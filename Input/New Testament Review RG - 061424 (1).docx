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B69FD" w:rsidR="00555394" w:rsidP="004B330E" w:rsidRDefault="00555394" w14:paraId="168870DB" w14:textId="51465F4C" w14:noSpellErr="1">
      <w:pPr>
        <w:pStyle w:val="WA"/>
      </w:pPr>
      <w:r w:rsidRPr="62F4E0FE" w:rsidR="62F4E0FE">
        <w:rPr>
          <w:lang w:val="en-US"/>
        </w:rPr>
        <w:t>Washirika wa Wycliffe</w:t>
      </w:r>
    </w:p>
    <w:p w:rsidRPr="007B69FD" w:rsidR="00555394" w:rsidP="004B330E" w:rsidRDefault="00555394" w14:paraId="0B5E3664" w14:textId="77777777" w14:noSpellErr="1">
      <w:pPr>
        <w:pStyle w:val="RGgeneraltitle"/>
      </w:pPr>
      <w:r w:rsidRPr="62F4E0FE" w:rsidR="62F4E0FE">
        <w:rPr>
          <w:lang w:val="en-US"/>
        </w:rPr>
        <w:t>Mwongozo wa Wakaguzi wa Tafsiri za Biblia</w:t>
      </w:r>
    </w:p>
    <w:p w:rsidRPr="007B69FD" w:rsidR="00555394" w:rsidP="004B330E" w:rsidRDefault="00555394" w14:paraId="3D1F04F8" w14:textId="2B7F0F51" w14:noSpellErr="1">
      <w:pPr>
        <w:pStyle w:val="RGbooktitle"/>
      </w:pPr>
      <w:r w:rsidRPr="62F4E0FE" w:rsidR="62F4E0FE">
        <w:rPr>
          <w:lang w:val="en-US"/>
        </w:rPr>
        <w:t>Uhakiki wa Agano Jipya</w:t>
      </w:r>
    </w:p>
    <w:p w:rsidR="006A5C23" w:rsidRDefault="006A5C23" w14:paraId="535D59C2" w14:textId="708B1908">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Mathayo 2:1-12 4</w:t>
      </w:r>
    </w:p>
    <w:p w:rsidR="006A5C23" w:rsidRDefault="00000000" w14:paraId="3F495ADE" w14:textId="0B8FC00B">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Mathayo 3:13-17 6</w:t>
      </w:r>
    </w:p>
    <w:p w:rsidR="006A5C23" w:rsidRDefault="00000000" w14:paraId="7C2FC5FF" w14:textId="50CCFB6B">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Mathayo 4:1-11 7</w:t>
      </w:r>
    </w:p>
    <w:p w:rsidR="006A5C23" w:rsidRDefault="00000000" w14:paraId="4FCBAF30" w14:textId="1A4CA563">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Mathayo 5:1-12 9</w:t>
      </w:r>
    </w:p>
    <w:p w:rsidR="006A5C23" w:rsidRDefault="00000000" w14:paraId="540C9F79" w14:textId="16A21C99">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Mathayo 6:1-15 11</w:t>
      </w:r>
    </w:p>
    <w:p w:rsidR="006A5C23" w:rsidRDefault="00000000" w14:paraId="034ED966" w14:textId="5B234B9E">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Mathayo 13:44-46 13</w:t>
      </w:r>
    </w:p>
    <w:p w:rsidR="006A5C23" w:rsidRDefault="00000000" w14:paraId="02F6DBE0" w14:textId="5E011D7D">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Mathayo 14:13-21 14</w:t>
      </w:r>
    </w:p>
    <w:p w:rsidR="006A5C23" w:rsidRDefault="00000000" w14:paraId="535DCE3C" w14:textId="482942B9">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Mathayo 14:22-36 16</w:t>
      </w:r>
    </w:p>
    <w:p w:rsidR="006A5C23" w:rsidRDefault="00000000" w14:paraId="50BDA490" w14:textId="56799723">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Marko 1:1-13 18</w:t>
      </w:r>
    </w:p>
    <w:p w:rsidR="006A5C23" w:rsidRDefault="00000000" w14:paraId="165F1988" w14:textId="2CACD669">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Marko 2:1-12 20</w:t>
      </w:r>
    </w:p>
    <w:p w:rsidR="006A5C23" w:rsidRDefault="00000000" w14:paraId="59633B7D" w14:textId="14E05211">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Marko 2:23-3:6 22</w:t>
      </w:r>
    </w:p>
    <w:p w:rsidR="006A5C23" w:rsidRDefault="00000000" w14:paraId="4EEE1662" w14:textId="067AB7A2">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Marko 9:2-13 24</w:t>
      </w:r>
    </w:p>
    <w:p w:rsidR="006A5C23" w:rsidRDefault="00000000" w14:paraId="1EDD7DA1" w14:textId="47632C57">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Marko 12:35-40 26</w:t>
      </w:r>
    </w:p>
    <w:p w:rsidR="006A5C23" w:rsidRDefault="00000000" w14:paraId="32293CAA" w14:textId="080140ED">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Marko 14:12-26 27</w:t>
      </w:r>
    </w:p>
    <w:p w:rsidR="006A5C23" w:rsidRDefault="00000000" w14:paraId="730921EB" w14:textId="59F1C8E7">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Marko 15:1-15 29</w:t>
      </w:r>
    </w:p>
    <w:p w:rsidR="006A5C23" w:rsidRDefault="00000000" w14:paraId="40671E3F" w14:textId="5B3AB631">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Luka 17:11-19 31</w:t>
      </w:r>
    </w:p>
    <w:p w:rsidR="006A5C23" w:rsidRDefault="00000000" w14:paraId="4F0023B0" w14:textId="2F38D3AF">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Luka 18:9-14 33</w:t>
      </w:r>
    </w:p>
    <w:p w:rsidR="006A5C23" w:rsidRDefault="00000000" w14:paraId="5365F7BE" w14:textId="497DBDA2">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Luka 19:28-48 34</w:t>
      </w:r>
    </w:p>
    <w:p w:rsidR="006A5C23" w:rsidRDefault="00000000" w14:paraId="09DE27F1" w14:textId="4C0070B2">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Luka 23:26-47 37</w:t>
      </w:r>
    </w:p>
    <w:p w:rsidR="006A5C23" w:rsidRDefault="00000000" w14:paraId="2AAEFBF4" w14:textId="45895533">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Luka 24:36-53 40</w:t>
      </w:r>
    </w:p>
    <w:p w:rsidR="006A5C23" w:rsidRDefault="00000000" w14:paraId="16048A59" w14:textId="018A06DF">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Yohana 1:1-4 42</w:t>
      </w:r>
    </w:p>
    <w:p w:rsidR="006A5C23" w:rsidRDefault="00000000" w14:paraId="473C2F7B" w14:textId="3812D26A">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Yohana 1:14-18 43</w:t>
      </w:r>
    </w:p>
    <w:p w:rsidR="006A5C23" w:rsidRDefault="00000000" w14:paraId="6AF64F88" w14:textId="29D86FD4">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Yohana 2:1-12 45</w:t>
      </w:r>
    </w:p>
    <w:p w:rsidR="006A5C23" w:rsidRDefault="00000000" w14:paraId="06560A0C" w14:textId="7A83C626">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Yohana 14:16-17 47</w:t>
      </w:r>
    </w:p>
    <w:p w:rsidR="006A5C23" w:rsidRDefault="00000000" w14:paraId="2DCC28BB" w14:textId="1287A5DC">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Yohana 15:1-8 48</w:t>
      </w:r>
    </w:p>
    <w:p w:rsidR="006A5C23" w:rsidRDefault="00000000" w14:paraId="0C435485" w14:textId="507FDA3E">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Matendo 1:1-11 50</w:t>
      </w:r>
    </w:p>
    <w:p w:rsidR="006A5C23" w:rsidRDefault="00000000" w14:paraId="0E0E29D7" w14:textId="64334723">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Matendo 2:1-13 52</w:t>
      </w:r>
    </w:p>
    <w:p w:rsidR="006A5C23" w:rsidRDefault="00000000" w14:paraId="5067E76F" w14:textId="0201AB83">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Matendo 3:11-16 54</w:t>
      </w:r>
    </w:p>
    <w:p w:rsidR="006A5C23" w:rsidRDefault="00000000" w14:paraId="3D266E5B" w14:textId="41822BCE">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Matendo 4:23-31 56</w:t>
      </w:r>
    </w:p>
    <w:p w:rsidR="006A5C23" w:rsidRDefault="00000000" w14:paraId="06647B85" w14:textId="7AB132C9">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Matendo 16:11-15 58</w:t>
      </w:r>
    </w:p>
    <w:p w:rsidR="006A5C23" w:rsidRDefault="00000000" w14:paraId="57E3445A" w14:textId="663E88E9">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Waroma 3:9-26 59</w:t>
      </w:r>
    </w:p>
    <w:p w:rsidR="006A5C23" w:rsidRDefault="00000000" w14:paraId="44C222E3" w14:textId="5812DFC2">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Warumi 5:6-15 61</w:t>
      </w:r>
    </w:p>
    <w:p w:rsidR="006A5C23" w:rsidRDefault="00000000" w14:paraId="66C13169" w14:textId="72F3A6CB">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Waroma 6:8-14 63</w:t>
      </w:r>
    </w:p>
    <w:p w:rsidR="006A5C23" w:rsidRDefault="00000000" w14:paraId="1C9165E9" w14:textId="61D57E2D">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Waroma 9:30-33 65</w:t>
      </w:r>
    </w:p>
    <w:p w:rsidR="006A5C23" w:rsidRDefault="00000000" w14:paraId="10FF4A2E" w14:textId="34591819">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Waroma 10:9-15 66</w:t>
      </w:r>
    </w:p>
    <w:p w:rsidR="006A5C23" w:rsidRDefault="00000000" w14:paraId="2CCD7278" w14:textId="2AA632C7">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Wagalatia 1:6-10 68</w:t>
      </w:r>
    </w:p>
    <w:p w:rsidR="006A5C23" w:rsidRDefault="00000000" w14:paraId="60AD426E" w14:textId="01E2D592">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Wagalatia 2:6-10 69</w:t>
      </w:r>
    </w:p>
    <w:p w:rsidR="006A5C23" w:rsidRDefault="00000000" w14:paraId="71DA51D2" w14:textId="751BCD75">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Wagalatia 3:15-25 70</w:t>
      </w:r>
    </w:p>
    <w:p w:rsidR="006A5C23" w:rsidRDefault="00000000" w14:paraId="5F81D9A7" w14:textId="5620B1B2">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Wagalatia 4:1-7 72</w:t>
      </w:r>
    </w:p>
    <w:p w:rsidR="006A5C23" w:rsidRDefault="00000000" w14:paraId="1387B8F5" w14:textId="456F0D59">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Wagalatia 5:7-15 73</w:t>
      </w:r>
    </w:p>
    <w:p w:rsidR="006A5C23" w:rsidRDefault="00000000" w14:paraId="58CF47F3" w14:textId="13FCFF51">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Wagalatia 6:1-10 75</w:t>
      </w:r>
    </w:p>
    <w:p w:rsidR="006A5C23" w:rsidRDefault="00000000" w14:paraId="230810EB" w14:textId="3F421FA8">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Waefeso 1:3-14 77</w:t>
      </w:r>
    </w:p>
    <w:p w:rsidR="006A5C23" w:rsidRDefault="00000000" w14:paraId="077DC078" w14:textId="7AFBE1F4">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Wakolosai 1:1-12 79</w:t>
      </w:r>
    </w:p>
    <w:p w:rsidR="006A5C23" w:rsidRDefault="00000000" w14:paraId="7E4D7ECD" w14:textId="79EFD033">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Wakolosai 1:13-23 81</w:t>
      </w:r>
    </w:p>
    <w:p w:rsidR="006A5C23" w:rsidRDefault="00000000" w14:paraId="7E067C0D" w14:textId="27055DEA">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Wakolosai 2:6-15 83</w:t>
      </w:r>
    </w:p>
    <w:p w:rsidR="006A5C23" w:rsidRDefault="00000000" w14:paraId="59D1E90B" w14:textId="57999ED0">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Wakolosai 3:1-17 85</w:t>
      </w:r>
    </w:p>
    <w:p w:rsidR="006A5C23" w:rsidRDefault="00000000" w14:paraId="64E6419B" w14:textId="0F5CDC87">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Wakolosai 4:2-6 87</w:t>
      </w:r>
    </w:p>
    <w:p w:rsidR="006A5C23" w:rsidRDefault="00000000" w14:paraId="706FC5C0" w14:textId="3F0F8F17">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Waebrania 3:1-6 88</w:t>
      </w:r>
    </w:p>
    <w:p w:rsidR="006A5C23" w:rsidRDefault="00000000" w14:paraId="0B024CEA" w14:textId="29B8A1FC">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Waebrania 4:12-16 90</w:t>
      </w:r>
    </w:p>
    <w:p w:rsidR="006A5C23" w:rsidRDefault="00000000" w14:paraId="724D71B7" w14:textId="5B9B8ED9">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Waebrania 5:11-14 92</w:t>
      </w:r>
    </w:p>
    <w:p w:rsidR="006A5C23" w:rsidRDefault="00000000" w14:paraId="201068FA" w14:textId="47A01733">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Waebrania 6:13-20 93</w:t>
      </w:r>
    </w:p>
    <w:p w:rsidR="006A5C23" w:rsidRDefault="00000000" w14:paraId="3097FD16" w14:textId="4D89A25C">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1 Petro 1:1-12 95</w:t>
      </w:r>
    </w:p>
    <w:p w:rsidR="006A5C23" w:rsidRDefault="00000000" w14:paraId="51D50CA8" w14:textId="7401E7E1">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1 Petro 1:13-25 97</w:t>
      </w:r>
    </w:p>
    <w:p w:rsidR="006A5C23" w:rsidRDefault="00000000" w14:paraId="755376CC" w14:textId="4AF987DD">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1 Petro 2:1-12 99</w:t>
      </w:r>
    </w:p>
    <w:p w:rsidR="006A5C23" w:rsidRDefault="00000000" w14:paraId="1E017449" w14:textId="64BB5680">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1 Petro 2:13-25 101</w:t>
      </w:r>
    </w:p>
    <w:p w:rsidR="006A5C23" w:rsidRDefault="00000000" w14:paraId="38D6D7E1" w14:textId="684970A6">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1 Yohana 4:1-6 103</w:t>
      </w:r>
    </w:p>
    <w:p w:rsidR="006A5C23" w:rsidRDefault="00000000" w14:paraId="2524B7E5" w14:textId="24B4E494">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1 Yohana 4:7-21 104</w:t>
      </w:r>
    </w:p>
    <w:p w:rsidR="006A5C23" w:rsidRDefault="00000000" w14:paraId="0CAF87EA" w14:textId="509361B6">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1 Yohana 5:1-12 106</w:t>
      </w:r>
    </w:p>
    <w:p w:rsidR="006A5C23" w:rsidRDefault="00000000" w14:paraId="44FDC691" w14:textId="4D8112F8">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Ufunuo 1:4-8 108</w:t>
      </w:r>
    </w:p>
    <w:p w:rsidR="006A5C23" w:rsidRDefault="00000000" w14:paraId="56B7891C" w14:textId="56B7674F">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Ufunuo 2:8-11 109</w:t>
      </w:r>
    </w:p>
    <w:p w:rsidR="006A5C23" w:rsidRDefault="00000000" w14:paraId="5A13C83E" w14:textId="7CC58BDA">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Ufunuo 11:1-6 110</w:t>
      </w:r>
    </w:p>
    <w:p w:rsidR="006A5C23" w:rsidRDefault="00000000" w14:paraId="43F5E0E5" w14:textId="0CA6FDCF">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Ufunuo 12:1-9 111</w:t>
      </w:r>
    </w:p>
    <w:p w:rsidR="006A5C23" w:rsidRDefault="00000000" w14:paraId="4AC17A05" w14:textId="19336EAD">
      <w:pPr>
        <w:pStyle w:val="TOC1"/>
        <w:tabs>
          <w:tab w:val="right" w:pos="9350"/>
        </w:tabs>
        <w:rPr>
          <w:rFonts w:asciiTheme="minorHAnsi" w:hAnsiTheme="minorHAnsi" w:eastAsiaTheme="minorEastAsia" w:cstheme="minorBidi"/>
          <w:b w:val="0"/>
          <w:noProof/>
          <w:kern w:val="2"/>
          <w:sz w:val="24"/>
          <w:szCs w:val="24"/>
          <w:lang w:val="en-US"/>
          <w14:ligatures w14:val="standardContextual"/>
        </w:rPr>
      </w:pPr>
      <w:r>
        <w:t>Ufunuo 22:12-16 113</w:t>
      </w:r>
    </w:p>
    <w:p w:rsidRPr="007B69FD" w:rsidR="007B69FD" w:rsidP="62F4E0FE" w:rsidRDefault="006A5C23" w14:paraId="21C5DC1D" w14:textId="242A5DA5" w14:noSpellErr="1">
      <w:pPr>
        <w:jc w:val="center"/>
        <w:rPr>
          <w:b w:val="1"/>
          <w:bCs w:val="1"/>
          <w:sz w:val="24"/>
          <w:szCs w:val="24"/>
          <w:lang w:val="en-US"/>
        </w:rPr>
      </w:pPr>
      <w:r w:rsidRPr="62F4E0FE" w:rsidR="62F4E0FE">
        <w:rPr>
          <w:lang w:val="en-US"/>
        </w:rPr>
        <w:t>Mapitio ya Maagizo ya Kiongozi</w:t>
      </w:r>
    </w:p>
    <w:p w:rsidRPr="007B69FD" w:rsidR="007B69FD" w:rsidP="62F4E0FE" w:rsidRDefault="007B69FD" w14:paraId="3E9A0B91" w14:textId="77777777" w14:noSpellErr="1">
      <w:pPr>
        <w:rPr>
          <w:b w:val="1"/>
          <w:bCs w:val="1"/>
          <w:sz w:val="21"/>
          <w:szCs w:val="21"/>
          <w:lang w:val="en-US"/>
        </w:rPr>
      </w:pPr>
      <w:r w:rsidRPr="62F4E0FE" w:rsidR="62F4E0FE">
        <w:rPr>
          <w:lang w:val="en-US"/>
        </w:rPr>
        <w:t>Jitayarishe</w:t>
      </w:r>
    </w:p>
    <w:p w:rsidRPr="007B69FD" w:rsidR="007B69FD" w:rsidP="62F4E0FE" w:rsidRDefault="007B69FD" w14:paraId="36BA9B02" w14:textId="77777777" w14:noSpellErr="1">
      <w:pPr>
        <w:pStyle w:val="ListParagraph"/>
        <w:numPr>
          <w:ilvl w:val="0"/>
          <w:numId w:val="73"/>
        </w:numPr>
        <w:spacing w:line="240" w:lineRule="auto"/>
        <w:rPr>
          <w:sz w:val="21"/>
          <w:szCs w:val="21"/>
          <w:lang w:val="en-US"/>
        </w:rPr>
      </w:pPr>
      <w:r w:rsidRPr="62F4E0FE" w:rsidR="62F4E0FE">
        <w:rPr>
          <w:lang w:val="en-US"/>
        </w:rPr>
        <w:t>Tafuta mahali pa kukutana.</w:t>
      </w:r>
    </w:p>
    <w:p w:rsidRPr="007B69FD" w:rsidR="007B69FD" w:rsidP="62F4E0FE" w:rsidRDefault="007B69FD" w14:paraId="2FD973B2" w14:textId="6AFC897A" w14:noSpellErr="1">
      <w:pPr>
        <w:pStyle w:val="ListParagraph"/>
        <w:numPr>
          <w:ilvl w:val="0"/>
          <w:numId w:val="73"/>
        </w:numPr>
        <w:spacing w:line="240" w:lineRule="auto"/>
        <w:rPr>
          <w:sz w:val="21"/>
          <w:szCs w:val="21"/>
          <w:lang w:val="en-US"/>
        </w:rPr>
      </w:pPr>
      <w:r w:rsidRPr="62F4E0FE" w:rsidR="62F4E0FE">
        <w:rPr>
          <w:lang w:val="en-US"/>
        </w:rPr>
        <w:t>Pata waumini 24 ili kupitia vifungu vyako vilivyotafsiriwa. Waambie wakati na mahali pa kukutana.</w:t>
      </w:r>
    </w:p>
    <w:p w:rsidRPr="007B69FD" w:rsidR="007B69FD" w:rsidP="62F4E0FE" w:rsidRDefault="007B69FD" w14:paraId="44383095" w14:textId="77777777" w14:noSpellErr="1">
      <w:pPr>
        <w:pStyle w:val="ListParagraph"/>
        <w:numPr>
          <w:ilvl w:val="0"/>
          <w:numId w:val="73"/>
        </w:numPr>
        <w:spacing w:line="240" w:lineRule="auto"/>
        <w:rPr>
          <w:sz w:val="21"/>
          <w:szCs w:val="21"/>
          <w:lang w:val="en-US"/>
        </w:rPr>
      </w:pPr>
      <w:r w:rsidRPr="62F4E0FE" w:rsidR="62F4E0FE">
        <w:rPr>
          <w:lang w:val="en-US"/>
        </w:rPr>
        <w:t>Chapisha hati hii. Pia uwe na kalamu au kalamu ya kuandikia na karatasi ya ziada ya kuandika.</w:t>
      </w:r>
    </w:p>
    <w:p w:rsidRPr="007B69FD" w:rsidR="007B69FD" w:rsidP="62F4E0FE" w:rsidRDefault="007B69FD" w14:paraId="3AAC9175" w14:textId="77777777" w14:noSpellErr="1">
      <w:pPr>
        <w:pStyle w:val="ListParagraph"/>
        <w:numPr>
          <w:ilvl w:val="0"/>
          <w:numId w:val="73"/>
        </w:numPr>
        <w:spacing w:line="240" w:lineRule="auto"/>
        <w:rPr>
          <w:sz w:val="21"/>
          <w:szCs w:val="21"/>
          <w:lang w:val="en-US"/>
        </w:rPr>
      </w:pPr>
      <w:r w:rsidRPr="62F4E0FE" w:rsidR="62F4E0FE">
        <w:rPr>
          <w:lang w:val="en-US"/>
        </w:rPr>
        <w:t>Tayarisha sehemu iliyotafsiriwa. Ikiwezekana, fanya nakala za hiyo - moja kwa kila mhakiki.</w:t>
      </w:r>
    </w:p>
    <w:p w:rsidRPr="007B69FD" w:rsidR="007B69FD" w:rsidP="007B69FD" w:rsidRDefault="007B69FD" w14:paraId="0954FA5E" w14:textId="77777777">
      <w:pPr>
        <w:rPr>
          <w:b/>
          <w:bCs/>
          <w:sz w:val="21"/>
          <w:szCs w:val="21"/>
        </w:rPr>
      </w:pPr>
      <w:r/>
    </w:p>
    <w:p w:rsidRPr="007B69FD" w:rsidR="007B69FD" w:rsidP="62F4E0FE" w:rsidRDefault="007B69FD" w14:paraId="1C1598DB" w14:textId="311B50BA" w14:noSpellErr="1">
      <w:pPr>
        <w:rPr>
          <w:b w:val="1"/>
          <w:bCs w:val="1"/>
          <w:sz w:val="21"/>
          <w:szCs w:val="21"/>
          <w:lang w:val="en-US"/>
        </w:rPr>
      </w:pPr>
      <w:r w:rsidRPr="62F4E0FE" w:rsidR="62F4E0FE">
        <w:rPr>
          <w:lang w:val="en-US"/>
        </w:rPr>
        <w:t>Anza Kipindi cha Mapitio</w:t>
      </w:r>
    </w:p>
    <w:p w:rsidRPr="007B69FD" w:rsidR="007B69FD" w:rsidP="0099152C" w:rsidRDefault="007B69FD" w14:paraId="0395BF96" w14:textId="77777777">
      <w:pPr>
        <w:pStyle w:val="ListParagraph"/>
        <w:numPr>
          <w:ilvl w:val="0"/>
          <w:numId w:val="70"/>
        </w:numPr>
        <w:spacing w:line="240" w:lineRule="auto"/>
        <w:rPr>
          <w:sz w:val="21"/>
          <w:szCs w:val="21"/>
          <w:lang w:val="en-US"/>
        </w:rPr>
      </w:pPr>
      <w:r>
        <w:t>Mlete kila kitu ambacho mmeandaa.</w:t>
      </w:r>
    </w:p>
    <w:p w:rsidRPr="007B69FD" w:rsidR="007B69FD" w:rsidP="62F4E0FE" w:rsidRDefault="007B69FD" w14:paraId="22E38F8C" w14:textId="77777777" w14:noSpellErr="1">
      <w:pPr>
        <w:pStyle w:val="ListParagraph"/>
        <w:numPr>
          <w:ilvl w:val="0"/>
          <w:numId w:val="70"/>
        </w:numPr>
        <w:spacing w:line="240" w:lineRule="auto"/>
        <w:rPr>
          <w:sz w:val="21"/>
          <w:szCs w:val="21"/>
          <w:lang w:val="en-US"/>
        </w:rPr>
      </w:pPr>
      <w:r w:rsidRPr="62F4E0FE" w:rsidR="62F4E0FE">
        <w:rPr>
          <w:lang w:val="en-US"/>
        </w:rPr>
        <w:t>Karibuni wachunguzi. Sali pamoja naye.</w:t>
      </w:r>
    </w:p>
    <w:p w:rsidRPr="007B69FD" w:rsidR="007B69FD" w:rsidP="62F4E0FE" w:rsidRDefault="007B69FD" w14:paraId="0F06AE3A" w14:textId="77777777" w14:noSpellErr="1">
      <w:pPr>
        <w:pStyle w:val="ListParagraph"/>
        <w:numPr>
          <w:ilvl w:val="0"/>
          <w:numId w:val="70"/>
        </w:numPr>
        <w:spacing w:line="240" w:lineRule="auto"/>
        <w:rPr>
          <w:sz w:val="21"/>
          <w:szCs w:val="21"/>
          <w:lang w:val="en-US"/>
        </w:rPr>
      </w:pPr>
      <w:r w:rsidRPr="62F4E0FE" w:rsidR="62F4E0FE">
        <w:rPr>
          <w:lang w:val="en-US"/>
        </w:rPr>
        <w:t>Waambie: Maswali ya kurudia haya hayakusudiwi kupima ujuzi wako wa Biblia. Badala yake, zinakusudiwa kuchunguza ikiwa tafsiri hiyo inaeleweka. Wakati mimi kuuliza maswali, tafadhali jibu kutoka kwa nini unaweza kupata katika maneno ya tafsiri.</w:t>
      </w:r>
    </w:p>
    <w:p w:rsidRPr="007B69FD" w:rsidR="007B69FD" w:rsidP="0099152C" w:rsidRDefault="007B69FD" w14:paraId="0E569BAC" w14:textId="77777777">
      <w:pPr>
        <w:pStyle w:val="ListParagraph"/>
        <w:numPr>
          <w:ilvl w:val="0"/>
          <w:numId w:val="70"/>
        </w:numPr>
        <w:spacing w:line="240" w:lineRule="auto"/>
        <w:rPr>
          <w:sz w:val="21"/>
          <w:szCs w:val="21"/>
          <w:lang w:val="en-US"/>
        </w:rPr>
      </w:pPr>
      <w:r>
        <w:t>Ikiwa una nakala za maandiko hayo, wapatie wasomi nakala za maandiko hayo yaliyotafsiriwa.</w:t>
      </w:r>
    </w:p>
    <w:p w:rsidRPr="007B69FD" w:rsidR="007B69FD" w:rsidP="007B69FD" w:rsidRDefault="007B69FD" w14:paraId="2B9EDC98" w14:textId="77777777">
      <w:pPr>
        <w:rPr>
          <w:sz w:val="21"/>
          <w:szCs w:val="21"/>
        </w:rPr>
      </w:pPr>
      <w:r/>
    </w:p>
    <w:p w:rsidRPr="007B69FD" w:rsidR="007B69FD" w:rsidP="62F4E0FE" w:rsidRDefault="007B69FD" w14:paraId="08817529" w14:textId="77777777" w14:noSpellErr="1">
      <w:pPr>
        <w:rPr>
          <w:b w:val="1"/>
          <w:bCs w:val="1"/>
          <w:sz w:val="21"/>
          <w:szCs w:val="21"/>
          <w:lang w:val="en-US"/>
        </w:rPr>
      </w:pPr>
      <w:r w:rsidRPr="62F4E0FE" w:rsidR="62F4E0FE">
        <w:rPr>
          <w:lang w:val="en-US"/>
        </w:rPr>
        <w:t>Pitia Kila Andiko</w:t>
      </w:r>
    </w:p>
    <w:p w:rsidRPr="007B69FD" w:rsidR="007B69FD" w:rsidP="62F4E0FE" w:rsidRDefault="007B69FD" w14:paraId="69785360" w14:textId="77777777" w14:noSpellErr="1">
      <w:pPr>
        <w:pStyle w:val="ListParagraph"/>
        <w:numPr>
          <w:ilvl w:val="0"/>
          <w:numId w:val="71"/>
        </w:numPr>
        <w:spacing w:line="240" w:lineRule="auto"/>
        <w:rPr>
          <w:sz w:val="21"/>
          <w:szCs w:val="21"/>
          <w:lang w:val="en-US"/>
        </w:rPr>
      </w:pPr>
      <w:r w:rsidRPr="62F4E0FE" w:rsidR="62F4E0FE">
        <w:rPr>
          <w:lang w:val="en-US"/>
        </w:rPr>
        <w:t>Soma (kwa sauti) mandhari yoyote ya kifungu hicho.</w:t>
      </w:r>
    </w:p>
    <w:p w:rsidRPr="007B69FD" w:rsidR="007B69FD" w:rsidP="62F4E0FE" w:rsidRDefault="007B69FD" w14:paraId="48236D88" w14:textId="77777777" w14:noSpellErr="1">
      <w:pPr>
        <w:pStyle w:val="ListParagraph"/>
        <w:numPr>
          <w:ilvl w:val="0"/>
          <w:numId w:val="71"/>
        </w:numPr>
        <w:spacing w:line="240" w:lineRule="auto"/>
        <w:rPr>
          <w:sz w:val="21"/>
          <w:szCs w:val="21"/>
          <w:lang w:val="en-US"/>
        </w:rPr>
      </w:pPr>
      <w:r w:rsidRPr="62F4E0FE" w:rsidR="62F4E0FE">
        <w:rPr>
          <w:lang w:val="en-US"/>
        </w:rPr>
        <w:t>Soma (kwa sauti) sehemu hiyo. Ikiwa wachanganuzi wana nakala, wanapaswa kuziangalia unaposoma.</w:t>
      </w:r>
    </w:p>
    <w:p w:rsidRPr="007B69FD" w:rsidR="007B69FD" w:rsidP="62F4E0FE" w:rsidRDefault="007B69FD" w14:paraId="122DC437" w14:textId="77777777" w14:noSpellErr="1">
      <w:pPr>
        <w:pStyle w:val="ListParagraph"/>
        <w:numPr>
          <w:ilvl w:val="0"/>
          <w:numId w:val="71"/>
        </w:numPr>
        <w:spacing w:line="240" w:lineRule="auto"/>
        <w:rPr>
          <w:sz w:val="21"/>
          <w:szCs w:val="21"/>
          <w:lang w:val="en-US"/>
        </w:rPr>
      </w:pPr>
      <w:r w:rsidRPr="62F4E0FE" w:rsidR="62F4E0FE">
        <w:rPr>
          <w:lang w:val="en-US"/>
        </w:rPr>
        <w:t>Waombe wasomi waeleze tena kifungu hicho kwa maneno yao wenyewe. Huenda wakaona andiko hilo wanapolitaja.</w:t>
      </w:r>
    </w:p>
    <w:p w:rsidRPr="007B69FD" w:rsidR="007B69FD" w:rsidP="62F4E0FE" w:rsidRDefault="007B69FD" w14:paraId="00CD223D" w14:textId="77777777" w14:noSpellErr="1">
      <w:pPr>
        <w:pStyle w:val="ListParagraph"/>
        <w:numPr>
          <w:ilvl w:val="1"/>
          <w:numId w:val="71"/>
        </w:numPr>
        <w:spacing w:line="240" w:lineRule="auto"/>
        <w:rPr>
          <w:sz w:val="21"/>
          <w:szCs w:val="21"/>
          <w:lang w:val="en-US"/>
        </w:rPr>
      </w:pPr>
      <w:r w:rsidRPr="62F4E0FE" w:rsidR="62F4E0FE">
        <w:rPr>
          <w:lang w:val="en-US"/>
        </w:rPr>
        <w:t>Unaposikiliza, tia alama kwenye kisanduku kando ya kila jambo katika Sehemu ya 1 ikiwa linaeleweka kutokana na jinsi wasomi wanavyoeleza kifungu hicho.</w:t>
      </w:r>
    </w:p>
    <w:p w:rsidRPr="007B69FD" w:rsidR="007B69FD" w:rsidP="62F4E0FE" w:rsidRDefault="007B69FD" w14:paraId="58A730BC" w14:textId="77777777" w14:noSpellErr="1">
      <w:pPr>
        <w:pStyle w:val="ListParagraph"/>
        <w:numPr>
          <w:ilvl w:val="1"/>
          <w:numId w:val="71"/>
        </w:numPr>
        <w:spacing w:line="240" w:lineRule="auto"/>
        <w:rPr>
          <w:sz w:val="21"/>
          <w:szCs w:val="21"/>
          <w:lang w:val="en-US"/>
        </w:rPr>
      </w:pPr>
      <w:r w:rsidRPr="62F4E0FE" w:rsidR="62F4E0FE">
        <w:rPr>
          <w:lang w:val="en-US"/>
        </w:rPr>
        <w:t>Andika maelezo kwenye hati hii kuhusu mambo wanayoelewa na yale wasiyoelewa.</w:t>
      </w:r>
    </w:p>
    <w:p w:rsidRPr="007B69FD" w:rsidR="007B69FD" w:rsidP="62F4E0FE" w:rsidRDefault="007B69FD" w14:paraId="21058D71" w14:textId="0A2E7BD5" w14:noSpellErr="1">
      <w:pPr>
        <w:pStyle w:val="ListParagraph"/>
        <w:numPr>
          <w:ilvl w:val="0"/>
          <w:numId w:val="71"/>
        </w:numPr>
        <w:spacing w:line="240" w:lineRule="auto"/>
        <w:rPr>
          <w:sz w:val="21"/>
          <w:szCs w:val="21"/>
          <w:lang w:val="en-US"/>
        </w:rPr>
      </w:pPr>
      <w:r w:rsidRPr="62F4E0FE" w:rsidR="62F4E0FE">
        <w:rPr>
          <w:lang w:val="en-US"/>
        </w:rPr>
        <w:t>Uliza maswali Sehemu ya 2 kwa wachambuzi. Huenda wakachunguza mistari hiyo wanapojibu.</w:t>
      </w:r>
    </w:p>
    <w:p w:rsidRPr="007B69FD" w:rsidR="007B69FD" w:rsidP="62F4E0FE" w:rsidRDefault="007B69FD" w14:paraId="6D0FF1A1" w14:textId="77777777" w14:noSpellErr="1">
      <w:pPr>
        <w:pStyle w:val="ListParagraph"/>
        <w:numPr>
          <w:ilvl w:val="1"/>
          <w:numId w:val="71"/>
        </w:numPr>
        <w:spacing w:line="240" w:lineRule="auto"/>
        <w:rPr>
          <w:sz w:val="21"/>
          <w:szCs w:val="21"/>
          <w:lang w:val="en-US"/>
        </w:rPr>
      </w:pPr>
      <w:r w:rsidRPr="62F4E0FE" w:rsidR="62F4E0FE">
        <w:rPr>
          <w:lang w:val="en-US"/>
        </w:rPr>
        <w:t>Unaposikiliza, weka alama kwa kila sehemu ya 2 ikiwa inaeleweka kutokana na jinsi wakaguzi wanavyojibu swali. Wakaguzi hawahitaji kunukuu moja kwa moja.</w:t>
      </w:r>
    </w:p>
    <w:p w:rsidR="007B69FD" w:rsidP="0099152C" w:rsidRDefault="007B69FD" w14:paraId="17B59591" w14:textId="31EFD0B8">
      <w:pPr>
        <w:pStyle w:val="ListParagraph"/>
        <w:numPr>
          <w:ilvl w:val="1"/>
          <w:numId w:val="71"/>
        </w:numPr>
        <w:spacing w:line="240" w:lineRule="auto"/>
        <w:rPr>
          <w:sz w:val="21"/>
          <w:szCs w:val="21"/>
          <w:lang w:val="en-US"/>
        </w:rPr>
      </w:pPr>
      <w:r>
        <w:t>Ikiwa ni lazima, muulize maswali ya ziada ili ueleze. (Kwa mfano, waombe wahakiki waonyeshe au waseme ni maneno gani katika mistari yaliyowaongoza kwenye jibu lao.)</w:t>
      </w:r>
    </w:p>
    <w:p w:rsidRPr="00D00CD6" w:rsidR="006925C8" w:rsidP="00D00CD6" w:rsidRDefault="00D00CD6" w14:paraId="7D8EA621" w14:textId="60A0ABEF">
      <w:pPr>
        <w:pStyle w:val="ListParagraph"/>
        <w:numPr>
          <w:ilvl w:val="1"/>
          <w:numId w:val="74"/>
        </w:numPr>
        <w:spacing w:line="240" w:lineRule="auto"/>
        <w:ind w:left="720"/>
        <w:rPr>
          <w:sz w:val="21"/>
          <w:szCs w:val="21"/>
          <w:lang w:val="en-US"/>
        </w:rPr>
      </w:pPr>
      <w:r>
        <w:t>Ikiwa wachanganuzi wanasema jambo jingine lolote kuhusu fungu hilo, andika yale wanayosema katika Sehemu ya Maelezo. Unaweza pia kuandika maelezo yako mwenyewe hapo.</w:t>
      </w:r>
    </w:p>
    <w:p w:rsidRPr="007B69FD" w:rsidR="007B69FD" w:rsidP="007B69FD" w:rsidRDefault="007B69FD" w14:paraId="2C379AB1" w14:textId="77777777">
      <w:pPr>
        <w:rPr>
          <w:sz w:val="21"/>
          <w:szCs w:val="21"/>
        </w:rPr>
      </w:pPr>
      <w:r/>
    </w:p>
    <w:p w:rsidRPr="007B69FD" w:rsidR="007B69FD" w:rsidP="62F4E0FE" w:rsidRDefault="007B69FD" w14:paraId="6C3648EC" w14:textId="36B80F44" w14:noSpellErr="1">
      <w:pPr>
        <w:rPr>
          <w:b w:val="1"/>
          <w:bCs w:val="1"/>
          <w:sz w:val="21"/>
          <w:szCs w:val="21"/>
          <w:lang w:val="en-US"/>
        </w:rPr>
      </w:pPr>
      <w:r w:rsidRPr="62F4E0FE" w:rsidR="62F4E0FE">
        <w:rPr>
          <w:lang w:val="en-US"/>
        </w:rPr>
        <w:t>Kumaliza</w:t>
      </w:r>
      <w:r w:rsidRPr="62F4E0FE" w:rsidR="62F4E0FE">
        <w:rPr>
          <w:lang w:val="en-US"/>
        </w:rPr>
        <w:t xml:space="preserve"> </w:t>
      </w:r>
      <w:r w:rsidRPr="62F4E0FE" w:rsidR="62F4E0FE">
        <w:rPr>
          <w:lang w:val="en-US"/>
        </w:rPr>
        <w:t>Kipindi</w:t>
      </w:r>
      <w:r w:rsidRPr="62F4E0FE" w:rsidR="62F4E0FE">
        <w:rPr>
          <w:lang w:val="en-US"/>
        </w:rPr>
        <w:t xml:space="preserve"> cha </w:t>
      </w:r>
      <w:r w:rsidRPr="62F4E0FE" w:rsidR="62F4E0FE">
        <w:rPr>
          <w:lang w:val="en-US"/>
        </w:rPr>
        <w:t>Mapitio</w:t>
      </w:r>
    </w:p>
    <w:p w:rsidRPr="007B69FD" w:rsidR="007B69FD" w:rsidP="62F4E0FE" w:rsidRDefault="007B69FD" w14:paraId="799870A7" w14:textId="77777777" w14:noSpellErr="1">
      <w:pPr>
        <w:pStyle w:val="ListParagraph"/>
        <w:numPr>
          <w:ilvl w:val="0"/>
          <w:numId w:val="72"/>
        </w:numPr>
        <w:spacing w:line="240" w:lineRule="auto"/>
        <w:rPr>
          <w:sz w:val="21"/>
          <w:szCs w:val="21"/>
          <w:lang w:val="en-US"/>
        </w:rPr>
      </w:pPr>
      <w:r w:rsidRPr="62F4E0FE" w:rsidR="62F4E0FE">
        <w:rPr>
          <w:lang w:val="en-US"/>
        </w:rPr>
        <w:t xml:space="preserve">Sali </w:t>
      </w:r>
      <w:r w:rsidRPr="62F4E0FE" w:rsidR="62F4E0FE">
        <w:rPr>
          <w:lang w:val="en-US"/>
        </w:rPr>
        <w:t>pamoja</w:t>
      </w:r>
      <w:r w:rsidRPr="62F4E0FE" w:rsidR="62F4E0FE">
        <w:rPr>
          <w:lang w:val="en-US"/>
        </w:rPr>
        <w:t xml:space="preserve"> </w:t>
      </w:r>
      <w:r w:rsidRPr="62F4E0FE" w:rsidR="62F4E0FE">
        <w:rPr>
          <w:lang w:val="en-US"/>
        </w:rPr>
        <w:t>naye</w:t>
      </w:r>
      <w:r w:rsidRPr="62F4E0FE" w:rsidR="62F4E0FE">
        <w:rPr>
          <w:lang w:val="en-US"/>
        </w:rPr>
        <w:t>.</w:t>
      </w:r>
    </w:p>
    <w:p w:rsidRPr="007B69FD" w:rsidR="007B69FD" w:rsidP="62F4E0FE" w:rsidRDefault="007B69FD" w14:paraId="6826BEA9" w14:textId="77777777" w14:noSpellErr="1">
      <w:pPr>
        <w:pStyle w:val="ListParagraph"/>
        <w:numPr>
          <w:ilvl w:val="0"/>
          <w:numId w:val="72"/>
        </w:numPr>
        <w:spacing w:line="240" w:lineRule="auto"/>
        <w:rPr>
          <w:sz w:val="21"/>
          <w:szCs w:val="21"/>
          <w:lang w:val="en-US"/>
        </w:rPr>
      </w:pPr>
      <w:r w:rsidRPr="62F4E0FE" w:rsidR="62F4E0FE">
        <w:rPr>
          <w:lang w:val="en-US"/>
        </w:rPr>
        <w:t>Shukrani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wakaguzi</w:t>
      </w:r>
      <w:r w:rsidRPr="62F4E0FE" w:rsidR="62F4E0FE">
        <w:rPr>
          <w:lang w:val="en-US"/>
        </w:rPr>
        <w:t>.</w:t>
      </w:r>
    </w:p>
    <w:p w:rsidR="007B69FD" w:rsidP="62F4E0FE" w:rsidRDefault="007B69FD" w14:paraId="316D4D4F" w14:textId="77777777" w14:noSpellErr="1">
      <w:pPr>
        <w:pStyle w:val="ListParagraph"/>
        <w:numPr>
          <w:ilvl w:val="0"/>
          <w:numId w:val="72"/>
        </w:numPr>
        <w:spacing w:line="240" w:lineRule="auto"/>
        <w:rPr>
          <w:sz w:val="21"/>
          <w:szCs w:val="21"/>
          <w:lang w:val="en-US"/>
        </w:rPr>
      </w:pPr>
      <w:r w:rsidRPr="62F4E0FE" w:rsidR="62F4E0FE">
        <w:rPr>
          <w:lang w:val="en-US"/>
        </w:rPr>
        <w:t>Ikihitajika</w:t>
      </w:r>
      <w:r w:rsidRPr="62F4E0FE" w:rsidR="62F4E0FE">
        <w:rPr>
          <w:lang w:val="en-US"/>
        </w:rPr>
        <w:t xml:space="preserve">, </w:t>
      </w:r>
      <w:r w:rsidRPr="62F4E0FE" w:rsidR="62F4E0FE">
        <w:rPr>
          <w:lang w:val="en-US"/>
        </w:rPr>
        <w:t>zungumzieni</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kukutana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maandiko</w:t>
      </w:r>
      <w:r w:rsidRPr="62F4E0FE" w:rsidR="62F4E0FE">
        <w:rPr>
          <w:lang w:val="en-US"/>
        </w:rPr>
        <w:t xml:space="preserve"> </w:t>
      </w:r>
      <w:r w:rsidRPr="62F4E0FE" w:rsidR="62F4E0FE">
        <w:rPr>
          <w:lang w:val="en-US"/>
        </w:rPr>
        <w:t>zaidi</w:t>
      </w:r>
      <w:r w:rsidRPr="62F4E0FE" w:rsidR="62F4E0FE">
        <w:rPr>
          <w:lang w:val="en-US"/>
        </w:rPr>
        <w:t>.</w:t>
      </w:r>
    </w:p>
    <w:p w:rsidR="00E60683" w:rsidP="00E60683" w:rsidRDefault="00E60683" w14:paraId="171CC1B4" w14:textId="57F95E2A">
      <w:pPr>
        <w:spacing w:line="240" w:lineRule="auto"/>
        <w:rPr>
          <w:sz w:val="21"/>
          <w:szCs w:val="21"/>
        </w:rPr>
      </w:pPr>
      <w:r/>
    </w:p>
    <w:p w:rsidRPr="00E60683" w:rsidR="00E60683" w:rsidP="62F4E0FE" w:rsidRDefault="00E60683" w14:paraId="16CDDA1A" w14:textId="2CFF748F" w14:noSpellErr="1">
      <w:pPr>
        <w:spacing w:line="240" w:lineRule="auto"/>
        <w:rPr>
          <w:b w:val="1"/>
          <w:bCs w:val="1"/>
          <w:sz w:val="21"/>
          <w:szCs w:val="21"/>
          <w:lang w:val="en-US"/>
        </w:rPr>
      </w:pP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Kurudia</w:t>
      </w:r>
    </w:p>
    <w:p w:rsidRPr="00E60683" w:rsidR="00E60683" w:rsidP="62F4E0FE" w:rsidRDefault="00E60683" w14:paraId="74119E66" w14:textId="684A3A62" w14:noSpellErr="1">
      <w:pPr>
        <w:pStyle w:val="ListParagraph"/>
        <w:numPr>
          <w:ilvl w:val="0"/>
          <w:numId w:val="99"/>
        </w:numPr>
        <w:spacing w:line="240" w:lineRule="auto"/>
        <w:rPr>
          <w:sz w:val="21"/>
          <w:szCs w:val="21"/>
          <w:lang w:val="en-US"/>
        </w:rPr>
      </w:pPr>
      <w:r w:rsidRPr="62F4E0FE" w:rsidR="62F4E0FE">
        <w:rPr>
          <w:lang w:val="en-US"/>
        </w:rPr>
        <w:t xml:space="preserve">Panga </w:t>
      </w:r>
      <w:r w:rsidRPr="62F4E0FE" w:rsidR="62F4E0FE">
        <w:rPr>
          <w:lang w:val="en-US"/>
        </w:rPr>
        <w:t>kukutana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kikundi</w:t>
      </w:r>
      <w:r w:rsidRPr="62F4E0FE" w:rsidR="62F4E0FE">
        <w:rPr>
          <w:lang w:val="en-US"/>
        </w:rPr>
        <w:t xml:space="preserve"> cha </w:t>
      </w:r>
      <w:r w:rsidRPr="62F4E0FE" w:rsidR="62F4E0FE">
        <w:rPr>
          <w:lang w:val="en-US"/>
        </w:rPr>
        <w:t>watafsiri</w:t>
      </w:r>
      <w:r w:rsidRPr="62F4E0FE" w:rsidR="62F4E0FE">
        <w:rPr>
          <w:lang w:val="en-US"/>
        </w:rPr>
        <w:t>.</w:t>
      </w:r>
    </w:p>
    <w:p w:rsidR="009D150D" w:rsidP="62F4E0FE" w:rsidRDefault="009D150D" w14:paraId="46A16845" w14:textId="72D2A62B" w14:noSpellErr="1">
      <w:pPr>
        <w:pStyle w:val="ListParagraph"/>
        <w:numPr>
          <w:ilvl w:val="0"/>
          <w:numId w:val="99"/>
        </w:numPr>
        <w:spacing w:line="240" w:lineRule="auto"/>
        <w:rPr>
          <w:sz w:val="21"/>
          <w:szCs w:val="21"/>
          <w:lang w:val="en-US"/>
        </w:rPr>
      </w:pPr>
      <w:r w:rsidRPr="62F4E0FE" w:rsidR="62F4E0FE">
        <w:rPr>
          <w:lang w:val="en-US"/>
        </w:rPr>
        <w:t xml:space="preserve">Kisha, </w:t>
      </w:r>
      <w:r w:rsidRPr="62F4E0FE" w:rsidR="62F4E0FE">
        <w:rPr>
          <w:lang w:val="en-US"/>
        </w:rPr>
        <w:t>uwape</w:t>
      </w:r>
      <w:r w:rsidRPr="62F4E0FE" w:rsidR="62F4E0FE">
        <w:rPr>
          <w:lang w:val="en-US"/>
        </w:rPr>
        <w:t xml:space="preserve"> </w:t>
      </w:r>
      <w:r w:rsidRPr="62F4E0FE" w:rsidR="62F4E0FE">
        <w:rPr>
          <w:lang w:val="en-US"/>
        </w:rPr>
        <w:t>watafsiri</w:t>
      </w:r>
      <w:r w:rsidRPr="62F4E0FE" w:rsidR="62F4E0FE">
        <w:rPr>
          <w:lang w:val="en-US"/>
        </w:rPr>
        <w:t xml:space="preserve"> </w:t>
      </w:r>
      <w:r w:rsidRPr="62F4E0FE" w:rsidR="62F4E0FE">
        <w:rPr>
          <w:lang w:val="en-US"/>
        </w:rPr>
        <w:t>maelezo</w:t>
      </w:r>
      <w:r w:rsidRPr="62F4E0FE" w:rsidR="62F4E0FE">
        <w:rPr>
          <w:lang w:val="en-US"/>
        </w:rPr>
        <w:t xml:space="preserve"> yote </w:t>
      </w:r>
      <w:r w:rsidRPr="62F4E0FE" w:rsidR="62F4E0FE">
        <w:rPr>
          <w:lang w:val="en-US"/>
        </w:rPr>
        <w:t>uliyoandika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Mkutano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Marekebisho</w:t>
      </w:r>
      <w:r w:rsidRPr="62F4E0FE" w:rsidR="62F4E0FE">
        <w:rPr>
          <w:lang w:val="en-US"/>
        </w:rPr>
        <w:t>.</w:t>
      </w:r>
    </w:p>
    <w:p w:rsidRPr="00E60683" w:rsidR="00C5755B" w:rsidP="62F4E0FE" w:rsidRDefault="009D150D" w14:paraId="1D4ED5CC" w14:textId="4232514E" w14:noSpellErr="1">
      <w:pPr>
        <w:pStyle w:val="ListParagraph"/>
        <w:numPr>
          <w:ilvl w:val="0"/>
          <w:numId w:val="99"/>
        </w:numPr>
        <w:spacing w:line="240" w:lineRule="auto"/>
        <w:rPr>
          <w:sz w:val="21"/>
          <w:szCs w:val="21"/>
          <w:lang w:val="en-US"/>
        </w:rPr>
        <w:sectPr w:rsidRPr="00E60683" w:rsidR="00C5755B" w:rsidSect="00281947">
          <w:headerReference w:type="default" r:id="rId8"/>
          <w:footerReference w:type="even" r:id="rId9"/>
          <w:footerReference w:type="default" r:id="rId10"/>
          <w:headerReference w:type="first" r:id="rId11"/>
          <w:pgSz w:w="12240" w:h="15840" w:orient="portrait"/>
          <w:pgMar w:top="1440" w:right="1440" w:bottom="1440" w:left="1440" w:header="720" w:footer="720" w:gutter="0"/>
          <w:pgNumType w:start="1"/>
          <w:cols w:space="720"/>
          <w:titlePg/>
        </w:sectPr>
      </w:pPr>
      <w:r w:rsidRPr="62F4E0FE" w:rsidR="62F4E0FE">
        <w:rPr>
          <w:lang w:val="en-US"/>
        </w:rPr>
        <w:t>Waonyeshe</w:t>
      </w:r>
      <w:r w:rsidRPr="62F4E0FE" w:rsidR="62F4E0FE">
        <w:rPr>
          <w:lang w:val="en-US"/>
        </w:rPr>
        <w:t xml:space="preserve"> </w:t>
      </w:r>
      <w:r w:rsidRPr="62F4E0FE" w:rsidR="62F4E0FE">
        <w:rPr>
          <w:lang w:val="en-US"/>
        </w:rPr>
        <w:t>kile</w:t>
      </w:r>
      <w:r w:rsidRPr="62F4E0FE" w:rsidR="62F4E0FE">
        <w:rPr>
          <w:lang w:val="en-US"/>
        </w:rPr>
        <w:t xml:space="preserve"> </w:t>
      </w:r>
      <w:r w:rsidRPr="62F4E0FE" w:rsidR="62F4E0FE">
        <w:rPr>
          <w:lang w:val="en-US"/>
        </w:rPr>
        <w:t>kilichopatikana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wahakiki</w:t>
      </w:r>
      <w:r w:rsidRPr="62F4E0FE" w:rsidR="62F4E0FE">
        <w:rPr>
          <w:lang w:val="en-US"/>
        </w:rPr>
        <w:t xml:space="preserve">. </w:t>
      </w:r>
      <w:r w:rsidRPr="62F4E0FE" w:rsidR="62F4E0FE">
        <w:rPr>
          <w:lang w:val="en-US"/>
        </w:rPr>
        <w:t>Timu</w:t>
      </w:r>
      <w:r w:rsidRPr="62F4E0FE" w:rsidR="62F4E0FE">
        <w:rPr>
          <w:lang w:val="en-US"/>
        </w:rPr>
        <w:t xml:space="preserve"> </w:t>
      </w:r>
      <w:r w:rsidRPr="62F4E0FE" w:rsidR="62F4E0FE">
        <w:rPr>
          <w:lang w:val="en-US"/>
        </w:rPr>
        <w:t>inapaswa</w:t>
      </w:r>
      <w:r w:rsidRPr="62F4E0FE" w:rsidR="62F4E0FE">
        <w:rPr>
          <w:lang w:val="en-US"/>
        </w:rPr>
        <w:t xml:space="preserve"> </w:t>
      </w:r>
      <w:r w:rsidRPr="62F4E0FE" w:rsidR="62F4E0FE">
        <w:rPr>
          <w:lang w:val="en-US"/>
        </w:rPr>
        <w:t>kuamua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cha </w:t>
      </w:r>
      <w:r w:rsidRPr="62F4E0FE" w:rsidR="62F4E0FE">
        <w:rPr>
          <w:lang w:val="en-US"/>
        </w:rPr>
        <w:t>kubadilisha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jinsi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hivyo</w:t>
      </w:r>
      <w:r w:rsidRPr="62F4E0FE" w:rsidR="62F4E0FE">
        <w:rPr>
          <w:lang w:val="en-US"/>
        </w:rPr>
        <w:t>.</w:t>
      </w:r>
    </w:p>
    <w:p w:rsidR="009D27FE" w:rsidP="009D27FE" w:rsidRDefault="009D27FE" w14:paraId="36EDF87F" w14:textId="01F07E86">
      <w:pPr>
        <w:pStyle w:val="Heading1"/>
        <w:keepNext w:val="0"/>
        <w:keepLines w:val="0"/>
        <w:spacing w:before="0"/>
        <w:rPr>
          <w:b/>
          <w:bCs/>
          <w:szCs w:val="44"/>
        </w:rPr>
      </w:pPr>
      <w:r>
        <w:t>Mathayo 2:1-12</w:t>
      </w:r>
    </w:p>
    <w:p w:rsidRPr="00170DC8" w:rsidR="00170DC8" w:rsidP="62F4E0FE" w:rsidRDefault="00170DC8" w14:paraId="77A6789B" w14:textId="3BD6C246"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9D27FE" w:rsidP="006D6990" w:rsidRDefault="009D27FE" w14:paraId="6262F960"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9D27FE" w:rsidP="006D6990" w:rsidRDefault="009D27FE" w14:paraId="0A05BE88" w14:textId="1F64596B"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9D27FE" w:rsidP="008F6E25" w:rsidRDefault="009D27FE" w14:paraId="196B150A" w14:textId="5D2746E6" w14:noSpellErr="1">
      <w:pPr>
        <w:pStyle w:val="Checklist"/>
        <w:rPr/>
      </w:pPr>
      <w:r w:rsidRPr="62F4E0FE" w:rsidR="62F4E0FE">
        <w:rPr>
          <w:lang w:val="en-US"/>
        </w:rPr>
        <w:t>Wanajimu</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mashariki</w:t>
      </w:r>
      <w:r w:rsidRPr="62F4E0FE" w:rsidR="62F4E0FE">
        <w:rPr>
          <w:lang w:val="en-US"/>
        </w:rPr>
        <w:t xml:space="preserve"> </w:t>
      </w:r>
      <w:r w:rsidRPr="62F4E0FE" w:rsidR="62F4E0FE">
        <w:rPr>
          <w:lang w:val="en-US"/>
        </w:rPr>
        <w:t>walikuja</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kumtafuta</w:t>
      </w:r>
      <w:r w:rsidRPr="62F4E0FE" w:rsidR="62F4E0FE">
        <w:rPr>
          <w:lang w:val="en-US"/>
        </w:rPr>
        <w:t xml:space="preserve"> yule </w:t>
      </w:r>
      <w:r w:rsidRPr="62F4E0FE" w:rsidR="62F4E0FE">
        <w:rPr>
          <w:lang w:val="en-US"/>
        </w:rPr>
        <w:t>aliyezaliwa</w:t>
      </w:r>
      <w:r w:rsidRPr="62F4E0FE" w:rsidR="62F4E0FE">
        <w:rPr>
          <w:lang w:val="en-US"/>
        </w:rPr>
        <w:t xml:space="preserve"> awe </w:t>
      </w:r>
      <w:r w:rsidRPr="62F4E0FE" w:rsidR="62F4E0FE">
        <w:rPr>
          <w:lang w:val="en-US"/>
        </w:rPr>
        <w:t>mfalme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Wayahudi</w:t>
      </w:r>
      <w:r w:rsidRPr="62F4E0FE" w:rsidR="62F4E0FE">
        <w:rPr>
          <w:lang w:val="en-US"/>
        </w:rPr>
        <w:t>. [2:1-2]</w:t>
      </w:r>
    </w:p>
    <w:p w:rsidRPr="007B69FD" w:rsidR="009D27FE" w:rsidP="008F6E25" w:rsidRDefault="009D27FE" w14:paraId="3C12EBDD" w14:textId="755802AC" w14:noSpellErr="1">
      <w:pPr>
        <w:pStyle w:val="Checklist"/>
        <w:rPr/>
      </w:pPr>
      <w:r w:rsidRPr="62F4E0FE" w:rsidR="62F4E0FE">
        <w:rPr>
          <w:lang w:val="en-US"/>
        </w:rPr>
        <w:t>Makuhani</w:t>
      </w:r>
      <w:r w:rsidRPr="62F4E0FE" w:rsidR="62F4E0FE">
        <w:rPr>
          <w:lang w:val="en-US"/>
        </w:rPr>
        <w:t xml:space="preserve"> </w:t>
      </w:r>
      <w:r w:rsidRPr="62F4E0FE" w:rsidR="62F4E0FE">
        <w:rPr>
          <w:lang w:val="en-US"/>
        </w:rPr>
        <w:t>wakuu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waandishi</w:t>
      </w:r>
      <w:r w:rsidRPr="62F4E0FE" w:rsidR="62F4E0FE">
        <w:rPr>
          <w:lang w:val="en-US"/>
        </w:rPr>
        <w:t xml:space="preserve"> </w:t>
      </w:r>
      <w:r w:rsidRPr="62F4E0FE" w:rsidR="62F4E0FE">
        <w:rPr>
          <w:lang w:val="en-US"/>
        </w:rPr>
        <w:t>walimwambia</w:t>
      </w:r>
      <w:r w:rsidRPr="62F4E0FE" w:rsidR="62F4E0FE">
        <w:rPr>
          <w:lang w:val="en-US"/>
        </w:rPr>
        <w:t xml:space="preserve"> </w:t>
      </w:r>
      <w:r w:rsidRPr="62F4E0FE" w:rsidR="62F4E0FE">
        <w:rPr>
          <w:lang w:val="en-US"/>
        </w:rPr>
        <w:t>Herode</w:t>
      </w:r>
      <w:r w:rsidRPr="62F4E0FE" w:rsidR="62F4E0FE">
        <w:rPr>
          <w:lang w:val="en-US"/>
        </w:rPr>
        <w:t xml:space="preserve"> </w:t>
      </w:r>
      <w:r w:rsidRPr="62F4E0FE" w:rsidR="62F4E0FE">
        <w:rPr>
          <w:lang w:val="en-US"/>
        </w:rPr>
        <w:t>kwamba</w:t>
      </w:r>
      <w:r w:rsidRPr="62F4E0FE" w:rsidR="62F4E0FE">
        <w:rPr>
          <w:lang w:val="en-US"/>
        </w:rPr>
        <w:t xml:space="preserve"> Kristo </w:t>
      </w:r>
      <w:r w:rsidRPr="62F4E0FE" w:rsidR="62F4E0FE">
        <w:rPr>
          <w:lang w:val="en-US"/>
        </w:rPr>
        <w:t>alipaswa</w:t>
      </w:r>
      <w:r w:rsidRPr="62F4E0FE" w:rsidR="62F4E0FE">
        <w:rPr>
          <w:lang w:val="en-US"/>
        </w:rPr>
        <w:t xml:space="preserve"> </w:t>
      </w:r>
      <w:r w:rsidRPr="62F4E0FE" w:rsidR="62F4E0FE">
        <w:rPr>
          <w:lang w:val="en-US"/>
        </w:rPr>
        <w:t>kuzaliwa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Bethlehemu</w:t>
      </w:r>
      <w:r w:rsidRPr="62F4E0FE" w:rsidR="62F4E0FE">
        <w:rPr>
          <w:lang w:val="en-US"/>
        </w:rPr>
        <w:t xml:space="preserve">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Maandiko</w:t>
      </w:r>
      <w:r w:rsidRPr="62F4E0FE" w:rsidR="62F4E0FE">
        <w:rPr>
          <w:lang w:val="en-US"/>
        </w:rPr>
        <w:t>. [2:5-6]</w:t>
      </w:r>
    </w:p>
    <w:p w:rsidRPr="007B69FD" w:rsidR="009D27FE" w:rsidP="006D6990" w:rsidRDefault="009D27FE" w14:paraId="3CEF3ED9" w14:textId="216FAA84" w14:noSpellErr="1">
      <w:pPr>
        <w:pStyle w:val="Checklist"/>
        <w:rPr/>
      </w:pPr>
      <w:r w:rsidRPr="62F4E0FE" w:rsidR="62F4E0FE">
        <w:rPr>
          <w:lang w:val="en-US"/>
        </w:rPr>
        <w:t>Herode</w:t>
      </w:r>
      <w:r w:rsidRPr="62F4E0FE" w:rsidR="62F4E0FE">
        <w:rPr>
          <w:lang w:val="en-US"/>
        </w:rPr>
        <w:t xml:space="preserve"> </w:t>
      </w:r>
      <w:r w:rsidRPr="62F4E0FE" w:rsidR="62F4E0FE">
        <w:rPr>
          <w:lang w:val="en-US"/>
        </w:rPr>
        <w:t>aliwatuma</w:t>
      </w:r>
      <w:r w:rsidRPr="62F4E0FE" w:rsidR="62F4E0FE">
        <w:rPr>
          <w:lang w:val="en-US"/>
        </w:rPr>
        <w:t xml:space="preserve"> </w:t>
      </w:r>
      <w:r w:rsidRPr="62F4E0FE" w:rsidR="62F4E0FE">
        <w:rPr>
          <w:lang w:val="en-US"/>
        </w:rPr>
        <w:t>watu</w:t>
      </w:r>
      <w:r w:rsidRPr="62F4E0FE" w:rsidR="62F4E0FE">
        <w:rPr>
          <w:lang w:val="en-US"/>
        </w:rPr>
        <w:t xml:space="preserve"> hao </w:t>
      </w:r>
      <w:r w:rsidRPr="62F4E0FE" w:rsidR="62F4E0FE">
        <w:rPr>
          <w:lang w:val="en-US"/>
        </w:rPr>
        <w:t>wenye</w:t>
      </w:r>
      <w:r w:rsidRPr="62F4E0FE" w:rsidR="62F4E0FE">
        <w:rPr>
          <w:lang w:val="en-US"/>
        </w:rPr>
        <w:t xml:space="preserve"> </w:t>
      </w:r>
      <w:r w:rsidRPr="62F4E0FE" w:rsidR="62F4E0FE">
        <w:rPr>
          <w:lang w:val="en-US"/>
        </w:rPr>
        <w:t>hekima</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Bethlehemu</w:t>
      </w:r>
      <w:r w:rsidRPr="62F4E0FE" w:rsidR="62F4E0FE">
        <w:rPr>
          <w:lang w:val="en-US"/>
        </w:rPr>
        <w:t>. [2:7-8]</w:t>
      </w:r>
    </w:p>
    <w:p w:rsidRPr="007B69FD" w:rsidR="009D27FE" w:rsidP="008F6E25" w:rsidRDefault="009D27FE" w14:paraId="414AE233" w14:textId="535D7988" w14:noSpellErr="1">
      <w:pPr>
        <w:pStyle w:val="Checklist"/>
        <w:rPr/>
      </w:pPr>
      <w:r w:rsidRPr="62F4E0FE" w:rsidR="62F4E0FE">
        <w:rPr>
          <w:lang w:val="en-US"/>
        </w:rPr>
        <w:t>Herode</w:t>
      </w:r>
      <w:r w:rsidRPr="62F4E0FE" w:rsidR="62F4E0FE">
        <w:rPr>
          <w:lang w:val="en-US"/>
        </w:rPr>
        <w:t xml:space="preserve"> </w:t>
      </w:r>
      <w:r w:rsidRPr="62F4E0FE" w:rsidR="62F4E0FE">
        <w:rPr>
          <w:lang w:val="en-US"/>
        </w:rPr>
        <w:t>aliwaamuru</w:t>
      </w:r>
      <w:r w:rsidRPr="62F4E0FE" w:rsidR="62F4E0FE">
        <w:rPr>
          <w:lang w:val="en-US"/>
        </w:rPr>
        <w:t xml:space="preserve"> wale </w:t>
      </w:r>
      <w:r w:rsidRPr="62F4E0FE" w:rsidR="62F4E0FE">
        <w:rPr>
          <w:lang w:val="en-US"/>
        </w:rPr>
        <w:t>wanajimu</w:t>
      </w:r>
      <w:r w:rsidRPr="62F4E0FE" w:rsidR="62F4E0FE">
        <w:rPr>
          <w:lang w:val="en-US"/>
        </w:rPr>
        <w:t xml:space="preserve"> </w:t>
      </w:r>
      <w:r w:rsidRPr="62F4E0FE" w:rsidR="62F4E0FE">
        <w:rPr>
          <w:lang w:val="en-US"/>
        </w:rPr>
        <w:t>warudi</w:t>
      </w:r>
      <w:r w:rsidRPr="62F4E0FE" w:rsidR="62F4E0FE">
        <w:rPr>
          <w:lang w:val="en-US"/>
        </w:rPr>
        <w:t xml:space="preserve">, </w:t>
      </w:r>
      <w:r w:rsidRPr="62F4E0FE" w:rsidR="62F4E0FE">
        <w:rPr>
          <w:lang w:val="en-US"/>
        </w:rPr>
        <w:t>akiwaambia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yeye</w:t>
      </w:r>
      <w:r w:rsidRPr="62F4E0FE" w:rsidR="62F4E0FE">
        <w:rPr>
          <w:lang w:val="en-US"/>
        </w:rPr>
        <w:t xml:space="preserve"> pia </w:t>
      </w:r>
      <w:r w:rsidRPr="62F4E0FE" w:rsidR="62F4E0FE">
        <w:rPr>
          <w:lang w:val="en-US"/>
        </w:rPr>
        <w:t>alitaka</w:t>
      </w:r>
      <w:r w:rsidRPr="62F4E0FE" w:rsidR="62F4E0FE">
        <w:rPr>
          <w:lang w:val="en-US"/>
        </w:rPr>
        <w:t xml:space="preserve"> </w:t>
      </w:r>
      <w:r w:rsidRPr="62F4E0FE" w:rsidR="62F4E0FE">
        <w:rPr>
          <w:lang w:val="en-US"/>
        </w:rPr>
        <w:t>kumwabudu</w:t>
      </w:r>
      <w:r w:rsidRPr="62F4E0FE" w:rsidR="62F4E0FE">
        <w:rPr>
          <w:lang w:val="en-US"/>
        </w:rPr>
        <w:t xml:space="preserve"> </w:t>
      </w:r>
      <w:r w:rsidRPr="62F4E0FE" w:rsidR="62F4E0FE">
        <w:rPr>
          <w:lang w:val="en-US"/>
        </w:rPr>
        <w:t>mtoto</w:t>
      </w:r>
      <w:r w:rsidRPr="62F4E0FE" w:rsidR="62F4E0FE">
        <w:rPr>
          <w:lang w:val="en-US"/>
        </w:rPr>
        <w:t xml:space="preserve"> </w:t>
      </w:r>
      <w:r w:rsidRPr="62F4E0FE" w:rsidR="62F4E0FE">
        <w:rPr>
          <w:lang w:val="en-US"/>
        </w:rPr>
        <w:t>huyo</w:t>
      </w:r>
      <w:r w:rsidRPr="62F4E0FE" w:rsidR="62F4E0FE">
        <w:rPr>
          <w:lang w:val="en-US"/>
        </w:rPr>
        <w:t>. [2:8]</w:t>
      </w:r>
    </w:p>
    <w:p w:rsidRPr="007B69FD" w:rsidR="009D27FE" w:rsidP="008F6E25" w:rsidRDefault="009D27FE" w14:paraId="70D4906C" w14:textId="2546B035" w14:noSpellErr="1">
      <w:pPr>
        <w:pStyle w:val="Checklist"/>
        <w:rPr/>
      </w:pPr>
      <w:r w:rsidRPr="62F4E0FE" w:rsidR="62F4E0FE">
        <w:rPr>
          <w:lang w:val="en-US"/>
        </w:rPr>
        <w:t>Wanaume</w:t>
      </w:r>
      <w:r w:rsidRPr="62F4E0FE" w:rsidR="62F4E0FE">
        <w:rPr>
          <w:lang w:val="en-US"/>
        </w:rPr>
        <w:t xml:space="preserve"> hao </w:t>
      </w:r>
      <w:r w:rsidRPr="62F4E0FE" w:rsidR="62F4E0FE">
        <w:rPr>
          <w:lang w:val="en-US"/>
        </w:rPr>
        <w:t>wenye</w:t>
      </w:r>
      <w:r w:rsidRPr="62F4E0FE" w:rsidR="62F4E0FE">
        <w:rPr>
          <w:lang w:val="en-US"/>
        </w:rPr>
        <w:t xml:space="preserve"> </w:t>
      </w:r>
      <w:r w:rsidRPr="62F4E0FE" w:rsidR="62F4E0FE">
        <w:rPr>
          <w:lang w:val="en-US"/>
        </w:rPr>
        <w:t>hekima</w:t>
      </w:r>
      <w:r w:rsidRPr="62F4E0FE" w:rsidR="62F4E0FE">
        <w:rPr>
          <w:lang w:val="en-US"/>
        </w:rPr>
        <w:t xml:space="preserve"> </w:t>
      </w:r>
      <w:r w:rsidRPr="62F4E0FE" w:rsidR="62F4E0FE">
        <w:rPr>
          <w:lang w:val="en-US"/>
        </w:rPr>
        <w:t>walienda</w:t>
      </w:r>
      <w:r w:rsidRPr="62F4E0FE" w:rsidR="62F4E0FE">
        <w:rPr>
          <w:lang w:val="en-US"/>
        </w:rPr>
        <w:t xml:space="preserve"> </w:t>
      </w:r>
      <w:r w:rsidRPr="62F4E0FE" w:rsidR="62F4E0FE">
        <w:rPr>
          <w:lang w:val="en-US"/>
        </w:rPr>
        <w:t>Bethlehemu</w:t>
      </w:r>
      <w:r w:rsidRPr="62F4E0FE" w:rsidR="62F4E0FE">
        <w:rPr>
          <w:lang w:val="en-US"/>
        </w:rPr>
        <w:t xml:space="preserve">, </w:t>
      </w:r>
      <w:r w:rsidRPr="62F4E0FE" w:rsidR="62F4E0FE">
        <w:rPr>
          <w:lang w:val="en-US"/>
        </w:rPr>
        <w:t>wakamkuta</w:t>
      </w:r>
      <w:r w:rsidRPr="62F4E0FE" w:rsidR="62F4E0FE">
        <w:rPr>
          <w:lang w:val="en-US"/>
        </w:rPr>
        <w:t xml:space="preserve"> </w:t>
      </w:r>
      <w:r w:rsidRPr="62F4E0FE" w:rsidR="62F4E0FE">
        <w:rPr>
          <w:lang w:val="en-US"/>
        </w:rPr>
        <w:t>mtoto</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wakampa</w:t>
      </w:r>
      <w:r w:rsidRPr="62F4E0FE" w:rsidR="62F4E0FE">
        <w:rPr>
          <w:lang w:val="en-US"/>
        </w:rPr>
        <w:t xml:space="preserve"> </w:t>
      </w:r>
      <w:r w:rsidRPr="62F4E0FE" w:rsidR="62F4E0FE">
        <w:rPr>
          <w:lang w:val="en-US"/>
        </w:rPr>
        <w:t>zawadi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kumwabudu</w:t>
      </w:r>
      <w:r w:rsidRPr="62F4E0FE" w:rsidR="62F4E0FE">
        <w:rPr>
          <w:lang w:val="en-US"/>
        </w:rPr>
        <w:t>. [2:11]</w:t>
      </w:r>
    </w:p>
    <w:p w:rsidRPr="007B69FD" w:rsidR="009D27FE" w:rsidP="006D6990" w:rsidRDefault="009D27FE" w14:paraId="3C37BC45" w14:textId="7D97C430" w14:noSpellErr="1">
      <w:pPr>
        <w:pStyle w:val="Checklist"/>
        <w:rPr/>
      </w:pPr>
      <w:r w:rsidRPr="62F4E0FE" w:rsidR="62F4E0FE">
        <w:rPr>
          <w:lang w:val="en-US"/>
        </w:rPr>
        <w:t>Hawakurudi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Herode</w:t>
      </w:r>
      <w:r w:rsidRPr="62F4E0FE" w:rsidR="62F4E0FE">
        <w:rPr>
          <w:lang w:val="en-US"/>
        </w:rPr>
        <w:t>. [2:12]</w:t>
      </w:r>
    </w:p>
    <w:p w:rsidRPr="007B69FD" w:rsidR="009D27FE" w:rsidP="004B330E" w:rsidRDefault="009D27FE" w14:paraId="413E6FF1" w14:textId="64EAB271"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9D27FE" w:rsidP="006D6990" w:rsidRDefault="003947E5" w14:paraId="13595854" w14:textId="5BFB390A"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9D27FE" w:rsidP="62F4E0FE" w:rsidRDefault="008F6E25" w14:paraId="659E57F2" w14:textId="263DDBD0" w14:noSpellErr="1">
      <w:pPr>
        <w:numPr>
          <w:ilvl w:val="0"/>
          <w:numId w:val="1"/>
        </w:numPr>
        <w:rPr>
          <w:sz w:val="20"/>
          <w:szCs w:val="20"/>
          <w:lang w:val="en-US"/>
        </w:rPr>
      </w:pPr>
      <w:r w:rsidRPr="62F4E0FE" w:rsidR="62F4E0FE">
        <w:rPr>
          <w:lang w:val="en-US"/>
        </w:rPr>
        <w:t xml:space="preserve">[2:1-2] </w:t>
      </w: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kuzaliwa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Bethlehemu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baadhi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hekima</w:t>
      </w:r>
      <w:r w:rsidRPr="62F4E0FE" w:rsidR="62F4E0FE">
        <w:rPr>
          <w:lang w:val="en-US"/>
        </w:rPr>
        <w:t xml:space="preserve"> </w:t>
      </w:r>
      <w:r w:rsidRPr="62F4E0FE" w:rsidR="62F4E0FE">
        <w:rPr>
          <w:lang w:val="en-US"/>
        </w:rPr>
        <w:t>walienda</w:t>
      </w:r>
      <w:r w:rsidRPr="62F4E0FE" w:rsidR="62F4E0FE">
        <w:rPr>
          <w:lang w:val="en-US"/>
        </w:rPr>
        <w:t xml:space="preserve"> </w:t>
      </w:r>
      <w:r w:rsidRPr="62F4E0FE" w:rsidR="62F4E0FE">
        <w:rPr>
          <w:lang w:val="en-US"/>
        </w:rPr>
        <w:t>Yerusalemu</w:t>
      </w:r>
      <w:r w:rsidRPr="62F4E0FE" w:rsidR="62F4E0FE">
        <w:rPr>
          <w:lang w:val="en-US"/>
        </w:rPr>
        <w:t>?</w:t>
      </w:r>
    </w:p>
    <w:p w:rsidRPr="007B69FD" w:rsidR="009D27FE" w:rsidP="62F4E0FE" w:rsidRDefault="009D27FE" w14:paraId="06A0B90E" w14:textId="77777777" w14:noSpellErr="1">
      <w:pPr>
        <w:ind w:left="720"/>
        <w:rPr>
          <w:sz w:val="20"/>
          <w:szCs w:val="20"/>
          <w:lang w:val="en-US"/>
        </w:rPr>
      </w:pPr>
      <w:r w:rsidRPr="62F4E0FE" w:rsidR="62F4E0FE">
        <w:rPr>
          <w:lang w:val="en-US"/>
        </w:rPr>
        <w:t>Walikuwa</w:t>
      </w:r>
      <w:r w:rsidRPr="62F4E0FE" w:rsidR="62F4E0FE">
        <w:rPr>
          <w:lang w:val="en-US"/>
        </w:rPr>
        <w:t xml:space="preserve"> </w:t>
      </w:r>
      <w:r w:rsidRPr="62F4E0FE" w:rsidR="62F4E0FE">
        <w:rPr>
          <w:lang w:val="en-US"/>
        </w:rPr>
        <w:t>wakimtafuta</w:t>
      </w:r>
      <w:r w:rsidRPr="62F4E0FE" w:rsidR="62F4E0FE">
        <w:rPr>
          <w:lang w:val="en-US"/>
        </w:rPr>
        <w:t xml:space="preserve"> yule </w:t>
      </w:r>
      <w:r w:rsidRPr="62F4E0FE" w:rsidR="62F4E0FE">
        <w:rPr>
          <w:lang w:val="en-US"/>
        </w:rPr>
        <w:t>aliyezaliwa</w:t>
      </w:r>
      <w:r w:rsidRPr="62F4E0FE" w:rsidR="62F4E0FE">
        <w:rPr>
          <w:lang w:val="en-US"/>
        </w:rPr>
        <w:t xml:space="preserve"> awe </w:t>
      </w:r>
      <w:r w:rsidRPr="62F4E0FE" w:rsidR="62F4E0FE">
        <w:rPr>
          <w:lang w:val="en-US"/>
        </w:rPr>
        <w:t>mfalme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Wayahudi</w:t>
      </w:r>
      <w:r w:rsidRPr="62F4E0FE" w:rsidR="62F4E0FE">
        <w:rPr>
          <w:lang w:val="en-US"/>
        </w:rPr>
        <w:t>.</w:t>
      </w:r>
    </w:p>
    <w:p w:rsidRPr="007B69FD" w:rsidR="009D27FE" w:rsidP="009D27FE" w:rsidRDefault="009D27FE" w14:paraId="5EE81544" w14:textId="77777777">
      <w:pPr>
        <w:ind w:left="720"/>
        <w:rPr>
          <w:sz w:val="20"/>
          <w:szCs w:val="20"/>
        </w:rPr>
      </w:pPr>
      <w:r/>
    </w:p>
    <w:p w:rsidRPr="007B69FD" w:rsidR="009D27FE" w:rsidP="62F4E0FE" w:rsidRDefault="008F6E25" w14:paraId="0884C0FA" w14:textId="5EC9DB3E" w14:noSpellErr="1">
      <w:pPr>
        <w:numPr>
          <w:ilvl w:val="0"/>
          <w:numId w:val="1"/>
        </w:numPr>
        <w:rPr>
          <w:sz w:val="20"/>
          <w:szCs w:val="20"/>
          <w:lang w:val="en-US"/>
        </w:rPr>
      </w:pPr>
      <w:r w:rsidRPr="62F4E0FE" w:rsidR="62F4E0FE">
        <w:rPr>
          <w:lang w:val="en-US"/>
        </w:rPr>
        <w:t xml:space="preserve">[2:2] Kwa </w:t>
      </w:r>
      <w:r w:rsidRPr="62F4E0FE" w:rsidR="62F4E0FE">
        <w:rPr>
          <w:lang w:val="en-US"/>
        </w:rPr>
        <w:t>nini</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wakimtafuta</w:t>
      </w:r>
      <w:r w:rsidRPr="62F4E0FE" w:rsidR="62F4E0FE">
        <w:rPr>
          <w:lang w:val="en-US"/>
        </w:rPr>
        <w:t xml:space="preserve"> </w:t>
      </w:r>
      <w:r w:rsidRPr="62F4E0FE" w:rsidR="62F4E0FE">
        <w:rPr>
          <w:lang w:val="en-US"/>
        </w:rPr>
        <w:t>Mfalme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Wayahudi</w:t>
      </w:r>
      <w:r w:rsidRPr="62F4E0FE" w:rsidR="62F4E0FE">
        <w:rPr>
          <w:lang w:val="en-US"/>
        </w:rPr>
        <w:t>?</w:t>
      </w:r>
    </w:p>
    <w:p w:rsidRPr="007B69FD" w:rsidR="009D27FE" w:rsidP="62F4E0FE" w:rsidRDefault="009D27FE" w14:paraId="67EBE02E" w14:textId="77777777" w14:noSpellErr="1">
      <w:pPr>
        <w:ind w:left="720"/>
        <w:rPr>
          <w:sz w:val="20"/>
          <w:szCs w:val="20"/>
          <w:lang w:val="en-US"/>
        </w:rPr>
      </w:pPr>
      <w:r w:rsidRPr="62F4E0FE" w:rsidR="62F4E0FE">
        <w:rPr>
          <w:lang w:val="en-US"/>
        </w:rPr>
        <w:t>Walisema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waliona</w:t>
      </w:r>
      <w:r w:rsidRPr="62F4E0FE" w:rsidR="62F4E0FE">
        <w:rPr>
          <w:lang w:val="en-US"/>
        </w:rPr>
        <w:t xml:space="preserve"> </w:t>
      </w:r>
      <w:r w:rsidRPr="62F4E0FE" w:rsidR="62F4E0FE">
        <w:rPr>
          <w:lang w:val="en-US"/>
        </w:rPr>
        <w:t>nyota</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wamekuja</w:t>
      </w:r>
      <w:r w:rsidRPr="62F4E0FE" w:rsidR="62F4E0FE">
        <w:rPr>
          <w:lang w:val="en-US"/>
        </w:rPr>
        <w:t xml:space="preserve"> </w:t>
      </w:r>
      <w:r w:rsidRPr="62F4E0FE" w:rsidR="62F4E0FE">
        <w:rPr>
          <w:lang w:val="en-US"/>
        </w:rPr>
        <w:t>kumsujudia</w:t>
      </w:r>
      <w:r w:rsidRPr="62F4E0FE" w:rsidR="62F4E0FE">
        <w:rPr>
          <w:lang w:val="en-US"/>
        </w:rPr>
        <w:t>.</w:t>
      </w:r>
    </w:p>
    <w:p w:rsidRPr="007B69FD" w:rsidR="009D27FE" w:rsidP="009D27FE" w:rsidRDefault="009D27FE" w14:paraId="5F0428BD" w14:textId="77777777">
      <w:pPr>
        <w:ind w:left="720"/>
        <w:rPr>
          <w:sz w:val="20"/>
          <w:szCs w:val="20"/>
        </w:rPr>
      </w:pPr>
      <w:r/>
    </w:p>
    <w:p w:rsidR="00B2263F" w:rsidP="62F4E0FE" w:rsidRDefault="008E02B0" w14:paraId="1DF9D655" w14:textId="462C92D1" w14:noSpellErr="1">
      <w:pPr>
        <w:numPr>
          <w:ilvl w:val="0"/>
          <w:numId w:val="1"/>
        </w:numPr>
        <w:rPr>
          <w:sz w:val="20"/>
          <w:szCs w:val="20"/>
          <w:lang w:val="en-US"/>
        </w:rPr>
      </w:pPr>
      <w:r w:rsidRPr="62F4E0FE" w:rsidR="62F4E0FE">
        <w:rPr>
          <w:lang w:val="en-US"/>
        </w:rPr>
        <w:t xml:space="preserve">[2:3]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Herode</w:t>
      </w:r>
      <w:r w:rsidRPr="62F4E0FE" w:rsidR="62F4E0FE">
        <w:rPr>
          <w:lang w:val="en-US"/>
        </w:rPr>
        <w:t xml:space="preserve"> </w:t>
      </w:r>
      <w:r w:rsidRPr="62F4E0FE" w:rsidR="62F4E0FE">
        <w:rPr>
          <w:lang w:val="en-US"/>
        </w:rPr>
        <w:t>alifadhaika</w:t>
      </w:r>
      <w:r w:rsidRPr="62F4E0FE" w:rsidR="62F4E0FE">
        <w:rPr>
          <w:lang w:val="en-US"/>
        </w:rPr>
        <w:t xml:space="preserve"> </w:t>
      </w:r>
      <w:r w:rsidRPr="62F4E0FE" w:rsidR="62F4E0FE">
        <w:rPr>
          <w:lang w:val="en-US"/>
        </w:rPr>
        <w:t>aliposikia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wanajimu</w:t>
      </w:r>
      <w:r w:rsidRPr="62F4E0FE" w:rsidR="62F4E0FE">
        <w:rPr>
          <w:lang w:val="en-US"/>
        </w:rPr>
        <w:t xml:space="preserve"> </w:t>
      </w:r>
      <w:r w:rsidRPr="62F4E0FE" w:rsidR="62F4E0FE">
        <w:rPr>
          <w:lang w:val="en-US"/>
        </w:rPr>
        <w:t>walitaka</w:t>
      </w:r>
      <w:r w:rsidRPr="62F4E0FE" w:rsidR="62F4E0FE">
        <w:rPr>
          <w:lang w:val="en-US"/>
        </w:rPr>
        <w:t xml:space="preserve"> </w:t>
      </w:r>
      <w:r w:rsidRPr="62F4E0FE" w:rsidR="62F4E0FE">
        <w:rPr>
          <w:lang w:val="en-US"/>
        </w:rPr>
        <w:t>kumpata</w:t>
      </w:r>
      <w:r w:rsidRPr="62F4E0FE" w:rsidR="62F4E0FE">
        <w:rPr>
          <w:lang w:val="en-US"/>
        </w:rPr>
        <w:t xml:space="preserve"> </w:t>
      </w:r>
      <w:r w:rsidRPr="62F4E0FE" w:rsidR="62F4E0FE">
        <w:rPr>
          <w:lang w:val="en-US"/>
        </w:rPr>
        <w:t>Mfalme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aliyekuwa</w:t>
      </w:r>
      <w:r w:rsidRPr="62F4E0FE" w:rsidR="62F4E0FE">
        <w:rPr>
          <w:lang w:val="en-US"/>
        </w:rPr>
        <w:t xml:space="preserve"> </w:t>
      </w:r>
      <w:r w:rsidRPr="62F4E0FE" w:rsidR="62F4E0FE">
        <w:rPr>
          <w:lang w:val="en-US"/>
        </w:rPr>
        <w:t>amezaliwa</w:t>
      </w:r>
      <w:r w:rsidRPr="62F4E0FE" w:rsidR="62F4E0FE">
        <w:rPr>
          <w:lang w:val="en-US"/>
        </w:rPr>
        <w:t>?</w:t>
      </w:r>
    </w:p>
    <w:p w:rsidR="00B2263F" w:rsidP="48114252" w:rsidRDefault="00B2263F" w14:paraId="344B7BB1" w14:textId="0D7197F2">
      <w:pPr>
        <w:ind w:firstLine="720"/>
        <w:rPr>
          <w:sz w:val="20"/>
          <w:szCs w:val="20"/>
          <w:lang w:val="en-US"/>
        </w:rPr>
      </w:pPr>
      <w:r>
        <w:t>(Majibu yanaweza kutofautiana.) Huenda Herode aliogopa kwamba mfalme mpya angechukua mamlaka yake.</w:t>
      </w:r>
    </w:p>
    <w:p w:rsidRPr="007B69FD" w:rsidR="009D27FE" w:rsidP="62F4E0FE" w:rsidRDefault="008F6E25" w14:paraId="3D9BC74F" w14:textId="23F3E5F6" w14:noSpellErr="1">
      <w:pPr>
        <w:numPr>
          <w:ilvl w:val="0"/>
          <w:numId w:val="1"/>
        </w:numPr>
        <w:rPr>
          <w:sz w:val="20"/>
          <w:szCs w:val="20"/>
          <w:lang w:val="en-US"/>
        </w:rPr>
      </w:pPr>
      <w:r w:rsidRPr="62F4E0FE" w:rsidR="62F4E0FE">
        <w:rPr>
          <w:lang w:val="en-US"/>
        </w:rPr>
        <w:t xml:space="preserve">[2:4] </w:t>
      </w:r>
      <w:r w:rsidRPr="62F4E0FE" w:rsidR="62F4E0FE">
        <w:rPr>
          <w:lang w:val="en-US"/>
        </w:rPr>
        <w:t>Herode</w:t>
      </w:r>
      <w:r w:rsidRPr="62F4E0FE" w:rsidR="62F4E0FE">
        <w:rPr>
          <w:lang w:val="en-US"/>
        </w:rPr>
        <w:t xml:space="preserve"> </w:t>
      </w:r>
      <w:r w:rsidRPr="62F4E0FE" w:rsidR="62F4E0FE">
        <w:rPr>
          <w:lang w:val="en-US"/>
        </w:rPr>
        <w:t>alipataje</w:t>
      </w:r>
      <w:r w:rsidRPr="62F4E0FE" w:rsidR="62F4E0FE">
        <w:rPr>
          <w:lang w:val="en-US"/>
        </w:rPr>
        <w:t xml:space="preserve"> </w:t>
      </w:r>
      <w:r w:rsidRPr="62F4E0FE" w:rsidR="62F4E0FE">
        <w:rPr>
          <w:lang w:val="en-US"/>
        </w:rPr>
        <w:t>kujua</w:t>
      </w:r>
      <w:r w:rsidRPr="62F4E0FE" w:rsidR="62F4E0FE">
        <w:rPr>
          <w:lang w:val="en-US"/>
        </w:rPr>
        <w:t xml:space="preserve"> </w:t>
      </w:r>
      <w:r w:rsidRPr="62F4E0FE" w:rsidR="62F4E0FE">
        <w:rPr>
          <w:lang w:val="en-US"/>
        </w:rPr>
        <w:t>mahali</w:t>
      </w:r>
      <w:r w:rsidRPr="62F4E0FE" w:rsidR="62F4E0FE">
        <w:rPr>
          <w:lang w:val="en-US"/>
        </w:rPr>
        <w:t xml:space="preserve"> </w:t>
      </w:r>
      <w:r w:rsidRPr="62F4E0FE" w:rsidR="62F4E0FE">
        <w:rPr>
          <w:lang w:val="en-US"/>
        </w:rPr>
        <w:t>ambapo</w:t>
      </w:r>
      <w:r w:rsidRPr="62F4E0FE" w:rsidR="62F4E0FE">
        <w:rPr>
          <w:lang w:val="en-US"/>
        </w:rPr>
        <w:t xml:space="preserve"> Kristo </w:t>
      </w:r>
      <w:r w:rsidRPr="62F4E0FE" w:rsidR="62F4E0FE">
        <w:rPr>
          <w:lang w:val="en-US"/>
        </w:rPr>
        <w:t>angezaliwa</w:t>
      </w:r>
      <w:r w:rsidRPr="62F4E0FE" w:rsidR="62F4E0FE">
        <w:rPr>
          <w:lang w:val="en-US"/>
        </w:rPr>
        <w:t>?</w:t>
      </w:r>
    </w:p>
    <w:p w:rsidRPr="007B69FD" w:rsidR="009D27FE" w:rsidP="62F4E0FE" w:rsidRDefault="009D27FE" w14:paraId="1C39E3B7" w14:textId="77777777" w14:noSpellErr="1">
      <w:pPr>
        <w:ind w:left="720"/>
        <w:rPr>
          <w:sz w:val="20"/>
          <w:szCs w:val="20"/>
          <w:lang w:val="en-US"/>
        </w:rPr>
      </w:pPr>
      <w:r w:rsidRPr="62F4E0FE" w:rsidR="62F4E0FE">
        <w:rPr>
          <w:lang w:val="en-US"/>
        </w:rPr>
        <w:t>Aliwauliza</w:t>
      </w:r>
      <w:r w:rsidRPr="62F4E0FE" w:rsidR="62F4E0FE">
        <w:rPr>
          <w:lang w:val="en-US"/>
        </w:rPr>
        <w:t xml:space="preserve"> </w:t>
      </w:r>
      <w:r w:rsidRPr="62F4E0FE" w:rsidR="62F4E0FE">
        <w:rPr>
          <w:lang w:val="en-US"/>
        </w:rPr>
        <w:t>makuhani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waandishi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mahali</w:t>
      </w:r>
      <w:r w:rsidRPr="62F4E0FE" w:rsidR="62F4E0FE">
        <w:rPr>
          <w:lang w:val="en-US"/>
        </w:rPr>
        <w:t xml:space="preserve"> </w:t>
      </w:r>
      <w:r w:rsidRPr="62F4E0FE" w:rsidR="62F4E0FE">
        <w:rPr>
          <w:lang w:val="en-US"/>
        </w:rPr>
        <w:t>ambapo</w:t>
      </w:r>
      <w:r w:rsidRPr="62F4E0FE" w:rsidR="62F4E0FE">
        <w:rPr>
          <w:lang w:val="en-US"/>
        </w:rPr>
        <w:t xml:space="preserve"> Kristo </w:t>
      </w:r>
      <w:r w:rsidRPr="62F4E0FE" w:rsidR="62F4E0FE">
        <w:rPr>
          <w:lang w:val="en-US"/>
        </w:rPr>
        <w:t>angezaliwa</w:t>
      </w:r>
      <w:r w:rsidRPr="62F4E0FE" w:rsidR="62F4E0FE">
        <w:rPr>
          <w:lang w:val="en-US"/>
        </w:rPr>
        <w:t>.</w:t>
      </w:r>
    </w:p>
    <w:p w:rsidRPr="007B69FD" w:rsidR="009D27FE" w:rsidP="009D27FE" w:rsidRDefault="009D27FE" w14:paraId="73E197ED" w14:textId="77777777">
      <w:pPr>
        <w:ind w:left="720"/>
        <w:rPr>
          <w:sz w:val="20"/>
          <w:szCs w:val="20"/>
        </w:rPr>
      </w:pPr>
      <w:r/>
    </w:p>
    <w:p w:rsidRPr="007B69FD" w:rsidR="009D27FE" w:rsidP="62F4E0FE" w:rsidRDefault="008F6E25" w14:paraId="308E64FF" w14:textId="4BE834C9" w14:noSpellErr="1">
      <w:pPr>
        <w:numPr>
          <w:ilvl w:val="0"/>
          <w:numId w:val="1"/>
        </w:numPr>
        <w:rPr>
          <w:sz w:val="20"/>
          <w:szCs w:val="20"/>
          <w:lang w:val="en-US"/>
        </w:rPr>
      </w:pPr>
      <w:r w:rsidRPr="62F4E0FE" w:rsidR="62F4E0FE">
        <w:rPr>
          <w:lang w:val="en-US"/>
        </w:rPr>
        <w:t xml:space="preserve">[2:5-6] </w:t>
      </w:r>
      <w:r w:rsidRPr="62F4E0FE" w:rsidR="62F4E0FE">
        <w:rPr>
          <w:lang w:val="en-US"/>
        </w:rPr>
        <w:t>Makuhani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waandishi</w:t>
      </w:r>
      <w:r w:rsidRPr="62F4E0FE" w:rsidR="62F4E0FE">
        <w:rPr>
          <w:lang w:val="en-US"/>
        </w:rPr>
        <w:t xml:space="preserve"> </w:t>
      </w:r>
      <w:r w:rsidRPr="62F4E0FE" w:rsidR="62F4E0FE">
        <w:rPr>
          <w:lang w:val="en-US"/>
        </w:rPr>
        <w:t>walijuaje</w:t>
      </w:r>
      <w:r w:rsidRPr="62F4E0FE" w:rsidR="62F4E0FE">
        <w:rPr>
          <w:lang w:val="en-US"/>
        </w:rPr>
        <w:t xml:space="preserve"> </w:t>
      </w:r>
      <w:r w:rsidRPr="62F4E0FE" w:rsidR="62F4E0FE">
        <w:rPr>
          <w:lang w:val="en-US"/>
        </w:rPr>
        <w:t>mahali</w:t>
      </w:r>
      <w:r w:rsidRPr="62F4E0FE" w:rsidR="62F4E0FE">
        <w:rPr>
          <w:lang w:val="en-US"/>
        </w:rPr>
        <w:t xml:space="preserve"> </w:t>
      </w:r>
      <w:r w:rsidRPr="62F4E0FE" w:rsidR="62F4E0FE">
        <w:rPr>
          <w:lang w:val="en-US"/>
        </w:rPr>
        <w:t>ambapo</w:t>
      </w:r>
      <w:r w:rsidRPr="62F4E0FE" w:rsidR="62F4E0FE">
        <w:rPr>
          <w:lang w:val="en-US"/>
        </w:rPr>
        <w:t xml:space="preserve"> Kristo </w:t>
      </w:r>
      <w:r w:rsidRPr="62F4E0FE" w:rsidR="62F4E0FE">
        <w:rPr>
          <w:lang w:val="en-US"/>
        </w:rPr>
        <w:t>angezaliwa</w:t>
      </w:r>
      <w:r w:rsidRPr="62F4E0FE" w:rsidR="62F4E0FE">
        <w:rPr>
          <w:lang w:val="en-US"/>
        </w:rPr>
        <w:t>?</w:t>
      </w:r>
    </w:p>
    <w:p w:rsidRPr="007B69FD" w:rsidR="009D27FE" w:rsidP="62F4E0FE" w:rsidRDefault="009D27FE" w14:paraId="61C554E4" w14:textId="77777777" w14:noSpellErr="1">
      <w:pPr>
        <w:ind w:left="720"/>
        <w:rPr>
          <w:sz w:val="20"/>
          <w:szCs w:val="20"/>
          <w:lang w:val="en-US"/>
        </w:rPr>
      </w:pPr>
      <w:r w:rsidRPr="62F4E0FE" w:rsidR="62F4E0FE">
        <w:rPr>
          <w:lang w:val="en-US"/>
        </w:rPr>
        <w:t>Maandiko</w:t>
      </w:r>
      <w:r w:rsidRPr="62F4E0FE" w:rsidR="62F4E0FE">
        <w:rPr>
          <w:lang w:val="en-US"/>
        </w:rPr>
        <w:t xml:space="preserve"> </w:t>
      </w:r>
      <w:r w:rsidRPr="62F4E0FE" w:rsidR="62F4E0FE">
        <w:rPr>
          <w:lang w:val="en-US"/>
        </w:rPr>
        <w:t>yalisema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mtawala</w:t>
      </w:r>
      <w:r w:rsidRPr="62F4E0FE" w:rsidR="62F4E0FE">
        <w:rPr>
          <w:lang w:val="en-US"/>
        </w:rPr>
        <w:t xml:space="preserve"> </w:t>
      </w:r>
      <w:r w:rsidRPr="62F4E0FE" w:rsidR="62F4E0FE">
        <w:rPr>
          <w:lang w:val="en-US"/>
        </w:rPr>
        <w:t>angetoka</w:t>
      </w:r>
      <w:r w:rsidRPr="62F4E0FE" w:rsidR="62F4E0FE">
        <w:rPr>
          <w:lang w:val="en-US"/>
        </w:rPr>
        <w:t xml:space="preserve"> </w:t>
      </w:r>
      <w:r w:rsidRPr="62F4E0FE" w:rsidR="62F4E0FE">
        <w:rPr>
          <w:lang w:val="en-US"/>
        </w:rPr>
        <w:t>Bethlehemu</w:t>
      </w:r>
      <w:r w:rsidRPr="62F4E0FE" w:rsidR="62F4E0FE">
        <w:rPr>
          <w:lang w:val="en-US"/>
        </w:rPr>
        <w:t>.</w:t>
      </w:r>
    </w:p>
    <w:p w:rsidRPr="007B69FD" w:rsidR="009D27FE" w:rsidP="009D27FE" w:rsidRDefault="009D27FE" w14:paraId="6A5688E4" w14:textId="77777777">
      <w:pPr>
        <w:ind w:left="720"/>
        <w:rPr>
          <w:sz w:val="20"/>
          <w:szCs w:val="20"/>
        </w:rPr>
      </w:pPr>
      <w:r/>
    </w:p>
    <w:p w:rsidRPr="007B69FD" w:rsidR="009D27FE" w:rsidP="62F4E0FE" w:rsidRDefault="008F6E25" w14:paraId="14CE7968" w14:textId="268B42B0" w14:noSpellErr="1">
      <w:pPr>
        <w:numPr>
          <w:ilvl w:val="0"/>
          <w:numId w:val="1"/>
        </w:numPr>
        <w:rPr>
          <w:sz w:val="20"/>
          <w:szCs w:val="20"/>
          <w:lang w:val="en-US"/>
        </w:rPr>
      </w:pPr>
      <w:r w:rsidRPr="62F4E0FE" w:rsidR="62F4E0FE">
        <w:rPr>
          <w:lang w:val="en-US"/>
        </w:rPr>
        <w:t xml:space="preserve">[2:9-10] </w:t>
      </w:r>
      <w:r w:rsidRPr="62F4E0FE" w:rsidR="62F4E0FE">
        <w:rPr>
          <w:lang w:val="en-US"/>
        </w:rPr>
        <w:t>Wanaume</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hekima</w:t>
      </w:r>
      <w:r w:rsidRPr="62F4E0FE" w:rsidR="62F4E0FE">
        <w:rPr>
          <w:lang w:val="en-US"/>
        </w:rPr>
        <w:t xml:space="preserve"> </w:t>
      </w:r>
      <w:r w:rsidRPr="62F4E0FE" w:rsidR="62F4E0FE">
        <w:rPr>
          <w:lang w:val="en-US"/>
        </w:rPr>
        <w:t>walimpataje</w:t>
      </w:r>
      <w:r w:rsidRPr="62F4E0FE" w:rsidR="62F4E0FE">
        <w:rPr>
          <w:lang w:val="en-US"/>
        </w:rPr>
        <w:t xml:space="preserve"> yule </w:t>
      </w:r>
      <w:r w:rsidRPr="62F4E0FE" w:rsidR="62F4E0FE">
        <w:rPr>
          <w:lang w:val="en-US"/>
        </w:rPr>
        <w:t>aliyezaliwa</w:t>
      </w:r>
      <w:r w:rsidRPr="62F4E0FE" w:rsidR="62F4E0FE">
        <w:rPr>
          <w:lang w:val="en-US"/>
        </w:rPr>
        <w:t xml:space="preserve"> </w:t>
      </w:r>
      <w:r w:rsidRPr="62F4E0FE" w:rsidR="62F4E0FE">
        <w:rPr>
          <w:lang w:val="en-US"/>
        </w:rPr>
        <w:t>mfalme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Wayahudi</w:t>
      </w:r>
      <w:r w:rsidRPr="62F4E0FE" w:rsidR="62F4E0FE">
        <w:rPr>
          <w:lang w:val="en-US"/>
        </w:rPr>
        <w:t>?</w:t>
      </w:r>
    </w:p>
    <w:p w:rsidRPr="007B69FD" w:rsidR="009D27FE" w:rsidP="62F4E0FE" w:rsidRDefault="009D27FE" w14:paraId="501457CF" w14:textId="77777777" w14:noSpellErr="1">
      <w:pPr>
        <w:ind w:left="720"/>
        <w:rPr>
          <w:sz w:val="20"/>
          <w:szCs w:val="20"/>
          <w:lang w:val="en-US"/>
        </w:rPr>
      </w:pPr>
      <w:r w:rsidRPr="62F4E0FE" w:rsidR="62F4E0FE">
        <w:rPr>
          <w:lang w:val="en-US"/>
        </w:rPr>
        <w:t>Waliondoka</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ile</w:t>
      </w:r>
      <w:r w:rsidRPr="62F4E0FE" w:rsidR="62F4E0FE">
        <w:rPr>
          <w:lang w:val="en-US"/>
        </w:rPr>
        <w:t xml:space="preserve"> </w:t>
      </w:r>
      <w:r w:rsidRPr="62F4E0FE" w:rsidR="62F4E0FE">
        <w:rPr>
          <w:lang w:val="en-US"/>
        </w:rPr>
        <w:t>nyota</w:t>
      </w:r>
      <w:r w:rsidRPr="62F4E0FE" w:rsidR="62F4E0FE">
        <w:rPr>
          <w:lang w:val="en-US"/>
        </w:rPr>
        <w:t xml:space="preserve"> </w:t>
      </w:r>
      <w:r w:rsidRPr="62F4E0FE" w:rsidR="62F4E0FE">
        <w:rPr>
          <w:lang w:val="en-US"/>
        </w:rPr>
        <w:t>ikawaongoza</w:t>
      </w:r>
      <w:r w:rsidRPr="62F4E0FE" w:rsidR="62F4E0FE">
        <w:rPr>
          <w:lang w:val="en-US"/>
        </w:rPr>
        <w:t xml:space="preserve"> </w:t>
      </w:r>
      <w:r w:rsidRPr="62F4E0FE" w:rsidR="62F4E0FE">
        <w:rPr>
          <w:lang w:val="en-US"/>
        </w:rPr>
        <w:t>hadi</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ambamo</w:t>
      </w:r>
      <w:r w:rsidRPr="62F4E0FE" w:rsidR="62F4E0FE">
        <w:rPr>
          <w:lang w:val="en-US"/>
        </w:rPr>
        <w:t xml:space="preserve"> </w:t>
      </w:r>
      <w:r w:rsidRPr="62F4E0FE" w:rsidR="62F4E0FE">
        <w:rPr>
          <w:lang w:val="en-US"/>
        </w:rPr>
        <w:t>mtoto</w:t>
      </w:r>
      <w:r w:rsidRPr="62F4E0FE" w:rsidR="62F4E0FE">
        <w:rPr>
          <w:lang w:val="en-US"/>
        </w:rPr>
        <w:t xml:space="preserve"> </w:t>
      </w:r>
      <w:r w:rsidRPr="62F4E0FE" w:rsidR="62F4E0FE">
        <w:rPr>
          <w:lang w:val="en-US"/>
        </w:rPr>
        <w:t>alikuwa</w:t>
      </w:r>
      <w:r w:rsidRPr="62F4E0FE" w:rsidR="62F4E0FE">
        <w:rPr>
          <w:lang w:val="en-US"/>
        </w:rPr>
        <w:t>.</w:t>
      </w:r>
    </w:p>
    <w:p w:rsidRPr="007B69FD" w:rsidR="009D27FE" w:rsidP="009D27FE" w:rsidRDefault="009D27FE" w14:paraId="37796F8D" w14:textId="77777777">
      <w:pPr>
        <w:ind w:left="720"/>
        <w:rPr>
          <w:sz w:val="20"/>
          <w:szCs w:val="20"/>
        </w:rPr>
      </w:pPr>
      <w:r/>
    </w:p>
    <w:p w:rsidRPr="007B69FD" w:rsidR="009D27FE" w:rsidP="62F4E0FE" w:rsidRDefault="008F6E25" w14:paraId="48B93569" w14:textId="478A1E46" w14:noSpellErr="1">
      <w:pPr>
        <w:numPr>
          <w:ilvl w:val="0"/>
          <w:numId w:val="1"/>
        </w:numPr>
        <w:rPr>
          <w:sz w:val="20"/>
          <w:szCs w:val="20"/>
          <w:lang w:val="en-US"/>
        </w:rPr>
      </w:pPr>
      <w:r w:rsidRPr="62F4E0FE" w:rsidR="62F4E0FE">
        <w:rPr>
          <w:lang w:val="en-US"/>
        </w:rPr>
        <w:t xml:space="preserve">[2:11] </w:t>
      </w:r>
      <w:r w:rsidRPr="62F4E0FE" w:rsidR="62F4E0FE">
        <w:rPr>
          <w:lang w:val="en-US"/>
        </w:rPr>
        <w:t>Wanaume</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hekima</w:t>
      </w:r>
      <w:r w:rsidRPr="62F4E0FE" w:rsidR="62F4E0FE">
        <w:rPr>
          <w:lang w:val="en-US"/>
        </w:rPr>
        <w:t xml:space="preserve">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walipompata</w:t>
      </w:r>
      <w:r w:rsidRPr="62F4E0FE" w:rsidR="62F4E0FE">
        <w:rPr>
          <w:lang w:val="en-US"/>
        </w:rPr>
        <w:t xml:space="preserve"> </w:t>
      </w:r>
      <w:r w:rsidRPr="62F4E0FE" w:rsidR="62F4E0FE">
        <w:rPr>
          <w:lang w:val="en-US"/>
        </w:rPr>
        <w:t>mtoto</w:t>
      </w:r>
      <w:r w:rsidRPr="62F4E0FE" w:rsidR="62F4E0FE">
        <w:rPr>
          <w:lang w:val="en-US"/>
        </w:rPr>
        <w:t>?</w:t>
      </w:r>
    </w:p>
    <w:p w:rsidRPr="007B69FD" w:rsidR="009D27FE" w:rsidP="48114252" w:rsidRDefault="009D27FE" w14:paraId="0442D809" w14:textId="77777777">
      <w:pPr>
        <w:ind w:left="720"/>
        <w:rPr>
          <w:sz w:val="20"/>
          <w:szCs w:val="20"/>
          <w:lang w:val="en-US"/>
        </w:rPr>
      </w:pPr>
      <w:r>
        <w:t>Wakamsujudia, wakafungua zawadi zao, wakamtolea.</w:t>
      </w:r>
    </w:p>
    <w:p w:rsidRPr="007B69FD" w:rsidR="009D27FE" w:rsidP="009D27FE" w:rsidRDefault="009D27FE" w14:paraId="13669169" w14:textId="77777777">
      <w:pPr>
        <w:ind w:left="720"/>
        <w:rPr>
          <w:sz w:val="20"/>
          <w:szCs w:val="20"/>
        </w:rPr>
      </w:pPr>
      <w:r/>
    </w:p>
    <w:p w:rsidRPr="007B69FD" w:rsidR="009D27FE" w:rsidP="62F4E0FE" w:rsidRDefault="008F6E25" w14:paraId="60E52F33" w14:textId="18B83016" w14:noSpellErr="1">
      <w:pPr>
        <w:numPr>
          <w:ilvl w:val="0"/>
          <w:numId w:val="1"/>
        </w:numPr>
        <w:rPr>
          <w:sz w:val="20"/>
          <w:szCs w:val="20"/>
          <w:lang w:val="en-US"/>
        </w:rPr>
      </w:pPr>
      <w:r w:rsidRPr="62F4E0FE" w:rsidR="62F4E0FE">
        <w:rPr>
          <w:lang w:val="en-US"/>
        </w:rPr>
        <w:t xml:space="preserve">[2:11] </w:t>
      </w:r>
      <w:r w:rsidRPr="62F4E0FE" w:rsidR="62F4E0FE">
        <w:rPr>
          <w:lang w:val="en-US"/>
        </w:rPr>
        <w:t>Unafikiri</w:t>
      </w:r>
      <w:r w:rsidRPr="62F4E0FE" w:rsidR="62F4E0FE">
        <w:rPr>
          <w:lang w:val="en-US"/>
        </w:rPr>
        <w:t xml:space="preserve"> </w:t>
      </w:r>
      <w:r w:rsidRPr="62F4E0FE" w:rsidR="62F4E0FE">
        <w:rPr>
          <w:lang w:val="en-US"/>
        </w:rPr>
        <w:t>mtoto</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nani</w:t>
      </w:r>
      <w:r w:rsidRPr="62F4E0FE" w:rsidR="62F4E0FE">
        <w:rPr>
          <w:lang w:val="en-US"/>
        </w:rPr>
        <w:t>?</w:t>
      </w:r>
    </w:p>
    <w:p w:rsidRPr="007B69FD" w:rsidR="009D27FE" w:rsidP="48114252" w:rsidRDefault="009D27FE" w14:paraId="5350B15C" w14:textId="2AA199C5">
      <w:pPr>
        <w:pStyle w:val="ListParagraph"/>
        <w:ind w:left="360" w:firstLine="360"/>
        <w:rPr>
          <w:sz w:val="20"/>
          <w:szCs w:val="20"/>
          <w:lang w:val="en-US"/>
        </w:rPr>
      </w:pPr>
      <w:r>
        <w:t>Kutokana na sehemu nyingine ya andiko hilo, ni wazi kwamba mtoto huyo ni Yesu.</w:t>
      </w:r>
    </w:p>
    <w:p w:rsidRPr="007B69FD" w:rsidR="009D27FE" w:rsidP="009D27FE" w:rsidRDefault="009D27FE" w14:paraId="59B0FD99" w14:textId="77777777">
      <w:pPr>
        <w:rPr>
          <w:sz w:val="20"/>
          <w:szCs w:val="20"/>
        </w:rPr>
      </w:pPr>
      <w:r/>
    </w:p>
    <w:p w:rsidRPr="007B69FD" w:rsidR="009D27FE" w:rsidP="62F4E0FE" w:rsidRDefault="008F6E25" w14:paraId="75FDB4FD" w14:textId="6D19687F" w14:noSpellErr="1">
      <w:pPr>
        <w:numPr>
          <w:ilvl w:val="0"/>
          <w:numId w:val="1"/>
        </w:numPr>
        <w:rPr>
          <w:sz w:val="20"/>
          <w:szCs w:val="20"/>
          <w:lang w:val="en-US"/>
        </w:rPr>
      </w:pPr>
      <w:r w:rsidRPr="62F4E0FE" w:rsidR="62F4E0FE">
        <w:rPr>
          <w:lang w:val="en-US"/>
        </w:rPr>
        <w:t xml:space="preserve">[2:12] Kwa </w:t>
      </w:r>
      <w:r w:rsidRPr="62F4E0FE" w:rsidR="62F4E0FE">
        <w:rPr>
          <w:lang w:val="en-US"/>
        </w:rPr>
        <w:t>nini</w:t>
      </w:r>
      <w:r w:rsidRPr="62F4E0FE" w:rsidR="62F4E0FE">
        <w:rPr>
          <w:lang w:val="en-US"/>
        </w:rPr>
        <w:t xml:space="preserve"> wale </w:t>
      </w:r>
      <w:r w:rsidRPr="62F4E0FE" w:rsidR="62F4E0FE">
        <w:rPr>
          <w:lang w:val="en-US"/>
        </w:rPr>
        <w:t>watu</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hekima</w:t>
      </w:r>
      <w:r w:rsidRPr="62F4E0FE" w:rsidR="62F4E0FE">
        <w:rPr>
          <w:lang w:val="en-US"/>
        </w:rPr>
        <w:t xml:space="preserve"> </w:t>
      </w:r>
      <w:r w:rsidRPr="62F4E0FE" w:rsidR="62F4E0FE">
        <w:rPr>
          <w:lang w:val="en-US"/>
        </w:rPr>
        <w:t>hawakurudi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Herode</w:t>
      </w:r>
      <w:r w:rsidRPr="62F4E0FE" w:rsidR="62F4E0FE">
        <w:rPr>
          <w:lang w:val="en-US"/>
        </w:rPr>
        <w:t>?</w:t>
      </w:r>
    </w:p>
    <w:p w:rsidRPr="007B69FD" w:rsidR="009D27FE" w:rsidP="62F4E0FE" w:rsidRDefault="009D27FE" w14:paraId="5BDF9060" w14:textId="64F2C9C1" w14:noSpellErr="1">
      <w:pPr>
        <w:ind w:left="720"/>
        <w:rPr>
          <w:sz w:val="20"/>
          <w:szCs w:val="20"/>
          <w:lang w:val="en-US"/>
        </w:rPr>
      </w:pPr>
      <w:r w:rsidRPr="62F4E0FE" w:rsidR="62F4E0FE">
        <w:rPr>
          <w:lang w:val="en-US"/>
        </w:rPr>
        <w:t>Walikuwa</w:t>
      </w:r>
      <w:r w:rsidRPr="62F4E0FE" w:rsidR="62F4E0FE">
        <w:rPr>
          <w:lang w:val="en-US"/>
        </w:rPr>
        <w:t xml:space="preserve"> </w:t>
      </w:r>
      <w:r w:rsidRPr="62F4E0FE" w:rsidR="62F4E0FE">
        <w:rPr>
          <w:lang w:val="en-US"/>
        </w:rPr>
        <w:t>wameonywa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ndoto</w:t>
      </w:r>
      <w:r w:rsidRPr="62F4E0FE" w:rsidR="62F4E0FE">
        <w:rPr>
          <w:lang w:val="en-US"/>
        </w:rPr>
        <w:t xml:space="preserve"> </w:t>
      </w:r>
      <w:r w:rsidRPr="62F4E0FE" w:rsidR="62F4E0FE">
        <w:rPr>
          <w:lang w:val="en-US"/>
        </w:rPr>
        <w:t>wasirudi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Herode</w:t>
      </w:r>
      <w:r w:rsidRPr="62F4E0FE" w:rsidR="62F4E0FE">
        <w:rPr>
          <w:lang w:val="en-US"/>
        </w:rPr>
        <w:t>.</w:t>
      </w:r>
    </w:p>
    <w:p w:rsidRPr="007B69FD" w:rsidR="009D27FE" w:rsidP="62F4E0FE" w:rsidRDefault="008D2632" w14:paraId="489F0913" w14:textId="31F5F7BE" w14:noSpellErr="1">
      <w:pPr>
        <w:pStyle w:val="Continuedline"/>
        <w:rPr>
          <w:lang w:val="en-US"/>
        </w:rPr>
      </w:pPr>
      <w:r w:rsidRPr="62F4E0FE" w:rsidR="62F4E0FE">
        <w:rPr>
          <w:lang w:val="en-US"/>
        </w:rPr>
        <w:t xml:space="preserve">Mathayo 2:1-12 </w:t>
      </w:r>
      <w:r w:rsidRPr="62F4E0FE" w:rsidR="62F4E0FE">
        <w:rPr>
          <w:lang w:val="en-US"/>
        </w:rPr>
        <w:t>iliendelea</w:t>
      </w:r>
    </w:p>
    <w:p w:rsidRPr="007B69FD" w:rsidR="009D27FE" w:rsidP="48114252" w:rsidRDefault="008F6E25" w14:paraId="182C09F4" w14:textId="10B35C4A">
      <w:pPr>
        <w:numPr>
          <w:ilvl w:val="0"/>
          <w:numId w:val="1"/>
        </w:numPr>
        <w:rPr>
          <w:sz w:val="20"/>
          <w:szCs w:val="20"/>
          <w:lang w:val="en-US"/>
        </w:rPr>
      </w:pPr>
      <w:r>
        <w:t>[2:2-6] Mathayo aliripoti juu ya watu wenye hekima kuja kuabudu mfalme wa Wayahudi aliyezaliwa, unabii juu ya mtawala kuzaliwa katika Bethlehemu, na nyota juu ya nyumba katika Bethlehemu ambapo mtoto alikuwa. Unafikiri kwa nini Mathayo alitaja matukio hayo?</w:t>
      </w:r>
    </w:p>
    <w:p w:rsidRPr="007B69FD" w:rsidR="009D27FE" w:rsidP="48114252" w:rsidRDefault="00EF5212" w14:paraId="6C868644" w14:textId="30096C0D">
      <w:pPr>
        <w:ind w:left="720"/>
        <w:rPr>
          <w:sz w:val="20"/>
          <w:szCs w:val="20"/>
          <w:lang w:val="en-US"/>
        </w:rPr>
      </w:pPr>
      <w:r>
        <w:t>(Majibu yanaweza kutofautiana.) Mathayo labda aliripoti juu ya matukio haya ili kuonyesha kwamba Yesu ndiye yule ambaye Agano la Kale lilitabiri kuwa Mfalme wa Wayahudi.</w:t>
      </w:r>
    </w:p>
    <w:p w:rsidRPr="007B69FD" w:rsidR="009D27FE" w:rsidP="62F4E0FE" w:rsidRDefault="009D27FE" w14:paraId="7FD9DA7B"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8D2632" w:rsidRDefault="008D2632" w14:paraId="5F8F0140" w14:textId="77777777">
      <w:pPr>
        <w:spacing w:line="240" w:lineRule="auto"/>
        <w:rPr>
          <w:sz w:val="40"/>
          <w:szCs w:val="44"/>
        </w:rPr>
      </w:pPr>
      <w:r/>
    </w:p>
    <w:p w:rsidRPr="007B69FD" w:rsidR="009D27FE" w:rsidP="009D27FE" w:rsidRDefault="009D27FE" w14:paraId="34CA993B" w14:textId="3DF0F25F">
      <w:pPr>
        <w:pStyle w:val="Heading1"/>
        <w:keepNext w:val="0"/>
        <w:keepLines w:val="0"/>
        <w:spacing w:before="480"/>
        <w:rPr>
          <w:b/>
          <w:bCs/>
          <w:szCs w:val="44"/>
        </w:rPr>
      </w:pPr>
      <w:r>
        <w:t>Mathayo 3:13-17</w:t>
      </w:r>
    </w:p>
    <w:p w:rsidRPr="007B69FD" w:rsidR="009D27FE" w:rsidP="004B330E" w:rsidRDefault="009D27FE" w14:paraId="549F5B9F" w14:textId="2A027EEA" w14:noSpellErr="1">
      <w:pPr>
        <w:pStyle w:val="Style3"/>
      </w:pPr>
      <w:r w:rsidRPr="62F4E0FE" w:rsidR="62F4E0FE">
        <w:rPr>
          <w:lang w:val="en-US"/>
        </w:rPr>
        <w:t xml:space="preserve">Historia: </w:t>
      </w: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kuwa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mzima</w:t>
      </w:r>
      <w:r w:rsidRPr="62F4E0FE" w:rsidR="62F4E0FE">
        <w:rPr>
          <w:lang w:val="en-US"/>
        </w:rPr>
        <w:t xml:space="preserve">, Yohana </w:t>
      </w:r>
      <w:r w:rsidRPr="62F4E0FE" w:rsidR="62F4E0FE">
        <w:rPr>
          <w:lang w:val="en-US"/>
        </w:rPr>
        <w:t>Mbatizaji</w:t>
      </w:r>
      <w:r w:rsidRPr="62F4E0FE" w:rsidR="62F4E0FE">
        <w:rPr>
          <w:lang w:val="en-US"/>
        </w:rPr>
        <w:t xml:space="preserve"> </w:t>
      </w:r>
      <w:r w:rsidRPr="62F4E0FE" w:rsidR="62F4E0FE">
        <w:rPr>
          <w:lang w:val="en-US"/>
        </w:rPr>
        <w:t>alienda</w:t>
      </w:r>
      <w:r w:rsidRPr="62F4E0FE" w:rsidR="62F4E0FE">
        <w:rPr>
          <w:lang w:val="en-US"/>
        </w:rPr>
        <w:t xml:space="preserve"> </w:t>
      </w:r>
      <w:r w:rsidRPr="62F4E0FE" w:rsidR="62F4E0FE">
        <w:rPr>
          <w:lang w:val="en-US"/>
        </w:rPr>
        <w:t>nyikani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kuhubiri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wanapaswa</w:t>
      </w:r>
      <w:r w:rsidRPr="62F4E0FE" w:rsidR="62F4E0FE">
        <w:rPr>
          <w:lang w:val="en-US"/>
        </w:rPr>
        <w:t xml:space="preserve"> </w:t>
      </w:r>
      <w:r w:rsidRPr="62F4E0FE" w:rsidR="62F4E0FE">
        <w:rPr>
          <w:lang w:val="en-US"/>
        </w:rPr>
        <w:t>kuacha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kubatizwa</w:t>
      </w:r>
      <w:r w:rsidRPr="62F4E0FE" w:rsidR="62F4E0FE">
        <w:rPr>
          <w:lang w:val="en-US"/>
        </w:rPr>
        <w:t xml:space="preserve">. Yohana </w:t>
      </w:r>
      <w:r w:rsidRPr="62F4E0FE" w:rsidR="62F4E0FE">
        <w:rPr>
          <w:lang w:val="en-US"/>
        </w:rPr>
        <w:t>alifundisha</w:t>
      </w:r>
      <w:r w:rsidRPr="62F4E0FE" w:rsidR="62F4E0FE">
        <w:rPr>
          <w:lang w:val="en-US"/>
        </w:rPr>
        <w:t xml:space="preserve"> pia </w:t>
      </w:r>
      <w:r w:rsidRPr="62F4E0FE" w:rsidR="62F4E0FE">
        <w:rPr>
          <w:lang w:val="en-US"/>
        </w:rPr>
        <w:t>kwamba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nguvu</w:t>
      </w:r>
      <w:r w:rsidRPr="62F4E0FE" w:rsidR="62F4E0FE">
        <w:rPr>
          <w:lang w:val="en-US"/>
        </w:rPr>
        <w:t xml:space="preserve"> </w:t>
      </w:r>
      <w:r w:rsidRPr="62F4E0FE" w:rsidR="62F4E0FE">
        <w:rPr>
          <w:lang w:val="en-US"/>
        </w:rPr>
        <w:t>kuliko</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mwenyewe</w:t>
      </w:r>
      <w:r w:rsidRPr="62F4E0FE" w:rsidR="62F4E0FE">
        <w:rPr>
          <w:lang w:val="en-US"/>
        </w:rPr>
        <w:t xml:space="preserve"> </w:t>
      </w:r>
      <w:r w:rsidRPr="62F4E0FE" w:rsidR="62F4E0FE">
        <w:rPr>
          <w:lang w:val="en-US"/>
        </w:rPr>
        <w:t>angekuja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angewahukumu</w:t>
      </w:r>
      <w:r w:rsidRPr="62F4E0FE" w:rsidR="62F4E0FE">
        <w:rPr>
          <w:lang w:val="en-US"/>
        </w:rPr>
        <w:t xml:space="preserve"> </w:t>
      </w:r>
      <w:r w:rsidRPr="62F4E0FE" w:rsidR="62F4E0FE">
        <w:rPr>
          <w:lang w:val="en-US"/>
        </w:rPr>
        <w:t>watu</w:t>
      </w:r>
      <w:r w:rsidRPr="62F4E0FE" w:rsidR="62F4E0FE">
        <w:rPr>
          <w:lang w:val="en-US"/>
        </w:rPr>
        <w:t>.</w:t>
      </w:r>
    </w:p>
    <w:p w:rsidRPr="00170DC8" w:rsidR="00170DC8" w:rsidP="62F4E0FE" w:rsidRDefault="00170DC8" w14:paraId="759F0CC8"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9D27FE" w:rsidP="006D6990" w:rsidRDefault="009D27FE" w14:paraId="008AC9A4"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9D27FE" w:rsidP="006D6990" w:rsidRDefault="009D27FE" w14:paraId="67665B1D" w14:textId="001200A6"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9D27FE" w:rsidP="006D6990" w:rsidRDefault="009D27FE" w14:paraId="5CC24CC3" w14:textId="0ABA623E" w14:noSpellErr="1">
      <w:pPr>
        <w:pStyle w:val="Checklist"/>
        <w:rPr/>
      </w:pPr>
      <w:r w:rsidRPr="62F4E0FE" w:rsidR="62F4E0FE">
        <w:rPr>
          <w:lang w:val="en-US"/>
        </w:rPr>
        <w:t xml:space="preserve">Yesu </w:t>
      </w:r>
      <w:r w:rsidRPr="62F4E0FE" w:rsidR="62F4E0FE">
        <w:rPr>
          <w:lang w:val="en-US"/>
        </w:rPr>
        <w:t>alikuja</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Mto</w:t>
      </w:r>
      <w:r w:rsidRPr="62F4E0FE" w:rsidR="62F4E0FE">
        <w:rPr>
          <w:lang w:val="en-US"/>
        </w:rPr>
        <w:t xml:space="preserve"> Yordani </w:t>
      </w:r>
      <w:r w:rsidRPr="62F4E0FE" w:rsidR="62F4E0FE">
        <w:rPr>
          <w:lang w:val="en-US"/>
        </w:rPr>
        <w:t>ili</w:t>
      </w:r>
      <w:r w:rsidRPr="62F4E0FE" w:rsidR="62F4E0FE">
        <w:rPr>
          <w:lang w:val="en-US"/>
        </w:rPr>
        <w:t xml:space="preserve"> </w:t>
      </w:r>
      <w:r w:rsidRPr="62F4E0FE" w:rsidR="62F4E0FE">
        <w:rPr>
          <w:lang w:val="en-US"/>
        </w:rPr>
        <w:t>abatizwe</w:t>
      </w:r>
      <w:r w:rsidRPr="62F4E0FE" w:rsidR="62F4E0FE">
        <w:rPr>
          <w:lang w:val="en-US"/>
        </w:rPr>
        <w:t xml:space="preserve"> </w:t>
      </w:r>
      <w:r w:rsidRPr="62F4E0FE" w:rsidR="62F4E0FE">
        <w:rPr>
          <w:lang w:val="en-US"/>
        </w:rPr>
        <w:t>na</w:t>
      </w:r>
      <w:r w:rsidRPr="62F4E0FE" w:rsidR="62F4E0FE">
        <w:rPr>
          <w:lang w:val="en-US"/>
        </w:rPr>
        <w:t xml:space="preserve"> Yohana. [3:13]</w:t>
      </w:r>
    </w:p>
    <w:p w:rsidRPr="007B69FD" w:rsidR="009D27FE" w:rsidP="006D6990" w:rsidRDefault="009D27FE" w14:paraId="2507C95B" w14:textId="57064A4F" w14:noSpellErr="1">
      <w:pPr>
        <w:pStyle w:val="Checklist"/>
        <w:rPr/>
      </w:pPr>
      <w:r w:rsidRPr="62F4E0FE" w:rsidR="62F4E0FE">
        <w:rPr>
          <w:lang w:val="en-US"/>
        </w:rPr>
        <w:t xml:space="preserve">Yohana </w:t>
      </w:r>
      <w:r w:rsidRPr="62F4E0FE" w:rsidR="62F4E0FE">
        <w:rPr>
          <w:lang w:val="en-US"/>
        </w:rPr>
        <w:t>alijaribu</w:t>
      </w:r>
      <w:r w:rsidRPr="62F4E0FE" w:rsidR="62F4E0FE">
        <w:rPr>
          <w:lang w:val="en-US"/>
        </w:rPr>
        <w:t xml:space="preserve"> </w:t>
      </w:r>
      <w:r w:rsidRPr="62F4E0FE" w:rsidR="62F4E0FE">
        <w:rPr>
          <w:lang w:val="en-US"/>
        </w:rPr>
        <w:t>kumzuia</w:t>
      </w:r>
      <w:r w:rsidRPr="62F4E0FE" w:rsidR="62F4E0FE">
        <w:rPr>
          <w:lang w:val="en-US"/>
        </w:rPr>
        <w:t xml:space="preserve"> Yesu, </w:t>
      </w:r>
      <w:r w:rsidRPr="62F4E0FE" w:rsidR="62F4E0FE">
        <w:rPr>
          <w:lang w:val="en-US"/>
        </w:rPr>
        <w:t>lakini</w:t>
      </w:r>
      <w:r w:rsidRPr="62F4E0FE" w:rsidR="62F4E0FE">
        <w:rPr>
          <w:lang w:val="en-US"/>
        </w:rPr>
        <w:t xml:space="preserve"> 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sawa</w:t>
      </w:r>
      <w:r w:rsidRPr="62F4E0FE" w:rsidR="62F4E0FE">
        <w:rPr>
          <w:lang w:val="en-US"/>
        </w:rPr>
        <w:t xml:space="preserve"> Yohana </w:t>
      </w:r>
      <w:r w:rsidRPr="62F4E0FE" w:rsidR="62F4E0FE">
        <w:rPr>
          <w:lang w:val="en-US"/>
        </w:rPr>
        <w:t>ambatize</w:t>
      </w:r>
      <w:r w:rsidRPr="62F4E0FE" w:rsidR="62F4E0FE">
        <w:rPr>
          <w:lang w:val="en-US"/>
        </w:rPr>
        <w:t>. [3:14-15]</w:t>
      </w:r>
    </w:p>
    <w:p w:rsidRPr="007B69FD" w:rsidR="009D27FE" w:rsidP="006D6990" w:rsidRDefault="009D27FE" w14:paraId="36C46CD8" w14:textId="46E34CCB" w14:noSpellErr="1">
      <w:pPr>
        <w:pStyle w:val="Checklist"/>
        <w:rPr/>
      </w:pP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Yohana </w:t>
      </w:r>
      <w:r w:rsidRPr="62F4E0FE" w:rsidR="62F4E0FE">
        <w:rPr>
          <w:lang w:val="en-US"/>
        </w:rPr>
        <w:t>kumbatiza</w:t>
      </w:r>
      <w:r w:rsidRPr="62F4E0FE" w:rsidR="62F4E0FE">
        <w:rPr>
          <w:lang w:val="en-US"/>
        </w:rPr>
        <w:t xml:space="preserve"> Yesu, </w:t>
      </w:r>
      <w:r w:rsidRPr="62F4E0FE" w:rsidR="62F4E0FE">
        <w:rPr>
          <w:lang w:val="en-US"/>
        </w:rPr>
        <w:t>roho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ikashuka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njiwa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kukaa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Yesu. [3:16]</w:t>
      </w:r>
    </w:p>
    <w:p w:rsidRPr="007B69FD" w:rsidR="009D27FE" w:rsidP="006D6990" w:rsidRDefault="009D27FE" w14:paraId="47551D2F" w14:textId="1ADB5EE3" w14:noSpellErr="1">
      <w:pPr>
        <w:pStyle w:val="Checklist"/>
        <w:rPr/>
      </w:pPr>
      <w:r w:rsidRPr="62F4E0FE" w:rsidR="62F4E0FE">
        <w:rPr>
          <w:lang w:val="en-US"/>
        </w:rPr>
        <w:t xml:space="preserve">Sauti </w:t>
      </w:r>
      <w:r w:rsidRPr="62F4E0FE" w:rsidR="62F4E0FE">
        <w:rPr>
          <w:lang w:val="en-US"/>
        </w:rPr>
        <w:t>kutoka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ilisema</w:t>
      </w:r>
      <w:r w:rsidRPr="62F4E0FE" w:rsidR="62F4E0FE">
        <w:rPr>
          <w:lang w:val="en-US"/>
        </w:rPr>
        <w:t>, "</w:t>
      </w:r>
      <w:r w:rsidRPr="62F4E0FE" w:rsidR="62F4E0FE">
        <w:rPr>
          <w:lang w:val="en-US"/>
        </w:rPr>
        <w:t>Huyu</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Mwanangu</w:t>
      </w:r>
      <w:r w:rsidRPr="62F4E0FE" w:rsidR="62F4E0FE">
        <w:rPr>
          <w:lang w:val="en-US"/>
        </w:rPr>
        <w:t xml:space="preserve"> </w:t>
      </w:r>
      <w:r w:rsidRPr="62F4E0FE" w:rsidR="62F4E0FE">
        <w:rPr>
          <w:lang w:val="en-US"/>
        </w:rPr>
        <w:t>mpendwa</w:t>
      </w:r>
      <w:r w:rsidRPr="62F4E0FE" w:rsidR="62F4E0FE">
        <w:rPr>
          <w:lang w:val="en-US"/>
        </w:rPr>
        <w:t xml:space="preserve">, </w:t>
      </w:r>
      <w:r w:rsidRPr="62F4E0FE" w:rsidR="62F4E0FE">
        <w:rPr>
          <w:lang w:val="en-US"/>
        </w:rPr>
        <w:t>ninayependezwa</w:t>
      </w:r>
      <w:r w:rsidRPr="62F4E0FE" w:rsidR="62F4E0FE">
        <w:rPr>
          <w:lang w:val="en-US"/>
        </w:rPr>
        <w:t xml:space="preserve"> </w:t>
      </w:r>
      <w:r w:rsidRPr="62F4E0FE" w:rsidR="62F4E0FE">
        <w:rPr>
          <w:lang w:val="en-US"/>
        </w:rPr>
        <w:t>naye</w:t>
      </w:r>
      <w:r w:rsidRPr="62F4E0FE" w:rsidR="62F4E0FE">
        <w:rPr>
          <w:lang w:val="en-US"/>
        </w:rPr>
        <w:t xml:space="preserve">. Mimi </w:t>
      </w:r>
      <w:r w:rsidRPr="62F4E0FE" w:rsidR="62F4E0FE">
        <w:rPr>
          <w:lang w:val="en-US"/>
        </w:rPr>
        <w:t>ni</w:t>
      </w:r>
      <w:r w:rsidRPr="62F4E0FE" w:rsidR="62F4E0FE">
        <w:rPr>
          <w:lang w:val="en-US"/>
        </w:rPr>
        <w:t xml:space="preserve"> </w:t>
      </w:r>
      <w:r w:rsidRPr="62F4E0FE" w:rsidR="62F4E0FE">
        <w:rPr>
          <w:lang w:val="en-US"/>
        </w:rPr>
        <w:t>radhi</w:t>
      </w:r>
      <w:r w:rsidRPr="62F4E0FE" w:rsidR="62F4E0FE">
        <w:rPr>
          <w:lang w:val="en-US"/>
        </w:rPr>
        <w:t xml:space="preserve"> sana </w:t>
      </w:r>
      <w:r w:rsidRPr="62F4E0FE" w:rsidR="62F4E0FE">
        <w:rPr>
          <w:lang w:val="en-US"/>
        </w:rPr>
        <w:t>naye</w:t>
      </w:r>
      <w:r w:rsidRPr="62F4E0FE" w:rsidR="62F4E0FE">
        <w:rPr>
          <w:lang w:val="en-US"/>
        </w:rPr>
        <w:t xml:space="preserve">.  </w:t>
      </w:r>
      <w:r w:rsidRPr="62F4E0FE" w:rsidR="62F4E0FE">
        <w:rPr>
          <w:lang w:val="en-US"/>
        </w:rPr>
        <w:t>[3:17]</w:t>
      </w:r>
    </w:p>
    <w:p w:rsidRPr="007B69FD" w:rsidR="009D27FE" w:rsidP="004B330E" w:rsidRDefault="009D27FE" w14:paraId="274D6C1E"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9D27FE" w:rsidP="006D6990" w:rsidRDefault="003947E5" w14:paraId="60397EC8" w14:textId="4C0D8507"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9D27FE" w:rsidP="62F4E0FE" w:rsidRDefault="008F6E25" w14:paraId="18C1AE3A" w14:textId="6CD3F0D2" w14:noSpellErr="1">
      <w:pPr>
        <w:numPr>
          <w:ilvl w:val="0"/>
          <w:numId w:val="2"/>
        </w:numPr>
        <w:rPr>
          <w:sz w:val="20"/>
          <w:szCs w:val="20"/>
          <w:lang w:val="en-US"/>
        </w:rPr>
      </w:pPr>
      <w:r w:rsidRPr="62F4E0FE" w:rsidR="62F4E0FE">
        <w:rPr>
          <w:lang w:val="en-US"/>
        </w:rPr>
        <w:t xml:space="preserve">[3:14] Yesu </w:t>
      </w:r>
      <w:r w:rsidRPr="62F4E0FE" w:rsidR="62F4E0FE">
        <w:rPr>
          <w:lang w:val="en-US"/>
        </w:rPr>
        <w:t>alipokuja</w:t>
      </w:r>
      <w:r w:rsidRPr="62F4E0FE" w:rsidR="62F4E0FE">
        <w:rPr>
          <w:lang w:val="en-US"/>
        </w:rPr>
        <w:t xml:space="preserve"> </w:t>
      </w:r>
      <w:r w:rsidRPr="62F4E0FE" w:rsidR="62F4E0FE">
        <w:rPr>
          <w:lang w:val="en-US"/>
        </w:rPr>
        <w:t>kubatizwa</w:t>
      </w:r>
      <w:r w:rsidRPr="62F4E0FE" w:rsidR="62F4E0FE">
        <w:rPr>
          <w:lang w:val="en-US"/>
        </w:rPr>
        <w:t xml:space="preserve">, Yohana </w:t>
      </w:r>
      <w:r w:rsidRPr="62F4E0FE" w:rsidR="62F4E0FE">
        <w:rPr>
          <w:lang w:val="en-US"/>
        </w:rPr>
        <w:t>alimwambia</w:t>
      </w:r>
      <w:r w:rsidRPr="62F4E0FE" w:rsidR="62F4E0FE">
        <w:rPr>
          <w:lang w:val="en-US"/>
        </w:rPr>
        <w:t xml:space="preserve"> Yesu </w:t>
      </w:r>
      <w:r w:rsidRPr="62F4E0FE" w:rsidR="62F4E0FE">
        <w:rPr>
          <w:lang w:val="en-US"/>
        </w:rPr>
        <w:t>nini</w:t>
      </w:r>
      <w:r w:rsidRPr="62F4E0FE" w:rsidR="62F4E0FE">
        <w:rPr>
          <w:lang w:val="en-US"/>
        </w:rPr>
        <w:t>?</w:t>
      </w:r>
    </w:p>
    <w:p w:rsidRPr="007B69FD" w:rsidR="009D27FE" w:rsidP="62F4E0FE" w:rsidRDefault="009D27FE" w14:paraId="5945AC4E" w14:textId="77777777" w14:noSpellErr="1">
      <w:pPr>
        <w:ind w:left="720"/>
        <w:rPr>
          <w:sz w:val="20"/>
          <w:szCs w:val="20"/>
          <w:lang w:val="en-US"/>
        </w:rPr>
      </w:pPr>
      <w:r w:rsidRPr="62F4E0FE" w:rsidR="62F4E0FE">
        <w:rPr>
          <w:lang w:val="en-US"/>
        </w:rPr>
        <w:t xml:space="preserve">Yohana </w:t>
      </w:r>
      <w:r w:rsidRPr="62F4E0FE" w:rsidR="62F4E0FE">
        <w:rPr>
          <w:lang w:val="en-US"/>
        </w:rPr>
        <w:t>alimwambia</w:t>
      </w:r>
      <w:r w:rsidRPr="62F4E0FE" w:rsidR="62F4E0FE">
        <w:rPr>
          <w:lang w:val="en-US"/>
        </w:rPr>
        <w:t xml:space="preserve"> Yesu </w:t>
      </w:r>
      <w:r w:rsidRPr="62F4E0FE" w:rsidR="62F4E0FE">
        <w:rPr>
          <w:lang w:val="en-US"/>
        </w:rPr>
        <w:t>kwamba</w:t>
      </w:r>
      <w:r w:rsidRPr="62F4E0FE" w:rsidR="62F4E0FE">
        <w:rPr>
          <w:lang w:val="en-US"/>
        </w:rPr>
        <w:t xml:space="preserve"> </w:t>
      </w:r>
      <w:r w:rsidRPr="62F4E0FE" w:rsidR="62F4E0FE">
        <w:rPr>
          <w:lang w:val="en-US"/>
        </w:rPr>
        <w:t>alihitaji</w:t>
      </w:r>
      <w:r w:rsidRPr="62F4E0FE" w:rsidR="62F4E0FE">
        <w:rPr>
          <w:lang w:val="en-US"/>
        </w:rPr>
        <w:t xml:space="preserve"> </w:t>
      </w:r>
      <w:r w:rsidRPr="62F4E0FE" w:rsidR="62F4E0FE">
        <w:rPr>
          <w:lang w:val="en-US"/>
        </w:rPr>
        <w:t>kubatizwa</w:t>
      </w:r>
      <w:r w:rsidRPr="62F4E0FE" w:rsidR="62F4E0FE">
        <w:rPr>
          <w:lang w:val="en-US"/>
        </w:rPr>
        <w:t xml:space="preserve"> </w:t>
      </w:r>
      <w:r w:rsidRPr="62F4E0FE" w:rsidR="62F4E0FE">
        <w:rPr>
          <w:lang w:val="en-US"/>
        </w:rPr>
        <w:t>na</w:t>
      </w:r>
      <w:r w:rsidRPr="62F4E0FE" w:rsidR="62F4E0FE">
        <w:rPr>
          <w:lang w:val="en-US"/>
        </w:rPr>
        <w:t xml:space="preserve"> Yesu.</w:t>
      </w:r>
    </w:p>
    <w:p w:rsidRPr="007B69FD" w:rsidR="009D27FE" w:rsidP="009D27FE" w:rsidRDefault="009D27FE" w14:paraId="60EFFFE1" w14:textId="77777777">
      <w:pPr>
        <w:ind w:left="720"/>
        <w:rPr>
          <w:sz w:val="20"/>
          <w:szCs w:val="20"/>
        </w:rPr>
      </w:pPr>
      <w:r/>
    </w:p>
    <w:p w:rsidRPr="007B69FD" w:rsidR="009D27FE" w:rsidP="62F4E0FE" w:rsidRDefault="008F6E25" w14:paraId="723848E1" w14:textId="19CA97A3" w14:noSpellErr="1">
      <w:pPr>
        <w:numPr>
          <w:ilvl w:val="0"/>
          <w:numId w:val="2"/>
        </w:numPr>
        <w:rPr>
          <w:sz w:val="20"/>
          <w:szCs w:val="20"/>
          <w:lang w:val="en-US"/>
        </w:rPr>
      </w:pPr>
      <w:r w:rsidRPr="62F4E0FE" w:rsidR="62F4E0FE">
        <w:rPr>
          <w:lang w:val="en-US"/>
        </w:rPr>
        <w:t xml:space="preserve">[3:15] Yesu </w:t>
      </w:r>
      <w:r w:rsidRPr="62F4E0FE" w:rsidR="62F4E0FE">
        <w:rPr>
          <w:lang w:val="en-US"/>
        </w:rPr>
        <w:t>alisema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gani</w:t>
      </w:r>
      <w:r w:rsidRPr="62F4E0FE" w:rsidR="62F4E0FE">
        <w:rPr>
          <w:lang w:val="en-US"/>
        </w:rPr>
        <w:t xml:space="preserve"> Yohana </w:t>
      </w:r>
      <w:r w:rsidRPr="62F4E0FE" w:rsidR="62F4E0FE">
        <w:rPr>
          <w:lang w:val="en-US"/>
        </w:rPr>
        <w:t>alipaswa</w:t>
      </w:r>
      <w:r w:rsidRPr="62F4E0FE" w:rsidR="62F4E0FE">
        <w:rPr>
          <w:lang w:val="en-US"/>
        </w:rPr>
        <w:t xml:space="preserve"> </w:t>
      </w:r>
      <w:r w:rsidRPr="62F4E0FE" w:rsidR="62F4E0FE">
        <w:rPr>
          <w:lang w:val="en-US"/>
        </w:rPr>
        <w:t>kumbatiza</w:t>
      </w:r>
      <w:r w:rsidRPr="62F4E0FE" w:rsidR="62F4E0FE">
        <w:rPr>
          <w:lang w:val="en-US"/>
        </w:rPr>
        <w:t>?</w:t>
      </w:r>
    </w:p>
    <w:p w:rsidRPr="007B69FD" w:rsidR="009D27FE" w:rsidP="62F4E0FE" w:rsidRDefault="009D27FE" w14:paraId="7450E063" w14:textId="77777777" w14:noSpellErr="1">
      <w:pPr>
        <w:ind w:left="720"/>
        <w:rPr>
          <w:sz w:val="20"/>
          <w:szCs w:val="20"/>
          <w:lang w:val="en-US"/>
        </w:rPr>
      </w:pPr>
      <w:r w:rsidRPr="62F4E0FE" w:rsidR="62F4E0FE">
        <w:rPr>
          <w:lang w:val="en-US"/>
        </w:rPr>
        <w:t>Ilikuwa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kwao</w:t>
      </w:r>
      <w:r w:rsidRPr="62F4E0FE" w:rsidR="62F4E0FE">
        <w:rPr>
          <w:lang w:val="en-US"/>
        </w:rPr>
        <w:t xml:space="preserve"> </w:t>
      </w:r>
      <w:r w:rsidRPr="62F4E0FE" w:rsidR="62F4E0FE">
        <w:rPr>
          <w:lang w:val="en-US"/>
        </w:rPr>
        <w:t>kutimiza</w:t>
      </w:r>
      <w:r w:rsidRPr="62F4E0FE" w:rsidR="62F4E0FE">
        <w:rPr>
          <w:lang w:val="en-US"/>
        </w:rPr>
        <w:t xml:space="preserve"> </w:t>
      </w:r>
      <w:r w:rsidRPr="62F4E0FE" w:rsidR="62F4E0FE">
        <w:rPr>
          <w:lang w:val="en-US"/>
        </w:rPr>
        <w:t>haki</w:t>
      </w:r>
      <w:r w:rsidRPr="62F4E0FE" w:rsidR="62F4E0FE">
        <w:rPr>
          <w:lang w:val="en-US"/>
        </w:rPr>
        <w:t xml:space="preserve"> yote.</w:t>
      </w:r>
    </w:p>
    <w:p w:rsidRPr="007B69FD" w:rsidR="009D27FE" w:rsidP="009D27FE" w:rsidRDefault="009D27FE" w14:paraId="5DBD3185" w14:textId="77777777">
      <w:pPr>
        <w:ind w:left="720"/>
        <w:rPr>
          <w:sz w:val="20"/>
          <w:szCs w:val="20"/>
        </w:rPr>
      </w:pPr>
      <w:r/>
    </w:p>
    <w:p w:rsidRPr="007B69FD" w:rsidR="009D27FE" w:rsidP="62F4E0FE" w:rsidRDefault="008F6E25" w14:paraId="3E21A963" w14:textId="0C27F88C" w14:noSpellErr="1">
      <w:pPr>
        <w:numPr>
          <w:ilvl w:val="0"/>
          <w:numId w:val="2"/>
        </w:numPr>
        <w:rPr>
          <w:sz w:val="20"/>
          <w:szCs w:val="20"/>
          <w:lang w:val="en-US"/>
        </w:rPr>
      </w:pPr>
      <w:r w:rsidRPr="62F4E0FE" w:rsidR="62F4E0FE">
        <w:rPr>
          <w:lang w:val="en-US"/>
        </w:rPr>
        <w:t xml:space="preserve">[3:16] Roho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ilifanya</w:t>
      </w:r>
      <w:r w:rsidRPr="62F4E0FE" w:rsidR="62F4E0FE">
        <w:rPr>
          <w:lang w:val="en-US"/>
        </w:rPr>
        <w:t xml:space="preserve"> </w:t>
      </w:r>
      <w:r w:rsidRPr="62F4E0FE" w:rsidR="62F4E0FE">
        <w:rPr>
          <w:lang w:val="en-US"/>
        </w:rPr>
        <w:t>nini</w:t>
      </w:r>
      <w:r w:rsidRPr="62F4E0FE" w:rsidR="62F4E0FE">
        <w:rPr>
          <w:lang w:val="en-US"/>
        </w:rPr>
        <w:t xml:space="preserve"> Yesu </w:t>
      </w:r>
      <w:r w:rsidRPr="62F4E0FE" w:rsidR="62F4E0FE">
        <w:rPr>
          <w:lang w:val="en-US"/>
        </w:rPr>
        <w:t>alipotoka</w:t>
      </w:r>
      <w:r w:rsidRPr="62F4E0FE" w:rsidR="62F4E0FE">
        <w:rPr>
          <w:lang w:val="en-US"/>
        </w:rPr>
        <w:t xml:space="preserve"> </w:t>
      </w:r>
      <w:r w:rsidRPr="62F4E0FE" w:rsidR="62F4E0FE">
        <w:rPr>
          <w:lang w:val="en-US"/>
        </w:rPr>
        <w:t>majini</w:t>
      </w:r>
      <w:r w:rsidRPr="62F4E0FE" w:rsidR="62F4E0FE">
        <w:rPr>
          <w:lang w:val="en-US"/>
        </w:rPr>
        <w:t>?</w:t>
      </w:r>
    </w:p>
    <w:p w:rsidRPr="007B69FD" w:rsidR="009D27FE" w:rsidP="62F4E0FE" w:rsidRDefault="009D27FE" w14:paraId="2C6C0E49" w14:textId="77777777" w14:noSpellErr="1">
      <w:pPr>
        <w:ind w:left="720"/>
        <w:rPr>
          <w:sz w:val="20"/>
          <w:szCs w:val="20"/>
          <w:lang w:val="en-US"/>
        </w:rPr>
      </w:pPr>
      <w:r w:rsidRPr="62F4E0FE" w:rsidR="62F4E0FE">
        <w:rPr>
          <w:lang w:val="en-US"/>
        </w:rPr>
        <w:t xml:space="preserve">Roho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ikashuka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kukaa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Yesu.</w:t>
      </w:r>
    </w:p>
    <w:p w:rsidRPr="007B69FD" w:rsidR="009D27FE" w:rsidP="009D27FE" w:rsidRDefault="009D27FE" w14:paraId="486CDFC2" w14:textId="77777777">
      <w:pPr>
        <w:ind w:left="720"/>
        <w:rPr>
          <w:sz w:val="20"/>
          <w:szCs w:val="20"/>
        </w:rPr>
      </w:pPr>
      <w:r/>
    </w:p>
    <w:p w:rsidRPr="007B69FD" w:rsidR="009D27FE" w:rsidP="62F4E0FE" w:rsidRDefault="008F6E25" w14:paraId="13D0FC22" w14:textId="7476CC67" w14:noSpellErr="1">
      <w:pPr>
        <w:numPr>
          <w:ilvl w:val="0"/>
          <w:numId w:val="2"/>
        </w:numPr>
        <w:rPr>
          <w:sz w:val="20"/>
          <w:szCs w:val="20"/>
          <w:lang w:val="en-US"/>
        </w:rPr>
      </w:pPr>
      <w:r w:rsidRPr="62F4E0FE" w:rsidR="62F4E0FE">
        <w:rPr>
          <w:lang w:val="en-US"/>
        </w:rPr>
        <w:t xml:space="preserve">[3:17] Sauti </w:t>
      </w:r>
      <w:r w:rsidRPr="62F4E0FE" w:rsidR="62F4E0FE">
        <w:rPr>
          <w:lang w:val="en-US"/>
        </w:rPr>
        <w:t>kutoka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ilisema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kutoka</w:t>
      </w:r>
      <w:r w:rsidRPr="62F4E0FE" w:rsidR="62F4E0FE">
        <w:rPr>
          <w:lang w:val="en-US"/>
        </w:rPr>
        <w:t xml:space="preserve"> </w:t>
      </w:r>
      <w:r w:rsidRPr="62F4E0FE" w:rsidR="62F4E0FE">
        <w:rPr>
          <w:lang w:val="en-US"/>
        </w:rPr>
        <w:t>majini</w:t>
      </w:r>
      <w:r w:rsidRPr="62F4E0FE" w:rsidR="62F4E0FE">
        <w:rPr>
          <w:lang w:val="en-US"/>
        </w:rPr>
        <w:t>?</w:t>
      </w:r>
    </w:p>
    <w:p w:rsidRPr="007B69FD" w:rsidR="009D27FE" w:rsidP="48114252" w:rsidRDefault="009D27FE" w14:paraId="536551FB" w14:textId="52ADD2C4">
      <w:pPr>
        <w:ind w:left="720"/>
        <w:rPr>
          <w:sz w:val="20"/>
          <w:szCs w:val="20"/>
          <w:lang w:val="en-US"/>
        </w:rPr>
      </w:pPr>
      <w:r>
        <w:t>Sauti hiyo ilisema, "Huyu ni Mwanangu mpendwa. Ninafurahi sana naye.</w:t>
      </w:r>
    </w:p>
    <w:p w:rsidRPr="007B69FD" w:rsidR="009D27FE" w:rsidP="009D27FE" w:rsidRDefault="009D27FE" w14:paraId="7106FBC6" w14:textId="77777777">
      <w:pPr>
        <w:ind w:left="720"/>
        <w:rPr>
          <w:sz w:val="20"/>
          <w:szCs w:val="20"/>
        </w:rPr>
      </w:pPr>
      <w:r/>
    </w:p>
    <w:p w:rsidRPr="007B69FD" w:rsidR="009D27FE" w:rsidP="62F4E0FE" w:rsidRDefault="008F6E25" w14:paraId="33F5C2DB" w14:textId="0C8C7871" w14:noSpellErr="1">
      <w:pPr>
        <w:numPr>
          <w:ilvl w:val="0"/>
          <w:numId w:val="2"/>
        </w:numPr>
        <w:rPr>
          <w:sz w:val="20"/>
          <w:szCs w:val="20"/>
          <w:lang w:val="en-US"/>
        </w:rPr>
      </w:pPr>
      <w:r w:rsidRPr="62F4E0FE" w:rsidR="62F4E0FE">
        <w:rPr>
          <w:lang w:val="en-US"/>
        </w:rPr>
        <w:t xml:space="preserve">[3:17] </w:t>
      </w:r>
      <w:r w:rsidRPr="62F4E0FE" w:rsidR="62F4E0FE">
        <w:rPr>
          <w:lang w:val="en-US"/>
        </w:rPr>
        <w:t>Unafikiri</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ikisema</w:t>
      </w:r>
      <w:r w:rsidRPr="62F4E0FE" w:rsidR="62F4E0FE">
        <w:rPr>
          <w:lang w:val="en-US"/>
        </w:rPr>
        <w:t>?</w:t>
      </w:r>
    </w:p>
    <w:p w:rsidRPr="007B69FD" w:rsidR="009D27FE" w:rsidP="62F4E0FE" w:rsidRDefault="009D27FE" w14:paraId="764122FF" w14:textId="22D3D0D4" w14:noSpellErr="1">
      <w:pPr>
        <w:ind w:left="720"/>
        <w:rPr>
          <w:sz w:val="20"/>
          <w:szCs w:val="20"/>
          <w:lang w:val="en-US"/>
        </w:rPr>
      </w:pPr>
      <w:r w:rsidRPr="62F4E0FE" w:rsidR="62F4E0FE">
        <w:rPr>
          <w:lang w:val="en-US"/>
        </w:rPr>
        <w:t xml:space="preserve">Kwa </w:t>
      </w:r>
      <w:r w:rsidRPr="62F4E0FE" w:rsidR="62F4E0FE">
        <w:rPr>
          <w:lang w:val="en-US"/>
        </w:rPr>
        <w:t>kusema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ilitoka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laonyesha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Baba.</w:t>
      </w:r>
    </w:p>
    <w:p w:rsidRPr="007B69FD" w:rsidR="009D27FE" w:rsidP="009D27FE" w:rsidRDefault="009D27FE" w14:paraId="3BE88FDE" w14:textId="77777777">
      <w:pPr>
        <w:ind w:left="720"/>
        <w:rPr>
          <w:sz w:val="20"/>
          <w:szCs w:val="20"/>
        </w:rPr>
      </w:pPr>
      <w:r/>
    </w:p>
    <w:p w:rsidRPr="007B69FD" w:rsidR="009D27FE" w:rsidP="62F4E0FE" w:rsidRDefault="008F6E25" w14:paraId="63E3FB9B" w14:textId="03F5459F" w14:noSpellErr="1">
      <w:pPr>
        <w:numPr>
          <w:ilvl w:val="0"/>
          <w:numId w:val="2"/>
        </w:numPr>
        <w:rPr>
          <w:sz w:val="20"/>
          <w:szCs w:val="20"/>
          <w:lang w:val="en-US"/>
        </w:rPr>
      </w:pPr>
      <w:r w:rsidRPr="62F4E0FE" w:rsidR="62F4E0FE">
        <w:rPr>
          <w:lang w:val="en-US"/>
        </w:rPr>
        <w:t xml:space="preserve">[3:17] </w:t>
      </w:r>
      <w:r w:rsidRPr="62F4E0FE" w:rsidR="62F4E0FE">
        <w:rPr>
          <w:lang w:val="en-US"/>
        </w:rPr>
        <w:t>Unafikiri</w:t>
      </w:r>
      <w:r w:rsidRPr="62F4E0FE" w:rsidR="62F4E0FE">
        <w:rPr>
          <w:lang w:val="en-US"/>
        </w:rPr>
        <w:t xml:space="preserve"> </w:t>
      </w:r>
      <w:r w:rsidRPr="62F4E0FE" w:rsidR="62F4E0FE">
        <w:rPr>
          <w:lang w:val="en-US"/>
        </w:rPr>
        <w:t>Mungu</w:t>
      </w:r>
      <w:r w:rsidRPr="62F4E0FE" w:rsidR="62F4E0FE">
        <w:rPr>
          <w:lang w:val="en-US"/>
        </w:rPr>
        <w:t xml:space="preserve"> Baba </w:t>
      </w:r>
      <w:r w:rsidRPr="62F4E0FE" w:rsidR="62F4E0FE">
        <w:rPr>
          <w:lang w:val="en-US"/>
        </w:rPr>
        <w:t>alikuwa</w:t>
      </w:r>
      <w:r w:rsidRPr="62F4E0FE" w:rsidR="62F4E0FE">
        <w:rPr>
          <w:lang w:val="en-US"/>
        </w:rPr>
        <w:t xml:space="preserve"> </w:t>
      </w:r>
      <w:r w:rsidRPr="62F4E0FE" w:rsidR="62F4E0FE">
        <w:rPr>
          <w:lang w:val="en-US"/>
        </w:rPr>
        <w:t>akizungumza</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17?</w:t>
      </w:r>
    </w:p>
    <w:p w:rsidRPr="007B69FD" w:rsidR="009D27FE" w:rsidP="62F4E0FE" w:rsidRDefault="009D27FE" w14:paraId="3C385FD9" w14:textId="0F280EC9" w14:noSpellErr="1">
      <w:pPr>
        <w:ind w:left="720"/>
        <w:rPr>
          <w:sz w:val="20"/>
          <w:szCs w:val="20"/>
          <w:lang w:val="en-US"/>
        </w:rPr>
      </w:pP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linaonyesha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akizungumza</w:t>
      </w:r>
      <w:r w:rsidRPr="62F4E0FE" w:rsidR="62F4E0FE">
        <w:rPr>
          <w:lang w:val="en-US"/>
        </w:rPr>
        <w:t xml:space="preserve"> </w:t>
      </w:r>
      <w:r w:rsidRPr="62F4E0FE" w:rsidR="62F4E0FE">
        <w:rPr>
          <w:lang w:val="en-US"/>
        </w:rPr>
        <w:t>kumhusu</w:t>
      </w:r>
      <w:r w:rsidRPr="62F4E0FE" w:rsidR="62F4E0FE">
        <w:rPr>
          <w:lang w:val="en-US"/>
        </w:rPr>
        <w:t xml:space="preserve"> Yesu.</w:t>
      </w:r>
    </w:p>
    <w:p w:rsidRPr="007B69FD" w:rsidR="009D27FE" w:rsidP="62F4E0FE" w:rsidRDefault="009D27FE" w14:paraId="7EBD0736" w14:textId="59C1C8F2"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8D2632" w:rsidRDefault="008D2632" w14:paraId="410EF1B1" w14:textId="77777777">
      <w:pPr>
        <w:spacing w:line="240" w:lineRule="auto"/>
        <w:rPr>
          <w:bCs/>
          <w:sz w:val="40"/>
          <w:szCs w:val="40"/>
        </w:rPr>
      </w:pPr>
      <w:r/>
    </w:p>
    <w:p w:rsidRPr="007B69FD" w:rsidR="009D27FE" w:rsidP="009D27FE" w:rsidRDefault="009D27FE" w14:paraId="7910E944" w14:textId="507C066A">
      <w:pPr>
        <w:pStyle w:val="Heading1"/>
        <w:rPr>
          <w:b/>
          <w:sz w:val="22"/>
          <w:szCs w:val="22"/>
        </w:rPr>
      </w:pPr>
      <w:r>
        <w:t>Mathayo 4:1-11</w:t>
      </w:r>
    </w:p>
    <w:p w:rsidRPr="00170DC8" w:rsidR="00170DC8" w:rsidP="62F4E0FE" w:rsidRDefault="00170DC8" w14:paraId="71BA5156"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9D27FE" w:rsidP="006D6990" w:rsidRDefault="009D27FE" w14:paraId="18D1C294"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9D27FE" w:rsidP="006D6990" w:rsidRDefault="009D27FE" w14:paraId="42225865" w14:textId="61698C7C"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9D27FE" w:rsidP="006D6990" w:rsidRDefault="009D27FE" w14:paraId="3AA5F01C" w14:textId="1774CA66" w14:noSpellErr="1">
      <w:pPr>
        <w:pStyle w:val="Checklist"/>
        <w:rPr/>
      </w:pPr>
      <w:r w:rsidRPr="62F4E0FE" w:rsidR="62F4E0FE">
        <w:rPr>
          <w:lang w:val="en-US"/>
        </w:rPr>
        <w:t xml:space="preserve">Kisha Roho </w:t>
      </w:r>
      <w:r w:rsidRPr="62F4E0FE" w:rsidR="62F4E0FE">
        <w:rPr>
          <w:lang w:val="en-US"/>
        </w:rPr>
        <w:t>alimwongoza</w:t>
      </w:r>
      <w:r w:rsidRPr="62F4E0FE" w:rsidR="62F4E0FE">
        <w:rPr>
          <w:lang w:val="en-US"/>
        </w:rPr>
        <w:t xml:space="preserve"> Yesu </w:t>
      </w:r>
      <w:r w:rsidRPr="62F4E0FE" w:rsidR="62F4E0FE">
        <w:rPr>
          <w:lang w:val="en-US"/>
        </w:rPr>
        <w:t>nyikani</w:t>
      </w:r>
      <w:r w:rsidRPr="62F4E0FE" w:rsidR="62F4E0FE">
        <w:rPr>
          <w:lang w:val="en-US"/>
        </w:rPr>
        <w:t>, [4:1]</w:t>
      </w:r>
    </w:p>
    <w:p w:rsidRPr="007B69FD" w:rsidR="009D27FE" w:rsidP="006D6990" w:rsidRDefault="009D27FE" w14:paraId="0AF93EB6" w14:textId="64B09862" w14:noSpellErr="1">
      <w:pPr>
        <w:pStyle w:val="Checklist"/>
        <w:rPr/>
      </w:pPr>
      <w:r w:rsidRPr="62F4E0FE" w:rsidR="62F4E0FE">
        <w:rPr>
          <w:lang w:val="en-US"/>
        </w:rPr>
        <w:t xml:space="preserve">Yesu </w:t>
      </w:r>
      <w:r w:rsidRPr="62F4E0FE" w:rsidR="62F4E0FE">
        <w:rPr>
          <w:lang w:val="en-US"/>
        </w:rPr>
        <w:t>alifunga</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njaa</w:t>
      </w:r>
      <w:r w:rsidRPr="62F4E0FE" w:rsidR="62F4E0FE">
        <w:rPr>
          <w:lang w:val="en-US"/>
        </w:rPr>
        <w:t>. [4:2]</w:t>
      </w:r>
    </w:p>
    <w:p w:rsidRPr="007B69FD" w:rsidR="009D27FE" w:rsidP="006D6990" w:rsidRDefault="009D27FE" w14:paraId="16E78C1C" w14:textId="2AE74065" w14:noSpellErr="1">
      <w:pPr>
        <w:pStyle w:val="Checklist"/>
        <w:rPr/>
      </w:pPr>
      <w:r w:rsidRPr="62F4E0FE" w:rsidR="62F4E0FE">
        <w:rPr>
          <w:lang w:val="en-US"/>
        </w:rPr>
        <w:t>Ibilisi</w:t>
      </w:r>
      <w:r w:rsidRPr="62F4E0FE" w:rsidR="62F4E0FE">
        <w:rPr>
          <w:lang w:val="en-US"/>
        </w:rPr>
        <w:t xml:space="preserve"> </w:t>
      </w:r>
      <w:r w:rsidRPr="62F4E0FE" w:rsidR="62F4E0FE">
        <w:rPr>
          <w:lang w:val="en-US"/>
        </w:rPr>
        <w:t>alimshawishi</w:t>
      </w:r>
      <w:r w:rsidRPr="62F4E0FE" w:rsidR="62F4E0FE">
        <w:rPr>
          <w:lang w:val="en-US"/>
        </w:rPr>
        <w:t xml:space="preserve"> Yesu mara tatu. [4:3-10]</w:t>
      </w:r>
    </w:p>
    <w:p w:rsidRPr="007B69FD" w:rsidR="009D27FE" w:rsidP="006D6990" w:rsidRDefault="009D27FE" w14:paraId="4BF6C64B" w14:textId="67E47D33" w14:noSpellErr="1">
      <w:pPr>
        <w:pStyle w:val="Checklist"/>
        <w:rPr/>
      </w:pPr>
      <w:r w:rsidRPr="62F4E0FE" w:rsidR="62F4E0FE">
        <w:rPr>
          <w:lang w:val="en-US"/>
        </w:rPr>
        <w:t xml:space="preserve">Kila mara, Yesu </w:t>
      </w:r>
      <w:r w:rsidRPr="62F4E0FE" w:rsidR="62F4E0FE">
        <w:rPr>
          <w:lang w:val="en-US"/>
        </w:rPr>
        <w:t>alimnukuu</w:t>
      </w:r>
      <w:r w:rsidRPr="62F4E0FE" w:rsidR="62F4E0FE">
        <w:rPr>
          <w:lang w:val="en-US"/>
        </w:rPr>
        <w:t xml:space="preserve"> </w:t>
      </w:r>
      <w:r w:rsidRPr="62F4E0FE" w:rsidR="62F4E0FE">
        <w:rPr>
          <w:lang w:val="en-US"/>
        </w:rPr>
        <w:t>Ibilisi</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andiko</w:t>
      </w:r>
      <w:r w:rsidRPr="62F4E0FE" w:rsidR="62F4E0FE">
        <w:rPr>
          <w:lang w:val="en-US"/>
        </w:rPr>
        <w:t xml:space="preserve"> </w:t>
      </w:r>
      <w:r w:rsidRPr="62F4E0FE" w:rsidR="62F4E0FE">
        <w:rPr>
          <w:lang w:val="en-US"/>
        </w:rPr>
        <w:t>fulani</w:t>
      </w:r>
      <w:r w:rsidRPr="62F4E0FE" w:rsidR="62F4E0FE">
        <w:rPr>
          <w:lang w:val="en-US"/>
        </w:rPr>
        <w:t>. [4:4-10]</w:t>
      </w:r>
    </w:p>
    <w:p w:rsidRPr="007B69FD" w:rsidR="009D27FE" w:rsidP="006D6990" w:rsidRDefault="009D27FE" w14:paraId="1571CB6F" w14:textId="718150F3" w14:noSpellErr="1">
      <w:pPr>
        <w:pStyle w:val="Checklist"/>
        <w:rPr/>
      </w:pPr>
      <w:r w:rsidRPr="62F4E0FE" w:rsidR="62F4E0FE">
        <w:rPr>
          <w:lang w:val="en-US"/>
        </w:rPr>
        <w:t xml:space="preserve">Kisha </w:t>
      </w:r>
      <w:r w:rsidRPr="62F4E0FE" w:rsidR="62F4E0FE">
        <w:rPr>
          <w:lang w:val="en-US"/>
        </w:rPr>
        <w:t>Ibilisi</w:t>
      </w:r>
      <w:r w:rsidRPr="62F4E0FE" w:rsidR="62F4E0FE">
        <w:rPr>
          <w:lang w:val="en-US"/>
        </w:rPr>
        <w:t xml:space="preserve"> </w:t>
      </w:r>
      <w:r w:rsidRPr="62F4E0FE" w:rsidR="62F4E0FE">
        <w:rPr>
          <w:lang w:val="en-US"/>
        </w:rPr>
        <w:t>akamwacha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malaika</w:t>
      </w:r>
      <w:r w:rsidRPr="62F4E0FE" w:rsidR="62F4E0FE">
        <w:rPr>
          <w:lang w:val="en-US"/>
        </w:rPr>
        <w:t xml:space="preserve"> </w:t>
      </w:r>
      <w:r w:rsidRPr="62F4E0FE" w:rsidR="62F4E0FE">
        <w:rPr>
          <w:lang w:val="en-US"/>
        </w:rPr>
        <w:t>wakaja</w:t>
      </w:r>
      <w:r w:rsidRPr="62F4E0FE" w:rsidR="62F4E0FE">
        <w:rPr>
          <w:lang w:val="en-US"/>
        </w:rPr>
        <w:t xml:space="preserve">, </w:t>
      </w:r>
      <w:r w:rsidRPr="62F4E0FE" w:rsidR="62F4E0FE">
        <w:rPr>
          <w:lang w:val="en-US"/>
        </w:rPr>
        <w:t>wakamhudumia</w:t>
      </w:r>
      <w:r w:rsidRPr="62F4E0FE" w:rsidR="62F4E0FE">
        <w:rPr>
          <w:lang w:val="en-US"/>
        </w:rPr>
        <w:t>. [4:11]</w:t>
      </w:r>
    </w:p>
    <w:p w:rsidRPr="007B69FD" w:rsidR="009D27FE" w:rsidP="004B330E" w:rsidRDefault="009D27FE" w14:paraId="4996206A"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9D27FE" w:rsidP="006D6990" w:rsidRDefault="003947E5" w14:paraId="1F665A1A" w14:textId="6F7BB558"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9D27FE" w:rsidP="62F4E0FE" w:rsidRDefault="008F6E25" w14:paraId="349B57E2" w14:textId="090B7816" w14:noSpellErr="1">
      <w:pPr>
        <w:numPr>
          <w:ilvl w:val="0"/>
          <w:numId w:val="3"/>
        </w:numPr>
        <w:rPr>
          <w:sz w:val="20"/>
          <w:szCs w:val="20"/>
          <w:lang w:val="en-US"/>
        </w:rPr>
      </w:pPr>
      <w:r w:rsidRPr="62F4E0FE" w:rsidR="62F4E0FE">
        <w:rPr>
          <w:lang w:val="en-US"/>
        </w:rPr>
        <w:t xml:space="preserve">[4:2] Yesu </w:t>
      </w:r>
      <w:r w:rsidRPr="62F4E0FE" w:rsidR="62F4E0FE">
        <w:rPr>
          <w:lang w:val="en-US"/>
        </w:rPr>
        <w:t>alifunga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muda</w:t>
      </w:r>
      <w:r w:rsidRPr="62F4E0FE" w:rsidR="62F4E0FE">
        <w:rPr>
          <w:lang w:val="en-US"/>
        </w:rPr>
        <w:t xml:space="preserve"> </w:t>
      </w:r>
      <w:r w:rsidRPr="62F4E0FE" w:rsidR="62F4E0FE">
        <w:rPr>
          <w:lang w:val="en-US"/>
        </w:rPr>
        <w:t>gani</w:t>
      </w:r>
      <w:r w:rsidRPr="62F4E0FE" w:rsidR="62F4E0FE">
        <w:rPr>
          <w:lang w:val="en-US"/>
        </w:rPr>
        <w:t>?</w:t>
      </w:r>
    </w:p>
    <w:p w:rsidRPr="007B69FD" w:rsidR="009D27FE" w:rsidP="62F4E0FE" w:rsidRDefault="009D27FE" w14:paraId="46875B08" w14:textId="77777777" w14:noSpellErr="1">
      <w:pPr>
        <w:ind w:left="720"/>
        <w:rPr>
          <w:sz w:val="20"/>
          <w:szCs w:val="20"/>
          <w:lang w:val="en-US"/>
        </w:rPr>
      </w:pPr>
      <w:r w:rsidRPr="62F4E0FE" w:rsidR="62F4E0FE">
        <w:rPr>
          <w:lang w:val="en-US"/>
        </w:rPr>
        <w:t xml:space="preserve">Yesu </w:t>
      </w:r>
      <w:r w:rsidRPr="62F4E0FE" w:rsidR="62F4E0FE">
        <w:rPr>
          <w:lang w:val="en-US"/>
        </w:rPr>
        <w:t>alifunga</w:t>
      </w:r>
      <w:r w:rsidRPr="62F4E0FE" w:rsidR="62F4E0FE">
        <w:rPr>
          <w:lang w:val="en-US"/>
        </w:rPr>
        <w:t xml:space="preserve"> </w:t>
      </w:r>
      <w:r w:rsidRPr="62F4E0FE" w:rsidR="62F4E0FE">
        <w:rPr>
          <w:lang w:val="en-US"/>
        </w:rPr>
        <w:t>kwa</w:t>
      </w:r>
      <w:r w:rsidRPr="62F4E0FE" w:rsidR="62F4E0FE">
        <w:rPr>
          <w:lang w:val="en-US"/>
        </w:rPr>
        <w:t xml:space="preserve"> siku </w:t>
      </w:r>
      <w:r w:rsidRPr="62F4E0FE" w:rsidR="62F4E0FE">
        <w:rPr>
          <w:lang w:val="en-US"/>
        </w:rPr>
        <w:t>arobaini</w:t>
      </w:r>
      <w:r w:rsidRPr="62F4E0FE" w:rsidR="62F4E0FE">
        <w:rPr>
          <w:lang w:val="en-US"/>
        </w:rPr>
        <w:t>.</w:t>
      </w:r>
    </w:p>
    <w:p w:rsidRPr="007B69FD" w:rsidR="009D27FE" w:rsidP="009D27FE" w:rsidRDefault="008E02B0" w14:paraId="51BC2B41" w14:textId="180A9692">
      <w:pPr>
        <w:ind w:left="720"/>
        <w:rPr>
          <w:sz w:val="20"/>
          <w:szCs w:val="20"/>
        </w:rPr>
      </w:pPr>
      <w:r/>
    </w:p>
    <w:p w:rsidRPr="007B69FD" w:rsidR="009D27FE" w:rsidP="62F4E0FE" w:rsidRDefault="008F6E25" w14:paraId="3AD4454A" w14:textId="693F29D1" w14:noSpellErr="1">
      <w:pPr>
        <w:numPr>
          <w:ilvl w:val="0"/>
          <w:numId w:val="3"/>
        </w:numPr>
        <w:rPr>
          <w:sz w:val="20"/>
          <w:szCs w:val="20"/>
          <w:lang w:val="en-US"/>
        </w:rPr>
      </w:pPr>
      <w:r w:rsidRPr="62F4E0FE" w:rsidR="62F4E0FE">
        <w:rPr>
          <w:lang w:val="en-US"/>
        </w:rPr>
        <w:t xml:space="preserve">[4:3] </w:t>
      </w:r>
      <w:r w:rsidRPr="62F4E0FE" w:rsidR="62F4E0FE">
        <w:rPr>
          <w:lang w:val="en-US"/>
        </w:rPr>
        <w:t>Ibilisi</w:t>
      </w:r>
      <w:r w:rsidRPr="62F4E0FE" w:rsidR="62F4E0FE">
        <w:rPr>
          <w:lang w:val="en-US"/>
        </w:rPr>
        <w:t xml:space="preserve"> </w:t>
      </w:r>
      <w:r w:rsidRPr="62F4E0FE" w:rsidR="62F4E0FE">
        <w:rPr>
          <w:lang w:val="en-US"/>
        </w:rPr>
        <w:t>alimshawishi</w:t>
      </w:r>
      <w:r w:rsidRPr="62F4E0FE" w:rsidR="62F4E0FE">
        <w:rPr>
          <w:lang w:val="en-US"/>
        </w:rPr>
        <w:t xml:space="preserve"> Yesu </w:t>
      </w:r>
      <w:r w:rsidRPr="62F4E0FE" w:rsidR="62F4E0FE">
        <w:rPr>
          <w:lang w:val="en-US"/>
        </w:rPr>
        <w:t>afanye</w:t>
      </w:r>
      <w:r w:rsidRPr="62F4E0FE" w:rsidR="62F4E0FE">
        <w:rPr>
          <w:lang w:val="en-US"/>
        </w:rPr>
        <w:t xml:space="preserve"> </w:t>
      </w:r>
      <w:r w:rsidRPr="62F4E0FE" w:rsidR="62F4E0FE">
        <w:rPr>
          <w:lang w:val="en-US"/>
        </w:rPr>
        <w:t>nini</w:t>
      </w:r>
      <w:r w:rsidRPr="62F4E0FE" w:rsidR="62F4E0FE">
        <w:rPr>
          <w:lang w:val="en-US"/>
        </w:rPr>
        <w:t xml:space="preserve"> kwanza?</w:t>
      </w:r>
    </w:p>
    <w:p w:rsidRPr="007B69FD" w:rsidR="009D27FE" w:rsidP="62F4E0FE" w:rsidRDefault="009D27FE" w14:paraId="7C72F834" w14:textId="77777777" w14:noSpellErr="1">
      <w:pPr>
        <w:ind w:left="720"/>
        <w:rPr>
          <w:sz w:val="20"/>
          <w:szCs w:val="20"/>
          <w:lang w:val="en-US"/>
        </w:rPr>
      </w:pPr>
      <w:r w:rsidRPr="62F4E0FE" w:rsidR="62F4E0FE">
        <w:rPr>
          <w:lang w:val="en-US"/>
        </w:rPr>
        <w:t>Ibilisi</w:t>
      </w:r>
      <w:r w:rsidRPr="62F4E0FE" w:rsidR="62F4E0FE">
        <w:rPr>
          <w:lang w:val="en-US"/>
        </w:rPr>
        <w:t xml:space="preserve"> </w:t>
      </w:r>
      <w:r w:rsidRPr="62F4E0FE" w:rsidR="62F4E0FE">
        <w:rPr>
          <w:lang w:val="en-US"/>
        </w:rPr>
        <w:t>alimshawishi</w:t>
      </w:r>
      <w:r w:rsidRPr="62F4E0FE" w:rsidR="62F4E0FE">
        <w:rPr>
          <w:lang w:val="en-US"/>
        </w:rPr>
        <w:t xml:space="preserve"> Yesu </w:t>
      </w:r>
      <w:r w:rsidRPr="62F4E0FE" w:rsidR="62F4E0FE">
        <w:rPr>
          <w:lang w:val="en-US"/>
        </w:rPr>
        <w:t>awaamuru</w:t>
      </w:r>
      <w:r w:rsidRPr="62F4E0FE" w:rsidR="62F4E0FE">
        <w:rPr>
          <w:lang w:val="en-US"/>
        </w:rPr>
        <w:t xml:space="preserve"> </w:t>
      </w:r>
      <w:r w:rsidRPr="62F4E0FE" w:rsidR="62F4E0FE">
        <w:rPr>
          <w:lang w:val="en-US"/>
        </w:rPr>
        <w:t>mawe</w:t>
      </w:r>
      <w:r w:rsidRPr="62F4E0FE" w:rsidR="62F4E0FE">
        <w:rPr>
          <w:lang w:val="en-US"/>
        </w:rPr>
        <w:t xml:space="preserve"> </w:t>
      </w:r>
      <w:r w:rsidRPr="62F4E0FE" w:rsidR="62F4E0FE">
        <w:rPr>
          <w:lang w:val="en-US"/>
        </w:rPr>
        <w:t>yawe</w:t>
      </w:r>
      <w:r w:rsidRPr="62F4E0FE" w:rsidR="62F4E0FE">
        <w:rPr>
          <w:lang w:val="en-US"/>
        </w:rPr>
        <w:t xml:space="preserve"> </w:t>
      </w:r>
      <w:r w:rsidRPr="62F4E0FE" w:rsidR="62F4E0FE">
        <w:rPr>
          <w:lang w:val="en-US"/>
        </w:rPr>
        <w:t>mikate</w:t>
      </w:r>
      <w:r w:rsidRPr="62F4E0FE" w:rsidR="62F4E0FE">
        <w:rPr>
          <w:lang w:val="en-US"/>
        </w:rPr>
        <w:t>.</w:t>
      </w:r>
    </w:p>
    <w:p w:rsidRPr="007B69FD" w:rsidR="009D27FE" w:rsidP="009D27FE" w:rsidRDefault="009D27FE" w14:paraId="61A8D84D" w14:textId="77777777">
      <w:pPr>
        <w:ind w:left="720"/>
        <w:rPr>
          <w:sz w:val="20"/>
          <w:szCs w:val="20"/>
        </w:rPr>
      </w:pPr>
      <w:r/>
    </w:p>
    <w:p w:rsidRPr="007B69FD" w:rsidR="009D27FE" w:rsidP="62F4E0FE" w:rsidRDefault="008F6E25" w14:paraId="257EF417" w14:textId="37341B68" w14:noSpellErr="1">
      <w:pPr>
        <w:numPr>
          <w:ilvl w:val="0"/>
          <w:numId w:val="3"/>
        </w:numPr>
        <w:rPr>
          <w:sz w:val="20"/>
          <w:szCs w:val="20"/>
          <w:lang w:val="en-US"/>
        </w:rPr>
      </w:pPr>
      <w:r w:rsidRPr="62F4E0FE" w:rsidR="62F4E0FE">
        <w:rPr>
          <w:lang w:val="en-US"/>
        </w:rPr>
        <w:t xml:space="preserve">[4:4] Yesu </w:t>
      </w:r>
      <w:r w:rsidRPr="62F4E0FE" w:rsidR="62F4E0FE">
        <w:rPr>
          <w:lang w:val="en-US"/>
        </w:rPr>
        <w:t>aliitikiaje</w:t>
      </w:r>
      <w:r w:rsidRPr="62F4E0FE" w:rsidR="62F4E0FE">
        <w:rPr>
          <w:lang w:val="en-US"/>
        </w:rPr>
        <w:t>?</w:t>
      </w:r>
    </w:p>
    <w:p w:rsidRPr="007B69FD" w:rsidR="009D27FE" w:rsidP="62F4E0FE" w:rsidRDefault="009D27FE" w14:paraId="1266E256" w14:textId="77777777" w14:noSpellErr="1">
      <w:pPr>
        <w:ind w:left="720"/>
        <w:rPr>
          <w:sz w:val="20"/>
          <w:szCs w:val="20"/>
          <w:lang w:val="en-US"/>
        </w:rPr>
      </w:pPr>
      <w:r w:rsidRPr="62F4E0FE" w:rsidR="62F4E0FE">
        <w:rPr>
          <w:lang w:val="en-US"/>
        </w:rPr>
        <w:t xml:space="preserve">Yesu </w:t>
      </w:r>
      <w:r w:rsidRPr="62F4E0FE" w:rsidR="62F4E0FE">
        <w:rPr>
          <w:lang w:val="en-US"/>
        </w:rPr>
        <w:t>alinukuu</w:t>
      </w:r>
      <w:r w:rsidRPr="62F4E0FE" w:rsidR="62F4E0FE">
        <w:rPr>
          <w:lang w:val="en-US"/>
        </w:rPr>
        <w:t xml:space="preserve"> yale </w:t>
      </w:r>
      <w:r w:rsidRPr="62F4E0FE" w:rsidR="62F4E0FE">
        <w:rPr>
          <w:lang w:val="en-US"/>
        </w:rPr>
        <w:t>yaliyoandikwa</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kuishi</w:t>
      </w:r>
      <w:r w:rsidRPr="62F4E0FE" w:rsidR="62F4E0FE">
        <w:rPr>
          <w:lang w:val="en-US"/>
        </w:rPr>
        <w:t xml:space="preserve"> </w:t>
      </w:r>
      <w:r w:rsidRPr="62F4E0FE" w:rsidR="62F4E0FE">
        <w:rPr>
          <w:lang w:val="en-US"/>
        </w:rPr>
        <w:t>si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mkate</w:t>
      </w:r>
      <w:r w:rsidRPr="62F4E0FE" w:rsidR="62F4E0FE">
        <w:rPr>
          <w:lang w:val="en-US"/>
        </w:rPr>
        <w:t xml:space="preserve"> </w:t>
      </w:r>
      <w:r w:rsidRPr="62F4E0FE" w:rsidR="62F4E0FE">
        <w:rPr>
          <w:lang w:val="en-US"/>
        </w:rPr>
        <w:t>tu</w:t>
      </w:r>
      <w:r w:rsidRPr="62F4E0FE" w:rsidR="62F4E0FE">
        <w:rPr>
          <w:lang w:val="en-US"/>
        </w:rPr>
        <w:t xml:space="preserve"> </w:t>
      </w:r>
      <w:r w:rsidRPr="62F4E0FE" w:rsidR="62F4E0FE">
        <w:rPr>
          <w:lang w:val="en-US"/>
        </w:rPr>
        <w:t>bali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neno</w:t>
      </w:r>
      <w:r w:rsidRPr="62F4E0FE" w:rsidR="62F4E0FE">
        <w:rPr>
          <w:lang w:val="en-US"/>
        </w:rPr>
        <w:t xml:space="preserve"> </w:t>
      </w:r>
      <w:r w:rsidRPr="62F4E0FE" w:rsidR="62F4E0FE">
        <w:rPr>
          <w:lang w:val="en-US"/>
        </w:rPr>
        <w:t>linalotoka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kinywa</w:t>
      </w:r>
      <w:r w:rsidRPr="62F4E0FE" w:rsidR="62F4E0FE">
        <w:rPr>
          <w:lang w:val="en-US"/>
        </w:rPr>
        <w:t xml:space="preserve"> cha </w:t>
      </w:r>
      <w:r w:rsidRPr="62F4E0FE" w:rsidR="62F4E0FE">
        <w:rPr>
          <w:lang w:val="en-US"/>
        </w:rPr>
        <w:t>Mungu</w:t>
      </w:r>
      <w:r w:rsidRPr="62F4E0FE" w:rsidR="62F4E0FE">
        <w:rPr>
          <w:lang w:val="en-US"/>
        </w:rPr>
        <w:t>.</w:t>
      </w:r>
    </w:p>
    <w:p w:rsidRPr="007B69FD" w:rsidR="009D27FE" w:rsidP="009D27FE" w:rsidRDefault="009D27FE" w14:paraId="1005B7C4" w14:textId="77777777">
      <w:pPr>
        <w:ind w:left="720"/>
        <w:rPr>
          <w:sz w:val="20"/>
          <w:szCs w:val="20"/>
        </w:rPr>
      </w:pPr>
      <w:r/>
    </w:p>
    <w:p w:rsidRPr="007B69FD" w:rsidR="009D27FE" w:rsidP="62F4E0FE" w:rsidRDefault="008F6E25" w14:paraId="4667885C" w14:textId="650C2E82" w14:noSpellErr="1">
      <w:pPr>
        <w:numPr>
          <w:ilvl w:val="0"/>
          <w:numId w:val="3"/>
        </w:numPr>
        <w:rPr>
          <w:sz w:val="20"/>
          <w:szCs w:val="20"/>
          <w:lang w:val="en-US"/>
        </w:rPr>
      </w:pPr>
      <w:r w:rsidRPr="62F4E0FE" w:rsidR="62F4E0FE">
        <w:rPr>
          <w:lang w:val="en-US"/>
        </w:rPr>
        <w:t xml:space="preserve">[4:4]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kuishi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neno</w:t>
      </w:r>
      <w:r w:rsidRPr="62F4E0FE" w:rsidR="62F4E0FE">
        <w:rPr>
          <w:lang w:val="en-US"/>
        </w:rPr>
        <w:t xml:space="preserve"> la </w:t>
      </w:r>
      <w:r w:rsidRPr="62F4E0FE" w:rsidR="62F4E0FE">
        <w:rPr>
          <w:lang w:val="en-US"/>
        </w:rPr>
        <w:t>Mungu</w:t>
      </w:r>
      <w:r w:rsidRPr="62F4E0FE" w:rsidR="62F4E0FE">
        <w:rPr>
          <w:lang w:val="en-US"/>
        </w:rPr>
        <w:t>?</w:t>
      </w:r>
    </w:p>
    <w:p w:rsidRPr="007B69FD" w:rsidR="009D27FE" w:rsidP="62F4E0FE" w:rsidRDefault="00EF5212" w14:paraId="0CE70711" w14:textId="6B169BE1"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Inaweza</w:t>
      </w:r>
      <w:r w:rsidRPr="62F4E0FE" w:rsidR="62F4E0FE">
        <w:rPr>
          <w:lang w:val="en-US"/>
        </w:rPr>
        <w:t xml:space="preserve"> </w:t>
      </w:r>
      <w:r w:rsidRPr="62F4E0FE" w:rsidR="62F4E0FE">
        <w:rPr>
          <w:lang w:val="en-US"/>
        </w:rPr>
        <w:t>kumaanisha</w:t>
      </w:r>
      <w:r w:rsidRPr="62F4E0FE" w:rsidR="62F4E0FE">
        <w:rPr>
          <w:lang w:val="en-US"/>
        </w:rPr>
        <w:t xml:space="preserve"> </w:t>
      </w:r>
      <w:r w:rsidRPr="62F4E0FE" w:rsidR="62F4E0FE">
        <w:rPr>
          <w:lang w:val="en-US"/>
        </w:rPr>
        <w:t>kuamini</w:t>
      </w:r>
      <w:r w:rsidRPr="62F4E0FE" w:rsidR="62F4E0FE">
        <w:rPr>
          <w:lang w:val="en-US"/>
        </w:rPr>
        <w:t xml:space="preserve"> </w:t>
      </w:r>
      <w:r w:rsidRPr="62F4E0FE" w:rsidR="62F4E0FE">
        <w:rPr>
          <w:lang w:val="en-US"/>
        </w:rPr>
        <w:t>neno</w:t>
      </w:r>
      <w:r w:rsidRPr="62F4E0FE" w:rsidR="62F4E0FE">
        <w:rPr>
          <w:lang w:val="en-US"/>
        </w:rPr>
        <w:t xml:space="preserve"> la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kulitii</w:t>
      </w:r>
      <w:r w:rsidRPr="62F4E0FE" w:rsidR="62F4E0FE">
        <w:rPr>
          <w:lang w:val="en-US"/>
        </w:rPr>
        <w:t xml:space="preserve">. </w:t>
      </w:r>
      <w:r w:rsidRPr="62F4E0FE" w:rsidR="62F4E0FE">
        <w:rPr>
          <w:lang w:val="en-US"/>
        </w:rPr>
        <w:t>Huenda</w:t>
      </w:r>
      <w:r w:rsidRPr="62F4E0FE" w:rsidR="62F4E0FE">
        <w:rPr>
          <w:lang w:val="en-US"/>
        </w:rPr>
        <w:t xml:space="preserve"> </w:t>
      </w:r>
      <w:r w:rsidRPr="62F4E0FE" w:rsidR="62F4E0FE">
        <w:rPr>
          <w:lang w:val="en-US"/>
        </w:rPr>
        <w:t>ikamaanisha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yanahitajiwa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kama</w:t>
      </w:r>
      <w:r w:rsidRPr="62F4E0FE" w:rsidR="62F4E0FE">
        <w:rPr>
          <w:lang w:val="en-US"/>
        </w:rPr>
        <w:t xml:space="preserve"> vile </w:t>
      </w:r>
      <w:r w:rsidRPr="62F4E0FE" w:rsidR="62F4E0FE">
        <w:rPr>
          <w:lang w:val="en-US"/>
        </w:rPr>
        <w:t>chakula</w:t>
      </w:r>
      <w:r w:rsidRPr="62F4E0FE" w:rsidR="62F4E0FE">
        <w:rPr>
          <w:lang w:val="en-US"/>
        </w:rPr>
        <w:t xml:space="preserve"> </w:t>
      </w:r>
      <w:r w:rsidRPr="62F4E0FE" w:rsidR="62F4E0FE">
        <w:rPr>
          <w:lang w:val="en-US"/>
        </w:rPr>
        <w:t>kinavyohitajiwa</w:t>
      </w:r>
      <w:r w:rsidRPr="62F4E0FE" w:rsidR="62F4E0FE">
        <w:rPr>
          <w:lang w:val="en-US"/>
        </w:rPr>
        <w:t>.</w:t>
      </w:r>
    </w:p>
    <w:p w:rsidRPr="007B69FD" w:rsidR="009D27FE" w:rsidP="009D27FE" w:rsidRDefault="009D27FE" w14:paraId="1606E242" w14:textId="77777777">
      <w:pPr>
        <w:ind w:left="720"/>
        <w:rPr>
          <w:sz w:val="20"/>
          <w:szCs w:val="20"/>
        </w:rPr>
      </w:pPr>
      <w:r/>
    </w:p>
    <w:p w:rsidRPr="007B69FD" w:rsidR="009D27FE" w:rsidP="62F4E0FE" w:rsidRDefault="008F6E25" w14:paraId="2122B19B" w14:textId="1F61273E" w14:noSpellErr="1">
      <w:pPr>
        <w:numPr>
          <w:ilvl w:val="0"/>
          <w:numId w:val="3"/>
        </w:numPr>
        <w:rPr>
          <w:sz w:val="20"/>
          <w:szCs w:val="20"/>
          <w:lang w:val="en-US"/>
        </w:rPr>
      </w:pPr>
      <w:r w:rsidRPr="62F4E0FE" w:rsidR="62F4E0FE">
        <w:rPr>
          <w:lang w:val="en-US"/>
        </w:rPr>
        <w:t xml:space="preserve">[4:5-6] </w:t>
      </w:r>
      <w:r w:rsidRPr="62F4E0FE" w:rsidR="62F4E0FE">
        <w:rPr>
          <w:lang w:val="en-US"/>
        </w:rPr>
        <w:t>Ibilisi</w:t>
      </w:r>
      <w:r w:rsidRPr="62F4E0FE" w:rsidR="62F4E0FE">
        <w:rPr>
          <w:lang w:val="en-US"/>
        </w:rPr>
        <w:t xml:space="preserve"> </w:t>
      </w:r>
      <w:r w:rsidRPr="62F4E0FE" w:rsidR="62F4E0FE">
        <w:rPr>
          <w:lang w:val="en-US"/>
        </w:rPr>
        <w:t>alimshawishi</w:t>
      </w:r>
      <w:r w:rsidRPr="62F4E0FE" w:rsidR="62F4E0FE">
        <w:rPr>
          <w:lang w:val="en-US"/>
        </w:rPr>
        <w:t xml:space="preserve"> Yesu </w:t>
      </w:r>
      <w:r w:rsidRPr="62F4E0FE" w:rsidR="62F4E0FE">
        <w:rPr>
          <w:lang w:val="en-US"/>
        </w:rPr>
        <w:t>afanye</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baadaye</w:t>
      </w:r>
      <w:r w:rsidRPr="62F4E0FE" w:rsidR="62F4E0FE">
        <w:rPr>
          <w:lang w:val="en-US"/>
        </w:rPr>
        <w:t>?</w:t>
      </w:r>
    </w:p>
    <w:p w:rsidRPr="007B69FD" w:rsidR="009D27FE" w:rsidP="62F4E0FE" w:rsidRDefault="009D27FE" w14:paraId="4B04408E" w14:textId="4A2352A3" w14:noSpellErr="1">
      <w:pPr>
        <w:ind w:left="720"/>
        <w:rPr>
          <w:sz w:val="20"/>
          <w:szCs w:val="20"/>
          <w:lang w:val="en-US"/>
        </w:rPr>
      </w:pPr>
      <w:r w:rsidRPr="62F4E0FE" w:rsidR="62F4E0FE">
        <w:rPr>
          <w:lang w:val="en-US"/>
        </w:rPr>
        <w:t>Ibilisi</w:t>
      </w:r>
      <w:r w:rsidRPr="62F4E0FE" w:rsidR="62F4E0FE">
        <w:rPr>
          <w:lang w:val="en-US"/>
        </w:rPr>
        <w:t xml:space="preserve"> </w:t>
      </w:r>
      <w:r w:rsidRPr="62F4E0FE" w:rsidR="62F4E0FE">
        <w:rPr>
          <w:lang w:val="en-US"/>
        </w:rPr>
        <w:t>alimshawishi</w:t>
      </w:r>
      <w:r w:rsidRPr="62F4E0FE" w:rsidR="62F4E0FE">
        <w:rPr>
          <w:lang w:val="en-US"/>
        </w:rPr>
        <w:t xml:space="preserve"> Yesu </w:t>
      </w:r>
      <w:r w:rsidRPr="62F4E0FE" w:rsidR="62F4E0FE">
        <w:rPr>
          <w:lang w:val="en-US"/>
        </w:rPr>
        <w:t>ajitupe</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mnara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hekalu</w:t>
      </w:r>
      <w:r w:rsidRPr="62F4E0FE" w:rsidR="62F4E0FE">
        <w:rPr>
          <w:lang w:val="en-US"/>
        </w:rPr>
        <w:t>.</w:t>
      </w:r>
    </w:p>
    <w:p w:rsidRPr="007B69FD" w:rsidR="009D27FE" w:rsidP="009D27FE" w:rsidRDefault="009D27FE" w14:paraId="7D2D58BB" w14:textId="77777777">
      <w:pPr>
        <w:ind w:left="720"/>
        <w:rPr>
          <w:sz w:val="20"/>
          <w:szCs w:val="20"/>
        </w:rPr>
      </w:pPr>
      <w:r/>
    </w:p>
    <w:p w:rsidRPr="007B69FD" w:rsidR="009D27FE" w:rsidP="48114252" w:rsidRDefault="008F6E25" w14:paraId="4FB1F345" w14:textId="6D2B2C38">
      <w:pPr>
        <w:numPr>
          <w:ilvl w:val="0"/>
          <w:numId w:val="3"/>
        </w:numPr>
        <w:rPr>
          <w:sz w:val="20"/>
          <w:szCs w:val="20"/>
          <w:lang w:val="en-US"/>
        </w:rPr>
      </w:pPr>
      <w:r>
        <w:t>[4:7, NW] Yesu aliitikiaje?</w:t>
      </w:r>
    </w:p>
    <w:p w:rsidRPr="007B69FD" w:rsidR="009D27FE" w:rsidP="62F4E0FE" w:rsidRDefault="009D27FE" w14:paraId="78CE8949" w14:textId="77777777" w14:noSpellErr="1">
      <w:pPr>
        <w:ind w:left="720"/>
        <w:rPr>
          <w:sz w:val="20"/>
          <w:szCs w:val="20"/>
          <w:lang w:val="en-US"/>
        </w:rPr>
      </w:pPr>
      <w:r w:rsidRPr="62F4E0FE" w:rsidR="62F4E0FE">
        <w:rPr>
          <w:lang w:val="en-US"/>
        </w:rPr>
        <w:t xml:space="preserve">Yesu </w:t>
      </w:r>
      <w:r w:rsidRPr="62F4E0FE" w:rsidR="62F4E0FE">
        <w:rPr>
          <w:lang w:val="en-US"/>
        </w:rPr>
        <w:t>alinukuu</w:t>
      </w:r>
      <w:r w:rsidRPr="62F4E0FE" w:rsidR="62F4E0FE">
        <w:rPr>
          <w:lang w:val="en-US"/>
        </w:rPr>
        <w:t xml:space="preserve"> yale </w:t>
      </w:r>
      <w:r w:rsidRPr="62F4E0FE" w:rsidR="62F4E0FE">
        <w:rPr>
          <w:lang w:val="en-US"/>
        </w:rPr>
        <w:t>yaliyoandikwa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kutomjaribu</w:t>
      </w:r>
      <w:r w:rsidRPr="62F4E0FE" w:rsidR="62F4E0FE">
        <w:rPr>
          <w:lang w:val="en-US"/>
        </w:rPr>
        <w:t xml:space="preserve"> Bwana </w:t>
      </w:r>
      <w:r w:rsidRPr="62F4E0FE" w:rsidR="62F4E0FE">
        <w:rPr>
          <w:lang w:val="en-US"/>
        </w:rPr>
        <w:t>Mungu</w:t>
      </w:r>
      <w:r w:rsidRPr="62F4E0FE" w:rsidR="62F4E0FE">
        <w:rPr>
          <w:lang w:val="en-US"/>
        </w:rPr>
        <w:t>.</w:t>
      </w:r>
    </w:p>
    <w:p w:rsidRPr="007B69FD" w:rsidR="009D27FE" w:rsidP="009D27FE" w:rsidRDefault="009D27FE" w14:paraId="2675B2F4" w14:textId="77777777">
      <w:pPr>
        <w:ind w:left="720"/>
        <w:rPr>
          <w:sz w:val="20"/>
          <w:szCs w:val="20"/>
        </w:rPr>
      </w:pPr>
      <w:r/>
    </w:p>
    <w:p w:rsidRPr="007B69FD" w:rsidR="009D27FE" w:rsidP="62F4E0FE" w:rsidRDefault="009D27FE" w14:paraId="0C5EF0D1" w14:textId="2C4C511D" w14:noSpellErr="1">
      <w:pPr>
        <w:numPr>
          <w:ilvl w:val="0"/>
          <w:numId w:val="3"/>
        </w:numPr>
        <w:rPr>
          <w:sz w:val="20"/>
          <w:szCs w:val="20"/>
          <w:lang w:val="en-US"/>
        </w:rPr>
      </w:pPr>
      <w:r w:rsidRPr="62F4E0FE" w:rsidR="62F4E0FE">
        <w:rPr>
          <w:lang w:val="en-US"/>
        </w:rPr>
        <w:t xml:space="preserve">[4:3, 6, NW] </w:t>
      </w:r>
      <w:r w:rsidRPr="62F4E0FE" w:rsidR="62F4E0FE">
        <w:rPr>
          <w:lang w:val="en-US"/>
        </w:rPr>
        <w:t>Ibilisi</w:t>
      </w:r>
      <w:r w:rsidRPr="62F4E0FE" w:rsidR="62F4E0FE">
        <w:rPr>
          <w:lang w:val="en-US"/>
        </w:rPr>
        <w:t xml:space="preserve"> </w:t>
      </w:r>
      <w:r w:rsidRPr="62F4E0FE" w:rsidR="62F4E0FE">
        <w:rPr>
          <w:lang w:val="en-US"/>
        </w:rPr>
        <w:t>alipomjaribu</w:t>
      </w:r>
      <w:r w:rsidRPr="62F4E0FE" w:rsidR="62F4E0FE">
        <w:rPr>
          <w:lang w:val="en-US"/>
        </w:rPr>
        <w:t xml:space="preserve"> Yesu mara </w:t>
      </w:r>
      <w:r w:rsidRPr="62F4E0FE" w:rsidR="62F4E0FE">
        <w:rPr>
          <w:lang w:val="en-US"/>
        </w:rPr>
        <w:t>mbili</w:t>
      </w:r>
      <w:r w:rsidRPr="62F4E0FE" w:rsidR="62F4E0FE">
        <w:rPr>
          <w:lang w:val="en-US"/>
        </w:rPr>
        <w:t xml:space="preserve"> za kwanza, </w:t>
      </w:r>
      <w:r w:rsidRPr="62F4E0FE" w:rsidR="62F4E0FE">
        <w:rPr>
          <w:lang w:val="en-US"/>
        </w:rPr>
        <w:t>ni</w:t>
      </w:r>
      <w:r w:rsidRPr="62F4E0FE" w:rsidR="62F4E0FE">
        <w:rPr>
          <w:lang w:val="en-US"/>
        </w:rPr>
        <w:t xml:space="preserve"> </w:t>
      </w:r>
      <w:r w:rsidRPr="62F4E0FE" w:rsidR="62F4E0FE">
        <w:rPr>
          <w:lang w:val="en-US"/>
        </w:rPr>
        <w:t>sehemu</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aliyosema</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sawa</w:t>
      </w:r>
      <w:r w:rsidRPr="62F4E0FE" w:rsidR="62F4E0FE">
        <w:rPr>
          <w:lang w:val="en-US"/>
        </w:rPr>
        <w:t>?</w:t>
      </w:r>
    </w:p>
    <w:p w:rsidRPr="007B69FD" w:rsidR="009D27FE" w:rsidP="62F4E0FE" w:rsidRDefault="009D27FE" w14:paraId="314941EA" w14:textId="77777777" w14:noSpellErr="1">
      <w:pPr>
        <w:ind w:left="720"/>
        <w:rPr>
          <w:sz w:val="20"/>
          <w:szCs w:val="20"/>
          <w:lang w:val="en-US"/>
        </w:rPr>
      </w:pPr>
      <w:r w:rsidRPr="62F4E0FE" w:rsidR="62F4E0FE">
        <w:rPr>
          <w:lang w:val="en-US"/>
        </w:rPr>
        <w:t xml:space="preserve">Mara </w:t>
      </w:r>
      <w:r w:rsidRPr="62F4E0FE" w:rsidR="62F4E0FE">
        <w:rPr>
          <w:lang w:val="en-US"/>
        </w:rPr>
        <w:t>zote</w:t>
      </w:r>
      <w:r w:rsidRPr="62F4E0FE" w:rsidR="62F4E0FE">
        <w:rPr>
          <w:lang w:val="en-US"/>
        </w:rPr>
        <w:t xml:space="preserve"> </w:t>
      </w:r>
      <w:r w:rsidRPr="62F4E0FE" w:rsidR="62F4E0FE">
        <w:rPr>
          <w:lang w:val="en-US"/>
        </w:rPr>
        <w:t>mbili</w:t>
      </w:r>
      <w:r w:rsidRPr="62F4E0FE" w:rsidR="62F4E0FE">
        <w:rPr>
          <w:lang w:val="en-US"/>
        </w:rPr>
        <w:t xml:space="preserve"> </w:t>
      </w:r>
      <w:r w:rsidRPr="62F4E0FE" w:rsidR="62F4E0FE">
        <w:rPr>
          <w:lang w:val="en-US"/>
        </w:rPr>
        <w:t>ibilisi</w:t>
      </w:r>
      <w:r w:rsidRPr="62F4E0FE" w:rsidR="62F4E0FE">
        <w:rPr>
          <w:lang w:val="en-US"/>
        </w:rPr>
        <w:t xml:space="preserve"> </w:t>
      </w:r>
      <w:r w:rsidRPr="62F4E0FE" w:rsidR="62F4E0FE">
        <w:rPr>
          <w:lang w:val="en-US"/>
        </w:rPr>
        <w:t>alisema</w:t>
      </w:r>
      <w:r w:rsidRPr="62F4E0FE" w:rsidR="62F4E0FE">
        <w:rPr>
          <w:lang w:val="en-US"/>
        </w:rPr>
        <w:t>, "</w:t>
      </w:r>
      <w:r w:rsidRPr="62F4E0FE" w:rsidR="62F4E0FE">
        <w:rPr>
          <w:lang w:val="en-US"/>
        </w:rPr>
        <w:t>Ikiwa</w:t>
      </w:r>
      <w:r w:rsidRPr="62F4E0FE" w:rsidR="62F4E0FE">
        <w:rPr>
          <w:lang w:val="en-US"/>
        </w:rPr>
        <w:t xml:space="preserve"> </w:t>
      </w:r>
      <w:r w:rsidRPr="62F4E0FE" w:rsidR="62F4E0FE">
        <w:rPr>
          <w:lang w:val="en-US"/>
        </w:rPr>
        <w:t>wewe</w:t>
      </w:r>
      <w:r w:rsidRPr="62F4E0FE" w:rsidR="62F4E0FE">
        <w:rPr>
          <w:lang w:val="en-US"/>
        </w:rPr>
        <w:t xml:space="preserve"> </w:t>
      </w:r>
      <w:r w:rsidRPr="62F4E0FE" w:rsidR="62F4E0FE">
        <w:rPr>
          <w:lang w:val="en-US"/>
        </w:rPr>
        <w:t>ni</w:t>
      </w:r>
      <w:r w:rsidRPr="62F4E0FE" w:rsidR="62F4E0FE">
        <w:rPr>
          <w:lang w:val="en-US"/>
        </w:rPr>
        <w:t xml:space="preserve"> Mwana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9D27FE" w:rsidP="009D27FE" w:rsidRDefault="009D27FE" w14:paraId="62728C7E" w14:textId="77777777">
      <w:pPr>
        <w:ind w:left="720"/>
        <w:rPr>
          <w:sz w:val="20"/>
          <w:szCs w:val="20"/>
        </w:rPr>
      </w:pPr>
      <w:r/>
    </w:p>
    <w:p w:rsidRPr="007B69FD" w:rsidR="009D27FE" w:rsidP="62F4E0FE" w:rsidRDefault="008F6E25" w14:paraId="5F84997C" w14:textId="06D08740" w14:noSpellErr="1">
      <w:pPr>
        <w:numPr>
          <w:ilvl w:val="0"/>
          <w:numId w:val="3"/>
        </w:numPr>
        <w:rPr>
          <w:sz w:val="20"/>
          <w:szCs w:val="20"/>
          <w:lang w:val="en-US"/>
        </w:rPr>
      </w:pPr>
      <w:r w:rsidRPr="62F4E0FE" w:rsidR="62F4E0FE">
        <w:rPr>
          <w:lang w:val="en-US"/>
        </w:rPr>
        <w:t xml:space="preserve">[4:3-4] Je, </w:t>
      </w:r>
      <w:r w:rsidRPr="62F4E0FE" w:rsidR="62F4E0FE">
        <w:rPr>
          <w:lang w:val="en-US"/>
        </w:rPr>
        <w:t>unafikiri</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angeweza</w:t>
      </w:r>
      <w:r w:rsidRPr="62F4E0FE" w:rsidR="62F4E0FE">
        <w:rPr>
          <w:lang w:val="en-US"/>
        </w:rPr>
        <w:t xml:space="preserve"> </w:t>
      </w:r>
      <w:r w:rsidRPr="62F4E0FE" w:rsidR="62F4E0FE">
        <w:rPr>
          <w:lang w:val="en-US"/>
        </w:rPr>
        <w:t>kugeuza</w:t>
      </w:r>
      <w:r w:rsidRPr="62F4E0FE" w:rsidR="62F4E0FE">
        <w:rPr>
          <w:lang w:val="en-US"/>
        </w:rPr>
        <w:t xml:space="preserve"> </w:t>
      </w:r>
      <w:r w:rsidRPr="62F4E0FE" w:rsidR="62F4E0FE">
        <w:rPr>
          <w:lang w:val="en-US"/>
        </w:rPr>
        <w:t>mawe</w:t>
      </w:r>
      <w:r w:rsidRPr="62F4E0FE" w:rsidR="62F4E0FE">
        <w:rPr>
          <w:lang w:val="en-US"/>
        </w:rPr>
        <w:t xml:space="preserve"> </w:t>
      </w:r>
      <w:r w:rsidRPr="62F4E0FE" w:rsidR="62F4E0FE">
        <w:rPr>
          <w:lang w:val="en-US"/>
        </w:rPr>
        <w:t>yawe</w:t>
      </w:r>
      <w:r w:rsidRPr="62F4E0FE" w:rsidR="62F4E0FE">
        <w:rPr>
          <w:lang w:val="en-US"/>
        </w:rPr>
        <w:t xml:space="preserve"> </w:t>
      </w:r>
      <w:r w:rsidRPr="62F4E0FE" w:rsidR="62F4E0FE">
        <w:rPr>
          <w:lang w:val="en-US"/>
        </w:rPr>
        <w:t>mkate</w:t>
      </w:r>
      <w:r w:rsidRPr="62F4E0FE" w:rsidR="62F4E0FE">
        <w:rPr>
          <w:lang w:val="en-US"/>
        </w:rPr>
        <w:t xml:space="preserve">? Kwa </w:t>
      </w:r>
      <w:r w:rsidRPr="62F4E0FE" w:rsidR="62F4E0FE">
        <w:rPr>
          <w:lang w:val="en-US"/>
        </w:rPr>
        <w:t>nini</w:t>
      </w:r>
      <w:r w:rsidRPr="62F4E0FE" w:rsidR="62F4E0FE">
        <w:rPr>
          <w:lang w:val="en-US"/>
        </w:rPr>
        <w:t xml:space="preserve"> </w:t>
      </w:r>
      <w:r w:rsidRPr="62F4E0FE" w:rsidR="62F4E0FE">
        <w:rPr>
          <w:lang w:val="en-US"/>
        </w:rPr>
        <w:t>unafikiri</w:t>
      </w:r>
      <w:r w:rsidRPr="62F4E0FE" w:rsidR="62F4E0FE">
        <w:rPr>
          <w:lang w:val="en-US"/>
        </w:rPr>
        <w:t xml:space="preserve"> </w:t>
      </w:r>
      <w:r w:rsidRPr="62F4E0FE" w:rsidR="62F4E0FE">
        <w:rPr>
          <w:lang w:val="en-US"/>
        </w:rPr>
        <w:t>hivyo</w:t>
      </w:r>
      <w:r w:rsidRPr="62F4E0FE" w:rsidR="62F4E0FE">
        <w:rPr>
          <w:lang w:val="en-US"/>
        </w:rPr>
        <w:t>?</w:t>
      </w:r>
    </w:p>
    <w:p w:rsidRPr="007B69FD" w:rsidR="009D27FE" w:rsidP="48114252" w:rsidRDefault="00EF5212" w14:paraId="7D011078" w14:textId="62536E17">
      <w:pPr>
        <w:ind w:left="720"/>
        <w:rPr>
          <w:sz w:val="20"/>
          <w:szCs w:val="20"/>
          <w:lang w:val="en-US"/>
        </w:rPr>
      </w:pPr>
      <w:r>
        <w:t>(Majibu yanaweza kutofautiana.) Yaelekea Yesu angeweza kufanya hivyo kwa sababu alikuwa Mwana wa Mungu.</w:t>
      </w:r>
    </w:p>
    <w:p w:rsidRPr="007B69FD" w:rsidR="009D27FE" w:rsidP="009D27FE" w:rsidRDefault="009D27FE" w14:paraId="2CE1D769" w14:textId="77777777">
      <w:pPr>
        <w:ind w:left="720"/>
        <w:rPr>
          <w:sz w:val="20"/>
          <w:szCs w:val="20"/>
        </w:rPr>
      </w:pPr>
      <w:r/>
    </w:p>
    <w:p w:rsidRPr="007B69FD" w:rsidR="009D27FE" w:rsidP="62F4E0FE" w:rsidRDefault="008F6E25" w14:paraId="6F11AEE2" w14:textId="08E16132" w14:noSpellErr="1">
      <w:pPr>
        <w:numPr>
          <w:ilvl w:val="0"/>
          <w:numId w:val="3"/>
        </w:numPr>
        <w:rPr>
          <w:sz w:val="20"/>
          <w:szCs w:val="20"/>
          <w:lang w:val="en-US"/>
        </w:rPr>
      </w:pPr>
      <w:r w:rsidRPr="62F4E0FE" w:rsidR="62F4E0FE">
        <w:rPr>
          <w:lang w:val="en-US"/>
        </w:rPr>
        <w:t xml:space="preserve">[4:8-9, NW] </w:t>
      </w:r>
      <w:r w:rsidRPr="62F4E0FE" w:rsidR="62F4E0FE">
        <w:rPr>
          <w:lang w:val="en-US"/>
        </w:rPr>
        <w:t>Ibilisi</w:t>
      </w:r>
      <w:r w:rsidRPr="62F4E0FE" w:rsidR="62F4E0FE">
        <w:rPr>
          <w:lang w:val="en-US"/>
        </w:rPr>
        <w:t xml:space="preserve">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angempa</w:t>
      </w:r>
      <w:r w:rsidRPr="62F4E0FE" w:rsidR="62F4E0FE">
        <w:rPr>
          <w:lang w:val="en-US"/>
        </w:rPr>
        <w:t xml:space="preserve"> Yesu </w:t>
      </w:r>
      <w:r w:rsidRPr="62F4E0FE" w:rsidR="62F4E0FE">
        <w:rPr>
          <w:lang w:val="en-US"/>
        </w:rPr>
        <w:t>falme</w:t>
      </w:r>
      <w:r w:rsidRPr="62F4E0FE" w:rsidR="62F4E0FE">
        <w:rPr>
          <w:lang w:val="en-US"/>
        </w:rPr>
        <w:t xml:space="preserve"> za </w:t>
      </w:r>
      <w:r w:rsidRPr="62F4E0FE" w:rsidR="62F4E0FE">
        <w:rPr>
          <w:lang w:val="en-US"/>
        </w:rPr>
        <w:t>ulimwengu</w:t>
      </w:r>
      <w:r w:rsidRPr="62F4E0FE" w:rsidR="62F4E0FE">
        <w:rPr>
          <w:lang w:val="en-US"/>
        </w:rPr>
        <w:t xml:space="preserve"> </w:t>
      </w:r>
      <w:r w:rsidRPr="62F4E0FE" w:rsidR="62F4E0FE">
        <w:rPr>
          <w:lang w:val="en-US"/>
        </w:rPr>
        <w:t>ikiwa</w:t>
      </w:r>
      <w:r w:rsidRPr="62F4E0FE" w:rsidR="62F4E0FE">
        <w:rPr>
          <w:lang w:val="en-US"/>
        </w:rPr>
        <w:t xml:space="preserve"> Yesu </w:t>
      </w:r>
      <w:r w:rsidRPr="62F4E0FE" w:rsidR="62F4E0FE">
        <w:rPr>
          <w:lang w:val="en-US"/>
        </w:rPr>
        <w:t>angefanya</w:t>
      </w:r>
      <w:r w:rsidRPr="62F4E0FE" w:rsidR="62F4E0FE">
        <w:rPr>
          <w:lang w:val="en-US"/>
        </w:rPr>
        <w:t xml:space="preserve"> </w:t>
      </w:r>
      <w:r w:rsidRPr="62F4E0FE" w:rsidR="62F4E0FE">
        <w:rPr>
          <w:lang w:val="en-US"/>
        </w:rPr>
        <w:t>nini</w:t>
      </w:r>
      <w:r w:rsidRPr="62F4E0FE" w:rsidR="62F4E0FE">
        <w:rPr>
          <w:lang w:val="en-US"/>
        </w:rPr>
        <w:t>?</w:t>
      </w:r>
    </w:p>
    <w:p w:rsidRPr="007B69FD" w:rsidR="009D27FE" w:rsidP="48114252" w:rsidRDefault="009D27FE" w14:paraId="146F08D8" w14:textId="6353D361">
      <w:pPr>
        <w:ind w:left="720"/>
        <w:rPr>
          <w:sz w:val="20"/>
          <w:szCs w:val="20"/>
          <w:lang w:val="en-US"/>
        </w:rPr>
      </w:pPr>
      <w:r>
        <w:t>Ibilisi alisema kwamba angempa Yesu falme zote ikiwa Yesu angekuja chini na kumwabudu.</w:t>
      </w:r>
    </w:p>
    <w:p w:rsidRPr="007B69FD" w:rsidR="008D2632" w:rsidP="62F4E0FE" w:rsidRDefault="008D2632" w14:paraId="44A09852" w14:textId="300A1984" w14:noSpellErr="1">
      <w:pPr>
        <w:pStyle w:val="Continuedline"/>
        <w:rPr>
          <w:lang w:val="en-US"/>
        </w:rPr>
      </w:pPr>
      <w:r w:rsidRPr="62F4E0FE" w:rsidR="62F4E0FE">
        <w:rPr>
          <w:lang w:val="en-US"/>
        </w:rPr>
        <w:t xml:space="preserve">Mathayo 4:1-11 </w:t>
      </w:r>
      <w:r w:rsidRPr="62F4E0FE" w:rsidR="62F4E0FE">
        <w:rPr>
          <w:lang w:val="en-US"/>
        </w:rPr>
        <w:t>iliendelea</w:t>
      </w:r>
    </w:p>
    <w:p w:rsidRPr="007B69FD" w:rsidR="009D27FE" w:rsidP="62F4E0FE" w:rsidRDefault="008F6E25" w14:paraId="272B8A96" w14:textId="495A5E74" w14:noSpellErr="1">
      <w:pPr>
        <w:numPr>
          <w:ilvl w:val="0"/>
          <w:numId w:val="3"/>
        </w:numPr>
        <w:rPr>
          <w:sz w:val="20"/>
          <w:szCs w:val="20"/>
          <w:lang w:val="en-US"/>
        </w:rPr>
      </w:pPr>
      <w:r w:rsidRPr="62F4E0FE" w:rsidR="62F4E0FE">
        <w:rPr>
          <w:lang w:val="en-US"/>
        </w:rPr>
        <w:t xml:space="preserve">[4:10] Yesu </w:t>
      </w:r>
      <w:r w:rsidRPr="62F4E0FE" w:rsidR="62F4E0FE">
        <w:rPr>
          <w:lang w:val="en-US"/>
        </w:rPr>
        <w:t>aliitikiaje</w:t>
      </w:r>
      <w:r w:rsidRPr="62F4E0FE" w:rsidR="62F4E0FE">
        <w:rPr>
          <w:lang w:val="en-US"/>
        </w:rPr>
        <w:t>?</w:t>
      </w:r>
    </w:p>
    <w:p w:rsidRPr="007B69FD" w:rsidR="009D27FE" w:rsidP="62F4E0FE" w:rsidRDefault="009D27FE" w14:paraId="4C7075E2" w14:textId="77777777" w14:noSpellErr="1">
      <w:pPr>
        <w:ind w:left="720"/>
        <w:rPr>
          <w:sz w:val="20"/>
          <w:szCs w:val="20"/>
          <w:lang w:val="en-US"/>
        </w:rPr>
      </w:pPr>
      <w:r w:rsidRPr="62F4E0FE" w:rsidR="62F4E0FE">
        <w:rPr>
          <w:lang w:val="en-US"/>
        </w:rPr>
        <w:t xml:space="preserve">Yesu </w:t>
      </w:r>
      <w:r w:rsidRPr="62F4E0FE" w:rsidR="62F4E0FE">
        <w:rPr>
          <w:lang w:val="en-US"/>
        </w:rPr>
        <w:t>alimwambia</w:t>
      </w:r>
      <w:r w:rsidRPr="62F4E0FE" w:rsidR="62F4E0FE">
        <w:rPr>
          <w:lang w:val="en-US"/>
        </w:rPr>
        <w:t xml:space="preserve"> </w:t>
      </w:r>
      <w:r w:rsidRPr="62F4E0FE" w:rsidR="62F4E0FE">
        <w:rPr>
          <w:lang w:val="en-US"/>
        </w:rPr>
        <w:t>Shetani</w:t>
      </w:r>
      <w:r w:rsidRPr="62F4E0FE" w:rsidR="62F4E0FE">
        <w:rPr>
          <w:lang w:val="en-US"/>
        </w:rPr>
        <w:t xml:space="preserve"> </w:t>
      </w:r>
      <w:r w:rsidRPr="62F4E0FE" w:rsidR="62F4E0FE">
        <w:rPr>
          <w:lang w:val="en-US"/>
        </w:rPr>
        <w:t>aende</w:t>
      </w:r>
      <w:r w:rsidRPr="62F4E0FE" w:rsidR="62F4E0FE">
        <w:rPr>
          <w:lang w:val="en-US"/>
        </w:rPr>
        <w:t xml:space="preserve"> </w:t>
      </w:r>
      <w:r w:rsidRPr="62F4E0FE" w:rsidR="62F4E0FE">
        <w:rPr>
          <w:lang w:val="en-US"/>
        </w:rPr>
        <w:t>zake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akanukuu</w:t>
      </w:r>
      <w:r w:rsidRPr="62F4E0FE" w:rsidR="62F4E0FE">
        <w:rPr>
          <w:lang w:val="en-US"/>
        </w:rPr>
        <w:t xml:space="preserve"> yale </w:t>
      </w:r>
      <w:r w:rsidRPr="62F4E0FE" w:rsidR="62F4E0FE">
        <w:rPr>
          <w:lang w:val="en-US"/>
        </w:rPr>
        <w:t>yaliyoandikwa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kumwabudu</w:t>
      </w:r>
      <w:r w:rsidRPr="62F4E0FE" w:rsidR="62F4E0FE">
        <w:rPr>
          <w:lang w:val="en-US"/>
        </w:rPr>
        <w:t xml:space="preserve"> Bwana </w:t>
      </w:r>
      <w:r w:rsidRPr="62F4E0FE" w:rsidR="62F4E0FE">
        <w:rPr>
          <w:lang w:val="en-US"/>
        </w:rPr>
        <w:t>Mungu</w:t>
      </w:r>
      <w:r w:rsidRPr="62F4E0FE" w:rsidR="62F4E0FE">
        <w:rPr>
          <w:lang w:val="en-US"/>
        </w:rPr>
        <w:t xml:space="preserve"> peke </w:t>
      </w:r>
      <w:r w:rsidRPr="62F4E0FE" w:rsidR="62F4E0FE">
        <w:rPr>
          <w:lang w:val="en-US"/>
        </w:rPr>
        <w:t>yake</w:t>
      </w:r>
      <w:r w:rsidRPr="62F4E0FE" w:rsidR="62F4E0FE">
        <w:rPr>
          <w:lang w:val="en-US"/>
        </w:rPr>
        <w:t>.</w:t>
      </w:r>
    </w:p>
    <w:p w:rsidRPr="007B69FD" w:rsidR="009D27FE" w:rsidP="009D27FE" w:rsidRDefault="009D27FE" w14:paraId="07DF9FD7" w14:textId="77777777">
      <w:pPr>
        <w:ind w:left="360"/>
        <w:rPr>
          <w:sz w:val="20"/>
          <w:szCs w:val="20"/>
        </w:rPr>
      </w:pPr>
      <w:r/>
    </w:p>
    <w:p w:rsidRPr="007B69FD" w:rsidR="009D27FE" w:rsidP="62F4E0FE" w:rsidRDefault="008F6E25" w14:paraId="2903BE9E" w14:textId="2AE67730" w14:noSpellErr="1">
      <w:pPr>
        <w:numPr>
          <w:ilvl w:val="0"/>
          <w:numId w:val="3"/>
        </w:numPr>
        <w:rPr>
          <w:sz w:val="20"/>
          <w:szCs w:val="20"/>
          <w:lang w:val="en-US"/>
        </w:rPr>
      </w:pPr>
      <w:r w:rsidRPr="62F4E0FE" w:rsidR="62F4E0FE">
        <w:rPr>
          <w:lang w:val="en-US"/>
        </w:rPr>
        <w:t xml:space="preserve">[4:4, 7, 10] </w:t>
      </w:r>
      <w:r w:rsidRPr="62F4E0FE" w:rsidR="62F4E0FE">
        <w:rPr>
          <w:lang w:val="en-US"/>
        </w:rPr>
        <w:t>Unafikiri</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aliyonukuu</w:t>
      </w:r>
      <w:r w:rsidRPr="62F4E0FE" w:rsidR="62F4E0FE">
        <w:rPr>
          <w:lang w:val="en-US"/>
        </w:rPr>
        <w:t xml:space="preserve"> Yesu </w:t>
      </w:r>
      <w:r w:rsidRPr="62F4E0FE" w:rsidR="62F4E0FE">
        <w:rPr>
          <w:lang w:val="en-US"/>
        </w:rPr>
        <w:t>yaliandikwa</w:t>
      </w:r>
      <w:r w:rsidRPr="62F4E0FE" w:rsidR="62F4E0FE">
        <w:rPr>
          <w:lang w:val="en-US"/>
        </w:rPr>
        <w:t xml:space="preserve"> </w:t>
      </w:r>
      <w:r w:rsidRPr="62F4E0FE" w:rsidR="62F4E0FE">
        <w:rPr>
          <w:lang w:val="en-US"/>
        </w:rPr>
        <w:t>wapi</w:t>
      </w:r>
      <w:r w:rsidRPr="62F4E0FE" w:rsidR="62F4E0FE">
        <w:rPr>
          <w:lang w:val="en-US"/>
        </w:rPr>
        <w:t>?</w:t>
      </w:r>
    </w:p>
    <w:p w:rsidRPr="007B69FD" w:rsidR="009D27FE" w:rsidP="48114252" w:rsidRDefault="009D27FE" w14:paraId="0FB48021" w14:textId="5818208D">
      <w:pPr>
        <w:ind w:left="720"/>
        <w:rPr>
          <w:sz w:val="20"/>
          <w:szCs w:val="20"/>
          <w:lang w:val="en-US"/>
        </w:rPr>
      </w:pPr>
      <w:r>
        <w:t>Hapa na katika sehemu nyingine za Agano Jipya, maneno "imeandikwa" yanaonyesha kwamba yaliandikwa katika maandiko katika sehemu ya Biblia ambayo sasa inaitwa Agano la Kale.</w:t>
      </w:r>
    </w:p>
    <w:p w:rsidRPr="007B69FD" w:rsidR="009D27FE" w:rsidP="009D27FE" w:rsidRDefault="009D27FE" w14:paraId="1AA42577" w14:textId="77777777">
      <w:pPr>
        <w:ind w:left="720"/>
        <w:rPr>
          <w:sz w:val="20"/>
          <w:szCs w:val="20"/>
        </w:rPr>
      </w:pPr>
      <w:r/>
    </w:p>
    <w:p w:rsidRPr="007B69FD" w:rsidR="009D27FE" w:rsidP="62F4E0FE" w:rsidRDefault="008F6E25" w14:paraId="263E17E7" w14:textId="66772741" w14:noSpellErr="1">
      <w:pPr>
        <w:numPr>
          <w:ilvl w:val="0"/>
          <w:numId w:val="3"/>
        </w:numPr>
        <w:rPr>
          <w:sz w:val="20"/>
          <w:szCs w:val="20"/>
          <w:lang w:val="en-US"/>
        </w:rPr>
      </w:pPr>
      <w:r w:rsidRPr="62F4E0FE" w:rsidR="62F4E0FE">
        <w:rPr>
          <w:lang w:val="en-US"/>
        </w:rPr>
        <w:t xml:space="preserve">[4:4, 7, 10] Yesu </w:t>
      </w:r>
      <w:r w:rsidRPr="62F4E0FE" w:rsidR="62F4E0FE">
        <w:rPr>
          <w:lang w:val="en-US"/>
        </w:rPr>
        <w:t>alimtii</w:t>
      </w:r>
      <w:r w:rsidRPr="62F4E0FE" w:rsidR="62F4E0FE">
        <w:rPr>
          <w:lang w:val="en-US"/>
        </w:rPr>
        <w:t xml:space="preserve"> </w:t>
      </w:r>
      <w:r w:rsidRPr="62F4E0FE" w:rsidR="62F4E0FE">
        <w:rPr>
          <w:lang w:val="en-US"/>
        </w:rPr>
        <w:t>nani</w:t>
      </w:r>
      <w:r w:rsidRPr="62F4E0FE" w:rsidR="62F4E0FE">
        <w:rPr>
          <w:lang w:val="en-US"/>
        </w:rPr>
        <w:t xml:space="preserve"> au </w:t>
      </w:r>
      <w:r w:rsidRPr="62F4E0FE" w:rsidR="62F4E0FE">
        <w:rPr>
          <w:lang w:val="en-US"/>
        </w:rPr>
        <w:t>alitii</w:t>
      </w:r>
      <w:r w:rsidRPr="62F4E0FE" w:rsidR="62F4E0FE">
        <w:rPr>
          <w:lang w:val="en-US"/>
        </w:rPr>
        <w:t xml:space="preserve"> </w:t>
      </w:r>
      <w:r w:rsidRPr="62F4E0FE" w:rsidR="62F4E0FE">
        <w:rPr>
          <w:lang w:val="en-US"/>
        </w:rPr>
        <w:t>nini</w:t>
      </w:r>
      <w:r w:rsidRPr="62F4E0FE" w:rsidR="62F4E0FE">
        <w:rPr>
          <w:lang w:val="en-US"/>
        </w:rPr>
        <w:t>?</w:t>
      </w:r>
    </w:p>
    <w:p w:rsidRPr="007B69FD" w:rsidR="009D27FE" w:rsidP="62F4E0FE" w:rsidRDefault="009D27FE" w14:paraId="3727D24F" w14:textId="77777777" w14:noSpellErr="1">
      <w:pPr>
        <w:ind w:left="720"/>
        <w:rPr>
          <w:sz w:val="20"/>
          <w:szCs w:val="20"/>
          <w:lang w:val="en-US"/>
        </w:rPr>
      </w:pPr>
      <w:r w:rsidRPr="62F4E0FE" w:rsidR="62F4E0FE">
        <w:rPr>
          <w:lang w:val="en-US"/>
        </w:rPr>
        <w:t xml:space="preserve">Yesu </w:t>
      </w:r>
      <w:r w:rsidRPr="62F4E0FE" w:rsidR="62F4E0FE">
        <w:rPr>
          <w:lang w:val="en-US"/>
        </w:rPr>
        <w:t>alimtii</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neno</w:t>
      </w:r>
      <w:r w:rsidRPr="62F4E0FE" w:rsidR="62F4E0FE">
        <w:rPr>
          <w:lang w:val="en-US"/>
        </w:rPr>
        <w:t xml:space="preserve"> lake.</w:t>
      </w:r>
    </w:p>
    <w:p w:rsidRPr="007B69FD" w:rsidR="009D27FE" w:rsidP="62F4E0FE" w:rsidRDefault="009D27FE" w14:paraId="0DBBEEEE"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9D27FE" w:rsidRDefault="009D27FE" w14:paraId="3200EDFA" w14:textId="68B65CD8">
      <w:pPr>
        <w:rPr>
          <w:b/>
          <w:sz w:val="20"/>
          <w:szCs w:val="20"/>
        </w:rPr>
      </w:pPr>
      <w:r/>
    </w:p>
    <w:p w:rsidRPr="007B69FD" w:rsidR="009D27FE" w:rsidP="009D27FE" w:rsidRDefault="009D27FE" w14:paraId="343E8527" w14:textId="09B3BFBD">
      <w:pPr>
        <w:pStyle w:val="Heading1"/>
        <w:keepNext w:val="0"/>
        <w:keepLines w:val="0"/>
        <w:spacing w:before="480"/>
        <w:rPr>
          <w:b/>
          <w:bCs/>
          <w:szCs w:val="44"/>
        </w:rPr>
      </w:pPr>
      <w:r>
        <w:t>Mathayo 5:1-12</w:t>
      </w:r>
    </w:p>
    <w:p w:rsidRPr="007B69FD" w:rsidR="009D27FE" w:rsidP="00350308" w:rsidRDefault="009D27FE" w14:paraId="1FEA1EEB" w14:textId="72FA21B5" w14:noSpellErr="1">
      <w:pPr>
        <w:pStyle w:val="Background"/>
      </w:pPr>
      <w:r w:rsidRPr="62F4E0FE" w:rsidR="62F4E0FE">
        <w:rPr>
          <w:lang w:val="en-US"/>
        </w:rPr>
        <w:t xml:space="preserve">Historia: Yesu </w:t>
      </w:r>
      <w:r w:rsidRPr="62F4E0FE" w:rsidR="62F4E0FE">
        <w:rPr>
          <w:lang w:val="en-US"/>
        </w:rPr>
        <w:t>alizunguka</w:t>
      </w:r>
      <w:r w:rsidRPr="62F4E0FE" w:rsidR="62F4E0FE">
        <w:rPr>
          <w:lang w:val="en-US"/>
        </w:rPr>
        <w:t xml:space="preserve"> </w:t>
      </w:r>
      <w:r w:rsidRPr="62F4E0FE" w:rsidR="62F4E0FE">
        <w:rPr>
          <w:lang w:val="en-US"/>
        </w:rPr>
        <w:t>akifundisha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watubu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ulikuwa</w:t>
      </w:r>
      <w:r w:rsidRPr="62F4E0FE" w:rsidR="62F4E0FE">
        <w:rPr>
          <w:lang w:val="en-US"/>
        </w:rPr>
        <w:t xml:space="preserve"> </w:t>
      </w:r>
      <w:r w:rsidRPr="62F4E0FE" w:rsidR="62F4E0FE">
        <w:rPr>
          <w:lang w:val="en-US"/>
        </w:rPr>
        <w:t>karibu</w:t>
      </w:r>
      <w:r w:rsidRPr="62F4E0FE" w:rsidR="62F4E0FE">
        <w:rPr>
          <w:lang w:val="en-US"/>
        </w:rPr>
        <w:t xml:space="preserve">. Pia, </w:t>
      </w:r>
      <w:r w:rsidRPr="62F4E0FE" w:rsidR="62F4E0FE">
        <w:rPr>
          <w:lang w:val="en-US"/>
        </w:rPr>
        <w:t>aliwaalika</w:t>
      </w:r>
      <w:r w:rsidRPr="62F4E0FE" w:rsidR="62F4E0FE">
        <w:rPr>
          <w:lang w:val="en-US"/>
        </w:rPr>
        <w:t xml:space="preserve"> </w:t>
      </w:r>
      <w:r w:rsidRPr="62F4E0FE" w:rsidR="62F4E0FE">
        <w:rPr>
          <w:lang w:val="en-US"/>
        </w:rPr>
        <w:t>wanaume</w:t>
      </w:r>
      <w:r w:rsidRPr="62F4E0FE" w:rsidR="62F4E0FE">
        <w:rPr>
          <w:lang w:val="en-US"/>
        </w:rPr>
        <w:t xml:space="preserve"> </w:t>
      </w:r>
      <w:r w:rsidRPr="62F4E0FE" w:rsidR="62F4E0FE">
        <w:rPr>
          <w:lang w:val="en-US"/>
        </w:rPr>
        <w:t>fulani</w:t>
      </w:r>
      <w:r w:rsidRPr="62F4E0FE" w:rsidR="62F4E0FE">
        <w:rPr>
          <w:lang w:val="en-US"/>
        </w:rPr>
        <w:t xml:space="preserve"> </w:t>
      </w:r>
      <w:r w:rsidRPr="62F4E0FE" w:rsidR="62F4E0FE">
        <w:rPr>
          <w:lang w:val="en-US"/>
        </w:rPr>
        <w:t>wamfuate</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akawaponya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wengi</w:t>
      </w:r>
      <w:r w:rsidRPr="62F4E0FE" w:rsidR="62F4E0FE">
        <w:rPr>
          <w:lang w:val="en-US"/>
        </w:rPr>
        <w:t xml:space="preserve">. Umati </w:t>
      </w:r>
      <w:r w:rsidRPr="62F4E0FE" w:rsidR="62F4E0FE">
        <w:rPr>
          <w:lang w:val="en-US"/>
        </w:rPr>
        <w:t>mkubwa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ulimfuata</w:t>
      </w:r>
      <w:r w:rsidRPr="62F4E0FE" w:rsidR="62F4E0FE">
        <w:rPr>
          <w:lang w:val="en-US"/>
        </w:rPr>
        <w:t xml:space="preserve"> Yesu.</w:t>
      </w:r>
    </w:p>
    <w:p w:rsidRPr="00170DC8" w:rsidR="00170DC8" w:rsidP="62F4E0FE" w:rsidRDefault="00170DC8" w14:paraId="13CF33AD"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9D27FE" w:rsidP="006D6990" w:rsidRDefault="009D27FE" w14:paraId="73B0F20A"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9D27FE" w:rsidP="006D6990" w:rsidRDefault="009D27FE" w14:paraId="66424D36" w14:textId="0158BC64"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9D27FE" w:rsidP="006D6990" w:rsidRDefault="009D27FE" w14:paraId="1898F9E5" w14:textId="213EF4E7" w14:noSpellErr="1">
      <w:pPr>
        <w:pStyle w:val="Checklist"/>
        <w:rPr/>
      </w:pPr>
      <w:r w:rsidRPr="62F4E0FE" w:rsidR="62F4E0FE">
        <w:rPr>
          <w:lang w:val="en-US"/>
        </w:rPr>
        <w:t xml:space="preserve">Yesu </w:t>
      </w:r>
      <w:r w:rsidRPr="62F4E0FE" w:rsidR="62F4E0FE">
        <w:rPr>
          <w:lang w:val="en-US"/>
        </w:rPr>
        <w:t>alipanda</w:t>
      </w:r>
      <w:r w:rsidRPr="62F4E0FE" w:rsidR="62F4E0FE">
        <w:rPr>
          <w:lang w:val="en-US"/>
        </w:rPr>
        <w:t xml:space="preserve"> </w:t>
      </w:r>
      <w:r w:rsidRPr="62F4E0FE" w:rsidR="62F4E0FE">
        <w:rPr>
          <w:lang w:val="en-US"/>
        </w:rPr>
        <w:t>mlimani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kuwafundisha</w:t>
      </w:r>
      <w:r w:rsidRPr="62F4E0FE" w:rsidR="62F4E0FE">
        <w:rPr>
          <w:lang w:val="en-US"/>
        </w:rPr>
        <w:t xml:space="preserve"> </w:t>
      </w:r>
      <w:r w:rsidRPr="62F4E0FE" w:rsidR="62F4E0FE">
        <w:rPr>
          <w:lang w:val="en-US"/>
        </w:rPr>
        <w:t>wanafunzi</w:t>
      </w:r>
      <w:r w:rsidRPr="62F4E0FE" w:rsidR="62F4E0FE">
        <w:rPr>
          <w:lang w:val="en-US"/>
        </w:rPr>
        <w:t xml:space="preserve"> wake. [5:1-2]</w:t>
      </w:r>
    </w:p>
    <w:p w:rsidRPr="007B69FD" w:rsidR="009D27FE" w:rsidP="006D6990" w:rsidRDefault="009D27FE" w14:paraId="3FB78189" w14:textId="27198EFB" w14:noSpellErr="1">
      <w:pPr>
        <w:pStyle w:val="Checklist"/>
        <w:rPr/>
      </w:pPr>
      <w:r w:rsidRPr="62F4E0FE" w:rsidR="62F4E0FE">
        <w:rPr>
          <w:lang w:val="en-US"/>
        </w:rPr>
        <w:t xml:space="preserve">Yesu </w:t>
      </w:r>
      <w:r w:rsidRPr="62F4E0FE" w:rsidR="62F4E0FE">
        <w:rPr>
          <w:lang w:val="en-US"/>
        </w:rPr>
        <w:t>alieleza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wangebarikiwa</w:t>
      </w:r>
      <w:r w:rsidRPr="62F4E0FE" w:rsidR="62F4E0FE">
        <w:rPr>
          <w:lang w:val="en-US"/>
        </w:rPr>
        <w:t xml:space="preserve"> </w:t>
      </w:r>
      <w:r w:rsidRPr="62F4E0FE" w:rsidR="62F4E0FE">
        <w:rPr>
          <w:lang w:val="en-US"/>
        </w:rPr>
        <w:t>kisha</w:t>
      </w:r>
      <w:r w:rsidRPr="62F4E0FE" w:rsidR="62F4E0FE">
        <w:rPr>
          <w:lang w:val="en-US"/>
        </w:rPr>
        <w:t xml:space="preserve"> </w:t>
      </w:r>
      <w:r w:rsidRPr="62F4E0FE" w:rsidR="62F4E0FE">
        <w:rPr>
          <w:lang w:val="en-US"/>
        </w:rPr>
        <w:t>akasema</w:t>
      </w:r>
      <w:r w:rsidRPr="62F4E0FE" w:rsidR="62F4E0FE">
        <w:rPr>
          <w:lang w:val="en-US"/>
        </w:rPr>
        <w:t xml:space="preserve"> </w:t>
      </w:r>
      <w:r w:rsidRPr="62F4E0FE" w:rsidR="62F4E0FE">
        <w:rPr>
          <w:lang w:val="en-US"/>
        </w:rPr>
        <w:t>jinsi</w:t>
      </w:r>
      <w:r w:rsidRPr="62F4E0FE" w:rsidR="62F4E0FE">
        <w:rPr>
          <w:lang w:val="en-US"/>
        </w:rPr>
        <w:t xml:space="preserve"> </w:t>
      </w:r>
      <w:r w:rsidRPr="62F4E0FE" w:rsidR="62F4E0FE">
        <w:rPr>
          <w:lang w:val="en-US"/>
        </w:rPr>
        <w:t>wangebarikiwa</w:t>
      </w:r>
      <w:r w:rsidRPr="62F4E0FE" w:rsidR="62F4E0FE">
        <w:rPr>
          <w:lang w:val="en-US"/>
        </w:rPr>
        <w:t>. [5:2-12]</w:t>
      </w:r>
    </w:p>
    <w:p w:rsidRPr="007B69FD" w:rsidR="009D27FE" w:rsidP="62F4E0FE" w:rsidRDefault="008F6E25" w14:paraId="7DF13936" w14:textId="7F06D39C" w14:noSpellErr="1">
      <w:pPr>
        <w:pStyle w:val="Checklist"/>
        <w:rPr>
          <w:lang w:val="en-US"/>
        </w:rPr>
      </w:pPr>
      <w:r w:rsidRPr="62F4E0FE" w:rsidR="62F4E0FE">
        <w:rPr>
          <w:lang w:val="en-US"/>
        </w:rPr>
        <w:t xml:space="preserve">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washangilie</w:t>
      </w:r>
      <w:r w:rsidRPr="62F4E0FE" w:rsidR="62F4E0FE">
        <w:rPr>
          <w:lang w:val="en-US"/>
        </w:rPr>
        <w:t xml:space="preserve"> </w:t>
      </w:r>
      <w:r w:rsidRPr="62F4E0FE" w:rsidR="62F4E0FE">
        <w:rPr>
          <w:lang w:val="en-US"/>
        </w:rPr>
        <w:t>wanapoteswa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kumwamini</w:t>
      </w:r>
      <w:r w:rsidRPr="62F4E0FE" w:rsidR="62F4E0FE">
        <w:rPr>
          <w:lang w:val="en-US"/>
        </w:rPr>
        <w:t xml:space="preserve">. [5:11-12] Na </w:t>
      </w:r>
      <w:r w:rsidRPr="62F4E0FE" w:rsidR="62F4E0FE">
        <w:rPr>
          <w:lang w:val="en-US"/>
        </w:rPr>
        <w:t>kwa</w:t>
      </w:r>
      <w:r w:rsidRPr="62F4E0FE" w:rsidR="62F4E0FE">
        <w:rPr>
          <w:lang w:val="en-US"/>
        </w:rPr>
        <w:t xml:space="preserve"> </w:t>
      </w:r>
      <w:r w:rsidRPr="62F4E0FE" w:rsidR="62F4E0FE">
        <w:rPr>
          <w:lang w:val="en-US"/>
        </w:rPr>
        <w:t>hakika</w:t>
      </w:r>
    </w:p>
    <w:p w:rsidRPr="007B69FD" w:rsidR="009D27FE" w:rsidP="0019643B" w:rsidRDefault="009D27FE" w14:paraId="2A2CC1A8"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9D27FE" w:rsidP="00350308" w:rsidRDefault="003947E5" w14:paraId="120E1962" w14:textId="3C7C2D8C"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9D27FE" w:rsidP="62F4E0FE" w:rsidRDefault="008F6E25" w14:paraId="41F085CA" w14:textId="56D4CAB7" w14:noSpellErr="1">
      <w:pPr>
        <w:numPr>
          <w:ilvl w:val="0"/>
          <w:numId w:val="4"/>
        </w:numPr>
        <w:rPr>
          <w:sz w:val="20"/>
          <w:szCs w:val="20"/>
          <w:lang w:val="en-US"/>
        </w:rPr>
      </w:pPr>
      <w:r w:rsidRPr="62F4E0FE" w:rsidR="62F4E0FE">
        <w:rPr>
          <w:lang w:val="en-US"/>
        </w:rPr>
        <w:t xml:space="preserve">[5:1-2] Yesu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alipoona</w:t>
      </w:r>
      <w:r w:rsidRPr="62F4E0FE" w:rsidR="62F4E0FE">
        <w:rPr>
          <w:lang w:val="en-US"/>
        </w:rPr>
        <w:t xml:space="preserve"> </w:t>
      </w:r>
      <w:r w:rsidRPr="62F4E0FE" w:rsidR="62F4E0FE">
        <w:rPr>
          <w:lang w:val="en-US"/>
        </w:rPr>
        <w:t>umati</w:t>
      </w:r>
      <w:r w:rsidRPr="62F4E0FE" w:rsidR="62F4E0FE">
        <w:rPr>
          <w:lang w:val="en-US"/>
        </w:rPr>
        <w:t>?</w:t>
      </w:r>
    </w:p>
    <w:p w:rsidRPr="007B69FD" w:rsidR="009D27FE" w:rsidP="62F4E0FE" w:rsidRDefault="009D27FE" w14:paraId="43497145" w14:textId="77777777" w14:noSpellErr="1">
      <w:pPr>
        <w:ind w:left="720"/>
        <w:rPr>
          <w:sz w:val="20"/>
          <w:szCs w:val="20"/>
          <w:lang w:val="en-US"/>
        </w:rPr>
      </w:pPr>
      <w:r w:rsidRPr="62F4E0FE" w:rsidR="62F4E0FE">
        <w:rPr>
          <w:lang w:val="en-US"/>
        </w:rPr>
        <w:t xml:space="preserve">Yesu </w:t>
      </w:r>
      <w:r w:rsidRPr="62F4E0FE" w:rsidR="62F4E0FE">
        <w:rPr>
          <w:lang w:val="en-US"/>
        </w:rPr>
        <w:t>alipanda</w:t>
      </w:r>
      <w:r w:rsidRPr="62F4E0FE" w:rsidR="62F4E0FE">
        <w:rPr>
          <w:lang w:val="en-US"/>
        </w:rPr>
        <w:t xml:space="preserve"> </w:t>
      </w:r>
      <w:r w:rsidRPr="62F4E0FE" w:rsidR="62F4E0FE">
        <w:rPr>
          <w:lang w:val="en-US"/>
        </w:rPr>
        <w:t>mlimani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kuwafundisha</w:t>
      </w:r>
      <w:r w:rsidRPr="62F4E0FE" w:rsidR="62F4E0FE">
        <w:rPr>
          <w:lang w:val="en-US"/>
        </w:rPr>
        <w:t xml:space="preserve"> </w:t>
      </w:r>
      <w:r w:rsidRPr="62F4E0FE" w:rsidR="62F4E0FE">
        <w:rPr>
          <w:lang w:val="en-US"/>
        </w:rPr>
        <w:t>wanafunzi</w:t>
      </w:r>
      <w:r w:rsidRPr="62F4E0FE" w:rsidR="62F4E0FE">
        <w:rPr>
          <w:lang w:val="en-US"/>
        </w:rPr>
        <w:t xml:space="preserve"> wake.</w:t>
      </w:r>
    </w:p>
    <w:p w:rsidRPr="007B69FD" w:rsidR="009D27FE" w:rsidP="009D27FE" w:rsidRDefault="009D27FE" w14:paraId="738B4A91" w14:textId="77777777">
      <w:pPr>
        <w:ind w:left="720"/>
        <w:rPr>
          <w:sz w:val="20"/>
          <w:szCs w:val="20"/>
        </w:rPr>
      </w:pPr>
      <w:r/>
    </w:p>
    <w:p w:rsidRPr="007B69FD" w:rsidR="009D27FE" w:rsidP="62F4E0FE" w:rsidRDefault="008F6E25" w14:paraId="41B88919" w14:textId="3C71B1B0" w14:noSpellErr="1">
      <w:pPr>
        <w:numPr>
          <w:ilvl w:val="0"/>
          <w:numId w:val="4"/>
        </w:numPr>
        <w:rPr>
          <w:sz w:val="20"/>
          <w:szCs w:val="20"/>
          <w:lang w:val="en-US"/>
        </w:rPr>
      </w:pPr>
      <w:r w:rsidRPr="62F4E0FE" w:rsidR="62F4E0FE">
        <w:rPr>
          <w:lang w:val="en-US"/>
        </w:rPr>
        <w:t xml:space="preserve">[5:3]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nani</w:t>
      </w:r>
      <w:r w:rsidRPr="62F4E0FE" w:rsidR="62F4E0FE">
        <w:rPr>
          <w:lang w:val="en-US"/>
        </w:rPr>
        <w:t>?</w:t>
      </w:r>
    </w:p>
    <w:p w:rsidRPr="007B69FD" w:rsidR="009D27FE" w:rsidP="62F4E0FE" w:rsidRDefault="009D27FE" w14:paraId="5F7057A0" w14:textId="77777777" w14:noSpellErr="1">
      <w:pPr>
        <w:ind w:left="720"/>
        <w:rPr>
          <w:sz w:val="20"/>
          <w:szCs w:val="20"/>
          <w:lang w:val="en-US"/>
        </w:rPr>
      </w:pPr>
      <w:r w:rsidRPr="62F4E0FE" w:rsidR="62F4E0FE">
        <w:rPr>
          <w:lang w:val="en-US"/>
        </w:rPr>
        <w:t xml:space="preserve">Ni </w:t>
      </w:r>
      <w:r w:rsidRPr="62F4E0FE" w:rsidR="62F4E0FE">
        <w:rPr>
          <w:lang w:val="en-US"/>
        </w:rPr>
        <w:t>mali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maskini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roho</w:t>
      </w:r>
      <w:r w:rsidRPr="62F4E0FE" w:rsidR="62F4E0FE">
        <w:rPr>
          <w:lang w:val="en-US"/>
        </w:rPr>
        <w:t>.</w:t>
      </w:r>
    </w:p>
    <w:p w:rsidRPr="007B69FD" w:rsidR="009D27FE" w:rsidP="009D27FE" w:rsidRDefault="009D27FE" w14:paraId="73DE8344" w14:textId="77777777">
      <w:pPr>
        <w:ind w:left="720"/>
        <w:rPr>
          <w:sz w:val="20"/>
          <w:szCs w:val="20"/>
        </w:rPr>
      </w:pPr>
      <w:r/>
    </w:p>
    <w:p w:rsidRPr="007B69FD" w:rsidR="009D27FE" w:rsidP="62F4E0FE" w:rsidRDefault="008F6E25" w14:paraId="3A5EC85B" w14:textId="70BA734B" w14:noSpellErr="1">
      <w:pPr>
        <w:numPr>
          <w:ilvl w:val="0"/>
          <w:numId w:val="4"/>
        </w:numPr>
        <w:rPr>
          <w:sz w:val="20"/>
          <w:szCs w:val="20"/>
          <w:lang w:val="en-US"/>
        </w:rPr>
      </w:pPr>
      <w:r w:rsidRPr="62F4E0FE" w:rsidR="62F4E0FE">
        <w:rPr>
          <w:lang w:val="en-US"/>
        </w:rPr>
        <w:t xml:space="preserve">[5:4] Ni </w:t>
      </w:r>
      <w:r w:rsidRPr="62F4E0FE" w:rsidR="62F4E0FE">
        <w:rPr>
          <w:lang w:val="en-US"/>
        </w:rPr>
        <w:t>nani</w:t>
      </w:r>
      <w:r w:rsidRPr="62F4E0FE" w:rsidR="62F4E0FE">
        <w:rPr>
          <w:lang w:val="en-US"/>
        </w:rPr>
        <w:t xml:space="preserve"> </w:t>
      </w:r>
      <w:r w:rsidRPr="62F4E0FE" w:rsidR="62F4E0FE">
        <w:rPr>
          <w:lang w:val="en-US"/>
        </w:rPr>
        <w:t>watakaofarijiwa</w:t>
      </w:r>
      <w:r w:rsidRPr="62F4E0FE" w:rsidR="62F4E0FE">
        <w:rPr>
          <w:lang w:val="en-US"/>
        </w:rPr>
        <w:t>?</w:t>
      </w:r>
    </w:p>
    <w:p w:rsidRPr="007B69FD" w:rsidR="009D27FE" w:rsidP="62F4E0FE" w:rsidRDefault="009D27FE" w14:paraId="61392040" w14:textId="77777777" w14:noSpellErr="1">
      <w:pPr>
        <w:ind w:left="720"/>
        <w:rPr>
          <w:sz w:val="20"/>
          <w:szCs w:val="20"/>
          <w:lang w:val="en-US"/>
        </w:rPr>
      </w:pPr>
      <w:r w:rsidRPr="62F4E0FE" w:rsidR="62F4E0FE">
        <w:rPr>
          <w:lang w:val="en-US"/>
        </w:rPr>
        <w:t xml:space="preserve">Wale </w:t>
      </w:r>
      <w:r w:rsidRPr="62F4E0FE" w:rsidR="62F4E0FE">
        <w:rPr>
          <w:lang w:val="en-US"/>
        </w:rPr>
        <w:t>wanaoomboleza</w:t>
      </w:r>
      <w:r w:rsidRPr="62F4E0FE" w:rsidR="62F4E0FE">
        <w:rPr>
          <w:lang w:val="en-US"/>
        </w:rPr>
        <w:t xml:space="preserve"> </w:t>
      </w:r>
      <w:r w:rsidRPr="62F4E0FE" w:rsidR="62F4E0FE">
        <w:rPr>
          <w:lang w:val="en-US"/>
        </w:rPr>
        <w:t>watafarijiwa</w:t>
      </w:r>
      <w:r w:rsidRPr="62F4E0FE" w:rsidR="62F4E0FE">
        <w:rPr>
          <w:lang w:val="en-US"/>
        </w:rPr>
        <w:t>.</w:t>
      </w:r>
    </w:p>
    <w:p w:rsidRPr="007B69FD" w:rsidR="009D27FE" w:rsidP="009D27FE" w:rsidRDefault="009D27FE" w14:paraId="6797253E" w14:textId="77777777">
      <w:pPr>
        <w:ind w:left="720"/>
        <w:rPr>
          <w:sz w:val="20"/>
          <w:szCs w:val="20"/>
        </w:rPr>
      </w:pPr>
      <w:r/>
    </w:p>
    <w:p w:rsidRPr="007B69FD" w:rsidR="009D27FE" w:rsidP="0099152C" w:rsidRDefault="008F6E25" w14:paraId="2C7CAE3D" w14:textId="3BE5F397">
      <w:pPr>
        <w:numPr>
          <w:ilvl w:val="0"/>
          <w:numId w:val="4"/>
        </w:numPr>
        <w:rPr>
          <w:sz w:val="20"/>
          <w:szCs w:val="20"/>
          <w:lang w:val="en-US"/>
        </w:rPr>
      </w:pPr>
      <w:r>
        <w:t>[5:5, NW] Ni nani watakaorithi dunia?</w:t>
      </w:r>
    </w:p>
    <w:p w:rsidRPr="007B69FD" w:rsidR="009D27FE" w:rsidP="62F4E0FE" w:rsidRDefault="009D27FE" w14:paraId="46353785" w14:textId="77777777" w14:noSpellErr="1">
      <w:pPr>
        <w:ind w:left="720"/>
        <w:rPr>
          <w:sz w:val="20"/>
          <w:szCs w:val="20"/>
          <w:lang w:val="en-US"/>
        </w:rPr>
      </w:pPr>
      <w:r w:rsidRPr="62F4E0FE" w:rsidR="62F4E0FE">
        <w:rPr>
          <w:lang w:val="en-US"/>
        </w:rPr>
        <w:t>Wapole</w:t>
      </w:r>
      <w:r w:rsidRPr="62F4E0FE" w:rsidR="62F4E0FE">
        <w:rPr>
          <w:lang w:val="en-US"/>
        </w:rPr>
        <w:t xml:space="preserve"> </w:t>
      </w:r>
      <w:r w:rsidRPr="62F4E0FE" w:rsidR="62F4E0FE">
        <w:rPr>
          <w:lang w:val="en-US"/>
        </w:rPr>
        <w:t>wataimiliki</w:t>
      </w:r>
      <w:r w:rsidRPr="62F4E0FE" w:rsidR="62F4E0FE">
        <w:rPr>
          <w:lang w:val="en-US"/>
        </w:rPr>
        <w:t xml:space="preserve"> dunia.</w:t>
      </w:r>
    </w:p>
    <w:p w:rsidRPr="007B69FD" w:rsidR="009D27FE" w:rsidP="009D27FE" w:rsidRDefault="009D27FE" w14:paraId="029FCF99" w14:textId="77777777">
      <w:pPr>
        <w:ind w:left="720"/>
        <w:rPr>
          <w:sz w:val="20"/>
          <w:szCs w:val="20"/>
        </w:rPr>
      </w:pPr>
      <w:r/>
    </w:p>
    <w:p w:rsidRPr="007B69FD" w:rsidR="009D27FE" w:rsidP="0099152C" w:rsidRDefault="008F6E25" w14:paraId="47EBD1BC" w14:textId="5DDBAC39">
      <w:pPr>
        <w:numPr>
          <w:ilvl w:val="0"/>
          <w:numId w:val="4"/>
        </w:numPr>
        <w:rPr>
          <w:sz w:val="20"/>
          <w:szCs w:val="20"/>
          <w:lang w:val="en-US"/>
        </w:rPr>
      </w:pPr>
      <w:r>
        <w:t>[5:6] Ni nani watakaojazwa?</w:t>
      </w:r>
    </w:p>
    <w:p w:rsidRPr="007B69FD" w:rsidR="009D27FE" w:rsidP="62F4E0FE" w:rsidRDefault="009D27FE" w14:paraId="3CD9F922" w14:textId="77777777" w14:noSpellErr="1">
      <w:pPr>
        <w:ind w:left="720"/>
        <w:rPr>
          <w:sz w:val="20"/>
          <w:szCs w:val="20"/>
          <w:lang w:val="en-US"/>
        </w:rPr>
      </w:pPr>
      <w:r w:rsidRPr="62F4E0FE" w:rsidR="62F4E0FE">
        <w:rPr>
          <w:lang w:val="en-US"/>
        </w:rPr>
        <w:t xml:space="preserve">Wale </w:t>
      </w:r>
      <w:r w:rsidRPr="62F4E0FE" w:rsidR="62F4E0FE">
        <w:rPr>
          <w:lang w:val="en-US"/>
        </w:rPr>
        <w:t>walio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njaa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kiu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uadilifu</w:t>
      </w:r>
      <w:r w:rsidRPr="62F4E0FE" w:rsidR="62F4E0FE">
        <w:rPr>
          <w:lang w:val="en-US"/>
        </w:rPr>
        <w:t xml:space="preserve"> </w:t>
      </w:r>
      <w:r w:rsidRPr="62F4E0FE" w:rsidR="62F4E0FE">
        <w:rPr>
          <w:lang w:val="en-US"/>
        </w:rPr>
        <w:t>watashibishwa</w:t>
      </w:r>
      <w:r w:rsidRPr="62F4E0FE" w:rsidR="62F4E0FE">
        <w:rPr>
          <w:lang w:val="en-US"/>
        </w:rPr>
        <w:t>.</w:t>
      </w:r>
    </w:p>
    <w:p w:rsidRPr="007B69FD" w:rsidR="009D27FE" w:rsidP="009D27FE" w:rsidRDefault="009D27FE" w14:paraId="1137640C" w14:textId="77777777">
      <w:pPr>
        <w:ind w:left="720"/>
        <w:rPr>
          <w:sz w:val="20"/>
          <w:szCs w:val="20"/>
        </w:rPr>
      </w:pPr>
      <w:r/>
    </w:p>
    <w:p w:rsidRPr="007B69FD" w:rsidR="009D27FE" w:rsidP="62F4E0FE" w:rsidRDefault="008F6E25" w14:paraId="1505D9E8" w14:textId="4F6AEB8F" w14:noSpellErr="1">
      <w:pPr>
        <w:numPr>
          <w:ilvl w:val="0"/>
          <w:numId w:val="4"/>
        </w:numPr>
        <w:rPr>
          <w:sz w:val="20"/>
          <w:szCs w:val="20"/>
          <w:lang w:val="en-US"/>
        </w:rPr>
      </w:pPr>
      <w:r w:rsidRPr="62F4E0FE" w:rsidR="62F4E0FE">
        <w:rPr>
          <w:lang w:val="en-US"/>
        </w:rPr>
        <w:t xml:space="preserve">[5:6] </w:t>
      </w:r>
      <w:r w:rsidRPr="62F4E0FE" w:rsidR="62F4E0FE">
        <w:rPr>
          <w:lang w:val="en-US"/>
        </w:rPr>
        <w:t>Unafikiri</w:t>
      </w:r>
      <w:r w:rsidRPr="62F4E0FE" w:rsidR="62F4E0FE">
        <w:rPr>
          <w:lang w:val="en-US"/>
        </w:rPr>
        <w:t xml:space="preserve"> wale </w:t>
      </w:r>
      <w:r w:rsidRPr="62F4E0FE" w:rsidR="62F4E0FE">
        <w:rPr>
          <w:lang w:val="en-US"/>
        </w:rPr>
        <w:t>walio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njaa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kiu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uadilifu</w:t>
      </w:r>
      <w:r w:rsidRPr="62F4E0FE" w:rsidR="62F4E0FE">
        <w:rPr>
          <w:lang w:val="en-US"/>
        </w:rPr>
        <w:t xml:space="preserve"> </w:t>
      </w:r>
      <w:r w:rsidRPr="62F4E0FE" w:rsidR="62F4E0FE">
        <w:rPr>
          <w:lang w:val="en-US"/>
        </w:rPr>
        <w:t>watashibishwa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nini</w:t>
      </w:r>
      <w:r w:rsidRPr="62F4E0FE" w:rsidR="62F4E0FE">
        <w:rPr>
          <w:lang w:val="en-US"/>
        </w:rPr>
        <w:t>?</w:t>
      </w:r>
    </w:p>
    <w:p w:rsidRPr="007B69FD" w:rsidR="009D27FE" w:rsidP="48114252" w:rsidRDefault="00EF5212" w14:paraId="1C855FF1" w14:textId="23390F68">
      <w:pPr>
        <w:ind w:left="720"/>
        <w:rPr>
          <w:sz w:val="20"/>
          <w:szCs w:val="20"/>
          <w:lang w:val="en-US"/>
        </w:rPr>
      </w:pPr>
      <w:r>
        <w:t>(Majibu yanaweza kutofautiana.) Yaelekea andiko hilo linamaanisha kwamba watajawa na uadilifu.</w:t>
      </w:r>
    </w:p>
    <w:p w:rsidRPr="007B69FD" w:rsidR="009D27FE" w:rsidP="009D27FE" w:rsidRDefault="009D27FE" w14:paraId="43BE5F0B" w14:textId="77777777">
      <w:pPr>
        <w:ind w:left="720"/>
        <w:rPr>
          <w:sz w:val="20"/>
          <w:szCs w:val="20"/>
        </w:rPr>
      </w:pPr>
      <w:r/>
    </w:p>
    <w:p w:rsidRPr="007B69FD" w:rsidR="009D27FE" w:rsidP="62F4E0FE" w:rsidRDefault="008F6E25" w14:paraId="7950EF33" w14:textId="53DBB985" w14:noSpellErr="1">
      <w:pPr>
        <w:numPr>
          <w:ilvl w:val="0"/>
          <w:numId w:val="4"/>
        </w:numPr>
        <w:rPr>
          <w:sz w:val="20"/>
          <w:szCs w:val="20"/>
          <w:lang w:val="en-US"/>
        </w:rPr>
      </w:pPr>
      <w:r w:rsidRPr="62F4E0FE" w:rsidR="62F4E0FE">
        <w:rPr>
          <w:lang w:val="en-US"/>
        </w:rPr>
        <w:t xml:space="preserve">[5:7] Ni </w:t>
      </w:r>
      <w:r w:rsidRPr="62F4E0FE" w:rsidR="62F4E0FE">
        <w:rPr>
          <w:lang w:val="en-US"/>
        </w:rPr>
        <w:t>nani</w:t>
      </w:r>
      <w:r w:rsidRPr="62F4E0FE" w:rsidR="62F4E0FE">
        <w:rPr>
          <w:lang w:val="en-US"/>
        </w:rPr>
        <w:t xml:space="preserve"> </w:t>
      </w:r>
      <w:r w:rsidRPr="62F4E0FE" w:rsidR="62F4E0FE">
        <w:rPr>
          <w:lang w:val="en-US"/>
        </w:rPr>
        <w:t>watakaoonewa</w:t>
      </w:r>
      <w:r w:rsidRPr="62F4E0FE" w:rsidR="62F4E0FE">
        <w:rPr>
          <w:lang w:val="en-US"/>
        </w:rPr>
        <w:t xml:space="preserve"> </w:t>
      </w:r>
      <w:r w:rsidRPr="62F4E0FE" w:rsidR="62F4E0FE">
        <w:rPr>
          <w:lang w:val="en-US"/>
        </w:rPr>
        <w:t>huruma</w:t>
      </w:r>
      <w:r w:rsidRPr="62F4E0FE" w:rsidR="62F4E0FE">
        <w:rPr>
          <w:lang w:val="en-US"/>
        </w:rPr>
        <w:t>?</w:t>
      </w:r>
    </w:p>
    <w:p w:rsidRPr="007B69FD" w:rsidR="009D27FE" w:rsidP="62F4E0FE" w:rsidRDefault="009D27FE" w14:paraId="30F57F4C" w14:textId="77777777" w14:noSpellErr="1">
      <w:pPr>
        <w:ind w:left="720"/>
        <w:rPr>
          <w:sz w:val="20"/>
          <w:szCs w:val="20"/>
          <w:lang w:val="en-US"/>
        </w:rPr>
      </w:pPr>
      <w:r w:rsidRPr="62F4E0FE" w:rsidR="62F4E0FE">
        <w:rPr>
          <w:lang w:val="en-US"/>
        </w:rPr>
        <w:t xml:space="preserve">Mwenye </w:t>
      </w:r>
      <w:r w:rsidRPr="62F4E0FE" w:rsidR="62F4E0FE">
        <w:rPr>
          <w:lang w:val="en-US"/>
        </w:rPr>
        <w:t>rehema</w:t>
      </w:r>
      <w:r w:rsidRPr="62F4E0FE" w:rsidR="62F4E0FE">
        <w:rPr>
          <w:lang w:val="en-US"/>
        </w:rPr>
        <w:t xml:space="preserve"> </w:t>
      </w:r>
      <w:r w:rsidRPr="62F4E0FE" w:rsidR="62F4E0FE">
        <w:rPr>
          <w:lang w:val="en-US"/>
        </w:rPr>
        <w:t>atapata</w:t>
      </w:r>
      <w:r w:rsidRPr="62F4E0FE" w:rsidR="62F4E0FE">
        <w:rPr>
          <w:lang w:val="en-US"/>
        </w:rPr>
        <w:t xml:space="preserve"> </w:t>
      </w:r>
      <w:r w:rsidRPr="62F4E0FE" w:rsidR="62F4E0FE">
        <w:rPr>
          <w:lang w:val="en-US"/>
        </w:rPr>
        <w:t>rehema</w:t>
      </w:r>
      <w:r w:rsidRPr="62F4E0FE" w:rsidR="62F4E0FE">
        <w:rPr>
          <w:lang w:val="en-US"/>
        </w:rPr>
        <w:t>.</w:t>
      </w:r>
    </w:p>
    <w:p w:rsidRPr="007B69FD" w:rsidR="009D27FE" w:rsidP="009D27FE" w:rsidRDefault="009D27FE" w14:paraId="5521658B" w14:textId="77777777">
      <w:pPr>
        <w:ind w:left="720"/>
        <w:rPr>
          <w:sz w:val="20"/>
          <w:szCs w:val="20"/>
        </w:rPr>
      </w:pPr>
      <w:r/>
    </w:p>
    <w:p w:rsidRPr="007B69FD" w:rsidR="009D27FE" w:rsidP="0099152C" w:rsidRDefault="009D27FE" w14:paraId="7D4164A7" w14:textId="2F9FD86E">
      <w:pPr>
        <w:numPr>
          <w:ilvl w:val="0"/>
          <w:numId w:val="4"/>
        </w:numPr>
        <w:rPr>
          <w:sz w:val="20"/>
          <w:szCs w:val="20"/>
          <w:lang w:val="en-US"/>
        </w:rPr>
      </w:pPr>
      <w:r>
        <w:t>[5:8] Ni nani atakayemwona Mungu?</w:t>
      </w:r>
    </w:p>
    <w:p w:rsidRPr="007B69FD" w:rsidR="009D27FE" w:rsidP="62F4E0FE" w:rsidRDefault="009D27FE" w14:paraId="50BF4EBB" w14:textId="77777777" w14:noSpellErr="1">
      <w:pPr>
        <w:ind w:left="720"/>
        <w:rPr>
          <w:sz w:val="20"/>
          <w:szCs w:val="20"/>
          <w:lang w:val="en-US"/>
        </w:rPr>
      </w:pPr>
      <w:r w:rsidRPr="62F4E0FE" w:rsidR="62F4E0FE">
        <w:rPr>
          <w:lang w:val="en-US"/>
        </w:rPr>
        <w:t>Wenye</w:t>
      </w:r>
      <w:r w:rsidRPr="62F4E0FE" w:rsidR="62F4E0FE">
        <w:rPr>
          <w:lang w:val="en-US"/>
        </w:rPr>
        <w:t xml:space="preserve"> </w:t>
      </w:r>
      <w:r w:rsidRPr="62F4E0FE" w:rsidR="62F4E0FE">
        <w:rPr>
          <w:lang w:val="en-US"/>
        </w:rPr>
        <w:t>moyo</w:t>
      </w:r>
      <w:r w:rsidRPr="62F4E0FE" w:rsidR="62F4E0FE">
        <w:rPr>
          <w:lang w:val="en-US"/>
        </w:rPr>
        <w:t xml:space="preserve"> </w:t>
      </w:r>
      <w:r w:rsidRPr="62F4E0FE" w:rsidR="62F4E0FE">
        <w:rPr>
          <w:lang w:val="en-US"/>
        </w:rPr>
        <w:t>safi</w:t>
      </w:r>
      <w:r w:rsidRPr="62F4E0FE" w:rsidR="62F4E0FE">
        <w:rPr>
          <w:lang w:val="en-US"/>
        </w:rPr>
        <w:t xml:space="preserve"> </w:t>
      </w:r>
      <w:r w:rsidRPr="62F4E0FE" w:rsidR="62F4E0FE">
        <w:rPr>
          <w:lang w:val="en-US"/>
        </w:rPr>
        <w:t>watamwona</w:t>
      </w:r>
      <w:r w:rsidRPr="62F4E0FE" w:rsidR="62F4E0FE">
        <w:rPr>
          <w:lang w:val="en-US"/>
        </w:rPr>
        <w:t xml:space="preserve"> </w:t>
      </w:r>
      <w:r w:rsidRPr="62F4E0FE" w:rsidR="62F4E0FE">
        <w:rPr>
          <w:lang w:val="en-US"/>
        </w:rPr>
        <w:t>Mungu</w:t>
      </w:r>
      <w:r w:rsidRPr="62F4E0FE" w:rsidR="62F4E0FE">
        <w:rPr>
          <w:lang w:val="en-US"/>
        </w:rPr>
        <w:t>.</w:t>
      </w:r>
    </w:p>
    <w:p w:rsidRPr="007B69FD" w:rsidR="009D27FE" w:rsidP="009D27FE" w:rsidRDefault="009D27FE" w14:paraId="563C43B5" w14:textId="77777777">
      <w:pPr>
        <w:ind w:left="720"/>
        <w:rPr>
          <w:sz w:val="20"/>
          <w:szCs w:val="20"/>
        </w:rPr>
      </w:pPr>
      <w:r/>
    </w:p>
    <w:p w:rsidRPr="007B69FD" w:rsidR="009D27FE" w:rsidP="0099152C" w:rsidRDefault="008F6E25" w14:paraId="60FE668C" w14:textId="1E1511DD">
      <w:pPr>
        <w:numPr>
          <w:ilvl w:val="0"/>
          <w:numId w:val="4"/>
        </w:numPr>
        <w:rPr>
          <w:sz w:val="20"/>
          <w:szCs w:val="20"/>
          <w:lang w:val="en-US"/>
        </w:rPr>
      </w:pPr>
      <w:r>
        <w:t>[5:9] Ni nani watakaoitwa wana wa Mungu?</w:t>
      </w:r>
    </w:p>
    <w:p w:rsidRPr="007B69FD" w:rsidR="009D27FE" w:rsidP="62F4E0FE" w:rsidRDefault="009D27FE" w14:paraId="1AB0E300" w14:textId="77777777"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wanaofanya</w:t>
      </w:r>
      <w:r w:rsidRPr="62F4E0FE" w:rsidR="62F4E0FE">
        <w:rPr>
          <w:lang w:val="en-US"/>
        </w:rPr>
        <w:t xml:space="preserve"> </w:t>
      </w:r>
      <w:r w:rsidRPr="62F4E0FE" w:rsidR="62F4E0FE">
        <w:rPr>
          <w:lang w:val="en-US"/>
        </w:rPr>
        <w:t>amani</w:t>
      </w:r>
      <w:r w:rsidRPr="62F4E0FE" w:rsidR="62F4E0FE">
        <w:rPr>
          <w:lang w:val="en-US"/>
        </w:rPr>
        <w:t xml:space="preserve"> </w:t>
      </w:r>
      <w:r w:rsidRPr="62F4E0FE" w:rsidR="62F4E0FE">
        <w:rPr>
          <w:lang w:val="en-US"/>
        </w:rPr>
        <w:t>wataitwa</w:t>
      </w:r>
      <w:r w:rsidRPr="62F4E0FE" w:rsidR="62F4E0FE">
        <w:rPr>
          <w:lang w:val="en-US"/>
        </w:rPr>
        <w:t xml:space="preserve"> </w:t>
      </w:r>
      <w:r w:rsidRPr="62F4E0FE" w:rsidR="62F4E0FE">
        <w:rPr>
          <w:lang w:val="en-US"/>
        </w:rPr>
        <w:t>wana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7503C1" w:rsidP="62F4E0FE" w:rsidRDefault="007503C1" w14:paraId="62A4F08A" w14:textId="77777777" w14:noSpellErr="1">
      <w:pPr>
        <w:pStyle w:val="Continuedline"/>
        <w:rPr>
          <w:lang w:val="en-US"/>
        </w:rPr>
      </w:pPr>
      <w:r w:rsidRPr="62F4E0FE" w:rsidR="62F4E0FE">
        <w:rPr>
          <w:lang w:val="en-US"/>
        </w:rPr>
        <w:t xml:space="preserve">Mathayo 5:1-12 </w:t>
      </w:r>
      <w:r w:rsidRPr="62F4E0FE" w:rsidR="62F4E0FE">
        <w:rPr>
          <w:lang w:val="en-US"/>
        </w:rPr>
        <w:t>iliendelea</w:t>
      </w:r>
    </w:p>
    <w:p w:rsidRPr="007B69FD" w:rsidR="009D27FE" w:rsidP="009D27FE" w:rsidRDefault="009D27FE" w14:paraId="0F013E2F" w14:textId="77777777">
      <w:pPr>
        <w:ind w:left="720"/>
        <w:rPr>
          <w:sz w:val="20"/>
          <w:szCs w:val="20"/>
        </w:rPr>
      </w:pPr>
      <w:r/>
    </w:p>
    <w:p w:rsidRPr="007B69FD" w:rsidR="009D27FE" w:rsidP="62F4E0FE" w:rsidRDefault="008F6E25" w14:paraId="3CD3CEED" w14:textId="295B0CA0" w14:noSpellErr="1">
      <w:pPr>
        <w:numPr>
          <w:ilvl w:val="0"/>
          <w:numId w:val="4"/>
        </w:numPr>
        <w:rPr>
          <w:sz w:val="20"/>
          <w:szCs w:val="20"/>
          <w:lang w:val="en-US"/>
        </w:rPr>
      </w:pPr>
      <w:r w:rsidRPr="62F4E0FE" w:rsidR="62F4E0FE">
        <w:rPr>
          <w:lang w:val="en-US"/>
        </w:rPr>
        <w:t xml:space="preserve">[5:9]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wafanya-amani</w:t>
      </w:r>
      <w:r w:rsidRPr="62F4E0FE" w:rsidR="62F4E0FE">
        <w:rPr>
          <w:lang w:val="en-US"/>
        </w:rPr>
        <w:t xml:space="preserve"> </w:t>
      </w:r>
      <w:r w:rsidRPr="62F4E0FE" w:rsidR="62F4E0FE">
        <w:rPr>
          <w:lang w:val="en-US"/>
        </w:rPr>
        <w:t>wataitwa</w:t>
      </w:r>
      <w:r w:rsidRPr="62F4E0FE" w:rsidR="62F4E0FE">
        <w:rPr>
          <w:lang w:val="en-US"/>
        </w:rPr>
        <w:t xml:space="preserve"> </w:t>
      </w:r>
      <w:r w:rsidRPr="62F4E0FE" w:rsidR="62F4E0FE">
        <w:rPr>
          <w:lang w:val="en-US"/>
        </w:rPr>
        <w:t>wana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9D27FE" w:rsidP="62F4E0FE" w:rsidRDefault="00EF5212" w14:paraId="24B623D4" w14:textId="77753B5F"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Huenda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huo</w:t>
      </w:r>
      <w:r w:rsidRPr="62F4E0FE" w:rsidR="62F4E0FE">
        <w:rPr>
          <w:lang w:val="en-US"/>
        </w:rPr>
        <w:t xml:space="preserve"> </w:t>
      </w:r>
      <w:r w:rsidRPr="62F4E0FE" w:rsidR="62F4E0FE">
        <w:rPr>
          <w:lang w:val="en-US"/>
        </w:rPr>
        <w:t>unamaanisha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kuwasaidia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amani</w:t>
      </w:r>
      <w:r w:rsidRPr="62F4E0FE" w:rsidR="62F4E0FE">
        <w:rPr>
          <w:lang w:val="en-US"/>
        </w:rPr>
        <w:t xml:space="preserve"> </w:t>
      </w:r>
      <w:r w:rsidRPr="62F4E0FE" w:rsidR="62F4E0FE">
        <w:rPr>
          <w:lang w:val="en-US"/>
        </w:rPr>
        <w:t>kati</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wataonyesha</w:t>
      </w:r>
      <w:r w:rsidRPr="62F4E0FE" w:rsidR="62F4E0FE">
        <w:rPr>
          <w:lang w:val="en-US"/>
        </w:rPr>
        <w:t xml:space="preserve"> utu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ambaye</w:t>
      </w:r>
      <w:r w:rsidRPr="62F4E0FE" w:rsidR="62F4E0FE">
        <w:rPr>
          <w:lang w:val="en-US"/>
        </w:rPr>
        <w:t xml:space="preserve"> </w:t>
      </w:r>
      <w:r w:rsidRPr="62F4E0FE" w:rsidR="62F4E0FE">
        <w:rPr>
          <w:lang w:val="en-US"/>
        </w:rPr>
        <w:t>huwawezesha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amani</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naye</w:t>
      </w:r>
      <w:r w:rsidRPr="62F4E0FE" w:rsidR="62F4E0FE">
        <w:rPr>
          <w:lang w:val="en-US"/>
        </w:rPr>
        <w:t>.</w:t>
      </w:r>
    </w:p>
    <w:p w:rsidRPr="007B69FD" w:rsidR="009D27FE" w:rsidP="009D27FE" w:rsidRDefault="009D27FE" w14:paraId="05573EF8" w14:textId="77777777">
      <w:pPr>
        <w:rPr>
          <w:sz w:val="20"/>
          <w:szCs w:val="20"/>
        </w:rPr>
      </w:pPr>
      <w:r/>
    </w:p>
    <w:p w:rsidRPr="007B69FD" w:rsidR="009D27FE" w:rsidP="62F4E0FE" w:rsidRDefault="009D27FE" w14:paraId="7F1763DE" w14:textId="25001897" w14:noSpellErr="1">
      <w:pPr>
        <w:numPr>
          <w:ilvl w:val="0"/>
          <w:numId w:val="4"/>
        </w:numPr>
        <w:rPr>
          <w:sz w:val="20"/>
          <w:szCs w:val="20"/>
          <w:lang w:val="en-US"/>
        </w:rPr>
      </w:pPr>
      <w:r w:rsidRPr="62F4E0FE" w:rsidR="62F4E0FE">
        <w:rPr>
          <w:lang w:val="en-US"/>
        </w:rPr>
        <w:t xml:space="preserve">[5:10]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nani</w:t>
      </w:r>
      <w:r w:rsidRPr="62F4E0FE" w:rsidR="62F4E0FE">
        <w:rPr>
          <w:lang w:val="en-US"/>
        </w:rPr>
        <w:t>?</w:t>
      </w:r>
    </w:p>
    <w:p w:rsidRPr="007B69FD" w:rsidR="009D27FE" w:rsidP="62F4E0FE" w:rsidRDefault="009D27FE" w14:paraId="3F5F2932" w14:textId="77777777" w14:noSpellErr="1">
      <w:pPr>
        <w:ind w:left="720"/>
        <w:rPr>
          <w:sz w:val="20"/>
          <w:szCs w:val="20"/>
          <w:lang w:val="en-US"/>
        </w:rPr>
      </w:pPr>
      <w:r w:rsidRPr="62F4E0FE" w:rsidR="62F4E0FE">
        <w:rPr>
          <w:lang w:val="en-US"/>
        </w:rPr>
        <w:t xml:space="preserve">Ni </w:t>
      </w:r>
      <w:r w:rsidRPr="62F4E0FE" w:rsidR="62F4E0FE">
        <w:rPr>
          <w:lang w:val="en-US"/>
        </w:rPr>
        <w:t>ya</w:t>
      </w:r>
      <w:r w:rsidRPr="62F4E0FE" w:rsidR="62F4E0FE">
        <w:rPr>
          <w:lang w:val="en-US"/>
        </w:rPr>
        <w:t xml:space="preserve"> wale </w:t>
      </w:r>
      <w:r w:rsidRPr="62F4E0FE" w:rsidR="62F4E0FE">
        <w:rPr>
          <w:lang w:val="en-US"/>
        </w:rPr>
        <w:t>wanaonyanyaswa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uadilifu</w:t>
      </w:r>
      <w:r w:rsidRPr="62F4E0FE" w:rsidR="62F4E0FE">
        <w:rPr>
          <w:lang w:val="en-US"/>
        </w:rPr>
        <w:t>.</w:t>
      </w:r>
    </w:p>
    <w:p w:rsidRPr="007B69FD" w:rsidR="009D27FE" w:rsidP="009D27FE" w:rsidRDefault="009D27FE" w14:paraId="40BC2C38" w14:textId="77777777">
      <w:pPr>
        <w:ind w:left="720"/>
        <w:rPr>
          <w:sz w:val="20"/>
          <w:szCs w:val="20"/>
        </w:rPr>
      </w:pPr>
      <w:r/>
    </w:p>
    <w:p w:rsidRPr="007B69FD" w:rsidR="009D27FE" w:rsidP="62F4E0FE" w:rsidRDefault="008F6E25" w14:paraId="0DF93E02" w14:textId="4C3A6429" w14:noSpellErr="1">
      <w:pPr>
        <w:numPr>
          <w:ilvl w:val="0"/>
          <w:numId w:val="4"/>
        </w:numPr>
        <w:rPr>
          <w:sz w:val="20"/>
          <w:szCs w:val="20"/>
          <w:lang w:val="en-US"/>
        </w:rPr>
      </w:pPr>
      <w:r w:rsidRPr="62F4E0FE" w:rsidR="62F4E0FE">
        <w:rPr>
          <w:lang w:val="en-US"/>
        </w:rPr>
        <w:t xml:space="preserve">[5:11-12] Kwa </w:t>
      </w:r>
      <w:r w:rsidRPr="62F4E0FE" w:rsidR="62F4E0FE">
        <w:rPr>
          <w:lang w:val="en-US"/>
        </w:rPr>
        <w:t>nini</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wangebarikiwa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wengine</w:t>
      </w:r>
      <w:r w:rsidRPr="62F4E0FE" w:rsidR="62F4E0FE">
        <w:rPr>
          <w:lang w:val="en-US"/>
        </w:rPr>
        <w:t xml:space="preserve"> </w:t>
      </w:r>
      <w:r w:rsidRPr="62F4E0FE" w:rsidR="62F4E0FE">
        <w:rPr>
          <w:lang w:val="en-US"/>
        </w:rPr>
        <w:t>waliwatendea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ukatili</w:t>
      </w:r>
      <w:r w:rsidRPr="62F4E0FE" w:rsidR="62F4E0FE">
        <w:rPr>
          <w:lang w:val="en-US"/>
        </w:rPr>
        <w:t>?</w:t>
      </w:r>
    </w:p>
    <w:p w:rsidRPr="007B69FD" w:rsidR="009D27FE" w:rsidP="62F4E0FE" w:rsidRDefault="009D27FE" w14:paraId="2DCC8827" w14:textId="77777777" w14:noSpellErr="1">
      <w:pPr>
        <w:ind w:left="720"/>
        <w:rPr>
          <w:sz w:val="20"/>
          <w:szCs w:val="20"/>
          <w:lang w:val="en-US"/>
        </w:rPr>
      </w:pPr>
      <w:r w:rsidRPr="62F4E0FE" w:rsidR="62F4E0FE">
        <w:rPr>
          <w:lang w:val="en-US"/>
        </w:rPr>
        <w:t>Walibarikiwa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thawabu</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ingekuwa</w:t>
      </w:r>
      <w:r w:rsidRPr="62F4E0FE" w:rsidR="62F4E0FE">
        <w:rPr>
          <w:lang w:val="en-US"/>
        </w:rPr>
        <w:t xml:space="preserve"> </w:t>
      </w:r>
      <w:r w:rsidRPr="62F4E0FE" w:rsidR="62F4E0FE">
        <w:rPr>
          <w:lang w:val="en-US"/>
        </w:rPr>
        <w:t>kubwa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hata</w:t>
      </w:r>
      <w:r w:rsidRPr="62F4E0FE" w:rsidR="62F4E0FE">
        <w:rPr>
          <w:lang w:val="en-US"/>
        </w:rPr>
        <w:t xml:space="preserve"> </w:t>
      </w:r>
      <w:r w:rsidRPr="62F4E0FE" w:rsidR="62F4E0FE">
        <w:rPr>
          <w:lang w:val="en-US"/>
        </w:rPr>
        <w:t>ingawa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wakiteswa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manabii</w:t>
      </w:r>
      <w:r w:rsidRPr="62F4E0FE" w:rsidR="62F4E0FE">
        <w:rPr>
          <w:lang w:val="en-US"/>
        </w:rPr>
        <w:t xml:space="preserve"> </w:t>
      </w:r>
      <w:r w:rsidRPr="62F4E0FE" w:rsidR="62F4E0FE">
        <w:rPr>
          <w:lang w:val="en-US"/>
        </w:rPr>
        <w:t>walioishi</w:t>
      </w:r>
      <w:r w:rsidRPr="62F4E0FE" w:rsidR="62F4E0FE">
        <w:rPr>
          <w:lang w:val="en-US"/>
        </w:rPr>
        <w:t xml:space="preserve"> </w:t>
      </w:r>
      <w:r w:rsidRPr="62F4E0FE" w:rsidR="62F4E0FE">
        <w:rPr>
          <w:lang w:val="en-US"/>
        </w:rPr>
        <w:t>kabla</w:t>
      </w:r>
      <w:r w:rsidRPr="62F4E0FE" w:rsidR="62F4E0FE">
        <w:rPr>
          <w:lang w:val="en-US"/>
        </w:rPr>
        <w:t xml:space="preserve"> </w:t>
      </w:r>
      <w:r w:rsidRPr="62F4E0FE" w:rsidR="62F4E0FE">
        <w:rPr>
          <w:lang w:val="en-US"/>
        </w:rPr>
        <w:t>yao</w:t>
      </w:r>
      <w:r w:rsidRPr="62F4E0FE" w:rsidR="62F4E0FE">
        <w:rPr>
          <w:lang w:val="en-US"/>
        </w:rPr>
        <w:t>.</w:t>
      </w:r>
    </w:p>
    <w:p w:rsidRPr="007B69FD" w:rsidR="009D27FE" w:rsidP="62F4E0FE" w:rsidRDefault="009D27FE" w14:paraId="1A900734"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9D27FE" w:rsidP="009D27FE" w:rsidRDefault="009D27FE" w14:paraId="38CFE2E5" w14:textId="77777777">
      <w:pPr>
        <w:spacing w:before="240" w:after="240"/>
        <w:rPr>
          <w:b/>
          <w:sz w:val="20"/>
          <w:szCs w:val="20"/>
        </w:rPr>
      </w:pPr>
      <w:r/>
    </w:p>
    <w:p w:rsidRPr="007B69FD" w:rsidR="009D27FE" w:rsidRDefault="009D27FE" w14:paraId="2B31A5B3" w14:textId="46FE2C60">
      <w:pPr/>
      <w:r/>
    </w:p>
    <w:p w:rsidRPr="007B69FD" w:rsidR="009D27FE" w:rsidP="009D27FE" w:rsidRDefault="009D27FE" w14:paraId="373DF370" w14:textId="48C1EED4">
      <w:pPr>
        <w:pStyle w:val="Heading1"/>
        <w:keepNext w:val="0"/>
        <w:keepLines w:val="0"/>
        <w:spacing w:before="480"/>
        <w:rPr>
          <w:b/>
          <w:bCs/>
          <w:szCs w:val="44"/>
        </w:rPr>
      </w:pPr>
      <w:r>
        <w:t>Mathayo 6:1-15</w:t>
      </w:r>
    </w:p>
    <w:p w:rsidRPr="007B69FD" w:rsidR="009D27FE" w:rsidP="00350308" w:rsidRDefault="009D27FE" w14:paraId="4271E36F" w14:textId="13A529EC" w14:noSpellErr="1">
      <w:pPr>
        <w:pStyle w:val="Background"/>
      </w:pPr>
      <w:r w:rsidRPr="62F4E0FE" w:rsidR="62F4E0FE">
        <w:rPr>
          <w:lang w:val="en-US"/>
        </w:rPr>
        <w:t xml:space="preserve">Historia: Yesu </w:t>
      </w:r>
      <w:r w:rsidRPr="62F4E0FE" w:rsidR="62F4E0FE">
        <w:rPr>
          <w:lang w:val="en-US"/>
        </w:rPr>
        <w:t>aliendelea</w:t>
      </w:r>
      <w:r w:rsidRPr="62F4E0FE" w:rsidR="62F4E0FE">
        <w:rPr>
          <w:lang w:val="en-US"/>
        </w:rPr>
        <w:t xml:space="preserve"> </w:t>
      </w:r>
      <w:r w:rsidRPr="62F4E0FE" w:rsidR="62F4E0FE">
        <w:rPr>
          <w:lang w:val="en-US"/>
        </w:rPr>
        <w:t>kuwafundisha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mlimani</w:t>
      </w:r>
      <w:r w:rsidRPr="62F4E0FE" w:rsidR="62F4E0FE">
        <w:rPr>
          <w:lang w:val="en-US"/>
        </w:rPr>
        <w:t>.</w:t>
      </w:r>
    </w:p>
    <w:p w:rsidRPr="00170DC8" w:rsidR="00170DC8" w:rsidP="62F4E0FE" w:rsidRDefault="00170DC8" w14:paraId="0EFE28D3"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9D27FE" w:rsidP="006D6990" w:rsidRDefault="009D27FE" w14:paraId="262EE7DA"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9D27FE" w:rsidP="00350308" w:rsidRDefault="009D27FE" w14:paraId="70815775" w14:textId="67BCC7B6"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9D27FE" w:rsidP="006D6990" w:rsidRDefault="009D27FE" w14:paraId="2D05055D" w14:textId="012695AA" w14:noSpellErr="1">
      <w:pPr>
        <w:pStyle w:val="Checklist"/>
        <w:rPr/>
      </w:pPr>
      <w:r w:rsidRPr="62F4E0FE" w:rsidR="62F4E0FE">
        <w:rPr>
          <w:lang w:val="en-US"/>
        </w:rPr>
        <w:t xml:space="preserve">Yesu </w:t>
      </w:r>
      <w:r w:rsidRPr="62F4E0FE" w:rsidR="62F4E0FE">
        <w:rPr>
          <w:lang w:val="en-US"/>
        </w:rPr>
        <w:t>aliwafundisha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wasifanye</w:t>
      </w:r>
      <w:r w:rsidRPr="62F4E0FE" w:rsidR="62F4E0FE">
        <w:rPr>
          <w:lang w:val="en-US"/>
        </w:rPr>
        <w:t xml:space="preserve"> </w:t>
      </w:r>
      <w:r w:rsidRPr="62F4E0FE" w:rsidR="62F4E0FE">
        <w:rPr>
          <w:lang w:val="en-US"/>
        </w:rPr>
        <w:t>matendo</w:t>
      </w:r>
      <w:r w:rsidRPr="62F4E0FE" w:rsidR="62F4E0FE">
        <w:rPr>
          <w:lang w:val="en-US"/>
        </w:rPr>
        <w:t xml:space="preserve"> </w:t>
      </w:r>
      <w:r w:rsidRPr="62F4E0FE" w:rsidR="62F4E0FE">
        <w:rPr>
          <w:lang w:val="en-US"/>
        </w:rPr>
        <w:t>mema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waonekane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wengine</w:t>
      </w:r>
      <w:r w:rsidRPr="62F4E0FE" w:rsidR="62F4E0FE">
        <w:rPr>
          <w:lang w:val="en-US"/>
        </w:rPr>
        <w:t>. [6:1-4]</w:t>
      </w:r>
    </w:p>
    <w:p w:rsidRPr="007B69FD" w:rsidR="009D27FE" w:rsidP="006D6990" w:rsidRDefault="009D27FE" w14:paraId="34AB7CF4" w14:textId="707E5846" w14:noSpellErr="1">
      <w:pPr>
        <w:pStyle w:val="Checklist"/>
        <w:rPr/>
      </w:pPr>
      <w:r w:rsidRPr="62F4E0FE" w:rsidR="62F4E0FE">
        <w:rPr>
          <w:lang w:val="en-US"/>
        </w:rPr>
        <w:t xml:space="preserve">Yesu </w:t>
      </w:r>
      <w:r w:rsidRPr="62F4E0FE" w:rsidR="62F4E0FE">
        <w:rPr>
          <w:lang w:val="en-US"/>
        </w:rPr>
        <w:t>aliwafundisha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wasisali</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waonekane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wengine</w:t>
      </w:r>
      <w:r w:rsidRPr="62F4E0FE" w:rsidR="62F4E0FE">
        <w:rPr>
          <w:lang w:val="en-US"/>
        </w:rPr>
        <w:t>. [6:5-8]</w:t>
      </w:r>
    </w:p>
    <w:p w:rsidRPr="007B69FD" w:rsidR="009D27FE" w:rsidP="006D6990" w:rsidRDefault="008F6E25" w14:paraId="31E57103" w14:textId="09D82BB9" w14:noSpellErr="1">
      <w:pPr>
        <w:pStyle w:val="Checklist"/>
        <w:rPr/>
      </w:pPr>
      <w:r w:rsidRPr="62F4E0FE" w:rsidR="62F4E0FE">
        <w:rPr>
          <w:lang w:val="en-US"/>
        </w:rPr>
        <w:t xml:space="preserve">Yesu </w:t>
      </w:r>
      <w:r w:rsidRPr="62F4E0FE" w:rsidR="62F4E0FE">
        <w:rPr>
          <w:lang w:val="en-US"/>
        </w:rPr>
        <w:t>aliwafundisha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jinsi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kusali</w:t>
      </w:r>
      <w:r w:rsidRPr="62F4E0FE" w:rsidR="62F4E0FE">
        <w:rPr>
          <w:lang w:val="en-US"/>
        </w:rPr>
        <w:t>. [6:9-13]</w:t>
      </w:r>
    </w:p>
    <w:p w:rsidRPr="007B69FD" w:rsidR="009D27FE" w:rsidP="006D6990" w:rsidRDefault="009D27FE" w14:paraId="4628306E" w14:textId="0422E44F" w14:noSpellErr="1">
      <w:pPr>
        <w:pStyle w:val="Checklist"/>
        <w:rPr/>
      </w:pPr>
      <w:r w:rsidRPr="62F4E0FE" w:rsidR="62F4E0FE">
        <w:rPr>
          <w:lang w:val="en-US"/>
        </w:rPr>
        <w:t xml:space="preserve">Yesu </w:t>
      </w:r>
      <w:r w:rsidRPr="62F4E0FE" w:rsidR="62F4E0FE">
        <w:rPr>
          <w:lang w:val="en-US"/>
        </w:rPr>
        <w:t>alifundisha</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msamaha</w:t>
      </w:r>
      <w:r w:rsidRPr="62F4E0FE" w:rsidR="62F4E0FE">
        <w:rPr>
          <w:lang w:val="en-US"/>
        </w:rPr>
        <w:t>. [6:14-15]</w:t>
      </w:r>
    </w:p>
    <w:p w:rsidRPr="007B69FD" w:rsidR="009D27FE" w:rsidP="0019643B" w:rsidRDefault="009D27FE" w14:paraId="0ED6C534"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9D27FE" w:rsidP="00350308" w:rsidRDefault="003947E5" w14:paraId="60581C2D" w14:textId="39A7BD71"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9D27FE" w:rsidP="62F4E0FE" w:rsidRDefault="008F6E25" w14:paraId="2F3DE4B5" w14:textId="499D5602" w14:noSpellErr="1">
      <w:pPr>
        <w:numPr>
          <w:ilvl w:val="0"/>
          <w:numId w:val="5"/>
        </w:numPr>
        <w:rPr>
          <w:sz w:val="20"/>
          <w:szCs w:val="20"/>
          <w:lang w:val="en-US"/>
        </w:rPr>
      </w:pPr>
      <w:r w:rsidRPr="62F4E0FE" w:rsidR="62F4E0FE">
        <w:rPr>
          <w:lang w:val="en-US"/>
        </w:rPr>
        <w:t xml:space="preserve">[6:1] Yesu </w:t>
      </w:r>
      <w:r w:rsidRPr="62F4E0FE" w:rsidR="62F4E0FE">
        <w:rPr>
          <w:lang w:val="en-US"/>
        </w:rPr>
        <w:t>aliwaonya</w:t>
      </w:r>
      <w:r w:rsidRPr="62F4E0FE" w:rsidR="62F4E0FE">
        <w:rPr>
          <w:lang w:val="en-US"/>
        </w:rPr>
        <w:t xml:space="preserve"> </w:t>
      </w:r>
      <w:r w:rsidRPr="62F4E0FE" w:rsidR="62F4E0FE">
        <w:rPr>
          <w:lang w:val="en-US"/>
        </w:rPr>
        <w:t>dhidi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nini</w:t>
      </w:r>
      <w:r w:rsidRPr="62F4E0FE" w:rsidR="62F4E0FE">
        <w:rPr>
          <w:lang w:val="en-US"/>
        </w:rPr>
        <w:t>?</w:t>
      </w:r>
    </w:p>
    <w:p w:rsidRPr="007B69FD" w:rsidR="009D27FE" w:rsidP="48114252" w:rsidRDefault="009D27FE" w14:paraId="747BBEFB" w14:textId="77777777">
      <w:pPr>
        <w:ind w:left="720"/>
        <w:rPr>
          <w:sz w:val="20"/>
          <w:szCs w:val="20"/>
          <w:lang w:val="en-US"/>
        </w:rPr>
      </w:pPr>
      <w:r>
        <w:t>Aliwaonya wasifanye matendo yao ya fadhili ili waonekane na watu.</w:t>
      </w:r>
    </w:p>
    <w:p w:rsidRPr="007B69FD" w:rsidR="009D27FE" w:rsidP="009D27FE" w:rsidRDefault="009D27FE" w14:paraId="4A5A8B1C" w14:textId="77777777">
      <w:pPr>
        <w:ind w:left="720"/>
        <w:rPr>
          <w:sz w:val="20"/>
          <w:szCs w:val="20"/>
        </w:rPr>
      </w:pPr>
      <w:r/>
    </w:p>
    <w:p w:rsidRPr="007B69FD" w:rsidR="009D27FE" w:rsidP="0099152C" w:rsidRDefault="008F6E25" w14:paraId="0E97889E" w14:textId="33F9641E">
      <w:pPr>
        <w:numPr>
          <w:ilvl w:val="0"/>
          <w:numId w:val="5"/>
        </w:numPr>
        <w:rPr>
          <w:sz w:val="20"/>
          <w:szCs w:val="20"/>
          <w:lang w:val="en-US"/>
        </w:rPr>
      </w:pPr>
      <w:r>
        <w:t>[6:1] Alisema matokeo ya kufanya matendo yao mema yaonekane kwa wengine yangekuwa nini?</w:t>
      </w:r>
    </w:p>
    <w:p w:rsidRPr="007B69FD" w:rsidR="009D27FE" w:rsidP="62F4E0FE" w:rsidRDefault="009D27FE" w14:paraId="6660C7E6" w14:textId="77777777" w14:noSpellErr="1">
      <w:pPr>
        <w:ind w:left="720"/>
        <w:rPr>
          <w:sz w:val="20"/>
          <w:szCs w:val="20"/>
          <w:lang w:val="en-US"/>
        </w:rPr>
      </w:pPr>
      <w:r w:rsidRPr="62F4E0FE" w:rsidR="62F4E0FE">
        <w:rPr>
          <w:lang w:val="en-US"/>
        </w:rPr>
        <w:t xml:space="preserve">Baba </w:t>
      </w:r>
      <w:r w:rsidRPr="62F4E0FE" w:rsidR="62F4E0FE">
        <w:rPr>
          <w:lang w:val="en-US"/>
        </w:rPr>
        <w:t>yao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hangewapa</w:t>
      </w:r>
      <w:r w:rsidRPr="62F4E0FE" w:rsidR="62F4E0FE">
        <w:rPr>
          <w:lang w:val="en-US"/>
        </w:rPr>
        <w:t xml:space="preserve"> </w:t>
      </w:r>
      <w:r w:rsidRPr="62F4E0FE" w:rsidR="62F4E0FE">
        <w:rPr>
          <w:lang w:val="en-US"/>
        </w:rPr>
        <w:t>thawabu</w:t>
      </w:r>
      <w:r w:rsidRPr="62F4E0FE" w:rsidR="62F4E0FE">
        <w:rPr>
          <w:lang w:val="en-US"/>
        </w:rPr>
        <w:t xml:space="preserve"> </w:t>
      </w:r>
      <w:r w:rsidRPr="62F4E0FE" w:rsidR="62F4E0FE">
        <w:rPr>
          <w:lang w:val="en-US"/>
        </w:rPr>
        <w:t>yoyote</w:t>
      </w:r>
      <w:r w:rsidRPr="62F4E0FE" w:rsidR="62F4E0FE">
        <w:rPr>
          <w:lang w:val="en-US"/>
        </w:rPr>
        <w:t>.</w:t>
      </w:r>
    </w:p>
    <w:p w:rsidRPr="007B69FD" w:rsidR="009D27FE" w:rsidP="009D27FE" w:rsidRDefault="009D27FE" w14:paraId="29E1ACBB" w14:textId="77777777">
      <w:pPr>
        <w:ind w:left="720"/>
        <w:rPr>
          <w:sz w:val="20"/>
          <w:szCs w:val="20"/>
        </w:rPr>
      </w:pPr>
      <w:r/>
    </w:p>
    <w:p w:rsidRPr="007B69FD" w:rsidR="009D27FE" w:rsidP="0099152C" w:rsidRDefault="008F6E25" w14:paraId="51AC442B" w14:textId="0182A121">
      <w:pPr>
        <w:numPr>
          <w:ilvl w:val="0"/>
          <w:numId w:val="5"/>
        </w:numPr>
        <w:rPr>
          <w:sz w:val="20"/>
          <w:szCs w:val="20"/>
          <w:lang w:val="en-US"/>
        </w:rPr>
      </w:pPr>
      <w:r>
        <w:t>[6:1] Unafikiri Yesu alikuwa akizungumza kuhusu nani aliposema kwamba Baba yao yuko mbinguni?</w:t>
      </w:r>
    </w:p>
    <w:p w:rsidRPr="007B69FD" w:rsidR="009D27FE" w:rsidP="48114252" w:rsidRDefault="009D27FE" w14:paraId="58C01557" w14:textId="77777777">
      <w:pPr>
        <w:ind w:left="720"/>
        <w:rPr>
          <w:sz w:val="20"/>
          <w:szCs w:val="20"/>
          <w:lang w:val="en-US"/>
        </w:rPr>
      </w:pPr>
      <w:r>
        <w:t>Ni wazi kwamba alikuwa akizungumza kumhusu Mungu Baba.</w:t>
      </w:r>
    </w:p>
    <w:p w:rsidRPr="007B69FD" w:rsidR="009D27FE" w:rsidP="009D27FE" w:rsidRDefault="009D27FE" w14:paraId="5BFF7DC6" w14:textId="77777777">
      <w:pPr>
        <w:ind w:left="720"/>
        <w:rPr>
          <w:sz w:val="20"/>
          <w:szCs w:val="20"/>
        </w:rPr>
      </w:pPr>
      <w:r/>
    </w:p>
    <w:p w:rsidRPr="007B69FD" w:rsidR="009D27FE" w:rsidP="62F4E0FE" w:rsidRDefault="008F6E25" w14:paraId="73890698" w14:textId="0B6C1462" w14:noSpellErr="1">
      <w:pPr>
        <w:numPr>
          <w:ilvl w:val="0"/>
          <w:numId w:val="5"/>
        </w:numPr>
        <w:rPr>
          <w:sz w:val="20"/>
          <w:szCs w:val="20"/>
          <w:lang w:val="en-US"/>
        </w:rPr>
      </w:pPr>
      <w:r w:rsidRPr="62F4E0FE" w:rsidR="62F4E0FE">
        <w:rPr>
          <w:lang w:val="en-US"/>
        </w:rPr>
        <w:t xml:space="preserve">[6:2] Kwa </w:t>
      </w:r>
      <w:r w:rsidRPr="62F4E0FE" w:rsidR="62F4E0FE">
        <w:rPr>
          <w:lang w:val="en-US"/>
        </w:rPr>
        <w:t>nini</w:t>
      </w:r>
      <w:r w:rsidRPr="62F4E0FE" w:rsidR="62F4E0FE">
        <w:rPr>
          <w:lang w:val="en-US"/>
        </w:rPr>
        <w:t xml:space="preserve"> </w:t>
      </w:r>
      <w:r w:rsidRPr="62F4E0FE" w:rsidR="62F4E0FE">
        <w:rPr>
          <w:lang w:val="en-US"/>
        </w:rPr>
        <w:t>wanafiki</w:t>
      </w:r>
      <w:r w:rsidRPr="62F4E0FE" w:rsidR="62F4E0FE">
        <w:rPr>
          <w:lang w:val="en-US"/>
        </w:rPr>
        <w:t xml:space="preserve"> </w:t>
      </w:r>
      <w:r w:rsidRPr="62F4E0FE" w:rsidR="62F4E0FE">
        <w:rPr>
          <w:lang w:val="en-US"/>
        </w:rPr>
        <w:t>walipiga</w:t>
      </w:r>
      <w:r w:rsidRPr="62F4E0FE" w:rsidR="62F4E0FE">
        <w:rPr>
          <w:lang w:val="en-US"/>
        </w:rPr>
        <w:t xml:space="preserve"> </w:t>
      </w:r>
      <w:r w:rsidRPr="62F4E0FE" w:rsidR="62F4E0FE">
        <w:rPr>
          <w:lang w:val="en-US"/>
        </w:rPr>
        <w:t>tarumbeta</w:t>
      </w:r>
      <w:r w:rsidRPr="62F4E0FE" w:rsidR="62F4E0FE">
        <w:rPr>
          <w:lang w:val="en-US"/>
        </w:rPr>
        <w:t xml:space="preserve"> </w:t>
      </w:r>
      <w:r w:rsidRPr="62F4E0FE" w:rsidR="62F4E0FE">
        <w:rPr>
          <w:lang w:val="en-US"/>
        </w:rPr>
        <w:t>walipotoa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maskini</w:t>
      </w:r>
      <w:r w:rsidRPr="62F4E0FE" w:rsidR="62F4E0FE">
        <w:rPr>
          <w:lang w:val="en-US"/>
        </w:rPr>
        <w:t>?</w:t>
      </w:r>
    </w:p>
    <w:p w:rsidRPr="007B69FD" w:rsidR="009D27FE" w:rsidP="62F4E0FE" w:rsidRDefault="009D27FE" w14:paraId="6ACEE41C" w14:textId="77777777" w14:noSpellErr="1">
      <w:pPr>
        <w:ind w:left="720"/>
        <w:rPr>
          <w:sz w:val="20"/>
          <w:szCs w:val="20"/>
          <w:lang w:val="en-US"/>
        </w:rPr>
      </w:pPr>
      <w:r w:rsidRPr="62F4E0FE" w:rsidR="62F4E0FE">
        <w:rPr>
          <w:lang w:val="en-US"/>
        </w:rPr>
        <w:t xml:space="preserve">Kwa </w:t>
      </w:r>
      <w:r w:rsidRPr="62F4E0FE" w:rsidR="62F4E0FE">
        <w:rPr>
          <w:lang w:val="en-US"/>
        </w:rPr>
        <w:t>sababu</w:t>
      </w:r>
      <w:r w:rsidRPr="62F4E0FE" w:rsidR="62F4E0FE">
        <w:rPr>
          <w:lang w:val="en-US"/>
        </w:rPr>
        <w:t xml:space="preserve"> </w:t>
      </w:r>
      <w:r w:rsidRPr="62F4E0FE" w:rsidR="62F4E0FE">
        <w:rPr>
          <w:lang w:val="en-US"/>
        </w:rPr>
        <w:t>walitaka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wengine</w:t>
      </w:r>
      <w:r w:rsidRPr="62F4E0FE" w:rsidR="62F4E0FE">
        <w:rPr>
          <w:lang w:val="en-US"/>
        </w:rPr>
        <w:t xml:space="preserve"> </w:t>
      </w:r>
      <w:r w:rsidRPr="62F4E0FE" w:rsidR="62F4E0FE">
        <w:rPr>
          <w:lang w:val="en-US"/>
        </w:rPr>
        <w:t>wawape</w:t>
      </w:r>
      <w:r w:rsidRPr="62F4E0FE" w:rsidR="62F4E0FE">
        <w:rPr>
          <w:lang w:val="en-US"/>
        </w:rPr>
        <w:t xml:space="preserve"> </w:t>
      </w:r>
      <w:r w:rsidRPr="62F4E0FE" w:rsidR="62F4E0FE">
        <w:rPr>
          <w:lang w:val="en-US"/>
        </w:rPr>
        <w:t>utukufu</w:t>
      </w:r>
      <w:r w:rsidRPr="62F4E0FE" w:rsidR="62F4E0FE">
        <w:rPr>
          <w:lang w:val="en-US"/>
        </w:rPr>
        <w:t>.</w:t>
      </w:r>
    </w:p>
    <w:p w:rsidRPr="007B69FD" w:rsidR="009D27FE" w:rsidP="009D27FE" w:rsidRDefault="009D27FE" w14:paraId="1E11FFC8" w14:textId="77777777">
      <w:pPr>
        <w:ind w:left="720"/>
        <w:rPr>
          <w:sz w:val="20"/>
          <w:szCs w:val="20"/>
        </w:rPr>
      </w:pPr>
      <w:r/>
    </w:p>
    <w:p w:rsidRPr="007B69FD" w:rsidR="009D27FE" w:rsidP="62F4E0FE" w:rsidRDefault="008F6E25" w14:paraId="338E6E01" w14:textId="4C569937" w14:noSpellErr="1">
      <w:pPr>
        <w:numPr>
          <w:ilvl w:val="0"/>
          <w:numId w:val="5"/>
        </w:numPr>
        <w:rPr>
          <w:sz w:val="20"/>
          <w:szCs w:val="20"/>
          <w:lang w:val="en-US"/>
        </w:rPr>
      </w:pPr>
      <w:r w:rsidRPr="62F4E0FE" w:rsidR="62F4E0FE">
        <w:rPr>
          <w:lang w:val="en-US"/>
        </w:rPr>
        <w:t xml:space="preserve">[6:3] Yesu </w:t>
      </w:r>
      <w:r w:rsidRPr="62F4E0FE" w:rsidR="62F4E0FE">
        <w:rPr>
          <w:lang w:val="en-US"/>
        </w:rPr>
        <w:t>aliposema</w:t>
      </w:r>
      <w:r w:rsidRPr="62F4E0FE" w:rsidR="62F4E0FE">
        <w:rPr>
          <w:lang w:val="en-US"/>
        </w:rPr>
        <w:t xml:space="preserve"> </w:t>
      </w:r>
      <w:r w:rsidRPr="62F4E0FE" w:rsidR="62F4E0FE">
        <w:rPr>
          <w:lang w:val="en-US"/>
        </w:rPr>
        <w:t>usiruhusu</w:t>
      </w:r>
      <w:r w:rsidRPr="62F4E0FE" w:rsidR="62F4E0FE">
        <w:rPr>
          <w:lang w:val="en-US"/>
        </w:rPr>
        <w:t xml:space="preserve"> </w:t>
      </w:r>
      <w:r w:rsidRPr="62F4E0FE" w:rsidR="62F4E0FE">
        <w:rPr>
          <w:lang w:val="en-US"/>
        </w:rPr>
        <w:t>mkono</w:t>
      </w:r>
      <w:r w:rsidRPr="62F4E0FE" w:rsidR="62F4E0FE">
        <w:rPr>
          <w:lang w:val="en-US"/>
        </w:rPr>
        <w:t xml:space="preserve"> </w:t>
      </w:r>
      <w:r w:rsidRPr="62F4E0FE" w:rsidR="62F4E0FE">
        <w:rPr>
          <w:lang w:val="en-US"/>
        </w:rPr>
        <w:t>wako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kushoto</w:t>
      </w:r>
      <w:r w:rsidRPr="62F4E0FE" w:rsidR="62F4E0FE">
        <w:rPr>
          <w:lang w:val="en-US"/>
        </w:rPr>
        <w:t xml:space="preserve"> </w:t>
      </w:r>
      <w:r w:rsidRPr="62F4E0FE" w:rsidR="62F4E0FE">
        <w:rPr>
          <w:lang w:val="en-US"/>
        </w:rPr>
        <w:t>ujue</w:t>
      </w:r>
      <w:r w:rsidRPr="62F4E0FE" w:rsidR="62F4E0FE">
        <w:rPr>
          <w:lang w:val="en-US"/>
        </w:rPr>
        <w:t xml:space="preserve"> </w:t>
      </w:r>
      <w:r w:rsidRPr="62F4E0FE" w:rsidR="62F4E0FE">
        <w:rPr>
          <w:lang w:val="en-US"/>
        </w:rPr>
        <w:t>mkono</w:t>
      </w:r>
      <w:r w:rsidRPr="62F4E0FE" w:rsidR="62F4E0FE">
        <w:rPr>
          <w:lang w:val="en-US"/>
        </w:rPr>
        <w:t xml:space="preserve"> </w:t>
      </w:r>
      <w:r w:rsidRPr="62F4E0FE" w:rsidR="62F4E0FE">
        <w:rPr>
          <w:lang w:val="en-US"/>
        </w:rPr>
        <w:t>wako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kuume</w:t>
      </w:r>
      <w:r w:rsidRPr="62F4E0FE" w:rsidR="62F4E0FE">
        <w:rPr>
          <w:lang w:val="en-US"/>
        </w:rPr>
        <w:t xml:space="preserve"> </w:t>
      </w:r>
      <w:r w:rsidRPr="62F4E0FE" w:rsidR="62F4E0FE">
        <w:rPr>
          <w:lang w:val="en-US"/>
        </w:rPr>
        <w:t>unafanya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unafikiri</w:t>
      </w:r>
      <w:r w:rsidRPr="62F4E0FE" w:rsidR="62F4E0FE">
        <w:rPr>
          <w:lang w:val="en-US"/>
        </w:rPr>
        <w:t xml:space="preserve">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w:t>
      </w:r>
    </w:p>
    <w:p w:rsidRPr="007B69FD" w:rsidR="009D27FE" w:rsidP="48114252" w:rsidRDefault="00AF3C50" w14:paraId="7A1EE7BD" w14:textId="7E0B8F5A">
      <w:pPr>
        <w:ind w:left="720"/>
        <w:rPr>
          <w:sz w:val="20"/>
          <w:szCs w:val="20"/>
          <w:lang w:val="en-US"/>
        </w:rPr>
      </w:pPr>
      <w:r>
        <w:t>(Majibu yanaweza kutofautiana.) Huenda alimaanisha kwamba walipaswa kufanya kazi zao nzuri kwa siri hivi kwamba hata wale waliokuwa karibu zaidi nao wasingejua juu yazo. Au labda inapaswa kuwa desturi au rahisi sana kufanya kazi nzuri ambayo huenda hata wasikumbuke kuifanya.</w:t>
      </w:r>
    </w:p>
    <w:p w:rsidRPr="007B69FD" w:rsidR="009D27FE" w:rsidP="009D27FE" w:rsidRDefault="009D27FE" w14:paraId="0EAD3387" w14:textId="77777777">
      <w:pPr>
        <w:ind w:left="720"/>
        <w:rPr>
          <w:sz w:val="20"/>
          <w:szCs w:val="20"/>
        </w:rPr>
      </w:pPr>
      <w:r/>
    </w:p>
    <w:p w:rsidRPr="007B69FD" w:rsidR="009D27FE" w:rsidP="62F4E0FE" w:rsidRDefault="008F6E25" w14:paraId="259E6AE1" w14:textId="3140BF5E" w14:noSpellErr="1">
      <w:pPr>
        <w:numPr>
          <w:ilvl w:val="0"/>
          <w:numId w:val="5"/>
        </w:numPr>
        <w:rPr>
          <w:sz w:val="20"/>
          <w:szCs w:val="20"/>
          <w:lang w:val="en-US"/>
        </w:rPr>
      </w:pPr>
      <w:r w:rsidRPr="62F4E0FE" w:rsidR="62F4E0FE">
        <w:rPr>
          <w:lang w:val="en-US"/>
        </w:rPr>
        <w:t xml:space="preserve">[6:4, 6] Yesu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kuhusu</w:t>
      </w:r>
      <w:r w:rsidRPr="62F4E0FE" w:rsidR="62F4E0FE">
        <w:rPr>
          <w:lang w:val="en-US"/>
        </w:rPr>
        <w:t xml:space="preserve"> Baba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4 </w:t>
      </w:r>
      <w:r w:rsidRPr="62F4E0FE" w:rsidR="62F4E0FE">
        <w:rPr>
          <w:lang w:val="en-US"/>
        </w:rPr>
        <w:t>na</w:t>
      </w:r>
      <w:r w:rsidRPr="62F4E0FE" w:rsidR="62F4E0FE">
        <w:rPr>
          <w:lang w:val="en-US"/>
        </w:rPr>
        <w:t xml:space="preserve"> </w:t>
      </w:r>
      <w:r w:rsidRPr="62F4E0FE" w:rsidR="62F4E0FE">
        <w:rPr>
          <w:lang w:val="en-US"/>
        </w:rPr>
        <w:t>wa</w:t>
      </w:r>
      <w:r w:rsidRPr="62F4E0FE" w:rsidR="62F4E0FE">
        <w:rPr>
          <w:lang w:val="en-US"/>
        </w:rPr>
        <w:t xml:space="preserve"> 6?</w:t>
      </w:r>
    </w:p>
    <w:p w:rsidRPr="007B69FD" w:rsidR="009D27FE" w:rsidP="62F4E0FE" w:rsidRDefault="009D27FE" w14:paraId="4977135A" w14:textId="77777777" w14:noSpellErr="1">
      <w:pPr>
        <w:ind w:left="720"/>
        <w:rPr>
          <w:sz w:val="20"/>
          <w:szCs w:val="20"/>
          <w:lang w:val="en-US"/>
        </w:rPr>
      </w:pPr>
      <w:r w:rsidRPr="62F4E0FE" w:rsidR="62F4E0FE">
        <w:rPr>
          <w:lang w:val="en-US"/>
        </w:rPr>
        <w:t xml:space="preserve">Baba </w:t>
      </w:r>
      <w:r w:rsidRPr="62F4E0FE" w:rsidR="62F4E0FE">
        <w:rPr>
          <w:lang w:val="en-US"/>
        </w:rPr>
        <w:t>yako</w:t>
      </w:r>
      <w:r w:rsidRPr="62F4E0FE" w:rsidR="62F4E0FE">
        <w:rPr>
          <w:lang w:val="en-US"/>
        </w:rPr>
        <w:t xml:space="preserve"> </w:t>
      </w:r>
      <w:r w:rsidRPr="62F4E0FE" w:rsidR="62F4E0FE">
        <w:rPr>
          <w:lang w:val="en-US"/>
        </w:rPr>
        <w:t>aonaye</w:t>
      </w:r>
      <w:r w:rsidRPr="62F4E0FE" w:rsidR="62F4E0FE">
        <w:rPr>
          <w:lang w:val="en-US"/>
        </w:rPr>
        <w:t xml:space="preserve"> </w:t>
      </w:r>
      <w:r w:rsidRPr="62F4E0FE" w:rsidR="62F4E0FE">
        <w:rPr>
          <w:lang w:val="en-US"/>
        </w:rPr>
        <w:t>anayetoa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kusali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siri</w:t>
      </w:r>
      <w:r w:rsidRPr="62F4E0FE" w:rsidR="62F4E0FE">
        <w:rPr>
          <w:lang w:val="en-US"/>
        </w:rPr>
        <w:t xml:space="preserve">, </w:t>
      </w:r>
      <w:r w:rsidRPr="62F4E0FE" w:rsidR="62F4E0FE">
        <w:rPr>
          <w:lang w:val="en-US"/>
        </w:rPr>
        <w:t>atawathawabisha</w:t>
      </w:r>
      <w:r w:rsidRPr="62F4E0FE" w:rsidR="62F4E0FE">
        <w:rPr>
          <w:lang w:val="en-US"/>
        </w:rPr>
        <w:t xml:space="preserve"> </w:t>
      </w:r>
      <w:r w:rsidRPr="62F4E0FE" w:rsidR="62F4E0FE">
        <w:rPr>
          <w:lang w:val="en-US"/>
        </w:rPr>
        <w:t>watu</w:t>
      </w:r>
      <w:r w:rsidRPr="62F4E0FE" w:rsidR="62F4E0FE">
        <w:rPr>
          <w:lang w:val="en-US"/>
        </w:rPr>
        <w:t xml:space="preserve"> hao.</w:t>
      </w:r>
    </w:p>
    <w:p w:rsidRPr="007B69FD" w:rsidR="009D27FE" w:rsidP="009D27FE" w:rsidRDefault="009D27FE" w14:paraId="782E46D3" w14:textId="77777777">
      <w:pPr>
        <w:ind w:left="720"/>
        <w:rPr>
          <w:sz w:val="20"/>
          <w:szCs w:val="20"/>
        </w:rPr>
      </w:pPr>
      <w:r/>
    </w:p>
    <w:p w:rsidRPr="007B69FD" w:rsidR="009D27FE" w:rsidP="0099152C" w:rsidRDefault="008F6E25" w14:paraId="225FF268" w14:textId="1BFA35FE">
      <w:pPr>
        <w:numPr>
          <w:ilvl w:val="0"/>
          <w:numId w:val="5"/>
        </w:numPr>
        <w:rPr>
          <w:sz w:val="20"/>
          <w:szCs w:val="20"/>
          <w:lang w:val="en-US"/>
        </w:rPr>
      </w:pPr>
      <w:r>
        <w:t>[6:8] Alisema nini Baba ajua katika mstari wa 8?</w:t>
      </w:r>
    </w:p>
    <w:p w:rsidRPr="007B69FD" w:rsidR="009D27FE" w:rsidP="62F4E0FE" w:rsidRDefault="009D27FE" w14:paraId="55E34D08" w14:textId="77777777" w14:noSpellErr="1">
      <w:pPr>
        <w:ind w:left="720"/>
        <w:rPr>
          <w:sz w:val="20"/>
          <w:szCs w:val="20"/>
          <w:lang w:val="en-US"/>
        </w:rPr>
      </w:pPr>
      <w:r w:rsidRPr="62F4E0FE" w:rsidR="62F4E0FE">
        <w:rPr>
          <w:lang w:val="en-US"/>
        </w:rPr>
        <w:t>Anajua</w:t>
      </w:r>
      <w:r w:rsidRPr="62F4E0FE" w:rsidR="62F4E0FE">
        <w:rPr>
          <w:lang w:val="en-US"/>
        </w:rPr>
        <w:t xml:space="preserve"> </w:t>
      </w:r>
      <w:r w:rsidRPr="62F4E0FE" w:rsidR="62F4E0FE">
        <w:rPr>
          <w:lang w:val="en-US"/>
        </w:rPr>
        <w:t>mahitaji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hata</w:t>
      </w:r>
      <w:r w:rsidRPr="62F4E0FE" w:rsidR="62F4E0FE">
        <w:rPr>
          <w:lang w:val="en-US"/>
        </w:rPr>
        <w:t xml:space="preserve"> </w:t>
      </w:r>
      <w:r w:rsidRPr="62F4E0FE" w:rsidR="62F4E0FE">
        <w:rPr>
          <w:lang w:val="en-US"/>
        </w:rPr>
        <w:t>kabla</w:t>
      </w:r>
      <w:r w:rsidRPr="62F4E0FE" w:rsidR="62F4E0FE">
        <w:rPr>
          <w:lang w:val="en-US"/>
        </w:rPr>
        <w:t xml:space="preserve"> </w:t>
      </w:r>
      <w:r w:rsidRPr="62F4E0FE" w:rsidR="62F4E0FE">
        <w:rPr>
          <w:lang w:val="en-US"/>
        </w:rPr>
        <w:t>hawajamwomba</w:t>
      </w:r>
      <w:r w:rsidRPr="62F4E0FE" w:rsidR="62F4E0FE">
        <w:rPr>
          <w:lang w:val="en-US"/>
        </w:rPr>
        <w:t>.</w:t>
      </w:r>
    </w:p>
    <w:p w:rsidRPr="007B69FD" w:rsidR="009D27FE" w:rsidP="009D27FE" w:rsidRDefault="009D27FE" w14:paraId="0C0F102A" w14:textId="77777777">
      <w:pPr>
        <w:ind w:left="720"/>
        <w:rPr>
          <w:sz w:val="20"/>
          <w:szCs w:val="20"/>
        </w:rPr>
      </w:pPr>
      <w:r/>
    </w:p>
    <w:p w:rsidRPr="007B69FD" w:rsidR="009D27FE" w:rsidP="62F4E0FE" w:rsidRDefault="008F6E25" w14:paraId="38EBD015" w14:textId="68F617A1" w14:noSpellErr="1">
      <w:pPr>
        <w:numPr>
          <w:ilvl w:val="0"/>
          <w:numId w:val="5"/>
        </w:numPr>
        <w:rPr>
          <w:sz w:val="20"/>
          <w:szCs w:val="20"/>
          <w:lang w:val="en-US"/>
        </w:rPr>
      </w:pPr>
      <w:r w:rsidRPr="62F4E0FE" w:rsidR="62F4E0FE">
        <w:rPr>
          <w:lang w:val="en-US"/>
        </w:rPr>
        <w:t xml:space="preserve">[6:8, NW] 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wamwite</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wanaposali</w:t>
      </w:r>
      <w:r w:rsidRPr="62F4E0FE" w:rsidR="62F4E0FE">
        <w:rPr>
          <w:lang w:val="en-US"/>
        </w:rPr>
        <w:t>?</w:t>
      </w:r>
    </w:p>
    <w:p w:rsidRPr="007B69FD" w:rsidR="009D27FE" w:rsidP="62F4E0FE" w:rsidRDefault="009D27FE" w14:paraId="499A91A4" w14:textId="77777777" w14:noSpellErr="1">
      <w:pPr>
        <w:ind w:left="720"/>
        <w:rPr>
          <w:sz w:val="20"/>
          <w:szCs w:val="20"/>
          <w:lang w:val="en-US"/>
        </w:rPr>
      </w:pPr>
      <w:r w:rsidRPr="62F4E0FE" w:rsidR="62F4E0FE">
        <w:rPr>
          <w:lang w:val="en-US"/>
        </w:rPr>
        <w:t>Aliwaambia</w:t>
      </w:r>
      <w:r w:rsidRPr="62F4E0FE" w:rsidR="62F4E0FE">
        <w:rPr>
          <w:lang w:val="en-US"/>
        </w:rPr>
        <w:t xml:space="preserve"> </w:t>
      </w:r>
      <w:r w:rsidRPr="62F4E0FE" w:rsidR="62F4E0FE">
        <w:rPr>
          <w:lang w:val="en-US"/>
        </w:rPr>
        <w:t>wamwite</w:t>
      </w:r>
      <w:r w:rsidRPr="62F4E0FE" w:rsidR="62F4E0FE">
        <w:rPr>
          <w:lang w:val="en-US"/>
        </w:rPr>
        <w:t xml:space="preserve"> Baba.</w:t>
      </w:r>
    </w:p>
    <w:p w:rsidRPr="007B69FD" w:rsidR="00350308" w:rsidP="62F4E0FE" w:rsidRDefault="00350308" w14:paraId="146365FE" w14:textId="77777777" w14:noSpellErr="1">
      <w:pPr>
        <w:pStyle w:val="Continuedline"/>
        <w:rPr>
          <w:lang w:val="en-US"/>
        </w:rPr>
      </w:pPr>
      <w:r w:rsidRPr="62F4E0FE" w:rsidR="62F4E0FE">
        <w:rPr>
          <w:lang w:val="en-US"/>
        </w:rPr>
        <w:t xml:space="preserve">Mathayo 6:1-15 </w:t>
      </w:r>
      <w:r w:rsidRPr="62F4E0FE" w:rsidR="62F4E0FE">
        <w:rPr>
          <w:lang w:val="en-US"/>
        </w:rPr>
        <w:t>iliendelea</w:t>
      </w:r>
    </w:p>
    <w:p w:rsidRPr="007B69FD" w:rsidR="00617926" w:rsidP="0019643B" w:rsidRDefault="00617926" w14:paraId="1495CE1F" w14:textId="77777777">
      <w:pPr>
        <w:rPr>
          <w:sz w:val="20"/>
          <w:szCs w:val="20"/>
        </w:rPr>
      </w:pPr>
      <w:r/>
    </w:p>
    <w:p w:rsidRPr="007B69FD" w:rsidR="009D27FE" w:rsidP="62F4E0FE" w:rsidRDefault="008F6E25" w14:paraId="520421E6" w14:textId="43F56AD5" w14:noSpellErr="1">
      <w:pPr>
        <w:numPr>
          <w:ilvl w:val="0"/>
          <w:numId w:val="5"/>
        </w:numPr>
        <w:rPr>
          <w:sz w:val="20"/>
          <w:szCs w:val="20"/>
          <w:lang w:val="en-US"/>
        </w:rPr>
      </w:pPr>
      <w:r w:rsidRPr="62F4E0FE" w:rsidR="62F4E0FE">
        <w:rPr>
          <w:lang w:val="en-US"/>
        </w:rPr>
        <w:t xml:space="preserve">[6:9-13] Yesu </w:t>
      </w:r>
      <w:r w:rsidRPr="62F4E0FE" w:rsidR="62F4E0FE">
        <w:rPr>
          <w:lang w:val="en-US"/>
        </w:rPr>
        <w:t>aliwaambia</w:t>
      </w:r>
      <w:r w:rsidRPr="62F4E0FE" w:rsidR="62F4E0FE">
        <w:rPr>
          <w:lang w:val="en-US"/>
        </w:rPr>
        <w:t xml:space="preserve"> </w:t>
      </w:r>
      <w:r w:rsidRPr="62F4E0FE" w:rsidR="62F4E0FE">
        <w:rPr>
          <w:lang w:val="en-US"/>
        </w:rPr>
        <w:t>wasali</w:t>
      </w:r>
      <w:r w:rsidRPr="62F4E0FE" w:rsidR="62F4E0FE">
        <w:rPr>
          <w:lang w:val="en-US"/>
        </w:rPr>
        <w:t xml:space="preserve"> </w:t>
      </w:r>
      <w:r w:rsidRPr="62F4E0FE" w:rsidR="62F4E0FE">
        <w:rPr>
          <w:lang w:val="en-US"/>
        </w:rPr>
        <w:t>kuhusu</w:t>
      </w:r>
      <w:r w:rsidRPr="62F4E0FE" w:rsidR="62F4E0FE">
        <w:rPr>
          <w:lang w:val="en-US"/>
        </w:rPr>
        <w:t xml:space="preserve"> mambo </w:t>
      </w:r>
      <w:r w:rsidRPr="62F4E0FE" w:rsidR="62F4E0FE">
        <w:rPr>
          <w:lang w:val="en-US"/>
        </w:rPr>
        <w:t>gani</w:t>
      </w:r>
      <w:r w:rsidRPr="62F4E0FE" w:rsidR="62F4E0FE">
        <w:rPr>
          <w:lang w:val="en-US"/>
        </w:rPr>
        <w:t>?</w:t>
      </w:r>
    </w:p>
    <w:p w:rsidRPr="007B69FD" w:rsidR="009D27FE" w:rsidP="62F4E0FE" w:rsidRDefault="009D27FE" w14:paraId="0395518B" w14:textId="77777777" w14:noSpellErr="1">
      <w:pPr>
        <w:ind w:left="720"/>
        <w:rPr>
          <w:sz w:val="20"/>
          <w:szCs w:val="20"/>
          <w:lang w:val="en-US"/>
        </w:rPr>
      </w:pPr>
      <w:r w:rsidRPr="62F4E0FE" w:rsidR="62F4E0FE">
        <w:rPr>
          <w:lang w:val="en-US"/>
        </w:rPr>
        <w:t>Alisema</w:t>
      </w:r>
      <w:r w:rsidRPr="62F4E0FE" w:rsidR="62F4E0FE">
        <w:rPr>
          <w:lang w:val="en-US"/>
        </w:rPr>
        <w:t xml:space="preserve"> </w:t>
      </w:r>
      <w:r w:rsidRPr="62F4E0FE" w:rsidR="62F4E0FE">
        <w:rPr>
          <w:lang w:val="en-US"/>
        </w:rPr>
        <w:t>tusali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w:t>
      </w:r>
    </w:p>
    <w:p w:rsidRPr="007B69FD" w:rsidR="009D27FE" w:rsidP="62F4E0FE" w:rsidRDefault="009D27FE" w14:paraId="126604EF" w14:textId="77777777" w14:noSpellErr="1">
      <w:pPr>
        <w:numPr>
          <w:ilvl w:val="0"/>
          <w:numId w:val="6"/>
        </w:numPr>
        <w:ind w:left="900" w:hanging="180"/>
        <w:rPr>
          <w:sz w:val="20"/>
          <w:szCs w:val="20"/>
          <w:lang w:val="en-US"/>
        </w:rPr>
      </w:pPr>
      <w:r w:rsidRPr="62F4E0FE" w:rsidR="62F4E0FE">
        <w:rPr>
          <w:lang w:val="en-US"/>
        </w:rPr>
        <w:t>jina</w:t>
      </w:r>
      <w:r w:rsidRPr="62F4E0FE" w:rsidR="62F4E0FE">
        <w:rPr>
          <w:lang w:val="en-US"/>
        </w:rPr>
        <w:t xml:space="preserve"> la Baba </w:t>
      </w:r>
      <w:r w:rsidRPr="62F4E0FE" w:rsidR="62F4E0FE">
        <w:rPr>
          <w:lang w:val="en-US"/>
        </w:rPr>
        <w:t>litukuzwe</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takatifu</w:t>
      </w:r>
    </w:p>
    <w:p w:rsidRPr="007B69FD" w:rsidR="009D27FE" w:rsidP="62F4E0FE" w:rsidRDefault="009D27FE" w14:paraId="6ED80A94" w14:textId="77777777" w14:noSpellErr="1">
      <w:pPr>
        <w:numPr>
          <w:ilvl w:val="0"/>
          <w:numId w:val="6"/>
        </w:numPr>
        <w:ind w:left="900" w:hanging="180"/>
        <w:rPr>
          <w:sz w:val="20"/>
          <w:szCs w:val="20"/>
          <w:lang w:val="en-US"/>
        </w:rPr>
      </w:pPr>
      <w:r w:rsidRPr="62F4E0FE" w:rsidR="62F4E0FE">
        <w:rPr>
          <w:lang w:val="en-US"/>
        </w:rPr>
        <w:t>ufalme</w:t>
      </w:r>
      <w:r w:rsidRPr="62F4E0FE" w:rsidR="62F4E0FE">
        <w:rPr>
          <w:lang w:val="en-US"/>
        </w:rPr>
        <w:t xml:space="preserve"> wake </w:t>
      </w:r>
      <w:r w:rsidRPr="62F4E0FE" w:rsidR="62F4E0FE">
        <w:rPr>
          <w:lang w:val="en-US"/>
        </w:rPr>
        <w:t>uje</w:t>
      </w:r>
    </w:p>
    <w:p w:rsidRPr="007B69FD" w:rsidR="009D27FE" w:rsidP="62F4E0FE" w:rsidRDefault="009D27FE" w14:paraId="711AD416" w14:textId="77777777" w14:noSpellErr="1">
      <w:pPr>
        <w:numPr>
          <w:ilvl w:val="0"/>
          <w:numId w:val="6"/>
        </w:numPr>
        <w:ind w:left="900" w:hanging="180"/>
        <w:rPr>
          <w:sz w:val="20"/>
          <w:szCs w:val="20"/>
          <w:lang w:val="en-US"/>
        </w:rPr>
      </w:pPr>
      <w:r w:rsidRPr="62F4E0FE" w:rsidR="62F4E0FE">
        <w:rPr>
          <w:lang w:val="en-US"/>
        </w:rPr>
        <w:t>mapenzi</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yatimizwe</w:t>
      </w:r>
    </w:p>
    <w:p w:rsidRPr="007B69FD" w:rsidR="009D27FE" w:rsidP="62F4E0FE" w:rsidRDefault="009D27FE" w14:paraId="2D4747CE" w14:textId="77777777" w14:noSpellErr="1">
      <w:pPr>
        <w:numPr>
          <w:ilvl w:val="0"/>
          <w:numId w:val="6"/>
        </w:numPr>
        <w:ind w:left="900" w:hanging="180"/>
        <w:rPr>
          <w:sz w:val="20"/>
          <w:szCs w:val="20"/>
          <w:lang w:val="en-US"/>
        </w:rPr>
      </w:pPr>
      <w:r w:rsidRPr="62F4E0FE" w:rsidR="62F4E0FE">
        <w:rPr>
          <w:lang w:val="en-US"/>
        </w:rPr>
        <w:t>mahitaji</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kila</w:t>
      </w:r>
      <w:r w:rsidRPr="62F4E0FE" w:rsidR="62F4E0FE">
        <w:rPr>
          <w:lang w:val="en-US"/>
        </w:rPr>
        <w:t xml:space="preserve"> siku</w:t>
      </w:r>
    </w:p>
    <w:p w:rsidRPr="007B69FD" w:rsidR="009D27FE" w:rsidP="62F4E0FE" w:rsidRDefault="009D27FE" w14:paraId="229A6E66" w14:textId="77777777" w14:noSpellErr="1">
      <w:pPr>
        <w:numPr>
          <w:ilvl w:val="0"/>
          <w:numId w:val="6"/>
        </w:numPr>
        <w:ind w:left="900" w:hanging="180"/>
        <w:rPr>
          <w:sz w:val="20"/>
          <w:szCs w:val="20"/>
          <w:lang w:val="en-US"/>
        </w:rPr>
      </w:pPr>
      <w:r w:rsidRPr="62F4E0FE" w:rsidR="62F4E0FE">
        <w:rPr>
          <w:lang w:val="en-US"/>
        </w:rPr>
        <w:t>msamaha</w:t>
      </w:r>
    </w:p>
    <w:p w:rsidRPr="007B69FD" w:rsidR="009D27FE" w:rsidP="62F4E0FE" w:rsidRDefault="009D27FE" w14:paraId="1989FA40" w14:textId="77777777" w14:noSpellErr="1">
      <w:pPr>
        <w:numPr>
          <w:ilvl w:val="0"/>
          <w:numId w:val="6"/>
        </w:numPr>
        <w:ind w:left="900" w:hanging="180"/>
        <w:rPr>
          <w:sz w:val="20"/>
          <w:szCs w:val="20"/>
          <w:lang w:val="en-US"/>
        </w:rPr>
      </w:pPr>
      <w:r w:rsidRPr="62F4E0FE" w:rsidR="62F4E0FE">
        <w:rPr>
          <w:lang w:val="en-US"/>
        </w:rPr>
        <w:t>ulinzi</w:t>
      </w:r>
      <w:r w:rsidRPr="62F4E0FE" w:rsidR="62F4E0FE">
        <w:rPr>
          <w:lang w:val="en-US"/>
        </w:rPr>
        <w:t xml:space="preserve"> </w:t>
      </w:r>
      <w:r w:rsidRPr="62F4E0FE" w:rsidR="62F4E0FE">
        <w:rPr>
          <w:lang w:val="en-US"/>
        </w:rPr>
        <w:t>dhidi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kishawishi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uovu</w:t>
      </w:r>
    </w:p>
    <w:p w:rsidRPr="007B69FD" w:rsidR="009D27FE" w:rsidP="62F4E0FE" w:rsidRDefault="008F6E25" w14:paraId="73AAE399" w14:textId="39104412" w14:noSpellErr="1">
      <w:pPr>
        <w:pStyle w:val="ListParagraph"/>
        <w:numPr>
          <w:ilvl w:val="0"/>
          <w:numId w:val="5"/>
        </w:numPr>
        <w:spacing w:before="240" w:after="240"/>
        <w:rPr>
          <w:sz w:val="20"/>
          <w:szCs w:val="20"/>
          <w:lang w:val="en-US"/>
        </w:rPr>
      </w:pPr>
      <w:r w:rsidRPr="62F4E0FE" w:rsidR="62F4E0FE">
        <w:rPr>
          <w:lang w:val="en-US"/>
        </w:rPr>
        <w:t xml:space="preserve">[6:14] Yesu </w:t>
      </w:r>
      <w:r w:rsidRPr="62F4E0FE" w:rsidR="62F4E0FE">
        <w:rPr>
          <w:lang w:val="en-US"/>
        </w:rPr>
        <w:t>alisema</w:t>
      </w:r>
      <w:r w:rsidRPr="62F4E0FE" w:rsidR="62F4E0FE">
        <w:rPr>
          <w:lang w:val="en-US"/>
        </w:rPr>
        <w:t xml:space="preserve"> Baba </w:t>
      </w:r>
      <w:r w:rsidRPr="62F4E0FE" w:rsidR="62F4E0FE">
        <w:rPr>
          <w:lang w:val="en-US"/>
        </w:rPr>
        <w:t>angefanya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wangesamehe</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wengine</w:t>
      </w:r>
      <w:r w:rsidRPr="62F4E0FE" w:rsidR="62F4E0FE">
        <w:rPr>
          <w:lang w:val="en-US"/>
        </w:rPr>
        <w:t>?</w:t>
      </w:r>
    </w:p>
    <w:p w:rsidRPr="007B69FD" w:rsidR="009D27FE" w:rsidP="62F4E0FE" w:rsidRDefault="009D27FE" w14:paraId="7DEA61DC" w14:textId="77777777" w14:noSpellErr="1">
      <w:pPr>
        <w:pStyle w:val="ListParagraph"/>
        <w:spacing w:before="240" w:after="240"/>
        <w:ind w:left="360" w:firstLine="360"/>
        <w:rPr>
          <w:sz w:val="20"/>
          <w:szCs w:val="20"/>
          <w:lang w:val="en-US"/>
        </w:rPr>
      </w:pP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Baba </w:t>
      </w:r>
      <w:r w:rsidRPr="62F4E0FE" w:rsidR="62F4E0FE">
        <w:rPr>
          <w:lang w:val="en-US"/>
        </w:rPr>
        <w:t>angewasamehe</w:t>
      </w:r>
      <w:r w:rsidRPr="62F4E0FE" w:rsidR="62F4E0FE">
        <w:rPr>
          <w:lang w:val="en-US"/>
        </w:rPr>
        <w:t>.</w:t>
      </w:r>
    </w:p>
    <w:p w:rsidRPr="007B69FD" w:rsidR="009D27FE" w:rsidP="009D27FE" w:rsidRDefault="009D27FE" w14:paraId="23B929BD" w14:textId="77777777">
      <w:pPr>
        <w:pStyle w:val="ListParagraph"/>
        <w:spacing w:before="240" w:after="240"/>
        <w:ind w:left="360"/>
        <w:rPr>
          <w:b/>
          <w:sz w:val="20"/>
          <w:szCs w:val="20"/>
        </w:rPr>
      </w:pPr>
      <w:r/>
    </w:p>
    <w:p w:rsidRPr="007B69FD" w:rsidR="009D27FE" w:rsidP="62F4E0FE" w:rsidRDefault="008F6E25" w14:paraId="1182F208" w14:textId="40104673" w14:noSpellErr="1">
      <w:pPr>
        <w:pStyle w:val="ListParagraph"/>
        <w:numPr>
          <w:ilvl w:val="0"/>
          <w:numId w:val="5"/>
        </w:numPr>
        <w:spacing w:before="240" w:after="240"/>
        <w:rPr>
          <w:sz w:val="20"/>
          <w:szCs w:val="20"/>
          <w:lang w:val="en-US"/>
        </w:rPr>
      </w:pPr>
      <w:r w:rsidRPr="62F4E0FE" w:rsidR="62F4E0FE">
        <w:rPr>
          <w:lang w:val="en-US"/>
        </w:rPr>
        <w:t xml:space="preserve">[6:15] Ni </w:t>
      </w:r>
      <w:r w:rsidRPr="62F4E0FE" w:rsidR="62F4E0FE">
        <w:rPr>
          <w:lang w:val="en-US"/>
        </w:rPr>
        <w:t>nini</w:t>
      </w:r>
      <w:r w:rsidRPr="62F4E0FE" w:rsidR="62F4E0FE">
        <w:rPr>
          <w:lang w:val="en-US"/>
        </w:rPr>
        <w:t xml:space="preserve"> </w:t>
      </w:r>
      <w:r w:rsidRPr="62F4E0FE" w:rsidR="62F4E0FE">
        <w:rPr>
          <w:lang w:val="en-US"/>
        </w:rPr>
        <w:t>kingetokea</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hawangewasamehe</w:t>
      </w:r>
      <w:r w:rsidRPr="62F4E0FE" w:rsidR="62F4E0FE">
        <w:rPr>
          <w:lang w:val="en-US"/>
        </w:rPr>
        <w:t xml:space="preserve"> </w:t>
      </w:r>
      <w:r w:rsidRPr="62F4E0FE" w:rsidR="62F4E0FE">
        <w:rPr>
          <w:lang w:val="en-US"/>
        </w:rPr>
        <w:t>wengine</w:t>
      </w:r>
      <w:r w:rsidRPr="62F4E0FE" w:rsidR="62F4E0FE">
        <w:rPr>
          <w:lang w:val="en-US"/>
        </w:rPr>
        <w:t>?</w:t>
      </w:r>
    </w:p>
    <w:p w:rsidRPr="007B69FD" w:rsidR="009D27FE" w:rsidP="62F4E0FE" w:rsidRDefault="009D27FE" w14:paraId="678BE37D" w14:textId="77777777" w14:noSpellErr="1">
      <w:pPr>
        <w:pStyle w:val="ListParagraph"/>
        <w:spacing w:before="240" w:after="240"/>
        <w:ind w:left="360" w:firstLine="360"/>
        <w:rPr>
          <w:sz w:val="20"/>
          <w:szCs w:val="20"/>
          <w:lang w:val="en-US"/>
        </w:rPr>
      </w:pPr>
      <w:r w:rsidRPr="62F4E0FE" w:rsidR="62F4E0FE">
        <w:rPr>
          <w:lang w:val="en-US"/>
        </w:rPr>
        <w:t xml:space="preserve">Baba </w:t>
      </w:r>
      <w:r w:rsidRPr="62F4E0FE" w:rsidR="62F4E0FE">
        <w:rPr>
          <w:lang w:val="en-US"/>
        </w:rPr>
        <w:t>hangewasamehe</w:t>
      </w:r>
      <w:r w:rsidRPr="62F4E0FE" w:rsidR="62F4E0FE">
        <w:rPr>
          <w:lang w:val="en-US"/>
        </w:rPr>
        <w:t>.</w:t>
      </w:r>
    </w:p>
    <w:p w:rsidRPr="007B69FD" w:rsidR="009D27FE" w:rsidP="62F4E0FE" w:rsidRDefault="009D27FE" w14:paraId="7CA3104B"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9D27FE" w:rsidRDefault="009D27FE" w14:paraId="6F9A91BC" w14:textId="17D5D275">
      <w:pPr>
        <w:rPr>
          <w:b/>
          <w:sz w:val="20"/>
          <w:szCs w:val="20"/>
        </w:rPr>
      </w:pPr>
      <w:r/>
    </w:p>
    <w:p w:rsidRPr="007B69FD" w:rsidR="009D27FE" w:rsidP="009D27FE" w:rsidRDefault="009D27FE" w14:paraId="7AA4FD56" w14:textId="50CAD94F">
      <w:pPr>
        <w:pStyle w:val="Heading1"/>
        <w:keepNext w:val="0"/>
        <w:keepLines w:val="0"/>
        <w:spacing w:before="480"/>
        <w:rPr>
          <w:b/>
          <w:bCs/>
          <w:szCs w:val="44"/>
        </w:rPr>
      </w:pPr>
      <w:r>
        <w:t>Mathayo 13:44-46</w:t>
      </w:r>
    </w:p>
    <w:p w:rsidRPr="007B69FD" w:rsidR="009D27FE" w:rsidP="00350308" w:rsidRDefault="009D27FE" w14:paraId="28EF9EB6" w14:textId="26907FD3" w14:noSpellErr="1">
      <w:pPr>
        <w:pStyle w:val="Background"/>
      </w:pPr>
      <w:r w:rsidRPr="62F4E0FE" w:rsidR="62F4E0FE">
        <w:rPr>
          <w:lang w:val="en-US"/>
        </w:rPr>
        <w:t xml:space="preserve">Mambo </w:t>
      </w:r>
      <w:r w:rsidRPr="62F4E0FE" w:rsidR="62F4E0FE">
        <w:rPr>
          <w:lang w:val="en-US"/>
        </w:rPr>
        <w:t>makuu</w:t>
      </w:r>
      <w:r w:rsidRPr="62F4E0FE" w:rsidR="62F4E0FE">
        <w:rPr>
          <w:lang w:val="en-US"/>
        </w:rPr>
        <w:t xml:space="preserve">: Yesu </w:t>
      </w:r>
      <w:r w:rsidRPr="62F4E0FE" w:rsidR="62F4E0FE">
        <w:rPr>
          <w:lang w:val="en-US"/>
        </w:rPr>
        <w:t>alienda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kuketi</w:t>
      </w:r>
      <w:r w:rsidRPr="62F4E0FE" w:rsidR="62F4E0FE">
        <w:rPr>
          <w:lang w:val="en-US"/>
        </w:rPr>
        <w:t xml:space="preserve"> </w:t>
      </w:r>
      <w:r w:rsidRPr="62F4E0FE" w:rsidR="62F4E0FE">
        <w:rPr>
          <w:lang w:val="en-US"/>
        </w:rPr>
        <w:t>kando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bahari</w:t>
      </w:r>
      <w:r w:rsidRPr="62F4E0FE" w:rsidR="62F4E0FE">
        <w:rPr>
          <w:lang w:val="en-US"/>
        </w:rPr>
        <w:t xml:space="preserve">. Umati </w:t>
      </w:r>
      <w:r w:rsidRPr="62F4E0FE" w:rsidR="62F4E0FE">
        <w:rPr>
          <w:lang w:val="en-US"/>
        </w:rPr>
        <w:t>mkubwa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ulikusanyika</w:t>
      </w:r>
      <w:r w:rsidRPr="62F4E0FE" w:rsidR="62F4E0FE">
        <w:rPr>
          <w:lang w:val="en-US"/>
        </w:rPr>
        <w:t xml:space="preserve"> </w:t>
      </w:r>
      <w:r w:rsidRPr="62F4E0FE" w:rsidR="62F4E0FE">
        <w:rPr>
          <w:lang w:val="en-US"/>
        </w:rPr>
        <w:t>kumzunguka</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akawaambia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kutumia</w:t>
      </w:r>
      <w:r w:rsidRPr="62F4E0FE" w:rsidR="62F4E0FE">
        <w:rPr>
          <w:lang w:val="en-US"/>
        </w:rPr>
        <w:t xml:space="preserve"> </w:t>
      </w:r>
      <w:r w:rsidRPr="62F4E0FE" w:rsidR="62F4E0FE">
        <w:rPr>
          <w:lang w:val="en-US"/>
        </w:rPr>
        <w:t>mifano</w:t>
      </w:r>
      <w:r w:rsidRPr="62F4E0FE" w:rsidR="62F4E0FE">
        <w:rPr>
          <w:lang w:val="en-US"/>
        </w:rPr>
        <w:t>.</w:t>
      </w:r>
    </w:p>
    <w:p w:rsidRPr="00170DC8" w:rsidR="00170DC8" w:rsidP="62F4E0FE" w:rsidRDefault="00170DC8" w14:paraId="4770EA3D"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9D27FE" w:rsidP="006D6990" w:rsidRDefault="009D27FE" w14:paraId="0BA8764D"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9D27FE" w:rsidP="00350308" w:rsidRDefault="009D27FE" w14:paraId="58CF14B4" w14:textId="3B818825"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9D27FE" w:rsidP="006D6990" w:rsidRDefault="009D27FE" w14:paraId="1B5A2817" w14:textId="650409DA" w14:noSpellErr="1">
      <w:pPr>
        <w:pStyle w:val="Checklist"/>
        <w:rPr/>
      </w:pPr>
      <w:r w:rsidRPr="62F4E0FE" w:rsidR="62F4E0FE">
        <w:rPr>
          <w:lang w:val="en-US"/>
        </w:rPr>
        <w:t xml:space="preserve">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hazina</w:t>
      </w:r>
      <w:r w:rsidRPr="62F4E0FE" w:rsidR="62F4E0FE">
        <w:rPr>
          <w:lang w:val="en-US"/>
        </w:rPr>
        <w:t xml:space="preserve"> </w:t>
      </w:r>
      <w:r w:rsidRPr="62F4E0FE" w:rsidR="62F4E0FE">
        <w:rPr>
          <w:lang w:val="en-US"/>
        </w:rPr>
        <w:t>iliyofichwa</w:t>
      </w:r>
      <w:r w:rsidRPr="62F4E0FE" w:rsidR="62F4E0FE">
        <w:rPr>
          <w:lang w:val="en-US"/>
        </w:rPr>
        <w:t xml:space="preserve"> </w:t>
      </w:r>
      <w:r w:rsidRPr="62F4E0FE" w:rsidR="62F4E0FE">
        <w:rPr>
          <w:lang w:val="en-US"/>
        </w:rPr>
        <w:t>shambani</w:t>
      </w:r>
      <w:r w:rsidRPr="62F4E0FE" w:rsidR="62F4E0FE">
        <w:rPr>
          <w:lang w:val="en-US"/>
        </w:rPr>
        <w:t>. [13:44]</w:t>
      </w:r>
    </w:p>
    <w:p w:rsidRPr="007B69FD" w:rsidR="009D27FE" w:rsidP="006D6990" w:rsidRDefault="009D27FE" w14:paraId="6CC0C701" w14:textId="4E9FF6A0" w14:noSpellErr="1">
      <w:pPr>
        <w:pStyle w:val="Checklist"/>
        <w:rPr/>
      </w:pPr>
      <w:r w:rsidRPr="62F4E0FE" w:rsidR="62F4E0FE">
        <w:rPr>
          <w:lang w:val="en-US"/>
        </w:rPr>
        <w:t xml:space="preserve">Yesu </w:t>
      </w:r>
      <w:r w:rsidRPr="62F4E0FE" w:rsidR="62F4E0FE">
        <w:rPr>
          <w:lang w:val="en-US"/>
        </w:rPr>
        <w:t>alisema</w:t>
      </w:r>
      <w:r w:rsidRPr="62F4E0FE" w:rsidR="62F4E0FE">
        <w:rPr>
          <w:lang w:val="en-US"/>
        </w:rPr>
        <w:t xml:space="preserve"> pia </w:t>
      </w:r>
      <w:r w:rsidRPr="62F4E0FE" w:rsidR="62F4E0FE">
        <w:rPr>
          <w:lang w:val="en-US"/>
        </w:rPr>
        <w:t>kwamba</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mwanabiashara</w:t>
      </w:r>
      <w:r w:rsidRPr="62F4E0FE" w:rsidR="62F4E0FE">
        <w:rPr>
          <w:lang w:val="en-US"/>
        </w:rPr>
        <w:t xml:space="preserve"> - </w:t>
      </w:r>
      <w:r w:rsidRPr="62F4E0FE" w:rsidR="62F4E0FE">
        <w:rPr>
          <w:lang w:val="en-US"/>
        </w:rPr>
        <w:t>biashara</w:t>
      </w:r>
      <w:r w:rsidRPr="62F4E0FE" w:rsidR="62F4E0FE">
        <w:rPr>
          <w:lang w:val="en-US"/>
        </w:rPr>
        <w:t xml:space="preserve"> </w:t>
      </w:r>
      <w:r w:rsidRPr="62F4E0FE" w:rsidR="62F4E0FE">
        <w:rPr>
          <w:lang w:val="en-US"/>
        </w:rPr>
        <w:t>anayetafuta</w:t>
      </w:r>
      <w:r w:rsidRPr="62F4E0FE" w:rsidR="62F4E0FE">
        <w:rPr>
          <w:lang w:val="en-US"/>
        </w:rPr>
        <w:t xml:space="preserve"> lulu </w:t>
      </w:r>
      <w:r w:rsidRPr="62F4E0FE" w:rsidR="62F4E0FE">
        <w:rPr>
          <w:lang w:val="en-US"/>
        </w:rPr>
        <w:t>zenye</w:t>
      </w:r>
      <w:r w:rsidRPr="62F4E0FE" w:rsidR="62F4E0FE">
        <w:rPr>
          <w:lang w:val="en-US"/>
        </w:rPr>
        <w:t xml:space="preserve"> </w:t>
      </w:r>
      <w:r w:rsidRPr="62F4E0FE" w:rsidR="62F4E0FE">
        <w:rPr>
          <w:lang w:val="en-US"/>
        </w:rPr>
        <w:t>thamani</w:t>
      </w:r>
      <w:r w:rsidRPr="62F4E0FE" w:rsidR="62F4E0FE">
        <w:rPr>
          <w:lang w:val="en-US"/>
        </w:rPr>
        <w:t>. [13:45-46]</w:t>
      </w:r>
    </w:p>
    <w:p w:rsidRPr="007B69FD" w:rsidR="009D27FE" w:rsidP="0019643B" w:rsidRDefault="009D27FE" w14:paraId="3A9F6A99"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9D27FE" w:rsidP="00350308" w:rsidRDefault="003947E5" w14:paraId="10C94587" w14:textId="7D9FAF80"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9D27FE" w:rsidP="62F4E0FE" w:rsidRDefault="008F6E25" w14:paraId="147D0CA2" w14:textId="69C528D2" w14:noSpellErr="1">
      <w:pPr>
        <w:numPr>
          <w:ilvl w:val="0"/>
          <w:numId w:val="7"/>
        </w:numPr>
        <w:rPr>
          <w:sz w:val="20"/>
          <w:szCs w:val="20"/>
          <w:lang w:val="en-US"/>
        </w:rPr>
      </w:pPr>
      <w:r w:rsidRPr="62F4E0FE" w:rsidR="62F4E0FE">
        <w:rPr>
          <w:lang w:val="en-US"/>
        </w:rPr>
        <w:t xml:space="preserve">[13:44] Yesu </w:t>
      </w:r>
      <w:r w:rsidRPr="62F4E0FE" w:rsidR="62F4E0FE">
        <w:rPr>
          <w:lang w:val="en-US"/>
        </w:rPr>
        <w:t>alifafanuaje</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44?</w:t>
      </w:r>
    </w:p>
    <w:p w:rsidRPr="007B69FD" w:rsidR="009D27FE" w:rsidP="62F4E0FE" w:rsidRDefault="009D27FE" w14:paraId="1C5A6C5C" w14:textId="0DB14248" w14:noSpellErr="1">
      <w:pPr>
        <w:ind w:left="720"/>
        <w:rPr>
          <w:sz w:val="20"/>
          <w:szCs w:val="20"/>
          <w:lang w:val="en-US"/>
        </w:rPr>
      </w:pPr>
      <w:r w:rsidRPr="62F4E0FE" w:rsidR="62F4E0FE">
        <w:rPr>
          <w:lang w:val="en-US"/>
        </w:rPr>
        <w:t xml:space="preserve">Ni </w:t>
      </w:r>
      <w:r w:rsidRPr="62F4E0FE" w:rsidR="62F4E0FE">
        <w:rPr>
          <w:lang w:val="en-US"/>
        </w:rPr>
        <w:t>kama</w:t>
      </w:r>
      <w:r w:rsidRPr="62F4E0FE" w:rsidR="62F4E0FE">
        <w:rPr>
          <w:lang w:val="en-US"/>
        </w:rPr>
        <w:t xml:space="preserve"> </w:t>
      </w:r>
      <w:r w:rsidRPr="62F4E0FE" w:rsidR="62F4E0FE">
        <w:rPr>
          <w:lang w:val="en-US"/>
        </w:rPr>
        <w:t>hazina</w:t>
      </w:r>
      <w:r w:rsidRPr="62F4E0FE" w:rsidR="62F4E0FE">
        <w:rPr>
          <w:lang w:val="en-US"/>
        </w:rPr>
        <w:t xml:space="preserve"> </w:t>
      </w:r>
      <w:r w:rsidRPr="62F4E0FE" w:rsidR="62F4E0FE">
        <w:rPr>
          <w:lang w:val="en-US"/>
        </w:rPr>
        <w:t>iliyofichwa</w:t>
      </w:r>
      <w:r w:rsidRPr="62F4E0FE" w:rsidR="62F4E0FE">
        <w:rPr>
          <w:lang w:val="en-US"/>
        </w:rPr>
        <w:t xml:space="preserve"> </w:t>
      </w:r>
      <w:r w:rsidRPr="62F4E0FE" w:rsidR="62F4E0FE">
        <w:rPr>
          <w:lang w:val="en-US"/>
        </w:rPr>
        <w:t>shambani</w:t>
      </w:r>
      <w:r w:rsidRPr="62F4E0FE" w:rsidR="62F4E0FE">
        <w:rPr>
          <w:lang w:val="en-US"/>
        </w:rPr>
        <w:t>.</w:t>
      </w:r>
    </w:p>
    <w:p w:rsidRPr="007B69FD" w:rsidR="009D27FE" w:rsidP="009D27FE" w:rsidRDefault="009D27FE" w14:paraId="53FBC02A" w14:textId="77777777">
      <w:pPr>
        <w:ind w:left="720"/>
        <w:rPr>
          <w:sz w:val="20"/>
          <w:szCs w:val="20"/>
        </w:rPr>
      </w:pPr>
      <w:r/>
    </w:p>
    <w:p w:rsidRPr="007B69FD" w:rsidR="009D27FE" w:rsidP="62F4E0FE" w:rsidRDefault="008F6E25" w14:paraId="7C07F4AE" w14:textId="4BBBF22E" w14:noSpellErr="1">
      <w:pPr>
        <w:numPr>
          <w:ilvl w:val="0"/>
          <w:numId w:val="7"/>
        </w:numPr>
        <w:rPr>
          <w:sz w:val="20"/>
          <w:szCs w:val="20"/>
          <w:lang w:val="en-US"/>
        </w:rPr>
      </w:pPr>
      <w:r w:rsidRPr="62F4E0FE" w:rsidR="62F4E0FE">
        <w:rPr>
          <w:lang w:val="en-US"/>
        </w:rPr>
        <w:t xml:space="preserve">[13:44]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alipopata</w:t>
      </w:r>
      <w:r w:rsidRPr="62F4E0FE" w:rsidR="62F4E0FE">
        <w:rPr>
          <w:lang w:val="en-US"/>
        </w:rPr>
        <w:t xml:space="preserve"> </w:t>
      </w:r>
      <w:r w:rsidRPr="62F4E0FE" w:rsidR="62F4E0FE">
        <w:rPr>
          <w:lang w:val="en-US"/>
        </w:rPr>
        <w:t>hazina</w:t>
      </w:r>
      <w:r w:rsidRPr="62F4E0FE" w:rsidR="62F4E0FE">
        <w:rPr>
          <w:lang w:val="en-US"/>
        </w:rPr>
        <w:t xml:space="preserve"> </w:t>
      </w:r>
      <w:r w:rsidRPr="62F4E0FE" w:rsidR="62F4E0FE">
        <w:rPr>
          <w:lang w:val="en-US"/>
        </w:rPr>
        <w:t>iliyofichwa</w:t>
      </w:r>
      <w:r w:rsidRPr="62F4E0FE" w:rsidR="62F4E0FE">
        <w:rPr>
          <w:lang w:val="en-US"/>
        </w:rPr>
        <w:t xml:space="preserve"> </w:t>
      </w:r>
      <w:r w:rsidRPr="62F4E0FE" w:rsidR="62F4E0FE">
        <w:rPr>
          <w:lang w:val="en-US"/>
        </w:rPr>
        <w:t>shambani</w:t>
      </w:r>
      <w:r w:rsidRPr="62F4E0FE" w:rsidR="62F4E0FE">
        <w:rPr>
          <w:lang w:val="en-US"/>
        </w:rPr>
        <w:t>?</w:t>
      </w:r>
    </w:p>
    <w:p w:rsidRPr="007B69FD" w:rsidR="009D27FE" w:rsidP="62F4E0FE" w:rsidRDefault="009D27FE" w14:paraId="5842A6DA" w14:textId="77777777" w14:noSpellErr="1">
      <w:pPr>
        <w:ind w:left="720"/>
        <w:rPr>
          <w:sz w:val="20"/>
          <w:szCs w:val="20"/>
          <w:lang w:val="en-US"/>
        </w:rPr>
      </w:pP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alificha</w:t>
      </w:r>
      <w:r w:rsidRPr="62F4E0FE" w:rsidR="62F4E0FE">
        <w:rPr>
          <w:lang w:val="en-US"/>
        </w:rPr>
        <w:t xml:space="preserve"> </w:t>
      </w:r>
      <w:r w:rsidRPr="62F4E0FE" w:rsidR="62F4E0FE">
        <w:rPr>
          <w:lang w:val="en-US"/>
        </w:rPr>
        <w:t>hazina</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kuuza</w:t>
      </w:r>
      <w:r w:rsidRPr="62F4E0FE" w:rsidR="62F4E0FE">
        <w:rPr>
          <w:lang w:val="en-US"/>
        </w:rPr>
        <w:t xml:space="preserve"> </w:t>
      </w:r>
      <w:r w:rsidRPr="62F4E0FE" w:rsidR="62F4E0FE">
        <w:rPr>
          <w:lang w:val="en-US"/>
        </w:rPr>
        <w:t>vitu</w:t>
      </w:r>
      <w:r w:rsidRPr="62F4E0FE" w:rsidR="62F4E0FE">
        <w:rPr>
          <w:lang w:val="en-US"/>
        </w:rPr>
        <w:t xml:space="preserve"> </w:t>
      </w:r>
      <w:r w:rsidRPr="62F4E0FE" w:rsidR="62F4E0FE">
        <w:rPr>
          <w:lang w:val="en-US"/>
        </w:rPr>
        <w:t>vyote</w:t>
      </w:r>
      <w:r w:rsidRPr="62F4E0FE" w:rsidR="62F4E0FE">
        <w:rPr>
          <w:lang w:val="en-US"/>
        </w:rPr>
        <w:t xml:space="preserve"> </w:t>
      </w:r>
      <w:r w:rsidRPr="62F4E0FE" w:rsidR="62F4E0FE">
        <w:rPr>
          <w:lang w:val="en-US"/>
        </w:rPr>
        <w:t>alivyokuwa</w:t>
      </w:r>
      <w:r w:rsidRPr="62F4E0FE" w:rsidR="62F4E0FE">
        <w:rPr>
          <w:lang w:val="en-US"/>
        </w:rPr>
        <w:t xml:space="preserve"> </w:t>
      </w:r>
      <w:r w:rsidRPr="62F4E0FE" w:rsidR="62F4E0FE">
        <w:rPr>
          <w:lang w:val="en-US"/>
        </w:rPr>
        <w:t>navyo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kununua</w:t>
      </w:r>
      <w:r w:rsidRPr="62F4E0FE" w:rsidR="62F4E0FE">
        <w:rPr>
          <w:lang w:val="en-US"/>
        </w:rPr>
        <w:t xml:space="preserve"> shamba </w:t>
      </w:r>
      <w:r w:rsidRPr="62F4E0FE" w:rsidR="62F4E0FE">
        <w:rPr>
          <w:lang w:val="en-US"/>
        </w:rPr>
        <w:t>hilo</w:t>
      </w:r>
      <w:r w:rsidRPr="62F4E0FE" w:rsidR="62F4E0FE">
        <w:rPr>
          <w:lang w:val="en-US"/>
        </w:rPr>
        <w:t>.</w:t>
      </w:r>
    </w:p>
    <w:p w:rsidRPr="007B69FD" w:rsidR="009D27FE" w:rsidP="009D27FE" w:rsidRDefault="009D27FE" w14:paraId="1007EBEA" w14:textId="77777777">
      <w:pPr>
        <w:ind w:left="720"/>
        <w:rPr>
          <w:sz w:val="20"/>
          <w:szCs w:val="20"/>
        </w:rPr>
      </w:pPr>
      <w:r/>
    </w:p>
    <w:p w:rsidRPr="007B69FD" w:rsidR="009D27FE" w:rsidP="62F4E0FE" w:rsidRDefault="008F6E25" w14:paraId="1AF22702" w14:textId="0446AC27" w14:noSpellErr="1">
      <w:pPr>
        <w:numPr>
          <w:ilvl w:val="0"/>
          <w:numId w:val="7"/>
        </w:numPr>
        <w:rPr>
          <w:sz w:val="20"/>
          <w:szCs w:val="20"/>
          <w:lang w:val="en-US"/>
        </w:rPr>
      </w:pPr>
      <w:r w:rsidRPr="62F4E0FE" w:rsidR="62F4E0FE">
        <w:rPr>
          <w:lang w:val="en-US"/>
        </w:rPr>
        <w:t xml:space="preserve">[13:44] </w:t>
      </w:r>
      <w:r w:rsidRPr="62F4E0FE" w:rsidR="62F4E0FE">
        <w:rPr>
          <w:lang w:val="en-US"/>
        </w:rPr>
        <w:t>Unafikiri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alinunua</w:t>
      </w:r>
      <w:r w:rsidRPr="62F4E0FE" w:rsidR="62F4E0FE">
        <w:rPr>
          <w:lang w:val="en-US"/>
        </w:rPr>
        <w:t xml:space="preserve"> shamba </w:t>
      </w:r>
      <w:r w:rsidRPr="62F4E0FE" w:rsidR="62F4E0FE">
        <w:rPr>
          <w:lang w:val="en-US"/>
        </w:rPr>
        <w:t>hilo</w:t>
      </w:r>
      <w:r w:rsidRPr="62F4E0FE" w:rsidR="62F4E0FE">
        <w:rPr>
          <w:lang w:val="en-US"/>
        </w:rPr>
        <w:t>?</w:t>
      </w:r>
    </w:p>
    <w:p w:rsidRPr="007B69FD" w:rsidR="009D27FE" w:rsidP="48114252" w:rsidRDefault="006D4A5A" w14:paraId="56CF37A4" w14:textId="236453E6">
      <w:pPr>
        <w:ind w:left="720"/>
        <w:rPr>
          <w:sz w:val="20"/>
          <w:szCs w:val="20"/>
          <w:lang w:val="en-US"/>
        </w:rPr>
      </w:pPr>
      <w:r>
        <w:t>Yaelekea alitaka hazina iliyofichwa shambani.</w:t>
      </w:r>
    </w:p>
    <w:p w:rsidRPr="007B69FD" w:rsidR="009D27FE" w:rsidP="009D27FE" w:rsidRDefault="009D27FE" w14:paraId="66966618" w14:textId="77777777">
      <w:pPr>
        <w:ind w:left="720"/>
        <w:rPr>
          <w:sz w:val="20"/>
          <w:szCs w:val="20"/>
        </w:rPr>
      </w:pPr>
      <w:r/>
    </w:p>
    <w:p w:rsidRPr="007B69FD" w:rsidR="009D27FE" w:rsidP="62F4E0FE" w:rsidRDefault="008F6E25" w14:paraId="32D7868E" w14:textId="2646F4B0" w14:noSpellErr="1">
      <w:pPr>
        <w:numPr>
          <w:ilvl w:val="0"/>
          <w:numId w:val="7"/>
        </w:numPr>
        <w:rPr>
          <w:sz w:val="20"/>
          <w:szCs w:val="20"/>
          <w:lang w:val="en-US"/>
        </w:rPr>
      </w:pPr>
      <w:r w:rsidRPr="62F4E0FE" w:rsidR="62F4E0FE">
        <w:rPr>
          <w:lang w:val="en-US"/>
        </w:rPr>
        <w:t xml:space="preserve">[13:45] Yesu </w:t>
      </w:r>
      <w:r w:rsidRPr="62F4E0FE" w:rsidR="62F4E0FE">
        <w:rPr>
          <w:lang w:val="en-US"/>
        </w:rPr>
        <w:t>alifafanuaje</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45?</w:t>
      </w:r>
    </w:p>
    <w:p w:rsidRPr="007B69FD" w:rsidR="009D27FE" w:rsidP="62F4E0FE" w:rsidRDefault="009D27FE" w14:paraId="1151B547" w14:textId="70FF4716" w14:noSpellErr="1">
      <w:pPr>
        <w:ind w:left="720"/>
        <w:rPr>
          <w:sz w:val="20"/>
          <w:szCs w:val="20"/>
          <w:lang w:val="en-US"/>
        </w:rPr>
      </w:pPr>
      <w:r w:rsidRPr="62F4E0FE" w:rsidR="62F4E0FE">
        <w:rPr>
          <w:lang w:val="en-US"/>
        </w:rPr>
        <w:t xml:space="preserve">"Tena,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umefanana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mfanyabiashara</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kutafuta</w:t>
      </w:r>
      <w:r w:rsidRPr="62F4E0FE" w:rsidR="62F4E0FE">
        <w:rPr>
          <w:lang w:val="en-US"/>
        </w:rPr>
        <w:t xml:space="preserve"> lulu </w:t>
      </w:r>
      <w:r w:rsidRPr="62F4E0FE" w:rsidR="62F4E0FE">
        <w:rPr>
          <w:lang w:val="en-US"/>
        </w:rPr>
        <w:t>nzuri</w:t>
      </w:r>
      <w:r w:rsidRPr="62F4E0FE" w:rsidR="62F4E0FE">
        <w:rPr>
          <w:lang w:val="en-US"/>
        </w:rPr>
        <w:t>.</w:t>
      </w:r>
    </w:p>
    <w:p w:rsidRPr="007B69FD" w:rsidR="009D27FE" w:rsidP="009D27FE" w:rsidRDefault="009D27FE" w14:paraId="06A42768" w14:textId="77777777">
      <w:pPr>
        <w:ind w:left="720"/>
        <w:rPr>
          <w:sz w:val="20"/>
          <w:szCs w:val="20"/>
        </w:rPr>
      </w:pPr>
      <w:r/>
    </w:p>
    <w:p w:rsidRPr="007B69FD" w:rsidR="009D27FE" w:rsidP="0099152C" w:rsidRDefault="008F6E25" w14:paraId="6288869D" w14:textId="702FF047">
      <w:pPr>
        <w:numPr>
          <w:ilvl w:val="0"/>
          <w:numId w:val="7"/>
        </w:numPr>
        <w:rPr>
          <w:sz w:val="20"/>
          <w:szCs w:val="20"/>
          <w:lang w:val="en-US"/>
        </w:rPr>
      </w:pPr>
      <w:r>
        <w:t>[13:46] Mfanya biashara huyo alifanya nini alipopata lulu yenye thamani kubwa sana?</w:t>
      </w:r>
    </w:p>
    <w:p w:rsidRPr="007B69FD" w:rsidR="009D27FE" w:rsidP="48114252" w:rsidRDefault="009D27FE" w14:paraId="2AA119F7" w14:textId="77777777">
      <w:pPr>
        <w:ind w:left="720"/>
        <w:rPr>
          <w:sz w:val="20"/>
          <w:szCs w:val="20"/>
          <w:lang w:val="en-US"/>
        </w:rPr>
      </w:pPr>
      <w:r>
        <w:t>Akaenda akauza vyote alivyokuwa navyo, akainunua.</w:t>
      </w:r>
    </w:p>
    <w:p w:rsidRPr="007B69FD" w:rsidR="009D27FE" w:rsidP="009D27FE" w:rsidRDefault="009D27FE" w14:paraId="016DE5E9" w14:textId="77777777">
      <w:pPr>
        <w:ind w:left="720"/>
        <w:rPr>
          <w:sz w:val="20"/>
          <w:szCs w:val="20"/>
        </w:rPr>
      </w:pPr>
      <w:r/>
    </w:p>
    <w:p w:rsidRPr="007B69FD" w:rsidR="009D27FE" w:rsidP="0099152C" w:rsidRDefault="008F6E25" w14:paraId="7019D290" w14:textId="7A21D365">
      <w:pPr>
        <w:numPr>
          <w:ilvl w:val="0"/>
          <w:numId w:val="7"/>
        </w:numPr>
        <w:rPr>
          <w:sz w:val="20"/>
          <w:szCs w:val="20"/>
          <w:lang w:val="en-US"/>
        </w:rPr>
      </w:pPr>
      <w:r>
        <w:t>[13:44-46] Unafikiri ni kwa nini wanaume hao wawili katika hadithi hizo waliuza kila kitu walichokuwa nacho?</w:t>
      </w:r>
    </w:p>
    <w:p w:rsidRPr="007B69FD" w:rsidR="009D27FE" w:rsidP="48114252" w:rsidRDefault="006D4A5A" w14:paraId="29AFE3FD" w14:textId="1A8D2FD3">
      <w:pPr>
        <w:ind w:left="720"/>
        <w:rPr>
          <w:sz w:val="20"/>
          <w:szCs w:val="20"/>
          <w:lang w:val="en-US"/>
        </w:rPr>
      </w:pPr>
      <w:r>
        <w:t>Yaonekana kwamba waliuza kila kitu ili wapate pesa za kutosha kununua shamba na lulu.</w:t>
      </w:r>
    </w:p>
    <w:p w:rsidRPr="007B69FD" w:rsidR="009D27FE" w:rsidP="009D27FE" w:rsidRDefault="009D27FE" w14:paraId="5BCA21B9" w14:textId="77777777">
      <w:pPr>
        <w:ind w:left="720"/>
        <w:rPr>
          <w:sz w:val="20"/>
          <w:szCs w:val="20"/>
        </w:rPr>
      </w:pPr>
      <w:r/>
    </w:p>
    <w:p w:rsidRPr="007B69FD" w:rsidR="009D27FE" w:rsidP="62F4E0FE" w:rsidRDefault="008F6E25" w14:paraId="747C949D" w14:textId="7EB7BBCE" w14:noSpellErr="1">
      <w:pPr>
        <w:numPr>
          <w:ilvl w:val="0"/>
          <w:numId w:val="7"/>
        </w:numPr>
        <w:rPr>
          <w:sz w:val="20"/>
          <w:szCs w:val="20"/>
          <w:lang w:val="en-US"/>
        </w:rPr>
      </w:pPr>
      <w:r w:rsidRPr="62F4E0FE" w:rsidR="62F4E0FE">
        <w:rPr>
          <w:lang w:val="en-US"/>
        </w:rPr>
        <w:t xml:space="preserve">[13:44-46] </w:t>
      </w:r>
      <w:r w:rsidRPr="62F4E0FE" w:rsidR="62F4E0FE">
        <w:rPr>
          <w:lang w:val="en-US"/>
        </w:rPr>
        <w:t>Unafikiri</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vitu</w:t>
      </w:r>
      <w:r w:rsidRPr="62F4E0FE" w:rsidR="62F4E0FE">
        <w:rPr>
          <w:lang w:val="en-US"/>
        </w:rPr>
        <w:t xml:space="preserve"> </w:t>
      </w:r>
      <w:r w:rsidRPr="62F4E0FE" w:rsidR="62F4E0FE">
        <w:rPr>
          <w:lang w:val="en-US"/>
        </w:rPr>
        <w:t>hivi</w:t>
      </w:r>
      <w:r w:rsidRPr="62F4E0FE" w:rsidR="62F4E0FE">
        <w:rPr>
          <w:lang w:val="en-US"/>
        </w:rPr>
        <w:t>?</w:t>
      </w:r>
    </w:p>
    <w:p w:rsidRPr="007B69FD" w:rsidR="009D27FE" w:rsidP="62F4E0FE" w:rsidRDefault="00AB54F1" w14:paraId="6A5E4624" w14:textId="54B81E0F"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Yaonekana</w:t>
      </w:r>
      <w:r w:rsidRPr="62F4E0FE" w:rsidR="62F4E0FE">
        <w:rPr>
          <w:lang w:val="en-US"/>
        </w:rPr>
        <w:t xml:space="preserve"> </w:t>
      </w:r>
      <w:r w:rsidRPr="62F4E0FE" w:rsidR="62F4E0FE">
        <w:rPr>
          <w:lang w:val="en-US"/>
        </w:rPr>
        <w:t>alimaanisha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muhimu</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kuliko</w:t>
      </w:r>
      <w:r w:rsidRPr="62F4E0FE" w:rsidR="62F4E0FE">
        <w:rPr>
          <w:lang w:val="en-US"/>
        </w:rPr>
        <w:t xml:space="preserve"> </w:t>
      </w:r>
      <w:r w:rsidRPr="62F4E0FE" w:rsidR="62F4E0FE">
        <w:rPr>
          <w:lang w:val="en-US"/>
        </w:rPr>
        <w:t>kitu</w:t>
      </w:r>
      <w:r w:rsidRPr="62F4E0FE" w:rsidR="62F4E0FE">
        <w:rPr>
          <w:lang w:val="en-US"/>
        </w:rPr>
        <w:t xml:space="preserve"> </w:t>
      </w:r>
      <w:r w:rsidRPr="62F4E0FE" w:rsidR="62F4E0FE">
        <w:rPr>
          <w:lang w:val="en-US"/>
        </w:rPr>
        <w:t>kingine</w:t>
      </w:r>
      <w:r w:rsidRPr="62F4E0FE" w:rsidR="62F4E0FE">
        <w:rPr>
          <w:lang w:val="en-US"/>
        </w:rPr>
        <w:t xml:space="preserve"> </w:t>
      </w:r>
      <w:r w:rsidRPr="62F4E0FE" w:rsidR="62F4E0FE">
        <w:rPr>
          <w:lang w:val="en-US"/>
        </w:rPr>
        <w:t>chochote</w:t>
      </w:r>
      <w:r w:rsidRPr="62F4E0FE" w:rsidR="62F4E0FE">
        <w:rPr>
          <w:lang w:val="en-US"/>
        </w:rPr>
        <w:t>.</w:t>
      </w:r>
    </w:p>
    <w:p w:rsidRPr="007B69FD" w:rsidR="009D27FE" w:rsidP="62F4E0FE" w:rsidRDefault="009D27FE" w14:paraId="3DB5BDB4"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9D27FE" w:rsidP="009D27FE" w:rsidRDefault="009D27FE" w14:paraId="00F7A168" w14:textId="77777777">
      <w:pPr>
        <w:spacing w:before="240" w:after="240"/>
        <w:rPr>
          <w:b/>
          <w:sz w:val="20"/>
          <w:szCs w:val="20"/>
        </w:rPr>
      </w:pPr>
      <w:r/>
    </w:p>
    <w:p w:rsidRPr="007B69FD" w:rsidR="009D27FE" w:rsidP="009D27FE" w:rsidRDefault="009D27FE" w14:paraId="1C9CC8ED" w14:textId="77777777">
      <w:pPr>
        <w:ind w:left="720"/>
        <w:rPr>
          <w:sz w:val="20"/>
          <w:szCs w:val="20"/>
        </w:rPr>
      </w:pPr>
      <w:r/>
    </w:p>
    <w:p w:rsidRPr="007B69FD" w:rsidR="009D27FE" w:rsidRDefault="009D27FE" w14:paraId="45D4DED3" w14:textId="1899A0E4">
      <w:pPr>
        <w:rPr>
          <w:sz w:val="20"/>
          <w:szCs w:val="20"/>
        </w:rPr>
      </w:pPr>
      <w:r/>
    </w:p>
    <w:p w:rsidRPr="007B69FD" w:rsidR="009D27FE" w:rsidP="009D27FE" w:rsidRDefault="009D27FE" w14:paraId="0DEB4FD4" w14:textId="798921A8">
      <w:pPr>
        <w:pStyle w:val="Heading1"/>
        <w:keepNext w:val="0"/>
        <w:keepLines w:val="0"/>
        <w:spacing w:before="480"/>
        <w:rPr>
          <w:b/>
          <w:bCs/>
          <w:sz w:val="38"/>
          <w:szCs w:val="38"/>
        </w:rPr>
      </w:pPr>
      <w:r>
        <w:t>Mathayo 14:13-21</w:t>
      </w:r>
    </w:p>
    <w:p w:rsidRPr="007B69FD" w:rsidR="009D27FE" w:rsidP="62F4E0FE" w:rsidRDefault="009D27FE" w14:paraId="176227AC" w14:textId="77777777" w14:noSpellErr="1">
      <w:pPr>
        <w:pStyle w:val="Background"/>
        <w:rPr>
          <w:b w:val="1"/>
          <w:bCs w:val="1"/>
          <w:sz w:val="32"/>
          <w:szCs w:val="32"/>
          <w:lang w:val="en-US"/>
        </w:rPr>
      </w:pPr>
      <w:r w:rsidRPr="62F4E0FE" w:rsidR="62F4E0FE">
        <w:rPr>
          <w:lang w:val="en-US"/>
        </w:rPr>
        <w:t xml:space="preserve">Historia: </w:t>
      </w:r>
      <w:r w:rsidRPr="62F4E0FE" w:rsidR="62F4E0FE">
        <w:rPr>
          <w:lang w:val="en-US"/>
        </w:rPr>
        <w:t>Mfalme</w:t>
      </w:r>
      <w:r w:rsidRPr="62F4E0FE" w:rsidR="62F4E0FE">
        <w:rPr>
          <w:lang w:val="en-US"/>
        </w:rPr>
        <w:t xml:space="preserve"> </w:t>
      </w:r>
      <w:r w:rsidRPr="62F4E0FE" w:rsidR="62F4E0FE">
        <w:rPr>
          <w:lang w:val="en-US"/>
        </w:rPr>
        <w:t>Herode</w:t>
      </w:r>
      <w:r w:rsidRPr="62F4E0FE" w:rsidR="62F4E0FE">
        <w:rPr>
          <w:lang w:val="en-US"/>
        </w:rPr>
        <w:t xml:space="preserve"> </w:t>
      </w:r>
      <w:r w:rsidRPr="62F4E0FE" w:rsidR="62F4E0FE">
        <w:rPr>
          <w:lang w:val="en-US"/>
        </w:rPr>
        <w:t>alimuua</w:t>
      </w:r>
      <w:r w:rsidRPr="62F4E0FE" w:rsidR="62F4E0FE">
        <w:rPr>
          <w:lang w:val="en-US"/>
        </w:rPr>
        <w:t xml:space="preserve"> Yohana </w:t>
      </w:r>
      <w:r w:rsidRPr="62F4E0FE" w:rsidR="62F4E0FE">
        <w:rPr>
          <w:lang w:val="en-US"/>
        </w:rPr>
        <w:t>Mbatizaji</w:t>
      </w:r>
      <w:r w:rsidRPr="62F4E0FE" w:rsidR="62F4E0FE">
        <w:rPr>
          <w:lang w:val="en-US"/>
        </w:rPr>
        <w:t xml:space="preserve">, </w:t>
      </w:r>
      <w:r w:rsidRPr="62F4E0FE" w:rsidR="62F4E0FE">
        <w:rPr>
          <w:lang w:val="en-US"/>
        </w:rPr>
        <w:t>binamu</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Wanafunzi</w:t>
      </w:r>
      <w:r w:rsidRPr="62F4E0FE" w:rsidR="62F4E0FE">
        <w:rPr>
          <w:lang w:val="en-US"/>
        </w:rPr>
        <w:t xml:space="preserve"> </w:t>
      </w:r>
      <w:r w:rsidRPr="62F4E0FE" w:rsidR="62F4E0FE">
        <w:rPr>
          <w:lang w:val="en-US"/>
        </w:rPr>
        <w:t>wa</w:t>
      </w:r>
      <w:r w:rsidRPr="62F4E0FE" w:rsidR="62F4E0FE">
        <w:rPr>
          <w:lang w:val="en-US"/>
        </w:rPr>
        <w:t xml:space="preserve"> Yohana </w:t>
      </w:r>
      <w:r w:rsidRPr="62F4E0FE" w:rsidR="62F4E0FE">
        <w:rPr>
          <w:lang w:val="en-US"/>
        </w:rPr>
        <w:t>walimpa</w:t>
      </w:r>
      <w:r w:rsidRPr="62F4E0FE" w:rsidR="62F4E0FE">
        <w:rPr>
          <w:lang w:val="en-US"/>
        </w:rPr>
        <w:t xml:space="preserve"> Yesu </w:t>
      </w:r>
      <w:r w:rsidRPr="62F4E0FE" w:rsidR="62F4E0FE">
        <w:rPr>
          <w:lang w:val="en-US"/>
        </w:rPr>
        <w:t>habari</w:t>
      </w:r>
      <w:r w:rsidRPr="62F4E0FE" w:rsidR="62F4E0FE">
        <w:rPr>
          <w:lang w:val="en-US"/>
        </w:rPr>
        <w:t xml:space="preserve"> za </w:t>
      </w:r>
      <w:r w:rsidRPr="62F4E0FE" w:rsidR="62F4E0FE">
        <w:rPr>
          <w:lang w:val="en-US"/>
        </w:rPr>
        <w:t>jambo</w:t>
      </w:r>
      <w:r w:rsidRPr="62F4E0FE" w:rsidR="62F4E0FE">
        <w:rPr>
          <w:lang w:val="en-US"/>
        </w:rPr>
        <w:t xml:space="preserve"> </w:t>
      </w:r>
      <w:r w:rsidRPr="62F4E0FE" w:rsidR="62F4E0FE">
        <w:rPr>
          <w:lang w:val="en-US"/>
        </w:rPr>
        <w:t>hilo</w:t>
      </w:r>
      <w:r w:rsidRPr="62F4E0FE" w:rsidR="62F4E0FE">
        <w:rPr>
          <w:lang w:val="en-US"/>
        </w:rPr>
        <w:t>.</w:t>
      </w:r>
    </w:p>
    <w:p w:rsidRPr="00170DC8" w:rsidR="00170DC8" w:rsidP="62F4E0FE" w:rsidRDefault="00170DC8" w14:paraId="51D6F9DB"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9D27FE" w:rsidP="006D6990" w:rsidRDefault="009D27FE" w14:paraId="2B98B90B"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9D27FE" w:rsidP="00350308" w:rsidRDefault="009D27FE" w14:paraId="1CFFA062" w14:textId="7FA36085"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9D27FE" w:rsidP="006D6990" w:rsidRDefault="009D27FE" w14:paraId="15B88AB9" w14:textId="412FD661" w14:noSpellErr="1">
      <w:pPr>
        <w:pStyle w:val="Checklist"/>
        <w:rPr/>
      </w:pPr>
      <w:r w:rsidRPr="62F4E0FE" w:rsidR="62F4E0FE">
        <w:rPr>
          <w:lang w:val="en-US"/>
        </w:rPr>
        <w:t xml:space="preserve">Yesu </w:t>
      </w:r>
      <w:r w:rsidRPr="62F4E0FE" w:rsidR="62F4E0FE">
        <w:rPr>
          <w:lang w:val="en-US"/>
        </w:rPr>
        <w:t>alienda</w:t>
      </w:r>
      <w:r w:rsidRPr="62F4E0FE" w:rsidR="62F4E0FE">
        <w:rPr>
          <w:lang w:val="en-US"/>
        </w:rPr>
        <w:t xml:space="preserve"> </w:t>
      </w:r>
      <w:r w:rsidRPr="62F4E0FE" w:rsidR="62F4E0FE">
        <w:rPr>
          <w:lang w:val="en-US"/>
        </w:rPr>
        <w:t>mahali</w:t>
      </w:r>
      <w:r w:rsidRPr="62F4E0FE" w:rsidR="62F4E0FE">
        <w:rPr>
          <w:lang w:val="en-US"/>
        </w:rPr>
        <w:t xml:space="preserve"> </w:t>
      </w:r>
      <w:r w:rsidRPr="62F4E0FE" w:rsidR="62F4E0FE">
        <w:rPr>
          <w:lang w:val="en-US"/>
        </w:rPr>
        <w:t>mbali</w:t>
      </w:r>
      <w:r w:rsidRPr="62F4E0FE" w:rsidR="62F4E0FE">
        <w:rPr>
          <w:lang w:val="en-US"/>
        </w:rPr>
        <w:t xml:space="preserve"> </w:t>
      </w:r>
      <w:r w:rsidRPr="62F4E0FE" w:rsidR="62F4E0FE">
        <w:rPr>
          <w:lang w:val="en-US"/>
        </w:rPr>
        <w:t>mbali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umati</w:t>
      </w:r>
      <w:r w:rsidRPr="62F4E0FE" w:rsidR="62F4E0FE">
        <w:rPr>
          <w:lang w:val="en-US"/>
        </w:rPr>
        <w:t xml:space="preserve"> </w:t>
      </w:r>
      <w:r w:rsidRPr="62F4E0FE" w:rsidR="62F4E0FE">
        <w:rPr>
          <w:lang w:val="en-US"/>
        </w:rPr>
        <w:t>ulimfuata</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akawahurumia</w:t>
      </w:r>
      <w:r w:rsidRPr="62F4E0FE" w:rsidR="62F4E0FE">
        <w:rPr>
          <w:lang w:val="en-US"/>
        </w:rPr>
        <w:t>. [14:13-14]</w:t>
      </w:r>
    </w:p>
    <w:p w:rsidRPr="007B69FD" w:rsidR="009D27FE" w:rsidP="006D6990" w:rsidRDefault="009D27FE" w14:paraId="63AE9ABF" w14:textId="7F82A087" w14:noSpellErr="1">
      <w:pPr>
        <w:pStyle w:val="Checklist"/>
        <w:rPr/>
      </w:pPr>
      <w:r w:rsidRPr="62F4E0FE" w:rsidR="62F4E0FE">
        <w:rPr>
          <w:lang w:val="en-US"/>
        </w:rPr>
        <w:t xml:space="preserve">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wawape</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chakula</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chakula</w:t>
      </w:r>
      <w:r w:rsidRPr="62F4E0FE" w:rsidR="62F4E0FE">
        <w:rPr>
          <w:lang w:val="en-US"/>
        </w:rPr>
        <w:t xml:space="preserve"> </w:t>
      </w:r>
      <w:r w:rsidRPr="62F4E0FE" w:rsidR="62F4E0FE">
        <w:rPr>
          <w:lang w:val="en-US"/>
        </w:rPr>
        <w:t>kidogo</w:t>
      </w:r>
      <w:r w:rsidRPr="62F4E0FE" w:rsidR="62F4E0FE">
        <w:rPr>
          <w:lang w:val="en-US"/>
        </w:rPr>
        <w:t xml:space="preserve"> </w:t>
      </w:r>
      <w:r w:rsidRPr="62F4E0FE" w:rsidR="62F4E0FE">
        <w:rPr>
          <w:lang w:val="en-US"/>
        </w:rPr>
        <w:t>tu.</w:t>
      </w:r>
      <w:r w:rsidRPr="62F4E0FE" w:rsidR="62F4E0FE">
        <w:rPr>
          <w:lang w:val="en-US"/>
        </w:rPr>
        <w:t xml:space="preserve"> [14:15-18]</w:t>
      </w:r>
    </w:p>
    <w:p w:rsidRPr="007B69FD" w:rsidR="009D27FE" w:rsidP="006D6990" w:rsidRDefault="009D27FE" w14:paraId="3C736C6D" w14:textId="72C59F6C" w14:noSpellErr="1">
      <w:pPr>
        <w:pStyle w:val="Checklist"/>
        <w:rPr/>
      </w:pPr>
      <w:r w:rsidRPr="62F4E0FE" w:rsidR="62F4E0FE">
        <w:rPr>
          <w:lang w:val="en-US"/>
        </w:rPr>
        <w:t xml:space="preserve">Kisha </w:t>
      </w:r>
      <w:r w:rsidRPr="62F4E0FE" w:rsidR="62F4E0FE">
        <w:rPr>
          <w:lang w:val="en-US"/>
        </w:rPr>
        <w:t>akavichukua</w:t>
      </w:r>
      <w:r w:rsidRPr="62F4E0FE" w:rsidR="62F4E0FE">
        <w:rPr>
          <w:lang w:val="en-US"/>
        </w:rPr>
        <w:t xml:space="preserve">, </w:t>
      </w:r>
      <w:r w:rsidRPr="62F4E0FE" w:rsidR="62F4E0FE">
        <w:rPr>
          <w:lang w:val="en-US"/>
        </w:rPr>
        <w:t>akashukuru</w:t>
      </w:r>
      <w:r w:rsidRPr="62F4E0FE" w:rsidR="62F4E0FE">
        <w:rPr>
          <w:lang w:val="en-US"/>
        </w:rPr>
        <w:t xml:space="preserve">, </w:t>
      </w:r>
      <w:r w:rsidRPr="62F4E0FE" w:rsidR="62F4E0FE">
        <w:rPr>
          <w:lang w:val="en-US"/>
        </w:rPr>
        <w:t>akawapa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nao</w:t>
      </w:r>
      <w:r w:rsidRPr="62F4E0FE" w:rsidR="62F4E0FE">
        <w:rPr>
          <w:lang w:val="en-US"/>
        </w:rPr>
        <w:t xml:space="preserve"> </w:t>
      </w:r>
      <w:r w:rsidRPr="62F4E0FE" w:rsidR="62F4E0FE">
        <w:rPr>
          <w:lang w:val="en-US"/>
        </w:rPr>
        <w:t>wakawagawia</w:t>
      </w:r>
      <w:r w:rsidRPr="62F4E0FE" w:rsidR="62F4E0FE">
        <w:rPr>
          <w:lang w:val="en-US"/>
        </w:rPr>
        <w:t xml:space="preserve"> </w:t>
      </w:r>
      <w:r w:rsidRPr="62F4E0FE" w:rsidR="62F4E0FE">
        <w:rPr>
          <w:lang w:val="en-US"/>
        </w:rPr>
        <w:t>watu</w:t>
      </w:r>
      <w:r w:rsidRPr="62F4E0FE" w:rsidR="62F4E0FE">
        <w:rPr>
          <w:lang w:val="en-US"/>
        </w:rPr>
        <w:t>. [14:19]</w:t>
      </w:r>
    </w:p>
    <w:p w:rsidRPr="007B69FD" w:rsidR="009D27FE" w:rsidP="006D6990" w:rsidRDefault="009D27FE" w14:paraId="094A2DAB" w14:textId="1C24B953" w14:noSpellErr="1">
      <w:pPr>
        <w:pStyle w:val="Checklist"/>
        <w:rPr/>
      </w:pPr>
      <w:r w:rsidRPr="62F4E0FE" w:rsidR="62F4E0FE">
        <w:rPr>
          <w:lang w:val="en-US"/>
        </w:rPr>
        <w:t>Kulikuwa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chakula</w:t>
      </w:r>
      <w:r w:rsidRPr="62F4E0FE" w:rsidR="62F4E0FE">
        <w:rPr>
          <w:lang w:val="en-US"/>
        </w:rPr>
        <w:t xml:space="preserve"> cha </w:t>
      </w:r>
      <w:r w:rsidRPr="62F4E0FE" w:rsidR="62F4E0FE">
        <w:rPr>
          <w:lang w:val="en-US"/>
        </w:rPr>
        <w:t>kutosha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ya</w:t>
      </w:r>
      <w:r w:rsidRPr="62F4E0FE" w:rsidR="62F4E0FE">
        <w:rPr>
          <w:lang w:val="en-US"/>
        </w:rPr>
        <w:t xml:space="preserve"> 5,000. </w:t>
      </w:r>
      <w:r w:rsidRPr="62F4E0FE" w:rsidR="62F4E0FE">
        <w:rPr>
          <w:lang w:val="en-US"/>
        </w:rPr>
        <w:t>Watu</w:t>
      </w:r>
      <w:r w:rsidRPr="62F4E0FE" w:rsidR="62F4E0FE">
        <w:rPr>
          <w:lang w:val="en-US"/>
        </w:rPr>
        <w:t xml:space="preserve"> </w:t>
      </w:r>
      <w:r w:rsidRPr="62F4E0FE" w:rsidR="62F4E0FE">
        <w:rPr>
          <w:lang w:val="en-US"/>
        </w:rPr>
        <w:t>walipoanza</w:t>
      </w:r>
      <w:r w:rsidRPr="62F4E0FE" w:rsidR="62F4E0FE">
        <w:rPr>
          <w:lang w:val="en-US"/>
        </w:rPr>
        <w:t xml:space="preserve"> kula, </w:t>
      </w:r>
      <w:r w:rsidRPr="62F4E0FE" w:rsidR="62F4E0FE">
        <w:rPr>
          <w:lang w:val="en-US"/>
        </w:rPr>
        <w:t>chakula</w:t>
      </w:r>
      <w:r w:rsidRPr="62F4E0FE" w:rsidR="62F4E0FE">
        <w:rPr>
          <w:lang w:val="en-US"/>
        </w:rPr>
        <w:t xml:space="preserve"> </w:t>
      </w:r>
      <w:r w:rsidRPr="62F4E0FE" w:rsidR="62F4E0FE">
        <w:rPr>
          <w:lang w:val="en-US"/>
        </w:rPr>
        <w:t>kingi</w:t>
      </w:r>
      <w:r w:rsidRPr="62F4E0FE" w:rsidR="62F4E0FE">
        <w:rPr>
          <w:lang w:val="en-US"/>
        </w:rPr>
        <w:t xml:space="preserve"> </w:t>
      </w:r>
      <w:r w:rsidRPr="62F4E0FE" w:rsidR="62F4E0FE">
        <w:rPr>
          <w:lang w:val="en-US"/>
        </w:rPr>
        <w:t>kilibakia</w:t>
      </w:r>
      <w:r w:rsidRPr="62F4E0FE" w:rsidR="62F4E0FE">
        <w:rPr>
          <w:lang w:val="en-US"/>
        </w:rPr>
        <w:t>. [14:20-21]</w:t>
      </w:r>
    </w:p>
    <w:p w:rsidRPr="007B69FD" w:rsidR="009D27FE" w:rsidP="0019643B" w:rsidRDefault="009D27FE" w14:paraId="7DC6A6F9"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9D27FE" w:rsidP="00350308" w:rsidRDefault="003947E5" w14:paraId="4900A4F4" w14:textId="557C19E9"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9D27FE" w:rsidP="62F4E0FE" w:rsidRDefault="008F6E25" w14:paraId="38C50047" w14:textId="47E65E53" w14:noSpellErr="1">
      <w:pPr>
        <w:numPr>
          <w:ilvl w:val="0"/>
          <w:numId w:val="8"/>
        </w:numPr>
        <w:rPr>
          <w:sz w:val="20"/>
          <w:szCs w:val="20"/>
          <w:lang w:val="en-US"/>
        </w:rPr>
      </w:pPr>
      <w:r w:rsidRPr="62F4E0FE" w:rsidR="62F4E0FE">
        <w:rPr>
          <w:lang w:val="en-US"/>
        </w:rPr>
        <w:t xml:space="preserve">[14:13] Yesu </w:t>
      </w:r>
      <w:r w:rsidRPr="62F4E0FE" w:rsidR="62F4E0FE">
        <w:rPr>
          <w:lang w:val="en-US"/>
        </w:rPr>
        <w:t>alienda</w:t>
      </w:r>
      <w:r w:rsidRPr="62F4E0FE" w:rsidR="62F4E0FE">
        <w:rPr>
          <w:lang w:val="en-US"/>
        </w:rPr>
        <w:t xml:space="preserve"> </w:t>
      </w:r>
      <w:r w:rsidRPr="62F4E0FE" w:rsidR="62F4E0FE">
        <w:rPr>
          <w:lang w:val="en-US"/>
        </w:rPr>
        <w:t>wapi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mashua</w:t>
      </w:r>
      <w:r w:rsidRPr="62F4E0FE" w:rsidR="62F4E0FE">
        <w:rPr>
          <w:lang w:val="en-US"/>
        </w:rPr>
        <w:t>?</w:t>
      </w:r>
    </w:p>
    <w:p w:rsidRPr="007B69FD" w:rsidR="009D27FE" w:rsidP="62F4E0FE" w:rsidRDefault="009D27FE" w14:paraId="78A88340" w14:textId="77777777" w14:noSpellErr="1">
      <w:pPr>
        <w:ind w:left="720"/>
        <w:rPr>
          <w:sz w:val="20"/>
          <w:szCs w:val="20"/>
          <w:lang w:val="en-US"/>
        </w:rPr>
      </w:pPr>
      <w:r w:rsidRPr="62F4E0FE" w:rsidR="62F4E0FE">
        <w:rPr>
          <w:lang w:val="en-US"/>
        </w:rPr>
        <w:t>Alienda</w:t>
      </w:r>
      <w:r w:rsidRPr="62F4E0FE" w:rsidR="62F4E0FE">
        <w:rPr>
          <w:lang w:val="en-US"/>
        </w:rPr>
        <w:t xml:space="preserve"> </w:t>
      </w:r>
      <w:r w:rsidRPr="62F4E0FE" w:rsidR="62F4E0FE">
        <w:rPr>
          <w:lang w:val="en-US"/>
        </w:rPr>
        <w:t>mahali</w:t>
      </w:r>
      <w:r w:rsidRPr="62F4E0FE" w:rsidR="62F4E0FE">
        <w:rPr>
          <w:lang w:val="en-US"/>
        </w:rPr>
        <w:t xml:space="preserve"> </w:t>
      </w:r>
      <w:r w:rsidRPr="62F4E0FE" w:rsidR="62F4E0FE">
        <w:rPr>
          <w:lang w:val="en-US"/>
        </w:rPr>
        <w:t>mbali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w:t>
      </w:r>
    </w:p>
    <w:p w:rsidRPr="007B69FD" w:rsidR="009D27FE" w:rsidP="009D27FE" w:rsidRDefault="009D27FE" w14:paraId="73C017D2" w14:textId="77777777">
      <w:pPr>
        <w:ind w:left="720"/>
        <w:rPr>
          <w:sz w:val="20"/>
          <w:szCs w:val="20"/>
        </w:rPr>
      </w:pPr>
      <w:r/>
    </w:p>
    <w:p w:rsidRPr="007B69FD" w:rsidR="009D27FE" w:rsidP="62F4E0FE" w:rsidRDefault="008F6E25" w14:paraId="2B5ED0F2" w14:textId="6BBD6054" w14:noSpellErr="1">
      <w:pPr>
        <w:numPr>
          <w:ilvl w:val="0"/>
          <w:numId w:val="8"/>
        </w:numPr>
        <w:rPr>
          <w:sz w:val="20"/>
          <w:szCs w:val="20"/>
          <w:lang w:val="en-US"/>
        </w:rPr>
      </w:pPr>
      <w:r w:rsidRPr="62F4E0FE" w:rsidR="62F4E0FE">
        <w:rPr>
          <w:lang w:val="en-US"/>
        </w:rPr>
        <w:t xml:space="preserve">[14:14] Yesu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alipoona</w:t>
      </w:r>
      <w:r w:rsidRPr="62F4E0FE" w:rsidR="62F4E0FE">
        <w:rPr>
          <w:lang w:val="en-US"/>
        </w:rPr>
        <w:t xml:space="preserve"> </w:t>
      </w:r>
      <w:r w:rsidRPr="62F4E0FE" w:rsidR="62F4E0FE">
        <w:rPr>
          <w:lang w:val="en-US"/>
        </w:rPr>
        <w:t>umati</w:t>
      </w:r>
      <w:r w:rsidRPr="62F4E0FE" w:rsidR="62F4E0FE">
        <w:rPr>
          <w:lang w:val="en-US"/>
        </w:rPr>
        <w:t xml:space="preserve"> </w:t>
      </w:r>
      <w:r w:rsidRPr="62F4E0FE" w:rsidR="62F4E0FE">
        <w:rPr>
          <w:lang w:val="en-US"/>
        </w:rPr>
        <w:t>mkubwa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watu</w:t>
      </w:r>
      <w:r w:rsidRPr="62F4E0FE" w:rsidR="62F4E0FE">
        <w:rPr>
          <w:lang w:val="en-US"/>
        </w:rPr>
        <w:t>?</w:t>
      </w:r>
    </w:p>
    <w:p w:rsidRPr="007B69FD" w:rsidR="009D27FE" w:rsidP="48114252" w:rsidRDefault="009D27FE" w14:paraId="6F829EEA" w14:textId="088B62F3">
      <w:pPr>
        <w:ind w:left="720"/>
        <w:rPr>
          <w:sz w:val="20"/>
          <w:szCs w:val="20"/>
          <w:lang w:val="en-US"/>
        </w:rPr>
      </w:pPr>
      <w:r>
        <w:t>Aliwasikitikia, na akawaponya wagonjwa wao.</w:t>
      </w:r>
    </w:p>
    <w:p w:rsidRPr="007B69FD" w:rsidR="009D27FE" w:rsidP="009D27FE" w:rsidRDefault="009D27FE" w14:paraId="01177065" w14:textId="77777777">
      <w:pPr>
        <w:ind w:left="720"/>
        <w:rPr>
          <w:sz w:val="20"/>
          <w:szCs w:val="20"/>
        </w:rPr>
      </w:pPr>
      <w:r/>
    </w:p>
    <w:p w:rsidRPr="007B69FD" w:rsidR="009D27FE" w:rsidP="62F4E0FE" w:rsidRDefault="008F6E25" w14:paraId="7B3F900E" w14:textId="5B256FF9" w14:noSpellErr="1">
      <w:pPr>
        <w:numPr>
          <w:ilvl w:val="0"/>
          <w:numId w:val="8"/>
        </w:numPr>
        <w:rPr>
          <w:sz w:val="20"/>
          <w:szCs w:val="20"/>
          <w:lang w:val="en-US"/>
        </w:rPr>
      </w:pPr>
      <w:r w:rsidRPr="62F4E0FE" w:rsidR="62F4E0FE">
        <w:rPr>
          <w:lang w:val="en-US"/>
        </w:rPr>
        <w:t xml:space="preserve">[14:15] Kwa </w:t>
      </w:r>
      <w:r w:rsidRPr="62F4E0FE" w:rsidR="62F4E0FE">
        <w:rPr>
          <w:lang w:val="en-US"/>
        </w:rPr>
        <w:t>nini</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walitaka</w:t>
      </w:r>
      <w:r w:rsidRPr="62F4E0FE" w:rsidR="62F4E0FE">
        <w:rPr>
          <w:lang w:val="en-US"/>
        </w:rPr>
        <w:t xml:space="preserve"> Yesu </w:t>
      </w:r>
      <w:r w:rsidRPr="62F4E0FE" w:rsidR="62F4E0FE">
        <w:rPr>
          <w:lang w:val="en-US"/>
        </w:rPr>
        <w:t>awafukuze</w:t>
      </w:r>
      <w:r w:rsidRPr="62F4E0FE" w:rsidR="62F4E0FE">
        <w:rPr>
          <w:lang w:val="en-US"/>
        </w:rPr>
        <w:t xml:space="preserve"> </w:t>
      </w:r>
      <w:r w:rsidRPr="62F4E0FE" w:rsidR="62F4E0FE">
        <w:rPr>
          <w:lang w:val="en-US"/>
        </w:rPr>
        <w:t>umati</w:t>
      </w:r>
      <w:r w:rsidRPr="62F4E0FE" w:rsidR="62F4E0FE">
        <w:rPr>
          <w:lang w:val="en-US"/>
        </w:rPr>
        <w:t>?</w:t>
      </w:r>
    </w:p>
    <w:p w:rsidRPr="007B69FD" w:rsidR="009D27FE" w:rsidP="62F4E0FE" w:rsidRDefault="009D27FE" w14:paraId="50866039" w14:textId="1EBDC24A" w14:noSpellErr="1">
      <w:pPr>
        <w:ind w:left="720"/>
        <w:rPr>
          <w:sz w:val="20"/>
          <w:szCs w:val="20"/>
          <w:lang w:val="en-US"/>
        </w:rPr>
      </w:pPr>
      <w:r w:rsidRPr="62F4E0FE" w:rsidR="62F4E0FE">
        <w:rPr>
          <w:lang w:val="en-US"/>
        </w:rPr>
        <w:t xml:space="preserve">Kwa </w:t>
      </w:r>
      <w:r w:rsidRPr="62F4E0FE" w:rsidR="62F4E0FE">
        <w:rPr>
          <w:lang w:val="en-US"/>
        </w:rPr>
        <w:t>kuwa</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jioni</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walijua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walihitaji</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vijijini</w:t>
      </w:r>
      <w:r w:rsidRPr="62F4E0FE" w:rsidR="62F4E0FE">
        <w:rPr>
          <w:lang w:val="en-US"/>
        </w:rPr>
        <w:t xml:space="preserve"> </w:t>
      </w:r>
      <w:r w:rsidRPr="62F4E0FE" w:rsidR="62F4E0FE">
        <w:rPr>
          <w:lang w:val="en-US"/>
        </w:rPr>
        <w:t>kununua</w:t>
      </w:r>
      <w:r w:rsidRPr="62F4E0FE" w:rsidR="62F4E0FE">
        <w:rPr>
          <w:lang w:val="en-US"/>
        </w:rPr>
        <w:t xml:space="preserve"> </w:t>
      </w:r>
      <w:r w:rsidRPr="62F4E0FE" w:rsidR="62F4E0FE">
        <w:rPr>
          <w:lang w:val="en-US"/>
        </w:rPr>
        <w:t>chakula</w:t>
      </w:r>
      <w:r w:rsidRPr="62F4E0FE" w:rsidR="62F4E0FE">
        <w:rPr>
          <w:lang w:val="en-US"/>
        </w:rPr>
        <w:t>.</w:t>
      </w:r>
    </w:p>
    <w:p w:rsidRPr="007B69FD" w:rsidR="009D27FE" w:rsidP="009D27FE" w:rsidRDefault="009D27FE" w14:paraId="4E2648BE" w14:textId="77777777">
      <w:pPr>
        <w:ind w:left="720"/>
        <w:rPr>
          <w:sz w:val="20"/>
          <w:szCs w:val="20"/>
        </w:rPr>
      </w:pPr>
      <w:r/>
    </w:p>
    <w:p w:rsidRPr="007B69FD" w:rsidR="009D27FE" w:rsidP="62F4E0FE" w:rsidRDefault="008F6E25" w14:paraId="2DC1794A" w14:textId="46458E3B" w14:noSpellErr="1">
      <w:pPr>
        <w:numPr>
          <w:ilvl w:val="0"/>
          <w:numId w:val="8"/>
        </w:numPr>
        <w:rPr>
          <w:sz w:val="20"/>
          <w:szCs w:val="20"/>
          <w:lang w:val="en-US"/>
        </w:rPr>
      </w:pPr>
      <w:r w:rsidRPr="62F4E0FE" w:rsidR="62F4E0FE">
        <w:rPr>
          <w:lang w:val="en-US"/>
        </w:rPr>
        <w:t xml:space="preserve">[14:16] 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wafanye</w:t>
      </w:r>
      <w:r w:rsidRPr="62F4E0FE" w:rsidR="62F4E0FE">
        <w:rPr>
          <w:lang w:val="en-US"/>
        </w:rPr>
        <w:t xml:space="preserve"> </w:t>
      </w:r>
      <w:r w:rsidRPr="62F4E0FE" w:rsidR="62F4E0FE">
        <w:rPr>
          <w:lang w:val="en-US"/>
        </w:rPr>
        <w:t>nini</w:t>
      </w:r>
      <w:r w:rsidRPr="62F4E0FE" w:rsidR="62F4E0FE">
        <w:rPr>
          <w:lang w:val="en-US"/>
        </w:rPr>
        <w:t>?</w:t>
      </w:r>
    </w:p>
    <w:p w:rsidRPr="007B69FD" w:rsidR="009D27FE" w:rsidP="62F4E0FE" w:rsidRDefault="009D27FE" w14:paraId="7256E4AC" w14:textId="77777777" w14:noSpellErr="1">
      <w:pPr>
        <w:ind w:left="720"/>
        <w:rPr>
          <w:sz w:val="20"/>
          <w:szCs w:val="20"/>
          <w:lang w:val="en-US"/>
        </w:rPr>
      </w:pPr>
      <w:r w:rsidRPr="62F4E0FE" w:rsidR="62F4E0FE">
        <w:rPr>
          <w:lang w:val="en-US"/>
        </w:rPr>
        <w:t>Akawaambia</w:t>
      </w:r>
      <w:r w:rsidRPr="62F4E0FE" w:rsidR="62F4E0FE">
        <w:rPr>
          <w:lang w:val="en-US"/>
        </w:rPr>
        <w:t xml:space="preserve"> </w:t>
      </w:r>
      <w:r w:rsidRPr="62F4E0FE" w:rsidR="62F4E0FE">
        <w:rPr>
          <w:lang w:val="en-US"/>
        </w:rPr>
        <w:t>wawape</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chakula</w:t>
      </w:r>
      <w:r w:rsidRPr="62F4E0FE" w:rsidR="62F4E0FE">
        <w:rPr>
          <w:lang w:val="en-US"/>
        </w:rPr>
        <w:t>.</w:t>
      </w:r>
    </w:p>
    <w:p w:rsidRPr="007B69FD" w:rsidR="009D27FE" w:rsidP="009D27FE" w:rsidRDefault="009D27FE" w14:paraId="0A8F7DB1" w14:textId="77777777">
      <w:pPr>
        <w:ind w:left="720"/>
        <w:rPr>
          <w:sz w:val="20"/>
          <w:szCs w:val="20"/>
        </w:rPr>
      </w:pPr>
      <w:r/>
    </w:p>
    <w:p w:rsidRPr="007B69FD" w:rsidR="009D27FE" w:rsidP="62F4E0FE" w:rsidRDefault="008F6E25" w14:paraId="3DD5B5A9" w14:textId="756E410D" w14:noSpellErr="1">
      <w:pPr>
        <w:numPr>
          <w:ilvl w:val="0"/>
          <w:numId w:val="8"/>
        </w:numPr>
        <w:rPr>
          <w:sz w:val="20"/>
          <w:szCs w:val="20"/>
          <w:lang w:val="en-US"/>
        </w:rPr>
      </w:pPr>
      <w:r w:rsidRPr="62F4E0FE" w:rsidR="62F4E0FE">
        <w:rPr>
          <w:lang w:val="en-US"/>
        </w:rPr>
        <w:t xml:space="preserve">[14:17] </w:t>
      </w:r>
      <w:r w:rsidRPr="62F4E0FE" w:rsidR="62F4E0FE">
        <w:rPr>
          <w:lang w:val="en-US"/>
        </w:rPr>
        <w:t>Wanafunzi</w:t>
      </w:r>
      <w:r w:rsidRPr="62F4E0FE" w:rsidR="62F4E0FE">
        <w:rPr>
          <w:lang w:val="en-US"/>
        </w:rPr>
        <w:t xml:space="preserve"> </w:t>
      </w:r>
      <w:r w:rsidRPr="62F4E0FE" w:rsidR="62F4E0FE">
        <w:rPr>
          <w:lang w:val="en-US"/>
        </w:rPr>
        <w:t>walimjibu</w:t>
      </w:r>
      <w:r w:rsidRPr="62F4E0FE" w:rsidR="62F4E0FE">
        <w:rPr>
          <w:lang w:val="en-US"/>
        </w:rPr>
        <w:t xml:space="preserve"> Yesu </w:t>
      </w:r>
      <w:r w:rsidRPr="62F4E0FE" w:rsidR="62F4E0FE">
        <w:rPr>
          <w:lang w:val="en-US"/>
        </w:rPr>
        <w:t>jinsi</w:t>
      </w:r>
      <w:r w:rsidRPr="62F4E0FE" w:rsidR="62F4E0FE">
        <w:rPr>
          <w:lang w:val="en-US"/>
        </w:rPr>
        <w:t xml:space="preserve"> </w:t>
      </w:r>
      <w:r w:rsidRPr="62F4E0FE" w:rsidR="62F4E0FE">
        <w:rPr>
          <w:lang w:val="en-US"/>
        </w:rPr>
        <w:t>gani</w:t>
      </w:r>
      <w:r w:rsidRPr="62F4E0FE" w:rsidR="62F4E0FE">
        <w:rPr>
          <w:lang w:val="en-US"/>
        </w:rPr>
        <w:t>?</w:t>
      </w:r>
    </w:p>
    <w:p w:rsidRPr="007B69FD" w:rsidR="009D27FE" w:rsidP="62F4E0FE" w:rsidRDefault="009D27FE" w14:paraId="4AA6DD60" w14:textId="77777777" w14:noSpellErr="1">
      <w:pPr>
        <w:ind w:left="720"/>
        <w:rPr>
          <w:sz w:val="20"/>
          <w:szCs w:val="20"/>
          <w:lang w:val="en-US"/>
        </w:rPr>
      </w:pPr>
      <w:r w:rsidRPr="62F4E0FE" w:rsidR="62F4E0FE">
        <w:rPr>
          <w:lang w:val="en-US"/>
        </w:rPr>
        <w:t>Wanasema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wana</w:t>
      </w:r>
      <w:r w:rsidRPr="62F4E0FE" w:rsidR="62F4E0FE">
        <w:rPr>
          <w:lang w:val="en-US"/>
        </w:rPr>
        <w:t xml:space="preserve"> </w:t>
      </w:r>
      <w:r w:rsidRPr="62F4E0FE" w:rsidR="62F4E0FE">
        <w:rPr>
          <w:lang w:val="en-US"/>
        </w:rPr>
        <w:t>mikate</w:t>
      </w:r>
      <w:r w:rsidRPr="62F4E0FE" w:rsidR="62F4E0FE">
        <w:rPr>
          <w:lang w:val="en-US"/>
        </w:rPr>
        <w:t xml:space="preserve"> </w:t>
      </w:r>
      <w:r w:rsidRPr="62F4E0FE" w:rsidR="62F4E0FE">
        <w:rPr>
          <w:lang w:val="en-US"/>
        </w:rPr>
        <w:t>mitano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samaki</w:t>
      </w:r>
      <w:r w:rsidRPr="62F4E0FE" w:rsidR="62F4E0FE">
        <w:rPr>
          <w:lang w:val="en-US"/>
        </w:rPr>
        <w:t xml:space="preserve"> </w:t>
      </w:r>
      <w:r w:rsidRPr="62F4E0FE" w:rsidR="62F4E0FE">
        <w:rPr>
          <w:lang w:val="en-US"/>
        </w:rPr>
        <w:t>wawili</w:t>
      </w:r>
      <w:r w:rsidRPr="62F4E0FE" w:rsidR="62F4E0FE">
        <w:rPr>
          <w:lang w:val="en-US"/>
        </w:rPr>
        <w:t xml:space="preserve"> </w:t>
      </w:r>
      <w:r w:rsidRPr="62F4E0FE" w:rsidR="62F4E0FE">
        <w:rPr>
          <w:lang w:val="en-US"/>
        </w:rPr>
        <w:t>tu.</w:t>
      </w:r>
    </w:p>
    <w:p w:rsidRPr="007B69FD" w:rsidR="009D27FE" w:rsidP="009D27FE" w:rsidRDefault="009D27FE" w14:paraId="7E878290" w14:textId="77777777">
      <w:pPr>
        <w:ind w:left="720"/>
        <w:rPr>
          <w:sz w:val="20"/>
          <w:szCs w:val="20"/>
        </w:rPr>
      </w:pPr>
      <w:r/>
    </w:p>
    <w:p w:rsidRPr="007B69FD" w:rsidR="009D27FE" w:rsidP="62F4E0FE" w:rsidRDefault="008F6E25" w14:paraId="2FA8D496" w14:textId="21C284D6" w14:noSpellErr="1">
      <w:pPr>
        <w:numPr>
          <w:ilvl w:val="0"/>
          <w:numId w:val="8"/>
        </w:numPr>
        <w:rPr>
          <w:sz w:val="20"/>
          <w:szCs w:val="20"/>
          <w:lang w:val="en-US"/>
        </w:rPr>
      </w:pPr>
      <w:r w:rsidRPr="62F4E0FE" w:rsidR="62F4E0FE">
        <w:rPr>
          <w:lang w:val="en-US"/>
        </w:rPr>
        <w:t xml:space="preserve">[14:17]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walimwambia</w:t>
      </w:r>
      <w:r w:rsidRPr="62F4E0FE" w:rsidR="62F4E0FE">
        <w:rPr>
          <w:lang w:val="en-US"/>
        </w:rPr>
        <w:t xml:space="preserve"> Yesu </w:t>
      </w:r>
      <w:r w:rsidRPr="62F4E0FE" w:rsidR="62F4E0FE">
        <w:rPr>
          <w:lang w:val="en-US"/>
        </w:rPr>
        <w:t>maneno</w:t>
      </w:r>
      <w:r w:rsidRPr="62F4E0FE" w:rsidR="62F4E0FE">
        <w:rPr>
          <w:lang w:val="en-US"/>
        </w:rPr>
        <w:t xml:space="preserve"> </w:t>
      </w:r>
      <w:r w:rsidRPr="62F4E0FE" w:rsidR="62F4E0FE">
        <w:rPr>
          <w:lang w:val="en-US"/>
        </w:rPr>
        <w:t>hayo</w:t>
      </w:r>
      <w:r w:rsidRPr="62F4E0FE" w:rsidR="62F4E0FE">
        <w:rPr>
          <w:lang w:val="en-US"/>
        </w:rPr>
        <w:t>?</w:t>
      </w:r>
    </w:p>
    <w:p w:rsidRPr="007B69FD" w:rsidR="009D27FE" w:rsidP="48114252" w:rsidRDefault="009D27FE" w14:paraId="7AF04525" w14:textId="1B747F25">
      <w:pPr>
        <w:ind w:left="720"/>
        <w:rPr>
          <w:sz w:val="20"/>
          <w:szCs w:val="20"/>
          <w:lang w:val="en-US"/>
        </w:rPr>
      </w:pPr>
      <w:r>
        <w:t>Yaonekana walikuwa wakimwambia Yesu kwamba hawakuwa na chakula cha kutosha kuwapa watu wengi hivyo.</w:t>
      </w:r>
    </w:p>
    <w:p w:rsidRPr="007B69FD" w:rsidR="009D27FE" w:rsidP="009D27FE" w:rsidRDefault="009D27FE" w14:paraId="6E99A7A8" w14:textId="77777777">
      <w:pPr>
        <w:ind w:left="720"/>
        <w:rPr>
          <w:sz w:val="20"/>
          <w:szCs w:val="20"/>
        </w:rPr>
      </w:pPr>
      <w:r/>
    </w:p>
    <w:p w:rsidRPr="007B69FD" w:rsidR="009D27FE" w:rsidP="62F4E0FE" w:rsidRDefault="008F6E25" w14:paraId="17C1C4C1" w14:textId="3E6EDBFC" w14:noSpellErr="1">
      <w:pPr>
        <w:numPr>
          <w:ilvl w:val="0"/>
          <w:numId w:val="8"/>
        </w:numPr>
        <w:rPr>
          <w:sz w:val="20"/>
          <w:szCs w:val="20"/>
          <w:lang w:val="en-US"/>
        </w:rPr>
      </w:pPr>
      <w:r w:rsidRPr="62F4E0FE" w:rsidR="62F4E0FE">
        <w:rPr>
          <w:lang w:val="en-US"/>
        </w:rPr>
        <w:t xml:space="preserve">[14:19] Yesu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chakula</w:t>
      </w:r>
      <w:r w:rsidRPr="62F4E0FE" w:rsidR="62F4E0FE">
        <w:rPr>
          <w:lang w:val="en-US"/>
        </w:rPr>
        <w:t xml:space="preserve"> </w:t>
      </w:r>
      <w:r w:rsidRPr="62F4E0FE" w:rsidR="62F4E0FE">
        <w:rPr>
          <w:lang w:val="en-US"/>
        </w:rPr>
        <w:t>hicho</w:t>
      </w:r>
      <w:r w:rsidRPr="62F4E0FE" w:rsidR="62F4E0FE">
        <w:rPr>
          <w:lang w:val="en-US"/>
        </w:rPr>
        <w:t>?</w:t>
      </w:r>
    </w:p>
    <w:p w:rsidRPr="007B69FD" w:rsidR="009D27FE" w:rsidP="62F4E0FE" w:rsidRDefault="009D27FE" w14:paraId="7FA5E92A" w14:textId="77777777" w14:noSpellErr="1">
      <w:pPr>
        <w:ind w:left="720"/>
        <w:rPr>
          <w:sz w:val="20"/>
          <w:szCs w:val="20"/>
          <w:lang w:val="en-US"/>
        </w:rPr>
      </w:pPr>
      <w:r w:rsidRPr="62F4E0FE" w:rsidR="62F4E0FE">
        <w:rPr>
          <w:lang w:val="en-US"/>
        </w:rPr>
        <w:t>Alitazama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akabariki</w:t>
      </w:r>
      <w:r w:rsidRPr="62F4E0FE" w:rsidR="62F4E0FE">
        <w:rPr>
          <w:lang w:val="en-US"/>
        </w:rPr>
        <w:t xml:space="preserve"> </w:t>
      </w:r>
      <w:r w:rsidRPr="62F4E0FE" w:rsidR="62F4E0FE">
        <w:rPr>
          <w:lang w:val="en-US"/>
        </w:rPr>
        <w:t>chakula</w:t>
      </w:r>
      <w:r w:rsidRPr="62F4E0FE" w:rsidR="62F4E0FE">
        <w:rPr>
          <w:lang w:val="en-US"/>
        </w:rPr>
        <w:t xml:space="preserve">, </w:t>
      </w:r>
      <w:r w:rsidRPr="62F4E0FE" w:rsidR="62F4E0FE">
        <w:rPr>
          <w:lang w:val="en-US"/>
        </w:rPr>
        <w:t>akaumega</w:t>
      </w:r>
      <w:r w:rsidRPr="62F4E0FE" w:rsidR="62F4E0FE">
        <w:rPr>
          <w:lang w:val="en-US"/>
        </w:rPr>
        <w:t xml:space="preserve"> </w:t>
      </w:r>
      <w:r w:rsidRPr="62F4E0FE" w:rsidR="62F4E0FE">
        <w:rPr>
          <w:lang w:val="en-US"/>
        </w:rPr>
        <w:t>mikate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kuwapa</w:t>
      </w:r>
      <w:r w:rsidRPr="62F4E0FE" w:rsidR="62F4E0FE">
        <w:rPr>
          <w:lang w:val="en-US"/>
        </w:rPr>
        <w:t xml:space="preserve"> </w:t>
      </w:r>
      <w:r w:rsidRPr="62F4E0FE" w:rsidR="62F4E0FE">
        <w:rPr>
          <w:lang w:val="en-US"/>
        </w:rPr>
        <w:t>wanafunzi</w:t>
      </w:r>
      <w:r w:rsidRPr="62F4E0FE" w:rsidR="62F4E0FE">
        <w:rPr>
          <w:lang w:val="en-US"/>
        </w:rPr>
        <w:t xml:space="preserve"> wake.</w:t>
      </w:r>
    </w:p>
    <w:p w:rsidRPr="007B69FD" w:rsidR="009D27FE" w:rsidP="009D27FE" w:rsidRDefault="009D27FE" w14:paraId="1AEEF449" w14:textId="77777777">
      <w:pPr>
        <w:ind w:left="720"/>
        <w:rPr>
          <w:sz w:val="20"/>
          <w:szCs w:val="20"/>
        </w:rPr>
      </w:pPr>
      <w:r/>
    </w:p>
    <w:p w:rsidRPr="007B69FD" w:rsidR="009D27FE" w:rsidP="62F4E0FE" w:rsidRDefault="008F6E25" w14:paraId="5C1E4A18" w14:textId="3DFA2F02" w14:noSpellErr="1">
      <w:pPr>
        <w:numPr>
          <w:ilvl w:val="0"/>
          <w:numId w:val="8"/>
        </w:numPr>
        <w:rPr>
          <w:sz w:val="20"/>
          <w:szCs w:val="20"/>
          <w:lang w:val="en-US"/>
        </w:rPr>
      </w:pPr>
      <w:r w:rsidRPr="62F4E0FE" w:rsidR="62F4E0FE">
        <w:rPr>
          <w:lang w:val="en-US"/>
        </w:rPr>
        <w:t xml:space="preserve">[14:20, NW] </w:t>
      </w: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wote</w:t>
      </w:r>
      <w:r w:rsidRPr="62F4E0FE" w:rsidR="62F4E0FE">
        <w:rPr>
          <w:lang w:val="en-US"/>
        </w:rPr>
        <w:t xml:space="preserve"> kula, </w:t>
      </w:r>
      <w:r w:rsidRPr="62F4E0FE" w:rsidR="62F4E0FE">
        <w:rPr>
          <w:lang w:val="en-US"/>
        </w:rPr>
        <w:t>ni</w:t>
      </w:r>
      <w:r w:rsidRPr="62F4E0FE" w:rsidR="62F4E0FE">
        <w:rPr>
          <w:lang w:val="en-US"/>
        </w:rPr>
        <w:t xml:space="preserve"> </w:t>
      </w:r>
      <w:r w:rsidRPr="62F4E0FE" w:rsidR="62F4E0FE">
        <w:rPr>
          <w:lang w:val="en-US"/>
        </w:rPr>
        <w:t>chakula</w:t>
      </w:r>
      <w:r w:rsidRPr="62F4E0FE" w:rsidR="62F4E0FE">
        <w:rPr>
          <w:lang w:val="en-US"/>
        </w:rPr>
        <w:t xml:space="preserve"> </w:t>
      </w:r>
      <w:r w:rsidRPr="62F4E0FE" w:rsidR="62F4E0FE">
        <w:rPr>
          <w:lang w:val="en-US"/>
        </w:rPr>
        <w:t>kiasi</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kilichobaki</w:t>
      </w:r>
      <w:r w:rsidRPr="62F4E0FE" w:rsidR="62F4E0FE">
        <w:rPr>
          <w:lang w:val="en-US"/>
        </w:rPr>
        <w:t>?</w:t>
      </w:r>
    </w:p>
    <w:p w:rsidRPr="007B69FD" w:rsidR="009D27FE" w:rsidP="62F4E0FE" w:rsidRDefault="009D27FE" w14:paraId="110D4FB1" w14:textId="77777777" w14:noSpellErr="1">
      <w:pPr>
        <w:ind w:left="720"/>
        <w:rPr>
          <w:sz w:val="20"/>
          <w:szCs w:val="20"/>
          <w:lang w:val="en-US"/>
        </w:rPr>
      </w:pPr>
      <w:r w:rsidRPr="62F4E0FE" w:rsidR="62F4E0FE">
        <w:rPr>
          <w:lang w:val="en-US"/>
        </w:rPr>
        <w:t xml:space="preserve">Vile </w:t>
      </w:r>
      <w:r w:rsidRPr="62F4E0FE" w:rsidR="62F4E0FE">
        <w:rPr>
          <w:lang w:val="en-US"/>
        </w:rPr>
        <w:t>vikapu</w:t>
      </w:r>
      <w:r w:rsidRPr="62F4E0FE" w:rsidR="62F4E0FE">
        <w:rPr>
          <w:lang w:val="en-US"/>
        </w:rPr>
        <w:t xml:space="preserve"> 12 </w:t>
      </w:r>
      <w:r w:rsidRPr="62F4E0FE" w:rsidR="62F4E0FE">
        <w:rPr>
          <w:lang w:val="en-US"/>
        </w:rPr>
        <w:t>vilivyojaa</w:t>
      </w:r>
      <w:r w:rsidRPr="62F4E0FE" w:rsidR="62F4E0FE">
        <w:rPr>
          <w:lang w:val="en-US"/>
        </w:rPr>
        <w:t xml:space="preserve"> </w:t>
      </w:r>
      <w:r w:rsidRPr="62F4E0FE" w:rsidR="62F4E0FE">
        <w:rPr>
          <w:lang w:val="en-US"/>
        </w:rPr>
        <w:t>chakula</w:t>
      </w:r>
      <w:r w:rsidRPr="62F4E0FE" w:rsidR="62F4E0FE">
        <w:rPr>
          <w:lang w:val="en-US"/>
        </w:rPr>
        <w:t xml:space="preserve"> </w:t>
      </w:r>
      <w:r w:rsidRPr="62F4E0FE" w:rsidR="62F4E0FE">
        <w:rPr>
          <w:lang w:val="en-US"/>
        </w:rPr>
        <w:t>vilivyobaki</w:t>
      </w:r>
      <w:r w:rsidRPr="62F4E0FE" w:rsidR="62F4E0FE">
        <w:rPr>
          <w:lang w:val="en-US"/>
        </w:rPr>
        <w:t>.</w:t>
      </w:r>
    </w:p>
    <w:p w:rsidRPr="007B69FD" w:rsidR="009D27FE" w:rsidP="009D27FE" w:rsidRDefault="009D27FE" w14:paraId="46B6EC07" w14:textId="77777777">
      <w:pPr>
        <w:ind w:left="720"/>
        <w:rPr>
          <w:sz w:val="20"/>
          <w:szCs w:val="20"/>
        </w:rPr>
      </w:pPr>
      <w:r/>
    </w:p>
    <w:p w:rsidRPr="007B69FD" w:rsidR="009D27FE" w:rsidP="62F4E0FE" w:rsidRDefault="008F6E25" w14:paraId="7289A141" w14:textId="41EA3F1C" w14:noSpellErr="1">
      <w:pPr>
        <w:numPr>
          <w:ilvl w:val="0"/>
          <w:numId w:val="8"/>
        </w:numPr>
        <w:rPr>
          <w:sz w:val="20"/>
          <w:szCs w:val="20"/>
          <w:lang w:val="en-US"/>
        </w:rPr>
      </w:pPr>
      <w:r w:rsidRPr="62F4E0FE" w:rsidR="62F4E0FE">
        <w:rPr>
          <w:lang w:val="en-US"/>
        </w:rPr>
        <w:t xml:space="preserve">[14:21] Ni </w:t>
      </w:r>
      <w:r w:rsidRPr="62F4E0FE" w:rsidR="62F4E0FE">
        <w:rPr>
          <w:lang w:val="en-US"/>
        </w:rPr>
        <w:t>watu</w:t>
      </w:r>
      <w:r w:rsidRPr="62F4E0FE" w:rsidR="62F4E0FE">
        <w:rPr>
          <w:lang w:val="en-US"/>
        </w:rPr>
        <w:t xml:space="preserve"> </w:t>
      </w:r>
      <w:r w:rsidRPr="62F4E0FE" w:rsidR="62F4E0FE">
        <w:rPr>
          <w:lang w:val="en-US"/>
        </w:rPr>
        <w:t>wangapi</w:t>
      </w:r>
      <w:r w:rsidRPr="62F4E0FE" w:rsidR="62F4E0FE">
        <w:rPr>
          <w:lang w:val="en-US"/>
        </w:rPr>
        <w:t xml:space="preserve"> </w:t>
      </w:r>
      <w:r w:rsidRPr="62F4E0FE" w:rsidR="62F4E0FE">
        <w:rPr>
          <w:lang w:val="en-US"/>
        </w:rPr>
        <w:t>waliokula</w:t>
      </w:r>
      <w:r w:rsidRPr="62F4E0FE" w:rsidR="62F4E0FE">
        <w:rPr>
          <w:lang w:val="en-US"/>
        </w:rPr>
        <w:t xml:space="preserve"> </w:t>
      </w:r>
      <w:r w:rsidRPr="62F4E0FE" w:rsidR="62F4E0FE">
        <w:rPr>
          <w:lang w:val="en-US"/>
        </w:rPr>
        <w:t>chakula</w:t>
      </w:r>
      <w:r w:rsidRPr="62F4E0FE" w:rsidR="62F4E0FE">
        <w:rPr>
          <w:lang w:val="en-US"/>
        </w:rPr>
        <w:t xml:space="preserve"> </w:t>
      </w:r>
      <w:r w:rsidRPr="62F4E0FE" w:rsidR="62F4E0FE">
        <w:rPr>
          <w:lang w:val="en-US"/>
        </w:rPr>
        <w:t>ambacho</w:t>
      </w:r>
      <w:r w:rsidRPr="62F4E0FE" w:rsidR="62F4E0FE">
        <w:rPr>
          <w:lang w:val="en-US"/>
        </w:rPr>
        <w:t xml:space="preserve"> Yesu </w:t>
      </w:r>
      <w:r w:rsidRPr="62F4E0FE" w:rsidR="62F4E0FE">
        <w:rPr>
          <w:lang w:val="en-US"/>
        </w:rPr>
        <w:t>aliandaa</w:t>
      </w:r>
      <w:r w:rsidRPr="62F4E0FE" w:rsidR="62F4E0FE">
        <w:rPr>
          <w:lang w:val="en-US"/>
        </w:rPr>
        <w:t>?</w:t>
      </w:r>
    </w:p>
    <w:p w:rsidRPr="007B69FD" w:rsidR="0019643B" w:rsidP="62F4E0FE" w:rsidRDefault="009D27FE" w14:paraId="4B63563E" w14:textId="50807EC5"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waliokula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wanaume</w:t>
      </w:r>
      <w:r w:rsidRPr="62F4E0FE" w:rsidR="62F4E0FE">
        <w:rPr>
          <w:lang w:val="en-US"/>
        </w:rPr>
        <w:t xml:space="preserve"> </w:t>
      </w:r>
      <w:r w:rsidRPr="62F4E0FE" w:rsidR="62F4E0FE">
        <w:rPr>
          <w:lang w:val="en-US"/>
        </w:rPr>
        <w:t>wapatao</w:t>
      </w:r>
      <w:r w:rsidRPr="62F4E0FE" w:rsidR="62F4E0FE">
        <w:rPr>
          <w:lang w:val="en-US"/>
        </w:rPr>
        <w:t xml:space="preserve"> 5,000,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wanawake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watoto</w:t>
      </w:r>
      <w:r w:rsidRPr="62F4E0FE" w:rsidR="62F4E0FE">
        <w:rPr>
          <w:lang w:val="en-US"/>
        </w:rPr>
        <w:t>.</w:t>
      </w:r>
    </w:p>
    <w:p w:rsidRPr="007B69FD" w:rsidR="00350308" w:rsidP="62F4E0FE" w:rsidRDefault="00350308" w14:paraId="38607A9F" w14:textId="30CAEDB0" w14:noSpellErr="1">
      <w:pPr>
        <w:pStyle w:val="Continuedline"/>
        <w:rPr>
          <w:lang w:val="en-US"/>
        </w:rPr>
      </w:pPr>
      <w:r w:rsidRPr="62F4E0FE" w:rsidR="62F4E0FE">
        <w:rPr>
          <w:lang w:val="en-US"/>
        </w:rPr>
        <w:t xml:space="preserve">Mathayo 14:13-21 </w:t>
      </w:r>
      <w:r w:rsidRPr="62F4E0FE" w:rsidR="62F4E0FE">
        <w:rPr>
          <w:lang w:val="en-US"/>
        </w:rPr>
        <w:t>iliendelea</w:t>
      </w:r>
    </w:p>
    <w:p w:rsidRPr="007B69FD" w:rsidR="00257891" w:rsidP="0019643B" w:rsidRDefault="00257891" w14:paraId="733FA5EC" w14:textId="77777777">
      <w:pPr>
        <w:rPr>
          <w:sz w:val="20"/>
          <w:szCs w:val="20"/>
        </w:rPr>
      </w:pPr>
      <w:r/>
    </w:p>
    <w:p w:rsidRPr="007B69FD" w:rsidR="009D27FE" w:rsidP="62F4E0FE" w:rsidRDefault="008F6E25" w14:paraId="570A2458" w14:textId="5283F7C7" w14:noSpellErr="1">
      <w:pPr>
        <w:numPr>
          <w:ilvl w:val="0"/>
          <w:numId w:val="8"/>
        </w:numPr>
        <w:rPr>
          <w:sz w:val="20"/>
          <w:szCs w:val="20"/>
          <w:lang w:val="en-US"/>
        </w:rPr>
      </w:pPr>
      <w:r w:rsidRPr="62F4E0FE" w:rsidR="62F4E0FE">
        <w:rPr>
          <w:lang w:val="en-US"/>
        </w:rPr>
        <w:t xml:space="preserve">[14:15-21]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Yesu </w:t>
      </w:r>
      <w:r w:rsidRPr="62F4E0FE" w:rsidR="62F4E0FE">
        <w:rPr>
          <w:lang w:val="en-US"/>
        </w:rPr>
        <w:t>aliwalisha</w:t>
      </w:r>
      <w:r w:rsidRPr="62F4E0FE" w:rsidR="62F4E0FE">
        <w:rPr>
          <w:lang w:val="en-US"/>
        </w:rPr>
        <w:t xml:space="preserve"> </w:t>
      </w:r>
      <w:r w:rsidRPr="62F4E0FE" w:rsidR="62F4E0FE">
        <w:rPr>
          <w:lang w:val="en-US"/>
        </w:rPr>
        <w:t>umati</w:t>
      </w:r>
      <w:r w:rsidRPr="62F4E0FE" w:rsidR="62F4E0FE">
        <w:rPr>
          <w:lang w:val="en-US"/>
        </w:rPr>
        <w:t>?</w:t>
      </w:r>
    </w:p>
    <w:p w:rsidRPr="007B69FD" w:rsidR="009D27FE" w:rsidP="48114252" w:rsidRDefault="00AF3C50" w14:paraId="3B211A36" w14:textId="7BA02CAB">
      <w:pPr>
        <w:ind w:left="720"/>
        <w:rPr>
          <w:sz w:val="20"/>
          <w:szCs w:val="20"/>
          <w:lang w:val="en-US"/>
        </w:rPr>
      </w:pPr>
      <w:r>
        <w:t>(Majibu yanaweza kutofautiana.) Aliusikitikia umati huo. Labda alifanya muujiza huo ili kuwaonyesha utukufu na nguvu zake. Labda alitaka wafikirie jinsi Mungu alivyowatunza watu wake.</w:t>
      </w:r>
    </w:p>
    <w:p w:rsidRPr="007B69FD" w:rsidR="009D27FE" w:rsidP="62F4E0FE" w:rsidRDefault="009D27FE" w14:paraId="1F1ED3B3"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350308" w:rsidRDefault="00350308" w14:paraId="3E612BA3" w14:textId="77777777">
      <w:pPr>
        <w:spacing w:line="240" w:lineRule="auto"/>
        <w:rPr>
          <w:bCs/>
          <w:sz w:val="40"/>
          <w:szCs w:val="40"/>
        </w:rPr>
      </w:pPr>
      <w:r/>
    </w:p>
    <w:p w:rsidRPr="007B69FD" w:rsidR="003C3658" w:rsidP="003C3658" w:rsidRDefault="003C3658" w14:paraId="1E155E2D" w14:textId="740D541F">
      <w:pPr>
        <w:pStyle w:val="Heading1"/>
        <w:rPr>
          <w:b/>
        </w:rPr>
      </w:pPr>
      <w:r>
        <w:t>Mathayo 14:22-36</w:t>
      </w:r>
    </w:p>
    <w:p w:rsidRPr="00170DC8" w:rsidR="00170DC8" w:rsidP="62F4E0FE" w:rsidRDefault="00170DC8" w14:paraId="3F3C1C47"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3C3658" w:rsidP="006D6990" w:rsidRDefault="003C3658" w14:paraId="34CA962D"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3C3658" w:rsidP="00350308" w:rsidRDefault="003C3658" w14:paraId="5AF00E2B" w14:textId="4F498DC9"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3C3658" w:rsidP="006D6990" w:rsidRDefault="003C3658" w14:paraId="465C6EF2" w14:textId="44971352" w14:noSpellErr="1">
      <w:pPr>
        <w:pStyle w:val="Checklist"/>
        <w:rPr/>
      </w:pPr>
      <w:r w:rsidRPr="62F4E0FE" w:rsidR="62F4E0FE">
        <w:rPr>
          <w:lang w:val="en-US"/>
        </w:rPr>
        <w:t>Wanafunzi</w:t>
      </w:r>
      <w:r w:rsidRPr="62F4E0FE" w:rsidR="62F4E0FE">
        <w:rPr>
          <w:lang w:val="en-US"/>
        </w:rPr>
        <w:t xml:space="preserve"> </w:t>
      </w:r>
      <w:r w:rsidRPr="62F4E0FE" w:rsidR="62F4E0FE">
        <w:rPr>
          <w:lang w:val="en-US"/>
        </w:rPr>
        <w:t>wa</w:t>
      </w:r>
      <w:r w:rsidRPr="62F4E0FE" w:rsidR="62F4E0FE">
        <w:rPr>
          <w:lang w:val="en-US"/>
        </w:rPr>
        <w:t xml:space="preserve"> Yesu </w:t>
      </w:r>
      <w:r w:rsidRPr="62F4E0FE" w:rsidR="62F4E0FE">
        <w:rPr>
          <w:lang w:val="en-US"/>
        </w:rPr>
        <w:t>walipanda</w:t>
      </w:r>
      <w:r w:rsidRPr="62F4E0FE" w:rsidR="62F4E0FE">
        <w:rPr>
          <w:lang w:val="en-US"/>
        </w:rPr>
        <w:t xml:space="preserve"> </w:t>
      </w:r>
      <w:r w:rsidRPr="62F4E0FE" w:rsidR="62F4E0FE">
        <w:rPr>
          <w:lang w:val="en-US"/>
        </w:rPr>
        <w:t>mashua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baharini</w:t>
      </w:r>
      <w:r w:rsidRPr="62F4E0FE" w:rsidR="62F4E0FE">
        <w:rPr>
          <w:lang w:val="en-US"/>
        </w:rPr>
        <w:t>. [14:22]</w:t>
      </w:r>
    </w:p>
    <w:p w:rsidRPr="007B69FD" w:rsidR="003C3658" w:rsidP="006D6990" w:rsidRDefault="003C3658" w14:paraId="63192642" w14:textId="3C2EA3A8" w14:noSpellErr="1">
      <w:pPr>
        <w:pStyle w:val="Checklist"/>
        <w:rPr/>
      </w:pPr>
      <w:r w:rsidRPr="62F4E0FE" w:rsidR="62F4E0FE">
        <w:rPr>
          <w:lang w:val="en-US"/>
        </w:rPr>
        <w:t xml:space="preserve">Usiku, Yesu </w:t>
      </w:r>
      <w:r w:rsidRPr="62F4E0FE" w:rsidR="62F4E0FE">
        <w:rPr>
          <w:lang w:val="en-US"/>
        </w:rPr>
        <w:t>alitembea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maji</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Aliwaambia</w:t>
      </w:r>
      <w:r w:rsidRPr="62F4E0FE" w:rsidR="62F4E0FE">
        <w:rPr>
          <w:lang w:val="en-US"/>
        </w:rPr>
        <w:t xml:space="preserve"> </w:t>
      </w:r>
      <w:r w:rsidRPr="62F4E0FE" w:rsidR="62F4E0FE">
        <w:rPr>
          <w:lang w:val="en-US"/>
        </w:rPr>
        <w:t>wasiogope</w:t>
      </w:r>
      <w:r w:rsidRPr="62F4E0FE" w:rsidR="62F4E0FE">
        <w:rPr>
          <w:lang w:val="en-US"/>
        </w:rPr>
        <w:t>. [14:25-27]</w:t>
      </w:r>
    </w:p>
    <w:p w:rsidRPr="007B69FD" w:rsidR="003C3658" w:rsidP="006D6990" w:rsidRDefault="003C3658" w14:paraId="56DDA4D7" w14:textId="262B7B9D" w14:noSpellErr="1">
      <w:pPr>
        <w:pStyle w:val="Checklist"/>
        <w:rPr/>
      </w:pPr>
      <w:r w:rsidRPr="62F4E0FE" w:rsidR="62F4E0FE">
        <w:rPr>
          <w:lang w:val="en-US"/>
        </w:rPr>
        <w:t xml:space="preserve">Petro </w:t>
      </w:r>
      <w:r w:rsidRPr="62F4E0FE" w:rsidR="62F4E0FE">
        <w:rPr>
          <w:lang w:val="en-US"/>
        </w:rPr>
        <w:t>alitembea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maji</w:t>
      </w:r>
      <w:r w:rsidRPr="62F4E0FE" w:rsidR="62F4E0FE">
        <w:rPr>
          <w:lang w:val="en-US"/>
        </w:rPr>
        <w:t xml:space="preserve"> </w:t>
      </w:r>
      <w:r w:rsidRPr="62F4E0FE" w:rsidR="62F4E0FE">
        <w:rPr>
          <w:lang w:val="en-US"/>
        </w:rPr>
        <w:t>akimkaribia</w:t>
      </w:r>
      <w:r w:rsidRPr="62F4E0FE" w:rsidR="62F4E0FE">
        <w:rPr>
          <w:lang w:val="en-US"/>
        </w:rPr>
        <w:t xml:space="preserve"> Yesu, </w:t>
      </w:r>
      <w:r w:rsidRPr="62F4E0FE" w:rsidR="62F4E0FE">
        <w:rPr>
          <w:lang w:val="en-US"/>
        </w:rPr>
        <w:t>lakini</w:t>
      </w:r>
      <w:r w:rsidRPr="62F4E0FE" w:rsidR="62F4E0FE">
        <w:rPr>
          <w:lang w:val="en-US"/>
        </w:rPr>
        <w:t xml:space="preserve"> </w:t>
      </w:r>
      <w:r w:rsidRPr="62F4E0FE" w:rsidR="62F4E0FE">
        <w:rPr>
          <w:lang w:val="en-US"/>
        </w:rPr>
        <w:t>akaanza</w:t>
      </w:r>
      <w:r w:rsidRPr="62F4E0FE" w:rsidR="62F4E0FE">
        <w:rPr>
          <w:lang w:val="en-US"/>
        </w:rPr>
        <w:t xml:space="preserve"> </w:t>
      </w:r>
      <w:r w:rsidRPr="62F4E0FE" w:rsidR="62F4E0FE">
        <w:rPr>
          <w:lang w:val="en-US"/>
        </w:rPr>
        <w:t>kuzama</w:t>
      </w:r>
      <w:r w:rsidRPr="62F4E0FE" w:rsidR="62F4E0FE">
        <w:rPr>
          <w:lang w:val="en-US"/>
        </w:rPr>
        <w:t xml:space="preserve">. Yesu </w:t>
      </w:r>
      <w:r w:rsidRPr="62F4E0FE" w:rsidR="62F4E0FE">
        <w:rPr>
          <w:lang w:val="en-US"/>
        </w:rPr>
        <w:t>alimwokoa</w:t>
      </w:r>
      <w:r w:rsidRPr="62F4E0FE" w:rsidR="62F4E0FE">
        <w:rPr>
          <w:lang w:val="en-US"/>
        </w:rPr>
        <w:t>. [14:29-31]</w:t>
      </w:r>
    </w:p>
    <w:p w:rsidRPr="007B69FD" w:rsidR="003C3658" w:rsidP="006D6990" w:rsidRDefault="003C3658" w14:paraId="1009B768" w14:textId="4E2C36A0" w14:noSpellErr="1">
      <w:pPr>
        <w:pStyle w:val="Checklist"/>
        <w:rPr/>
      </w:pPr>
      <w:r w:rsidRPr="62F4E0FE" w:rsidR="62F4E0FE">
        <w:rPr>
          <w:lang w:val="en-US"/>
        </w:rPr>
        <w:t>Upepo</w:t>
      </w:r>
      <w:r w:rsidRPr="62F4E0FE" w:rsidR="62F4E0FE">
        <w:rPr>
          <w:lang w:val="en-US"/>
        </w:rPr>
        <w:t xml:space="preserve"> </w:t>
      </w:r>
      <w:r w:rsidRPr="62F4E0FE" w:rsidR="62F4E0FE">
        <w:rPr>
          <w:lang w:val="en-US"/>
        </w:rPr>
        <w:t>uliacha</w:t>
      </w:r>
      <w:r w:rsidRPr="62F4E0FE" w:rsidR="62F4E0FE">
        <w:rPr>
          <w:lang w:val="en-US"/>
        </w:rPr>
        <w:t xml:space="preserve"> </w:t>
      </w:r>
      <w:r w:rsidRPr="62F4E0FE" w:rsidR="62F4E0FE">
        <w:rPr>
          <w:lang w:val="en-US"/>
        </w:rPr>
        <w:t>kuvuma</w:t>
      </w:r>
      <w:r w:rsidRPr="62F4E0FE" w:rsidR="62F4E0FE">
        <w:rPr>
          <w:lang w:val="en-US"/>
        </w:rPr>
        <w:t>. [14:32]</w:t>
      </w:r>
    </w:p>
    <w:p w:rsidRPr="007B69FD" w:rsidR="003C3658" w:rsidP="006D6990" w:rsidRDefault="003C3658" w14:paraId="748FE267" w14:textId="18789AC6" w14:noSpellErr="1">
      <w:pPr>
        <w:pStyle w:val="Checklist"/>
        <w:rPr/>
      </w:pPr>
      <w:r w:rsidRPr="62F4E0FE" w:rsidR="62F4E0FE">
        <w:rPr>
          <w:lang w:val="en-US"/>
        </w:rPr>
        <w:t>Wanafunzi</w:t>
      </w:r>
      <w:r w:rsidRPr="62F4E0FE" w:rsidR="62F4E0FE">
        <w:rPr>
          <w:lang w:val="en-US"/>
        </w:rPr>
        <w:t xml:space="preserve"> </w:t>
      </w:r>
      <w:r w:rsidRPr="62F4E0FE" w:rsidR="62F4E0FE">
        <w:rPr>
          <w:lang w:val="en-US"/>
        </w:rPr>
        <w:t>walimwabudu</w:t>
      </w:r>
      <w:r w:rsidRPr="62F4E0FE" w:rsidR="62F4E0FE">
        <w:rPr>
          <w:lang w:val="en-US"/>
        </w:rPr>
        <w:t xml:space="preserve"> Yesu. [1:33]</w:t>
      </w:r>
    </w:p>
    <w:p w:rsidRPr="007B69FD" w:rsidR="003C3658" w:rsidP="0019643B" w:rsidRDefault="003C3658" w14:paraId="4EED8892"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3C3658" w:rsidP="00350308" w:rsidRDefault="003947E5" w14:paraId="099D2C53" w14:textId="7881642E"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3C3658" w:rsidP="62F4E0FE" w:rsidRDefault="008F6E25" w14:paraId="6DBA131D" w14:textId="65D65467" w14:noSpellErr="1">
      <w:pPr>
        <w:numPr>
          <w:ilvl w:val="0"/>
          <w:numId w:val="9"/>
        </w:numPr>
        <w:rPr>
          <w:sz w:val="20"/>
          <w:szCs w:val="20"/>
          <w:lang w:val="en-US"/>
        </w:rPr>
      </w:pPr>
      <w:r w:rsidRPr="62F4E0FE" w:rsidR="62F4E0FE">
        <w:rPr>
          <w:lang w:val="en-US"/>
        </w:rPr>
        <w:t xml:space="preserve">[14:23] Yesu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mlimani</w:t>
      </w:r>
      <w:r w:rsidRPr="62F4E0FE" w:rsidR="62F4E0FE">
        <w:rPr>
          <w:lang w:val="en-US"/>
        </w:rPr>
        <w:t>?</w:t>
      </w:r>
    </w:p>
    <w:p w:rsidRPr="007B69FD" w:rsidR="003C3658" w:rsidP="62F4E0FE" w:rsidRDefault="003C3658" w14:paraId="167C2AC3" w14:textId="77777777" w14:noSpellErr="1">
      <w:pPr>
        <w:ind w:left="720"/>
        <w:rPr>
          <w:sz w:val="20"/>
          <w:szCs w:val="20"/>
          <w:lang w:val="en-US"/>
        </w:rPr>
      </w:pPr>
      <w:r w:rsidRPr="62F4E0FE" w:rsidR="62F4E0FE">
        <w:rPr>
          <w:lang w:val="en-US"/>
        </w:rPr>
        <w:t>Alisali</w:t>
      </w:r>
      <w:r w:rsidRPr="62F4E0FE" w:rsidR="62F4E0FE">
        <w:rPr>
          <w:lang w:val="en-US"/>
        </w:rPr>
        <w:t>.</w:t>
      </w:r>
    </w:p>
    <w:p w:rsidRPr="007B69FD" w:rsidR="003C3658" w:rsidP="003C3658" w:rsidRDefault="003C3658" w14:paraId="34812B9F" w14:textId="77777777">
      <w:pPr>
        <w:ind w:left="720"/>
        <w:rPr>
          <w:sz w:val="20"/>
          <w:szCs w:val="20"/>
        </w:rPr>
      </w:pPr>
      <w:r/>
    </w:p>
    <w:p w:rsidRPr="007B69FD" w:rsidR="003C3658" w:rsidP="62F4E0FE" w:rsidRDefault="008F6E25" w14:paraId="5A732FC1" w14:textId="6A70CF47" w14:noSpellErr="1">
      <w:pPr>
        <w:numPr>
          <w:ilvl w:val="0"/>
          <w:numId w:val="9"/>
        </w:numPr>
        <w:rPr>
          <w:sz w:val="20"/>
          <w:szCs w:val="20"/>
          <w:lang w:val="en-US"/>
        </w:rPr>
      </w:pPr>
      <w:r w:rsidRPr="62F4E0FE" w:rsidR="62F4E0FE">
        <w:rPr>
          <w:lang w:val="en-US"/>
        </w:rPr>
        <w:t xml:space="preserve">[14:24] Ni </w:t>
      </w:r>
      <w:r w:rsidRPr="62F4E0FE" w:rsidR="62F4E0FE">
        <w:rPr>
          <w:lang w:val="en-US"/>
        </w:rPr>
        <w:t>nini</w:t>
      </w:r>
      <w:r w:rsidRPr="62F4E0FE" w:rsidR="62F4E0FE">
        <w:rPr>
          <w:lang w:val="en-US"/>
        </w:rPr>
        <w:t xml:space="preserve"> </w:t>
      </w:r>
      <w:r w:rsidRPr="62F4E0FE" w:rsidR="62F4E0FE">
        <w:rPr>
          <w:lang w:val="en-US"/>
        </w:rPr>
        <w:t>kilichotukia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mashua</w:t>
      </w:r>
      <w:r w:rsidRPr="62F4E0FE" w:rsidR="62F4E0FE">
        <w:rPr>
          <w:lang w:val="en-US"/>
        </w:rPr>
        <w:t>?</w:t>
      </w:r>
    </w:p>
    <w:p w:rsidRPr="007B69FD" w:rsidR="003C3658" w:rsidP="62F4E0FE" w:rsidRDefault="003C3658" w14:paraId="0FFBD369" w14:textId="77777777" w14:noSpellErr="1">
      <w:pPr>
        <w:ind w:left="720"/>
        <w:rPr>
          <w:sz w:val="20"/>
          <w:szCs w:val="20"/>
          <w:lang w:val="en-US"/>
        </w:rPr>
      </w:pPr>
      <w:r w:rsidRPr="62F4E0FE" w:rsidR="62F4E0FE">
        <w:rPr>
          <w:lang w:val="en-US"/>
        </w:rPr>
        <w:t>Upepo</w:t>
      </w:r>
      <w:r w:rsidRPr="62F4E0FE" w:rsidR="62F4E0FE">
        <w:rPr>
          <w:lang w:val="en-US"/>
        </w:rPr>
        <w:t xml:space="preserve"> </w:t>
      </w:r>
      <w:r w:rsidRPr="62F4E0FE" w:rsidR="62F4E0FE">
        <w:rPr>
          <w:lang w:val="en-US"/>
        </w:rPr>
        <w:t>mkali</w:t>
      </w:r>
      <w:r w:rsidRPr="62F4E0FE" w:rsidR="62F4E0FE">
        <w:rPr>
          <w:lang w:val="en-US"/>
        </w:rPr>
        <w:t xml:space="preserve"> </w:t>
      </w:r>
      <w:r w:rsidRPr="62F4E0FE" w:rsidR="62F4E0FE">
        <w:rPr>
          <w:lang w:val="en-US"/>
        </w:rPr>
        <w:t>ulipokuwa</w:t>
      </w:r>
      <w:r w:rsidRPr="62F4E0FE" w:rsidR="62F4E0FE">
        <w:rPr>
          <w:lang w:val="en-US"/>
        </w:rPr>
        <w:t xml:space="preserve"> </w:t>
      </w:r>
      <w:r w:rsidRPr="62F4E0FE" w:rsidR="62F4E0FE">
        <w:rPr>
          <w:lang w:val="en-US"/>
        </w:rPr>
        <w:t>unavuma</w:t>
      </w:r>
      <w:r w:rsidRPr="62F4E0FE" w:rsidR="62F4E0FE">
        <w:rPr>
          <w:lang w:val="en-US"/>
        </w:rPr>
        <w:t xml:space="preserve">, </w:t>
      </w:r>
      <w:r w:rsidRPr="62F4E0FE" w:rsidR="62F4E0FE">
        <w:rPr>
          <w:lang w:val="en-US"/>
        </w:rPr>
        <w:t>mashua</w:t>
      </w:r>
      <w:r w:rsidRPr="62F4E0FE" w:rsidR="62F4E0FE">
        <w:rPr>
          <w:lang w:val="en-US"/>
        </w:rPr>
        <w:t xml:space="preserve"> </w:t>
      </w:r>
      <w:r w:rsidRPr="62F4E0FE" w:rsidR="62F4E0FE">
        <w:rPr>
          <w:lang w:val="en-US"/>
        </w:rPr>
        <w:t>ilianza</w:t>
      </w:r>
      <w:r w:rsidRPr="62F4E0FE" w:rsidR="62F4E0FE">
        <w:rPr>
          <w:lang w:val="en-US"/>
        </w:rPr>
        <w:t xml:space="preserve"> </w:t>
      </w:r>
      <w:r w:rsidRPr="62F4E0FE" w:rsidR="62F4E0FE">
        <w:rPr>
          <w:lang w:val="en-US"/>
        </w:rPr>
        <w:t>kuzama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kutikiswa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mawimbi</w:t>
      </w:r>
      <w:r w:rsidRPr="62F4E0FE" w:rsidR="62F4E0FE">
        <w:rPr>
          <w:lang w:val="en-US"/>
        </w:rPr>
        <w:t>.</w:t>
      </w:r>
    </w:p>
    <w:p w:rsidRPr="007B69FD" w:rsidR="003C3658" w:rsidP="003C3658" w:rsidRDefault="003C3658" w14:paraId="4AEA23E2" w14:textId="77777777">
      <w:pPr>
        <w:ind w:left="720"/>
        <w:rPr>
          <w:sz w:val="20"/>
          <w:szCs w:val="20"/>
        </w:rPr>
      </w:pPr>
      <w:r/>
    </w:p>
    <w:p w:rsidRPr="007B69FD" w:rsidR="003C3658" w:rsidP="62F4E0FE" w:rsidRDefault="008F6E25" w14:paraId="136F6C8C" w14:textId="04CCCB29" w14:noSpellErr="1">
      <w:pPr>
        <w:numPr>
          <w:ilvl w:val="0"/>
          <w:numId w:val="9"/>
        </w:numPr>
        <w:rPr>
          <w:sz w:val="20"/>
          <w:szCs w:val="20"/>
          <w:lang w:val="en-US"/>
        </w:rPr>
      </w:pPr>
      <w:r w:rsidRPr="62F4E0FE" w:rsidR="62F4E0FE">
        <w:rPr>
          <w:lang w:val="en-US"/>
        </w:rPr>
        <w:t xml:space="preserve">[14:25] Katika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25, Yesu </w:t>
      </w:r>
      <w:r w:rsidRPr="62F4E0FE" w:rsidR="62F4E0FE">
        <w:rPr>
          <w:lang w:val="en-US"/>
        </w:rPr>
        <w:t>alifanya</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lisilo</w:t>
      </w:r>
      <w:r w:rsidRPr="62F4E0FE" w:rsidR="62F4E0FE">
        <w:rPr>
          <w:lang w:val="en-US"/>
        </w:rPr>
        <w:t xml:space="preserve"> la </w:t>
      </w:r>
      <w:r w:rsidRPr="62F4E0FE" w:rsidR="62F4E0FE">
        <w:rPr>
          <w:lang w:val="en-US"/>
        </w:rPr>
        <w:t>kawaida</w:t>
      </w:r>
      <w:r w:rsidRPr="62F4E0FE" w:rsidR="62F4E0FE">
        <w:rPr>
          <w:lang w:val="en-US"/>
        </w:rPr>
        <w:t>?</w:t>
      </w:r>
    </w:p>
    <w:p w:rsidRPr="007B69FD" w:rsidR="003C3658" w:rsidP="62F4E0FE" w:rsidRDefault="003C3658" w14:paraId="34A3E95D" w14:textId="77777777" w14:noSpellErr="1">
      <w:pPr>
        <w:ind w:left="720"/>
        <w:rPr>
          <w:sz w:val="20"/>
          <w:szCs w:val="20"/>
          <w:lang w:val="en-US"/>
        </w:rPr>
      </w:pPr>
      <w:r w:rsidRPr="62F4E0FE" w:rsidR="62F4E0FE">
        <w:rPr>
          <w:lang w:val="en-US"/>
        </w:rPr>
        <w:t xml:space="preserve">Yesu </w:t>
      </w:r>
      <w:r w:rsidRPr="62F4E0FE" w:rsidR="62F4E0FE">
        <w:rPr>
          <w:lang w:val="en-US"/>
        </w:rPr>
        <w:t>alitembea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maji</w:t>
      </w:r>
      <w:r w:rsidRPr="62F4E0FE" w:rsidR="62F4E0FE">
        <w:rPr>
          <w:lang w:val="en-US"/>
        </w:rPr>
        <w:t xml:space="preserve"> </w:t>
      </w:r>
      <w:r w:rsidRPr="62F4E0FE" w:rsidR="62F4E0FE">
        <w:rPr>
          <w:lang w:val="en-US"/>
        </w:rPr>
        <w:t>akawaendea</w:t>
      </w:r>
      <w:r w:rsidRPr="62F4E0FE" w:rsidR="62F4E0FE">
        <w:rPr>
          <w:lang w:val="en-US"/>
        </w:rPr>
        <w:t>.</w:t>
      </w:r>
    </w:p>
    <w:p w:rsidRPr="007B69FD" w:rsidR="003C3658" w:rsidP="003C3658" w:rsidRDefault="003C3658" w14:paraId="0F3C5899" w14:textId="77777777">
      <w:pPr>
        <w:ind w:left="720"/>
        <w:rPr>
          <w:sz w:val="20"/>
          <w:szCs w:val="20"/>
        </w:rPr>
      </w:pPr>
      <w:r/>
    </w:p>
    <w:p w:rsidRPr="007B69FD" w:rsidR="003C3658" w:rsidP="62F4E0FE" w:rsidRDefault="008F6E25" w14:paraId="191FA7D2" w14:textId="3F9A9ABE" w14:noSpellErr="1">
      <w:pPr>
        <w:numPr>
          <w:ilvl w:val="0"/>
          <w:numId w:val="9"/>
        </w:numPr>
        <w:rPr>
          <w:sz w:val="20"/>
          <w:szCs w:val="20"/>
          <w:lang w:val="en-US"/>
        </w:rPr>
      </w:pPr>
      <w:r w:rsidRPr="62F4E0FE" w:rsidR="62F4E0FE">
        <w:rPr>
          <w:lang w:val="en-US"/>
        </w:rPr>
        <w:t xml:space="preserve">[14:26]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walifikiri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aliyekuwa</w:t>
      </w:r>
      <w:r w:rsidRPr="62F4E0FE" w:rsidR="62F4E0FE">
        <w:rPr>
          <w:lang w:val="en-US"/>
        </w:rPr>
        <w:t xml:space="preserve"> </w:t>
      </w:r>
      <w:r w:rsidRPr="62F4E0FE" w:rsidR="62F4E0FE">
        <w:rPr>
          <w:lang w:val="en-US"/>
        </w:rPr>
        <w:t>akitembea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bahari</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mzuka</w:t>
      </w:r>
      <w:r w:rsidRPr="62F4E0FE" w:rsidR="62F4E0FE">
        <w:rPr>
          <w:lang w:val="en-US"/>
        </w:rPr>
        <w:t>?</w:t>
      </w:r>
    </w:p>
    <w:p w:rsidRPr="007B69FD" w:rsidR="003C3658" w:rsidP="48114252" w:rsidRDefault="00AF3C50" w14:paraId="6E75ECA4" w14:textId="0E422997">
      <w:pPr>
        <w:ind w:left="720"/>
        <w:rPr>
          <w:sz w:val="20"/>
          <w:szCs w:val="20"/>
          <w:lang w:val="en-US"/>
        </w:rPr>
      </w:pPr>
      <w:r>
        <w:t>(Majibu yanaweza kutofautiana.) Yaelekea walifikiri hivyo kwa sababu watu wana miili isiyoweza kutembea juu ya bahari.</w:t>
      </w:r>
    </w:p>
    <w:p w:rsidRPr="007B69FD" w:rsidR="003C3658" w:rsidP="003C3658" w:rsidRDefault="003C3658" w14:paraId="3D04491D" w14:textId="77777777">
      <w:pPr>
        <w:ind w:left="720"/>
        <w:rPr>
          <w:sz w:val="20"/>
          <w:szCs w:val="20"/>
        </w:rPr>
      </w:pPr>
      <w:r/>
    </w:p>
    <w:p w:rsidRPr="007B69FD" w:rsidR="003C3658" w:rsidP="62F4E0FE" w:rsidRDefault="008F6E25" w14:paraId="6875A8FC" w14:textId="292F435E" w14:noSpellErr="1">
      <w:pPr>
        <w:numPr>
          <w:ilvl w:val="0"/>
          <w:numId w:val="9"/>
        </w:numPr>
        <w:rPr>
          <w:sz w:val="20"/>
          <w:szCs w:val="20"/>
          <w:lang w:val="en-US"/>
        </w:rPr>
      </w:pPr>
      <w:r w:rsidRPr="62F4E0FE" w:rsidR="62F4E0FE">
        <w:rPr>
          <w:lang w:val="en-US"/>
        </w:rPr>
        <w:t xml:space="preserve">[14:28] Petro </w:t>
      </w:r>
      <w:r w:rsidRPr="62F4E0FE" w:rsidR="62F4E0FE">
        <w:rPr>
          <w:lang w:val="en-US"/>
        </w:rPr>
        <w:t>alimwomba</w:t>
      </w:r>
      <w:r w:rsidRPr="62F4E0FE" w:rsidR="62F4E0FE">
        <w:rPr>
          <w:lang w:val="en-US"/>
        </w:rPr>
        <w:t xml:space="preserve"> Yesu </w:t>
      </w:r>
      <w:r w:rsidRPr="62F4E0FE" w:rsidR="62F4E0FE">
        <w:rPr>
          <w:lang w:val="en-US"/>
        </w:rPr>
        <w:t>afanye</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kuonyesha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akitembea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maji</w:t>
      </w:r>
      <w:r w:rsidRPr="62F4E0FE" w:rsidR="62F4E0FE">
        <w:rPr>
          <w:lang w:val="en-US"/>
        </w:rPr>
        <w:t>?</w:t>
      </w:r>
    </w:p>
    <w:p w:rsidRPr="007B69FD" w:rsidR="003C3658" w:rsidP="62F4E0FE" w:rsidRDefault="003C3658" w14:paraId="04E0C862" w14:textId="77777777" w14:noSpellErr="1">
      <w:pPr>
        <w:ind w:left="720"/>
        <w:rPr>
          <w:sz w:val="20"/>
          <w:szCs w:val="20"/>
          <w:lang w:val="en-US"/>
        </w:rPr>
      </w:pPr>
      <w:r w:rsidRPr="62F4E0FE" w:rsidR="62F4E0FE">
        <w:rPr>
          <w:lang w:val="en-US"/>
        </w:rPr>
        <w:t xml:space="preserve">Petro </w:t>
      </w:r>
      <w:r w:rsidRPr="62F4E0FE" w:rsidR="62F4E0FE">
        <w:rPr>
          <w:lang w:val="en-US"/>
        </w:rPr>
        <w:t>alimwomba</w:t>
      </w:r>
      <w:r w:rsidRPr="62F4E0FE" w:rsidR="62F4E0FE">
        <w:rPr>
          <w:lang w:val="en-US"/>
        </w:rPr>
        <w:t xml:space="preserve"> Yesu </w:t>
      </w:r>
      <w:r w:rsidRPr="62F4E0FE" w:rsidR="62F4E0FE">
        <w:rPr>
          <w:lang w:val="en-US"/>
        </w:rPr>
        <w:t>amwamuru</w:t>
      </w:r>
      <w:r w:rsidRPr="62F4E0FE" w:rsidR="62F4E0FE">
        <w:rPr>
          <w:lang w:val="en-US"/>
        </w:rPr>
        <w:t xml:space="preserve"> </w:t>
      </w:r>
      <w:r w:rsidRPr="62F4E0FE" w:rsidR="62F4E0FE">
        <w:rPr>
          <w:lang w:val="en-US"/>
        </w:rPr>
        <w:t>aje</w:t>
      </w:r>
      <w:r w:rsidRPr="62F4E0FE" w:rsidR="62F4E0FE">
        <w:rPr>
          <w:lang w:val="en-US"/>
        </w:rPr>
        <w:t xml:space="preserve"> </w:t>
      </w:r>
      <w:r w:rsidRPr="62F4E0FE" w:rsidR="62F4E0FE">
        <w:rPr>
          <w:lang w:val="en-US"/>
        </w:rPr>
        <w:t>kwake</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maji</w:t>
      </w:r>
      <w:r w:rsidRPr="62F4E0FE" w:rsidR="62F4E0FE">
        <w:rPr>
          <w:lang w:val="en-US"/>
        </w:rPr>
        <w:t>.</w:t>
      </w:r>
    </w:p>
    <w:p w:rsidRPr="007B69FD" w:rsidR="003C3658" w:rsidP="003C3658" w:rsidRDefault="003C3658" w14:paraId="3E73FC3E" w14:textId="77777777">
      <w:pPr>
        <w:ind w:left="720"/>
        <w:rPr>
          <w:sz w:val="20"/>
          <w:szCs w:val="20"/>
        </w:rPr>
      </w:pPr>
      <w:r/>
    </w:p>
    <w:p w:rsidRPr="007B69FD" w:rsidR="003C3658" w:rsidP="62F4E0FE" w:rsidRDefault="008F6E25" w14:paraId="02A0A98C" w14:textId="1538268C" w14:noSpellErr="1">
      <w:pPr>
        <w:numPr>
          <w:ilvl w:val="0"/>
          <w:numId w:val="9"/>
        </w:numPr>
        <w:rPr>
          <w:sz w:val="20"/>
          <w:szCs w:val="20"/>
          <w:lang w:val="en-US"/>
        </w:rPr>
      </w:pPr>
      <w:r w:rsidRPr="62F4E0FE" w:rsidR="62F4E0FE">
        <w:rPr>
          <w:lang w:val="en-US"/>
        </w:rPr>
        <w:t xml:space="preserve">[14:30, NW] Ni </w:t>
      </w:r>
      <w:r w:rsidRPr="62F4E0FE" w:rsidR="62F4E0FE">
        <w:rPr>
          <w:lang w:val="en-US"/>
        </w:rPr>
        <w:t>nini</w:t>
      </w:r>
      <w:r w:rsidRPr="62F4E0FE" w:rsidR="62F4E0FE">
        <w:rPr>
          <w:lang w:val="en-US"/>
        </w:rPr>
        <w:t xml:space="preserve"> </w:t>
      </w:r>
      <w:r w:rsidRPr="62F4E0FE" w:rsidR="62F4E0FE">
        <w:rPr>
          <w:lang w:val="en-US"/>
        </w:rPr>
        <w:t>kilichotukia</w:t>
      </w:r>
      <w:r w:rsidRPr="62F4E0FE" w:rsidR="62F4E0FE">
        <w:rPr>
          <w:lang w:val="en-US"/>
        </w:rPr>
        <w:t xml:space="preserve"> Petro </w:t>
      </w:r>
      <w:r w:rsidRPr="62F4E0FE" w:rsidR="62F4E0FE">
        <w:rPr>
          <w:lang w:val="en-US"/>
        </w:rPr>
        <w:t>alipotembea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maji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kuona</w:t>
      </w:r>
      <w:r w:rsidRPr="62F4E0FE" w:rsidR="62F4E0FE">
        <w:rPr>
          <w:lang w:val="en-US"/>
        </w:rPr>
        <w:t xml:space="preserve"> </w:t>
      </w:r>
      <w:r w:rsidRPr="62F4E0FE" w:rsidR="62F4E0FE">
        <w:rPr>
          <w:lang w:val="en-US"/>
        </w:rPr>
        <w:t>upepo</w:t>
      </w:r>
      <w:r w:rsidRPr="62F4E0FE" w:rsidR="62F4E0FE">
        <w:rPr>
          <w:lang w:val="en-US"/>
        </w:rPr>
        <w:t>?</w:t>
      </w:r>
    </w:p>
    <w:p w:rsidRPr="007B69FD" w:rsidR="003C3658" w:rsidP="62F4E0FE" w:rsidRDefault="003C3658" w14:paraId="68951D39" w14:textId="0A376B80" w14:noSpellErr="1">
      <w:pPr>
        <w:ind w:left="720"/>
        <w:rPr>
          <w:sz w:val="20"/>
          <w:szCs w:val="20"/>
          <w:lang w:val="en-US"/>
        </w:rPr>
      </w:pPr>
      <w:r w:rsidRPr="62F4E0FE" w:rsidR="62F4E0FE">
        <w:rPr>
          <w:lang w:val="en-US"/>
        </w:rPr>
        <w:t xml:space="preserve">Petro </w:t>
      </w:r>
      <w:r w:rsidRPr="62F4E0FE" w:rsidR="62F4E0FE">
        <w:rPr>
          <w:lang w:val="en-US"/>
        </w:rPr>
        <w:t>akaogopa</w:t>
      </w:r>
      <w:r w:rsidRPr="62F4E0FE" w:rsidR="62F4E0FE">
        <w:rPr>
          <w:lang w:val="en-US"/>
        </w:rPr>
        <w:t xml:space="preserve">, </w:t>
      </w:r>
      <w:r w:rsidRPr="62F4E0FE" w:rsidR="62F4E0FE">
        <w:rPr>
          <w:lang w:val="en-US"/>
        </w:rPr>
        <w:t>akaanza</w:t>
      </w:r>
      <w:r w:rsidRPr="62F4E0FE" w:rsidR="62F4E0FE">
        <w:rPr>
          <w:lang w:val="en-US"/>
        </w:rPr>
        <w:t xml:space="preserve"> </w:t>
      </w:r>
      <w:r w:rsidRPr="62F4E0FE" w:rsidR="62F4E0FE">
        <w:rPr>
          <w:lang w:val="en-US"/>
        </w:rPr>
        <w:t>kuzama</w:t>
      </w:r>
      <w:r w:rsidRPr="62F4E0FE" w:rsidR="62F4E0FE">
        <w:rPr>
          <w:lang w:val="en-US"/>
        </w:rPr>
        <w:t>.</w:t>
      </w:r>
    </w:p>
    <w:p w:rsidRPr="007B69FD" w:rsidR="003C3658" w:rsidP="003C3658" w:rsidRDefault="003C3658" w14:paraId="3B8F0AD9" w14:textId="77777777">
      <w:pPr>
        <w:ind w:left="720"/>
        <w:rPr>
          <w:sz w:val="20"/>
          <w:szCs w:val="20"/>
        </w:rPr>
      </w:pPr>
      <w:r/>
    </w:p>
    <w:p w:rsidRPr="007B69FD" w:rsidR="003C3658" w:rsidP="62F4E0FE" w:rsidRDefault="008F6E25" w14:paraId="799FE9F7" w14:textId="262B8195" w14:noSpellErr="1">
      <w:pPr>
        <w:numPr>
          <w:ilvl w:val="0"/>
          <w:numId w:val="9"/>
        </w:numPr>
        <w:rPr>
          <w:sz w:val="20"/>
          <w:szCs w:val="20"/>
          <w:lang w:val="en-US"/>
        </w:rPr>
      </w:pPr>
      <w:r w:rsidRPr="62F4E0FE" w:rsidR="62F4E0FE">
        <w:rPr>
          <w:lang w:val="en-US"/>
        </w:rPr>
        <w:t xml:space="preserve">[14:30, NW] Petro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alipoanza</w:t>
      </w:r>
      <w:r w:rsidRPr="62F4E0FE" w:rsidR="62F4E0FE">
        <w:rPr>
          <w:lang w:val="en-US"/>
        </w:rPr>
        <w:t xml:space="preserve"> </w:t>
      </w:r>
      <w:r w:rsidRPr="62F4E0FE" w:rsidR="62F4E0FE">
        <w:rPr>
          <w:lang w:val="en-US"/>
        </w:rPr>
        <w:t>kuzama</w:t>
      </w:r>
      <w:r w:rsidRPr="62F4E0FE" w:rsidR="62F4E0FE">
        <w:rPr>
          <w:lang w:val="en-US"/>
        </w:rPr>
        <w:t>?</w:t>
      </w:r>
    </w:p>
    <w:p w:rsidRPr="007B69FD" w:rsidR="003C3658" w:rsidP="62F4E0FE" w:rsidRDefault="003C3658" w14:paraId="06DF9F59" w14:textId="77777777" w14:noSpellErr="1">
      <w:pPr>
        <w:ind w:left="720"/>
        <w:rPr>
          <w:sz w:val="20"/>
          <w:szCs w:val="20"/>
          <w:lang w:val="en-US"/>
        </w:rPr>
      </w:pPr>
      <w:r w:rsidRPr="62F4E0FE" w:rsidR="62F4E0FE">
        <w:rPr>
          <w:lang w:val="en-US"/>
        </w:rPr>
        <w:t>Alimlilia</w:t>
      </w:r>
      <w:r w:rsidRPr="62F4E0FE" w:rsidR="62F4E0FE">
        <w:rPr>
          <w:lang w:val="en-US"/>
        </w:rPr>
        <w:t xml:space="preserve"> Bwana </w:t>
      </w:r>
      <w:r w:rsidRPr="62F4E0FE" w:rsidR="62F4E0FE">
        <w:rPr>
          <w:lang w:val="en-US"/>
        </w:rPr>
        <w:t>ili</w:t>
      </w:r>
      <w:r w:rsidRPr="62F4E0FE" w:rsidR="62F4E0FE">
        <w:rPr>
          <w:lang w:val="en-US"/>
        </w:rPr>
        <w:t xml:space="preserve"> </w:t>
      </w:r>
      <w:r w:rsidRPr="62F4E0FE" w:rsidR="62F4E0FE">
        <w:rPr>
          <w:lang w:val="en-US"/>
        </w:rPr>
        <w:t>amwokoe</w:t>
      </w:r>
      <w:r w:rsidRPr="62F4E0FE" w:rsidR="62F4E0FE">
        <w:rPr>
          <w:lang w:val="en-US"/>
        </w:rPr>
        <w:t>.</w:t>
      </w:r>
    </w:p>
    <w:p w:rsidRPr="007B69FD" w:rsidR="003C3658" w:rsidP="003C3658" w:rsidRDefault="003C3658" w14:paraId="4BF0BB20" w14:textId="77777777">
      <w:pPr>
        <w:ind w:left="720"/>
        <w:rPr>
          <w:sz w:val="20"/>
          <w:szCs w:val="20"/>
        </w:rPr>
      </w:pPr>
      <w:r/>
    </w:p>
    <w:p w:rsidRPr="007B69FD" w:rsidR="003C3658" w:rsidP="62F4E0FE" w:rsidRDefault="008F6E25" w14:paraId="6D479164" w14:textId="7B09A54C" w14:noSpellErr="1">
      <w:pPr>
        <w:numPr>
          <w:ilvl w:val="0"/>
          <w:numId w:val="9"/>
        </w:numPr>
        <w:rPr>
          <w:sz w:val="20"/>
          <w:szCs w:val="20"/>
          <w:lang w:val="en-US"/>
        </w:rPr>
      </w:pPr>
      <w:r w:rsidRPr="62F4E0FE" w:rsidR="62F4E0FE">
        <w:rPr>
          <w:lang w:val="en-US"/>
        </w:rPr>
        <w:t xml:space="preserve">[14:31-32] Yesu </w:t>
      </w:r>
      <w:r w:rsidRPr="62F4E0FE" w:rsidR="62F4E0FE">
        <w:rPr>
          <w:lang w:val="en-US"/>
        </w:rPr>
        <w:t>alimwokoaje</w:t>
      </w:r>
      <w:r w:rsidRPr="62F4E0FE" w:rsidR="62F4E0FE">
        <w:rPr>
          <w:lang w:val="en-US"/>
        </w:rPr>
        <w:t xml:space="preserve"> Petro?</w:t>
      </w:r>
    </w:p>
    <w:p w:rsidRPr="007B69FD" w:rsidR="003C3658" w:rsidP="62F4E0FE" w:rsidRDefault="003C3658" w14:paraId="6DA19034" w14:textId="77777777" w14:noSpellErr="1">
      <w:pPr>
        <w:ind w:left="720"/>
        <w:rPr>
          <w:sz w:val="20"/>
          <w:szCs w:val="20"/>
          <w:lang w:val="en-US"/>
        </w:rPr>
      </w:pPr>
      <w:r w:rsidRPr="62F4E0FE" w:rsidR="62F4E0FE">
        <w:rPr>
          <w:lang w:val="en-US"/>
        </w:rPr>
        <w:t xml:space="preserve">Yesu </w:t>
      </w:r>
      <w:r w:rsidRPr="62F4E0FE" w:rsidR="62F4E0FE">
        <w:rPr>
          <w:lang w:val="en-US"/>
        </w:rPr>
        <w:t>alimchukua</w:t>
      </w:r>
      <w:r w:rsidRPr="62F4E0FE" w:rsidR="62F4E0FE">
        <w:rPr>
          <w:lang w:val="en-US"/>
        </w:rPr>
        <w:t xml:space="preserve"> Petro </w:t>
      </w:r>
      <w:r w:rsidRPr="62F4E0FE" w:rsidR="62F4E0FE">
        <w:rPr>
          <w:lang w:val="en-US"/>
        </w:rPr>
        <w:t>na</w:t>
      </w:r>
      <w:r w:rsidRPr="62F4E0FE" w:rsidR="62F4E0FE">
        <w:rPr>
          <w:lang w:val="en-US"/>
        </w:rPr>
        <w:t xml:space="preserve"> </w:t>
      </w:r>
      <w:r w:rsidRPr="62F4E0FE" w:rsidR="62F4E0FE">
        <w:rPr>
          <w:lang w:val="en-US"/>
        </w:rPr>
        <w:t>wakaingia</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mashua</w:t>
      </w:r>
      <w:r w:rsidRPr="62F4E0FE" w:rsidR="62F4E0FE">
        <w:rPr>
          <w:lang w:val="en-US"/>
        </w:rPr>
        <w:t>.</w:t>
      </w:r>
    </w:p>
    <w:p w:rsidRPr="007B69FD" w:rsidR="003C3658" w:rsidP="003C3658" w:rsidRDefault="003C3658" w14:paraId="6A2603DD" w14:textId="77777777">
      <w:pPr>
        <w:ind w:left="720"/>
        <w:rPr>
          <w:sz w:val="20"/>
          <w:szCs w:val="20"/>
        </w:rPr>
      </w:pPr>
      <w:r/>
    </w:p>
    <w:p w:rsidRPr="007B69FD" w:rsidR="003C3658" w:rsidP="62F4E0FE" w:rsidRDefault="008F6E25" w14:paraId="4F6F218E" w14:textId="022F9EBF" w14:noSpellErr="1">
      <w:pPr>
        <w:numPr>
          <w:ilvl w:val="0"/>
          <w:numId w:val="9"/>
        </w:numPr>
        <w:rPr>
          <w:sz w:val="20"/>
          <w:szCs w:val="20"/>
          <w:lang w:val="en-US"/>
        </w:rPr>
      </w:pPr>
      <w:r w:rsidRPr="62F4E0FE" w:rsidR="62F4E0FE">
        <w:rPr>
          <w:lang w:val="en-US"/>
        </w:rPr>
        <w:t xml:space="preserve">[14:32] Ni </w:t>
      </w:r>
      <w:r w:rsidRPr="62F4E0FE" w:rsidR="62F4E0FE">
        <w:rPr>
          <w:lang w:val="en-US"/>
        </w:rPr>
        <w:t>nini</w:t>
      </w:r>
      <w:r w:rsidRPr="62F4E0FE" w:rsidR="62F4E0FE">
        <w:rPr>
          <w:lang w:val="en-US"/>
        </w:rPr>
        <w:t xml:space="preserve"> </w:t>
      </w:r>
      <w:r w:rsidRPr="62F4E0FE" w:rsidR="62F4E0FE">
        <w:rPr>
          <w:lang w:val="en-US"/>
        </w:rPr>
        <w:t>kilichotukia</w:t>
      </w:r>
      <w:r w:rsidRPr="62F4E0FE" w:rsidR="62F4E0FE">
        <w:rPr>
          <w:lang w:val="en-US"/>
        </w:rPr>
        <w:t xml:space="preserve"> Yesu </w:t>
      </w:r>
      <w:r w:rsidRPr="62F4E0FE" w:rsidR="62F4E0FE">
        <w:rPr>
          <w:lang w:val="en-US"/>
        </w:rPr>
        <w:t>na</w:t>
      </w:r>
      <w:r w:rsidRPr="62F4E0FE" w:rsidR="62F4E0FE">
        <w:rPr>
          <w:lang w:val="en-US"/>
        </w:rPr>
        <w:t xml:space="preserve"> Petro </w:t>
      </w:r>
      <w:r w:rsidRPr="62F4E0FE" w:rsidR="62F4E0FE">
        <w:rPr>
          <w:lang w:val="en-US"/>
        </w:rPr>
        <w:t>walipoingia</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mashua</w:t>
      </w:r>
      <w:r w:rsidRPr="62F4E0FE" w:rsidR="62F4E0FE">
        <w:rPr>
          <w:lang w:val="en-US"/>
        </w:rPr>
        <w:t>?</w:t>
      </w:r>
    </w:p>
    <w:p w:rsidRPr="007B69FD" w:rsidR="003C3658" w:rsidP="62F4E0FE" w:rsidRDefault="003C3658" w14:paraId="7567307B" w14:textId="77777777" w14:noSpellErr="1">
      <w:pPr>
        <w:ind w:left="720"/>
        <w:rPr>
          <w:sz w:val="20"/>
          <w:szCs w:val="20"/>
          <w:lang w:val="en-US"/>
        </w:rPr>
      </w:pPr>
      <w:r w:rsidRPr="62F4E0FE" w:rsidR="62F4E0FE">
        <w:rPr>
          <w:lang w:val="en-US"/>
        </w:rPr>
        <w:t>Upepo</w:t>
      </w:r>
      <w:r w:rsidRPr="62F4E0FE" w:rsidR="62F4E0FE">
        <w:rPr>
          <w:lang w:val="en-US"/>
        </w:rPr>
        <w:t xml:space="preserve"> </w:t>
      </w:r>
      <w:r w:rsidRPr="62F4E0FE" w:rsidR="62F4E0FE">
        <w:rPr>
          <w:lang w:val="en-US"/>
        </w:rPr>
        <w:t>uliacha</w:t>
      </w:r>
      <w:r w:rsidRPr="62F4E0FE" w:rsidR="62F4E0FE">
        <w:rPr>
          <w:lang w:val="en-US"/>
        </w:rPr>
        <w:t xml:space="preserve"> </w:t>
      </w:r>
      <w:r w:rsidRPr="62F4E0FE" w:rsidR="62F4E0FE">
        <w:rPr>
          <w:lang w:val="en-US"/>
        </w:rPr>
        <w:t>kuvuma</w:t>
      </w:r>
      <w:r w:rsidRPr="62F4E0FE" w:rsidR="62F4E0FE">
        <w:rPr>
          <w:lang w:val="en-US"/>
        </w:rPr>
        <w:t>.</w:t>
      </w:r>
    </w:p>
    <w:p w:rsidRPr="007B69FD" w:rsidR="003C3658" w:rsidP="003C3658" w:rsidRDefault="003C3658" w14:paraId="12BBCE1B" w14:textId="77777777">
      <w:pPr>
        <w:ind w:left="720"/>
        <w:rPr>
          <w:sz w:val="20"/>
          <w:szCs w:val="20"/>
        </w:rPr>
      </w:pPr>
      <w:r/>
    </w:p>
    <w:p w:rsidRPr="007B69FD" w:rsidR="003C3658" w:rsidP="62F4E0FE" w:rsidRDefault="003C3658" w14:paraId="49DE992E" w14:textId="77E9C78C" w14:noSpellErr="1">
      <w:pPr>
        <w:numPr>
          <w:ilvl w:val="0"/>
          <w:numId w:val="9"/>
        </w:numPr>
        <w:rPr>
          <w:sz w:val="20"/>
          <w:szCs w:val="20"/>
          <w:lang w:val="en-US"/>
        </w:rPr>
      </w:pPr>
      <w:r w:rsidRPr="62F4E0FE" w:rsidR="62F4E0FE">
        <w:rPr>
          <w:lang w:val="en-US"/>
        </w:rPr>
        <w:t xml:space="preserve">[14:33] </w:t>
      </w:r>
      <w:r w:rsidRPr="62F4E0FE" w:rsidR="62F4E0FE">
        <w:rPr>
          <w:lang w:val="en-US"/>
        </w:rPr>
        <w:t>Wanafunzi</w:t>
      </w:r>
      <w:r w:rsidRPr="62F4E0FE" w:rsidR="62F4E0FE">
        <w:rPr>
          <w:lang w:val="en-US"/>
        </w:rPr>
        <w:t xml:space="preserve"> </w:t>
      </w:r>
      <w:r w:rsidRPr="62F4E0FE" w:rsidR="62F4E0FE">
        <w:rPr>
          <w:lang w:val="en-US"/>
        </w:rPr>
        <w:t>waliitikiaje</w:t>
      </w:r>
      <w:r w:rsidRPr="62F4E0FE" w:rsidR="62F4E0FE">
        <w:rPr>
          <w:lang w:val="en-US"/>
        </w:rPr>
        <w:t>?</w:t>
      </w:r>
    </w:p>
    <w:p w:rsidRPr="007B69FD" w:rsidR="003C3658" w:rsidP="62F4E0FE" w:rsidRDefault="003C3658" w14:paraId="7BA75C77" w14:textId="77777777" w14:noSpellErr="1">
      <w:pPr>
        <w:ind w:left="720"/>
        <w:rPr>
          <w:sz w:val="20"/>
          <w:szCs w:val="20"/>
          <w:lang w:val="en-US"/>
        </w:rPr>
      </w:pPr>
      <w:r w:rsidRPr="62F4E0FE" w:rsidR="62F4E0FE">
        <w:rPr>
          <w:lang w:val="en-US"/>
        </w:rPr>
        <w:t>Walimwabudu</w:t>
      </w:r>
      <w:r w:rsidRPr="62F4E0FE" w:rsidR="62F4E0FE">
        <w:rPr>
          <w:lang w:val="en-US"/>
        </w:rPr>
        <w:t xml:space="preserve"> Yesu </w:t>
      </w:r>
      <w:r w:rsidRPr="62F4E0FE" w:rsidR="62F4E0FE">
        <w:rPr>
          <w:lang w:val="en-US"/>
        </w:rPr>
        <w:t>na</w:t>
      </w:r>
      <w:r w:rsidRPr="62F4E0FE" w:rsidR="62F4E0FE">
        <w:rPr>
          <w:lang w:val="en-US"/>
        </w:rPr>
        <w:t xml:space="preserve"> </w:t>
      </w:r>
      <w:r w:rsidRPr="62F4E0FE" w:rsidR="62F4E0FE">
        <w:rPr>
          <w:lang w:val="en-US"/>
        </w:rPr>
        <w:t>kutambua</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ni</w:t>
      </w:r>
      <w:r w:rsidRPr="62F4E0FE" w:rsidR="62F4E0FE">
        <w:rPr>
          <w:lang w:val="en-US"/>
        </w:rPr>
        <w:t xml:space="preserve"> Mwana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6D6990" w:rsidP="62F4E0FE" w:rsidRDefault="006D6990" w14:paraId="77870465" w14:textId="77777777" w14:noSpellErr="1">
      <w:pPr>
        <w:pStyle w:val="Continuedline"/>
        <w:rPr>
          <w:lang w:val="en-US"/>
        </w:rPr>
      </w:pPr>
      <w:r w:rsidRPr="62F4E0FE" w:rsidR="62F4E0FE">
        <w:rPr>
          <w:lang w:val="en-US"/>
        </w:rPr>
        <w:t xml:space="preserve">Mathayo 14:22-36 </w:t>
      </w:r>
      <w:r w:rsidRPr="62F4E0FE" w:rsidR="62F4E0FE">
        <w:rPr>
          <w:lang w:val="en-US"/>
        </w:rPr>
        <w:t>iliendelea</w:t>
      </w:r>
    </w:p>
    <w:p w:rsidRPr="007B69FD" w:rsidR="009D27FE" w:rsidP="009D27FE" w:rsidRDefault="009D27FE" w14:paraId="12751D5F" w14:textId="77777777">
      <w:pPr>
        <w:ind w:left="720"/>
        <w:rPr>
          <w:sz w:val="20"/>
          <w:szCs w:val="20"/>
        </w:rPr>
      </w:pPr>
      <w:r/>
    </w:p>
    <w:p w:rsidRPr="007B69FD" w:rsidR="003C3658" w:rsidP="62F4E0FE" w:rsidRDefault="008F6E25" w14:paraId="78EB152E" w14:textId="5E992E9C" w14:noSpellErr="1">
      <w:pPr>
        <w:numPr>
          <w:ilvl w:val="0"/>
          <w:numId w:val="9"/>
        </w:numPr>
        <w:rPr>
          <w:sz w:val="20"/>
          <w:szCs w:val="20"/>
          <w:lang w:val="en-US"/>
        </w:rPr>
      </w:pPr>
      <w:r w:rsidRPr="62F4E0FE" w:rsidR="62F4E0FE">
        <w:rPr>
          <w:lang w:val="en-US"/>
        </w:rPr>
        <w:t xml:space="preserve">[14:25-32]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matukio</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yaliyowathibitishia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alikuwa</w:t>
      </w:r>
      <w:r w:rsidRPr="62F4E0FE" w:rsidR="62F4E0FE">
        <w:rPr>
          <w:lang w:val="en-US"/>
        </w:rPr>
        <w:t xml:space="preserve"> Mwana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3C3658" w:rsidP="62F4E0FE" w:rsidRDefault="003C3658" w14:paraId="6D98828A" w14:textId="77777777" w14:noSpellErr="1">
      <w:pPr>
        <w:ind w:left="720"/>
        <w:rPr>
          <w:sz w:val="20"/>
          <w:szCs w:val="20"/>
          <w:lang w:val="en-US"/>
        </w:rPr>
      </w:pPr>
      <w:r w:rsidRPr="62F4E0FE" w:rsidR="62F4E0FE">
        <w:rPr>
          <w:lang w:val="en-US"/>
        </w:rPr>
        <w:t xml:space="preserve">Yesu </w:t>
      </w:r>
      <w:r w:rsidRPr="62F4E0FE" w:rsidR="62F4E0FE">
        <w:rPr>
          <w:lang w:val="en-US"/>
        </w:rPr>
        <w:t>alitembea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maji</w:t>
      </w:r>
      <w:r w:rsidRPr="62F4E0FE" w:rsidR="62F4E0FE">
        <w:rPr>
          <w:lang w:val="en-US"/>
        </w:rPr>
        <w:t xml:space="preserve">, </w:t>
      </w:r>
      <w:r w:rsidRPr="62F4E0FE" w:rsidR="62F4E0FE">
        <w:rPr>
          <w:lang w:val="en-US"/>
        </w:rPr>
        <w:t>alimwezesha</w:t>
      </w:r>
      <w:r w:rsidRPr="62F4E0FE" w:rsidR="62F4E0FE">
        <w:rPr>
          <w:lang w:val="en-US"/>
        </w:rPr>
        <w:t xml:space="preserve"> Petro </w:t>
      </w:r>
      <w:r w:rsidRPr="62F4E0FE" w:rsidR="62F4E0FE">
        <w:rPr>
          <w:lang w:val="en-US"/>
        </w:rPr>
        <w:t>kutembea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maji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akatuliza</w:t>
      </w:r>
      <w:r w:rsidRPr="62F4E0FE" w:rsidR="62F4E0FE">
        <w:rPr>
          <w:lang w:val="en-US"/>
        </w:rPr>
        <w:t xml:space="preserve"> </w:t>
      </w:r>
      <w:r w:rsidRPr="62F4E0FE" w:rsidR="62F4E0FE">
        <w:rPr>
          <w:lang w:val="en-US"/>
        </w:rPr>
        <w:t>upepo</w:t>
      </w:r>
      <w:r w:rsidRPr="62F4E0FE" w:rsidR="62F4E0FE">
        <w:rPr>
          <w:lang w:val="en-US"/>
        </w:rPr>
        <w:t>.</w:t>
      </w:r>
    </w:p>
    <w:p w:rsidRPr="007B69FD" w:rsidR="003C3658" w:rsidP="003C3658" w:rsidRDefault="003C3658" w14:paraId="5C6E535D" w14:textId="77777777">
      <w:pPr>
        <w:ind w:left="720"/>
        <w:rPr>
          <w:sz w:val="20"/>
          <w:szCs w:val="20"/>
        </w:rPr>
      </w:pPr>
      <w:r/>
    </w:p>
    <w:p w:rsidRPr="007B69FD" w:rsidR="003C3658" w:rsidP="62F4E0FE" w:rsidRDefault="008F6E25" w14:paraId="0F80EDC8" w14:textId="359E04E4" w14:noSpellErr="1">
      <w:pPr>
        <w:numPr>
          <w:ilvl w:val="0"/>
          <w:numId w:val="9"/>
        </w:numPr>
        <w:rPr>
          <w:sz w:val="20"/>
          <w:szCs w:val="20"/>
          <w:lang w:val="en-US"/>
        </w:rPr>
      </w:pPr>
      <w:r w:rsidRPr="62F4E0FE" w:rsidR="62F4E0FE">
        <w:rPr>
          <w:lang w:val="en-US"/>
        </w:rPr>
        <w:t xml:space="preserve">[14:34-35] </w:t>
      </w:r>
      <w:r w:rsidRPr="62F4E0FE" w:rsidR="62F4E0FE">
        <w:rPr>
          <w:lang w:val="en-US"/>
        </w:rPr>
        <w:t>Mashua</w:t>
      </w:r>
      <w:r w:rsidRPr="62F4E0FE" w:rsidR="62F4E0FE">
        <w:rPr>
          <w:lang w:val="en-US"/>
        </w:rPr>
        <w:t xml:space="preserve"> </w:t>
      </w:r>
      <w:r w:rsidRPr="62F4E0FE" w:rsidR="62F4E0FE">
        <w:rPr>
          <w:lang w:val="en-US"/>
        </w:rPr>
        <w:t>ilipofika</w:t>
      </w:r>
      <w:r w:rsidRPr="62F4E0FE" w:rsidR="62F4E0FE">
        <w:rPr>
          <w:lang w:val="en-US"/>
        </w:rPr>
        <w:t xml:space="preserve"> </w:t>
      </w:r>
      <w:r w:rsidRPr="62F4E0FE" w:rsidR="62F4E0FE">
        <w:rPr>
          <w:lang w:val="en-US"/>
        </w:rPr>
        <w:t>nchi</w:t>
      </w:r>
      <w:r w:rsidRPr="62F4E0FE" w:rsidR="62F4E0FE">
        <w:rPr>
          <w:lang w:val="en-US"/>
        </w:rPr>
        <w:t xml:space="preserve"> </w:t>
      </w:r>
      <w:r w:rsidRPr="62F4E0FE" w:rsidR="62F4E0FE">
        <w:rPr>
          <w:lang w:val="en-US"/>
        </w:rPr>
        <w:t>kavu</w:t>
      </w:r>
      <w:r w:rsidRPr="62F4E0FE" w:rsidR="62F4E0FE">
        <w:rPr>
          <w:lang w:val="en-US"/>
        </w:rPr>
        <w:t xml:space="preserve">, </w:t>
      </w:r>
      <w:r w:rsidRPr="62F4E0FE" w:rsidR="62F4E0FE">
        <w:rPr>
          <w:lang w:val="en-US"/>
        </w:rPr>
        <w:t>wanaume</w:t>
      </w:r>
      <w:r w:rsidRPr="62F4E0FE" w:rsidR="62F4E0FE">
        <w:rPr>
          <w:lang w:val="en-US"/>
        </w:rPr>
        <w:t xml:space="preserve"> </w:t>
      </w:r>
      <w:r w:rsidRPr="62F4E0FE" w:rsidR="62F4E0FE">
        <w:rPr>
          <w:lang w:val="en-US"/>
        </w:rPr>
        <w:t>waliokuwa</w:t>
      </w:r>
      <w:r w:rsidRPr="62F4E0FE" w:rsidR="62F4E0FE">
        <w:rPr>
          <w:lang w:val="en-US"/>
        </w:rPr>
        <w:t xml:space="preserve"> </w:t>
      </w:r>
      <w:r w:rsidRPr="62F4E0FE" w:rsidR="62F4E0FE">
        <w:rPr>
          <w:lang w:val="en-US"/>
        </w:rPr>
        <w:t>mahali</w:t>
      </w:r>
      <w:r w:rsidRPr="62F4E0FE" w:rsidR="62F4E0FE">
        <w:rPr>
          <w:lang w:val="en-US"/>
        </w:rPr>
        <w:t xml:space="preserve"> </w:t>
      </w:r>
      <w:r w:rsidRPr="62F4E0FE" w:rsidR="62F4E0FE">
        <w:rPr>
          <w:lang w:val="en-US"/>
        </w:rPr>
        <w:t>hapo</w:t>
      </w:r>
      <w:r w:rsidRPr="62F4E0FE" w:rsidR="62F4E0FE">
        <w:rPr>
          <w:lang w:val="en-US"/>
        </w:rPr>
        <w:t xml:space="preserve">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602EC0B6" w14:textId="703F0C93" w14:noSpellErr="1">
      <w:pPr>
        <w:ind w:left="720"/>
        <w:rPr>
          <w:sz w:val="20"/>
          <w:szCs w:val="20"/>
          <w:lang w:val="en-US"/>
        </w:rPr>
      </w:pPr>
      <w:r w:rsidRPr="62F4E0FE" w:rsidR="62F4E0FE">
        <w:rPr>
          <w:lang w:val="en-US"/>
        </w:rPr>
        <w:t xml:space="preserve">Basi, </w:t>
      </w:r>
      <w:r w:rsidRPr="62F4E0FE" w:rsidR="62F4E0FE">
        <w:rPr>
          <w:lang w:val="en-US"/>
        </w:rPr>
        <w:t>wakawatuma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wilaya </w:t>
      </w:r>
      <w:r w:rsidRPr="62F4E0FE" w:rsidR="62F4E0FE">
        <w:rPr>
          <w:lang w:val="en-US"/>
        </w:rPr>
        <w:t>hiyo</w:t>
      </w:r>
      <w:r w:rsidRPr="62F4E0FE" w:rsidR="62F4E0FE">
        <w:rPr>
          <w:lang w:val="en-US"/>
        </w:rPr>
        <w:t xml:space="preserve"> </w:t>
      </w:r>
      <w:r w:rsidRPr="62F4E0FE" w:rsidR="62F4E0FE">
        <w:rPr>
          <w:lang w:val="en-US"/>
        </w:rPr>
        <w:t>kumwona</w:t>
      </w:r>
      <w:r w:rsidRPr="62F4E0FE" w:rsidR="62F4E0FE">
        <w:rPr>
          <w:lang w:val="en-US"/>
        </w:rPr>
        <w:t xml:space="preserve"> Yesu, </w:t>
      </w:r>
      <w:r w:rsidRPr="62F4E0FE" w:rsidR="62F4E0FE">
        <w:rPr>
          <w:lang w:val="en-US"/>
        </w:rPr>
        <w:t>nao</w:t>
      </w:r>
      <w:r w:rsidRPr="62F4E0FE" w:rsidR="62F4E0FE">
        <w:rPr>
          <w:lang w:val="en-US"/>
        </w:rPr>
        <w:t xml:space="preserve"> </w:t>
      </w:r>
      <w:r w:rsidRPr="62F4E0FE" w:rsidR="62F4E0FE">
        <w:rPr>
          <w:lang w:val="en-US"/>
        </w:rPr>
        <w:t>wakamletea</w:t>
      </w:r>
      <w:r w:rsidRPr="62F4E0FE" w:rsidR="62F4E0FE">
        <w:rPr>
          <w:lang w:val="en-US"/>
        </w:rPr>
        <w:t xml:space="preserve"> </w:t>
      </w:r>
      <w:r w:rsidRPr="62F4E0FE" w:rsidR="62F4E0FE">
        <w:rPr>
          <w:lang w:val="en-US"/>
        </w:rPr>
        <w:t>wagonjwa</w:t>
      </w:r>
      <w:r w:rsidRPr="62F4E0FE" w:rsidR="62F4E0FE">
        <w:rPr>
          <w:lang w:val="en-US"/>
        </w:rPr>
        <w:t>.</w:t>
      </w:r>
    </w:p>
    <w:p w:rsidRPr="007B69FD" w:rsidR="003C3658" w:rsidP="003C3658" w:rsidRDefault="003C3658" w14:paraId="7CA3E2A6" w14:textId="77777777">
      <w:pPr>
        <w:ind w:left="720"/>
        <w:rPr>
          <w:sz w:val="20"/>
          <w:szCs w:val="20"/>
        </w:rPr>
      </w:pPr>
      <w:r/>
    </w:p>
    <w:p w:rsidRPr="007B69FD" w:rsidR="003C3658" w:rsidP="62F4E0FE" w:rsidRDefault="008F6E25" w14:paraId="363B0705" w14:textId="0A2E8017" w14:noSpellErr="1">
      <w:pPr>
        <w:numPr>
          <w:ilvl w:val="0"/>
          <w:numId w:val="9"/>
        </w:numPr>
        <w:rPr>
          <w:sz w:val="20"/>
          <w:szCs w:val="20"/>
          <w:lang w:val="en-US"/>
        </w:rPr>
      </w:pPr>
      <w:r w:rsidRPr="62F4E0FE" w:rsidR="62F4E0FE">
        <w:rPr>
          <w:lang w:val="en-US"/>
        </w:rPr>
        <w:t xml:space="preserve">[14:36]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walitaka</w:t>
      </w:r>
      <w:r w:rsidRPr="62F4E0FE" w:rsidR="62F4E0FE">
        <w:rPr>
          <w:lang w:val="en-US"/>
        </w:rPr>
        <w:t xml:space="preserve"> </w:t>
      </w:r>
      <w:r w:rsidRPr="62F4E0FE" w:rsidR="62F4E0FE">
        <w:rPr>
          <w:lang w:val="en-US"/>
        </w:rPr>
        <w:t>kugusa</w:t>
      </w:r>
      <w:r w:rsidRPr="62F4E0FE" w:rsidR="62F4E0FE">
        <w:rPr>
          <w:lang w:val="en-US"/>
        </w:rPr>
        <w:t xml:space="preserve"> </w:t>
      </w:r>
      <w:r w:rsidRPr="62F4E0FE" w:rsidR="62F4E0FE">
        <w:rPr>
          <w:lang w:val="en-US"/>
        </w:rPr>
        <w:t>upindo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vazi</w:t>
      </w:r>
      <w:r w:rsidRPr="62F4E0FE" w:rsidR="62F4E0FE">
        <w:rPr>
          <w:lang w:val="en-US"/>
        </w:rPr>
        <w:t xml:space="preserve"> la Yesu?</w:t>
      </w:r>
    </w:p>
    <w:p w:rsidRPr="007B69FD" w:rsidR="003C3658" w:rsidP="48114252" w:rsidRDefault="003C3658" w14:paraId="11892974" w14:textId="2DCDF192">
      <w:pPr>
        <w:ind w:left="720"/>
        <w:rPr>
          <w:sz w:val="20"/>
          <w:szCs w:val="20"/>
          <w:lang w:val="en-US"/>
        </w:rPr>
      </w:pPr>
      <w:r>
        <w:t>Yaelekea waliamini (walikuwa na imani) kwamba kwa kugusa tu vazi la Yesu wangeponywa.</w:t>
      </w:r>
    </w:p>
    <w:p w:rsidRPr="007B69FD" w:rsidR="003C3658" w:rsidP="003C3658" w:rsidRDefault="003C3658" w14:paraId="56080A6D" w14:textId="77777777">
      <w:pPr>
        <w:ind w:left="720"/>
        <w:rPr>
          <w:sz w:val="20"/>
          <w:szCs w:val="20"/>
        </w:rPr>
      </w:pPr>
      <w:r/>
    </w:p>
    <w:p w:rsidRPr="007B69FD" w:rsidR="003C3658" w:rsidP="62F4E0FE" w:rsidRDefault="008F6E25" w14:paraId="0D84D5C9" w14:textId="34F49CFE" w14:noSpellErr="1">
      <w:pPr>
        <w:numPr>
          <w:ilvl w:val="0"/>
          <w:numId w:val="9"/>
        </w:numPr>
        <w:rPr>
          <w:sz w:val="20"/>
          <w:szCs w:val="20"/>
          <w:lang w:val="en-US"/>
        </w:rPr>
      </w:pPr>
      <w:r w:rsidRPr="62F4E0FE" w:rsidR="62F4E0FE">
        <w:rPr>
          <w:lang w:val="en-US"/>
        </w:rPr>
        <w:t xml:space="preserve">[14:36] Ni </w:t>
      </w:r>
      <w:r w:rsidRPr="62F4E0FE" w:rsidR="62F4E0FE">
        <w:rPr>
          <w:lang w:val="en-US"/>
        </w:rPr>
        <w:t>wangapi</w:t>
      </w:r>
      <w:r w:rsidRPr="62F4E0FE" w:rsidR="62F4E0FE">
        <w:rPr>
          <w:lang w:val="en-US"/>
        </w:rPr>
        <w:t xml:space="preserve"> </w:t>
      </w:r>
      <w:r w:rsidRPr="62F4E0FE" w:rsidR="62F4E0FE">
        <w:rPr>
          <w:lang w:val="en-US"/>
        </w:rPr>
        <w:t>wa</w:t>
      </w:r>
      <w:r w:rsidRPr="62F4E0FE" w:rsidR="62F4E0FE">
        <w:rPr>
          <w:lang w:val="en-US"/>
        </w:rPr>
        <w:t xml:space="preserve"> wale </w:t>
      </w:r>
      <w:r w:rsidRPr="62F4E0FE" w:rsidR="62F4E0FE">
        <w:rPr>
          <w:lang w:val="en-US"/>
        </w:rPr>
        <w:t>waliogusa</w:t>
      </w:r>
      <w:r w:rsidRPr="62F4E0FE" w:rsidR="62F4E0FE">
        <w:rPr>
          <w:lang w:val="en-US"/>
        </w:rPr>
        <w:t xml:space="preserve"> </w:t>
      </w:r>
      <w:r w:rsidRPr="62F4E0FE" w:rsidR="62F4E0FE">
        <w:rPr>
          <w:lang w:val="en-US"/>
        </w:rPr>
        <w:t>vazi</w:t>
      </w:r>
      <w:r w:rsidRPr="62F4E0FE" w:rsidR="62F4E0FE">
        <w:rPr>
          <w:lang w:val="en-US"/>
        </w:rPr>
        <w:t xml:space="preserve"> la Yesu </w:t>
      </w:r>
      <w:r w:rsidRPr="62F4E0FE" w:rsidR="62F4E0FE">
        <w:rPr>
          <w:lang w:val="en-US"/>
        </w:rPr>
        <w:t>waliponywa</w:t>
      </w:r>
      <w:r w:rsidRPr="62F4E0FE" w:rsidR="62F4E0FE">
        <w:rPr>
          <w:lang w:val="en-US"/>
        </w:rPr>
        <w:t>?</w:t>
      </w:r>
    </w:p>
    <w:p w:rsidRPr="007B69FD" w:rsidR="003C3658" w:rsidP="62F4E0FE" w:rsidRDefault="003C3658" w14:paraId="3C0A3FDC" w14:textId="335EF5D0" w14:noSpellErr="1">
      <w:pPr>
        <w:ind w:left="720"/>
        <w:rPr>
          <w:sz w:val="20"/>
          <w:szCs w:val="20"/>
          <w:lang w:val="en-US"/>
        </w:rPr>
      </w:pPr>
      <w:r w:rsidRPr="62F4E0FE" w:rsidR="62F4E0FE">
        <w:rPr>
          <w:lang w:val="en-US"/>
        </w:rPr>
        <w:t xml:space="preserve">Na </w:t>
      </w:r>
      <w:r w:rsidRPr="62F4E0FE" w:rsidR="62F4E0FE">
        <w:rPr>
          <w:lang w:val="en-US"/>
        </w:rPr>
        <w:t>wote</w:t>
      </w:r>
      <w:r w:rsidRPr="62F4E0FE" w:rsidR="62F4E0FE">
        <w:rPr>
          <w:lang w:val="en-US"/>
        </w:rPr>
        <w:t xml:space="preserve"> </w:t>
      </w:r>
      <w:r w:rsidRPr="62F4E0FE" w:rsidR="62F4E0FE">
        <w:rPr>
          <w:lang w:val="en-US"/>
        </w:rPr>
        <w:t>waliogusa</w:t>
      </w:r>
      <w:r w:rsidRPr="62F4E0FE" w:rsidR="62F4E0FE">
        <w:rPr>
          <w:lang w:val="en-US"/>
        </w:rPr>
        <w:t xml:space="preserve"> </w:t>
      </w:r>
      <w:r w:rsidRPr="62F4E0FE" w:rsidR="62F4E0FE">
        <w:rPr>
          <w:lang w:val="en-US"/>
        </w:rPr>
        <w:t>waliponywa</w:t>
      </w:r>
      <w:r w:rsidRPr="62F4E0FE" w:rsidR="62F4E0FE">
        <w:rPr>
          <w:lang w:val="en-US"/>
        </w:rPr>
        <w:t>.</w:t>
      </w:r>
    </w:p>
    <w:p w:rsidRPr="007B69FD" w:rsidR="003C3658" w:rsidP="003C3658" w:rsidRDefault="003C3658" w14:paraId="7040AB78" w14:textId="77777777">
      <w:pPr>
        <w:ind w:left="720"/>
        <w:rPr>
          <w:sz w:val="20"/>
          <w:szCs w:val="20"/>
        </w:rPr>
      </w:pPr>
      <w:r/>
    </w:p>
    <w:p w:rsidRPr="007B69FD" w:rsidR="003C3658" w:rsidP="62F4E0FE" w:rsidRDefault="003C3658" w14:paraId="7BFEFE8B" w14:textId="77777777" w14:noSpellErr="1">
      <w:pPr>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3C3658" w:rsidRDefault="003C3658" w14:paraId="042B0E91" w14:textId="2D5D5303">
      <w:pPr/>
      <w:r/>
    </w:p>
    <w:p w:rsidRPr="007B69FD" w:rsidR="003C3658" w:rsidP="003C3658" w:rsidRDefault="003C3658" w14:paraId="57C39B30" w14:textId="2DD644DA">
      <w:pPr>
        <w:pStyle w:val="Heading1"/>
        <w:keepNext w:val="0"/>
        <w:keepLines w:val="0"/>
        <w:rPr>
          <w:b/>
        </w:rPr>
      </w:pPr>
      <w:r>
        <w:t>Marko 1:1-13</w:t>
      </w:r>
    </w:p>
    <w:p w:rsidRPr="00170DC8" w:rsidR="00170DC8" w:rsidP="62F4E0FE" w:rsidRDefault="00170DC8" w14:paraId="0015A1D8"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3C3658" w:rsidP="006D6990" w:rsidRDefault="003C3658" w14:paraId="06255915"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3C3658" w:rsidP="00350308" w:rsidRDefault="003C3658" w14:paraId="61D72988" w14:textId="1D24A311"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3C3658" w:rsidP="006D6990" w:rsidRDefault="003C3658" w14:paraId="16613B5F" w14:textId="59C51F0D" w14:noSpellErr="1">
      <w:pPr>
        <w:pStyle w:val="Checklist"/>
        <w:rPr/>
      </w:pPr>
      <w:r w:rsidRPr="62F4E0FE" w:rsidR="62F4E0FE">
        <w:rPr>
          <w:lang w:val="en-US"/>
        </w:rPr>
        <w:t>Kitabu</w:t>
      </w:r>
      <w:r w:rsidRPr="62F4E0FE" w:rsidR="62F4E0FE">
        <w:rPr>
          <w:lang w:val="en-US"/>
        </w:rPr>
        <w:t xml:space="preserve"> </w:t>
      </w:r>
      <w:r w:rsidRPr="62F4E0FE" w:rsidR="62F4E0FE">
        <w:rPr>
          <w:lang w:val="en-US"/>
        </w:rPr>
        <w:t>hicho</w:t>
      </w:r>
      <w:r w:rsidRPr="62F4E0FE" w:rsidR="62F4E0FE">
        <w:rPr>
          <w:lang w:val="en-US"/>
        </w:rPr>
        <w:t xml:space="preserve"> </w:t>
      </w:r>
      <w:r w:rsidRPr="62F4E0FE" w:rsidR="62F4E0FE">
        <w:rPr>
          <w:lang w:val="en-US"/>
        </w:rPr>
        <w:t>kilianza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kwamba</w:t>
      </w:r>
      <w:r w:rsidRPr="62F4E0FE" w:rsidR="62F4E0FE">
        <w:rPr>
          <w:lang w:val="en-US"/>
        </w:rPr>
        <w:t xml:space="preserve"> Yesu Kristo </w:t>
      </w:r>
      <w:r w:rsidRPr="62F4E0FE" w:rsidR="62F4E0FE">
        <w:rPr>
          <w:lang w:val="en-US"/>
        </w:rPr>
        <w:t>ni</w:t>
      </w:r>
      <w:r w:rsidRPr="62F4E0FE" w:rsidR="62F4E0FE">
        <w:rPr>
          <w:lang w:val="en-US"/>
        </w:rPr>
        <w:t xml:space="preserve"> Mwana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[1:1]</w:t>
      </w:r>
    </w:p>
    <w:p w:rsidRPr="007B69FD" w:rsidR="003C3658" w:rsidP="006D6990" w:rsidRDefault="003C3658" w14:paraId="2B2F73BF" w14:textId="5F10BB1B" w14:noSpellErr="1">
      <w:pPr>
        <w:pStyle w:val="Checklist"/>
        <w:rPr/>
      </w:pPr>
      <w:r w:rsidRPr="62F4E0FE" w:rsidR="62F4E0FE">
        <w:rPr>
          <w:lang w:val="en-US"/>
        </w:rPr>
        <w:t xml:space="preserve">Yohana </w:t>
      </w:r>
      <w:r w:rsidRPr="62F4E0FE" w:rsidR="62F4E0FE">
        <w:rPr>
          <w:lang w:val="en-US"/>
        </w:rPr>
        <w:t>Mbatizaji</w:t>
      </w:r>
      <w:r w:rsidRPr="62F4E0FE" w:rsidR="62F4E0FE">
        <w:rPr>
          <w:lang w:val="en-US"/>
        </w:rPr>
        <w:t xml:space="preserve"> </w:t>
      </w:r>
      <w:r w:rsidRPr="62F4E0FE" w:rsidR="62F4E0FE">
        <w:rPr>
          <w:lang w:val="en-US"/>
        </w:rPr>
        <w:t>angetayarisha</w:t>
      </w:r>
      <w:r w:rsidRPr="62F4E0FE" w:rsidR="62F4E0FE">
        <w:rPr>
          <w:lang w:val="en-US"/>
        </w:rPr>
        <w:t xml:space="preserve"> </w:t>
      </w:r>
      <w:r w:rsidRPr="62F4E0FE" w:rsidR="62F4E0FE">
        <w:rPr>
          <w:lang w:val="en-US"/>
        </w:rPr>
        <w:t>njia</w:t>
      </w:r>
      <w:r w:rsidRPr="62F4E0FE" w:rsidR="62F4E0FE">
        <w:rPr>
          <w:lang w:val="en-US"/>
        </w:rPr>
        <w:t xml:space="preserve"> </w:t>
      </w:r>
      <w:r w:rsidRPr="62F4E0FE" w:rsidR="62F4E0FE">
        <w:rPr>
          <w:lang w:val="en-US"/>
        </w:rPr>
        <w:t>ya</w:t>
      </w:r>
      <w:r w:rsidRPr="62F4E0FE" w:rsidR="62F4E0FE">
        <w:rPr>
          <w:lang w:val="en-US"/>
        </w:rPr>
        <w:t xml:space="preserve"> Bwana, </w:t>
      </w:r>
      <w:r w:rsidRPr="62F4E0FE" w:rsidR="62F4E0FE">
        <w:rPr>
          <w:lang w:val="en-US"/>
        </w:rPr>
        <w:t>kama</w:t>
      </w:r>
      <w:r w:rsidRPr="62F4E0FE" w:rsidR="62F4E0FE">
        <w:rPr>
          <w:lang w:val="en-US"/>
        </w:rPr>
        <w:t xml:space="preserve"> </w:t>
      </w:r>
      <w:r w:rsidRPr="62F4E0FE" w:rsidR="62F4E0FE">
        <w:rPr>
          <w:lang w:val="en-US"/>
        </w:rPr>
        <w:t>ilivyotabiriwa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kitabu</w:t>
      </w:r>
      <w:r w:rsidRPr="62F4E0FE" w:rsidR="62F4E0FE">
        <w:rPr>
          <w:lang w:val="en-US"/>
        </w:rPr>
        <w:t xml:space="preserve"> cha Isaya. [1:2-3]</w:t>
      </w:r>
    </w:p>
    <w:p w:rsidRPr="007B69FD" w:rsidR="003C3658" w:rsidP="006D6990" w:rsidRDefault="003C3658" w14:paraId="56781DC2" w14:textId="755B3B81" w14:noSpellErr="1">
      <w:pPr>
        <w:pStyle w:val="Checklist"/>
        <w:rPr/>
      </w:pPr>
      <w:r w:rsidRPr="62F4E0FE" w:rsidR="62F4E0FE">
        <w:rPr>
          <w:lang w:val="en-US"/>
        </w:rPr>
        <w:t xml:space="preserve">Yohana </w:t>
      </w:r>
      <w:r w:rsidRPr="62F4E0FE" w:rsidR="62F4E0FE">
        <w:rPr>
          <w:lang w:val="en-US"/>
        </w:rPr>
        <w:t>alikuja</w:t>
      </w:r>
      <w:r w:rsidRPr="62F4E0FE" w:rsidR="62F4E0FE">
        <w:rPr>
          <w:lang w:val="en-US"/>
        </w:rPr>
        <w:t xml:space="preserve"> </w:t>
      </w:r>
      <w:r w:rsidRPr="62F4E0FE" w:rsidR="62F4E0FE">
        <w:rPr>
          <w:lang w:val="en-US"/>
        </w:rPr>
        <w:t>jangwani</w:t>
      </w:r>
      <w:r w:rsidRPr="62F4E0FE" w:rsidR="62F4E0FE">
        <w:rPr>
          <w:lang w:val="en-US"/>
        </w:rPr>
        <w:t xml:space="preserve">, </w:t>
      </w:r>
      <w:r w:rsidRPr="62F4E0FE" w:rsidR="62F4E0FE">
        <w:rPr>
          <w:lang w:val="en-US"/>
        </w:rPr>
        <w:t>akahubiri</w:t>
      </w:r>
      <w:r w:rsidRPr="62F4E0FE" w:rsidR="62F4E0FE">
        <w:rPr>
          <w:lang w:val="en-US"/>
        </w:rPr>
        <w:t xml:space="preserve"> </w:t>
      </w:r>
      <w:r w:rsidRPr="62F4E0FE" w:rsidR="62F4E0FE">
        <w:rPr>
          <w:lang w:val="en-US"/>
        </w:rPr>
        <w:t>ubatizo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toba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ondoleo</w:t>
      </w:r>
      <w:r w:rsidRPr="62F4E0FE" w:rsidR="62F4E0FE">
        <w:rPr>
          <w:lang w:val="en-US"/>
        </w:rPr>
        <w:t xml:space="preserve"> la </w:t>
      </w:r>
      <w:r w:rsidRPr="62F4E0FE" w:rsidR="62F4E0FE">
        <w:rPr>
          <w:lang w:val="en-US"/>
        </w:rPr>
        <w:t>dhambi</w:t>
      </w:r>
      <w:r w:rsidRPr="62F4E0FE" w:rsidR="62F4E0FE">
        <w:rPr>
          <w:lang w:val="en-US"/>
        </w:rPr>
        <w:t>. [1:4]</w:t>
      </w:r>
    </w:p>
    <w:p w:rsidRPr="007B69FD" w:rsidR="003C3658" w:rsidP="006D6990" w:rsidRDefault="003C3658" w14:paraId="591A7E3B" w14:textId="1B0B82DE" w14:noSpellErr="1">
      <w:pPr>
        <w:pStyle w:val="Checklist"/>
        <w:rPr/>
      </w:pPr>
      <w:r w:rsidRPr="62F4E0FE" w:rsidR="62F4E0FE">
        <w:rPr>
          <w:lang w:val="en-US"/>
        </w:rPr>
        <w:t xml:space="preserve">Yohana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nguvu</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angekuja</w:t>
      </w:r>
      <w:r w:rsidRPr="62F4E0FE" w:rsidR="62F4E0FE">
        <w:rPr>
          <w:lang w:val="en-US"/>
        </w:rPr>
        <w:t xml:space="preserve"> </w:t>
      </w:r>
      <w:r w:rsidRPr="62F4E0FE" w:rsidR="62F4E0FE">
        <w:rPr>
          <w:lang w:val="en-US"/>
        </w:rPr>
        <w:t>baada</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angebatiza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takatifu</w:t>
      </w:r>
      <w:r w:rsidRPr="62F4E0FE" w:rsidR="62F4E0FE">
        <w:rPr>
          <w:lang w:val="en-US"/>
        </w:rPr>
        <w:t>. [1:7-8]</w:t>
      </w:r>
    </w:p>
    <w:p w:rsidRPr="007B69FD" w:rsidR="003C3658" w:rsidP="006D6990" w:rsidRDefault="003C3658" w14:paraId="686986B5" w14:textId="45F79EB9" w14:noSpellErr="1">
      <w:pPr>
        <w:pStyle w:val="Checklist"/>
        <w:rPr/>
      </w:pPr>
      <w:r w:rsidRPr="62F4E0FE" w:rsidR="62F4E0FE">
        <w:rPr>
          <w:lang w:val="en-US"/>
        </w:rPr>
        <w:t xml:space="preserve">Yohana </w:t>
      </w:r>
      <w:r w:rsidRPr="62F4E0FE" w:rsidR="62F4E0FE">
        <w:rPr>
          <w:lang w:val="en-US"/>
        </w:rPr>
        <w:t>alimbatiza</w:t>
      </w:r>
      <w:r w:rsidRPr="62F4E0FE" w:rsidR="62F4E0FE">
        <w:rPr>
          <w:lang w:val="en-US"/>
        </w:rPr>
        <w:t xml:space="preserve"> Yesu. Yesu </w:t>
      </w:r>
      <w:r w:rsidRPr="62F4E0FE" w:rsidR="62F4E0FE">
        <w:rPr>
          <w:lang w:val="en-US"/>
        </w:rPr>
        <w:t>alipotoka</w:t>
      </w:r>
      <w:r w:rsidRPr="62F4E0FE" w:rsidR="62F4E0FE">
        <w:rPr>
          <w:lang w:val="en-US"/>
        </w:rPr>
        <w:t xml:space="preserve"> </w:t>
      </w:r>
      <w:r w:rsidRPr="62F4E0FE" w:rsidR="62F4E0FE">
        <w:rPr>
          <w:lang w:val="en-US"/>
        </w:rPr>
        <w:t>majini</w:t>
      </w:r>
      <w:r w:rsidRPr="62F4E0FE" w:rsidR="62F4E0FE">
        <w:rPr>
          <w:lang w:val="en-US"/>
        </w:rPr>
        <w:t xml:space="preserve">, Roho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alimshukia</w:t>
      </w:r>
      <w:r w:rsidRPr="62F4E0FE" w:rsidR="62F4E0FE">
        <w:rPr>
          <w:lang w:val="en-US"/>
        </w:rPr>
        <w:t xml:space="preserve"> mara. Sauti </w:t>
      </w:r>
      <w:r w:rsidRPr="62F4E0FE" w:rsidR="62F4E0FE">
        <w:rPr>
          <w:lang w:val="en-US"/>
        </w:rPr>
        <w:t>ikatoka</w:t>
      </w:r>
      <w:r w:rsidRPr="62F4E0FE" w:rsidR="62F4E0FE">
        <w:rPr>
          <w:lang w:val="en-US"/>
        </w:rPr>
        <w:t xml:space="preserve"> </w:t>
      </w:r>
      <w:r w:rsidRPr="62F4E0FE" w:rsidR="62F4E0FE">
        <w:rPr>
          <w:lang w:val="en-US"/>
        </w:rPr>
        <w:t>mbinguni</w:t>
      </w:r>
      <w:r w:rsidRPr="62F4E0FE" w:rsidR="62F4E0FE">
        <w:rPr>
          <w:lang w:val="en-US"/>
        </w:rPr>
        <w:t xml:space="preserve">, Wewe </w:t>
      </w:r>
      <w:r w:rsidRPr="62F4E0FE" w:rsidR="62F4E0FE">
        <w:rPr>
          <w:lang w:val="en-US"/>
        </w:rPr>
        <w:t>ndiwe</w:t>
      </w:r>
      <w:r w:rsidRPr="62F4E0FE" w:rsidR="62F4E0FE">
        <w:rPr>
          <w:lang w:val="en-US"/>
        </w:rPr>
        <w:t xml:space="preserve"> </w:t>
      </w:r>
      <w:r w:rsidRPr="62F4E0FE" w:rsidR="62F4E0FE">
        <w:rPr>
          <w:lang w:val="en-US"/>
        </w:rPr>
        <w:t>Mwanangu</w:t>
      </w:r>
      <w:r w:rsidRPr="62F4E0FE" w:rsidR="62F4E0FE">
        <w:rPr>
          <w:lang w:val="en-US"/>
        </w:rPr>
        <w:t xml:space="preserve">, </w:t>
      </w:r>
      <w:r w:rsidRPr="62F4E0FE" w:rsidR="62F4E0FE">
        <w:rPr>
          <w:lang w:val="en-US"/>
        </w:rPr>
        <w:t>mpendwa</w:t>
      </w:r>
      <w:r w:rsidRPr="62F4E0FE" w:rsidR="62F4E0FE">
        <w:rPr>
          <w:lang w:val="en-US"/>
        </w:rPr>
        <w:t xml:space="preserve"> </w:t>
      </w:r>
      <w:r w:rsidRPr="62F4E0FE" w:rsidR="62F4E0FE">
        <w:rPr>
          <w:lang w:val="en-US"/>
        </w:rPr>
        <w:t>wangu</w:t>
      </w:r>
      <w:r w:rsidRPr="62F4E0FE" w:rsidR="62F4E0FE">
        <w:rPr>
          <w:lang w:val="en-US"/>
        </w:rPr>
        <w:t xml:space="preserve">; </w:t>
      </w:r>
      <w:r w:rsidRPr="62F4E0FE" w:rsidR="62F4E0FE">
        <w:rPr>
          <w:lang w:val="en-US"/>
        </w:rPr>
        <w:t>nimependezwa</w:t>
      </w:r>
      <w:r w:rsidRPr="62F4E0FE" w:rsidR="62F4E0FE">
        <w:rPr>
          <w:lang w:val="en-US"/>
        </w:rPr>
        <w:t xml:space="preserve"> </w:t>
      </w:r>
      <w:r w:rsidRPr="62F4E0FE" w:rsidR="62F4E0FE">
        <w:rPr>
          <w:lang w:val="en-US"/>
        </w:rPr>
        <w:t>nawe</w:t>
      </w:r>
      <w:r w:rsidRPr="62F4E0FE" w:rsidR="62F4E0FE">
        <w:rPr>
          <w:lang w:val="en-US"/>
        </w:rPr>
        <w:t xml:space="preserve">. Nina </w:t>
      </w:r>
      <w:r w:rsidRPr="62F4E0FE" w:rsidR="62F4E0FE">
        <w:rPr>
          <w:lang w:val="en-US"/>
        </w:rPr>
        <w:t>furaha</w:t>
      </w:r>
      <w:r w:rsidRPr="62F4E0FE" w:rsidR="62F4E0FE">
        <w:rPr>
          <w:lang w:val="en-US"/>
        </w:rPr>
        <w:t xml:space="preserve"> sana </w:t>
      </w:r>
      <w:r w:rsidRPr="62F4E0FE" w:rsidR="62F4E0FE">
        <w:rPr>
          <w:lang w:val="en-US"/>
        </w:rPr>
        <w:t>na</w:t>
      </w:r>
      <w:r w:rsidRPr="62F4E0FE" w:rsidR="62F4E0FE">
        <w:rPr>
          <w:lang w:val="en-US"/>
        </w:rPr>
        <w:t xml:space="preserve"> </w:t>
      </w:r>
      <w:r w:rsidRPr="62F4E0FE" w:rsidR="62F4E0FE">
        <w:rPr>
          <w:lang w:val="en-US"/>
        </w:rPr>
        <w:t>wewe</w:t>
      </w:r>
      <w:r w:rsidRPr="62F4E0FE" w:rsidR="62F4E0FE">
        <w:rPr>
          <w:lang w:val="en-US"/>
        </w:rPr>
        <w:t>.</w:t>
      </w:r>
    </w:p>
    <w:p w:rsidRPr="007B69FD" w:rsidR="003C3658" w:rsidP="006D6990" w:rsidRDefault="003C3658" w14:paraId="3361AF76" w14:textId="04F02BE1" w14:noSpellErr="1">
      <w:pPr>
        <w:pStyle w:val="Checklist"/>
        <w:rPr/>
      </w:pPr>
      <w:r w:rsidRPr="62F4E0FE" w:rsidR="62F4E0FE">
        <w:rPr>
          <w:lang w:val="en-US"/>
        </w:rPr>
        <w:t xml:space="preserve">Kisha Roho </w:t>
      </w:r>
      <w:r w:rsidRPr="62F4E0FE" w:rsidR="62F4E0FE">
        <w:rPr>
          <w:lang w:val="en-US"/>
        </w:rPr>
        <w:t>alimwongoza</w:t>
      </w:r>
      <w:r w:rsidRPr="62F4E0FE" w:rsidR="62F4E0FE">
        <w:rPr>
          <w:lang w:val="en-US"/>
        </w:rPr>
        <w:t xml:space="preserve"> Yesu </w:t>
      </w:r>
      <w:r w:rsidRPr="62F4E0FE" w:rsidR="62F4E0FE">
        <w:rPr>
          <w:lang w:val="en-US"/>
        </w:rPr>
        <w:t>mpaka</w:t>
      </w:r>
      <w:r w:rsidRPr="62F4E0FE" w:rsidR="62F4E0FE">
        <w:rPr>
          <w:lang w:val="en-US"/>
        </w:rPr>
        <w:t xml:space="preserve"> </w:t>
      </w:r>
      <w:r w:rsidRPr="62F4E0FE" w:rsidR="62F4E0FE">
        <w:rPr>
          <w:lang w:val="en-US"/>
        </w:rPr>
        <w:t>jangwani</w:t>
      </w:r>
      <w:r w:rsidRPr="62F4E0FE" w:rsidR="62F4E0FE">
        <w:rPr>
          <w:lang w:val="en-US"/>
        </w:rPr>
        <w:t xml:space="preserve">, </w:t>
      </w:r>
      <w:r w:rsidRPr="62F4E0FE" w:rsidR="62F4E0FE">
        <w:rPr>
          <w:lang w:val="en-US"/>
        </w:rPr>
        <w:t>ambako</w:t>
      </w:r>
      <w:r w:rsidRPr="62F4E0FE" w:rsidR="62F4E0FE">
        <w:rPr>
          <w:lang w:val="en-US"/>
        </w:rPr>
        <w:t xml:space="preserve"> </w:t>
      </w:r>
      <w:r w:rsidRPr="62F4E0FE" w:rsidR="62F4E0FE">
        <w:rPr>
          <w:lang w:val="en-US"/>
        </w:rPr>
        <w:t>kwa</w:t>
      </w:r>
      <w:r w:rsidRPr="62F4E0FE" w:rsidR="62F4E0FE">
        <w:rPr>
          <w:lang w:val="en-US"/>
        </w:rPr>
        <w:t xml:space="preserve"> siku </w:t>
      </w:r>
      <w:r w:rsidRPr="62F4E0FE" w:rsidR="62F4E0FE">
        <w:rPr>
          <w:lang w:val="en-US"/>
        </w:rPr>
        <w:t>arobaini</w:t>
      </w:r>
      <w:r w:rsidRPr="62F4E0FE" w:rsidR="62F4E0FE">
        <w:rPr>
          <w:lang w:val="en-US"/>
        </w:rPr>
        <w:t xml:space="preserve"> </w:t>
      </w:r>
      <w:r w:rsidRPr="62F4E0FE" w:rsidR="62F4E0FE">
        <w:rPr>
          <w:lang w:val="en-US"/>
        </w:rPr>
        <w:t>alijaribiwa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Shetani</w:t>
      </w:r>
      <w:r w:rsidRPr="62F4E0FE" w:rsidR="62F4E0FE">
        <w:rPr>
          <w:lang w:val="en-US"/>
        </w:rPr>
        <w:t>. [1:12-13]</w:t>
      </w:r>
    </w:p>
    <w:p w:rsidRPr="007B69FD" w:rsidR="003C3658" w:rsidP="0019643B" w:rsidRDefault="003C3658" w14:paraId="45951650"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3C3658" w:rsidP="62F4E0FE" w:rsidRDefault="003947E5" w14:paraId="0385C9BE" w14:textId="22716001" w14:noSpellErr="1">
      <w:pPr>
        <w:pStyle w:val="Answerortell"/>
        <w:rPr>
          <w:b w:val="1"/>
          <w:bCs w:val="1"/>
          <w:lang w:val="en-US"/>
        </w:rPr>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3C3658" w:rsidP="62F4E0FE" w:rsidRDefault="008F6E25" w14:paraId="3E9926DC" w14:textId="0CD01408" w14:noSpellErr="1">
      <w:pPr>
        <w:widowControl w:val="0"/>
        <w:numPr>
          <w:ilvl w:val="0"/>
          <w:numId w:val="10"/>
        </w:numPr>
        <w:rPr>
          <w:sz w:val="20"/>
          <w:szCs w:val="20"/>
          <w:lang w:val="en-US"/>
        </w:rPr>
      </w:pPr>
      <w:r w:rsidRPr="62F4E0FE" w:rsidR="62F4E0FE">
        <w:rPr>
          <w:lang w:val="en-US"/>
        </w:rPr>
        <w:t xml:space="preserve">[1:1] </w:t>
      </w:r>
      <w:r w:rsidRPr="62F4E0FE" w:rsidR="62F4E0FE">
        <w:rPr>
          <w:lang w:val="en-US"/>
        </w:rPr>
        <w:t>Gospeli</w:t>
      </w:r>
      <w:r w:rsidRPr="62F4E0FE" w:rsidR="62F4E0FE">
        <w:rPr>
          <w:lang w:val="en-US"/>
        </w:rPr>
        <w:t xml:space="preserve"> </w:t>
      </w:r>
      <w:r w:rsidRPr="62F4E0FE" w:rsidR="62F4E0FE">
        <w:rPr>
          <w:lang w:val="en-US"/>
        </w:rPr>
        <w:t>ya</w:t>
      </w:r>
      <w:r w:rsidRPr="62F4E0FE" w:rsidR="62F4E0FE">
        <w:rPr>
          <w:lang w:val="en-US"/>
        </w:rPr>
        <w:t xml:space="preserve"> Marko </w:t>
      </w:r>
      <w:r w:rsidRPr="62F4E0FE" w:rsidR="62F4E0FE">
        <w:rPr>
          <w:lang w:val="en-US"/>
        </w:rPr>
        <w:t>ilianzaje</w:t>
      </w:r>
      <w:r w:rsidRPr="62F4E0FE" w:rsidR="62F4E0FE">
        <w:rPr>
          <w:lang w:val="en-US"/>
        </w:rPr>
        <w:t>?</w:t>
      </w:r>
    </w:p>
    <w:p w:rsidRPr="007B69FD" w:rsidR="003C3658" w:rsidP="62F4E0FE" w:rsidRDefault="003C3658" w14:paraId="14749F8A" w14:textId="77777777" w14:noSpellErr="1">
      <w:pPr>
        <w:widowControl w:val="0"/>
        <w:spacing w:after="240"/>
        <w:ind w:left="720"/>
        <w:rPr>
          <w:sz w:val="20"/>
          <w:szCs w:val="20"/>
          <w:lang w:val="en-US"/>
        </w:rPr>
      </w:pPr>
      <w:r w:rsidRPr="62F4E0FE" w:rsidR="62F4E0FE">
        <w:rPr>
          <w:lang w:val="en-US"/>
        </w:rPr>
        <w:t xml:space="preserve">Mwandishi </w:t>
      </w:r>
      <w:r w:rsidRPr="62F4E0FE" w:rsidR="62F4E0FE">
        <w:rPr>
          <w:lang w:val="en-US"/>
        </w:rPr>
        <w:t>huyo</w:t>
      </w:r>
      <w:r w:rsidRPr="62F4E0FE" w:rsidR="62F4E0FE">
        <w:rPr>
          <w:lang w:val="en-US"/>
        </w:rPr>
        <w:t xml:space="preserve"> </w:t>
      </w:r>
      <w:r w:rsidRPr="62F4E0FE" w:rsidR="62F4E0FE">
        <w:rPr>
          <w:lang w:val="en-US"/>
        </w:rPr>
        <w:t>aliandika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injili</w:t>
      </w:r>
      <w:r w:rsidRPr="62F4E0FE" w:rsidR="62F4E0FE">
        <w:rPr>
          <w:lang w:val="en-US"/>
        </w:rPr>
        <w:t xml:space="preserve"> </w:t>
      </w:r>
      <w:r w:rsidRPr="62F4E0FE" w:rsidR="62F4E0FE">
        <w:rPr>
          <w:lang w:val="en-US"/>
        </w:rPr>
        <w:t>ya</w:t>
      </w:r>
      <w:r w:rsidRPr="62F4E0FE" w:rsidR="62F4E0FE">
        <w:rPr>
          <w:lang w:val="en-US"/>
        </w:rPr>
        <w:t xml:space="preserve"> Yesu Kristo, Mwana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3C3658" w:rsidP="0099152C" w:rsidRDefault="008F6E25" w14:paraId="59192DE6" w14:textId="4D9A713C">
      <w:pPr>
        <w:widowControl w:val="0"/>
        <w:numPr>
          <w:ilvl w:val="0"/>
          <w:numId w:val="10"/>
        </w:numPr>
        <w:rPr>
          <w:sz w:val="20"/>
          <w:szCs w:val="20"/>
          <w:lang w:val="en-US"/>
        </w:rPr>
      </w:pPr>
      <w:r>
        <w:t>[1:2] Isaya aliandika juu ya mjumbe. Mjumbe huyo angefanya nini?</w:t>
      </w:r>
    </w:p>
    <w:p w:rsidRPr="007B69FD" w:rsidR="003C3658" w:rsidP="62F4E0FE" w:rsidRDefault="003C3658" w14:paraId="3602B64F" w14:textId="6295BA43" w14:noSpellErr="1">
      <w:pPr>
        <w:widowControl w:val="0"/>
        <w:spacing w:after="240"/>
        <w:ind w:left="720"/>
        <w:rPr>
          <w:sz w:val="20"/>
          <w:szCs w:val="20"/>
          <w:lang w:val="en-US"/>
        </w:rPr>
      </w:pPr>
      <w:r w:rsidRPr="62F4E0FE" w:rsidR="62F4E0FE">
        <w:rPr>
          <w:lang w:val="en-US"/>
        </w:rPr>
        <w:t>Mjumbe</w:t>
      </w:r>
      <w:r w:rsidRPr="62F4E0FE" w:rsidR="62F4E0FE">
        <w:rPr>
          <w:lang w:val="en-US"/>
        </w:rPr>
        <w:t xml:space="preserve"> </w:t>
      </w:r>
      <w:r w:rsidRPr="62F4E0FE" w:rsidR="62F4E0FE">
        <w:rPr>
          <w:lang w:val="en-US"/>
        </w:rPr>
        <w:t>angetayarisha</w:t>
      </w:r>
      <w:r w:rsidRPr="62F4E0FE" w:rsidR="62F4E0FE">
        <w:rPr>
          <w:lang w:val="en-US"/>
        </w:rPr>
        <w:t xml:space="preserve"> </w:t>
      </w:r>
      <w:r w:rsidRPr="62F4E0FE" w:rsidR="62F4E0FE">
        <w:rPr>
          <w:lang w:val="en-US"/>
        </w:rPr>
        <w:t>njia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fulani</w:t>
      </w:r>
      <w:r w:rsidRPr="62F4E0FE" w:rsidR="62F4E0FE">
        <w:rPr>
          <w:lang w:val="en-US"/>
        </w:rPr>
        <w:t>.</w:t>
      </w:r>
    </w:p>
    <w:p w:rsidRPr="007B69FD" w:rsidR="003C3658" w:rsidP="62F4E0FE" w:rsidRDefault="008F6E25" w14:paraId="2118C1CD" w14:textId="38F6FBF0" w14:noSpellErr="1">
      <w:pPr>
        <w:numPr>
          <w:ilvl w:val="0"/>
          <w:numId w:val="10"/>
        </w:numPr>
        <w:rPr>
          <w:sz w:val="20"/>
          <w:szCs w:val="20"/>
          <w:lang w:val="en-US"/>
        </w:rPr>
      </w:pPr>
      <w:r w:rsidRPr="62F4E0FE" w:rsidR="62F4E0FE">
        <w:rPr>
          <w:lang w:val="en-US"/>
        </w:rPr>
        <w:t xml:space="preserve">[1:3] Wapi </w:t>
      </w:r>
      <w:r w:rsidRPr="62F4E0FE" w:rsidR="62F4E0FE">
        <w:rPr>
          <w:lang w:val="en-US"/>
        </w:rPr>
        <w:t>mjumbe</w:t>
      </w:r>
      <w:r w:rsidRPr="62F4E0FE" w:rsidR="62F4E0FE">
        <w:rPr>
          <w:lang w:val="en-US"/>
        </w:rPr>
        <w:t xml:space="preserve"> </w:t>
      </w:r>
      <w:r w:rsidRPr="62F4E0FE" w:rsidR="62F4E0FE">
        <w:rPr>
          <w:lang w:val="en-US"/>
        </w:rPr>
        <w:t>angelia</w:t>
      </w:r>
      <w:r w:rsidRPr="62F4E0FE" w:rsidR="62F4E0FE">
        <w:rPr>
          <w:lang w:val="en-US"/>
        </w:rPr>
        <w:t>?</w:t>
      </w:r>
    </w:p>
    <w:p w:rsidRPr="007B69FD" w:rsidR="003C3658" w:rsidP="62F4E0FE" w:rsidRDefault="003C3658" w14:paraId="4DCFABCA" w14:textId="38607590" w14:noSpellErr="1">
      <w:pPr>
        <w:ind w:left="720"/>
        <w:rPr>
          <w:color w:val="FF0000"/>
          <w:sz w:val="20"/>
          <w:szCs w:val="20"/>
          <w:lang w:val="en-US"/>
        </w:rPr>
      </w:pPr>
      <w:r w:rsidRPr="62F4E0FE" w:rsidR="62F4E0FE">
        <w:rPr>
          <w:lang w:val="en-US"/>
        </w:rPr>
        <w:t>Mjumbe</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angepaaza</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nyikani</w:t>
      </w:r>
      <w:r w:rsidRPr="62F4E0FE" w:rsidR="62F4E0FE">
        <w:rPr>
          <w:lang w:val="en-US"/>
        </w:rPr>
        <w:t>.</w:t>
      </w:r>
    </w:p>
    <w:p w:rsidRPr="007B69FD" w:rsidR="003C3658" w:rsidP="003C3658" w:rsidRDefault="003C3658" w14:paraId="32FE47D0" w14:textId="77777777">
      <w:pPr>
        <w:ind w:left="720"/>
        <w:rPr>
          <w:sz w:val="20"/>
          <w:szCs w:val="20"/>
        </w:rPr>
      </w:pPr>
      <w:r/>
    </w:p>
    <w:p w:rsidRPr="007B69FD" w:rsidR="003C3658" w:rsidP="62F4E0FE" w:rsidRDefault="008F6E25" w14:paraId="6015D1D3" w14:textId="762C0AAA" w14:noSpellErr="1">
      <w:pPr>
        <w:numPr>
          <w:ilvl w:val="0"/>
          <w:numId w:val="10"/>
        </w:numPr>
        <w:rPr>
          <w:sz w:val="20"/>
          <w:szCs w:val="20"/>
          <w:lang w:val="en-US"/>
        </w:rPr>
      </w:pPr>
      <w:r w:rsidRPr="62F4E0FE" w:rsidR="62F4E0FE">
        <w:rPr>
          <w:lang w:val="en-US"/>
        </w:rPr>
        <w:t xml:space="preserve">[1:3] </w:t>
      </w:r>
      <w:r w:rsidRPr="62F4E0FE" w:rsidR="62F4E0FE">
        <w:rPr>
          <w:lang w:val="en-US"/>
        </w:rPr>
        <w:t>Mjumbe</w:t>
      </w:r>
      <w:r w:rsidRPr="62F4E0FE" w:rsidR="62F4E0FE">
        <w:rPr>
          <w:lang w:val="en-US"/>
        </w:rPr>
        <w:t xml:space="preserve"> </w:t>
      </w:r>
      <w:r w:rsidRPr="62F4E0FE" w:rsidR="62F4E0FE">
        <w:rPr>
          <w:lang w:val="en-US"/>
        </w:rPr>
        <w:t>angewaambia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wafanye</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401F6EA2" w14:textId="77813C5F" w14:noSpellErr="1">
      <w:pPr>
        <w:ind w:left="720"/>
        <w:rPr>
          <w:sz w:val="20"/>
          <w:szCs w:val="20"/>
          <w:lang w:val="en-US"/>
        </w:rPr>
      </w:pPr>
      <w:r w:rsidRPr="62F4E0FE" w:rsidR="62F4E0FE">
        <w:rPr>
          <w:lang w:val="en-US"/>
        </w:rPr>
        <w:t xml:space="preserve">Yeye </w:t>
      </w:r>
      <w:r w:rsidRPr="62F4E0FE" w:rsidR="62F4E0FE">
        <w:rPr>
          <w:lang w:val="en-US"/>
        </w:rPr>
        <w:t>angewaambia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wamtayarishie</w:t>
      </w:r>
      <w:r w:rsidRPr="62F4E0FE" w:rsidR="62F4E0FE">
        <w:rPr>
          <w:lang w:val="en-US"/>
        </w:rPr>
        <w:t xml:space="preserve"> Bwana </w:t>
      </w:r>
      <w:r w:rsidRPr="62F4E0FE" w:rsidR="62F4E0FE">
        <w:rPr>
          <w:lang w:val="en-US"/>
        </w:rPr>
        <w:t>njia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kuifanya</w:t>
      </w:r>
      <w:r w:rsidRPr="62F4E0FE" w:rsidR="62F4E0FE">
        <w:rPr>
          <w:lang w:val="en-US"/>
        </w:rPr>
        <w:t xml:space="preserve"> </w:t>
      </w:r>
      <w:r w:rsidRPr="62F4E0FE" w:rsidR="62F4E0FE">
        <w:rPr>
          <w:lang w:val="en-US"/>
        </w:rPr>
        <w:t>njia</w:t>
      </w:r>
      <w:r w:rsidRPr="62F4E0FE" w:rsidR="62F4E0FE">
        <w:rPr>
          <w:lang w:val="en-US"/>
        </w:rPr>
        <w:t xml:space="preserve"> za Bwana </w:t>
      </w:r>
      <w:r w:rsidRPr="62F4E0FE" w:rsidR="62F4E0FE">
        <w:rPr>
          <w:lang w:val="en-US"/>
        </w:rPr>
        <w:t>kuwa</w:t>
      </w:r>
      <w:r w:rsidRPr="62F4E0FE" w:rsidR="62F4E0FE">
        <w:rPr>
          <w:lang w:val="en-US"/>
        </w:rPr>
        <w:t xml:space="preserve"> </w:t>
      </w:r>
      <w:r w:rsidRPr="62F4E0FE" w:rsidR="62F4E0FE">
        <w:rPr>
          <w:lang w:val="en-US"/>
        </w:rPr>
        <w:t>sawa</w:t>
      </w:r>
      <w:r w:rsidRPr="62F4E0FE" w:rsidR="62F4E0FE">
        <w:rPr>
          <w:lang w:val="en-US"/>
        </w:rPr>
        <w:t>.</w:t>
      </w:r>
    </w:p>
    <w:p w:rsidRPr="007B69FD" w:rsidR="003C3658" w:rsidP="003C3658" w:rsidRDefault="003C3658" w14:paraId="10E414AC" w14:textId="77777777">
      <w:pPr>
        <w:ind w:left="720"/>
        <w:rPr>
          <w:sz w:val="20"/>
          <w:szCs w:val="20"/>
        </w:rPr>
      </w:pPr>
      <w:r/>
    </w:p>
    <w:p w:rsidRPr="007B69FD" w:rsidR="003C3658" w:rsidP="62F4E0FE" w:rsidRDefault="008F6E25" w14:paraId="18F9B978" w14:textId="12A20BDB" w14:noSpellErr="1">
      <w:pPr>
        <w:numPr>
          <w:ilvl w:val="0"/>
          <w:numId w:val="10"/>
        </w:numPr>
        <w:rPr>
          <w:sz w:val="20"/>
          <w:szCs w:val="20"/>
          <w:lang w:val="en-US"/>
        </w:rPr>
      </w:pPr>
      <w:r w:rsidRPr="62F4E0FE" w:rsidR="62F4E0FE">
        <w:rPr>
          <w:lang w:val="en-US"/>
        </w:rPr>
        <w:t xml:space="preserve">[1:4] Yohana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jangwani</w:t>
      </w:r>
      <w:r w:rsidRPr="62F4E0FE" w:rsidR="62F4E0FE">
        <w:rPr>
          <w:lang w:val="en-US"/>
        </w:rPr>
        <w:t>?</w:t>
      </w:r>
    </w:p>
    <w:p w:rsidRPr="007B69FD" w:rsidR="003C3658" w:rsidP="62F4E0FE" w:rsidRDefault="003C3658" w14:paraId="3F4CDFCD" w14:textId="4EE6023B" w14:noSpellErr="1">
      <w:pPr>
        <w:ind w:left="720"/>
        <w:rPr>
          <w:sz w:val="20"/>
          <w:szCs w:val="20"/>
          <w:lang w:val="en-US"/>
        </w:rPr>
      </w:pPr>
      <w:r w:rsidRPr="62F4E0FE" w:rsidR="62F4E0FE">
        <w:rPr>
          <w:lang w:val="en-US"/>
        </w:rPr>
        <w:t xml:space="preserve">Yohana </w:t>
      </w:r>
      <w:r w:rsidRPr="62F4E0FE" w:rsidR="62F4E0FE">
        <w:rPr>
          <w:lang w:val="en-US"/>
        </w:rPr>
        <w:t>Mbatizaji</w:t>
      </w:r>
      <w:r w:rsidRPr="62F4E0FE" w:rsidR="62F4E0FE">
        <w:rPr>
          <w:lang w:val="en-US"/>
        </w:rPr>
        <w:t xml:space="preserve"> </w:t>
      </w:r>
      <w:r w:rsidRPr="62F4E0FE" w:rsidR="62F4E0FE">
        <w:rPr>
          <w:lang w:val="en-US"/>
        </w:rPr>
        <w:t>alihubiri</w:t>
      </w:r>
      <w:r w:rsidRPr="62F4E0FE" w:rsidR="62F4E0FE">
        <w:rPr>
          <w:lang w:val="en-US"/>
        </w:rPr>
        <w:t xml:space="preserve"> </w:t>
      </w:r>
      <w:r w:rsidRPr="62F4E0FE" w:rsidR="62F4E0FE">
        <w:rPr>
          <w:lang w:val="en-US"/>
        </w:rPr>
        <w:t>ubatizo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toba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msamaha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dhambi</w:t>
      </w:r>
      <w:r w:rsidRPr="62F4E0FE" w:rsidR="62F4E0FE">
        <w:rPr>
          <w:lang w:val="en-US"/>
        </w:rPr>
        <w:t>.</w:t>
      </w:r>
    </w:p>
    <w:p w:rsidRPr="007B69FD" w:rsidR="003C3658" w:rsidP="003C3658" w:rsidRDefault="003C3658" w14:paraId="03327F96" w14:textId="77777777">
      <w:pPr>
        <w:ind w:left="720"/>
        <w:rPr>
          <w:sz w:val="20"/>
          <w:szCs w:val="20"/>
        </w:rPr>
      </w:pPr>
      <w:r/>
    </w:p>
    <w:p w:rsidRPr="007B69FD" w:rsidR="003C3658" w:rsidP="62F4E0FE" w:rsidRDefault="008F6E25" w14:paraId="4355553D" w14:textId="6DAD79D7" w14:noSpellErr="1">
      <w:pPr>
        <w:numPr>
          <w:ilvl w:val="0"/>
          <w:numId w:val="10"/>
        </w:numPr>
        <w:rPr>
          <w:sz w:val="20"/>
          <w:szCs w:val="20"/>
          <w:lang w:val="en-US"/>
        </w:rPr>
      </w:pPr>
      <w:r w:rsidRPr="62F4E0FE" w:rsidR="62F4E0FE">
        <w:rPr>
          <w:lang w:val="en-US"/>
        </w:rPr>
        <w:t xml:space="preserve">[1:5] Ni </w:t>
      </w:r>
      <w:r w:rsidRPr="62F4E0FE" w:rsidR="62F4E0FE">
        <w:rPr>
          <w:lang w:val="en-US"/>
        </w:rPr>
        <w:t>nani</w:t>
      </w:r>
      <w:r w:rsidRPr="62F4E0FE" w:rsidR="62F4E0FE">
        <w:rPr>
          <w:lang w:val="en-US"/>
        </w:rPr>
        <w:t xml:space="preserve"> </w:t>
      </w:r>
      <w:r w:rsidRPr="62F4E0FE" w:rsidR="62F4E0FE">
        <w:rPr>
          <w:lang w:val="en-US"/>
        </w:rPr>
        <w:t>aliyemjia</w:t>
      </w:r>
      <w:r w:rsidRPr="62F4E0FE" w:rsidR="62F4E0FE">
        <w:rPr>
          <w:lang w:val="en-US"/>
        </w:rPr>
        <w:t xml:space="preserve"> Yohana </w:t>
      </w:r>
      <w:r w:rsidRPr="62F4E0FE" w:rsidR="62F4E0FE">
        <w:rPr>
          <w:lang w:val="en-US"/>
        </w:rPr>
        <w:t>kwenye</w:t>
      </w:r>
      <w:r w:rsidRPr="62F4E0FE" w:rsidR="62F4E0FE">
        <w:rPr>
          <w:lang w:val="en-US"/>
        </w:rPr>
        <w:t xml:space="preserve"> </w:t>
      </w:r>
      <w:r w:rsidRPr="62F4E0FE" w:rsidR="62F4E0FE">
        <w:rPr>
          <w:lang w:val="en-US"/>
        </w:rPr>
        <w:t>Mto</w:t>
      </w:r>
      <w:r w:rsidRPr="62F4E0FE" w:rsidR="62F4E0FE">
        <w:rPr>
          <w:lang w:val="en-US"/>
        </w:rPr>
        <w:t xml:space="preserve"> Yordani?</w:t>
      </w:r>
    </w:p>
    <w:p w:rsidRPr="007B69FD" w:rsidR="003C3658" w:rsidP="62F4E0FE" w:rsidRDefault="003C3658" w14:paraId="3BB3E466" w14:textId="77777777"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sehemu</w:t>
      </w:r>
      <w:r w:rsidRPr="62F4E0FE" w:rsidR="62F4E0FE">
        <w:rPr>
          <w:lang w:val="en-US"/>
        </w:rPr>
        <w:t xml:space="preserve"> </w:t>
      </w:r>
      <w:r w:rsidRPr="62F4E0FE" w:rsidR="62F4E0FE">
        <w:rPr>
          <w:lang w:val="en-US"/>
        </w:rPr>
        <w:t>zote</w:t>
      </w:r>
      <w:r w:rsidRPr="62F4E0FE" w:rsidR="62F4E0FE">
        <w:rPr>
          <w:lang w:val="en-US"/>
        </w:rPr>
        <w:t xml:space="preserve"> za </w:t>
      </w:r>
      <w:r w:rsidRPr="62F4E0FE" w:rsidR="62F4E0FE">
        <w:rPr>
          <w:lang w:val="en-US"/>
        </w:rPr>
        <w:t>Yudea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walimwendea</w:t>
      </w:r>
      <w:r w:rsidRPr="62F4E0FE" w:rsidR="62F4E0FE">
        <w:rPr>
          <w:lang w:val="en-US"/>
        </w:rPr>
        <w:t>.</w:t>
      </w:r>
    </w:p>
    <w:p w:rsidRPr="007B69FD" w:rsidR="003C3658" w:rsidP="003C3658" w:rsidRDefault="003C3658" w14:paraId="7F4DE25C" w14:textId="77777777">
      <w:pPr>
        <w:ind w:left="720"/>
        <w:rPr>
          <w:sz w:val="20"/>
          <w:szCs w:val="20"/>
        </w:rPr>
      </w:pPr>
      <w:r/>
    </w:p>
    <w:p w:rsidRPr="007B69FD" w:rsidR="003C3658" w:rsidP="62F4E0FE" w:rsidRDefault="008F6E25" w14:paraId="69F1E44C" w14:textId="33283088" w14:noSpellErr="1">
      <w:pPr>
        <w:numPr>
          <w:ilvl w:val="0"/>
          <w:numId w:val="10"/>
        </w:numPr>
        <w:rPr>
          <w:sz w:val="20"/>
          <w:szCs w:val="20"/>
          <w:lang w:val="en-US"/>
        </w:rPr>
      </w:pPr>
      <w:r w:rsidRPr="62F4E0FE" w:rsidR="62F4E0FE">
        <w:rPr>
          <w:lang w:val="en-US"/>
        </w:rPr>
        <w:t xml:space="preserve">[1:5] </w:t>
      </w:r>
      <w:r w:rsidRPr="62F4E0FE" w:rsidR="62F4E0FE">
        <w:rPr>
          <w:lang w:val="en-US"/>
        </w:rPr>
        <w:t>Watu</w:t>
      </w:r>
      <w:r w:rsidRPr="62F4E0FE" w:rsidR="62F4E0FE">
        <w:rPr>
          <w:lang w:val="en-US"/>
        </w:rPr>
        <w:t xml:space="preserve">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walipobatizwa</w:t>
      </w:r>
      <w:r w:rsidRPr="62F4E0FE" w:rsidR="62F4E0FE">
        <w:rPr>
          <w:lang w:val="en-US"/>
        </w:rPr>
        <w:t xml:space="preserve"> </w:t>
      </w:r>
      <w:r w:rsidRPr="62F4E0FE" w:rsidR="62F4E0FE">
        <w:rPr>
          <w:lang w:val="en-US"/>
        </w:rPr>
        <w:t>na</w:t>
      </w:r>
      <w:r w:rsidRPr="62F4E0FE" w:rsidR="62F4E0FE">
        <w:rPr>
          <w:lang w:val="en-US"/>
        </w:rPr>
        <w:t xml:space="preserve"> Yohana?</w:t>
      </w:r>
    </w:p>
    <w:p w:rsidRPr="007B69FD" w:rsidR="003C3658" w:rsidP="62F4E0FE" w:rsidRDefault="003C3658" w14:paraId="7FD021A1" w14:textId="77777777" w14:noSpellErr="1">
      <w:pPr>
        <w:ind w:left="720"/>
        <w:rPr>
          <w:sz w:val="20"/>
          <w:szCs w:val="20"/>
          <w:lang w:val="en-US"/>
        </w:rPr>
      </w:pPr>
      <w:r w:rsidRPr="62F4E0FE" w:rsidR="62F4E0FE">
        <w:rPr>
          <w:lang w:val="en-US"/>
        </w:rPr>
        <w:t>Watu walikiri dhambi zao.</w:t>
      </w:r>
    </w:p>
    <w:p w:rsidRPr="007B69FD" w:rsidR="003C3658" w:rsidP="003C3658" w:rsidRDefault="003C3658" w14:paraId="6EA71E83" w14:textId="77777777">
      <w:pPr>
        <w:ind w:left="720"/>
        <w:rPr>
          <w:sz w:val="20"/>
          <w:szCs w:val="20"/>
        </w:rPr>
      </w:pPr>
      <w:r/>
    </w:p>
    <w:p w:rsidRPr="007B69FD" w:rsidR="003C3658" w:rsidP="62F4E0FE" w:rsidRDefault="008F6E25" w14:paraId="1C4A7FB4" w14:textId="27DA9BD0" w14:noSpellErr="1">
      <w:pPr>
        <w:numPr>
          <w:ilvl w:val="0"/>
          <w:numId w:val="10"/>
        </w:numPr>
        <w:rPr>
          <w:sz w:val="20"/>
          <w:szCs w:val="20"/>
          <w:lang w:val="en-US"/>
        </w:rPr>
      </w:pPr>
      <w:r w:rsidRPr="62F4E0FE" w:rsidR="62F4E0FE">
        <w:rPr>
          <w:lang w:val="en-US"/>
        </w:rPr>
        <w:t>[1:6] Yohana alivaa na kula nini?</w:t>
      </w:r>
    </w:p>
    <w:p w:rsidRPr="007B69FD" w:rsidR="003C3658" w:rsidP="62F4E0FE" w:rsidRDefault="003C3658" w14:paraId="7111D675" w14:textId="77777777" w14:noSpellErr="1">
      <w:pPr>
        <w:ind w:left="720"/>
        <w:rPr>
          <w:sz w:val="20"/>
          <w:szCs w:val="20"/>
          <w:lang w:val="en-US"/>
        </w:rPr>
      </w:pPr>
      <w:r w:rsidRPr="62F4E0FE" w:rsidR="62F4E0FE">
        <w:rPr>
          <w:lang w:val="en-US"/>
        </w:rPr>
        <w:t>Yohana alikuwa na vazi la manyoya ya ngamia na mshipi wa ngozi. Alikula nzige na asali ya mwituni.</w:t>
      </w:r>
    </w:p>
    <w:p w:rsidRPr="00D273B3" w:rsidR="003C3658" w:rsidP="00D273B3" w:rsidRDefault="00D273B3" w14:paraId="545D3DF0" w14:textId="18FE2103" w14:noSpellErr="1">
      <w:pPr>
        <w:pStyle w:val="Continuedline"/>
      </w:pPr>
      <w:r w:rsidRPr="62F4E0FE" w:rsidR="62F4E0FE">
        <w:rPr>
          <w:lang w:val="en-US"/>
        </w:rPr>
        <w:t>Marko 1:1-13 iliendelea</w:t>
      </w:r>
    </w:p>
    <w:p w:rsidRPr="007B69FD" w:rsidR="003C3658" w:rsidP="62F4E0FE" w:rsidRDefault="008F6E25" w14:paraId="181E0EB6" w14:textId="08983C34" w14:noSpellErr="1">
      <w:pPr>
        <w:numPr>
          <w:ilvl w:val="0"/>
          <w:numId w:val="10"/>
        </w:numPr>
        <w:rPr>
          <w:sz w:val="20"/>
          <w:szCs w:val="20"/>
          <w:lang w:val="en-US"/>
        </w:rPr>
      </w:pPr>
      <w:r w:rsidRPr="62F4E0FE" w:rsidR="62F4E0FE">
        <w:rPr>
          <w:lang w:val="en-US"/>
        </w:rPr>
        <w:t>[1:7] Yohana alisema nini juu ya yule ambaye angekuja baada yake?</w:t>
      </w:r>
    </w:p>
    <w:p w:rsidRPr="007B69FD" w:rsidR="003C3658" w:rsidP="62F4E0FE" w:rsidRDefault="003C3658" w14:paraId="54270C85" w14:textId="77777777" w14:noSpellErr="1">
      <w:pPr>
        <w:ind w:left="720"/>
        <w:rPr>
          <w:sz w:val="20"/>
          <w:szCs w:val="20"/>
          <w:lang w:val="en-US"/>
        </w:rPr>
      </w:pPr>
      <w:r w:rsidRPr="62F4E0FE" w:rsidR="62F4E0FE">
        <w:rPr>
          <w:lang w:val="en-US"/>
        </w:rPr>
        <w:t>Yohana alisema kwamba yule anayekuja baada yake alikuwa na nguvu kuliko yeye. Yohana alisema kwamba hakustahili kuinama na kumfungua kiatu cha mwanamume huyo.</w:t>
      </w:r>
    </w:p>
    <w:p w:rsidRPr="007B69FD" w:rsidR="00257891" w:rsidRDefault="00257891" w14:paraId="4BEF069C" w14:textId="77777777">
      <w:pPr/>
      <w:r/>
    </w:p>
    <w:p w:rsidRPr="007B69FD" w:rsidR="003C3658" w:rsidP="62F4E0FE" w:rsidRDefault="008F6E25" w14:paraId="77C338ED" w14:textId="534A4EDC" w14:noSpellErr="1">
      <w:pPr>
        <w:numPr>
          <w:ilvl w:val="0"/>
          <w:numId w:val="10"/>
        </w:numPr>
        <w:rPr>
          <w:sz w:val="20"/>
          <w:szCs w:val="20"/>
          <w:lang w:val="en-US"/>
        </w:rPr>
      </w:pPr>
      <w:r w:rsidRPr="62F4E0FE" w:rsidR="62F4E0FE">
        <w:rPr>
          <w:lang w:val="en-US"/>
        </w:rPr>
        <w:t>[1:8] Yohana alisema yule anayekuja baada yake angefanya nini?</w:t>
      </w:r>
    </w:p>
    <w:p w:rsidRPr="007B69FD" w:rsidR="003C3658" w:rsidP="62F4E0FE" w:rsidRDefault="003C3658" w14:paraId="176BD20A" w14:textId="77777777" w14:noSpellErr="1">
      <w:pPr>
        <w:pStyle w:val="ListParagraph"/>
        <w:ind w:left="360" w:firstLine="360"/>
        <w:rPr>
          <w:sz w:val="20"/>
          <w:szCs w:val="20"/>
          <w:lang w:val="en-US"/>
        </w:rPr>
      </w:pPr>
      <w:r w:rsidRPr="62F4E0FE" w:rsidR="62F4E0FE">
        <w:rPr>
          <w:lang w:val="en-US"/>
        </w:rPr>
        <w:t>Yohana alisema yule anayekuja baada yake angebatiza kwa Roho Mtakatifu.</w:t>
      </w:r>
    </w:p>
    <w:p w:rsidRPr="007B69FD" w:rsidR="003C3658" w:rsidP="003C3658" w:rsidRDefault="003C3658" w14:paraId="4DDCADD5" w14:textId="5A9BD968">
      <w:pPr>
        <w:rPr>
          <w:sz w:val="20"/>
          <w:szCs w:val="20"/>
        </w:rPr>
      </w:pPr>
      <w:r/>
    </w:p>
    <w:p w:rsidRPr="007B69FD" w:rsidR="003C3658" w:rsidP="62F4E0FE" w:rsidRDefault="008F6E25" w14:paraId="2605A94F" w14:textId="64C0420F" w14:noSpellErr="1">
      <w:pPr>
        <w:numPr>
          <w:ilvl w:val="0"/>
          <w:numId w:val="10"/>
        </w:numPr>
        <w:rPr>
          <w:sz w:val="20"/>
          <w:szCs w:val="20"/>
          <w:lang w:val="en-US"/>
        </w:rPr>
      </w:pPr>
      <w:r w:rsidRPr="62F4E0FE" w:rsidR="62F4E0FE">
        <w:rPr>
          <w:lang w:val="en-US"/>
        </w:rPr>
        <w:t>[1:9] Alipoja kubatizwa, Yesu alitoka mahali gani?</w:t>
      </w:r>
    </w:p>
    <w:p w:rsidRPr="007B69FD" w:rsidR="003C3658" w:rsidP="62F4E0FE" w:rsidRDefault="003C3658" w14:paraId="423D08E0" w14:textId="77777777" w14:noSpellErr="1">
      <w:pPr>
        <w:ind w:left="720"/>
        <w:rPr>
          <w:sz w:val="20"/>
          <w:szCs w:val="20"/>
          <w:lang w:val="en-US"/>
        </w:rPr>
      </w:pPr>
      <w:r w:rsidRPr="62F4E0FE" w:rsidR="62F4E0FE">
        <w:rPr>
          <w:lang w:val="en-US"/>
        </w:rPr>
        <w:t>Yesu alikuja huko kutoka Nazareti.</w:t>
      </w:r>
    </w:p>
    <w:p w:rsidRPr="007B69FD" w:rsidR="003C3658" w:rsidP="003C3658" w:rsidRDefault="003C3658" w14:paraId="3A8A56A9" w14:textId="77777777">
      <w:pPr>
        <w:rPr>
          <w:sz w:val="20"/>
          <w:szCs w:val="20"/>
        </w:rPr>
      </w:pPr>
      <w:r/>
    </w:p>
    <w:p w:rsidRPr="007B69FD" w:rsidR="003C3658" w:rsidP="0099152C" w:rsidRDefault="008F6E25" w14:paraId="682B70B4" w14:textId="7443059C">
      <w:pPr>
        <w:numPr>
          <w:ilvl w:val="0"/>
          <w:numId w:val="10"/>
        </w:numPr>
        <w:rPr>
          <w:sz w:val="20"/>
          <w:szCs w:val="20"/>
          <w:lang w:val="en-US"/>
        </w:rPr>
      </w:pPr>
      <w:r>
        <w:t>[1:10] Ni nini kilichotokea wakati Yesu alipobatizwa na Yohana?</w:t>
      </w:r>
    </w:p>
    <w:p w:rsidRPr="007B69FD" w:rsidR="003C3658" w:rsidP="62F4E0FE" w:rsidRDefault="003C3658" w14:paraId="658F8507" w14:textId="79F1BBDB" w14:noSpellErr="1">
      <w:pPr>
        <w:ind w:left="720"/>
        <w:rPr>
          <w:sz w:val="20"/>
          <w:szCs w:val="20"/>
          <w:lang w:val="en-US"/>
        </w:rPr>
      </w:pPr>
      <w:r w:rsidRPr="62F4E0FE" w:rsidR="62F4E0FE">
        <w:rPr>
          <w:lang w:val="en-US"/>
        </w:rPr>
        <w:t>Yesu alipotoka katika maji, roho ikamshukia kama njiwa, na sauti kutoka mbinguni ikasema naye.</w:t>
      </w:r>
    </w:p>
    <w:p w:rsidRPr="007B69FD" w:rsidR="003C3658" w:rsidP="003C3658" w:rsidRDefault="003C3658" w14:paraId="4DEF3D00" w14:textId="77777777">
      <w:pPr>
        <w:ind w:left="720"/>
        <w:rPr>
          <w:sz w:val="20"/>
          <w:szCs w:val="20"/>
        </w:rPr>
      </w:pPr>
      <w:r/>
    </w:p>
    <w:p w:rsidRPr="007B69FD" w:rsidR="003C3658" w:rsidP="62F4E0FE" w:rsidRDefault="008F6E25" w14:paraId="6E041292" w14:textId="4A3B3878" w14:noSpellErr="1">
      <w:pPr>
        <w:numPr>
          <w:ilvl w:val="0"/>
          <w:numId w:val="10"/>
        </w:numPr>
        <w:rPr>
          <w:sz w:val="20"/>
          <w:szCs w:val="20"/>
          <w:lang w:val="en-US"/>
        </w:rPr>
      </w:pPr>
      <w:r w:rsidRPr="62F4E0FE" w:rsidR="62F4E0FE">
        <w:rPr>
          <w:lang w:val="en-US"/>
        </w:rPr>
        <w:t>[1:11] Sauti kutoka mbinguni ilisema nini juu ya Yesu?</w:t>
      </w:r>
    </w:p>
    <w:p w:rsidRPr="007B69FD" w:rsidR="003C3658" w:rsidP="48114252" w:rsidRDefault="003C3658" w14:paraId="2D49689F" w14:textId="16CA7145">
      <w:pPr>
        <w:ind w:left="720"/>
        <w:rPr>
          <w:sz w:val="20"/>
          <w:szCs w:val="20"/>
          <w:lang w:val="en-US"/>
        </w:rPr>
      </w:pPr>
      <w:r>
        <w:t>Wewe ndiwe Mwanangu, mpendwa wangu. Nina furaha sana na wewe.</w:t>
      </w:r>
    </w:p>
    <w:p w:rsidRPr="007B69FD" w:rsidR="003C3658" w:rsidP="003C3658" w:rsidRDefault="003C3658" w14:paraId="743F5FB8" w14:textId="77777777">
      <w:pPr>
        <w:ind w:left="720"/>
        <w:rPr>
          <w:sz w:val="20"/>
          <w:szCs w:val="20"/>
        </w:rPr>
      </w:pPr>
      <w:r/>
    </w:p>
    <w:p w:rsidRPr="007B69FD" w:rsidR="003C3658" w:rsidP="62F4E0FE" w:rsidRDefault="008F6E25" w14:paraId="3E480C61" w14:textId="5CF224BD" w14:noSpellErr="1">
      <w:pPr>
        <w:numPr>
          <w:ilvl w:val="0"/>
          <w:numId w:val="10"/>
        </w:numPr>
        <w:rPr>
          <w:sz w:val="20"/>
          <w:szCs w:val="20"/>
          <w:lang w:val="en-US"/>
        </w:rPr>
      </w:pPr>
      <w:r w:rsidRPr="62F4E0FE" w:rsidR="62F4E0FE">
        <w:rPr>
          <w:lang w:val="en-US"/>
        </w:rPr>
        <w:t xml:space="preserve">[1:11] Ni </w:t>
      </w:r>
      <w:r w:rsidRPr="62F4E0FE" w:rsidR="62F4E0FE">
        <w:rPr>
          <w:lang w:val="en-US"/>
        </w:rPr>
        <w:t>nani</w:t>
      </w:r>
      <w:r w:rsidRPr="62F4E0FE" w:rsidR="62F4E0FE">
        <w:rPr>
          <w:lang w:val="en-US"/>
        </w:rPr>
        <w:t xml:space="preserve"> </w:t>
      </w:r>
      <w:r w:rsidRPr="62F4E0FE" w:rsidR="62F4E0FE">
        <w:rPr>
          <w:lang w:val="en-US"/>
        </w:rPr>
        <w:t>aliyekuwa</w:t>
      </w:r>
      <w:r w:rsidRPr="62F4E0FE" w:rsidR="62F4E0FE">
        <w:rPr>
          <w:lang w:val="en-US"/>
        </w:rPr>
        <w:t xml:space="preserve"> </w:t>
      </w:r>
      <w:r w:rsidRPr="62F4E0FE" w:rsidR="62F4E0FE">
        <w:rPr>
          <w:lang w:val="en-US"/>
        </w:rPr>
        <w:t>akizungumza</w:t>
      </w:r>
      <w:r w:rsidRPr="62F4E0FE" w:rsidR="62F4E0FE">
        <w:rPr>
          <w:lang w:val="en-US"/>
        </w:rPr>
        <w:t>?</w:t>
      </w:r>
    </w:p>
    <w:p w:rsidRPr="007B69FD" w:rsidR="003C3658" w:rsidP="62F4E0FE" w:rsidRDefault="003C3658" w14:paraId="6D0FCCDD" w14:textId="75FD92E3" w14:noSpellErr="1">
      <w:pPr>
        <w:ind w:left="720"/>
        <w:rPr>
          <w:sz w:val="20"/>
          <w:szCs w:val="20"/>
          <w:lang w:val="en-US"/>
        </w:rPr>
      </w:pPr>
      <w:r w:rsidRPr="62F4E0FE" w:rsidR="62F4E0FE">
        <w:rPr>
          <w:lang w:val="en-US"/>
        </w:rPr>
        <w:t xml:space="preserve">Sauti </w:t>
      </w:r>
      <w:r w:rsidRPr="62F4E0FE" w:rsidR="62F4E0FE">
        <w:rPr>
          <w:lang w:val="en-US"/>
        </w:rPr>
        <w:t>hiyo</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Baba.</w:t>
      </w:r>
    </w:p>
    <w:p w:rsidRPr="007B69FD" w:rsidR="003C3658" w:rsidP="003C3658" w:rsidRDefault="003C3658" w14:paraId="12331C25" w14:textId="77777777">
      <w:pPr>
        <w:ind w:left="720"/>
        <w:rPr>
          <w:sz w:val="20"/>
          <w:szCs w:val="20"/>
        </w:rPr>
      </w:pPr>
      <w:r/>
    </w:p>
    <w:p w:rsidRPr="007B69FD" w:rsidR="003C3658" w:rsidP="62F4E0FE" w:rsidRDefault="008F6E25" w14:paraId="4DCB739C" w14:textId="50785BFF" w14:noSpellErr="1">
      <w:pPr>
        <w:numPr>
          <w:ilvl w:val="0"/>
          <w:numId w:val="10"/>
        </w:numPr>
        <w:rPr>
          <w:sz w:val="20"/>
          <w:szCs w:val="20"/>
          <w:lang w:val="en-US"/>
        </w:rPr>
      </w:pPr>
      <w:r w:rsidRPr="62F4E0FE" w:rsidR="62F4E0FE">
        <w:rPr>
          <w:lang w:val="en-US"/>
        </w:rPr>
        <w:t xml:space="preserve">[1:12] Roho </w:t>
      </w:r>
      <w:r w:rsidRPr="62F4E0FE" w:rsidR="62F4E0FE">
        <w:rPr>
          <w:lang w:val="en-US"/>
        </w:rPr>
        <w:t>ilimwongoza</w:t>
      </w:r>
      <w:r w:rsidRPr="62F4E0FE" w:rsidR="62F4E0FE">
        <w:rPr>
          <w:lang w:val="en-US"/>
        </w:rPr>
        <w:t xml:space="preserve"> Yesu </w:t>
      </w:r>
      <w:r w:rsidRPr="62F4E0FE" w:rsidR="62F4E0FE">
        <w:rPr>
          <w:lang w:val="en-US"/>
        </w:rPr>
        <w:t>wapi</w:t>
      </w:r>
      <w:r w:rsidRPr="62F4E0FE" w:rsidR="62F4E0FE">
        <w:rPr>
          <w:lang w:val="en-US"/>
        </w:rPr>
        <w:t>?</w:t>
      </w:r>
    </w:p>
    <w:p w:rsidRPr="007B69FD" w:rsidR="003C3658" w:rsidP="62F4E0FE" w:rsidRDefault="003C3658" w14:paraId="111EFC0B" w14:textId="77777777" w14:noSpellErr="1">
      <w:pPr>
        <w:ind w:left="720"/>
        <w:rPr>
          <w:sz w:val="20"/>
          <w:szCs w:val="20"/>
          <w:lang w:val="en-US"/>
        </w:rPr>
      </w:pPr>
      <w:r w:rsidRPr="62F4E0FE" w:rsidR="62F4E0FE">
        <w:rPr>
          <w:lang w:val="en-US"/>
        </w:rPr>
        <w:t xml:space="preserve">Kisha Roho </w:t>
      </w:r>
      <w:r w:rsidRPr="62F4E0FE" w:rsidR="62F4E0FE">
        <w:rPr>
          <w:lang w:val="en-US"/>
        </w:rPr>
        <w:t>alimwongoza</w:t>
      </w:r>
      <w:r w:rsidRPr="62F4E0FE" w:rsidR="62F4E0FE">
        <w:rPr>
          <w:lang w:val="en-US"/>
        </w:rPr>
        <w:t xml:space="preserve"> Yesu </w:t>
      </w:r>
      <w:r w:rsidRPr="62F4E0FE" w:rsidR="62F4E0FE">
        <w:rPr>
          <w:lang w:val="en-US"/>
        </w:rPr>
        <w:t>nyikani</w:t>
      </w:r>
      <w:r w:rsidRPr="62F4E0FE" w:rsidR="62F4E0FE">
        <w:rPr>
          <w:lang w:val="en-US"/>
        </w:rPr>
        <w:t>,</w:t>
      </w:r>
    </w:p>
    <w:p w:rsidRPr="007B69FD" w:rsidR="003C3658" w:rsidP="003C3658" w:rsidRDefault="003C3658" w14:paraId="6CB7F9B3" w14:textId="77777777">
      <w:pPr>
        <w:ind w:left="720"/>
        <w:rPr>
          <w:sz w:val="20"/>
          <w:szCs w:val="20"/>
        </w:rPr>
      </w:pPr>
      <w:r/>
    </w:p>
    <w:p w:rsidRPr="007B69FD" w:rsidR="003C3658" w:rsidP="62F4E0FE" w:rsidRDefault="008F6E25" w14:paraId="68F341B5" w14:textId="346E30B6" w14:noSpellErr="1">
      <w:pPr>
        <w:numPr>
          <w:ilvl w:val="0"/>
          <w:numId w:val="10"/>
        </w:numPr>
        <w:rPr>
          <w:sz w:val="20"/>
          <w:szCs w:val="20"/>
          <w:lang w:val="en-US"/>
        </w:rPr>
      </w:pPr>
      <w:r w:rsidRPr="62F4E0FE" w:rsidR="62F4E0FE">
        <w:rPr>
          <w:lang w:val="en-US"/>
        </w:rPr>
        <w:t xml:space="preserve">[1:13] Ni </w:t>
      </w:r>
      <w:r w:rsidRPr="62F4E0FE" w:rsidR="62F4E0FE">
        <w:rPr>
          <w:lang w:val="en-US"/>
        </w:rPr>
        <w:t>nini</w:t>
      </w:r>
      <w:r w:rsidRPr="62F4E0FE" w:rsidR="62F4E0FE">
        <w:rPr>
          <w:lang w:val="en-US"/>
        </w:rPr>
        <w:t xml:space="preserve"> </w:t>
      </w:r>
      <w:r w:rsidRPr="62F4E0FE" w:rsidR="62F4E0FE">
        <w:rPr>
          <w:lang w:val="en-US"/>
        </w:rPr>
        <w:t>kilichotokea</w:t>
      </w:r>
      <w:r w:rsidRPr="62F4E0FE" w:rsidR="62F4E0FE">
        <w:rPr>
          <w:lang w:val="en-US"/>
        </w:rPr>
        <w:t xml:space="preserve"> </w:t>
      </w:r>
      <w:r w:rsidRPr="62F4E0FE" w:rsidR="62F4E0FE">
        <w:rPr>
          <w:lang w:val="en-US"/>
        </w:rPr>
        <w:t>jangwani</w:t>
      </w:r>
      <w:r w:rsidRPr="62F4E0FE" w:rsidR="62F4E0FE">
        <w:rPr>
          <w:lang w:val="en-US"/>
        </w:rPr>
        <w:t>?</w:t>
      </w:r>
    </w:p>
    <w:p w:rsidRPr="007B69FD" w:rsidR="003C3658" w:rsidP="62F4E0FE" w:rsidRDefault="003C3658" w14:paraId="572CBC5B" w14:textId="77777777" w14:noSpellErr="1">
      <w:pPr>
        <w:ind w:left="720"/>
        <w:rPr>
          <w:sz w:val="20"/>
          <w:szCs w:val="20"/>
          <w:lang w:val="en-US"/>
        </w:rPr>
      </w:pPr>
      <w:r w:rsidRPr="62F4E0FE" w:rsidR="62F4E0FE">
        <w:rPr>
          <w:lang w:val="en-US"/>
        </w:rPr>
        <w:t>Shetani</w:t>
      </w:r>
      <w:r w:rsidRPr="62F4E0FE" w:rsidR="62F4E0FE">
        <w:rPr>
          <w:lang w:val="en-US"/>
        </w:rPr>
        <w:t xml:space="preserve"> </w:t>
      </w:r>
      <w:r w:rsidRPr="62F4E0FE" w:rsidR="62F4E0FE">
        <w:rPr>
          <w:lang w:val="en-US"/>
        </w:rPr>
        <w:t>alimshawishi</w:t>
      </w:r>
      <w:r w:rsidRPr="62F4E0FE" w:rsidR="62F4E0FE">
        <w:rPr>
          <w:lang w:val="en-US"/>
        </w:rPr>
        <w:t xml:space="preserve"> Yesu </w:t>
      </w:r>
      <w:r w:rsidRPr="62F4E0FE" w:rsidR="62F4E0FE">
        <w:rPr>
          <w:lang w:val="en-US"/>
        </w:rPr>
        <w:t>kwa</w:t>
      </w:r>
      <w:r w:rsidRPr="62F4E0FE" w:rsidR="62F4E0FE">
        <w:rPr>
          <w:lang w:val="en-US"/>
        </w:rPr>
        <w:t xml:space="preserve"> siku </w:t>
      </w:r>
      <w:r w:rsidRPr="62F4E0FE" w:rsidR="62F4E0FE">
        <w:rPr>
          <w:lang w:val="en-US"/>
        </w:rPr>
        <w:t>arobaini</w:t>
      </w:r>
      <w:r w:rsidRPr="62F4E0FE" w:rsidR="62F4E0FE">
        <w:rPr>
          <w:lang w:val="en-US"/>
        </w:rPr>
        <w:t xml:space="preserve">. Yesu pia </w:t>
      </w:r>
      <w:r w:rsidRPr="62F4E0FE" w:rsidR="62F4E0FE">
        <w:rPr>
          <w:lang w:val="en-US"/>
        </w:rPr>
        <w:t>alikuwa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wanyama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mwitu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malaika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wakimhudumia</w:t>
      </w:r>
      <w:r w:rsidRPr="62F4E0FE" w:rsidR="62F4E0FE">
        <w:rPr>
          <w:lang w:val="en-US"/>
        </w:rPr>
        <w:t>.</w:t>
      </w:r>
    </w:p>
    <w:p w:rsidRPr="007B69FD" w:rsidR="003C3658" w:rsidP="003C3658" w:rsidRDefault="003C3658" w14:paraId="6A42D5B5" w14:textId="77777777">
      <w:pPr>
        <w:ind w:left="720"/>
        <w:rPr>
          <w:sz w:val="20"/>
          <w:szCs w:val="20"/>
        </w:rPr>
      </w:pPr>
      <w:r/>
    </w:p>
    <w:p w:rsidRPr="007B69FD" w:rsidR="003C3658" w:rsidP="62F4E0FE" w:rsidRDefault="008F6E25" w14:paraId="210D7B1D" w14:textId="024F7F40" w14:noSpellErr="1">
      <w:pPr>
        <w:numPr>
          <w:ilvl w:val="0"/>
          <w:numId w:val="10"/>
        </w:numPr>
        <w:rPr>
          <w:sz w:val="20"/>
          <w:szCs w:val="20"/>
          <w:lang w:val="en-US"/>
        </w:rPr>
      </w:pPr>
      <w:r w:rsidRPr="62F4E0FE" w:rsidR="62F4E0FE">
        <w:rPr>
          <w:lang w:val="en-US"/>
        </w:rPr>
        <w:t xml:space="preserve">[1:1-13] </w:t>
      </w:r>
      <w:r w:rsidRPr="62F4E0FE" w:rsidR="62F4E0FE">
        <w:rPr>
          <w:lang w:val="en-US"/>
        </w:rPr>
        <w:t>Unafikiri</w:t>
      </w:r>
      <w:r w:rsidRPr="62F4E0FE" w:rsidR="62F4E0FE">
        <w:rPr>
          <w:lang w:val="en-US"/>
        </w:rPr>
        <w:t xml:space="preserve"> </w:t>
      </w:r>
      <w:r w:rsidRPr="62F4E0FE" w:rsidR="62F4E0FE">
        <w:rPr>
          <w:lang w:val="en-US"/>
        </w:rPr>
        <w:t>unabii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2 </w:t>
      </w:r>
      <w:r w:rsidRPr="62F4E0FE" w:rsidR="62F4E0FE">
        <w:rPr>
          <w:lang w:val="en-US"/>
        </w:rPr>
        <w:t>na</w:t>
      </w:r>
      <w:r w:rsidRPr="62F4E0FE" w:rsidR="62F4E0FE">
        <w:rPr>
          <w:lang w:val="en-US"/>
        </w:rPr>
        <w:t xml:space="preserve"> 3 </w:t>
      </w:r>
      <w:r w:rsidRPr="62F4E0FE" w:rsidR="62F4E0FE">
        <w:rPr>
          <w:lang w:val="en-US"/>
        </w:rPr>
        <w:t>ulitimizwaje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3C3658" w:rsidP="48114252" w:rsidRDefault="003C3658" w14:paraId="1D38D2C4" w14:textId="25B2AA56">
      <w:pPr>
        <w:ind w:left="720"/>
        <w:rPr>
          <w:sz w:val="20"/>
          <w:szCs w:val="20"/>
          <w:lang w:val="en-US"/>
        </w:rPr>
      </w:pPr>
      <w:r>
        <w:t>Andiko hilo laonyesha kwamba Yohana ndiye mjumbe ambaye angewaambia watu wajitayarishe kwa ajili ya kuja kwa Bwana. Pia huonyesha kwamba Yesu ndiye Bwana ambaye angekuja.</w:t>
      </w:r>
    </w:p>
    <w:p w:rsidRPr="007B69FD" w:rsidR="003C3658" w:rsidP="003C3658" w:rsidRDefault="003C3658" w14:paraId="5791991B" w14:textId="77777777">
      <w:pPr>
        <w:rPr>
          <w:b/>
          <w:sz w:val="20"/>
          <w:szCs w:val="20"/>
        </w:rPr>
      </w:pPr>
      <w:r/>
    </w:p>
    <w:p w:rsidRPr="007B69FD" w:rsidR="003C3658" w:rsidP="62F4E0FE" w:rsidRDefault="003C3658" w14:paraId="3EAE4CBC" w14:textId="35F3730D" w14:noSpellErr="1">
      <w:pPr>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3C3658" w:rsidRDefault="003C3658" w14:paraId="04DA774E" w14:textId="4C1F8E67">
      <w:pPr>
        <w:rPr>
          <w:b/>
          <w:sz w:val="20"/>
          <w:szCs w:val="20"/>
        </w:rPr>
      </w:pPr>
      <w:r/>
    </w:p>
    <w:p w:rsidRPr="007B69FD" w:rsidR="003C3658" w:rsidP="003C3658" w:rsidRDefault="003C3658" w14:paraId="29DB3822" w14:textId="2CD361CC">
      <w:pPr>
        <w:pStyle w:val="Heading1"/>
        <w:keepNext w:val="0"/>
        <w:keepLines w:val="0"/>
        <w:rPr>
          <w:b/>
          <w:szCs w:val="44"/>
        </w:rPr>
      </w:pPr>
      <w:r>
        <w:t>Marko 2:1-12</w:t>
      </w:r>
    </w:p>
    <w:p w:rsidRPr="007B69FD" w:rsidR="003C3658" w:rsidP="00350308" w:rsidRDefault="003C3658" w14:paraId="15782872" w14:textId="2925FA9E" w14:noSpellErr="1">
      <w:pPr>
        <w:pStyle w:val="Background"/>
      </w:pPr>
      <w:r w:rsidRPr="62F4E0FE" w:rsidR="62F4E0FE">
        <w:rPr>
          <w:lang w:val="en-US"/>
        </w:rPr>
        <w:t xml:space="preserve">Historia: </w:t>
      </w: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kukaa</w:t>
      </w:r>
      <w:r w:rsidRPr="62F4E0FE" w:rsidR="62F4E0FE">
        <w:rPr>
          <w:lang w:val="en-US"/>
        </w:rPr>
        <w:t xml:space="preserve"> </w:t>
      </w:r>
      <w:r w:rsidRPr="62F4E0FE" w:rsidR="62F4E0FE">
        <w:rPr>
          <w:lang w:val="en-US"/>
        </w:rPr>
        <w:t>nyikani</w:t>
      </w:r>
      <w:r w:rsidRPr="62F4E0FE" w:rsidR="62F4E0FE">
        <w:rPr>
          <w:lang w:val="en-US"/>
        </w:rPr>
        <w:t xml:space="preserve"> </w:t>
      </w:r>
      <w:r w:rsidRPr="62F4E0FE" w:rsidR="62F4E0FE">
        <w:rPr>
          <w:lang w:val="en-US"/>
        </w:rPr>
        <w:t>kwa</w:t>
      </w:r>
      <w:r w:rsidRPr="62F4E0FE" w:rsidR="62F4E0FE">
        <w:rPr>
          <w:lang w:val="en-US"/>
        </w:rPr>
        <w:t xml:space="preserve"> siku 40, </w:t>
      </w:r>
      <w:r w:rsidRPr="62F4E0FE" w:rsidR="62F4E0FE">
        <w:rPr>
          <w:lang w:val="en-US"/>
        </w:rPr>
        <w:t>aliwaita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w:t>
      </w:r>
      <w:r w:rsidRPr="62F4E0FE" w:rsidR="62F4E0FE">
        <w:rPr>
          <w:lang w:val="en-US"/>
        </w:rPr>
        <w:t xml:space="preserve"> kwanza. Yeye </w:t>
      </w:r>
      <w:r w:rsidRPr="62F4E0FE" w:rsidR="62F4E0FE">
        <w:rPr>
          <w:lang w:val="en-US"/>
        </w:rPr>
        <w:t>na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walienda</w:t>
      </w:r>
      <w:r w:rsidRPr="62F4E0FE" w:rsidR="62F4E0FE">
        <w:rPr>
          <w:lang w:val="en-US"/>
        </w:rPr>
        <w:t xml:space="preserve"> </w:t>
      </w:r>
      <w:r w:rsidRPr="62F4E0FE" w:rsidR="62F4E0FE">
        <w:rPr>
          <w:lang w:val="en-US"/>
        </w:rPr>
        <w:t>Kapernaumu</w:t>
      </w:r>
      <w:r w:rsidRPr="62F4E0FE" w:rsidR="62F4E0FE">
        <w:rPr>
          <w:lang w:val="en-US"/>
        </w:rPr>
        <w:t xml:space="preserve"> </w:t>
      </w:r>
      <w:r w:rsidRPr="62F4E0FE" w:rsidR="62F4E0FE">
        <w:rPr>
          <w:lang w:val="en-US"/>
        </w:rPr>
        <w:t>huko</w:t>
      </w:r>
      <w:r w:rsidRPr="62F4E0FE" w:rsidR="62F4E0FE">
        <w:rPr>
          <w:lang w:val="en-US"/>
        </w:rPr>
        <w:t xml:space="preserve"> </w:t>
      </w:r>
      <w:r w:rsidRPr="62F4E0FE" w:rsidR="62F4E0FE">
        <w:rPr>
          <w:lang w:val="en-US"/>
        </w:rPr>
        <w:t>Galilaya</w:t>
      </w:r>
      <w:r w:rsidRPr="62F4E0FE" w:rsidR="62F4E0FE">
        <w:rPr>
          <w:lang w:val="en-US"/>
        </w:rPr>
        <w:t xml:space="preserve">, </w:t>
      </w:r>
      <w:r w:rsidRPr="62F4E0FE" w:rsidR="62F4E0FE">
        <w:rPr>
          <w:lang w:val="en-US"/>
        </w:rPr>
        <w:t>ambako</w:t>
      </w:r>
      <w:r w:rsidRPr="62F4E0FE" w:rsidR="62F4E0FE">
        <w:rPr>
          <w:lang w:val="en-US"/>
        </w:rPr>
        <w:t xml:space="preserve"> Yesu </w:t>
      </w:r>
      <w:r w:rsidRPr="62F4E0FE" w:rsidR="62F4E0FE">
        <w:rPr>
          <w:lang w:val="en-US"/>
        </w:rPr>
        <w:t>aliwafundisha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miujiza</w:t>
      </w:r>
      <w:r w:rsidRPr="62F4E0FE" w:rsidR="62F4E0FE">
        <w:rPr>
          <w:lang w:val="en-US"/>
        </w:rPr>
        <w:t xml:space="preserve">. Kisha </w:t>
      </w:r>
      <w:r w:rsidRPr="62F4E0FE" w:rsidR="62F4E0FE">
        <w:rPr>
          <w:lang w:val="en-US"/>
        </w:rPr>
        <w:t>wakaenda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sehemu</w:t>
      </w:r>
      <w:r w:rsidRPr="62F4E0FE" w:rsidR="62F4E0FE">
        <w:rPr>
          <w:lang w:val="en-US"/>
        </w:rPr>
        <w:t xml:space="preserve"> </w:t>
      </w:r>
      <w:r w:rsidRPr="62F4E0FE" w:rsidR="62F4E0FE">
        <w:rPr>
          <w:lang w:val="en-US"/>
        </w:rPr>
        <w:t>nyingine</w:t>
      </w:r>
      <w:r w:rsidRPr="62F4E0FE" w:rsidR="62F4E0FE">
        <w:rPr>
          <w:lang w:val="en-US"/>
        </w:rPr>
        <w:t xml:space="preserve"> za </w:t>
      </w:r>
      <w:r w:rsidRPr="62F4E0FE" w:rsidR="62F4E0FE">
        <w:rPr>
          <w:lang w:val="en-US"/>
        </w:rPr>
        <w:t>Galilaya</w:t>
      </w:r>
      <w:r w:rsidRPr="62F4E0FE" w:rsidR="62F4E0FE">
        <w:rPr>
          <w:lang w:val="en-US"/>
        </w:rPr>
        <w:t xml:space="preserve">, Yesu </w:t>
      </w:r>
      <w:r w:rsidRPr="62F4E0FE" w:rsidR="62F4E0FE">
        <w:rPr>
          <w:lang w:val="en-US"/>
        </w:rPr>
        <w:t>akihubiri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miujiza</w:t>
      </w:r>
      <w:r w:rsidRPr="62F4E0FE" w:rsidR="62F4E0FE">
        <w:rPr>
          <w:lang w:val="en-US"/>
        </w:rPr>
        <w:t xml:space="preserve"> </w:t>
      </w:r>
      <w:r w:rsidRPr="62F4E0FE" w:rsidR="62F4E0FE">
        <w:rPr>
          <w:lang w:val="en-US"/>
        </w:rPr>
        <w:t>huko</w:t>
      </w:r>
      <w:r w:rsidRPr="62F4E0FE" w:rsidR="62F4E0FE">
        <w:rPr>
          <w:lang w:val="en-US"/>
        </w:rPr>
        <w:t xml:space="preserve">. Katika Marko 2:1, </w:t>
      </w:r>
      <w:r w:rsidRPr="62F4E0FE" w:rsidR="62F4E0FE">
        <w:rPr>
          <w:lang w:val="en-US"/>
        </w:rPr>
        <w:t>walirudi</w:t>
      </w:r>
      <w:r w:rsidRPr="62F4E0FE" w:rsidR="62F4E0FE">
        <w:rPr>
          <w:lang w:val="en-US"/>
        </w:rPr>
        <w:t xml:space="preserve"> </w:t>
      </w:r>
      <w:r w:rsidRPr="62F4E0FE" w:rsidR="62F4E0FE">
        <w:rPr>
          <w:lang w:val="en-US"/>
        </w:rPr>
        <w:t>Kapernaumu</w:t>
      </w:r>
      <w:r w:rsidRPr="62F4E0FE" w:rsidR="62F4E0FE">
        <w:rPr>
          <w:lang w:val="en-US"/>
        </w:rPr>
        <w:t>.</w:t>
      </w:r>
    </w:p>
    <w:p w:rsidRPr="00170DC8" w:rsidR="00170DC8" w:rsidP="62F4E0FE" w:rsidRDefault="00170DC8" w14:paraId="58EE8AF9"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3C3658" w:rsidP="006D6990" w:rsidRDefault="003C3658" w14:paraId="3DB452D7"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3C3658" w:rsidP="00350308" w:rsidRDefault="003C3658" w14:paraId="49DAC923" w14:textId="428E6384"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3C3658" w:rsidP="00350308" w:rsidRDefault="003C3658" w14:paraId="6963250B" w14:textId="34AB45BB" w14:noSpellErr="1">
      <w:pPr>
        <w:pStyle w:val="Checklist"/>
        <w:rPr/>
      </w:pPr>
      <w:r w:rsidRPr="62F4E0FE" w:rsidR="62F4E0FE">
        <w:rPr>
          <w:lang w:val="en-US"/>
        </w:rPr>
        <w:t>Watu</w:t>
      </w:r>
      <w:r w:rsidRPr="62F4E0FE" w:rsidR="62F4E0FE">
        <w:rPr>
          <w:lang w:val="en-US"/>
        </w:rPr>
        <w:t xml:space="preserve"> </w:t>
      </w:r>
      <w:r w:rsidRPr="62F4E0FE" w:rsidR="62F4E0FE">
        <w:rPr>
          <w:lang w:val="en-US"/>
        </w:rPr>
        <w:t>fulani</w:t>
      </w:r>
      <w:r w:rsidRPr="62F4E0FE" w:rsidR="62F4E0FE">
        <w:rPr>
          <w:lang w:val="en-US"/>
        </w:rPr>
        <w:t xml:space="preserve"> </w:t>
      </w:r>
      <w:r w:rsidRPr="62F4E0FE" w:rsidR="62F4E0FE">
        <w:rPr>
          <w:lang w:val="en-US"/>
        </w:rPr>
        <w:t>walimletea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aliyepooza</w:t>
      </w:r>
      <w:r w:rsidRPr="62F4E0FE" w:rsidR="62F4E0FE">
        <w:rPr>
          <w:lang w:val="en-US"/>
        </w:rPr>
        <w:t>. [2:1-4]</w:t>
      </w:r>
    </w:p>
    <w:p w:rsidRPr="007B69FD" w:rsidR="003C3658" w:rsidP="00350308" w:rsidRDefault="003C3658" w14:paraId="1B911554" w14:textId="546E14DE" w14:noSpellErr="1">
      <w:pPr>
        <w:pStyle w:val="Checklist"/>
        <w:rPr/>
      </w:pPr>
      <w:r w:rsidRPr="62F4E0FE" w:rsidR="62F4E0FE">
        <w:rPr>
          <w:lang w:val="en-US"/>
        </w:rPr>
        <w:t xml:space="preserve">Yesu </w:t>
      </w:r>
      <w:r w:rsidRPr="62F4E0FE" w:rsidR="62F4E0FE">
        <w:rPr>
          <w:lang w:val="en-US"/>
        </w:rPr>
        <w:t>alimwambia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aliyepooza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zake</w:t>
      </w:r>
      <w:r w:rsidRPr="62F4E0FE" w:rsidR="62F4E0FE">
        <w:rPr>
          <w:lang w:val="en-US"/>
        </w:rPr>
        <w:t xml:space="preserve"> </w:t>
      </w:r>
      <w:r w:rsidRPr="62F4E0FE" w:rsidR="62F4E0FE">
        <w:rPr>
          <w:lang w:val="en-US"/>
        </w:rPr>
        <w:t>zimesamehewa</w:t>
      </w:r>
      <w:r w:rsidRPr="62F4E0FE" w:rsidR="62F4E0FE">
        <w:rPr>
          <w:lang w:val="en-US"/>
        </w:rPr>
        <w:t>. [2:5]</w:t>
      </w:r>
    </w:p>
    <w:p w:rsidRPr="007B69FD" w:rsidR="003C3658" w:rsidP="00350308" w:rsidRDefault="003C3658" w14:paraId="27EBF46F" w14:textId="2C94D0DF" w14:noSpellErr="1">
      <w:pPr>
        <w:pStyle w:val="Checklist"/>
        <w:rPr/>
      </w:pPr>
      <w:r w:rsidRPr="62F4E0FE" w:rsidR="62F4E0FE">
        <w:rPr>
          <w:lang w:val="en-US"/>
        </w:rPr>
        <w:t>Waandishi</w:t>
      </w:r>
      <w:r w:rsidRPr="62F4E0FE" w:rsidR="62F4E0FE">
        <w:rPr>
          <w:lang w:val="en-US"/>
        </w:rPr>
        <w:t xml:space="preserve"> </w:t>
      </w:r>
      <w:r w:rsidRPr="62F4E0FE" w:rsidR="62F4E0FE">
        <w:rPr>
          <w:lang w:val="en-US"/>
        </w:rPr>
        <w:t>fulani</w:t>
      </w:r>
      <w:r w:rsidRPr="62F4E0FE" w:rsidR="62F4E0FE">
        <w:rPr>
          <w:lang w:val="en-US"/>
        </w:rPr>
        <w:t xml:space="preserve"> </w:t>
      </w:r>
      <w:r w:rsidRPr="62F4E0FE" w:rsidR="62F4E0FE">
        <w:rPr>
          <w:lang w:val="en-US"/>
        </w:rPr>
        <w:t>walifikiri</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amekufuru</w:t>
      </w:r>
      <w:r w:rsidRPr="62F4E0FE" w:rsidR="62F4E0FE">
        <w:rPr>
          <w:lang w:val="en-US"/>
        </w:rPr>
        <w:t xml:space="preserve"> </w:t>
      </w:r>
      <w:r w:rsidRPr="62F4E0FE" w:rsidR="62F4E0FE">
        <w:rPr>
          <w:lang w:val="en-US"/>
        </w:rPr>
        <w:t>aliposema</w:t>
      </w:r>
      <w:r w:rsidRPr="62F4E0FE" w:rsidR="62F4E0FE">
        <w:rPr>
          <w:lang w:val="en-US"/>
        </w:rPr>
        <w:t xml:space="preserve"> </w:t>
      </w:r>
      <w:r w:rsidRPr="62F4E0FE" w:rsidR="62F4E0FE">
        <w:rPr>
          <w:lang w:val="en-US"/>
        </w:rPr>
        <w:t>hivyo</w:t>
      </w:r>
      <w:r w:rsidRPr="62F4E0FE" w:rsidR="62F4E0FE">
        <w:rPr>
          <w:lang w:val="en-US"/>
        </w:rPr>
        <w:t>. [2:6-7]</w:t>
      </w:r>
    </w:p>
    <w:p w:rsidRPr="007B69FD" w:rsidR="003C3658" w:rsidP="00350308" w:rsidRDefault="003C3658" w14:paraId="220D13A7" w14:textId="57D0E547" w14:noSpellErr="1">
      <w:pPr>
        <w:pStyle w:val="Checklist"/>
        <w:rPr/>
      </w:pPr>
      <w:r w:rsidRPr="62F4E0FE" w:rsidR="62F4E0FE">
        <w:rPr>
          <w:lang w:val="en-US"/>
        </w:rPr>
        <w:t xml:space="preserve">Yesu </w:t>
      </w:r>
      <w:r w:rsidRPr="62F4E0FE" w:rsidR="62F4E0FE">
        <w:rPr>
          <w:lang w:val="en-US"/>
        </w:rPr>
        <w:t>alimwambia</w:t>
      </w:r>
      <w:r w:rsidRPr="62F4E0FE" w:rsidR="62F4E0FE">
        <w:rPr>
          <w:lang w:val="en-US"/>
        </w:rPr>
        <w:t xml:space="preserve"> </w:t>
      </w:r>
      <w:r w:rsidRPr="62F4E0FE" w:rsidR="62F4E0FE">
        <w:rPr>
          <w:lang w:val="en-US"/>
        </w:rPr>
        <w:t>mwanamume</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ainuke</w:t>
      </w:r>
      <w:r w:rsidRPr="62F4E0FE" w:rsidR="62F4E0FE">
        <w:rPr>
          <w:lang w:val="en-US"/>
        </w:rPr>
        <w:t xml:space="preserve">, </w:t>
      </w:r>
      <w:r w:rsidRPr="62F4E0FE" w:rsidR="62F4E0FE">
        <w:rPr>
          <w:lang w:val="en-US"/>
        </w:rPr>
        <w:t>achukue</w:t>
      </w:r>
      <w:r w:rsidRPr="62F4E0FE" w:rsidR="62F4E0FE">
        <w:rPr>
          <w:lang w:val="en-US"/>
        </w:rPr>
        <w:t xml:space="preserve"> </w:t>
      </w:r>
      <w:r w:rsidRPr="62F4E0FE" w:rsidR="62F4E0FE">
        <w:rPr>
          <w:lang w:val="en-US"/>
        </w:rPr>
        <w:t>kitanda</w:t>
      </w:r>
      <w:r w:rsidRPr="62F4E0FE" w:rsidR="62F4E0FE">
        <w:rPr>
          <w:lang w:val="en-US"/>
        </w:rPr>
        <w:t xml:space="preserve"> </w:t>
      </w:r>
      <w:r w:rsidRPr="62F4E0FE" w:rsidR="62F4E0FE">
        <w:rPr>
          <w:lang w:val="en-US"/>
        </w:rPr>
        <w:t>chake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atembee</w:t>
      </w:r>
      <w:r w:rsidRPr="62F4E0FE" w:rsidR="62F4E0FE">
        <w:rPr>
          <w:lang w:val="en-US"/>
        </w:rPr>
        <w:t>. [2:10-11]</w:t>
      </w:r>
    </w:p>
    <w:p w:rsidRPr="007B69FD" w:rsidR="003C3658" w:rsidP="00350308" w:rsidRDefault="003C3658" w14:paraId="6AB7B286" w14:textId="297FA3C1" w14:noSpellErr="1">
      <w:pPr>
        <w:pStyle w:val="Checklist"/>
        <w:rPr/>
      </w:pPr>
      <w:r w:rsidRPr="62F4E0FE" w:rsidR="62F4E0FE">
        <w:rPr>
          <w:lang w:val="en-US"/>
        </w:rPr>
        <w:t xml:space="preserve">Mara </w:t>
      </w:r>
      <w:r w:rsidRPr="62F4E0FE" w:rsidR="62F4E0FE">
        <w:rPr>
          <w:lang w:val="en-US"/>
        </w:rPr>
        <w:t>akainuka</w:t>
      </w:r>
      <w:r w:rsidRPr="62F4E0FE" w:rsidR="62F4E0FE">
        <w:rPr>
          <w:lang w:val="en-US"/>
        </w:rPr>
        <w:t xml:space="preserve">, </w:t>
      </w:r>
      <w:r w:rsidRPr="62F4E0FE" w:rsidR="62F4E0FE">
        <w:rPr>
          <w:lang w:val="en-US"/>
        </w:rPr>
        <w:t>akajitwika</w:t>
      </w:r>
      <w:r w:rsidRPr="62F4E0FE" w:rsidR="62F4E0FE">
        <w:rPr>
          <w:lang w:val="en-US"/>
        </w:rPr>
        <w:t xml:space="preserve"> </w:t>
      </w:r>
      <w:r w:rsidRPr="62F4E0FE" w:rsidR="62F4E0FE">
        <w:rPr>
          <w:lang w:val="en-US"/>
        </w:rPr>
        <w:t>godoro</w:t>
      </w:r>
      <w:r w:rsidRPr="62F4E0FE" w:rsidR="62F4E0FE">
        <w:rPr>
          <w:lang w:val="en-US"/>
        </w:rPr>
        <w:t xml:space="preserve"> lake, </w:t>
      </w:r>
      <w:r w:rsidRPr="62F4E0FE" w:rsidR="62F4E0FE">
        <w:rPr>
          <w:lang w:val="en-US"/>
        </w:rPr>
        <w:t>akatoka</w:t>
      </w:r>
      <w:r w:rsidRPr="62F4E0FE" w:rsidR="62F4E0FE">
        <w:rPr>
          <w:lang w:val="en-US"/>
        </w:rPr>
        <w:t xml:space="preserve"> </w:t>
      </w:r>
      <w:r w:rsidRPr="62F4E0FE" w:rsidR="62F4E0FE">
        <w:rPr>
          <w:lang w:val="en-US"/>
        </w:rPr>
        <w:t>nje</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wakamsifu</w:t>
      </w:r>
      <w:r w:rsidRPr="62F4E0FE" w:rsidR="62F4E0FE">
        <w:rPr>
          <w:lang w:val="en-US"/>
        </w:rPr>
        <w:t xml:space="preserve"> </w:t>
      </w:r>
      <w:r w:rsidRPr="62F4E0FE" w:rsidR="62F4E0FE">
        <w:rPr>
          <w:lang w:val="en-US"/>
        </w:rPr>
        <w:t>Mungu</w:t>
      </w:r>
      <w:r w:rsidRPr="62F4E0FE" w:rsidR="62F4E0FE">
        <w:rPr>
          <w:lang w:val="en-US"/>
        </w:rPr>
        <w:t>. [2:12]</w:t>
      </w:r>
    </w:p>
    <w:p w:rsidRPr="007B69FD" w:rsidR="003C3658" w:rsidP="62F4E0FE" w:rsidRDefault="003C3658" w14:paraId="2448BC1D" w14:textId="77777777" w14:noSpellErr="1">
      <w:pPr>
        <w:pStyle w:val="Part2"/>
        <w:rPr>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3C3658" w:rsidP="00350308" w:rsidRDefault="003947E5" w14:paraId="6C4FF85D" w14:textId="369057AA"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3C3658" w:rsidP="62F4E0FE" w:rsidRDefault="008F6E25" w14:paraId="52F7EE83" w14:textId="3C17448E" w14:noSpellErr="1">
      <w:pPr>
        <w:numPr>
          <w:ilvl w:val="0"/>
          <w:numId w:val="11"/>
        </w:numPr>
        <w:rPr>
          <w:sz w:val="20"/>
          <w:szCs w:val="20"/>
          <w:lang w:val="en-US"/>
        </w:rPr>
      </w:pPr>
      <w:r w:rsidRPr="62F4E0FE" w:rsidR="62F4E0FE">
        <w:rPr>
          <w:lang w:val="en-US"/>
        </w:rPr>
        <w:t xml:space="preserve">[2:1-2] Ni </w:t>
      </w:r>
      <w:r w:rsidRPr="62F4E0FE" w:rsidR="62F4E0FE">
        <w:rPr>
          <w:lang w:val="en-US"/>
        </w:rPr>
        <w:t>nini</w:t>
      </w:r>
      <w:r w:rsidRPr="62F4E0FE" w:rsidR="62F4E0FE">
        <w:rPr>
          <w:lang w:val="en-US"/>
        </w:rPr>
        <w:t xml:space="preserve"> </w:t>
      </w:r>
      <w:r w:rsidRPr="62F4E0FE" w:rsidR="62F4E0FE">
        <w:rPr>
          <w:lang w:val="en-US"/>
        </w:rPr>
        <w:t>kilichotukia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waliposikia</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amerudi</w:t>
      </w:r>
      <w:r w:rsidRPr="62F4E0FE" w:rsidR="62F4E0FE">
        <w:rPr>
          <w:lang w:val="en-US"/>
        </w:rPr>
        <w:t xml:space="preserve"> </w:t>
      </w:r>
      <w:r w:rsidRPr="62F4E0FE" w:rsidR="62F4E0FE">
        <w:rPr>
          <w:lang w:val="en-US"/>
        </w:rPr>
        <w:t>Kapernaumu</w:t>
      </w:r>
      <w:r w:rsidRPr="62F4E0FE" w:rsidR="62F4E0FE">
        <w:rPr>
          <w:lang w:val="en-US"/>
        </w:rPr>
        <w:t>?</w:t>
      </w:r>
    </w:p>
    <w:p w:rsidRPr="007B69FD" w:rsidR="003C3658" w:rsidP="62F4E0FE" w:rsidRDefault="003C3658" w14:paraId="0C85F2A2" w14:textId="77777777"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wengi</w:t>
      </w:r>
      <w:r w:rsidRPr="62F4E0FE" w:rsidR="62F4E0FE">
        <w:rPr>
          <w:lang w:val="en-US"/>
        </w:rPr>
        <w:t xml:space="preserve"> sana </w:t>
      </w:r>
      <w:r w:rsidRPr="62F4E0FE" w:rsidR="62F4E0FE">
        <w:rPr>
          <w:lang w:val="en-US"/>
        </w:rPr>
        <w:t>walikusanyika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ambamo</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akihubiri</w:t>
      </w:r>
      <w:r w:rsidRPr="62F4E0FE" w:rsidR="62F4E0FE">
        <w:rPr>
          <w:lang w:val="en-US"/>
        </w:rPr>
        <w:t xml:space="preserve"> </w:t>
      </w:r>
      <w:r w:rsidRPr="62F4E0FE" w:rsidR="62F4E0FE">
        <w:rPr>
          <w:lang w:val="en-US"/>
        </w:rPr>
        <w:t>hivi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hapakuwa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nafasi</w:t>
      </w:r>
      <w:r w:rsidRPr="62F4E0FE" w:rsidR="62F4E0FE">
        <w:rPr>
          <w:lang w:val="en-US"/>
        </w:rPr>
        <w:t xml:space="preserve"> </w:t>
      </w:r>
      <w:r w:rsidRPr="62F4E0FE" w:rsidR="62F4E0FE">
        <w:rPr>
          <w:lang w:val="en-US"/>
        </w:rPr>
        <w:t>tena</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nyumba</w:t>
      </w:r>
      <w:r w:rsidRPr="62F4E0FE" w:rsidR="62F4E0FE">
        <w:rPr>
          <w:lang w:val="en-US"/>
        </w:rPr>
        <w:t>.</w:t>
      </w:r>
    </w:p>
    <w:p w:rsidRPr="007B69FD" w:rsidR="003C3658" w:rsidP="003C3658" w:rsidRDefault="003C3658" w14:paraId="09B9D891" w14:textId="77777777">
      <w:pPr>
        <w:ind w:left="720"/>
        <w:rPr>
          <w:sz w:val="20"/>
          <w:szCs w:val="20"/>
        </w:rPr>
      </w:pPr>
      <w:r/>
    </w:p>
    <w:p w:rsidRPr="007B69FD" w:rsidR="003C3658" w:rsidP="62F4E0FE" w:rsidRDefault="008F6E25" w14:paraId="39B5F07E" w14:textId="14F14A74" w14:noSpellErr="1">
      <w:pPr>
        <w:numPr>
          <w:ilvl w:val="0"/>
          <w:numId w:val="11"/>
        </w:numPr>
        <w:rPr>
          <w:sz w:val="20"/>
          <w:szCs w:val="20"/>
          <w:lang w:val="en-US"/>
        </w:rPr>
      </w:pPr>
      <w:r w:rsidRPr="62F4E0FE" w:rsidR="62F4E0FE">
        <w:rPr>
          <w:lang w:val="en-US"/>
        </w:rPr>
        <w:t xml:space="preserve">[2:3] Wale </w:t>
      </w:r>
      <w:r w:rsidRPr="62F4E0FE" w:rsidR="62F4E0FE">
        <w:rPr>
          <w:lang w:val="en-US"/>
        </w:rPr>
        <w:t>wanaume</w:t>
      </w:r>
      <w:r w:rsidRPr="62F4E0FE" w:rsidR="62F4E0FE">
        <w:rPr>
          <w:lang w:val="en-US"/>
        </w:rPr>
        <w:t xml:space="preserve"> </w:t>
      </w:r>
      <w:r w:rsidRPr="62F4E0FE" w:rsidR="62F4E0FE">
        <w:rPr>
          <w:lang w:val="en-US"/>
        </w:rPr>
        <w:t>wanne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3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13D7E5FF" w14:textId="77777777"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wamemchukua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kiwete</w:t>
      </w:r>
      <w:r w:rsidRPr="62F4E0FE" w:rsidR="62F4E0FE">
        <w:rPr>
          <w:lang w:val="en-US"/>
        </w:rPr>
        <w:t xml:space="preserve">, </w:t>
      </w:r>
      <w:r w:rsidRPr="62F4E0FE" w:rsidR="62F4E0FE">
        <w:rPr>
          <w:lang w:val="en-US"/>
        </w:rPr>
        <w:t>wakajaribu</w:t>
      </w:r>
      <w:r w:rsidRPr="62F4E0FE" w:rsidR="62F4E0FE">
        <w:rPr>
          <w:lang w:val="en-US"/>
        </w:rPr>
        <w:t xml:space="preserve"> </w:t>
      </w:r>
      <w:r w:rsidRPr="62F4E0FE" w:rsidR="62F4E0FE">
        <w:rPr>
          <w:lang w:val="en-US"/>
        </w:rPr>
        <w:t>kumleta</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wampeleke</w:t>
      </w:r>
      <w:r w:rsidRPr="62F4E0FE" w:rsidR="62F4E0FE">
        <w:rPr>
          <w:lang w:val="en-US"/>
        </w:rPr>
        <w:t xml:space="preserve"> </w:t>
      </w:r>
      <w:r w:rsidRPr="62F4E0FE" w:rsidR="62F4E0FE">
        <w:rPr>
          <w:lang w:val="en-US"/>
        </w:rPr>
        <w:t>kwa</w:t>
      </w:r>
      <w:r w:rsidRPr="62F4E0FE" w:rsidR="62F4E0FE">
        <w:rPr>
          <w:lang w:val="en-US"/>
        </w:rPr>
        <w:t xml:space="preserve"> Yesu.</w:t>
      </w:r>
    </w:p>
    <w:p w:rsidRPr="007B69FD" w:rsidR="003C3658" w:rsidP="003C3658" w:rsidRDefault="003C3658" w14:paraId="5C9F2168" w14:textId="77777777">
      <w:pPr>
        <w:ind w:left="720"/>
        <w:rPr>
          <w:sz w:val="20"/>
          <w:szCs w:val="20"/>
        </w:rPr>
      </w:pPr>
      <w:r/>
    </w:p>
    <w:p w:rsidRPr="007B69FD" w:rsidR="003C3658" w:rsidP="62F4E0FE" w:rsidRDefault="008F6E25" w14:paraId="5FD16E58" w14:textId="07C1F54C" w14:noSpellErr="1">
      <w:pPr>
        <w:numPr>
          <w:ilvl w:val="0"/>
          <w:numId w:val="11"/>
        </w:numPr>
        <w:rPr>
          <w:sz w:val="20"/>
          <w:szCs w:val="20"/>
          <w:lang w:val="en-US"/>
        </w:rPr>
      </w:pPr>
      <w:r w:rsidRPr="62F4E0FE" w:rsidR="62F4E0FE">
        <w:rPr>
          <w:lang w:val="en-US"/>
        </w:rPr>
        <w:t xml:space="preserve">[2:4] Wale </w:t>
      </w:r>
      <w:r w:rsidRPr="62F4E0FE" w:rsidR="62F4E0FE">
        <w:rPr>
          <w:lang w:val="en-US"/>
        </w:rPr>
        <w:t>wanaume</w:t>
      </w:r>
      <w:r w:rsidRPr="62F4E0FE" w:rsidR="62F4E0FE">
        <w:rPr>
          <w:lang w:val="en-US"/>
        </w:rPr>
        <w:t xml:space="preserve"> </w:t>
      </w:r>
      <w:r w:rsidRPr="62F4E0FE" w:rsidR="62F4E0FE">
        <w:rPr>
          <w:lang w:val="en-US"/>
        </w:rPr>
        <w:t>wanne</w:t>
      </w:r>
      <w:r w:rsidRPr="62F4E0FE" w:rsidR="62F4E0FE">
        <w:rPr>
          <w:lang w:val="en-US"/>
        </w:rPr>
        <w:t xml:space="preserve">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hawawezi</w:t>
      </w:r>
      <w:r w:rsidRPr="62F4E0FE" w:rsidR="62F4E0FE">
        <w:rPr>
          <w:lang w:val="en-US"/>
        </w:rPr>
        <w:t xml:space="preserve"> </w:t>
      </w:r>
      <w:r w:rsidRPr="62F4E0FE" w:rsidR="62F4E0FE">
        <w:rPr>
          <w:lang w:val="en-US"/>
        </w:rPr>
        <w:t>kuingia</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nyumba</w:t>
      </w:r>
      <w:r w:rsidRPr="62F4E0FE" w:rsidR="62F4E0FE">
        <w:rPr>
          <w:lang w:val="en-US"/>
        </w:rPr>
        <w:t>?</w:t>
      </w:r>
    </w:p>
    <w:p w:rsidRPr="007B69FD" w:rsidR="003C3658" w:rsidP="62F4E0FE" w:rsidRDefault="003C3658" w14:paraId="0082FE77" w14:textId="58489537" w14:noSpellErr="1">
      <w:pPr>
        <w:ind w:left="720"/>
        <w:rPr>
          <w:sz w:val="20"/>
          <w:szCs w:val="20"/>
          <w:lang w:val="en-US"/>
        </w:rPr>
      </w:pPr>
      <w:r w:rsidRPr="62F4E0FE" w:rsidR="62F4E0FE">
        <w:rPr>
          <w:lang w:val="en-US"/>
        </w:rPr>
        <w:t>Waliniacha</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paa</w:t>
      </w:r>
      <w:r w:rsidRPr="62F4E0FE" w:rsidR="62F4E0FE">
        <w:rPr>
          <w:lang w:val="en-US"/>
        </w:rPr>
        <w:t xml:space="preserve"> la </w:t>
      </w:r>
      <w:r w:rsidRPr="62F4E0FE" w:rsidR="62F4E0FE">
        <w:rPr>
          <w:lang w:val="en-US"/>
        </w:rPr>
        <w:t>nyumba</w:t>
      </w:r>
      <w:r w:rsidRPr="62F4E0FE" w:rsidR="62F4E0FE">
        <w:rPr>
          <w:lang w:val="en-US"/>
        </w:rPr>
        <w:t xml:space="preserve">, </w:t>
      </w:r>
      <w:r w:rsidRPr="62F4E0FE" w:rsidR="62F4E0FE">
        <w:rPr>
          <w:lang w:val="en-US"/>
        </w:rPr>
        <w:t>wakaondoa</w:t>
      </w:r>
      <w:r w:rsidRPr="62F4E0FE" w:rsidR="62F4E0FE">
        <w:rPr>
          <w:lang w:val="en-US"/>
        </w:rPr>
        <w:t xml:space="preserve"> </w:t>
      </w: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paa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kumshusha</w:t>
      </w:r>
      <w:r w:rsidRPr="62F4E0FE" w:rsidR="62F4E0FE">
        <w:rPr>
          <w:lang w:val="en-US"/>
        </w:rPr>
        <w:t xml:space="preserve"> </w:t>
      </w:r>
      <w:r w:rsidRPr="62F4E0FE" w:rsidR="62F4E0FE">
        <w:rPr>
          <w:lang w:val="en-US"/>
        </w:rPr>
        <w:t>mwanamume</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nyumba</w:t>
      </w:r>
      <w:r w:rsidRPr="62F4E0FE" w:rsidR="62F4E0FE">
        <w:rPr>
          <w:lang w:val="en-US"/>
        </w:rPr>
        <w:t>.</w:t>
      </w:r>
    </w:p>
    <w:p w:rsidRPr="007B69FD" w:rsidR="003C3658" w:rsidP="003C3658" w:rsidRDefault="003C3658" w14:paraId="3C68BC33" w14:textId="77777777">
      <w:pPr>
        <w:ind w:left="720"/>
        <w:rPr>
          <w:sz w:val="20"/>
          <w:szCs w:val="20"/>
        </w:rPr>
      </w:pPr>
      <w:r/>
    </w:p>
    <w:p w:rsidRPr="007B69FD" w:rsidR="003C3658" w:rsidP="62F4E0FE" w:rsidRDefault="008F6E25" w14:paraId="1908C760" w14:textId="36EC1E15" w14:noSpellErr="1">
      <w:pPr>
        <w:numPr>
          <w:ilvl w:val="0"/>
          <w:numId w:val="11"/>
        </w:numPr>
        <w:rPr>
          <w:sz w:val="20"/>
          <w:szCs w:val="20"/>
          <w:lang w:val="en-US"/>
        </w:rPr>
      </w:pPr>
      <w:r w:rsidRPr="62F4E0FE" w:rsidR="62F4E0FE">
        <w:rPr>
          <w:lang w:val="en-US"/>
        </w:rPr>
        <w:t xml:space="preserve">[2:5] Yesu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alipoona</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ya</w:t>
      </w:r>
      <w:r w:rsidRPr="62F4E0FE" w:rsidR="62F4E0FE">
        <w:rPr>
          <w:lang w:val="en-US"/>
        </w:rPr>
        <w:t xml:space="preserve"> wale </w:t>
      </w:r>
      <w:r w:rsidRPr="62F4E0FE" w:rsidR="62F4E0FE">
        <w:rPr>
          <w:lang w:val="en-US"/>
        </w:rPr>
        <w:t>marafiki</w:t>
      </w:r>
      <w:r w:rsidRPr="62F4E0FE" w:rsidR="62F4E0FE">
        <w:rPr>
          <w:lang w:val="en-US"/>
        </w:rPr>
        <w:t xml:space="preserve"> </w:t>
      </w:r>
      <w:r w:rsidRPr="62F4E0FE" w:rsidR="62F4E0FE">
        <w:rPr>
          <w:lang w:val="en-US"/>
        </w:rPr>
        <w:t>wanne</w:t>
      </w:r>
      <w:r w:rsidRPr="62F4E0FE" w:rsidR="62F4E0FE">
        <w:rPr>
          <w:lang w:val="en-US"/>
        </w:rPr>
        <w:t xml:space="preserve"> </w:t>
      </w:r>
      <w:r w:rsidRPr="62F4E0FE" w:rsidR="62F4E0FE">
        <w:rPr>
          <w:lang w:val="en-US"/>
        </w:rPr>
        <w:t>wa</w:t>
      </w:r>
      <w:r w:rsidRPr="62F4E0FE" w:rsidR="62F4E0FE">
        <w:rPr>
          <w:lang w:val="en-US"/>
        </w:rPr>
        <w:t xml:space="preserve"> yule </w:t>
      </w:r>
      <w:r w:rsidRPr="62F4E0FE" w:rsidR="62F4E0FE">
        <w:rPr>
          <w:lang w:val="en-US"/>
        </w:rPr>
        <w:t>mtu</w:t>
      </w:r>
      <w:r w:rsidRPr="62F4E0FE" w:rsidR="62F4E0FE">
        <w:rPr>
          <w:lang w:val="en-US"/>
        </w:rPr>
        <w:t xml:space="preserve"> </w:t>
      </w:r>
      <w:r w:rsidRPr="62F4E0FE" w:rsidR="62F4E0FE">
        <w:rPr>
          <w:lang w:val="en-US"/>
        </w:rPr>
        <w:t>aliyepooza</w:t>
      </w:r>
      <w:r w:rsidRPr="62F4E0FE" w:rsidR="62F4E0FE">
        <w:rPr>
          <w:lang w:val="en-US"/>
        </w:rPr>
        <w:t>?</w:t>
      </w:r>
    </w:p>
    <w:p w:rsidRPr="007B69FD" w:rsidR="003C3658" w:rsidP="62F4E0FE" w:rsidRDefault="003C3658" w14:paraId="00D55A76" w14:textId="77777777" w14:noSpellErr="1">
      <w:pPr>
        <w:ind w:left="720"/>
        <w:rPr>
          <w:sz w:val="20"/>
          <w:szCs w:val="20"/>
          <w:lang w:val="en-US"/>
        </w:rPr>
      </w:pPr>
      <w:r w:rsidRPr="62F4E0FE" w:rsidR="62F4E0FE">
        <w:rPr>
          <w:lang w:val="en-US"/>
        </w:rPr>
        <w:t xml:space="preserve">Yesu </w:t>
      </w:r>
      <w:r w:rsidRPr="62F4E0FE" w:rsidR="62F4E0FE">
        <w:rPr>
          <w:lang w:val="en-US"/>
        </w:rPr>
        <w:t>alimwambia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aliyepooza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zake</w:t>
      </w:r>
      <w:r w:rsidRPr="62F4E0FE" w:rsidR="62F4E0FE">
        <w:rPr>
          <w:lang w:val="en-US"/>
        </w:rPr>
        <w:t xml:space="preserve"> </w:t>
      </w:r>
      <w:r w:rsidRPr="62F4E0FE" w:rsidR="62F4E0FE">
        <w:rPr>
          <w:lang w:val="en-US"/>
        </w:rPr>
        <w:t>zimesamehewa</w:t>
      </w:r>
      <w:r w:rsidRPr="62F4E0FE" w:rsidR="62F4E0FE">
        <w:rPr>
          <w:lang w:val="en-US"/>
        </w:rPr>
        <w:t>.</w:t>
      </w:r>
    </w:p>
    <w:p w:rsidRPr="007B69FD" w:rsidR="003C3658" w:rsidP="003C3658" w:rsidRDefault="003C3658" w14:paraId="13FC1745" w14:textId="77777777">
      <w:pPr>
        <w:ind w:left="720"/>
        <w:rPr>
          <w:sz w:val="20"/>
          <w:szCs w:val="20"/>
        </w:rPr>
      </w:pPr>
      <w:r/>
    </w:p>
    <w:p w:rsidRPr="007B69FD" w:rsidR="003C3658" w:rsidP="62F4E0FE" w:rsidRDefault="008F6E25" w14:paraId="49156099" w14:textId="1B4ACB52" w14:noSpellErr="1">
      <w:pPr>
        <w:numPr>
          <w:ilvl w:val="0"/>
          <w:numId w:val="11"/>
        </w:numPr>
        <w:rPr>
          <w:sz w:val="20"/>
          <w:szCs w:val="20"/>
          <w:lang w:val="en-US"/>
        </w:rPr>
      </w:pPr>
      <w:r w:rsidRPr="62F4E0FE" w:rsidR="62F4E0FE">
        <w:rPr>
          <w:lang w:val="en-US"/>
        </w:rPr>
        <w:t xml:space="preserve">[2:7] </w:t>
      </w:r>
      <w:r w:rsidRPr="62F4E0FE" w:rsidR="62F4E0FE">
        <w:rPr>
          <w:lang w:val="en-US"/>
        </w:rPr>
        <w:t>Waandishi</w:t>
      </w:r>
      <w:r w:rsidRPr="62F4E0FE" w:rsidR="62F4E0FE">
        <w:rPr>
          <w:lang w:val="en-US"/>
        </w:rPr>
        <w:t xml:space="preserve"> </w:t>
      </w:r>
      <w:r w:rsidRPr="62F4E0FE" w:rsidR="62F4E0FE">
        <w:rPr>
          <w:lang w:val="en-US"/>
        </w:rPr>
        <w:t>walifikiri</w:t>
      </w:r>
      <w:r w:rsidRPr="62F4E0FE" w:rsidR="62F4E0FE">
        <w:rPr>
          <w:lang w:val="en-US"/>
        </w:rPr>
        <w:t xml:space="preserve"> </w:t>
      </w:r>
      <w:r w:rsidRPr="62F4E0FE" w:rsidR="62F4E0FE">
        <w:rPr>
          <w:lang w:val="en-US"/>
        </w:rPr>
        <w:t>nini</w:t>
      </w:r>
      <w:r w:rsidRPr="62F4E0FE" w:rsidR="62F4E0FE">
        <w:rPr>
          <w:lang w:val="en-US"/>
        </w:rPr>
        <w:t xml:space="preserve"> Yesu </w:t>
      </w:r>
      <w:r w:rsidRPr="62F4E0FE" w:rsidR="62F4E0FE">
        <w:rPr>
          <w:lang w:val="en-US"/>
        </w:rPr>
        <w:t>aliposamehe</w:t>
      </w:r>
      <w:r w:rsidRPr="62F4E0FE" w:rsidR="62F4E0FE">
        <w:rPr>
          <w:lang w:val="en-US"/>
        </w:rPr>
        <w:t xml:space="preserve"> </w:t>
      </w:r>
      <w:r w:rsidRPr="62F4E0FE" w:rsidR="62F4E0FE">
        <w:rPr>
          <w:lang w:val="en-US"/>
        </w:rPr>
        <w:t>dhambi</w:t>
      </w:r>
      <w:r w:rsidRPr="62F4E0FE" w:rsidR="62F4E0FE">
        <w:rPr>
          <w:lang w:val="en-US"/>
        </w:rPr>
        <w:t xml:space="preserve"> za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w:t>
      </w:r>
    </w:p>
    <w:p w:rsidRPr="007B69FD" w:rsidR="003C3658" w:rsidP="62F4E0FE" w:rsidRDefault="003C3658" w14:paraId="5427AB34" w14:textId="77777777" w14:noSpellErr="1">
      <w:pPr>
        <w:ind w:left="720"/>
        <w:rPr>
          <w:sz w:val="20"/>
          <w:szCs w:val="20"/>
          <w:lang w:val="en-US"/>
        </w:rPr>
      </w:pPr>
      <w:r w:rsidRPr="62F4E0FE" w:rsidR="62F4E0FE">
        <w:rPr>
          <w:lang w:val="en-US"/>
        </w:rPr>
        <w:t>Walifikiri</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amekufuru</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pekee</w:t>
      </w:r>
      <w:r w:rsidRPr="62F4E0FE" w:rsidR="62F4E0FE">
        <w:rPr>
          <w:lang w:val="en-US"/>
        </w:rPr>
        <w:t xml:space="preserve"> </w:t>
      </w:r>
      <w:r w:rsidRPr="62F4E0FE" w:rsidR="62F4E0FE">
        <w:rPr>
          <w:lang w:val="en-US"/>
        </w:rPr>
        <w:t>ndiye</w:t>
      </w:r>
      <w:r w:rsidRPr="62F4E0FE" w:rsidR="62F4E0FE">
        <w:rPr>
          <w:lang w:val="en-US"/>
        </w:rPr>
        <w:t xml:space="preserve"> </w:t>
      </w:r>
      <w:r w:rsidRPr="62F4E0FE" w:rsidR="62F4E0FE">
        <w:rPr>
          <w:lang w:val="en-US"/>
        </w:rPr>
        <w:t>angeweza</w:t>
      </w:r>
      <w:r w:rsidRPr="62F4E0FE" w:rsidR="62F4E0FE">
        <w:rPr>
          <w:lang w:val="en-US"/>
        </w:rPr>
        <w:t xml:space="preserve"> </w:t>
      </w:r>
      <w:r w:rsidRPr="62F4E0FE" w:rsidR="62F4E0FE">
        <w:rPr>
          <w:lang w:val="en-US"/>
        </w:rPr>
        <w:t>kusamehe</w:t>
      </w:r>
      <w:r w:rsidRPr="62F4E0FE" w:rsidR="62F4E0FE">
        <w:rPr>
          <w:lang w:val="en-US"/>
        </w:rPr>
        <w:t xml:space="preserve"> </w:t>
      </w:r>
      <w:r w:rsidRPr="62F4E0FE" w:rsidR="62F4E0FE">
        <w:rPr>
          <w:lang w:val="en-US"/>
        </w:rPr>
        <w:t>dhambi</w:t>
      </w:r>
      <w:r w:rsidRPr="62F4E0FE" w:rsidR="62F4E0FE">
        <w:rPr>
          <w:lang w:val="en-US"/>
        </w:rPr>
        <w:t>.</w:t>
      </w:r>
    </w:p>
    <w:p w:rsidRPr="007B69FD" w:rsidR="003C3658" w:rsidP="003C3658" w:rsidRDefault="003C3658" w14:paraId="10DFD557" w14:textId="77777777">
      <w:pPr>
        <w:ind w:left="720"/>
        <w:rPr>
          <w:sz w:val="20"/>
          <w:szCs w:val="20"/>
        </w:rPr>
      </w:pPr>
      <w:r/>
    </w:p>
    <w:p w:rsidRPr="007B69FD" w:rsidR="003C3658" w:rsidP="62F4E0FE" w:rsidRDefault="008F6E25" w14:paraId="76083036" w14:textId="63ADBD4C" w14:noSpellErr="1">
      <w:pPr>
        <w:numPr>
          <w:ilvl w:val="0"/>
          <w:numId w:val="11"/>
        </w:numPr>
        <w:rPr>
          <w:sz w:val="20"/>
          <w:szCs w:val="20"/>
          <w:lang w:val="en-US"/>
        </w:rPr>
      </w:pPr>
      <w:r w:rsidRPr="62F4E0FE" w:rsidR="62F4E0FE">
        <w:rPr>
          <w:lang w:val="en-US"/>
        </w:rPr>
        <w:t xml:space="preserve">[2:8-9, NW] Yesu </w:t>
      </w:r>
      <w:r w:rsidRPr="62F4E0FE" w:rsidR="62F4E0FE">
        <w:rPr>
          <w:lang w:val="en-US"/>
        </w:rPr>
        <w:t>aliwauliza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waandishi</w:t>
      </w:r>
      <w:r w:rsidRPr="62F4E0FE" w:rsidR="62F4E0FE">
        <w:rPr>
          <w:lang w:val="en-US"/>
        </w:rPr>
        <w:t xml:space="preserve"> mara </w:t>
      </w:r>
      <w:r w:rsidRPr="62F4E0FE" w:rsidR="62F4E0FE">
        <w:rPr>
          <w:lang w:val="en-US"/>
        </w:rPr>
        <w:t>alipojua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kile</w:t>
      </w:r>
      <w:r w:rsidRPr="62F4E0FE" w:rsidR="62F4E0FE">
        <w:rPr>
          <w:lang w:val="en-US"/>
        </w:rPr>
        <w:t xml:space="preserve"> </w:t>
      </w:r>
      <w:r w:rsidRPr="62F4E0FE" w:rsidR="62F4E0FE">
        <w:rPr>
          <w:lang w:val="en-US"/>
        </w:rPr>
        <w:t>walichokuwa</w:t>
      </w:r>
      <w:r w:rsidRPr="62F4E0FE" w:rsidR="62F4E0FE">
        <w:rPr>
          <w:lang w:val="en-US"/>
        </w:rPr>
        <w:t xml:space="preserve"> </w:t>
      </w:r>
      <w:r w:rsidRPr="62F4E0FE" w:rsidR="62F4E0FE">
        <w:rPr>
          <w:lang w:val="en-US"/>
        </w:rPr>
        <w:t>wakifikiri</w:t>
      </w:r>
      <w:r w:rsidRPr="62F4E0FE" w:rsidR="62F4E0FE">
        <w:rPr>
          <w:lang w:val="en-US"/>
        </w:rPr>
        <w:t>?</w:t>
      </w:r>
    </w:p>
    <w:p w:rsidRPr="007B69FD" w:rsidR="003C3658" w:rsidP="62F4E0FE" w:rsidRDefault="003C3658" w14:paraId="332E7E01" w14:textId="77777777" w14:noSpellErr="1">
      <w:pPr>
        <w:ind w:left="720"/>
        <w:rPr>
          <w:sz w:val="20"/>
          <w:szCs w:val="20"/>
          <w:lang w:val="en-US"/>
        </w:rPr>
      </w:pPr>
      <w:r w:rsidRPr="62F4E0FE" w:rsidR="62F4E0FE">
        <w:rPr>
          <w:lang w:val="en-US"/>
        </w:rPr>
        <w:t xml:space="preserve">Ni </w:t>
      </w:r>
      <w:r w:rsidRPr="62F4E0FE" w:rsidR="62F4E0FE">
        <w:rPr>
          <w:lang w:val="en-US"/>
        </w:rPr>
        <w:t>lipi</w:t>
      </w:r>
      <w:r w:rsidRPr="62F4E0FE" w:rsidR="62F4E0FE">
        <w:rPr>
          <w:lang w:val="en-US"/>
        </w:rPr>
        <w:t xml:space="preserve"> </w:t>
      </w:r>
      <w:r w:rsidRPr="62F4E0FE" w:rsidR="62F4E0FE">
        <w:rPr>
          <w:lang w:val="en-US"/>
        </w:rPr>
        <w:t>lililo</w:t>
      </w:r>
      <w:r w:rsidRPr="62F4E0FE" w:rsidR="62F4E0FE">
        <w:rPr>
          <w:lang w:val="en-US"/>
        </w:rPr>
        <w:t xml:space="preserve"> </w:t>
      </w:r>
      <w:r w:rsidRPr="62F4E0FE" w:rsidR="62F4E0FE">
        <w:rPr>
          <w:lang w:val="en-US"/>
        </w:rPr>
        <w:t>rahisi</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kumwambia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huyu</w:t>
      </w:r>
      <w:r w:rsidRPr="62F4E0FE" w:rsidR="62F4E0FE">
        <w:rPr>
          <w:lang w:val="en-US"/>
        </w:rPr>
        <w:t>, '</w:t>
      </w:r>
      <w:r w:rsidRPr="62F4E0FE" w:rsidR="62F4E0FE">
        <w:rPr>
          <w:lang w:val="en-US"/>
        </w:rPr>
        <w:t>Dhambi</w:t>
      </w:r>
      <w:r w:rsidRPr="62F4E0FE" w:rsidR="62F4E0FE">
        <w:rPr>
          <w:lang w:val="en-US"/>
        </w:rPr>
        <w:t xml:space="preserve"> </w:t>
      </w:r>
      <w:r w:rsidRPr="62F4E0FE" w:rsidR="62F4E0FE">
        <w:rPr>
          <w:lang w:val="en-US"/>
        </w:rPr>
        <w:t>zako</w:t>
      </w:r>
      <w:r w:rsidRPr="62F4E0FE" w:rsidR="62F4E0FE">
        <w:rPr>
          <w:lang w:val="en-US"/>
        </w:rPr>
        <w:t xml:space="preserve"> </w:t>
      </w:r>
      <w:r w:rsidRPr="62F4E0FE" w:rsidR="62F4E0FE">
        <w:rPr>
          <w:lang w:val="en-US"/>
        </w:rPr>
        <w:t>zimesamehewa</w:t>
      </w:r>
      <w:r w:rsidRPr="62F4E0FE" w:rsidR="62F4E0FE">
        <w:rPr>
          <w:lang w:val="en-US"/>
        </w:rPr>
        <w:t xml:space="preserve">,' au </w:t>
      </w:r>
      <w:r w:rsidRPr="62F4E0FE" w:rsidR="62F4E0FE">
        <w:rPr>
          <w:lang w:val="en-US"/>
        </w:rPr>
        <w:t>kumwambia</w:t>
      </w:r>
      <w:r w:rsidRPr="62F4E0FE" w:rsidR="62F4E0FE">
        <w:rPr>
          <w:lang w:val="en-US"/>
        </w:rPr>
        <w:t>, '</w:t>
      </w:r>
      <w:r w:rsidRPr="62F4E0FE" w:rsidR="62F4E0FE">
        <w:rPr>
          <w:lang w:val="en-US"/>
        </w:rPr>
        <w:t>Chukua</w:t>
      </w:r>
      <w:r w:rsidRPr="62F4E0FE" w:rsidR="62F4E0FE">
        <w:rPr>
          <w:lang w:val="en-US"/>
        </w:rPr>
        <w:t xml:space="preserve"> </w:t>
      </w:r>
      <w:r w:rsidRPr="62F4E0FE" w:rsidR="62F4E0FE">
        <w:rPr>
          <w:lang w:val="en-US"/>
        </w:rPr>
        <w:t>kitanda</w:t>
      </w:r>
      <w:r w:rsidRPr="62F4E0FE" w:rsidR="62F4E0FE">
        <w:rPr>
          <w:lang w:val="en-US"/>
        </w:rPr>
        <w:t xml:space="preserve"> </w:t>
      </w:r>
      <w:r w:rsidRPr="62F4E0FE" w:rsidR="62F4E0FE">
        <w:rPr>
          <w:lang w:val="en-US"/>
        </w:rPr>
        <w:t>chako</w:t>
      </w:r>
      <w:r w:rsidRPr="62F4E0FE" w:rsidR="62F4E0FE">
        <w:rPr>
          <w:lang w:val="en-US"/>
        </w:rPr>
        <w:t xml:space="preserve"> </w:t>
      </w:r>
      <w:r w:rsidRPr="62F4E0FE" w:rsidR="62F4E0FE">
        <w:rPr>
          <w:lang w:val="en-US"/>
        </w:rPr>
        <w:t>utembee</w:t>
      </w:r>
      <w:r w:rsidRPr="62F4E0FE" w:rsidR="62F4E0FE">
        <w:rPr>
          <w:lang w:val="en-US"/>
        </w:rPr>
        <w:t>'?</w:t>
      </w:r>
    </w:p>
    <w:p w:rsidRPr="007B69FD" w:rsidR="003C3658" w:rsidP="003C3658" w:rsidRDefault="003C3658" w14:paraId="19A4C5E8" w14:textId="77777777">
      <w:pPr>
        <w:ind w:left="720"/>
        <w:rPr>
          <w:sz w:val="20"/>
          <w:szCs w:val="20"/>
        </w:rPr>
      </w:pPr>
      <w:r/>
    </w:p>
    <w:p w:rsidRPr="007B69FD" w:rsidR="003C3658" w:rsidP="62F4E0FE" w:rsidRDefault="008F6E25" w14:paraId="61490B14" w14:textId="1B43F1EA" w14:noSpellErr="1">
      <w:pPr>
        <w:numPr>
          <w:ilvl w:val="0"/>
          <w:numId w:val="11"/>
        </w:numPr>
        <w:rPr>
          <w:sz w:val="20"/>
          <w:szCs w:val="20"/>
          <w:lang w:val="en-US"/>
        </w:rPr>
      </w:pPr>
      <w:r w:rsidRPr="62F4E0FE" w:rsidR="62F4E0FE">
        <w:rPr>
          <w:lang w:val="en-US"/>
        </w:rPr>
        <w:t xml:space="preserve">[2:8-9] Je! </w:t>
      </w:r>
      <w:r w:rsidRPr="62F4E0FE" w:rsidR="62F4E0FE">
        <w:rPr>
          <w:lang w:val="en-US"/>
        </w:rPr>
        <w:t>wewe</w:t>
      </w:r>
      <w:r w:rsidRPr="62F4E0FE" w:rsidR="62F4E0FE">
        <w:rPr>
          <w:lang w:val="en-US"/>
        </w:rPr>
        <w:t xml:space="preserve"> </w:t>
      </w:r>
      <w:r w:rsidRPr="62F4E0FE" w:rsidR="62F4E0FE">
        <w:rPr>
          <w:lang w:val="en-US"/>
        </w:rPr>
        <w:t>wafikiri</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rahisi</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kumwambia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aliyepooza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zake</w:t>
      </w:r>
      <w:r w:rsidRPr="62F4E0FE" w:rsidR="62F4E0FE">
        <w:rPr>
          <w:lang w:val="en-US"/>
        </w:rPr>
        <w:t xml:space="preserve"> </w:t>
      </w:r>
      <w:r w:rsidRPr="62F4E0FE" w:rsidR="62F4E0FE">
        <w:rPr>
          <w:lang w:val="en-US"/>
        </w:rPr>
        <w:t>zimesamehewa</w:t>
      </w:r>
      <w:r w:rsidRPr="62F4E0FE" w:rsidR="62F4E0FE">
        <w:rPr>
          <w:lang w:val="en-US"/>
        </w:rPr>
        <w:t xml:space="preserve"> au </w:t>
      </w:r>
      <w:r w:rsidRPr="62F4E0FE" w:rsidR="62F4E0FE">
        <w:rPr>
          <w:lang w:val="en-US"/>
        </w:rPr>
        <w:t>kumwambia</w:t>
      </w:r>
      <w:r w:rsidRPr="62F4E0FE" w:rsidR="62F4E0FE">
        <w:rPr>
          <w:lang w:val="en-US"/>
        </w:rPr>
        <w:t xml:space="preserve"> </w:t>
      </w:r>
      <w:r w:rsidRPr="62F4E0FE" w:rsidR="62F4E0FE">
        <w:rPr>
          <w:lang w:val="en-US"/>
        </w:rPr>
        <w:t>achukue</w:t>
      </w:r>
      <w:r w:rsidRPr="62F4E0FE" w:rsidR="62F4E0FE">
        <w:rPr>
          <w:lang w:val="en-US"/>
        </w:rPr>
        <w:t xml:space="preserve"> </w:t>
      </w:r>
      <w:r w:rsidRPr="62F4E0FE" w:rsidR="62F4E0FE">
        <w:rPr>
          <w:lang w:val="en-US"/>
        </w:rPr>
        <w:t>kitanda</w:t>
      </w:r>
      <w:r w:rsidRPr="62F4E0FE" w:rsidR="62F4E0FE">
        <w:rPr>
          <w:lang w:val="en-US"/>
        </w:rPr>
        <w:t xml:space="preserve"> </w:t>
      </w:r>
      <w:r w:rsidRPr="62F4E0FE" w:rsidR="62F4E0FE">
        <w:rPr>
          <w:lang w:val="en-US"/>
        </w:rPr>
        <w:t>chake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kutembea</w:t>
      </w:r>
      <w:r w:rsidRPr="62F4E0FE" w:rsidR="62F4E0FE">
        <w:rPr>
          <w:lang w:val="en-US"/>
        </w:rPr>
        <w:t>?</w:t>
      </w:r>
    </w:p>
    <w:p w:rsidRPr="007B69FD" w:rsidR="003C3658" w:rsidP="48114252" w:rsidRDefault="00AF3C50" w14:paraId="4A3AE824" w14:textId="49ABF92D">
      <w:pPr>
        <w:ind w:left="720"/>
        <w:rPr>
          <w:sz w:val="20"/>
          <w:szCs w:val="20"/>
          <w:lang w:val="en-US"/>
        </w:rPr>
      </w:pPr>
      <w:r>
        <w:t>(Majibu yanaweza kutofautiana.) Labda ingekuwa rahisi zaidi kusema kwamba dhambi zake zilikuwa zimesamehewa, kwa sababu hakuna mtu anayeweza kuthibitisha kama dhambi za mtu zilikuwa zimesamehewa kweli kweli. Labda ilikuwa vigumu zaidi kumwambia mtu aliyepooza achukue kitanda chake na kutembea, kwa sababu watu wangeweza kuona mara moja kama kweli muujiza huo ulitukia.</w:t>
      </w:r>
    </w:p>
    <w:p w:rsidRPr="007B69FD" w:rsidR="00D273B3" w:rsidP="62F4E0FE" w:rsidRDefault="00D273B3" w14:paraId="305A26D9" w14:textId="77777777" w14:noSpellErr="1">
      <w:pPr>
        <w:pStyle w:val="Continuedline"/>
        <w:rPr>
          <w:lang w:val="en-US"/>
        </w:rPr>
      </w:pPr>
      <w:r w:rsidRPr="62F4E0FE" w:rsidR="62F4E0FE">
        <w:rPr>
          <w:lang w:val="en-US"/>
        </w:rPr>
        <w:t xml:space="preserve">Marko 2:1-12 </w:t>
      </w:r>
      <w:r w:rsidRPr="62F4E0FE" w:rsidR="62F4E0FE">
        <w:rPr>
          <w:lang w:val="en-US"/>
        </w:rPr>
        <w:t>iliendelea</w:t>
      </w:r>
    </w:p>
    <w:p w:rsidRPr="007B69FD" w:rsidR="003C3658" w:rsidP="00D273B3" w:rsidRDefault="003C3658" w14:paraId="50E879CE" w14:textId="77777777">
      <w:pPr>
        <w:rPr>
          <w:sz w:val="20"/>
          <w:szCs w:val="20"/>
        </w:rPr>
      </w:pPr>
      <w:r/>
    </w:p>
    <w:p w:rsidRPr="007B69FD" w:rsidR="003C3658" w:rsidP="62F4E0FE" w:rsidRDefault="008F6E25" w14:paraId="0195ADAE" w14:textId="24C8202E" w14:noSpellErr="1">
      <w:pPr>
        <w:numPr>
          <w:ilvl w:val="0"/>
          <w:numId w:val="11"/>
        </w:numPr>
        <w:rPr>
          <w:sz w:val="20"/>
          <w:szCs w:val="20"/>
          <w:lang w:val="en-US"/>
        </w:rPr>
      </w:pPr>
      <w:r w:rsidRPr="62F4E0FE" w:rsidR="62F4E0FE">
        <w:rPr>
          <w:lang w:val="en-US"/>
        </w:rPr>
        <w:t xml:space="preserve">[2:10] Yesu </w:t>
      </w:r>
      <w:r w:rsidRPr="62F4E0FE" w:rsidR="62F4E0FE">
        <w:rPr>
          <w:lang w:val="en-US"/>
        </w:rPr>
        <w:t>alijiitaje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10?</w:t>
      </w:r>
    </w:p>
    <w:p w:rsidR="003C3658" w:rsidP="62F4E0FE" w:rsidRDefault="003C3658" w14:paraId="66349784" w14:textId="77777777" w14:noSpellErr="1">
      <w:pPr>
        <w:ind w:left="720"/>
        <w:rPr>
          <w:sz w:val="20"/>
          <w:szCs w:val="20"/>
          <w:lang w:val="en-US"/>
        </w:rPr>
      </w:pPr>
      <w:r w:rsidRPr="62F4E0FE" w:rsidR="62F4E0FE">
        <w:rPr>
          <w:lang w:val="en-US"/>
        </w:rPr>
        <w:t xml:space="preserve">Yesu </w:t>
      </w:r>
      <w:r w:rsidRPr="62F4E0FE" w:rsidR="62F4E0FE">
        <w:rPr>
          <w:lang w:val="en-US"/>
        </w:rPr>
        <w:t>alijiita</w:t>
      </w:r>
      <w:r w:rsidRPr="62F4E0FE" w:rsidR="62F4E0FE">
        <w:rPr>
          <w:lang w:val="en-US"/>
        </w:rPr>
        <w:t xml:space="preserve"> Mwana </w:t>
      </w:r>
      <w:r w:rsidRPr="62F4E0FE" w:rsidR="62F4E0FE">
        <w:rPr>
          <w:lang w:val="en-US"/>
        </w:rPr>
        <w:t>wa</w:t>
      </w:r>
      <w:r w:rsidRPr="62F4E0FE" w:rsidR="62F4E0FE">
        <w:rPr>
          <w:lang w:val="en-US"/>
        </w:rPr>
        <w:t xml:space="preserve"> </w:t>
      </w:r>
      <w:r w:rsidRPr="62F4E0FE" w:rsidR="62F4E0FE">
        <w:rPr>
          <w:lang w:val="en-US"/>
        </w:rPr>
        <w:t>binadamu</w:t>
      </w:r>
      <w:r w:rsidRPr="62F4E0FE" w:rsidR="62F4E0FE">
        <w:rPr>
          <w:lang w:val="en-US"/>
        </w:rPr>
        <w:t>.</w:t>
      </w:r>
    </w:p>
    <w:p w:rsidRPr="007B69FD" w:rsidR="00D273B3" w:rsidP="003C3658" w:rsidRDefault="00D273B3" w14:paraId="4A019758" w14:textId="77777777">
      <w:pPr>
        <w:ind w:left="720"/>
        <w:rPr>
          <w:sz w:val="20"/>
          <w:szCs w:val="20"/>
        </w:rPr>
      </w:pPr>
      <w:r/>
    </w:p>
    <w:p w:rsidRPr="007B69FD" w:rsidR="003C3658" w:rsidP="62F4E0FE" w:rsidRDefault="008F6E25" w14:paraId="653AD930" w14:textId="2C8751E3" w14:noSpellErr="1">
      <w:pPr>
        <w:numPr>
          <w:ilvl w:val="0"/>
          <w:numId w:val="11"/>
        </w:numPr>
        <w:rPr>
          <w:sz w:val="20"/>
          <w:szCs w:val="20"/>
          <w:lang w:val="en-US"/>
        </w:rPr>
      </w:pPr>
      <w:r w:rsidRPr="62F4E0FE" w:rsidR="62F4E0FE">
        <w:rPr>
          <w:lang w:val="en-US"/>
        </w:rPr>
        <w:t xml:space="preserve">[2:10-11] Yesu </w:t>
      </w:r>
      <w:r w:rsidRPr="62F4E0FE" w:rsidR="62F4E0FE">
        <w:rPr>
          <w:lang w:val="en-US"/>
        </w:rPr>
        <w:t>alimwambia</w:t>
      </w:r>
      <w:r w:rsidRPr="62F4E0FE" w:rsidR="62F4E0FE">
        <w:rPr>
          <w:lang w:val="en-US"/>
        </w:rPr>
        <w:t xml:space="preserve"> </w:t>
      </w:r>
      <w:r w:rsidRPr="62F4E0FE" w:rsidR="62F4E0FE">
        <w:rPr>
          <w:lang w:val="en-US"/>
        </w:rPr>
        <w:t>nini</w:t>
      </w:r>
      <w:r w:rsidRPr="62F4E0FE" w:rsidR="62F4E0FE">
        <w:rPr>
          <w:lang w:val="en-US"/>
        </w:rPr>
        <w:t xml:space="preserve"> yule </w:t>
      </w:r>
      <w:r w:rsidRPr="62F4E0FE" w:rsidR="62F4E0FE">
        <w:rPr>
          <w:lang w:val="en-US"/>
        </w:rPr>
        <w:t>mtu</w:t>
      </w:r>
      <w:r w:rsidRPr="62F4E0FE" w:rsidR="62F4E0FE">
        <w:rPr>
          <w:lang w:val="en-US"/>
        </w:rPr>
        <w:t xml:space="preserve"> </w:t>
      </w:r>
      <w:r w:rsidRPr="62F4E0FE" w:rsidR="62F4E0FE">
        <w:rPr>
          <w:lang w:val="en-US"/>
        </w:rPr>
        <w:t>aliyepooza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wajue</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mamlaka</w:t>
      </w:r>
      <w:r w:rsidRPr="62F4E0FE" w:rsidR="62F4E0FE">
        <w:rPr>
          <w:lang w:val="en-US"/>
        </w:rPr>
        <w:t xml:space="preserve"> </w:t>
      </w:r>
      <w:r w:rsidRPr="62F4E0FE" w:rsidR="62F4E0FE">
        <w:rPr>
          <w:lang w:val="en-US"/>
        </w:rPr>
        <w:t>duniani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kusamehe</w:t>
      </w:r>
      <w:r w:rsidRPr="62F4E0FE" w:rsidR="62F4E0FE">
        <w:rPr>
          <w:lang w:val="en-US"/>
        </w:rPr>
        <w:t xml:space="preserve"> </w:t>
      </w:r>
      <w:r w:rsidRPr="62F4E0FE" w:rsidR="62F4E0FE">
        <w:rPr>
          <w:lang w:val="en-US"/>
        </w:rPr>
        <w:t>dhambi</w:t>
      </w:r>
      <w:r w:rsidRPr="62F4E0FE" w:rsidR="62F4E0FE">
        <w:rPr>
          <w:lang w:val="en-US"/>
        </w:rPr>
        <w:t>?</w:t>
      </w:r>
    </w:p>
    <w:p w:rsidRPr="007B69FD" w:rsidR="003C3658" w:rsidP="62F4E0FE" w:rsidRDefault="003C3658" w14:paraId="1DAAF7F5" w14:textId="77777777" w14:noSpellErr="1">
      <w:pPr>
        <w:ind w:left="720"/>
        <w:rPr>
          <w:sz w:val="20"/>
          <w:szCs w:val="20"/>
          <w:lang w:val="en-US"/>
        </w:rPr>
      </w:pPr>
      <w:r w:rsidRPr="62F4E0FE" w:rsidR="62F4E0FE">
        <w:rPr>
          <w:lang w:val="en-US"/>
        </w:rPr>
        <w:t xml:space="preserve">Yesu </w:t>
      </w:r>
      <w:r w:rsidRPr="62F4E0FE" w:rsidR="62F4E0FE">
        <w:rPr>
          <w:lang w:val="en-US"/>
        </w:rPr>
        <w:t>alimwambia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aliyepooza</w:t>
      </w:r>
      <w:r w:rsidRPr="62F4E0FE" w:rsidR="62F4E0FE">
        <w:rPr>
          <w:lang w:val="en-US"/>
        </w:rPr>
        <w:t xml:space="preserve"> </w:t>
      </w:r>
      <w:r w:rsidRPr="62F4E0FE" w:rsidR="62F4E0FE">
        <w:rPr>
          <w:lang w:val="en-US"/>
        </w:rPr>
        <w:t>achukue</w:t>
      </w:r>
      <w:r w:rsidRPr="62F4E0FE" w:rsidR="62F4E0FE">
        <w:rPr>
          <w:lang w:val="en-US"/>
        </w:rPr>
        <w:t xml:space="preserve"> </w:t>
      </w:r>
      <w:r w:rsidRPr="62F4E0FE" w:rsidR="62F4E0FE">
        <w:rPr>
          <w:lang w:val="en-US"/>
        </w:rPr>
        <w:t>kitanda</w:t>
      </w:r>
      <w:r w:rsidRPr="62F4E0FE" w:rsidR="62F4E0FE">
        <w:rPr>
          <w:lang w:val="en-US"/>
        </w:rPr>
        <w:t xml:space="preserve"> </w:t>
      </w:r>
      <w:r w:rsidRPr="62F4E0FE" w:rsidR="62F4E0FE">
        <w:rPr>
          <w:lang w:val="en-US"/>
        </w:rPr>
        <w:t>chake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nyumbani</w:t>
      </w:r>
      <w:r w:rsidRPr="62F4E0FE" w:rsidR="62F4E0FE">
        <w:rPr>
          <w:lang w:val="en-US"/>
        </w:rPr>
        <w:t xml:space="preserve"> </w:t>
      </w:r>
      <w:r w:rsidRPr="62F4E0FE" w:rsidR="62F4E0FE">
        <w:rPr>
          <w:lang w:val="en-US"/>
        </w:rPr>
        <w:t>kwake</w:t>
      </w:r>
      <w:r w:rsidRPr="62F4E0FE" w:rsidR="62F4E0FE">
        <w:rPr>
          <w:lang w:val="en-US"/>
        </w:rPr>
        <w:t>.</w:t>
      </w:r>
    </w:p>
    <w:p w:rsidRPr="007B69FD" w:rsidR="003C3658" w:rsidP="003C3658" w:rsidRDefault="003C3658" w14:paraId="42F72C99" w14:textId="77777777">
      <w:pPr>
        <w:ind w:left="720"/>
        <w:rPr>
          <w:sz w:val="20"/>
          <w:szCs w:val="20"/>
        </w:rPr>
      </w:pPr>
      <w:r/>
    </w:p>
    <w:p w:rsidRPr="007B69FD" w:rsidR="003C3658" w:rsidP="62F4E0FE" w:rsidRDefault="008F6E25" w14:paraId="1F76C512" w14:textId="5E5D4EC0" w14:noSpellErr="1">
      <w:pPr>
        <w:numPr>
          <w:ilvl w:val="0"/>
          <w:numId w:val="11"/>
        </w:numPr>
        <w:rPr>
          <w:sz w:val="20"/>
          <w:szCs w:val="20"/>
          <w:lang w:val="en-US"/>
        </w:rPr>
      </w:pPr>
      <w:r w:rsidRPr="62F4E0FE" w:rsidR="62F4E0FE">
        <w:rPr>
          <w:lang w:val="en-US"/>
        </w:rPr>
        <w:t xml:space="preserve">[2:12] Yule </w:t>
      </w:r>
      <w:r w:rsidRPr="62F4E0FE" w:rsidR="62F4E0FE">
        <w:rPr>
          <w:lang w:val="en-US"/>
        </w:rPr>
        <w:t>mtu</w:t>
      </w:r>
      <w:r w:rsidRPr="62F4E0FE" w:rsidR="62F4E0FE">
        <w:rPr>
          <w:lang w:val="en-US"/>
        </w:rPr>
        <w:t xml:space="preserve"> </w:t>
      </w:r>
      <w:r w:rsidRPr="62F4E0FE" w:rsidR="62F4E0FE">
        <w:rPr>
          <w:lang w:val="en-US"/>
        </w:rPr>
        <w:t>aliyepooza</w:t>
      </w:r>
      <w:r w:rsidRPr="62F4E0FE" w:rsidR="62F4E0FE">
        <w:rPr>
          <w:lang w:val="en-US"/>
        </w:rPr>
        <w:t xml:space="preserve">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2A731510" w14:textId="4626B6A5" w14:noSpellErr="1">
      <w:pPr>
        <w:ind w:left="720"/>
        <w:rPr>
          <w:sz w:val="20"/>
          <w:szCs w:val="20"/>
          <w:lang w:val="en-US"/>
        </w:rPr>
      </w:pPr>
      <w:r w:rsidRPr="62F4E0FE" w:rsidR="62F4E0FE">
        <w:rPr>
          <w:lang w:val="en-US"/>
        </w:rPr>
        <w:t>Akainuka</w:t>
      </w:r>
      <w:r w:rsidRPr="62F4E0FE" w:rsidR="62F4E0FE">
        <w:rPr>
          <w:lang w:val="en-US"/>
        </w:rPr>
        <w:t xml:space="preserve">, </w:t>
      </w:r>
      <w:r w:rsidRPr="62F4E0FE" w:rsidR="62F4E0FE">
        <w:rPr>
          <w:lang w:val="en-US"/>
        </w:rPr>
        <w:t>akachukua</w:t>
      </w:r>
      <w:r w:rsidRPr="62F4E0FE" w:rsidR="62F4E0FE">
        <w:rPr>
          <w:lang w:val="en-US"/>
        </w:rPr>
        <w:t xml:space="preserve"> </w:t>
      </w:r>
      <w:r w:rsidRPr="62F4E0FE" w:rsidR="62F4E0FE">
        <w:rPr>
          <w:lang w:val="en-US"/>
        </w:rPr>
        <w:t>mkeka</w:t>
      </w:r>
      <w:r w:rsidRPr="62F4E0FE" w:rsidR="62F4E0FE">
        <w:rPr>
          <w:lang w:val="en-US"/>
        </w:rPr>
        <w:t xml:space="preserve"> wake, </w:t>
      </w:r>
      <w:r w:rsidRPr="62F4E0FE" w:rsidR="62F4E0FE">
        <w:rPr>
          <w:lang w:val="en-US"/>
        </w:rPr>
        <w:t>akatoka</w:t>
      </w:r>
      <w:r w:rsidRPr="62F4E0FE" w:rsidR="62F4E0FE">
        <w:rPr>
          <w:lang w:val="en-US"/>
        </w:rPr>
        <w:t xml:space="preserve"> </w:t>
      </w:r>
      <w:r w:rsidRPr="62F4E0FE" w:rsidR="62F4E0FE">
        <w:rPr>
          <w:lang w:val="en-US"/>
        </w:rPr>
        <w:t>nje</w:t>
      </w:r>
      <w:r w:rsidRPr="62F4E0FE" w:rsidR="62F4E0FE">
        <w:rPr>
          <w:lang w:val="en-US"/>
        </w:rPr>
        <w:t xml:space="preserve"> </w:t>
      </w:r>
      <w:r w:rsidRPr="62F4E0FE" w:rsidR="62F4E0FE">
        <w:rPr>
          <w:lang w:val="en-US"/>
        </w:rPr>
        <w:t>mbele</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wote</w:t>
      </w:r>
      <w:r w:rsidRPr="62F4E0FE" w:rsidR="62F4E0FE">
        <w:rPr>
          <w:lang w:val="en-US"/>
        </w:rPr>
        <w:t>.</w:t>
      </w:r>
    </w:p>
    <w:p w:rsidRPr="007B69FD" w:rsidR="003C3658" w:rsidP="003C3658" w:rsidRDefault="003C3658" w14:paraId="1BFBD245" w14:textId="77777777">
      <w:pPr>
        <w:ind w:left="720"/>
        <w:rPr>
          <w:sz w:val="20"/>
          <w:szCs w:val="20"/>
        </w:rPr>
      </w:pPr>
      <w:r/>
    </w:p>
    <w:p w:rsidRPr="007B69FD" w:rsidR="003C3658" w:rsidP="62F4E0FE" w:rsidRDefault="008F6E25" w14:paraId="26BE512C" w14:textId="3CA2FB0F" w14:noSpellErr="1">
      <w:pPr>
        <w:numPr>
          <w:ilvl w:val="0"/>
          <w:numId w:val="11"/>
        </w:numPr>
        <w:rPr>
          <w:sz w:val="20"/>
          <w:szCs w:val="20"/>
          <w:lang w:val="en-US"/>
        </w:rPr>
      </w:pPr>
      <w:r w:rsidRPr="62F4E0FE" w:rsidR="62F4E0FE">
        <w:rPr>
          <w:lang w:val="en-US"/>
        </w:rPr>
        <w:t xml:space="preserve">[2:12] Umati </w:t>
      </w:r>
      <w:r w:rsidRPr="62F4E0FE" w:rsidR="62F4E0FE">
        <w:rPr>
          <w:lang w:val="en-US"/>
        </w:rPr>
        <w:t>ulifanya</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6E3CCFFC" w14:textId="77777777" w14:noSpellErr="1">
      <w:pPr>
        <w:ind w:left="720"/>
        <w:rPr>
          <w:sz w:val="20"/>
          <w:szCs w:val="20"/>
          <w:lang w:val="en-US"/>
        </w:rPr>
      </w:pPr>
      <w:r w:rsidRPr="62F4E0FE" w:rsidR="62F4E0FE">
        <w:rPr>
          <w:lang w:val="en-US"/>
        </w:rPr>
        <w:t xml:space="preserve">Umati </w:t>
      </w:r>
      <w:r w:rsidRPr="62F4E0FE" w:rsidR="62F4E0FE">
        <w:rPr>
          <w:lang w:val="en-US"/>
        </w:rPr>
        <w:t>wote</w:t>
      </w:r>
      <w:r w:rsidRPr="62F4E0FE" w:rsidR="62F4E0FE">
        <w:rPr>
          <w:lang w:val="en-US"/>
        </w:rPr>
        <w:t xml:space="preserve"> </w:t>
      </w:r>
      <w:r w:rsidRPr="62F4E0FE" w:rsidR="62F4E0FE">
        <w:rPr>
          <w:lang w:val="en-US"/>
        </w:rPr>
        <w:t>ulimtukuza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ukisema</w:t>
      </w:r>
      <w:r w:rsidRPr="62F4E0FE" w:rsidR="62F4E0FE">
        <w:rPr>
          <w:lang w:val="en-US"/>
        </w:rPr>
        <w:t>: "</w:t>
      </w:r>
      <w:r w:rsidRPr="62F4E0FE" w:rsidR="62F4E0FE">
        <w:rPr>
          <w:lang w:val="en-US"/>
        </w:rPr>
        <w:t>Hatujapata</w:t>
      </w:r>
      <w:r w:rsidRPr="62F4E0FE" w:rsidR="62F4E0FE">
        <w:rPr>
          <w:lang w:val="en-US"/>
        </w:rPr>
        <w:t xml:space="preserve"> </w:t>
      </w:r>
      <w:r w:rsidRPr="62F4E0FE" w:rsidR="62F4E0FE">
        <w:rPr>
          <w:lang w:val="en-US"/>
        </w:rPr>
        <w:t>kamwe</w:t>
      </w:r>
      <w:r w:rsidRPr="62F4E0FE" w:rsidR="62F4E0FE">
        <w:rPr>
          <w:lang w:val="en-US"/>
        </w:rPr>
        <w:t xml:space="preserve"> </w:t>
      </w:r>
      <w:r w:rsidRPr="62F4E0FE" w:rsidR="62F4E0FE">
        <w:rPr>
          <w:lang w:val="en-US"/>
        </w:rPr>
        <w:t>kuona</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hili</w:t>
      </w:r>
      <w:r w:rsidRPr="62F4E0FE" w:rsidR="62F4E0FE">
        <w:rPr>
          <w:lang w:val="en-US"/>
        </w:rPr>
        <w:t>".</w:t>
      </w:r>
    </w:p>
    <w:p w:rsidRPr="007B69FD" w:rsidR="003C3658" w:rsidP="003C3658" w:rsidRDefault="003C3658" w14:paraId="2E03EFEF" w14:textId="77777777">
      <w:pPr>
        <w:ind w:left="720"/>
        <w:rPr>
          <w:sz w:val="20"/>
          <w:szCs w:val="20"/>
        </w:rPr>
      </w:pPr>
      <w:r/>
    </w:p>
    <w:p w:rsidRPr="007B69FD" w:rsidR="003C3658" w:rsidP="62F4E0FE" w:rsidRDefault="008F6E25" w14:paraId="68186130" w14:textId="53864A16" w14:noSpellErr="1">
      <w:pPr>
        <w:numPr>
          <w:ilvl w:val="0"/>
          <w:numId w:val="11"/>
        </w:numPr>
        <w:rPr>
          <w:sz w:val="20"/>
          <w:szCs w:val="20"/>
          <w:lang w:val="en-US"/>
        </w:rPr>
      </w:pPr>
      <w:r w:rsidRPr="62F4E0FE" w:rsidR="62F4E0FE">
        <w:rPr>
          <w:lang w:val="en-US"/>
        </w:rPr>
        <w:t xml:space="preserve">[2:1-12] </w:t>
      </w:r>
      <w:r w:rsidRPr="62F4E0FE" w:rsidR="62F4E0FE">
        <w:rPr>
          <w:lang w:val="en-US"/>
        </w:rPr>
        <w:t>Unafikiri</w:t>
      </w:r>
      <w:r w:rsidRPr="62F4E0FE" w:rsidR="62F4E0FE">
        <w:rPr>
          <w:lang w:val="en-US"/>
        </w:rPr>
        <w:t xml:space="preserve"> Yesu </w:t>
      </w:r>
      <w:r w:rsidRPr="62F4E0FE" w:rsidR="62F4E0FE">
        <w:rPr>
          <w:lang w:val="en-US"/>
        </w:rPr>
        <w:t>alithibitisha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alipomponya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w:t>
      </w:r>
    </w:p>
    <w:p w:rsidRPr="007B69FD" w:rsidR="003C3658" w:rsidP="62F4E0FE" w:rsidRDefault="00AF3C50" w14:paraId="0A556594" w14:textId="08B5C06D"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Kwa </w:t>
      </w:r>
      <w:r w:rsidRPr="62F4E0FE" w:rsidR="62F4E0FE">
        <w:rPr>
          <w:lang w:val="en-US"/>
        </w:rPr>
        <w:t>kufanya</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ambalo</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walifikiri</w:t>
      </w:r>
      <w:r w:rsidRPr="62F4E0FE" w:rsidR="62F4E0FE">
        <w:rPr>
          <w:lang w:val="en-US"/>
        </w:rPr>
        <w:t xml:space="preserve"> </w:t>
      </w:r>
      <w:r w:rsidRPr="62F4E0FE" w:rsidR="62F4E0FE">
        <w:rPr>
          <w:lang w:val="en-US"/>
        </w:rPr>
        <w:t>lilikuwa</w:t>
      </w:r>
      <w:r w:rsidRPr="62F4E0FE" w:rsidR="62F4E0FE">
        <w:rPr>
          <w:lang w:val="en-US"/>
        </w:rPr>
        <w:t xml:space="preserve"> </w:t>
      </w:r>
      <w:r w:rsidRPr="62F4E0FE" w:rsidR="62F4E0FE">
        <w:rPr>
          <w:lang w:val="en-US"/>
        </w:rPr>
        <w:t>gumu</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amesamehewa</w:t>
      </w:r>
      <w:r w:rsidRPr="62F4E0FE" w:rsidR="62F4E0FE">
        <w:rPr>
          <w:lang w:val="en-US"/>
        </w:rPr>
        <w:t xml:space="preserve">, Yesu </w:t>
      </w:r>
      <w:r w:rsidRPr="62F4E0FE" w:rsidR="62F4E0FE">
        <w:rPr>
          <w:lang w:val="en-US"/>
        </w:rPr>
        <w:t>aliwathibitishia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mamlaka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kusamehe</w:t>
      </w:r>
      <w:r w:rsidRPr="62F4E0FE" w:rsidR="62F4E0FE">
        <w:rPr>
          <w:lang w:val="en-US"/>
        </w:rPr>
        <w:t xml:space="preserve"> </w:t>
      </w:r>
      <w:r w:rsidRPr="62F4E0FE" w:rsidR="62F4E0FE">
        <w:rPr>
          <w:lang w:val="en-US"/>
        </w:rPr>
        <w:t>dhambi</w:t>
      </w:r>
      <w:r w:rsidRPr="62F4E0FE" w:rsidR="62F4E0FE">
        <w:rPr>
          <w:lang w:val="en-US"/>
        </w:rPr>
        <w:t xml:space="preserve">. Kwa </w:t>
      </w:r>
      <w:r w:rsidRPr="62F4E0FE" w:rsidR="62F4E0FE">
        <w:rPr>
          <w:lang w:val="en-US"/>
        </w:rPr>
        <w:t>kuwa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ndiye</w:t>
      </w:r>
      <w:r w:rsidRPr="62F4E0FE" w:rsidR="62F4E0FE">
        <w:rPr>
          <w:lang w:val="en-US"/>
        </w:rPr>
        <w:t xml:space="preserve"> </w:t>
      </w:r>
      <w:r w:rsidRPr="62F4E0FE" w:rsidR="62F4E0FE">
        <w:rPr>
          <w:lang w:val="en-US"/>
        </w:rPr>
        <w:t>pekee</w:t>
      </w:r>
      <w:r w:rsidRPr="62F4E0FE" w:rsidR="62F4E0FE">
        <w:rPr>
          <w:lang w:val="en-US"/>
        </w:rPr>
        <w:t xml:space="preserve"> </w:t>
      </w:r>
      <w:r w:rsidRPr="62F4E0FE" w:rsidR="62F4E0FE">
        <w:rPr>
          <w:lang w:val="en-US"/>
        </w:rPr>
        <w:t>awezaye</w:t>
      </w:r>
      <w:r w:rsidRPr="62F4E0FE" w:rsidR="62F4E0FE">
        <w:rPr>
          <w:lang w:val="en-US"/>
        </w:rPr>
        <w:t xml:space="preserve"> </w:t>
      </w:r>
      <w:r w:rsidRPr="62F4E0FE" w:rsidR="62F4E0FE">
        <w:rPr>
          <w:lang w:val="en-US"/>
        </w:rPr>
        <w:t>kusamehe</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na</w:t>
      </w:r>
      <w:r w:rsidRPr="62F4E0FE" w:rsidR="62F4E0FE">
        <w:rPr>
          <w:lang w:val="en-US"/>
        </w:rPr>
        <w:t xml:space="preserve"> Yesu </w:t>
      </w:r>
      <w:r w:rsidRPr="62F4E0FE" w:rsidR="62F4E0FE">
        <w:rPr>
          <w:lang w:val="en-US"/>
        </w:rPr>
        <w:t>alisamehe</w:t>
      </w:r>
      <w:r w:rsidRPr="62F4E0FE" w:rsidR="62F4E0FE">
        <w:rPr>
          <w:lang w:val="en-US"/>
        </w:rPr>
        <w:t xml:space="preserve"> </w:t>
      </w:r>
      <w:r w:rsidRPr="62F4E0FE" w:rsidR="62F4E0FE">
        <w:rPr>
          <w:lang w:val="en-US"/>
        </w:rPr>
        <w:t>dhambi</w:t>
      </w:r>
      <w:r w:rsidRPr="62F4E0FE" w:rsidR="62F4E0FE">
        <w:rPr>
          <w:lang w:val="en-US"/>
        </w:rPr>
        <w:t xml:space="preserve"> za </w:t>
      </w:r>
      <w:r w:rsidRPr="62F4E0FE" w:rsidR="62F4E0FE">
        <w:rPr>
          <w:lang w:val="en-US"/>
        </w:rPr>
        <w:t>mtu</w:t>
      </w:r>
      <w:r w:rsidRPr="62F4E0FE" w:rsidR="62F4E0FE">
        <w:rPr>
          <w:lang w:val="en-US"/>
        </w:rPr>
        <w:t xml:space="preserve"> </w:t>
      </w:r>
      <w:r w:rsidRPr="62F4E0FE" w:rsidR="62F4E0FE">
        <w:rPr>
          <w:lang w:val="en-US"/>
        </w:rPr>
        <w:t>aliyepooza</w:t>
      </w:r>
      <w:r w:rsidRPr="62F4E0FE" w:rsidR="62F4E0FE">
        <w:rPr>
          <w:lang w:val="en-US"/>
        </w:rPr>
        <w:t xml:space="preserve">, </w:t>
      </w:r>
      <w:r w:rsidRPr="62F4E0FE" w:rsidR="62F4E0FE">
        <w:rPr>
          <w:lang w:val="en-US"/>
        </w:rPr>
        <w:t>matendo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yanaonyesha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Mungu</w:t>
      </w:r>
      <w:r w:rsidRPr="62F4E0FE" w:rsidR="62F4E0FE">
        <w:rPr>
          <w:lang w:val="en-US"/>
        </w:rPr>
        <w:t>.</w:t>
      </w:r>
    </w:p>
    <w:p w:rsidRPr="007B69FD" w:rsidR="003C3658" w:rsidP="003C3658" w:rsidRDefault="003C3658" w14:paraId="09268AE7" w14:textId="77777777">
      <w:pPr>
        <w:rPr>
          <w:sz w:val="20"/>
          <w:szCs w:val="20"/>
        </w:rPr>
      </w:pPr>
      <w:r/>
    </w:p>
    <w:p w:rsidRPr="007B69FD" w:rsidR="003C3658" w:rsidP="62F4E0FE" w:rsidRDefault="003C3658" w14:paraId="26AB72DF" w14:textId="77777777" w14:noSpellErr="1">
      <w:pPr>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3C3658" w:rsidRDefault="003C3658" w14:paraId="71A6DF8E" w14:textId="7B65805E">
      <w:pPr/>
      <w:r/>
    </w:p>
    <w:p w:rsidRPr="007B69FD" w:rsidR="003C3658" w:rsidP="003C3658" w:rsidRDefault="003C3658" w14:paraId="4AC8B37B" w14:textId="287420FC">
      <w:pPr>
        <w:pStyle w:val="Heading1"/>
        <w:keepNext w:val="0"/>
        <w:keepLines w:val="0"/>
        <w:rPr>
          <w:b/>
          <w:szCs w:val="44"/>
        </w:rPr>
      </w:pPr>
      <w:r>
        <w:t>Marko 2:23-3:6</w:t>
      </w:r>
    </w:p>
    <w:p w:rsidRPr="007B69FD" w:rsidR="003C3658" w:rsidP="00350308" w:rsidRDefault="003C3658" w14:paraId="0A542014" w14:textId="54568423" w14:noSpellErr="1">
      <w:pPr>
        <w:pStyle w:val="Background"/>
      </w:pPr>
      <w:r w:rsidRPr="62F4E0FE" w:rsidR="62F4E0FE">
        <w:rPr>
          <w:lang w:val="en-US"/>
        </w:rPr>
        <w:t xml:space="preserve">Historia: Sabato </w:t>
      </w:r>
      <w:r w:rsidRPr="62F4E0FE" w:rsidR="62F4E0FE">
        <w:rPr>
          <w:lang w:val="en-US"/>
        </w:rPr>
        <w:t>ilikuwa</w:t>
      </w:r>
      <w:r w:rsidRPr="62F4E0FE" w:rsidR="62F4E0FE">
        <w:rPr>
          <w:lang w:val="en-US"/>
        </w:rPr>
        <w:t xml:space="preserve"> siku </w:t>
      </w:r>
      <w:r w:rsidRPr="62F4E0FE" w:rsidR="62F4E0FE">
        <w:rPr>
          <w:lang w:val="en-US"/>
        </w:rPr>
        <w:t>ya</w:t>
      </w:r>
      <w:r w:rsidRPr="62F4E0FE" w:rsidR="62F4E0FE">
        <w:rPr>
          <w:lang w:val="en-US"/>
        </w:rPr>
        <w:t xml:space="preserve"> </w:t>
      </w:r>
      <w:r w:rsidRPr="62F4E0FE" w:rsidR="62F4E0FE">
        <w:rPr>
          <w:lang w:val="en-US"/>
        </w:rPr>
        <w:t>mwisho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juma</w:t>
      </w:r>
      <w:r w:rsidRPr="62F4E0FE" w:rsidR="62F4E0FE">
        <w:rPr>
          <w:lang w:val="en-US"/>
        </w:rPr>
        <w:t xml:space="preserve">. Katika Sheria </w:t>
      </w:r>
      <w:r w:rsidRPr="62F4E0FE" w:rsidR="62F4E0FE">
        <w:rPr>
          <w:lang w:val="en-US"/>
        </w:rPr>
        <w:t>ya</w:t>
      </w:r>
      <w:r w:rsidRPr="62F4E0FE" w:rsidR="62F4E0FE">
        <w:rPr>
          <w:lang w:val="en-US"/>
        </w:rPr>
        <w:t xml:space="preserve"> Musa, </w:t>
      </w:r>
      <w:r w:rsidRPr="62F4E0FE" w:rsidR="62F4E0FE">
        <w:rPr>
          <w:lang w:val="en-US"/>
        </w:rPr>
        <w:t>Mungu</w:t>
      </w:r>
      <w:r w:rsidRPr="62F4E0FE" w:rsidR="62F4E0FE">
        <w:rPr>
          <w:lang w:val="en-US"/>
        </w:rPr>
        <w:t xml:space="preserve"> </w:t>
      </w:r>
      <w:r w:rsidRPr="62F4E0FE" w:rsidR="62F4E0FE">
        <w:rPr>
          <w:lang w:val="en-US"/>
        </w:rPr>
        <w:t>aliwaamuru</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wasifanye</w:t>
      </w:r>
      <w:r w:rsidRPr="62F4E0FE" w:rsidR="62F4E0FE">
        <w:rPr>
          <w:lang w:val="en-US"/>
        </w:rPr>
        <w:t xml:space="preserve"> </w:t>
      </w:r>
      <w:r w:rsidRPr="62F4E0FE" w:rsidR="62F4E0FE">
        <w:rPr>
          <w:lang w:val="en-US"/>
        </w:rPr>
        <w:t>kazi</w:t>
      </w:r>
      <w:r w:rsidRPr="62F4E0FE" w:rsidR="62F4E0FE">
        <w:rPr>
          <w:lang w:val="en-US"/>
        </w:rPr>
        <w:t xml:space="preserve"> siku </w:t>
      </w:r>
      <w:r w:rsidRPr="62F4E0FE" w:rsidR="62F4E0FE">
        <w:rPr>
          <w:lang w:val="en-US"/>
        </w:rPr>
        <w:t>ya</w:t>
      </w:r>
      <w:r w:rsidRPr="62F4E0FE" w:rsidR="62F4E0FE">
        <w:rPr>
          <w:lang w:val="en-US"/>
        </w:rPr>
        <w:t xml:space="preserve"> Sabato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takatifu</w:t>
      </w:r>
      <w:r w:rsidRPr="62F4E0FE" w:rsidR="62F4E0FE">
        <w:rPr>
          <w:lang w:val="en-US"/>
        </w:rPr>
        <w:t>.</w:t>
      </w:r>
    </w:p>
    <w:p w:rsidRPr="007B69FD" w:rsidR="003C3658" w:rsidP="00350308" w:rsidRDefault="003C3658" w14:paraId="5F432EAC" w14:textId="48533F8D" w14:noSpellErr="1">
      <w:pPr>
        <w:pStyle w:val="Background"/>
      </w:pPr>
      <w:r w:rsidRPr="62F4E0FE" w:rsidR="62F4E0FE">
        <w:rPr>
          <w:lang w:val="en-US"/>
        </w:rPr>
        <w:t xml:space="preserve">Katika Marko 3:1 Yesu </w:t>
      </w:r>
      <w:r w:rsidRPr="62F4E0FE" w:rsidR="62F4E0FE">
        <w:rPr>
          <w:lang w:val="en-US"/>
        </w:rPr>
        <w:t>aliingia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sinagogi</w:t>
      </w:r>
      <w:r w:rsidRPr="62F4E0FE" w:rsidR="62F4E0FE">
        <w:rPr>
          <w:lang w:val="en-US"/>
        </w:rPr>
        <w:t xml:space="preserve">. </w:t>
      </w:r>
      <w:r w:rsidRPr="62F4E0FE" w:rsidR="62F4E0FE">
        <w:rPr>
          <w:lang w:val="en-US"/>
        </w:rPr>
        <w:t>Sinagogi</w:t>
      </w:r>
      <w:r w:rsidRPr="62F4E0FE" w:rsidR="62F4E0FE">
        <w:rPr>
          <w:lang w:val="en-US"/>
        </w:rPr>
        <w:t xml:space="preserve"> </w:t>
      </w:r>
      <w:r w:rsidRPr="62F4E0FE" w:rsidR="62F4E0FE">
        <w:rPr>
          <w:lang w:val="en-US"/>
        </w:rPr>
        <w:t>lilikuwa</w:t>
      </w:r>
      <w:r w:rsidRPr="62F4E0FE" w:rsidR="62F4E0FE">
        <w:rPr>
          <w:lang w:val="en-US"/>
        </w:rPr>
        <w:t xml:space="preserve"> </w:t>
      </w:r>
      <w:r w:rsidRPr="62F4E0FE" w:rsidR="62F4E0FE">
        <w:rPr>
          <w:lang w:val="en-US"/>
        </w:rPr>
        <w:t>mahali</w:t>
      </w:r>
      <w:r w:rsidRPr="62F4E0FE" w:rsidR="62F4E0FE">
        <w:rPr>
          <w:lang w:val="en-US"/>
        </w:rPr>
        <w:t xml:space="preserve"> </w:t>
      </w:r>
      <w:r w:rsidRPr="62F4E0FE" w:rsidR="62F4E0FE">
        <w:rPr>
          <w:lang w:val="en-US"/>
        </w:rPr>
        <w:t>ambapo</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walimwabudu</w:t>
      </w:r>
      <w:r w:rsidRPr="62F4E0FE" w:rsidR="62F4E0FE">
        <w:rPr>
          <w:lang w:val="en-US"/>
        </w:rPr>
        <w:t xml:space="preserve"> </w:t>
      </w:r>
      <w:r w:rsidRPr="62F4E0FE" w:rsidR="62F4E0FE">
        <w:rPr>
          <w:lang w:val="en-US"/>
        </w:rPr>
        <w:t>Mungu</w:t>
      </w:r>
      <w:r w:rsidRPr="62F4E0FE" w:rsidR="62F4E0FE">
        <w:rPr>
          <w:lang w:val="en-US"/>
        </w:rPr>
        <w:t>.</w:t>
      </w:r>
    </w:p>
    <w:p w:rsidRPr="00170DC8" w:rsidR="00170DC8" w:rsidP="62F4E0FE" w:rsidRDefault="00170DC8" w14:paraId="52565271"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3C3658" w:rsidP="006D6990" w:rsidRDefault="003C3658" w14:paraId="2F6265E9"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3C3658" w:rsidP="00350308" w:rsidRDefault="003C3658" w14:paraId="6CEC64EC" w14:textId="0A7E248D"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3C3658" w:rsidP="00350308" w:rsidRDefault="003C3658" w14:paraId="43E8A44D" w14:textId="155F49F9" w14:noSpellErr="1">
      <w:pPr>
        <w:pStyle w:val="Checklist"/>
        <w:rPr/>
      </w:pPr>
      <w:r w:rsidRPr="62F4E0FE" w:rsidR="62F4E0FE">
        <w:rPr>
          <w:lang w:val="en-US"/>
        </w:rPr>
        <w:t>Wanafunzi</w:t>
      </w:r>
      <w:r w:rsidRPr="62F4E0FE" w:rsidR="62F4E0FE">
        <w:rPr>
          <w:lang w:val="en-US"/>
        </w:rPr>
        <w:t xml:space="preserve"> </w:t>
      </w:r>
      <w:r w:rsidRPr="62F4E0FE" w:rsidR="62F4E0FE">
        <w:rPr>
          <w:lang w:val="en-US"/>
        </w:rPr>
        <w:t>wa</w:t>
      </w:r>
      <w:r w:rsidRPr="62F4E0FE" w:rsidR="62F4E0FE">
        <w:rPr>
          <w:lang w:val="en-US"/>
        </w:rPr>
        <w:t xml:space="preserve"> Yesu </w:t>
      </w:r>
      <w:r w:rsidRPr="62F4E0FE" w:rsidR="62F4E0FE">
        <w:rPr>
          <w:lang w:val="en-US"/>
        </w:rPr>
        <w:t>waliokota</w:t>
      </w:r>
      <w:r w:rsidRPr="62F4E0FE" w:rsidR="62F4E0FE">
        <w:rPr>
          <w:lang w:val="en-US"/>
        </w:rPr>
        <w:t xml:space="preserve"> </w:t>
      </w:r>
      <w:r w:rsidRPr="62F4E0FE" w:rsidR="62F4E0FE">
        <w:rPr>
          <w:lang w:val="en-US"/>
        </w:rPr>
        <w:t>na</w:t>
      </w:r>
      <w:r w:rsidRPr="62F4E0FE" w:rsidR="62F4E0FE">
        <w:rPr>
          <w:lang w:val="en-US"/>
        </w:rPr>
        <w:t xml:space="preserve"> kula </w:t>
      </w:r>
      <w:r w:rsidRPr="62F4E0FE" w:rsidR="62F4E0FE">
        <w:rPr>
          <w:lang w:val="en-US"/>
        </w:rPr>
        <w:t>masuke</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nafaka</w:t>
      </w:r>
      <w:r w:rsidRPr="62F4E0FE" w:rsidR="62F4E0FE">
        <w:rPr>
          <w:lang w:val="en-US"/>
        </w:rPr>
        <w:t xml:space="preserve"> siku </w:t>
      </w:r>
      <w:r w:rsidRPr="62F4E0FE" w:rsidR="62F4E0FE">
        <w:rPr>
          <w:lang w:val="en-US"/>
        </w:rPr>
        <w:t>ya</w:t>
      </w:r>
      <w:r w:rsidRPr="62F4E0FE" w:rsidR="62F4E0FE">
        <w:rPr>
          <w:lang w:val="en-US"/>
        </w:rPr>
        <w:t xml:space="preserve"> Sabato, </w:t>
      </w:r>
      <w:r w:rsidRPr="62F4E0FE" w:rsidR="62F4E0FE">
        <w:rPr>
          <w:lang w:val="en-US"/>
        </w:rPr>
        <w:t>na</w:t>
      </w:r>
      <w:r w:rsidRPr="62F4E0FE" w:rsidR="62F4E0FE">
        <w:rPr>
          <w:lang w:val="en-US"/>
        </w:rPr>
        <w:t xml:space="preserve"> </w:t>
      </w:r>
      <w:r w:rsidRPr="62F4E0FE" w:rsidR="62F4E0FE">
        <w:rPr>
          <w:lang w:val="en-US"/>
        </w:rPr>
        <w:t>baadhi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Mafarisayo</w:t>
      </w:r>
      <w:r w:rsidRPr="62F4E0FE" w:rsidR="62F4E0FE">
        <w:rPr>
          <w:lang w:val="en-US"/>
        </w:rPr>
        <w:t xml:space="preserve"> </w:t>
      </w:r>
      <w:r w:rsidRPr="62F4E0FE" w:rsidR="62F4E0FE">
        <w:rPr>
          <w:lang w:val="en-US"/>
        </w:rPr>
        <w:t>wakawakemea</w:t>
      </w:r>
      <w:r w:rsidRPr="62F4E0FE" w:rsidR="62F4E0FE">
        <w:rPr>
          <w:lang w:val="en-US"/>
        </w:rPr>
        <w:t>. [2:23-24]</w:t>
      </w:r>
    </w:p>
    <w:p w:rsidRPr="007B69FD" w:rsidR="003C3658" w:rsidP="00350308" w:rsidRDefault="008F6E25" w14:paraId="4EF3ED79" w14:textId="22EC361D" w14:noSpellErr="1">
      <w:pPr>
        <w:pStyle w:val="Checklist"/>
        <w:rPr/>
      </w:pPr>
      <w:r w:rsidRPr="62F4E0FE" w:rsidR="62F4E0FE">
        <w:rPr>
          <w:lang w:val="en-US"/>
        </w:rPr>
        <w:t xml:space="preserve">Yesu </w:t>
      </w:r>
      <w:r w:rsidRPr="62F4E0FE" w:rsidR="62F4E0FE">
        <w:rPr>
          <w:lang w:val="en-US"/>
        </w:rPr>
        <w:t>aliwakumbusha</w:t>
      </w:r>
      <w:r w:rsidRPr="62F4E0FE" w:rsidR="62F4E0FE">
        <w:rPr>
          <w:lang w:val="en-US"/>
        </w:rPr>
        <w:t xml:space="preserve"> </w:t>
      </w:r>
      <w:r w:rsidRPr="62F4E0FE" w:rsidR="62F4E0FE">
        <w:rPr>
          <w:lang w:val="en-US"/>
        </w:rPr>
        <w:t>Mafarisayo</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wakati</w:t>
      </w:r>
      <w:r w:rsidRPr="62F4E0FE" w:rsidR="62F4E0FE">
        <w:rPr>
          <w:lang w:val="en-US"/>
        </w:rPr>
        <w:t xml:space="preserve"> Daudi </w:t>
      </w:r>
      <w:r w:rsidRPr="62F4E0FE" w:rsidR="62F4E0FE">
        <w:rPr>
          <w:lang w:val="en-US"/>
        </w:rPr>
        <w:t>alipokula</w:t>
      </w:r>
      <w:r w:rsidRPr="62F4E0FE" w:rsidR="62F4E0FE">
        <w:rPr>
          <w:lang w:val="en-US"/>
        </w:rPr>
        <w:t xml:space="preserve"> </w:t>
      </w:r>
      <w:r w:rsidRPr="62F4E0FE" w:rsidR="62F4E0FE">
        <w:rPr>
          <w:lang w:val="en-US"/>
        </w:rPr>
        <w:t>mikate</w:t>
      </w:r>
      <w:r w:rsidRPr="62F4E0FE" w:rsidR="62F4E0FE">
        <w:rPr>
          <w:lang w:val="en-US"/>
        </w:rPr>
        <w:t xml:space="preserve"> </w:t>
      </w:r>
      <w:r w:rsidRPr="62F4E0FE" w:rsidR="62F4E0FE">
        <w:rPr>
          <w:lang w:val="en-US"/>
        </w:rPr>
        <w:t>ambayo</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makuhani</w:t>
      </w:r>
      <w:r w:rsidRPr="62F4E0FE" w:rsidR="62F4E0FE">
        <w:rPr>
          <w:lang w:val="en-US"/>
        </w:rPr>
        <w:t xml:space="preserve"> </w:t>
      </w:r>
      <w:r w:rsidRPr="62F4E0FE" w:rsidR="62F4E0FE">
        <w:rPr>
          <w:lang w:val="en-US"/>
        </w:rPr>
        <w:t>tu</w:t>
      </w:r>
      <w:r w:rsidRPr="62F4E0FE" w:rsidR="62F4E0FE">
        <w:rPr>
          <w:lang w:val="en-US"/>
        </w:rPr>
        <w:t xml:space="preserve"> </w:t>
      </w:r>
      <w:r w:rsidRPr="62F4E0FE" w:rsidR="62F4E0FE">
        <w:rPr>
          <w:lang w:val="en-US"/>
        </w:rPr>
        <w:t>walioruhusiwa</w:t>
      </w:r>
      <w:r w:rsidRPr="62F4E0FE" w:rsidR="62F4E0FE">
        <w:rPr>
          <w:lang w:val="en-US"/>
        </w:rPr>
        <w:t xml:space="preserve"> kula. [2:25-26]</w:t>
      </w:r>
    </w:p>
    <w:p w:rsidRPr="007B69FD" w:rsidR="003C3658" w:rsidP="62F4E0FE" w:rsidRDefault="003C3658" w14:paraId="7EEA0A14" w14:textId="276006EF" w14:noSpellErr="1">
      <w:pPr>
        <w:pStyle w:val="Checklist"/>
        <w:rPr>
          <w:lang w:val="en-US"/>
        </w:rPr>
      </w:pPr>
      <w:r w:rsidRPr="62F4E0FE" w:rsidR="62F4E0FE">
        <w:rPr>
          <w:lang w:val="en-US"/>
        </w:rPr>
        <w:t xml:space="preserve">Yesu </w:t>
      </w:r>
      <w:r w:rsidRPr="62F4E0FE" w:rsidR="62F4E0FE">
        <w:rPr>
          <w:lang w:val="en-US"/>
        </w:rPr>
        <w:t>aliwafundisha</w:t>
      </w:r>
      <w:r w:rsidRPr="62F4E0FE" w:rsidR="62F4E0FE">
        <w:rPr>
          <w:lang w:val="en-US"/>
        </w:rPr>
        <w:t xml:space="preserve"> </w:t>
      </w:r>
      <w:r w:rsidRPr="62F4E0FE" w:rsidR="62F4E0FE">
        <w:rPr>
          <w:lang w:val="en-US"/>
        </w:rPr>
        <w:t>kuhusu</w:t>
      </w:r>
      <w:r w:rsidRPr="62F4E0FE" w:rsidR="62F4E0FE">
        <w:rPr>
          <w:lang w:val="en-US"/>
        </w:rPr>
        <w:t xml:space="preserve"> Sabato. [2:27-28] Na </w:t>
      </w:r>
      <w:r w:rsidRPr="62F4E0FE" w:rsidR="62F4E0FE">
        <w:rPr>
          <w:lang w:val="en-US"/>
        </w:rPr>
        <w:t>kwa</w:t>
      </w:r>
      <w:r w:rsidRPr="62F4E0FE" w:rsidR="62F4E0FE">
        <w:rPr>
          <w:lang w:val="en-US"/>
        </w:rPr>
        <w:t xml:space="preserve"> </w:t>
      </w:r>
      <w:r w:rsidRPr="62F4E0FE" w:rsidR="62F4E0FE">
        <w:rPr>
          <w:lang w:val="en-US"/>
        </w:rPr>
        <w:t>hakika</w:t>
      </w:r>
    </w:p>
    <w:p w:rsidRPr="007B69FD" w:rsidR="003C3658" w:rsidP="00350308" w:rsidRDefault="003C3658" w14:paraId="73919A46" w14:textId="1B8A30F8" w14:noSpellErr="1">
      <w:pPr>
        <w:pStyle w:val="Checklist"/>
        <w:rPr/>
      </w:pPr>
      <w:r w:rsidRPr="62F4E0FE" w:rsidR="62F4E0FE">
        <w:rPr>
          <w:lang w:val="en-US"/>
        </w:rPr>
        <w:t xml:space="preserve">Siku </w:t>
      </w:r>
      <w:r w:rsidRPr="62F4E0FE" w:rsidR="62F4E0FE">
        <w:rPr>
          <w:lang w:val="en-US"/>
        </w:rPr>
        <w:t>moja</w:t>
      </w:r>
      <w:r w:rsidRPr="62F4E0FE" w:rsidR="62F4E0FE">
        <w:rPr>
          <w:lang w:val="en-US"/>
        </w:rPr>
        <w:t xml:space="preserve"> </w:t>
      </w:r>
      <w:r w:rsidRPr="62F4E0FE" w:rsidR="62F4E0FE">
        <w:rPr>
          <w:lang w:val="en-US"/>
        </w:rPr>
        <w:t>ya</w:t>
      </w:r>
      <w:r w:rsidRPr="62F4E0FE" w:rsidR="62F4E0FE">
        <w:rPr>
          <w:lang w:val="en-US"/>
        </w:rPr>
        <w:t xml:space="preserve"> Sabato, </w:t>
      </w:r>
      <w:r w:rsidRPr="62F4E0FE" w:rsidR="62F4E0FE">
        <w:rPr>
          <w:lang w:val="en-US"/>
        </w:rPr>
        <w:t>watu</w:t>
      </w:r>
      <w:r w:rsidRPr="62F4E0FE" w:rsidR="62F4E0FE">
        <w:rPr>
          <w:lang w:val="en-US"/>
        </w:rPr>
        <w:t xml:space="preserve"> </w:t>
      </w:r>
      <w:r w:rsidRPr="62F4E0FE" w:rsidR="62F4E0FE">
        <w:rPr>
          <w:lang w:val="en-US"/>
        </w:rPr>
        <w:t>fulani</w:t>
      </w:r>
      <w:r w:rsidRPr="62F4E0FE" w:rsidR="62F4E0FE">
        <w:rPr>
          <w:lang w:val="en-US"/>
        </w:rPr>
        <w:t xml:space="preserve"> </w:t>
      </w:r>
      <w:r w:rsidRPr="62F4E0FE" w:rsidR="62F4E0FE">
        <w:rPr>
          <w:lang w:val="en-US"/>
        </w:rPr>
        <w:t>walimchunguza</w:t>
      </w:r>
      <w:r w:rsidRPr="62F4E0FE" w:rsidR="62F4E0FE">
        <w:rPr>
          <w:lang w:val="en-US"/>
        </w:rPr>
        <w:t xml:space="preserve"> Yesu </w:t>
      </w:r>
      <w:r w:rsidRPr="62F4E0FE" w:rsidR="62F4E0FE">
        <w:rPr>
          <w:lang w:val="en-US"/>
        </w:rPr>
        <w:t>kwa</w:t>
      </w:r>
      <w:r w:rsidRPr="62F4E0FE" w:rsidR="62F4E0FE">
        <w:rPr>
          <w:lang w:val="en-US"/>
        </w:rPr>
        <w:t xml:space="preserve"> </w:t>
      </w:r>
      <w:r w:rsidRPr="62F4E0FE" w:rsidR="62F4E0FE">
        <w:rPr>
          <w:lang w:val="en-US"/>
        </w:rPr>
        <w:t>uangalifu</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kuona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angemponya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fulani</w:t>
      </w:r>
      <w:r w:rsidRPr="62F4E0FE" w:rsidR="62F4E0FE">
        <w:rPr>
          <w:lang w:val="en-US"/>
        </w:rPr>
        <w:t xml:space="preserve"> siku </w:t>
      </w:r>
      <w:r w:rsidRPr="62F4E0FE" w:rsidR="62F4E0FE">
        <w:rPr>
          <w:lang w:val="en-US"/>
        </w:rPr>
        <w:t>hiyo</w:t>
      </w:r>
      <w:r w:rsidRPr="62F4E0FE" w:rsidR="62F4E0FE">
        <w:rPr>
          <w:lang w:val="en-US"/>
        </w:rPr>
        <w:t xml:space="preserve">. </w:t>
      </w:r>
      <w:r w:rsidRPr="62F4E0FE" w:rsidR="62F4E0FE">
        <w:rPr>
          <w:lang w:val="en-US"/>
        </w:rPr>
        <w:t>Walitaka</w:t>
      </w:r>
      <w:r w:rsidRPr="62F4E0FE" w:rsidR="62F4E0FE">
        <w:rPr>
          <w:lang w:val="en-US"/>
        </w:rPr>
        <w:t xml:space="preserve"> </w:t>
      </w:r>
      <w:r w:rsidRPr="62F4E0FE" w:rsidR="62F4E0FE">
        <w:rPr>
          <w:lang w:val="en-US"/>
        </w:rPr>
        <w:t>kumshtaki</w:t>
      </w:r>
      <w:r w:rsidRPr="62F4E0FE" w:rsidR="62F4E0FE">
        <w:rPr>
          <w:lang w:val="en-US"/>
        </w:rPr>
        <w:t xml:space="preserve"> Yesu </w:t>
      </w:r>
      <w:r w:rsidRPr="62F4E0FE" w:rsidR="62F4E0FE">
        <w:rPr>
          <w:lang w:val="en-US"/>
        </w:rPr>
        <w:t>kwa</w:t>
      </w:r>
      <w:r w:rsidRPr="62F4E0FE" w:rsidR="62F4E0FE">
        <w:rPr>
          <w:lang w:val="en-US"/>
        </w:rPr>
        <w:t xml:space="preserve"> </w:t>
      </w:r>
      <w:r w:rsidRPr="62F4E0FE" w:rsidR="62F4E0FE">
        <w:rPr>
          <w:lang w:val="en-US"/>
        </w:rPr>
        <w:t>kuvunja</w:t>
      </w:r>
      <w:r w:rsidRPr="62F4E0FE" w:rsidR="62F4E0FE">
        <w:rPr>
          <w:lang w:val="en-US"/>
        </w:rPr>
        <w:t xml:space="preserve"> sheria. [3:1-2]</w:t>
      </w:r>
    </w:p>
    <w:p w:rsidRPr="007B69FD" w:rsidR="003C3658" w:rsidP="00350308" w:rsidRDefault="003C3658" w14:paraId="33D856C2" w14:textId="5EEC5EE1" w14:noSpellErr="1">
      <w:pPr>
        <w:pStyle w:val="Checklist"/>
        <w:rPr/>
      </w:pPr>
      <w:r w:rsidRPr="62F4E0FE" w:rsidR="62F4E0FE">
        <w:rPr>
          <w:lang w:val="en-US"/>
        </w:rPr>
        <w:t xml:space="preserve">Yesu </w:t>
      </w:r>
      <w:r w:rsidRPr="62F4E0FE" w:rsidR="62F4E0FE">
        <w:rPr>
          <w:lang w:val="en-US"/>
        </w:rPr>
        <w:t>alimponya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[3:5]</w:t>
      </w:r>
    </w:p>
    <w:p w:rsidRPr="007B69FD" w:rsidR="003C3658" w:rsidP="00350308" w:rsidRDefault="003C3658" w14:paraId="0D85168A" w14:textId="33999BAB" w14:noSpellErr="1">
      <w:pPr>
        <w:pStyle w:val="Checklist"/>
        <w:rPr/>
      </w:pPr>
      <w:r w:rsidRPr="62F4E0FE" w:rsidR="62F4E0FE">
        <w:rPr>
          <w:lang w:val="en-US"/>
        </w:rPr>
        <w:t xml:space="preserve">Mara </w:t>
      </w:r>
      <w:r w:rsidRPr="62F4E0FE" w:rsidR="62F4E0FE">
        <w:rPr>
          <w:lang w:val="en-US"/>
        </w:rPr>
        <w:t>Mafarisayo</w:t>
      </w:r>
      <w:r w:rsidRPr="62F4E0FE" w:rsidR="62F4E0FE">
        <w:rPr>
          <w:lang w:val="en-US"/>
        </w:rPr>
        <w:t xml:space="preserve"> </w:t>
      </w:r>
      <w:r w:rsidRPr="62F4E0FE" w:rsidR="62F4E0FE">
        <w:rPr>
          <w:lang w:val="en-US"/>
        </w:rPr>
        <w:t>wakaenda</w:t>
      </w:r>
      <w:r w:rsidRPr="62F4E0FE" w:rsidR="62F4E0FE">
        <w:rPr>
          <w:lang w:val="en-US"/>
        </w:rPr>
        <w:t xml:space="preserve">, </w:t>
      </w:r>
      <w:r w:rsidRPr="62F4E0FE" w:rsidR="62F4E0FE">
        <w:rPr>
          <w:lang w:val="en-US"/>
        </w:rPr>
        <w:t>wakafanya</w:t>
      </w:r>
      <w:r w:rsidRPr="62F4E0FE" w:rsidR="62F4E0FE">
        <w:rPr>
          <w:lang w:val="en-US"/>
        </w:rPr>
        <w:t xml:space="preserve"> </w:t>
      </w:r>
      <w:r w:rsidRPr="62F4E0FE" w:rsidR="62F4E0FE">
        <w:rPr>
          <w:lang w:val="en-US"/>
        </w:rPr>
        <w:t>shauri</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wafuasi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kikundi</w:t>
      </w:r>
      <w:r w:rsidRPr="62F4E0FE" w:rsidR="62F4E0FE">
        <w:rPr>
          <w:lang w:val="en-US"/>
        </w:rPr>
        <w:t xml:space="preserve"> cha </w:t>
      </w:r>
      <w:r w:rsidRPr="62F4E0FE" w:rsidR="62F4E0FE">
        <w:rPr>
          <w:lang w:val="en-US"/>
        </w:rPr>
        <w:t>Herode</w:t>
      </w:r>
      <w:r w:rsidRPr="62F4E0FE" w:rsidR="62F4E0FE">
        <w:rPr>
          <w:lang w:val="en-US"/>
        </w:rPr>
        <w:t xml:space="preserve">, </w:t>
      </w:r>
      <w:r w:rsidRPr="62F4E0FE" w:rsidR="62F4E0FE">
        <w:rPr>
          <w:lang w:val="en-US"/>
        </w:rPr>
        <w:t>jinsi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kumwangamiza</w:t>
      </w:r>
      <w:r w:rsidRPr="62F4E0FE" w:rsidR="62F4E0FE">
        <w:rPr>
          <w:lang w:val="en-US"/>
        </w:rPr>
        <w:t xml:space="preserve"> Yesu. [3:6]</w:t>
      </w:r>
    </w:p>
    <w:p w:rsidRPr="007B69FD" w:rsidR="003C3658" w:rsidP="0019643B" w:rsidRDefault="003C3658" w14:paraId="45BE593D"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3C3658" w:rsidP="006D6990" w:rsidRDefault="003947E5" w14:paraId="68E6A1A6" w14:textId="7969EFD2"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3C3658" w:rsidP="62F4E0FE" w:rsidRDefault="008F6E25" w14:paraId="72D45869" w14:textId="13AA29BC" w14:noSpellErr="1">
      <w:pPr>
        <w:numPr>
          <w:ilvl w:val="0"/>
          <w:numId w:val="12"/>
        </w:numPr>
        <w:rPr>
          <w:sz w:val="20"/>
          <w:szCs w:val="20"/>
          <w:lang w:val="en-US"/>
        </w:rPr>
      </w:pPr>
      <w:r w:rsidRPr="62F4E0FE" w:rsidR="62F4E0FE">
        <w:rPr>
          <w:lang w:val="en-US"/>
        </w:rPr>
        <w:t xml:space="preserve">[2:23] </w:t>
      </w:r>
      <w:r w:rsidRPr="62F4E0FE" w:rsidR="62F4E0FE">
        <w:rPr>
          <w:lang w:val="en-US"/>
        </w:rPr>
        <w:t>Wanafunzi</w:t>
      </w:r>
      <w:r w:rsidRPr="62F4E0FE" w:rsidR="62F4E0FE">
        <w:rPr>
          <w:lang w:val="en-US"/>
        </w:rPr>
        <w:t xml:space="preserve">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wakitembea</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mashamba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nafaka</w:t>
      </w:r>
      <w:r w:rsidRPr="62F4E0FE" w:rsidR="62F4E0FE">
        <w:rPr>
          <w:lang w:val="en-US"/>
        </w:rPr>
        <w:t xml:space="preserve"> siku </w:t>
      </w:r>
      <w:r w:rsidRPr="62F4E0FE" w:rsidR="62F4E0FE">
        <w:rPr>
          <w:lang w:val="en-US"/>
        </w:rPr>
        <w:t>ya</w:t>
      </w:r>
      <w:r w:rsidRPr="62F4E0FE" w:rsidR="62F4E0FE">
        <w:rPr>
          <w:lang w:val="en-US"/>
        </w:rPr>
        <w:t xml:space="preserve"> Sabato?</w:t>
      </w:r>
    </w:p>
    <w:p w:rsidRPr="007B69FD" w:rsidR="003C3658" w:rsidP="62F4E0FE" w:rsidRDefault="003C3658" w14:paraId="57509EB1" w14:textId="77777777" w14:noSpellErr="1">
      <w:pPr>
        <w:ind w:left="720"/>
        <w:rPr>
          <w:sz w:val="20"/>
          <w:szCs w:val="20"/>
          <w:lang w:val="en-US"/>
        </w:rPr>
      </w:pPr>
      <w:r w:rsidRPr="62F4E0FE" w:rsidR="62F4E0FE">
        <w:rPr>
          <w:lang w:val="en-US"/>
        </w:rPr>
        <w:t>Wanafunzi</w:t>
      </w:r>
      <w:r w:rsidRPr="62F4E0FE" w:rsidR="62F4E0FE">
        <w:rPr>
          <w:lang w:val="en-US"/>
        </w:rPr>
        <w:t xml:space="preserve"> wake </w:t>
      </w:r>
      <w:r w:rsidRPr="62F4E0FE" w:rsidR="62F4E0FE">
        <w:rPr>
          <w:lang w:val="en-US"/>
        </w:rPr>
        <w:t>walikuwa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njaa</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wakaanza</w:t>
      </w:r>
      <w:r w:rsidRPr="62F4E0FE" w:rsidR="62F4E0FE">
        <w:rPr>
          <w:lang w:val="en-US"/>
        </w:rPr>
        <w:t xml:space="preserve"> </w:t>
      </w:r>
      <w:r w:rsidRPr="62F4E0FE" w:rsidR="62F4E0FE">
        <w:rPr>
          <w:lang w:val="en-US"/>
        </w:rPr>
        <w:t>kuvuna</w:t>
      </w:r>
      <w:r w:rsidRPr="62F4E0FE" w:rsidR="62F4E0FE">
        <w:rPr>
          <w:lang w:val="en-US"/>
        </w:rPr>
        <w:t xml:space="preserve"> </w:t>
      </w:r>
      <w:r w:rsidRPr="62F4E0FE" w:rsidR="62F4E0FE">
        <w:rPr>
          <w:lang w:val="en-US"/>
        </w:rPr>
        <w:t>masuke</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ngano</w:t>
      </w:r>
      <w:r w:rsidRPr="62F4E0FE" w:rsidR="62F4E0FE">
        <w:rPr>
          <w:lang w:val="en-US"/>
        </w:rPr>
        <w:t xml:space="preserve"> </w:t>
      </w:r>
      <w:r w:rsidRPr="62F4E0FE" w:rsidR="62F4E0FE">
        <w:rPr>
          <w:lang w:val="en-US"/>
        </w:rPr>
        <w:t>na</w:t>
      </w:r>
      <w:r w:rsidRPr="62F4E0FE" w:rsidR="62F4E0FE">
        <w:rPr>
          <w:lang w:val="en-US"/>
        </w:rPr>
        <w:t xml:space="preserve"> kula.</w:t>
      </w:r>
    </w:p>
    <w:p w:rsidRPr="007B69FD" w:rsidR="003C3658" w:rsidP="003C3658" w:rsidRDefault="003C3658" w14:paraId="4AE4D187" w14:textId="77777777">
      <w:pPr>
        <w:ind w:left="720"/>
        <w:rPr>
          <w:sz w:val="20"/>
          <w:szCs w:val="20"/>
        </w:rPr>
      </w:pPr>
      <w:r/>
    </w:p>
    <w:p w:rsidRPr="007B69FD" w:rsidR="003C3658" w:rsidP="62F4E0FE" w:rsidRDefault="008F6E25" w14:paraId="47471118" w14:textId="020FDEDA" w14:noSpellErr="1">
      <w:pPr>
        <w:numPr>
          <w:ilvl w:val="0"/>
          <w:numId w:val="12"/>
        </w:numPr>
        <w:rPr>
          <w:sz w:val="20"/>
          <w:szCs w:val="20"/>
          <w:lang w:val="en-US"/>
        </w:rPr>
      </w:pPr>
      <w:r w:rsidRPr="62F4E0FE" w:rsidR="62F4E0FE">
        <w:rPr>
          <w:lang w:val="en-US"/>
        </w:rPr>
        <w:t xml:space="preserve">[2:24] </w:t>
      </w:r>
      <w:r w:rsidRPr="62F4E0FE" w:rsidR="62F4E0FE">
        <w:rPr>
          <w:lang w:val="en-US"/>
        </w:rPr>
        <w:t>Mafarisayo</w:t>
      </w:r>
      <w:r w:rsidRPr="62F4E0FE" w:rsidR="62F4E0FE">
        <w:rPr>
          <w:lang w:val="en-US"/>
        </w:rPr>
        <w:t xml:space="preserve"> </w:t>
      </w:r>
      <w:r w:rsidRPr="62F4E0FE" w:rsidR="62F4E0FE">
        <w:rPr>
          <w:lang w:val="en-US"/>
        </w:rPr>
        <w:t>walimwambia</w:t>
      </w:r>
      <w:r w:rsidRPr="62F4E0FE" w:rsidR="62F4E0FE">
        <w:rPr>
          <w:lang w:val="en-US"/>
        </w:rPr>
        <w:t xml:space="preserve"> Yesu </w:t>
      </w:r>
      <w:r w:rsidRPr="62F4E0FE" w:rsidR="62F4E0FE">
        <w:rPr>
          <w:lang w:val="en-US"/>
        </w:rPr>
        <w:t>nini</w:t>
      </w:r>
      <w:r w:rsidRPr="62F4E0FE" w:rsidR="62F4E0FE">
        <w:rPr>
          <w:lang w:val="en-US"/>
        </w:rPr>
        <w:t>?</w:t>
      </w:r>
    </w:p>
    <w:p w:rsidRPr="007B69FD" w:rsidR="003C3658" w:rsidP="62F4E0FE" w:rsidRDefault="003C3658" w14:paraId="0C679286" w14:textId="77777777" w14:noSpellErr="1">
      <w:pPr>
        <w:ind w:left="720"/>
        <w:rPr>
          <w:sz w:val="20"/>
          <w:szCs w:val="20"/>
          <w:lang w:val="en-US"/>
        </w:rPr>
      </w:pPr>
      <w:r w:rsidRPr="62F4E0FE" w:rsidR="62F4E0FE">
        <w:rPr>
          <w:lang w:val="en-US"/>
        </w:rPr>
        <w:t>Walimwambia</w:t>
      </w:r>
      <w:r w:rsidRPr="62F4E0FE" w:rsidR="62F4E0FE">
        <w:rPr>
          <w:lang w:val="en-US"/>
        </w:rPr>
        <w:t xml:space="preserve"> Yesu </w:t>
      </w:r>
      <w:r w:rsidRPr="62F4E0FE" w:rsidR="62F4E0FE">
        <w:rPr>
          <w:lang w:val="en-US"/>
        </w:rPr>
        <w:t>kwamba</w:t>
      </w:r>
      <w:r w:rsidRPr="62F4E0FE" w:rsidR="62F4E0FE">
        <w:rPr>
          <w:lang w:val="en-US"/>
        </w:rPr>
        <w:t xml:space="preserve"> </w:t>
      </w:r>
      <w:r w:rsidRPr="62F4E0FE" w:rsidR="62F4E0FE">
        <w:rPr>
          <w:lang w:val="en-US"/>
        </w:rPr>
        <w:t>haikuwa</w:t>
      </w:r>
      <w:r w:rsidRPr="62F4E0FE" w:rsidR="62F4E0FE">
        <w:rPr>
          <w:lang w:val="en-US"/>
        </w:rPr>
        <w:t xml:space="preserve"> </w:t>
      </w:r>
      <w:r w:rsidRPr="62F4E0FE" w:rsidR="62F4E0FE">
        <w:rPr>
          <w:lang w:val="en-US"/>
        </w:rPr>
        <w:t>halali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walilokuwa</w:t>
      </w:r>
      <w:r w:rsidRPr="62F4E0FE" w:rsidR="62F4E0FE">
        <w:rPr>
          <w:lang w:val="en-US"/>
        </w:rPr>
        <w:t xml:space="preserve"> </w:t>
      </w:r>
      <w:r w:rsidRPr="62F4E0FE" w:rsidR="62F4E0FE">
        <w:rPr>
          <w:lang w:val="en-US"/>
        </w:rPr>
        <w:t>wakifanya</w:t>
      </w:r>
      <w:r w:rsidRPr="62F4E0FE" w:rsidR="62F4E0FE">
        <w:rPr>
          <w:lang w:val="en-US"/>
        </w:rPr>
        <w:t xml:space="preserve"> siku </w:t>
      </w:r>
      <w:r w:rsidRPr="62F4E0FE" w:rsidR="62F4E0FE">
        <w:rPr>
          <w:lang w:val="en-US"/>
        </w:rPr>
        <w:t>ya</w:t>
      </w:r>
      <w:r w:rsidRPr="62F4E0FE" w:rsidR="62F4E0FE">
        <w:rPr>
          <w:lang w:val="en-US"/>
        </w:rPr>
        <w:t xml:space="preserve"> Sabato.</w:t>
      </w:r>
    </w:p>
    <w:p w:rsidRPr="007B69FD" w:rsidR="003C3658" w:rsidP="003C3658" w:rsidRDefault="003C3658" w14:paraId="7C6CD91F" w14:textId="77777777">
      <w:pPr>
        <w:ind w:left="720"/>
        <w:rPr>
          <w:sz w:val="20"/>
          <w:szCs w:val="20"/>
        </w:rPr>
      </w:pPr>
      <w:r/>
    </w:p>
    <w:p w:rsidRPr="007B69FD" w:rsidR="003C3658" w:rsidP="62F4E0FE" w:rsidRDefault="008F6E25" w14:paraId="76D26E2C" w14:textId="35E50499" w14:noSpellErr="1">
      <w:pPr>
        <w:numPr>
          <w:ilvl w:val="0"/>
          <w:numId w:val="12"/>
        </w:numPr>
        <w:rPr>
          <w:sz w:val="20"/>
          <w:szCs w:val="20"/>
          <w:lang w:val="en-US"/>
        </w:rPr>
      </w:pPr>
      <w:r w:rsidRPr="62F4E0FE" w:rsidR="62F4E0FE">
        <w:rPr>
          <w:lang w:val="en-US"/>
        </w:rPr>
        <w:t xml:space="preserve">[2:25-26] Yesu </w:t>
      </w:r>
      <w:r w:rsidRPr="62F4E0FE" w:rsidR="62F4E0FE">
        <w:rPr>
          <w:lang w:val="en-US"/>
        </w:rPr>
        <w:t>alisema</w:t>
      </w:r>
      <w:r w:rsidRPr="62F4E0FE" w:rsidR="62F4E0FE">
        <w:rPr>
          <w:lang w:val="en-US"/>
        </w:rPr>
        <w:t xml:space="preserve"> Daudi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01D98E31" w14:textId="77777777" w14:noSpellErr="1">
      <w:pPr>
        <w:ind w:left="720"/>
        <w:rPr>
          <w:sz w:val="20"/>
          <w:szCs w:val="20"/>
          <w:lang w:val="en-US"/>
        </w:rPr>
      </w:pPr>
      <w:r w:rsidRPr="62F4E0FE" w:rsidR="62F4E0FE">
        <w:rPr>
          <w:lang w:val="en-US"/>
        </w:rPr>
        <w:t xml:space="preserve">Daudi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 xml:space="preserve"> wake </w:t>
      </w:r>
      <w:r w:rsidRPr="62F4E0FE" w:rsidR="62F4E0FE">
        <w:rPr>
          <w:lang w:val="en-US"/>
        </w:rPr>
        <w:t>walikuwa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njaa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akaingia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Daudi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 xml:space="preserve"> wake </w:t>
      </w:r>
      <w:r w:rsidRPr="62F4E0FE" w:rsidR="62F4E0FE">
        <w:rPr>
          <w:lang w:val="en-US"/>
        </w:rPr>
        <w:t>walikula</w:t>
      </w:r>
      <w:r w:rsidRPr="62F4E0FE" w:rsidR="62F4E0FE">
        <w:rPr>
          <w:lang w:val="en-US"/>
        </w:rPr>
        <w:t xml:space="preserve"> </w:t>
      </w:r>
      <w:r w:rsidRPr="62F4E0FE" w:rsidR="62F4E0FE">
        <w:rPr>
          <w:lang w:val="en-US"/>
        </w:rPr>
        <w:t>mikate</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wonyesho</w:t>
      </w:r>
      <w:r w:rsidRPr="62F4E0FE" w:rsidR="62F4E0FE">
        <w:rPr>
          <w:lang w:val="en-US"/>
        </w:rPr>
        <w:t xml:space="preserve">, </w:t>
      </w:r>
      <w:r w:rsidRPr="62F4E0FE" w:rsidR="62F4E0FE">
        <w:rPr>
          <w:lang w:val="en-US"/>
        </w:rPr>
        <w:t>ambayo</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makuhani</w:t>
      </w:r>
      <w:r w:rsidRPr="62F4E0FE" w:rsidR="62F4E0FE">
        <w:rPr>
          <w:lang w:val="en-US"/>
        </w:rPr>
        <w:t xml:space="preserve"> peke </w:t>
      </w:r>
      <w:r w:rsidRPr="62F4E0FE" w:rsidR="62F4E0FE">
        <w:rPr>
          <w:lang w:val="en-US"/>
        </w:rPr>
        <w:t>yao</w:t>
      </w:r>
      <w:r w:rsidRPr="62F4E0FE" w:rsidR="62F4E0FE">
        <w:rPr>
          <w:lang w:val="en-US"/>
        </w:rPr>
        <w:t xml:space="preserve"> </w:t>
      </w:r>
      <w:r w:rsidRPr="62F4E0FE" w:rsidR="62F4E0FE">
        <w:rPr>
          <w:lang w:val="en-US"/>
        </w:rPr>
        <w:t>tu</w:t>
      </w:r>
      <w:r w:rsidRPr="62F4E0FE" w:rsidR="62F4E0FE">
        <w:rPr>
          <w:lang w:val="en-US"/>
        </w:rPr>
        <w:t xml:space="preserve"> </w:t>
      </w:r>
      <w:r w:rsidRPr="62F4E0FE" w:rsidR="62F4E0FE">
        <w:rPr>
          <w:lang w:val="en-US"/>
        </w:rPr>
        <w:t>walioruhusiwa</w:t>
      </w:r>
      <w:r w:rsidRPr="62F4E0FE" w:rsidR="62F4E0FE">
        <w:rPr>
          <w:lang w:val="en-US"/>
        </w:rPr>
        <w:t xml:space="preserve"> kula.</w:t>
      </w:r>
    </w:p>
    <w:p w:rsidRPr="007B69FD" w:rsidR="003C3658" w:rsidP="003C3658" w:rsidRDefault="003C3658" w14:paraId="12309930" w14:textId="77777777">
      <w:pPr>
        <w:ind w:left="720"/>
        <w:rPr>
          <w:sz w:val="20"/>
          <w:szCs w:val="20"/>
        </w:rPr>
      </w:pPr>
      <w:r/>
    </w:p>
    <w:p w:rsidRPr="007B69FD" w:rsidR="003C3658" w:rsidP="62F4E0FE" w:rsidRDefault="008F6E25" w14:paraId="6D71806F" w14:textId="76D58394" w14:noSpellErr="1">
      <w:pPr>
        <w:numPr>
          <w:ilvl w:val="0"/>
          <w:numId w:val="12"/>
        </w:numPr>
        <w:rPr>
          <w:sz w:val="20"/>
          <w:szCs w:val="20"/>
          <w:lang w:val="en-US"/>
        </w:rPr>
      </w:pPr>
      <w:r w:rsidRPr="62F4E0FE" w:rsidR="62F4E0FE">
        <w:rPr>
          <w:lang w:val="en-US"/>
        </w:rPr>
        <w:t xml:space="preserve">[2:27] Yesu </w:t>
      </w:r>
      <w:r w:rsidRPr="62F4E0FE" w:rsidR="62F4E0FE">
        <w:rPr>
          <w:lang w:val="en-US"/>
        </w:rPr>
        <w:t>aliwaambia</w:t>
      </w:r>
      <w:r w:rsidRPr="62F4E0FE" w:rsidR="62F4E0FE">
        <w:rPr>
          <w:lang w:val="en-US"/>
        </w:rPr>
        <w:t xml:space="preserve"> </w:t>
      </w:r>
      <w:r w:rsidRPr="62F4E0FE" w:rsidR="62F4E0FE">
        <w:rPr>
          <w:lang w:val="en-US"/>
        </w:rPr>
        <w:t>Mafarisayo</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kuhusu</w:t>
      </w:r>
      <w:r w:rsidRPr="62F4E0FE" w:rsidR="62F4E0FE">
        <w:rPr>
          <w:lang w:val="en-US"/>
        </w:rPr>
        <w:t xml:space="preserve"> Sabato?</w:t>
      </w:r>
    </w:p>
    <w:p w:rsidRPr="007B69FD" w:rsidR="003C3658" w:rsidP="48114252" w:rsidRDefault="003C3658" w14:paraId="3659036F" w14:textId="77777777">
      <w:pPr>
        <w:ind w:left="720"/>
        <w:rPr>
          <w:sz w:val="20"/>
          <w:szCs w:val="20"/>
          <w:lang w:val="en-US"/>
        </w:rPr>
      </w:pPr>
      <w:r>
        <w:t>Sabato ilifanywa kwa ajili ya wanadamu. Wanadamu hawakuumbwa kwa ajili ya Sabato.</w:t>
      </w:r>
    </w:p>
    <w:p w:rsidRPr="007B69FD" w:rsidR="003C3658" w:rsidP="003C3658" w:rsidRDefault="003C3658" w14:paraId="0FE57C63" w14:textId="77777777">
      <w:pPr>
        <w:ind w:left="720"/>
        <w:rPr>
          <w:sz w:val="20"/>
          <w:szCs w:val="20"/>
        </w:rPr>
      </w:pPr>
      <w:r/>
    </w:p>
    <w:p w:rsidRPr="007B69FD" w:rsidR="003C3658" w:rsidP="62F4E0FE" w:rsidRDefault="008F6E25" w14:paraId="71E1AB3E" w14:textId="7825C32B" w14:noSpellErr="1">
      <w:pPr>
        <w:numPr>
          <w:ilvl w:val="0"/>
          <w:numId w:val="12"/>
        </w:numPr>
        <w:rPr>
          <w:sz w:val="20"/>
          <w:szCs w:val="20"/>
          <w:lang w:val="en-US"/>
        </w:rPr>
      </w:pPr>
      <w:r w:rsidRPr="62F4E0FE" w:rsidR="62F4E0FE">
        <w:rPr>
          <w:lang w:val="en-US"/>
        </w:rPr>
        <w:t xml:space="preserve">[2:28] Yesu </w:t>
      </w:r>
      <w:r w:rsidRPr="62F4E0FE" w:rsidR="62F4E0FE">
        <w:rPr>
          <w:lang w:val="en-US"/>
        </w:rPr>
        <w:t>alisema</w:t>
      </w:r>
      <w:r w:rsidRPr="62F4E0FE" w:rsidR="62F4E0FE">
        <w:rPr>
          <w:lang w:val="en-US"/>
        </w:rPr>
        <w:t xml:space="preserve"> ana </w:t>
      </w:r>
      <w:r w:rsidRPr="62F4E0FE" w:rsidR="62F4E0FE">
        <w:rPr>
          <w:lang w:val="en-US"/>
        </w:rPr>
        <w:t>mamlaka</w:t>
      </w:r>
      <w:r w:rsidRPr="62F4E0FE" w:rsidR="62F4E0FE">
        <w:rPr>
          <w:lang w:val="en-US"/>
        </w:rPr>
        <w:t xml:space="preserve"> </w:t>
      </w:r>
      <w:r w:rsidRPr="62F4E0FE" w:rsidR="62F4E0FE">
        <w:rPr>
          <w:lang w:val="en-US"/>
        </w:rPr>
        <w:t>gani</w:t>
      </w:r>
      <w:r w:rsidRPr="62F4E0FE" w:rsidR="62F4E0FE">
        <w:rPr>
          <w:lang w:val="en-US"/>
        </w:rPr>
        <w:t>?</w:t>
      </w:r>
    </w:p>
    <w:p w:rsidRPr="007B69FD" w:rsidR="003C3658" w:rsidP="62F4E0FE" w:rsidRDefault="003C3658" w14:paraId="79735C16" w14:textId="6AC79F42" w14:noSpellErr="1">
      <w:pPr>
        <w:ind w:left="720"/>
        <w:rPr>
          <w:sz w:val="20"/>
          <w:szCs w:val="20"/>
          <w:lang w:val="en-US"/>
        </w:rPr>
      </w:pPr>
      <w:r w:rsidRPr="62F4E0FE" w:rsidR="62F4E0FE">
        <w:rPr>
          <w:lang w:val="en-US"/>
        </w:rPr>
        <w:t xml:space="preserve">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yeye</w:t>
      </w:r>
      <w:r w:rsidRPr="62F4E0FE" w:rsidR="62F4E0FE">
        <w:rPr>
          <w:lang w:val="en-US"/>
        </w:rPr>
        <w:t xml:space="preserve">, Mwana </w:t>
      </w:r>
      <w:r w:rsidRPr="62F4E0FE" w:rsidR="62F4E0FE">
        <w:rPr>
          <w:lang w:val="en-US"/>
        </w:rPr>
        <w:t>wa</w:t>
      </w:r>
      <w:r w:rsidRPr="62F4E0FE" w:rsidR="62F4E0FE">
        <w:rPr>
          <w:lang w:val="en-US"/>
        </w:rPr>
        <w:t xml:space="preserve"> Adamu, </w:t>
      </w:r>
      <w:r w:rsidRPr="62F4E0FE" w:rsidR="62F4E0FE">
        <w:rPr>
          <w:lang w:val="en-US"/>
        </w:rPr>
        <w:t>ni</w:t>
      </w:r>
      <w:r w:rsidRPr="62F4E0FE" w:rsidR="62F4E0FE">
        <w:rPr>
          <w:lang w:val="en-US"/>
        </w:rPr>
        <w:t xml:space="preserve"> Bwana </w:t>
      </w:r>
      <w:r w:rsidRPr="62F4E0FE" w:rsidR="62F4E0FE">
        <w:rPr>
          <w:lang w:val="en-US"/>
        </w:rPr>
        <w:t>hata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sabato</w:t>
      </w:r>
      <w:r w:rsidRPr="62F4E0FE" w:rsidR="62F4E0FE">
        <w:rPr>
          <w:lang w:val="en-US"/>
        </w:rPr>
        <w:t>.</w:t>
      </w:r>
    </w:p>
    <w:p w:rsidRPr="007B69FD" w:rsidR="003C3658" w:rsidP="003C3658" w:rsidRDefault="003C3658" w14:paraId="59A0ADDA" w14:textId="77777777">
      <w:pPr>
        <w:ind w:left="720"/>
        <w:rPr>
          <w:sz w:val="20"/>
          <w:szCs w:val="20"/>
        </w:rPr>
      </w:pPr>
      <w:r/>
    </w:p>
    <w:p w:rsidRPr="007B69FD" w:rsidR="003C3658" w:rsidP="0099152C" w:rsidRDefault="008F6E25" w14:paraId="043A79C3" w14:textId="5BBD32F1">
      <w:pPr>
        <w:numPr>
          <w:ilvl w:val="0"/>
          <w:numId w:val="12"/>
        </w:numPr>
        <w:rPr>
          <w:sz w:val="20"/>
          <w:szCs w:val="20"/>
          <w:lang w:val="en-US"/>
        </w:rPr>
      </w:pPr>
      <w:r>
        <w:t>[2:27-28] Unafikiri Yesu alimaanisha nini katika mstari wa 27 alipozungumza kuhusu Sabato na wanadamu?</w:t>
      </w:r>
    </w:p>
    <w:p w:rsidRPr="007B69FD" w:rsidR="003C3658" w:rsidP="48114252" w:rsidRDefault="00AF3C50" w14:paraId="525DE117" w14:textId="6E19AD91">
      <w:pPr>
        <w:ind w:left="720"/>
        <w:rPr>
          <w:sz w:val="20"/>
          <w:szCs w:val="20"/>
          <w:lang w:val="en-US"/>
        </w:rPr>
      </w:pPr>
      <w:r>
        <w:t>(Majibu yanaweza kutofautiana.) Labda Yesu alitaka watu wajue kwamba Mungu aliumba Sabato iwe yenye manufaa kwa watu, si mzigo.</w:t>
      </w:r>
    </w:p>
    <w:p w:rsidRPr="007B69FD" w:rsidR="003C3658" w:rsidP="003C3658" w:rsidRDefault="003C3658" w14:paraId="7691127C" w14:textId="77777777">
      <w:pPr>
        <w:ind w:left="720"/>
        <w:rPr>
          <w:sz w:val="20"/>
          <w:szCs w:val="20"/>
        </w:rPr>
      </w:pPr>
      <w:r/>
    </w:p>
    <w:p w:rsidRPr="007B69FD" w:rsidR="003C3658" w:rsidP="62F4E0FE" w:rsidRDefault="008F6E25" w14:paraId="367F04CD" w14:textId="04583E2B" w14:noSpellErr="1">
      <w:pPr>
        <w:numPr>
          <w:ilvl w:val="0"/>
          <w:numId w:val="12"/>
        </w:numPr>
        <w:rPr>
          <w:sz w:val="20"/>
          <w:szCs w:val="20"/>
          <w:lang w:val="en-US"/>
        </w:rPr>
      </w:pPr>
      <w:r w:rsidRPr="62F4E0FE" w:rsidR="62F4E0FE">
        <w:rPr>
          <w:lang w:val="en-US"/>
        </w:rPr>
        <w:t xml:space="preserve">[3:1] Yesu </w:t>
      </w:r>
      <w:r w:rsidRPr="62F4E0FE" w:rsidR="62F4E0FE">
        <w:rPr>
          <w:lang w:val="en-US"/>
        </w:rPr>
        <w:t>aliona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alipoingia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sinagogi</w:t>
      </w:r>
      <w:r w:rsidRPr="62F4E0FE" w:rsidR="62F4E0FE">
        <w:rPr>
          <w:lang w:val="en-US"/>
        </w:rPr>
        <w:t>?</w:t>
      </w:r>
    </w:p>
    <w:p w:rsidRPr="007B69FD" w:rsidR="003C3658" w:rsidP="62F4E0FE" w:rsidRDefault="003C3658" w14:paraId="41E7F9B9" w14:textId="77777777" w14:noSpellErr="1">
      <w:pPr>
        <w:ind w:left="720"/>
        <w:rPr>
          <w:sz w:val="20"/>
          <w:szCs w:val="20"/>
          <w:lang w:val="en-US"/>
        </w:rPr>
      </w:pPr>
      <w:r w:rsidRPr="62F4E0FE" w:rsidR="62F4E0FE">
        <w:rPr>
          <w:lang w:val="en-US"/>
        </w:rPr>
        <w:t xml:space="preserve">Yesu </w:t>
      </w:r>
      <w:r w:rsidRPr="62F4E0FE" w:rsidR="62F4E0FE">
        <w:rPr>
          <w:lang w:val="en-US"/>
        </w:rPr>
        <w:t>alimwona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mkono</w:t>
      </w:r>
      <w:r w:rsidRPr="62F4E0FE" w:rsidR="62F4E0FE">
        <w:rPr>
          <w:lang w:val="en-US"/>
        </w:rPr>
        <w:t xml:space="preserve"> </w:t>
      </w:r>
      <w:r w:rsidRPr="62F4E0FE" w:rsidR="62F4E0FE">
        <w:rPr>
          <w:lang w:val="en-US"/>
        </w:rPr>
        <w:t>uliopooza</w:t>
      </w:r>
      <w:r w:rsidRPr="62F4E0FE" w:rsidR="62F4E0FE">
        <w:rPr>
          <w:lang w:val="en-US"/>
        </w:rPr>
        <w:t>.</w:t>
      </w:r>
    </w:p>
    <w:p w:rsidRPr="007B69FD" w:rsidR="00350308" w:rsidP="62F4E0FE" w:rsidRDefault="00350308" w14:paraId="4A2B8621" w14:textId="77777777" w14:noSpellErr="1">
      <w:pPr>
        <w:pStyle w:val="Continuedline"/>
        <w:rPr>
          <w:lang w:val="en-US"/>
        </w:rPr>
      </w:pPr>
      <w:r w:rsidRPr="62F4E0FE" w:rsidR="62F4E0FE">
        <w:rPr>
          <w:lang w:val="en-US"/>
        </w:rPr>
        <w:t xml:space="preserve">Marko 2:23-3:6 </w:t>
      </w:r>
      <w:r w:rsidRPr="62F4E0FE" w:rsidR="62F4E0FE">
        <w:rPr>
          <w:lang w:val="en-US"/>
        </w:rPr>
        <w:t>iliendelea</w:t>
      </w:r>
    </w:p>
    <w:p w:rsidRPr="007B69FD" w:rsidR="003C3658" w:rsidP="0019643B" w:rsidRDefault="003C3658" w14:paraId="01D77A1B" w14:textId="77777777">
      <w:pPr>
        <w:rPr>
          <w:sz w:val="20"/>
          <w:szCs w:val="20"/>
        </w:rPr>
      </w:pPr>
      <w:r/>
    </w:p>
    <w:p w:rsidRPr="007B69FD" w:rsidR="003C3658" w:rsidP="62F4E0FE" w:rsidRDefault="008F6E25" w14:paraId="42741867" w14:textId="48559957" w14:noSpellErr="1">
      <w:pPr>
        <w:numPr>
          <w:ilvl w:val="0"/>
          <w:numId w:val="12"/>
        </w:numPr>
        <w:rPr>
          <w:sz w:val="20"/>
          <w:szCs w:val="20"/>
          <w:lang w:val="en-US"/>
        </w:rPr>
      </w:pPr>
      <w:r w:rsidRPr="62F4E0FE" w:rsidR="62F4E0FE">
        <w:rPr>
          <w:lang w:val="en-US"/>
        </w:rPr>
        <w:t xml:space="preserve">[3:2] Kwa </w:t>
      </w:r>
      <w:r w:rsidRPr="62F4E0FE" w:rsidR="62F4E0FE">
        <w:rPr>
          <w:lang w:val="en-US"/>
        </w:rPr>
        <w:t>nini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fulani</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wakingojea</w:t>
      </w:r>
      <w:r w:rsidRPr="62F4E0FE" w:rsidR="62F4E0FE">
        <w:rPr>
          <w:lang w:val="en-US"/>
        </w:rPr>
        <w:t xml:space="preserve"> </w:t>
      </w:r>
      <w:r w:rsidRPr="62F4E0FE" w:rsidR="62F4E0FE">
        <w:rPr>
          <w:lang w:val="en-US"/>
        </w:rPr>
        <w:t>kuona</w:t>
      </w:r>
      <w:r w:rsidRPr="62F4E0FE" w:rsidR="62F4E0FE">
        <w:rPr>
          <w:lang w:val="en-US"/>
        </w:rPr>
        <w:t xml:space="preserve"> </w:t>
      </w:r>
      <w:r w:rsidRPr="62F4E0FE" w:rsidR="62F4E0FE">
        <w:rPr>
          <w:lang w:val="en-US"/>
        </w:rPr>
        <w:t>kile</w:t>
      </w:r>
      <w:r w:rsidRPr="62F4E0FE" w:rsidR="62F4E0FE">
        <w:rPr>
          <w:lang w:val="en-US"/>
        </w:rPr>
        <w:t xml:space="preserve"> </w:t>
      </w:r>
      <w:r w:rsidRPr="62F4E0FE" w:rsidR="62F4E0FE">
        <w:rPr>
          <w:lang w:val="en-US"/>
        </w:rPr>
        <w:t>ambacho</w:t>
      </w:r>
      <w:r w:rsidRPr="62F4E0FE" w:rsidR="62F4E0FE">
        <w:rPr>
          <w:lang w:val="en-US"/>
        </w:rPr>
        <w:t xml:space="preserve"> Yesu </w:t>
      </w:r>
      <w:r w:rsidRPr="62F4E0FE" w:rsidR="62F4E0FE">
        <w:rPr>
          <w:lang w:val="en-US"/>
        </w:rPr>
        <w:t>angefanya</w:t>
      </w:r>
      <w:r w:rsidRPr="62F4E0FE" w:rsidR="62F4E0FE">
        <w:rPr>
          <w:lang w:val="en-US"/>
        </w:rPr>
        <w:t>?</w:t>
      </w:r>
    </w:p>
    <w:p w:rsidRPr="007B69FD" w:rsidR="003C3658" w:rsidP="62F4E0FE" w:rsidRDefault="003C3658" w14:paraId="7AD902E8" w14:textId="77777777" w14:noSpellErr="1">
      <w:pPr>
        <w:ind w:left="720"/>
        <w:rPr>
          <w:sz w:val="20"/>
          <w:szCs w:val="20"/>
          <w:lang w:val="en-US"/>
        </w:rPr>
      </w:pPr>
      <w:r w:rsidRPr="62F4E0FE" w:rsidR="62F4E0FE">
        <w:rPr>
          <w:lang w:val="en-US"/>
        </w:rPr>
        <w:t>Baadhi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waliokuwa</w:t>
      </w:r>
      <w:r w:rsidRPr="62F4E0FE" w:rsidR="62F4E0FE">
        <w:rPr>
          <w:lang w:val="en-US"/>
        </w:rPr>
        <w:t xml:space="preserve"> </w:t>
      </w:r>
      <w:r w:rsidRPr="62F4E0FE" w:rsidR="62F4E0FE">
        <w:rPr>
          <w:lang w:val="en-US"/>
        </w:rPr>
        <w:t>wakimchunguza</w:t>
      </w:r>
      <w:r w:rsidRPr="62F4E0FE" w:rsidR="62F4E0FE">
        <w:rPr>
          <w:lang w:val="en-US"/>
        </w:rPr>
        <w:t xml:space="preserve"> Yesu </w:t>
      </w:r>
      <w:r w:rsidRPr="62F4E0FE" w:rsidR="62F4E0FE">
        <w:rPr>
          <w:lang w:val="en-US"/>
        </w:rPr>
        <w:t>walitaka</w:t>
      </w:r>
      <w:r w:rsidRPr="62F4E0FE" w:rsidR="62F4E0FE">
        <w:rPr>
          <w:lang w:val="en-US"/>
        </w:rPr>
        <w:t xml:space="preserve"> </w:t>
      </w:r>
      <w:r w:rsidRPr="62F4E0FE" w:rsidR="62F4E0FE">
        <w:rPr>
          <w:lang w:val="en-US"/>
        </w:rPr>
        <w:t>kujua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atamponya</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mtu</w:t>
      </w:r>
      <w:r w:rsidRPr="62F4E0FE" w:rsidR="62F4E0FE">
        <w:rPr>
          <w:lang w:val="en-US"/>
        </w:rPr>
        <w:t xml:space="preserve"> siku </w:t>
      </w:r>
      <w:r w:rsidRPr="62F4E0FE" w:rsidR="62F4E0FE">
        <w:rPr>
          <w:lang w:val="en-US"/>
        </w:rPr>
        <w:t>ya</w:t>
      </w:r>
      <w:r w:rsidRPr="62F4E0FE" w:rsidR="62F4E0FE">
        <w:rPr>
          <w:lang w:val="en-US"/>
        </w:rPr>
        <w:t xml:space="preserve"> Sabato, </w:t>
      </w:r>
      <w:r w:rsidRPr="62F4E0FE" w:rsidR="62F4E0FE">
        <w:rPr>
          <w:lang w:val="en-US"/>
        </w:rPr>
        <w:t>ili</w:t>
      </w:r>
      <w:r w:rsidRPr="62F4E0FE" w:rsidR="62F4E0FE">
        <w:rPr>
          <w:lang w:val="en-US"/>
        </w:rPr>
        <w:t xml:space="preserve"> </w:t>
      </w:r>
      <w:r w:rsidRPr="62F4E0FE" w:rsidR="62F4E0FE">
        <w:rPr>
          <w:lang w:val="en-US"/>
        </w:rPr>
        <w:t>wapate</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kumshtaki</w:t>
      </w:r>
      <w:r w:rsidRPr="62F4E0FE" w:rsidR="62F4E0FE">
        <w:rPr>
          <w:lang w:val="en-US"/>
        </w:rPr>
        <w:t>.</w:t>
      </w:r>
    </w:p>
    <w:p w:rsidRPr="007B69FD" w:rsidR="003C3658" w:rsidP="003C3658" w:rsidRDefault="003C3658" w14:paraId="725166CE" w14:textId="77777777">
      <w:pPr>
        <w:ind w:left="720"/>
        <w:rPr>
          <w:sz w:val="20"/>
          <w:szCs w:val="20"/>
        </w:rPr>
      </w:pPr>
      <w:r/>
    </w:p>
    <w:p w:rsidRPr="007B69FD" w:rsidR="003C3658" w:rsidP="62F4E0FE" w:rsidRDefault="008F6E25" w14:paraId="37E1D5A9" w14:textId="16E86E68" w14:noSpellErr="1">
      <w:pPr>
        <w:numPr>
          <w:ilvl w:val="0"/>
          <w:numId w:val="12"/>
        </w:numPr>
        <w:rPr>
          <w:sz w:val="20"/>
          <w:szCs w:val="20"/>
          <w:lang w:val="en-US"/>
        </w:rPr>
      </w:pPr>
      <w:r w:rsidRPr="62F4E0FE" w:rsidR="62F4E0FE">
        <w:rPr>
          <w:lang w:val="en-US"/>
        </w:rPr>
        <w:t xml:space="preserve">[3:3] Yesu </w:t>
      </w:r>
      <w:r w:rsidRPr="62F4E0FE" w:rsidR="62F4E0FE">
        <w:rPr>
          <w:lang w:val="en-US"/>
        </w:rPr>
        <w:t>alimwambia</w:t>
      </w:r>
      <w:r w:rsidRPr="62F4E0FE" w:rsidR="62F4E0FE">
        <w:rPr>
          <w:lang w:val="en-US"/>
        </w:rPr>
        <w:t xml:space="preserve"> </w:t>
      </w:r>
      <w:r w:rsidRPr="62F4E0FE" w:rsidR="62F4E0FE">
        <w:rPr>
          <w:lang w:val="en-US"/>
        </w:rPr>
        <w:t>nini</w:t>
      </w:r>
      <w:r w:rsidRPr="62F4E0FE" w:rsidR="62F4E0FE">
        <w:rPr>
          <w:lang w:val="en-US"/>
        </w:rPr>
        <w:t xml:space="preserve"> yule </w:t>
      </w:r>
      <w:r w:rsidRPr="62F4E0FE" w:rsidR="62F4E0FE">
        <w:rPr>
          <w:lang w:val="en-US"/>
        </w:rPr>
        <w:t>mtu</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mkono</w:t>
      </w:r>
      <w:r w:rsidRPr="62F4E0FE" w:rsidR="62F4E0FE">
        <w:rPr>
          <w:lang w:val="en-US"/>
        </w:rPr>
        <w:t xml:space="preserve"> </w:t>
      </w:r>
      <w:r w:rsidRPr="62F4E0FE" w:rsidR="62F4E0FE">
        <w:rPr>
          <w:lang w:val="en-US"/>
        </w:rPr>
        <w:t>uliopooza</w:t>
      </w:r>
      <w:r w:rsidRPr="62F4E0FE" w:rsidR="62F4E0FE">
        <w:rPr>
          <w:lang w:val="en-US"/>
        </w:rPr>
        <w:t>?</w:t>
      </w:r>
    </w:p>
    <w:p w:rsidRPr="007B69FD" w:rsidR="003C3658" w:rsidP="62F4E0FE" w:rsidRDefault="003C3658" w14:paraId="6DCE92BA" w14:textId="77777777" w14:noSpellErr="1">
      <w:pPr>
        <w:ind w:left="720"/>
        <w:rPr>
          <w:sz w:val="20"/>
          <w:szCs w:val="20"/>
          <w:lang w:val="en-US"/>
        </w:rPr>
      </w:pPr>
      <w:r w:rsidRPr="62F4E0FE" w:rsidR="62F4E0FE">
        <w:rPr>
          <w:lang w:val="en-US"/>
        </w:rPr>
        <w:t xml:space="preserve">Yesu </w:t>
      </w:r>
      <w:r w:rsidRPr="62F4E0FE" w:rsidR="62F4E0FE">
        <w:rPr>
          <w:lang w:val="en-US"/>
        </w:rPr>
        <w:t>alimwambia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asimame</w:t>
      </w:r>
      <w:r w:rsidRPr="62F4E0FE" w:rsidR="62F4E0FE">
        <w:rPr>
          <w:lang w:val="en-US"/>
        </w:rPr>
        <w:t xml:space="preserve"> </w:t>
      </w:r>
      <w:r w:rsidRPr="62F4E0FE" w:rsidR="62F4E0FE">
        <w:rPr>
          <w:lang w:val="en-US"/>
        </w:rPr>
        <w:t>katikati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wote</w:t>
      </w:r>
      <w:r w:rsidRPr="62F4E0FE" w:rsidR="62F4E0FE">
        <w:rPr>
          <w:lang w:val="en-US"/>
        </w:rPr>
        <w:t>.</w:t>
      </w:r>
    </w:p>
    <w:p w:rsidRPr="007B69FD" w:rsidR="003C3658" w:rsidP="003C3658" w:rsidRDefault="003C3658" w14:paraId="28DFDDB6" w14:textId="77777777">
      <w:pPr>
        <w:ind w:left="720"/>
        <w:rPr>
          <w:sz w:val="20"/>
          <w:szCs w:val="20"/>
        </w:rPr>
      </w:pPr>
      <w:r/>
    </w:p>
    <w:p w:rsidRPr="007B69FD" w:rsidR="003C3658" w:rsidP="62F4E0FE" w:rsidRDefault="008F6E25" w14:paraId="2F495793" w14:textId="6DE0506A" w14:noSpellErr="1">
      <w:pPr>
        <w:numPr>
          <w:ilvl w:val="0"/>
          <w:numId w:val="12"/>
        </w:numPr>
        <w:rPr>
          <w:sz w:val="20"/>
          <w:szCs w:val="20"/>
          <w:lang w:val="en-US"/>
        </w:rPr>
      </w:pPr>
      <w:r w:rsidRPr="62F4E0FE" w:rsidR="62F4E0FE">
        <w:rPr>
          <w:lang w:val="en-US"/>
        </w:rPr>
        <w:t xml:space="preserve">[3:4] Yesu </w:t>
      </w:r>
      <w:r w:rsidRPr="62F4E0FE" w:rsidR="62F4E0FE">
        <w:rPr>
          <w:lang w:val="en-US"/>
        </w:rPr>
        <w:t>aliwaambia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waliokuwa</w:t>
      </w:r>
      <w:r w:rsidRPr="62F4E0FE" w:rsidR="62F4E0FE">
        <w:rPr>
          <w:lang w:val="en-US"/>
        </w:rPr>
        <w:t xml:space="preserve"> </w:t>
      </w:r>
      <w:r w:rsidRPr="62F4E0FE" w:rsidR="62F4E0FE">
        <w:rPr>
          <w:lang w:val="en-US"/>
        </w:rPr>
        <w:t>wakitazama</w:t>
      </w:r>
      <w:r w:rsidRPr="62F4E0FE" w:rsidR="62F4E0FE">
        <w:rPr>
          <w:lang w:val="en-US"/>
        </w:rPr>
        <w:t>?</w:t>
      </w:r>
    </w:p>
    <w:p w:rsidRPr="007B69FD" w:rsidR="003C3658" w:rsidP="62F4E0FE" w:rsidRDefault="003C3658" w14:paraId="2BB16EAE" w14:textId="77777777" w14:noSpellErr="1">
      <w:pPr>
        <w:ind w:left="720"/>
        <w:rPr>
          <w:sz w:val="20"/>
          <w:szCs w:val="20"/>
          <w:lang w:val="en-US"/>
        </w:rPr>
      </w:pPr>
      <w:r w:rsidRPr="62F4E0FE" w:rsidR="62F4E0FE">
        <w:rPr>
          <w:lang w:val="en-US"/>
        </w:rPr>
        <w:t>Akawauliza</w:t>
      </w:r>
      <w:r w:rsidRPr="62F4E0FE" w:rsidR="62F4E0FE">
        <w:rPr>
          <w:lang w:val="en-US"/>
        </w:rPr>
        <w:t xml:space="preserve">, Ni </w:t>
      </w:r>
      <w:r w:rsidRPr="62F4E0FE" w:rsidR="62F4E0FE">
        <w:rPr>
          <w:lang w:val="en-US"/>
        </w:rPr>
        <w:t>halali</w:t>
      </w:r>
      <w:r w:rsidRPr="62F4E0FE" w:rsidR="62F4E0FE">
        <w:rPr>
          <w:lang w:val="en-US"/>
        </w:rPr>
        <w:t xml:space="preserve"> siku </w:t>
      </w:r>
      <w:r w:rsidRPr="62F4E0FE" w:rsidR="62F4E0FE">
        <w:rPr>
          <w:lang w:val="en-US"/>
        </w:rPr>
        <w:t>ya</w:t>
      </w:r>
      <w:r w:rsidRPr="62F4E0FE" w:rsidR="62F4E0FE">
        <w:rPr>
          <w:lang w:val="en-US"/>
        </w:rPr>
        <w:t xml:space="preserve"> </w:t>
      </w:r>
      <w:r w:rsidRPr="62F4E0FE" w:rsidR="62F4E0FE">
        <w:rPr>
          <w:lang w:val="en-US"/>
        </w:rPr>
        <w:t>sabato</w:t>
      </w:r>
      <w:r w:rsidRPr="62F4E0FE" w:rsidR="62F4E0FE">
        <w:rPr>
          <w:lang w:val="en-US"/>
        </w:rPr>
        <w:t xml:space="preserve"> </w:t>
      </w:r>
      <w:r w:rsidRPr="62F4E0FE" w:rsidR="62F4E0FE">
        <w:rPr>
          <w:lang w:val="en-US"/>
        </w:rPr>
        <w:t>kutenda</w:t>
      </w:r>
      <w:r w:rsidRPr="62F4E0FE" w:rsidR="62F4E0FE">
        <w:rPr>
          <w:lang w:val="en-US"/>
        </w:rPr>
        <w:t xml:space="preserve"> </w:t>
      </w:r>
      <w:r w:rsidRPr="62F4E0FE" w:rsidR="62F4E0FE">
        <w:rPr>
          <w:lang w:val="en-US"/>
        </w:rPr>
        <w:t>mema</w:t>
      </w:r>
      <w:r w:rsidRPr="62F4E0FE" w:rsidR="62F4E0FE">
        <w:rPr>
          <w:lang w:val="en-US"/>
        </w:rPr>
        <w:t xml:space="preserve">, au </w:t>
      </w:r>
      <w:r w:rsidRPr="62F4E0FE" w:rsidR="62F4E0FE">
        <w:rPr>
          <w:lang w:val="en-US"/>
        </w:rPr>
        <w:t>kutenda</w:t>
      </w:r>
      <w:r w:rsidRPr="62F4E0FE" w:rsidR="62F4E0FE">
        <w:rPr>
          <w:lang w:val="en-US"/>
        </w:rPr>
        <w:t xml:space="preserve"> </w:t>
      </w:r>
      <w:r w:rsidRPr="62F4E0FE" w:rsidR="62F4E0FE">
        <w:rPr>
          <w:lang w:val="en-US"/>
        </w:rPr>
        <w:t>mabaya</w:t>
      </w:r>
      <w:r w:rsidRPr="62F4E0FE" w:rsidR="62F4E0FE">
        <w:rPr>
          <w:lang w:val="en-US"/>
        </w:rPr>
        <w:t xml:space="preserve">? </w:t>
      </w:r>
      <w:r w:rsidRPr="62F4E0FE" w:rsidR="62F4E0FE">
        <w:rPr>
          <w:lang w:val="en-US"/>
        </w:rPr>
        <w:t>Kuokoa</w:t>
      </w:r>
      <w:r w:rsidRPr="62F4E0FE" w:rsidR="62F4E0FE">
        <w:rPr>
          <w:lang w:val="en-US"/>
        </w:rPr>
        <w:t xml:space="preserve"> </w:t>
      </w:r>
      <w:r w:rsidRPr="62F4E0FE" w:rsidR="62F4E0FE">
        <w:rPr>
          <w:lang w:val="en-US"/>
        </w:rPr>
        <w:t>maisha</w:t>
      </w:r>
      <w:r w:rsidRPr="62F4E0FE" w:rsidR="62F4E0FE">
        <w:rPr>
          <w:lang w:val="en-US"/>
        </w:rPr>
        <w:t xml:space="preserve">, au </w:t>
      </w:r>
      <w:r w:rsidRPr="62F4E0FE" w:rsidR="62F4E0FE">
        <w:rPr>
          <w:lang w:val="en-US"/>
        </w:rPr>
        <w:t>kuua</w:t>
      </w:r>
      <w:r w:rsidRPr="62F4E0FE" w:rsidR="62F4E0FE">
        <w:rPr>
          <w:lang w:val="en-US"/>
        </w:rPr>
        <w:t>?</w:t>
      </w:r>
    </w:p>
    <w:p w:rsidRPr="007B69FD" w:rsidR="003C3658" w:rsidP="003C3658" w:rsidRDefault="003C3658" w14:paraId="50EFDF9A" w14:textId="77777777">
      <w:pPr>
        <w:ind w:left="720"/>
        <w:rPr>
          <w:sz w:val="20"/>
          <w:szCs w:val="20"/>
        </w:rPr>
      </w:pPr>
      <w:r/>
    </w:p>
    <w:p w:rsidRPr="007B69FD" w:rsidR="003C3658" w:rsidP="0099152C" w:rsidRDefault="008F6E25" w14:paraId="1D620159" w14:textId="5179DB08">
      <w:pPr>
        <w:numPr>
          <w:ilvl w:val="0"/>
          <w:numId w:val="12"/>
        </w:numPr>
        <w:rPr>
          <w:sz w:val="20"/>
          <w:szCs w:val="20"/>
          <w:lang w:val="en-US"/>
        </w:rPr>
      </w:pPr>
      <w:r>
        <w:t>[3:4] Unafikiri kwa nini Yesu aliwauliza watu swali hilo kuhusu Sabato?</w:t>
      </w:r>
    </w:p>
    <w:p w:rsidRPr="007B69FD" w:rsidR="003C3658" w:rsidP="62F4E0FE" w:rsidRDefault="003C3658" w14:paraId="53DA641C" w14:textId="77777777" w14:noSpellErr="1">
      <w:pPr>
        <w:ind w:left="720"/>
        <w:rPr>
          <w:sz w:val="20"/>
          <w:szCs w:val="20"/>
          <w:lang w:val="en-US"/>
        </w:rPr>
      </w:pPr>
      <w:r w:rsidRPr="62F4E0FE" w:rsidR="62F4E0FE">
        <w:rPr>
          <w:lang w:val="en-US"/>
        </w:rPr>
        <w:t xml:space="preserve">Yesu </w:t>
      </w:r>
      <w:r w:rsidRPr="62F4E0FE" w:rsidR="62F4E0FE">
        <w:rPr>
          <w:lang w:val="en-US"/>
        </w:rPr>
        <w:t>alitaka</w:t>
      </w:r>
      <w:r w:rsidRPr="62F4E0FE" w:rsidR="62F4E0FE">
        <w:rPr>
          <w:lang w:val="en-US"/>
        </w:rPr>
        <w:t xml:space="preserve"> </w:t>
      </w:r>
      <w:r w:rsidRPr="62F4E0FE" w:rsidR="62F4E0FE">
        <w:rPr>
          <w:lang w:val="en-US"/>
        </w:rPr>
        <w:t>watambue</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jibu</w:t>
      </w:r>
      <w:r w:rsidRPr="62F4E0FE" w:rsidR="62F4E0FE">
        <w:rPr>
          <w:lang w:val="en-US"/>
        </w:rPr>
        <w:t xml:space="preserve"> </w:t>
      </w:r>
      <w:r w:rsidRPr="62F4E0FE" w:rsidR="62F4E0FE">
        <w:rPr>
          <w:lang w:val="en-US"/>
        </w:rPr>
        <w:t>lililo</w:t>
      </w:r>
      <w:r w:rsidRPr="62F4E0FE" w:rsidR="62F4E0FE">
        <w:rPr>
          <w:lang w:val="en-US"/>
        </w:rPr>
        <w:t xml:space="preserve"> </w:t>
      </w:r>
      <w:r w:rsidRPr="62F4E0FE" w:rsidR="62F4E0FE">
        <w:rPr>
          <w:lang w:val="en-US"/>
        </w:rPr>
        <w:t>wazi</w:t>
      </w:r>
      <w:r w:rsidRPr="62F4E0FE" w:rsidR="62F4E0FE">
        <w:rPr>
          <w:lang w:val="en-US"/>
        </w:rPr>
        <w:t xml:space="preserve"> </w:t>
      </w:r>
      <w:r w:rsidRPr="62F4E0FE" w:rsidR="62F4E0FE">
        <w:rPr>
          <w:lang w:val="en-US"/>
        </w:rPr>
        <w:t>lilikuwa</w:t>
      </w:r>
      <w:r w:rsidRPr="62F4E0FE" w:rsidR="62F4E0FE">
        <w:rPr>
          <w:lang w:val="en-US"/>
        </w:rPr>
        <w:t xml:space="preserve"> </w:t>
      </w:r>
      <w:r w:rsidRPr="62F4E0FE" w:rsidR="62F4E0FE">
        <w:rPr>
          <w:lang w:val="en-US"/>
        </w:rPr>
        <w:t>hili</w:t>
      </w:r>
      <w:r w:rsidRPr="62F4E0FE" w:rsidR="62F4E0FE">
        <w:rPr>
          <w:lang w:val="en-US"/>
        </w:rPr>
        <w:t xml:space="preserve">: Ni </w:t>
      </w:r>
      <w:r w:rsidRPr="62F4E0FE" w:rsidR="62F4E0FE">
        <w:rPr>
          <w:lang w:val="en-US"/>
        </w:rPr>
        <w:t>halali</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mema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kuokoa</w:t>
      </w:r>
      <w:r w:rsidRPr="62F4E0FE" w:rsidR="62F4E0FE">
        <w:rPr>
          <w:lang w:val="en-US"/>
        </w:rPr>
        <w:t xml:space="preserve"> </w:t>
      </w:r>
      <w:r w:rsidRPr="62F4E0FE" w:rsidR="62F4E0FE">
        <w:rPr>
          <w:lang w:val="en-US"/>
        </w:rPr>
        <w:t>uhai</w:t>
      </w:r>
      <w:r w:rsidRPr="62F4E0FE" w:rsidR="62F4E0FE">
        <w:rPr>
          <w:lang w:val="en-US"/>
        </w:rPr>
        <w:t xml:space="preserve"> siku </w:t>
      </w:r>
      <w:r w:rsidRPr="62F4E0FE" w:rsidR="62F4E0FE">
        <w:rPr>
          <w:lang w:val="en-US"/>
        </w:rPr>
        <w:t>ya</w:t>
      </w:r>
      <w:r w:rsidRPr="62F4E0FE" w:rsidR="62F4E0FE">
        <w:rPr>
          <w:lang w:val="en-US"/>
        </w:rPr>
        <w:t xml:space="preserve"> Sabato.</w:t>
      </w:r>
    </w:p>
    <w:p w:rsidRPr="007B69FD" w:rsidR="003C3658" w:rsidP="003C3658" w:rsidRDefault="003C3658" w14:paraId="7C3F6986" w14:textId="77777777">
      <w:pPr>
        <w:ind w:left="720"/>
        <w:rPr>
          <w:sz w:val="20"/>
          <w:szCs w:val="20"/>
        </w:rPr>
      </w:pPr>
      <w:r/>
    </w:p>
    <w:p w:rsidRPr="007B69FD" w:rsidR="003C3658" w:rsidP="62F4E0FE" w:rsidRDefault="008F6E25" w14:paraId="27C03457" w14:textId="4AD4AABB" w14:noSpellErr="1">
      <w:pPr>
        <w:numPr>
          <w:ilvl w:val="0"/>
          <w:numId w:val="12"/>
        </w:numPr>
        <w:rPr>
          <w:sz w:val="20"/>
          <w:szCs w:val="20"/>
          <w:lang w:val="en-US"/>
        </w:rPr>
      </w:pPr>
      <w:r w:rsidRPr="62F4E0FE" w:rsidR="62F4E0FE">
        <w:rPr>
          <w:lang w:val="en-US"/>
        </w:rPr>
        <w:t xml:space="preserve">[3:5] Kwa </w:t>
      </w:r>
      <w:r w:rsidRPr="62F4E0FE" w:rsidR="62F4E0FE">
        <w:rPr>
          <w:lang w:val="en-US"/>
        </w:rPr>
        <w:t>nini</w:t>
      </w:r>
      <w:r w:rsidRPr="62F4E0FE" w:rsidR="62F4E0FE">
        <w:rPr>
          <w:lang w:val="en-US"/>
        </w:rPr>
        <w:t xml:space="preserve"> Yesu </w:t>
      </w:r>
      <w:r w:rsidRPr="62F4E0FE" w:rsidR="62F4E0FE">
        <w:rPr>
          <w:lang w:val="en-US"/>
        </w:rPr>
        <w:t>alikasirishwa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kuwahuzunikia</w:t>
      </w:r>
      <w:r w:rsidRPr="62F4E0FE" w:rsidR="62F4E0FE">
        <w:rPr>
          <w:lang w:val="en-US"/>
        </w:rPr>
        <w:t>?</w:t>
      </w:r>
    </w:p>
    <w:p w:rsidRPr="007B69FD" w:rsidR="003C3658" w:rsidP="62F4E0FE" w:rsidRDefault="003C3658" w14:paraId="13A4AE6C" w14:textId="77777777" w14:noSpellErr="1">
      <w:pPr>
        <w:ind w:left="720"/>
        <w:rPr>
          <w:sz w:val="20"/>
          <w:szCs w:val="20"/>
          <w:lang w:val="en-US"/>
        </w:rPr>
      </w:pPr>
      <w:r w:rsidRPr="62F4E0FE" w:rsidR="62F4E0FE">
        <w:rPr>
          <w:lang w:val="en-US"/>
        </w:rPr>
        <w:t xml:space="preserve">Yesu </w:t>
      </w:r>
      <w:r w:rsidRPr="62F4E0FE" w:rsidR="62F4E0FE">
        <w:rPr>
          <w:lang w:val="en-US"/>
        </w:rPr>
        <w:t>alikasirika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kuhuzunika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mioyo</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migumu</w:t>
      </w:r>
      <w:r w:rsidRPr="62F4E0FE" w:rsidR="62F4E0FE">
        <w:rPr>
          <w:lang w:val="en-US"/>
        </w:rPr>
        <w:t>.</w:t>
      </w:r>
    </w:p>
    <w:p w:rsidRPr="007B69FD" w:rsidR="003C3658" w:rsidP="003C3658" w:rsidRDefault="003C3658" w14:paraId="2FC41D48" w14:textId="77777777">
      <w:pPr>
        <w:ind w:left="720"/>
        <w:rPr>
          <w:sz w:val="20"/>
          <w:szCs w:val="20"/>
        </w:rPr>
      </w:pPr>
      <w:r/>
    </w:p>
    <w:p w:rsidRPr="007B69FD" w:rsidR="003C3658" w:rsidP="62F4E0FE" w:rsidRDefault="008F6E25" w14:paraId="11A427E7" w14:textId="5BA6A631" w14:noSpellErr="1">
      <w:pPr>
        <w:numPr>
          <w:ilvl w:val="0"/>
          <w:numId w:val="12"/>
        </w:numPr>
        <w:rPr>
          <w:sz w:val="20"/>
          <w:szCs w:val="20"/>
          <w:lang w:val="en-US"/>
        </w:rPr>
      </w:pPr>
      <w:r w:rsidRPr="62F4E0FE" w:rsidR="62F4E0FE">
        <w:rPr>
          <w:lang w:val="en-US"/>
        </w:rPr>
        <w:t xml:space="preserve">[3:5] </w:t>
      </w:r>
      <w:r w:rsidRPr="62F4E0FE" w:rsidR="62F4E0FE">
        <w:rPr>
          <w:lang w:val="en-US"/>
        </w:rPr>
        <w:t>Unafikiri</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moyo</w:t>
      </w:r>
      <w:r w:rsidRPr="62F4E0FE" w:rsidR="62F4E0FE">
        <w:rPr>
          <w:lang w:val="en-US"/>
        </w:rPr>
        <w:t xml:space="preserve"> </w:t>
      </w:r>
      <w:r w:rsidRPr="62F4E0FE" w:rsidR="62F4E0FE">
        <w:rPr>
          <w:lang w:val="en-US"/>
        </w:rPr>
        <w:t>mgumu</w:t>
      </w:r>
      <w:r w:rsidRPr="62F4E0FE" w:rsidR="62F4E0FE">
        <w:rPr>
          <w:lang w:val="en-US"/>
        </w:rPr>
        <w:t xml:space="preserve"> </w:t>
      </w:r>
      <w:r w:rsidRPr="62F4E0FE" w:rsidR="62F4E0FE">
        <w:rPr>
          <w:lang w:val="en-US"/>
        </w:rPr>
        <w:t>kunamaanisha</w:t>
      </w:r>
      <w:r w:rsidRPr="62F4E0FE" w:rsidR="62F4E0FE">
        <w:rPr>
          <w:lang w:val="en-US"/>
        </w:rPr>
        <w:t xml:space="preserve"> </w:t>
      </w:r>
      <w:r w:rsidRPr="62F4E0FE" w:rsidR="62F4E0FE">
        <w:rPr>
          <w:lang w:val="en-US"/>
        </w:rPr>
        <w:t>nini</w:t>
      </w:r>
      <w:r w:rsidRPr="62F4E0FE" w:rsidR="62F4E0FE">
        <w:rPr>
          <w:lang w:val="en-US"/>
        </w:rPr>
        <w:t>?</w:t>
      </w:r>
    </w:p>
    <w:p w:rsidRPr="007B69FD" w:rsidR="003C3658" w:rsidP="48114252" w:rsidRDefault="00AF3C50" w14:paraId="619B8D1A" w14:textId="6A248052">
      <w:pPr>
        <w:ind w:left="720"/>
        <w:rPr>
          <w:sz w:val="20"/>
          <w:szCs w:val="20"/>
          <w:lang w:val="en-US"/>
        </w:rPr>
      </w:pPr>
      <w:r>
        <w:t>(Majibu yanaweza kutofautiana.) Labda inamaanisha kuwa mkaidi na kukataa kukubali ukweli. Labda inamaanisha kutokuwa na huruma.</w:t>
      </w:r>
    </w:p>
    <w:p w:rsidRPr="007B69FD" w:rsidR="003C3658" w:rsidP="003C3658" w:rsidRDefault="003C3658" w14:paraId="27810387" w14:textId="77777777">
      <w:pPr>
        <w:ind w:left="720"/>
        <w:rPr>
          <w:sz w:val="20"/>
          <w:szCs w:val="20"/>
        </w:rPr>
      </w:pPr>
      <w:r/>
    </w:p>
    <w:p w:rsidRPr="007B69FD" w:rsidR="003C3658" w:rsidP="62F4E0FE" w:rsidRDefault="008F6E25" w14:paraId="1B7106CC" w14:textId="234292F9" w14:noSpellErr="1">
      <w:pPr>
        <w:numPr>
          <w:ilvl w:val="0"/>
          <w:numId w:val="12"/>
        </w:numPr>
        <w:rPr>
          <w:sz w:val="20"/>
          <w:szCs w:val="20"/>
          <w:lang w:val="en-US"/>
        </w:rPr>
      </w:pPr>
      <w:r w:rsidRPr="62F4E0FE" w:rsidR="62F4E0FE">
        <w:rPr>
          <w:lang w:val="en-US"/>
        </w:rPr>
        <w:t xml:space="preserve">[3:5] Yesu </w:t>
      </w:r>
      <w:r w:rsidRPr="62F4E0FE" w:rsidR="62F4E0FE">
        <w:rPr>
          <w:lang w:val="en-US"/>
        </w:rPr>
        <w:t>alimwambia</w:t>
      </w:r>
      <w:r w:rsidRPr="62F4E0FE" w:rsidR="62F4E0FE">
        <w:rPr>
          <w:lang w:val="en-US"/>
        </w:rPr>
        <w:t xml:space="preserve"> </w:t>
      </w:r>
      <w:r w:rsidRPr="62F4E0FE" w:rsidR="62F4E0FE">
        <w:rPr>
          <w:lang w:val="en-US"/>
        </w:rPr>
        <w:t>nini</w:t>
      </w:r>
      <w:r w:rsidRPr="62F4E0FE" w:rsidR="62F4E0FE">
        <w:rPr>
          <w:lang w:val="en-US"/>
        </w:rPr>
        <w:t xml:space="preserve"> yule </w:t>
      </w:r>
      <w:r w:rsidRPr="62F4E0FE" w:rsidR="62F4E0FE">
        <w:rPr>
          <w:lang w:val="en-US"/>
        </w:rPr>
        <w:t>mtu</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mkono</w:t>
      </w:r>
      <w:r w:rsidRPr="62F4E0FE" w:rsidR="62F4E0FE">
        <w:rPr>
          <w:lang w:val="en-US"/>
        </w:rPr>
        <w:t xml:space="preserve"> </w:t>
      </w:r>
      <w:r w:rsidRPr="62F4E0FE" w:rsidR="62F4E0FE">
        <w:rPr>
          <w:lang w:val="en-US"/>
        </w:rPr>
        <w:t>uliopooza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kilichotukia</w:t>
      </w:r>
      <w:r w:rsidRPr="62F4E0FE" w:rsidR="62F4E0FE">
        <w:rPr>
          <w:lang w:val="en-US"/>
        </w:rPr>
        <w:t xml:space="preserve"> </w:t>
      </w:r>
      <w:r w:rsidRPr="62F4E0FE" w:rsidR="62F4E0FE">
        <w:rPr>
          <w:lang w:val="en-US"/>
        </w:rPr>
        <w:t>baadaye</w:t>
      </w:r>
      <w:r w:rsidRPr="62F4E0FE" w:rsidR="62F4E0FE">
        <w:rPr>
          <w:lang w:val="en-US"/>
        </w:rPr>
        <w:t>?</w:t>
      </w:r>
    </w:p>
    <w:p w:rsidRPr="007B69FD" w:rsidR="003C3658" w:rsidP="62F4E0FE" w:rsidRDefault="003C3658" w14:paraId="5A1E6ECA" w14:textId="77777777" w14:noSpellErr="1">
      <w:pPr>
        <w:ind w:left="720"/>
        <w:rPr>
          <w:sz w:val="20"/>
          <w:szCs w:val="20"/>
          <w:lang w:val="en-US"/>
        </w:rPr>
      </w:pPr>
      <w:r w:rsidRPr="62F4E0FE" w:rsidR="62F4E0FE">
        <w:rPr>
          <w:lang w:val="en-US"/>
        </w:rPr>
        <w:t xml:space="preserve">Yesu </w:t>
      </w:r>
      <w:r w:rsidRPr="62F4E0FE" w:rsidR="62F4E0FE">
        <w:rPr>
          <w:lang w:val="en-US"/>
        </w:rPr>
        <w:t>akamwambia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anyoshe</w:t>
      </w:r>
      <w:r w:rsidRPr="62F4E0FE" w:rsidR="62F4E0FE">
        <w:rPr>
          <w:lang w:val="en-US"/>
        </w:rPr>
        <w:t xml:space="preserve"> </w:t>
      </w:r>
      <w:r w:rsidRPr="62F4E0FE" w:rsidR="62F4E0FE">
        <w:rPr>
          <w:lang w:val="en-US"/>
        </w:rPr>
        <w:t>mkono</w:t>
      </w:r>
      <w:r w:rsidRPr="62F4E0FE" w:rsidR="62F4E0FE">
        <w:rPr>
          <w:lang w:val="en-US"/>
        </w:rPr>
        <w:t xml:space="preserve"> wake.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aliponyoosha</w:t>
      </w:r>
      <w:r w:rsidRPr="62F4E0FE" w:rsidR="62F4E0FE">
        <w:rPr>
          <w:lang w:val="en-US"/>
        </w:rPr>
        <w:t xml:space="preserve"> </w:t>
      </w:r>
      <w:r w:rsidRPr="62F4E0FE" w:rsidR="62F4E0FE">
        <w:rPr>
          <w:lang w:val="en-US"/>
        </w:rPr>
        <w:t>mkono</w:t>
      </w:r>
      <w:r w:rsidRPr="62F4E0FE" w:rsidR="62F4E0FE">
        <w:rPr>
          <w:lang w:val="en-US"/>
        </w:rPr>
        <w:t xml:space="preserve"> wake, </w:t>
      </w:r>
      <w:r w:rsidRPr="62F4E0FE" w:rsidR="62F4E0FE">
        <w:rPr>
          <w:lang w:val="en-US"/>
        </w:rPr>
        <w:t>ulianza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mzima</w:t>
      </w:r>
      <w:r w:rsidRPr="62F4E0FE" w:rsidR="62F4E0FE">
        <w:rPr>
          <w:lang w:val="en-US"/>
        </w:rPr>
        <w:t>.</w:t>
      </w:r>
    </w:p>
    <w:p w:rsidRPr="007B69FD" w:rsidR="003C3658" w:rsidP="003C3658" w:rsidRDefault="003C3658" w14:paraId="5C8D1B71" w14:textId="77777777">
      <w:pPr>
        <w:ind w:left="720"/>
        <w:rPr>
          <w:sz w:val="20"/>
          <w:szCs w:val="20"/>
        </w:rPr>
      </w:pPr>
      <w:r/>
    </w:p>
    <w:p w:rsidRPr="007B69FD" w:rsidR="003C3658" w:rsidP="62F4E0FE" w:rsidRDefault="008F6E25" w14:paraId="2C6292A5" w14:textId="4C0D26E2" w14:noSpellErr="1">
      <w:pPr>
        <w:numPr>
          <w:ilvl w:val="0"/>
          <w:numId w:val="12"/>
        </w:numPr>
        <w:rPr>
          <w:sz w:val="20"/>
          <w:szCs w:val="20"/>
          <w:lang w:val="en-US"/>
        </w:rPr>
      </w:pPr>
      <w:r w:rsidRPr="62F4E0FE" w:rsidR="62F4E0FE">
        <w:rPr>
          <w:lang w:val="en-US"/>
        </w:rPr>
        <w:t xml:space="preserve">[3:6] </w:t>
      </w:r>
      <w:r w:rsidRPr="62F4E0FE" w:rsidR="62F4E0FE">
        <w:rPr>
          <w:lang w:val="en-US"/>
        </w:rPr>
        <w:t>Mafarisayo</w:t>
      </w:r>
      <w:r w:rsidRPr="62F4E0FE" w:rsidR="62F4E0FE">
        <w:rPr>
          <w:lang w:val="en-US"/>
        </w:rPr>
        <w:t xml:space="preserve">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kumponya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w:t>
      </w:r>
    </w:p>
    <w:p w:rsidRPr="007B69FD" w:rsidR="003C3658" w:rsidP="62F4E0FE" w:rsidRDefault="003C3658" w14:paraId="5CA0A08D" w14:textId="77777777" w14:noSpellErr="1">
      <w:pPr>
        <w:ind w:left="720"/>
        <w:rPr>
          <w:sz w:val="20"/>
          <w:szCs w:val="20"/>
          <w:lang w:val="en-US"/>
        </w:rPr>
      </w:pPr>
      <w:r w:rsidRPr="62F4E0FE" w:rsidR="62F4E0FE">
        <w:rPr>
          <w:lang w:val="en-US"/>
        </w:rPr>
        <w:t>Mafarisayo</w:t>
      </w:r>
      <w:r w:rsidRPr="62F4E0FE" w:rsidR="62F4E0FE">
        <w:rPr>
          <w:lang w:val="en-US"/>
        </w:rPr>
        <w:t xml:space="preserve"> </w:t>
      </w:r>
      <w:r w:rsidRPr="62F4E0FE" w:rsidR="62F4E0FE">
        <w:rPr>
          <w:lang w:val="en-US"/>
        </w:rPr>
        <w:t>wakaanza</w:t>
      </w:r>
      <w:r w:rsidRPr="62F4E0FE" w:rsidR="62F4E0FE">
        <w:rPr>
          <w:lang w:val="en-US"/>
        </w:rPr>
        <w:t xml:space="preserve"> mara </w:t>
      </w:r>
      <w:r w:rsidRPr="62F4E0FE" w:rsidR="62F4E0FE">
        <w:rPr>
          <w:lang w:val="en-US"/>
        </w:rPr>
        <w:t>moja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shauri</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wafuasi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kikundi</w:t>
      </w:r>
      <w:r w:rsidRPr="62F4E0FE" w:rsidR="62F4E0FE">
        <w:rPr>
          <w:lang w:val="en-US"/>
        </w:rPr>
        <w:t xml:space="preserve"> cha </w:t>
      </w:r>
      <w:r w:rsidRPr="62F4E0FE" w:rsidR="62F4E0FE">
        <w:rPr>
          <w:lang w:val="en-US"/>
        </w:rPr>
        <w:t>Herode</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jinsi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kumuua</w:t>
      </w:r>
      <w:r w:rsidRPr="62F4E0FE" w:rsidR="62F4E0FE">
        <w:rPr>
          <w:lang w:val="en-US"/>
        </w:rPr>
        <w:t xml:space="preserve"> Yesu.</w:t>
      </w:r>
    </w:p>
    <w:p w:rsidRPr="007B69FD" w:rsidR="003C3658" w:rsidP="003C3658" w:rsidRDefault="003C3658" w14:paraId="193C2E8C" w14:textId="77777777">
      <w:pPr>
        <w:ind w:left="720"/>
        <w:rPr>
          <w:sz w:val="20"/>
          <w:szCs w:val="20"/>
        </w:rPr>
      </w:pPr>
      <w:r/>
    </w:p>
    <w:p w:rsidRPr="007B69FD" w:rsidR="003C3658" w:rsidP="62F4E0FE" w:rsidRDefault="008F6E25" w14:paraId="34D264DC" w14:textId="2F99906F" w14:noSpellErr="1">
      <w:pPr>
        <w:numPr>
          <w:ilvl w:val="0"/>
          <w:numId w:val="12"/>
        </w:numPr>
        <w:rPr>
          <w:sz w:val="20"/>
          <w:szCs w:val="20"/>
          <w:lang w:val="en-US"/>
        </w:rPr>
      </w:pPr>
      <w:r w:rsidRPr="62F4E0FE" w:rsidR="62F4E0FE">
        <w:rPr>
          <w:lang w:val="en-US"/>
        </w:rPr>
        <w:t xml:space="preserve">[3:6]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Mafarisayo</w:t>
      </w:r>
      <w:r w:rsidRPr="62F4E0FE" w:rsidR="62F4E0FE">
        <w:rPr>
          <w:lang w:val="en-US"/>
        </w:rPr>
        <w:t xml:space="preserve"> </w:t>
      </w:r>
      <w:r w:rsidRPr="62F4E0FE" w:rsidR="62F4E0FE">
        <w:rPr>
          <w:lang w:val="en-US"/>
        </w:rPr>
        <w:t>walitaka</w:t>
      </w:r>
      <w:r w:rsidRPr="62F4E0FE" w:rsidR="62F4E0FE">
        <w:rPr>
          <w:lang w:val="en-US"/>
        </w:rPr>
        <w:t xml:space="preserve"> </w:t>
      </w:r>
      <w:r w:rsidRPr="62F4E0FE" w:rsidR="62F4E0FE">
        <w:rPr>
          <w:lang w:val="en-US"/>
        </w:rPr>
        <w:t>kumuua</w:t>
      </w:r>
      <w:r w:rsidRPr="62F4E0FE" w:rsidR="62F4E0FE">
        <w:rPr>
          <w:lang w:val="en-US"/>
        </w:rPr>
        <w:t xml:space="preserve"> Yesu?</w:t>
      </w:r>
    </w:p>
    <w:p w:rsidRPr="007B69FD" w:rsidR="003C3658" w:rsidP="62F4E0FE" w:rsidRDefault="00AF3C50" w14:paraId="06742803" w14:textId="4F2CBB8E"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laonyesha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Mafarisayo</w:t>
      </w:r>
      <w:r w:rsidRPr="62F4E0FE" w:rsidR="62F4E0FE">
        <w:rPr>
          <w:lang w:val="en-US"/>
        </w:rPr>
        <w:t xml:space="preserve"> </w:t>
      </w:r>
      <w:r w:rsidRPr="62F4E0FE" w:rsidR="62F4E0FE">
        <w:rPr>
          <w:lang w:val="en-US"/>
        </w:rPr>
        <w:t>walifikiri</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alivunja</w:t>
      </w:r>
      <w:r w:rsidRPr="62F4E0FE" w:rsidR="62F4E0FE">
        <w:rPr>
          <w:lang w:val="en-US"/>
        </w:rPr>
        <w:t xml:space="preserve"> sheria </w:t>
      </w:r>
      <w:r w:rsidRPr="62F4E0FE" w:rsidR="62F4E0FE">
        <w:rPr>
          <w:lang w:val="en-US"/>
        </w:rPr>
        <w:t>ya</w:t>
      </w:r>
      <w:r w:rsidRPr="62F4E0FE" w:rsidR="62F4E0FE">
        <w:rPr>
          <w:lang w:val="en-US"/>
        </w:rPr>
        <w:t xml:space="preserve"> Sabato </w:t>
      </w:r>
      <w:r w:rsidRPr="62F4E0FE" w:rsidR="62F4E0FE">
        <w:rPr>
          <w:lang w:val="en-US"/>
        </w:rPr>
        <w:t>kwa</w:t>
      </w:r>
      <w:r w:rsidRPr="62F4E0FE" w:rsidR="62F4E0FE">
        <w:rPr>
          <w:lang w:val="en-US"/>
        </w:rPr>
        <w:t xml:space="preserve"> </w:t>
      </w:r>
      <w:r w:rsidRPr="62F4E0FE" w:rsidR="62F4E0FE">
        <w:rPr>
          <w:lang w:val="en-US"/>
        </w:rPr>
        <w:t>kumponya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Huenda</w:t>
      </w:r>
      <w:r w:rsidRPr="62F4E0FE" w:rsidR="62F4E0FE">
        <w:rPr>
          <w:lang w:val="en-US"/>
        </w:rPr>
        <w:t xml:space="preserve"> </w:t>
      </w:r>
      <w:r w:rsidRPr="62F4E0FE" w:rsidR="62F4E0FE">
        <w:rPr>
          <w:lang w:val="en-US"/>
        </w:rPr>
        <w:t>Mafarisayo</w:t>
      </w:r>
      <w:r w:rsidRPr="62F4E0FE" w:rsidR="62F4E0FE">
        <w:rPr>
          <w:lang w:val="en-US"/>
        </w:rPr>
        <w:t xml:space="preserve"> pia </w:t>
      </w:r>
      <w:r w:rsidRPr="62F4E0FE" w:rsidR="62F4E0FE">
        <w:rPr>
          <w:lang w:val="en-US"/>
        </w:rPr>
        <w:t>walikasirika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Yesu </w:t>
      </w:r>
      <w:r w:rsidRPr="62F4E0FE" w:rsidR="62F4E0FE">
        <w:rPr>
          <w:lang w:val="en-US"/>
        </w:rPr>
        <w:t>alipinga</w:t>
      </w:r>
      <w:r w:rsidRPr="62F4E0FE" w:rsidR="62F4E0FE">
        <w:rPr>
          <w:lang w:val="en-US"/>
        </w:rPr>
        <w:t xml:space="preserve"> </w:t>
      </w:r>
      <w:r w:rsidRPr="62F4E0FE" w:rsidR="62F4E0FE">
        <w:rPr>
          <w:lang w:val="en-US"/>
        </w:rPr>
        <w:t>mamlaka</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mbele</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umati</w:t>
      </w:r>
      <w:r w:rsidRPr="62F4E0FE" w:rsidR="62F4E0FE">
        <w:rPr>
          <w:lang w:val="en-US"/>
        </w:rPr>
        <w:t>.</w:t>
      </w:r>
    </w:p>
    <w:p w:rsidRPr="007B69FD" w:rsidR="003C3658" w:rsidP="003C3658" w:rsidRDefault="003C3658" w14:paraId="4A42F7D3" w14:textId="77777777">
      <w:pPr>
        <w:rPr>
          <w:b/>
          <w:sz w:val="20"/>
          <w:szCs w:val="20"/>
        </w:rPr>
      </w:pPr>
      <w:r/>
    </w:p>
    <w:p w:rsidRPr="007B69FD" w:rsidR="003C3658" w:rsidP="62F4E0FE" w:rsidRDefault="003C3658" w14:paraId="7F2FBDE0" w14:textId="02E5F05E" w14:noSpellErr="1">
      <w:pPr>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3C3658" w:rsidRDefault="003C3658" w14:paraId="704CE8A4" w14:textId="5185E1B4">
      <w:pPr>
        <w:rPr>
          <w:b/>
          <w:sz w:val="20"/>
          <w:szCs w:val="20"/>
        </w:rPr>
      </w:pPr>
      <w:r/>
    </w:p>
    <w:p w:rsidRPr="007B69FD" w:rsidR="003C3658" w:rsidP="003C3658" w:rsidRDefault="003C3658" w14:paraId="1898CA70" w14:textId="6B0AAD59">
      <w:pPr>
        <w:pStyle w:val="Heading1"/>
        <w:keepNext w:val="0"/>
        <w:keepLines w:val="0"/>
        <w:rPr>
          <w:b/>
          <w:szCs w:val="44"/>
        </w:rPr>
      </w:pPr>
      <w:r>
        <w:t>Marko 9:2-13</w:t>
      </w:r>
    </w:p>
    <w:p w:rsidRPr="007B69FD" w:rsidR="001D1E8E" w:rsidP="00350308" w:rsidRDefault="003C3658" w14:paraId="7D18B318" w14:textId="77777777" w14:noSpellErr="1">
      <w:pPr>
        <w:pStyle w:val="Background"/>
      </w:pPr>
      <w:r w:rsidRPr="62F4E0FE" w:rsidR="62F4E0FE">
        <w:rPr>
          <w:lang w:val="en-US"/>
        </w:rPr>
        <w:t xml:space="preserve">Historia: Katika Marko sura </w:t>
      </w:r>
      <w:r w:rsidRPr="62F4E0FE" w:rsidR="62F4E0FE">
        <w:rPr>
          <w:lang w:val="en-US"/>
        </w:rPr>
        <w:t>ya</w:t>
      </w:r>
      <w:r w:rsidRPr="62F4E0FE" w:rsidR="62F4E0FE">
        <w:rPr>
          <w:lang w:val="en-US"/>
        </w:rPr>
        <w:t xml:space="preserve"> 8, Yesu </w:t>
      </w:r>
      <w:r w:rsidRPr="62F4E0FE" w:rsidR="62F4E0FE">
        <w:rPr>
          <w:lang w:val="en-US"/>
        </w:rPr>
        <w:t>aliwauliza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ikiwa</w:t>
      </w:r>
      <w:r w:rsidRPr="62F4E0FE" w:rsidR="62F4E0FE">
        <w:rPr>
          <w:lang w:val="en-US"/>
        </w:rPr>
        <w:t xml:space="preserve"> </w:t>
      </w:r>
      <w:r w:rsidRPr="62F4E0FE" w:rsidR="62F4E0FE">
        <w:rPr>
          <w:lang w:val="en-US"/>
        </w:rPr>
        <w:t>walimjua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 xml:space="preserve">. Petro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ndiye</w:t>
      </w:r>
      <w:r w:rsidRPr="62F4E0FE" w:rsidR="62F4E0FE">
        <w:rPr>
          <w:lang w:val="en-US"/>
        </w:rPr>
        <w:t xml:space="preserve"> Kristo. Yesu </w:t>
      </w:r>
      <w:r w:rsidRPr="62F4E0FE" w:rsidR="62F4E0FE">
        <w:rPr>
          <w:lang w:val="en-US"/>
        </w:rPr>
        <w:t>aliwaamuru</w:t>
      </w:r>
      <w:r w:rsidRPr="62F4E0FE" w:rsidR="62F4E0FE">
        <w:rPr>
          <w:lang w:val="en-US"/>
        </w:rPr>
        <w:t xml:space="preserve"> </w:t>
      </w:r>
      <w:r w:rsidRPr="62F4E0FE" w:rsidR="62F4E0FE">
        <w:rPr>
          <w:lang w:val="en-US"/>
        </w:rPr>
        <w:t>wasimwambie</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yeyote</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akawafundisha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angelazimika</w:t>
      </w:r>
      <w:r w:rsidRPr="62F4E0FE" w:rsidR="62F4E0FE">
        <w:rPr>
          <w:lang w:val="en-US"/>
        </w:rPr>
        <w:t xml:space="preserve"> </w:t>
      </w:r>
      <w:r w:rsidRPr="62F4E0FE" w:rsidR="62F4E0FE">
        <w:rPr>
          <w:lang w:val="en-US"/>
        </w:rPr>
        <w:t>kuteseka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kuuawa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angefufuliwa</w:t>
      </w:r>
      <w:r w:rsidRPr="62F4E0FE" w:rsidR="62F4E0FE">
        <w:rPr>
          <w:lang w:val="en-US"/>
        </w:rPr>
        <w:t xml:space="preserve"> </w:t>
      </w: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siku tatu. Katika Marko 9:1, 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kwamba</w:t>
      </w:r>
      <w:r w:rsidRPr="62F4E0FE" w:rsidR="62F4E0FE">
        <w:rPr>
          <w:lang w:val="en-US"/>
        </w:rPr>
        <w:t xml:space="preserve"> </w:t>
      </w:r>
      <w:r w:rsidRPr="62F4E0FE" w:rsidR="62F4E0FE">
        <w:rPr>
          <w:lang w:val="en-US"/>
        </w:rPr>
        <w:t>baadhi</w:t>
      </w:r>
      <w:r w:rsidRPr="62F4E0FE" w:rsidR="62F4E0FE">
        <w:rPr>
          <w:lang w:val="en-US"/>
        </w:rPr>
        <w:t xml:space="preserve"> </w:t>
      </w:r>
      <w:r w:rsidRPr="62F4E0FE" w:rsidR="62F4E0FE">
        <w:rPr>
          <w:lang w:val="en-US"/>
        </w:rPr>
        <w:t>ya</w:t>
      </w:r>
      <w:r w:rsidRPr="62F4E0FE" w:rsidR="62F4E0FE">
        <w:rPr>
          <w:lang w:val="en-US"/>
        </w:rPr>
        <w:t xml:space="preserve"> wale </w:t>
      </w:r>
      <w:r w:rsidRPr="62F4E0FE" w:rsidR="62F4E0FE">
        <w:rPr>
          <w:lang w:val="en-US"/>
        </w:rPr>
        <w:t>waliokuwa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wangeuona</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ukija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nguvu</w:t>
      </w:r>
      <w:r w:rsidRPr="62F4E0FE" w:rsidR="62F4E0FE">
        <w:rPr>
          <w:lang w:val="en-US"/>
        </w:rPr>
        <w:t xml:space="preserve"> </w:t>
      </w:r>
      <w:r w:rsidRPr="62F4E0FE" w:rsidR="62F4E0FE">
        <w:rPr>
          <w:lang w:val="en-US"/>
        </w:rPr>
        <w:t>kabla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kufa</w:t>
      </w:r>
      <w:r w:rsidRPr="62F4E0FE" w:rsidR="62F4E0FE">
        <w:rPr>
          <w:lang w:val="en-US"/>
        </w:rPr>
        <w:t>.</w:t>
      </w:r>
    </w:p>
    <w:p w:rsidRPr="007B69FD" w:rsidR="003C3658" w:rsidP="00350308" w:rsidRDefault="001D1E8E" w14:paraId="389AECDA" w14:textId="0E7A6526" w14:noSpellErr="1">
      <w:pPr>
        <w:pStyle w:val="Background"/>
      </w:pPr>
      <w:r w:rsidRPr="62F4E0FE" w:rsidR="62F4E0FE">
        <w:rPr>
          <w:lang w:val="en-US"/>
        </w:rPr>
        <w:t xml:space="preserve">Katika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 xml:space="preserve">, </w:t>
      </w:r>
      <w:r w:rsidRPr="62F4E0FE" w:rsidR="62F4E0FE">
        <w:rPr>
          <w:lang w:val="en-US"/>
        </w:rPr>
        <w:t>wanaume</w:t>
      </w:r>
      <w:r w:rsidRPr="62F4E0FE" w:rsidR="62F4E0FE">
        <w:rPr>
          <w:lang w:val="en-US"/>
        </w:rPr>
        <w:t xml:space="preserve"> </w:t>
      </w:r>
      <w:r w:rsidRPr="62F4E0FE" w:rsidR="62F4E0FE">
        <w:rPr>
          <w:lang w:val="en-US"/>
        </w:rPr>
        <w:t>wawili</w:t>
      </w:r>
      <w:r w:rsidRPr="62F4E0FE" w:rsidR="62F4E0FE">
        <w:rPr>
          <w:lang w:val="en-US"/>
        </w:rPr>
        <w:t xml:space="preserve"> </w:t>
      </w:r>
      <w:r w:rsidRPr="62F4E0FE" w:rsidR="62F4E0FE">
        <w:rPr>
          <w:lang w:val="en-US"/>
        </w:rPr>
        <w:t>mashuhuri</w:t>
      </w:r>
      <w:r w:rsidRPr="62F4E0FE" w:rsidR="62F4E0FE">
        <w:rPr>
          <w:lang w:val="en-US"/>
        </w:rPr>
        <w:t xml:space="preserve"> </w:t>
      </w:r>
      <w:r w:rsidRPr="62F4E0FE" w:rsidR="62F4E0FE">
        <w:rPr>
          <w:lang w:val="en-US"/>
        </w:rPr>
        <w:t>kutoka</w:t>
      </w:r>
      <w:r w:rsidRPr="62F4E0FE" w:rsidR="62F4E0FE">
        <w:rPr>
          <w:lang w:val="en-US"/>
        </w:rPr>
        <w:t xml:space="preserve"> Agano la Kale </w:t>
      </w:r>
      <w:r w:rsidRPr="62F4E0FE" w:rsidR="62F4E0FE">
        <w:rPr>
          <w:lang w:val="en-US"/>
        </w:rPr>
        <w:t>wanatajwa</w:t>
      </w:r>
      <w:r w:rsidRPr="62F4E0FE" w:rsidR="62F4E0FE">
        <w:rPr>
          <w:lang w:val="en-US"/>
        </w:rPr>
        <w:t xml:space="preserve">, </w:t>
      </w:r>
      <w:r w:rsidRPr="62F4E0FE" w:rsidR="62F4E0FE">
        <w:rPr>
          <w:lang w:val="en-US"/>
        </w:rPr>
        <w:t>hata</w:t>
      </w:r>
      <w:r w:rsidRPr="62F4E0FE" w:rsidR="62F4E0FE">
        <w:rPr>
          <w:lang w:val="en-US"/>
        </w:rPr>
        <w:t xml:space="preserve"> </w:t>
      </w:r>
      <w:r w:rsidRPr="62F4E0FE" w:rsidR="62F4E0FE">
        <w:rPr>
          <w:lang w:val="en-US"/>
        </w:rPr>
        <w:t>ingawa</w:t>
      </w:r>
      <w:r w:rsidRPr="62F4E0FE" w:rsidR="62F4E0FE">
        <w:rPr>
          <w:lang w:val="en-US"/>
        </w:rPr>
        <w:t xml:space="preserve"> </w:t>
      </w:r>
      <w:r w:rsidRPr="62F4E0FE" w:rsidR="62F4E0FE">
        <w:rPr>
          <w:lang w:val="en-US"/>
        </w:rPr>
        <w:t>waliishi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kufa</w:t>
      </w:r>
      <w:r w:rsidRPr="62F4E0FE" w:rsidR="62F4E0FE">
        <w:rPr>
          <w:lang w:val="en-US"/>
        </w:rPr>
        <w:t xml:space="preserve"> </w:t>
      </w:r>
      <w:r w:rsidRPr="62F4E0FE" w:rsidR="62F4E0FE">
        <w:rPr>
          <w:lang w:val="en-US"/>
        </w:rPr>
        <w:t>muda</w:t>
      </w:r>
      <w:r w:rsidRPr="62F4E0FE" w:rsidR="62F4E0FE">
        <w:rPr>
          <w:lang w:val="en-US"/>
        </w:rPr>
        <w:t xml:space="preserve"> </w:t>
      </w:r>
      <w:r w:rsidRPr="62F4E0FE" w:rsidR="62F4E0FE">
        <w:rPr>
          <w:lang w:val="en-US"/>
        </w:rPr>
        <w:t>mrefu</w:t>
      </w:r>
      <w:r w:rsidRPr="62F4E0FE" w:rsidR="62F4E0FE">
        <w:rPr>
          <w:lang w:val="en-US"/>
        </w:rPr>
        <w:t xml:space="preserve"> </w:t>
      </w:r>
      <w:r w:rsidRPr="62F4E0FE" w:rsidR="62F4E0FE">
        <w:rPr>
          <w:lang w:val="en-US"/>
        </w:rPr>
        <w:t>kabla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huu</w:t>
      </w:r>
      <w:r w:rsidRPr="62F4E0FE" w:rsidR="62F4E0FE">
        <w:rPr>
          <w:lang w:val="en-US"/>
        </w:rPr>
        <w:t xml:space="preserve">. Eliya </w:t>
      </w:r>
      <w:r w:rsidRPr="62F4E0FE" w:rsidR="62F4E0FE">
        <w:rPr>
          <w:lang w:val="en-US"/>
        </w:rPr>
        <w:t>alikuwa</w:t>
      </w:r>
      <w:r w:rsidRPr="62F4E0FE" w:rsidR="62F4E0FE">
        <w:rPr>
          <w:lang w:val="en-US"/>
        </w:rPr>
        <w:t xml:space="preserve"> </w:t>
      </w:r>
      <w:r w:rsidRPr="62F4E0FE" w:rsidR="62F4E0FE">
        <w:rPr>
          <w:lang w:val="en-US"/>
        </w:rPr>
        <w:t>nabii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maana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nabii</w:t>
      </w:r>
      <w:r w:rsidRPr="62F4E0FE" w:rsidR="62F4E0FE">
        <w:rPr>
          <w:lang w:val="en-US"/>
        </w:rPr>
        <w:t xml:space="preserve"> </w:t>
      </w:r>
      <w:r w:rsidRPr="62F4E0FE" w:rsidR="62F4E0FE">
        <w:rPr>
          <w:lang w:val="en-US"/>
        </w:rPr>
        <w:t>mwingine</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amesema</w:t>
      </w:r>
      <w:r w:rsidRPr="62F4E0FE" w:rsidR="62F4E0FE">
        <w:rPr>
          <w:lang w:val="en-US"/>
        </w:rPr>
        <w:t xml:space="preserve"> </w:t>
      </w:r>
      <w:r w:rsidRPr="62F4E0FE" w:rsidR="62F4E0FE">
        <w:rPr>
          <w:lang w:val="en-US"/>
        </w:rPr>
        <w:t>kwamba</w:t>
      </w:r>
      <w:r w:rsidRPr="62F4E0FE" w:rsidR="62F4E0FE">
        <w:rPr>
          <w:lang w:val="en-US"/>
        </w:rPr>
        <w:t xml:space="preserve"> Eliya </w:t>
      </w:r>
      <w:r w:rsidRPr="62F4E0FE" w:rsidR="62F4E0FE">
        <w:rPr>
          <w:lang w:val="en-US"/>
        </w:rPr>
        <w:t>angerudi</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ujao</w:t>
      </w:r>
      <w:r w:rsidRPr="62F4E0FE" w:rsidR="62F4E0FE">
        <w:rPr>
          <w:lang w:val="en-US"/>
        </w:rPr>
        <w:t xml:space="preserve">. Musa </w:t>
      </w:r>
      <w:r w:rsidRPr="62F4E0FE" w:rsidR="62F4E0FE">
        <w:rPr>
          <w:lang w:val="en-US"/>
        </w:rPr>
        <w:t>alikuwa</w:t>
      </w:r>
      <w:r w:rsidRPr="62F4E0FE" w:rsidR="62F4E0FE">
        <w:rPr>
          <w:lang w:val="en-US"/>
        </w:rPr>
        <w:t xml:space="preserve"> </w:t>
      </w:r>
      <w:r w:rsidRPr="62F4E0FE" w:rsidR="62F4E0FE">
        <w:rPr>
          <w:lang w:val="en-US"/>
        </w:rPr>
        <w:t>muhimu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alimtumia</w:t>
      </w:r>
      <w:r w:rsidRPr="62F4E0FE" w:rsidR="62F4E0FE">
        <w:rPr>
          <w:lang w:val="en-US"/>
        </w:rPr>
        <w:t xml:space="preserve"> </w:t>
      </w:r>
      <w:r w:rsidRPr="62F4E0FE" w:rsidR="62F4E0FE">
        <w:rPr>
          <w:lang w:val="en-US"/>
        </w:rPr>
        <w:t>kutoa</w:t>
      </w:r>
      <w:r w:rsidRPr="62F4E0FE" w:rsidR="62F4E0FE">
        <w:rPr>
          <w:lang w:val="en-US"/>
        </w:rPr>
        <w:t xml:space="preserve"> Sheria.</w:t>
      </w:r>
    </w:p>
    <w:p w:rsidRPr="00170DC8" w:rsidR="00170DC8" w:rsidP="62F4E0FE" w:rsidRDefault="00170DC8" w14:paraId="54A59450"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3C3658" w:rsidP="006D6990" w:rsidRDefault="003C3658" w14:paraId="09CFCA2B" w14:textId="0AF409E3"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3C3658" w:rsidP="00350308" w:rsidRDefault="003C3658" w14:paraId="038B7950" w14:textId="38BE07B6"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3C3658" w:rsidP="62F4E0FE" w:rsidRDefault="003C3658" w14:paraId="18B9B38D" w14:textId="3024671D" w14:noSpellErr="1">
      <w:pPr>
        <w:pStyle w:val="Checklistmulti-line"/>
        <w:numPr>
          <w:ilvl w:val="0"/>
          <w:numId w:val="0"/>
        </w:numPr>
      </w:pPr>
      <w:r w:rsidRPr="62F4E0FE" w:rsidR="62F4E0FE">
        <w:rPr>
          <w:lang w:val="en-US"/>
        </w:rPr>
        <w:t xml:space="preserve">Yesu </w:t>
      </w:r>
      <w:r w:rsidRPr="62F4E0FE" w:rsidR="62F4E0FE">
        <w:rPr>
          <w:lang w:val="en-US"/>
        </w:rPr>
        <w:t>alimchukua</w:t>
      </w:r>
      <w:r w:rsidRPr="62F4E0FE" w:rsidR="62F4E0FE">
        <w:rPr>
          <w:lang w:val="en-US"/>
        </w:rPr>
        <w:t xml:space="preserve"> Petro, </w:t>
      </w:r>
      <w:r w:rsidRPr="62F4E0FE" w:rsidR="62F4E0FE">
        <w:rPr>
          <w:lang w:val="en-US"/>
        </w:rPr>
        <w:t>Yakobo</w:t>
      </w:r>
      <w:r w:rsidRPr="62F4E0FE" w:rsidR="62F4E0FE">
        <w:rPr>
          <w:lang w:val="en-US"/>
        </w:rPr>
        <w:t xml:space="preserve">, </w:t>
      </w:r>
      <w:r w:rsidRPr="62F4E0FE" w:rsidR="62F4E0FE">
        <w:rPr>
          <w:lang w:val="en-US"/>
        </w:rPr>
        <w:t>na</w:t>
      </w:r>
      <w:r w:rsidRPr="62F4E0FE" w:rsidR="62F4E0FE">
        <w:rPr>
          <w:lang w:val="en-US"/>
        </w:rPr>
        <w:t xml:space="preserve"> Yohana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mlima</w:t>
      </w:r>
      <w:r w:rsidRPr="62F4E0FE" w:rsidR="62F4E0FE">
        <w:rPr>
          <w:lang w:val="en-US"/>
        </w:rPr>
        <w:t xml:space="preserve"> </w:t>
      </w:r>
      <w:r w:rsidRPr="62F4E0FE" w:rsidR="62F4E0FE">
        <w:rPr>
          <w:lang w:val="en-US"/>
        </w:rPr>
        <w:t>ambapo</w:t>
      </w:r>
      <w:r w:rsidRPr="62F4E0FE" w:rsidR="62F4E0FE">
        <w:rPr>
          <w:lang w:val="en-US"/>
        </w:rPr>
        <w:t xml:space="preserve"> </w:t>
      </w:r>
      <w:r w:rsidRPr="62F4E0FE" w:rsidR="62F4E0FE">
        <w:rPr>
          <w:lang w:val="en-US"/>
        </w:rPr>
        <w:t>aligeuzwa</w:t>
      </w:r>
      <w:r w:rsidRPr="62F4E0FE" w:rsidR="62F4E0FE">
        <w:rPr>
          <w:lang w:val="en-US"/>
        </w:rPr>
        <w:t xml:space="preserve"> umbo </w:t>
      </w:r>
      <w:r w:rsidRPr="62F4E0FE" w:rsidR="62F4E0FE">
        <w:rPr>
          <w:lang w:val="en-US"/>
        </w:rPr>
        <w:t>mbele</w:t>
      </w:r>
      <w:r w:rsidRPr="62F4E0FE" w:rsidR="62F4E0FE">
        <w:rPr>
          <w:lang w:val="en-US"/>
        </w:rPr>
        <w:t xml:space="preserve"> </w:t>
      </w:r>
      <w:r w:rsidRPr="62F4E0FE" w:rsidR="62F4E0FE">
        <w:rPr>
          <w:lang w:val="en-US"/>
        </w:rPr>
        <w:t>yao</w:t>
      </w:r>
      <w:r w:rsidRPr="62F4E0FE" w:rsidR="62F4E0FE">
        <w:rPr>
          <w:lang w:val="en-US"/>
        </w:rPr>
        <w:t>. [9:2]</w:t>
      </w:r>
    </w:p>
    <w:p w:rsidRPr="007B69FD" w:rsidR="003C3658" w:rsidP="62F4E0FE" w:rsidRDefault="003C3658" w14:paraId="2729F89F" w14:textId="7934E48E" w14:noSpellErr="1">
      <w:pPr>
        <w:pStyle w:val="Checklistmulti-line"/>
        <w:numPr>
          <w:ilvl w:val="0"/>
          <w:numId w:val="0"/>
        </w:numPr>
      </w:pPr>
      <w:r w:rsidRPr="62F4E0FE" w:rsidR="62F4E0FE">
        <w:rPr>
          <w:lang w:val="en-US"/>
        </w:rPr>
        <w:t xml:space="preserve">Eliya </w:t>
      </w:r>
      <w:r w:rsidRPr="62F4E0FE" w:rsidR="62F4E0FE">
        <w:rPr>
          <w:lang w:val="en-US"/>
        </w:rPr>
        <w:t>na</w:t>
      </w:r>
      <w:r w:rsidRPr="62F4E0FE" w:rsidR="62F4E0FE">
        <w:rPr>
          <w:lang w:val="en-US"/>
        </w:rPr>
        <w:t xml:space="preserve"> Musa </w:t>
      </w:r>
      <w:r w:rsidRPr="62F4E0FE" w:rsidR="62F4E0FE">
        <w:rPr>
          <w:lang w:val="en-US"/>
        </w:rPr>
        <w:t>walikuwa</w:t>
      </w:r>
      <w:r w:rsidRPr="62F4E0FE" w:rsidR="62F4E0FE">
        <w:rPr>
          <w:lang w:val="en-US"/>
        </w:rPr>
        <w:t xml:space="preserve"> </w:t>
      </w:r>
      <w:r w:rsidRPr="62F4E0FE" w:rsidR="62F4E0FE">
        <w:rPr>
          <w:lang w:val="en-US"/>
        </w:rPr>
        <w:t>wakizungumza</w:t>
      </w:r>
      <w:r w:rsidRPr="62F4E0FE" w:rsidR="62F4E0FE">
        <w:rPr>
          <w:lang w:val="en-US"/>
        </w:rPr>
        <w:t xml:space="preserve"> </w:t>
      </w:r>
      <w:r w:rsidRPr="62F4E0FE" w:rsidR="62F4E0FE">
        <w:rPr>
          <w:lang w:val="en-US"/>
        </w:rPr>
        <w:t>na</w:t>
      </w:r>
      <w:r w:rsidRPr="62F4E0FE" w:rsidR="62F4E0FE">
        <w:rPr>
          <w:lang w:val="en-US"/>
        </w:rPr>
        <w:t xml:space="preserve"> Yesu, </w:t>
      </w:r>
      <w:r w:rsidRPr="62F4E0FE" w:rsidR="62F4E0FE">
        <w:rPr>
          <w:lang w:val="en-US"/>
        </w:rPr>
        <w:t>na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waliogopa</w:t>
      </w:r>
      <w:r w:rsidRPr="62F4E0FE" w:rsidR="62F4E0FE">
        <w:rPr>
          <w:lang w:val="en-US"/>
        </w:rPr>
        <w:t xml:space="preserve"> sana. [9:4-6]</w:t>
      </w:r>
    </w:p>
    <w:p w:rsidRPr="007B69FD" w:rsidR="003C3658" w:rsidP="62F4E0FE" w:rsidRDefault="003C3658" w14:paraId="1033C1C8" w14:textId="5D29E6CB" w14:noSpellErr="1">
      <w:pPr>
        <w:pStyle w:val="Checklistmulti-line"/>
        <w:numPr>
          <w:ilvl w:val="0"/>
          <w:numId w:val="0"/>
        </w:numPr>
        <w:rPr>
          <w:lang w:val="en-US"/>
        </w:rPr>
      </w:pPr>
      <w:r w:rsidRPr="62F4E0FE" w:rsidR="62F4E0FE">
        <w:rPr>
          <w:lang w:val="en-US"/>
        </w:rPr>
        <w:t xml:space="preserve">Sauti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wingu</w:t>
      </w:r>
      <w:r w:rsidRPr="62F4E0FE" w:rsidR="62F4E0FE">
        <w:rPr>
          <w:lang w:val="en-US"/>
        </w:rPr>
        <w:t xml:space="preserve"> </w:t>
      </w:r>
      <w:r w:rsidRPr="62F4E0FE" w:rsidR="62F4E0FE">
        <w:rPr>
          <w:lang w:val="en-US"/>
        </w:rPr>
        <w:t>ilizungumza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wanafunzi</w:t>
      </w:r>
      <w:r w:rsidRPr="62F4E0FE" w:rsidR="62F4E0FE">
        <w:rPr>
          <w:lang w:val="en-US"/>
        </w:rPr>
        <w:t xml:space="preserve">. [9:7] Na </w:t>
      </w:r>
      <w:r w:rsidRPr="62F4E0FE" w:rsidR="62F4E0FE">
        <w:rPr>
          <w:lang w:val="en-US"/>
        </w:rPr>
        <w:t>kwa</w:t>
      </w:r>
      <w:r w:rsidRPr="62F4E0FE" w:rsidR="62F4E0FE">
        <w:rPr>
          <w:lang w:val="en-US"/>
        </w:rPr>
        <w:t xml:space="preserve"> </w:t>
      </w:r>
      <w:r w:rsidRPr="62F4E0FE" w:rsidR="62F4E0FE">
        <w:rPr>
          <w:lang w:val="en-US"/>
        </w:rPr>
        <w:t>hakika</w:t>
      </w:r>
    </w:p>
    <w:p w:rsidRPr="007B69FD" w:rsidR="003C3658" w:rsidP="62F4E0FE" w:rsidRDefault="003C3658" w14:paraId="2C9DDD37" w14:textId="2AFB6B94" w14:noSpellErr="1">
      <w:pPr>
        <w:pStyle w:val="Checklistmulti-line"/>
        <w:numPr>
          <w:ilvl w:val="0"/>
          <w:numId w:val="0"/>
        </w:numPr>
      </w:pPr>
      <w:r w:rsidRPr="62F4E0FE" w:rsidR="62F4E0FE">
        <w:rPr>
          <w:lang w:val="en-US"/>
        </w:rPr>
        <w:t xml:space="preserve">Yesu </w:t>
      </w:r>
      <w:r w:rsidRPr="62F4E0FE" w:rsidR="62F4E0FE">
        <w:rPr>
          <w:lang w:val="en-US"/>
        </w:rPr>
        <w:t>aliwaonya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wasimwambie</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yeyote</w:t>
      </w:r>
      <w:r w:rsidRPr="62F4E0FE" w:rsidR="62F4E0FE">
        <w:rPr>
          <w:lang w:val="en-US"/>
        </w:rPr>
        <w:t xml:space="preserve"> </w:t>
      </w:r>
      <w:r w:rsidRPr="62F4E0FE" w:rsidR="62F4E0FE">
        <w:rPr>
          <w:lang w:val="en-US"/>
        </w:rPr>
        <w:t>kile</w:t>
      </w:r>
      <w:r w:rsidRPr="62F4E0FE" w:rsidR="62F4E0FE">
        <w:rPr>
          <w:lang w:val="en-US"/>
        </w:rPr>
        <w:t xml:space="preserve"> </w:t>
      </w:r>
      <w:r w:rsidRPr="62F4E0FE" w:rsidR="62F4E0FE">
        <w:rPr>
          <w:lang w:val="en-US"/>
        </w:rPr>
        <w:t>kilichokuwa</w:t>
      </w:r>
      <w:r w:rsidRPr="62F4E0FE" w:rsidR="62F4E0FE">
        <w:rPr>
          <w:lang w:val="en-US"/>
        </w:rPr>
        <w:t xml:space="preserve"> </w:t>
      </w:r>
      <w:r w:rsidRPr="62F4E0FE" w:rsidR="62F4E0FE">
        <w:rPr>
          <w:lang w:val="en-US"/>
        </w:rPr>
        <w:t>kimetukia</w:t>
      </w:r>
      <w:r w:rsidRPr="62F4E0FE" w:rsidR="62F4E0FE">
        <w:rPr>
          <w:lang w:val="en-US"/>
        </w:rPr>
        <w:t>. [9:9]</w:t>
      </w:r>
    </w:p>
    <w:p w:rsidRPr="007B69FD" w:rsidR="003C3658" w:rsidP="62F4E0FE" w:rsidRDefault="003C3658" w14:paraId="3F3C4C5D" w14:textId="601C852E" w14:noSpellErr="1">
      <w:pPr>
        <w:pStyle w:val="Checklistmulti-line"/>
        <w:numPr>
          <w:ilvl w:val="0"/>
          <w:numId w:val="0"/>
        </w:numPr>
        <w:rPr>
          <w:lang w:val="en-US"/>
        </w:rPr>
      </w:pPr>
      <w:r w:rsidRPr="62F4E0FE" w:rsidR="62F4E0FE">
        <w:rPr>
          <w:lang w:val="en-US"/>
        </w:rPr>
        <w:t>Wanafunzi</w:t>
      </w:r>
      <w:r w:rsidRPr="62F4E0FE" w:rsidR="62F4E0FE">
        <w:rPr>
          <w:lang w:val="en-US"/>
        </w:rPr>
        <w:t xml:space="preserve"> </w:t>
      </w:r>
      <w:r w:rsidRPr="62F4E0FE" w:rsidR="62F4E0FE">
        <w:rPr>
          <w:lang w:val="en-US"/>
        </w:rPr>
        <w:t>walimwuliza</w:t>
      </w:r>
      <w:r w:rsidRPr="62F4E0FE" w:rsidR="62F4E0FE">
        <w:rPr>
          <w:lang w:val="en-US"/>
        </w:rPr>
        <w:t xml:space="preserve"> Yesu </w:t>
      </w:r>
      <w:r w:rsidRPr="62F4E0FE" w:rsidR="62F4E0FE">
        <w:rPr>
          <w:lang w:val="en-US"/>
        </w:rPr>
        <w:t>kuhusu</w:t>
      </w:r>
      <w:r w:rsidRPr="62F4E0FE" w:rsidR="62F4E0FE">
        <w:rPr>
          <w:lang w:val="en-US"/>
        </w:rPr>
        <w:t xml:space="preserve"> Eliya, </w:t>
      </w:r>
      <w:r w:rsidRPr="62F4E0FE" w:rsidR="62F4E0FE">
        <w:rPr>
          <w:lang w:val="en-US"/>
        </w:rPr>
        <w:t>naye</w:t>
      </w:r>
      <w:r w:rsidRPr="62F4E0FE" w:rsidR="62F4E0FE">
        <w:rPr>
          <w:lang w:val="en-US"/>
        </w:rPr>
        <w:t xml:space="preserve"> </w:t>
      </w:r>
      <w:r w:rsidRPr="62F4E0FE" w:rsidR="62F4E0FE">
        <w:rPr>
          <w:lang w:val="en-US"/>
        </w:rPr>
        <w:t>akawaambia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tayari</w:t>
      </w:r>
      <w:r w:rsidRPr="62F4E0FE" w:rsidR="62F4E0FE">
        <w:rPr>
          <w:lang w:val="en-US"/>
        </w:rPr>
        <w:t xml:space="preserve"> Eliya </w:t>
      </w:r>
      <w:r w:rsidRPr="62F4E0FE" w:rsidR="62F4E0FE">
        <w:rPr>
          <w:lang w:val="en-US"/>
        </w:rPr>
        <w:t>amekuja</w:t>
      </w:r>
      <w:r w:rsidRPr="62F4E0FE" w:rsidR="62F4E0FE">
        <w:rPr>
          <w:lang w:val="en-US"/>
        </w:rPr>
        <w:t xml:space="preserve">. [9:11-13] Na </w:t>
      </w:r>
      <w:r w:rsidRPr="62F4E0FE" w:rsidR="62F4E0FE">
        <w:rPr>
          <w:lang w:val="en-US"/>
        </w:rPr>
        <w:t>hakika</w:t>
      </w:r>
      <w:r w:rsidRPr="62F4E0FE" w:rsidR="62F4E0FE">
        <w:rPr>
          <w:lang w:val="en-US"/>
        </w:rPr>
        <w:t xml:space="preserve"> </w:t>
      </w:r>
      <w:r w:rsidRPr="62F4E0FE" w:rsidR="62F4E0FE">
        <w:rPr>
          <w:lang w:val="en-US"/>
        </w:rPr>
        <w:t>sisi</w:t>
      </w:r>
      <w:r w:rsidRPr="62F4E0FE" w:rsidR="62F4E0FE">
        <w:rPr>
          <w:lang w:val="en-US"/>
        </w:rPr>
        <w:t xml:space="preserve"> </w:t>
      </w:r>
      <w:r w:rsidRPr="62F4E0FE" w:rsidR="62F4E0FE">
        <w:rPr>
          <w:lang w:val="en-US"/>
        </w:rPr>
        <w:t>tulikuwa</w:t>
      </w:r>
    </w:p>
    <w:p w:rsidRPr="007B69FD" w:rsidR="003C3658" w:rsidP="0019643B" w:rsidRDefault="003C3658" w14:paraId="074A6D45"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3C3658" w:rsidP="00350308" w:rsidRDefault="003947E5" w14:paraId="5EB3A858" w14:textId="6BB4952D"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3C3658" w:rsidP="62F4E0FE" w:rsidRDefault="008F6E25" w14:paraId="2D4E2C69" w14:textId="412E13E5" w14:noSpellErr="1">
      <w:pPr>
        <w:numPr>
          <w:ilvl w:val="0"/>
          <w:numId w:val="13"/>
        </w:numPr>
        <w:rPr>
          <w:sz w:val="20"/>
          <w:szCs w:val="20"/>
          <w:lang w:val="en-US"/>
        </w:rPr>
      </w:pPr>
      <w:r w:rsidRPr="62F4E0FE" w:rsidR="62F4E0FE">
        <w:rPr>
          <w:lang w:val="en-US"/>
        </w:rPr>
        <w:t xml:space="preserve">[9:2-3] Ni </w:t>
      </w:r>
      <w:r w:rsidRPr="62F4E0FE" w:rsidR="62F4E0FE">
        <w:rPr>
          <w:lang w:val="en-US"/>
        </w:rPr>
        <w:t>nini</w:t>
      </w:r>
      <w:r w:rsidRPr="62F4E0FE" w:rsidR="62F4E0FE">
        <w:rPr>
          <w:lang w:val="en-US"/>
        </w:rPr>
        <w:t xml:space="preserve"> </w:t>
      </w:r>
      <w:r w:rsidRPr="62F4E0FE" w:rsidR="62F4E0FE">
        <w:rPr>
          <w:lang w:val="en-US"/>
        </w:rPr>
        <w:t>kilichompata</w:t>
      </w:r>
      <w:r w:rsidRPr="62F4E0FE" w:rsidR="62F4E0FE">
        <w:rPr>
          <w:lang w:val="en-US"/>
        </w:rPr>
        <w:t xml:space="preserve"> Yesu </w:t>
      </w:r>
      <w:r w:rsidRPr="62F4E0FE" w:rsidR="62F4E0FE">
        <w:rPr>
          <w:lang w:val="en-US"/>
        </w:rPr>
        <w:t>wakati</w:t>
      </w:r>
      <w:r w:rsidRPr="62F4E0FE" w:rsidR="62F4E0FE">
        <w:rPr>
          <w:lang w:val="en-US"/>
        </w:rPr>
        <w:t xml:space="preserve"> Petro, </w:t>
      </w:r>
      <w:r w:rsidRPr="62F4E0FE" w:rsidR="62F4E0FE">
        <w:rPr>
          <w:lang w:val="en-US"/>
        </w:rPr>
        <w:t>Yakobo</w:t>
      </w:r>
      <w:r w:rsidRPr="62F4E0FE" w:rsidR="62F4E0FE">
        <w:rPr>
          <w:lang w:val="en-US"/>
        </w:rPr>
        <w:t xml:space="preserve">, </w:t>
      </w:r>
      <w:r w:rsidRPr="62F4E0FE" w:rsidR="62F4E0FE">
        <w:rPr>
          <w:lang w:val="en-US"/>
        </w:rPr>
        <w:t>na</w:t>
      </w:r>
      <w:r w:rsidRPr="62F4E0FE" w:rsidR="62F4E0FE">
        <w:rPr>
          <w:lang w:val="en-US"/>
        </w:rPr>
        <w:t xml:space="preserve"> Yohana </w:t>
      </w:r>
      <w:r w:rsidRPr="62F4E0FE" w:rsidR="62F4E0FE">
        <w:rPr>
          <w:lang w:val="en-US"/>
        </w:rPr>
        <w:t>walipopanda</w:t>
      </w:r>
      <w:r w:rsidRPr="62F4E0FE" w:rsidR="62F4E0FE">
        <w:rPr>
          <w:lang w:val="en-US"/>
        </w:rPr>
        <w:t xml:space="preserve"> </w:t>
      </w:r>
      <w:r w:rsidRPr="62F4E0FE" w:rsidR="62F4E0FE">
        <w:rPr>
          <w:lang w:val="en-US"/>
        </w:rPr>
        <w:t>mlima</w:t>
      </w:r>
      <w:r w:rsidRPr="62F4E0FE" w:rsidR="62F4E0FE">
        <w:rPr>
          <w:lang w:val="en-US"/>
        </w:rPr>
        <w:t xml:space="preserve"> </w:t>
      </w:r>
      <w:r w:rsidRPr="62F4E0FE" w:rsidR="62F4E0FE">
        <w:rPr>
          <w:lang w:val="en-US"/>
        </w:rPr>
        <w:t>mrefu</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naye</w:t>
      </w:r>
      <w:r w:rsidRPr="62F4E0FE" w:rsidR="62F4E0FE">
        <w:rPr>
          <w:lang w:val="en-US"/>
        </w:rPr>
        <w:t>?</w:t>
      </w:r>
    </w:p>
    <w:p w:rsidRPr="007B69FD" w:rsidR="003C3658" w:rsidP="62F4E0FE" w:rsidRDefault="003C3658" w14:paraId="2B0A75F6" w14:textId="77777777" w14:noSpellErr="1">
      <w:pPr>
        <w:ind w:left="720"/>
        <w:rPr>
          <w:sz w:val="20"/>
          <w:szCs w:val="20"/>
          <w:lang w:val="en-US"/>
        </w:rPr>
      </w:pPr>
      <w:r w:rsidRPr="62F4E0FE" w:rsidR="62F4E0FE">
        <w:rPr>
          <w:lang w:val="en-US"/>
        </w:rPr>
        <w:t xml:space="preserve">Yesu </w:t>
      </w:r>
      <w:r w:rsidRPr="62F4E0FE" w:rsidR="62F4E0FE">
        <w:rPr>
          <w:lang w:val="en-US"/>
        </w:rPr>
        <w:t>aligeuzwa</w:t>
      </w:r>
      <w:r w:rsidRPr="62F4E0FE" w:rsidR="62F4E0FE">
        <w:rPr>
          <w:lang w:val="en-US"/>
        </w:rPr>
        <w:t xml:space="preserve"> sura, </w:t>
      </w:r>
      <w:r w:rsidRPr="62F4E0FE" w:rsidR="62F4E0FE">
        <w:rPr>
          <w:lang w:val="en-US"/>
        </w:rPr>
        <w:t>na</w:t>
      </w:r>
      <w:r w:rsidRPr="62F4E0FE" w:rsidR="62F4E0FE">
        <w:rPr>
          <w:lang w:val="en-US"/>
        </w:rPr>
        <w:t xml:space="preserve"> </w:t>
      </w:r>
      <w:r w:rsidRPr="62F4E0FE" w:rsidR="62F4E0FE">
        <w:rPr>
          <w:lang w:val="en-US"/>
        </w:rPr>
        <w:t>mavazi</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yakawa</w:t>
      </w:r>
      <w:r w:rsidRPr="62F4E0FE" w:rsidR="62F4E0FE">
        <w:rPr>
          <w:lang w:val="en-US"/>
        </w:rPr>
        <w:t xml:space="preserve"> </w:t>
      </w:r>
      <w:r w:rsidRPr="62F4E0FE" w:rsidR="62F4E0FE">
        <w:rPr>
          <w:lang w:val="en-US"/>
        </w:rPr>
        <w:t>meupe</w:t>
      </w:r>
      <w:r w:rsidRPr="62F4E0FE" w:rsidR="62F4E0FE">
        <w:rPr>
          <w:lang w:val="en-US"/>
        </w:rPr>
        <w:t xml:space="preserve"> sana, </w:t>
      </w:r>
      <w:r w:rsidRPr="62F4E0FE" w:rsidR="62F4E0FE">
        <w:rPr>
          <w:lang w:val="en-US"/>
        </w:rPr>
        <w:t>meupe</w:t>
      </w:r>
      <w:r w:rsidRPr="62F4E0FE" w:rsidR="62F4E0FE">
        <w:rPr>
          <w:lang w:val="en-US"/>
        </w:rPr>
        <w:t xml:space="preserve"> sana, </w:t>
      </w:r>
      <w:r w:rsidRPr="62F4E0FE" w:rsidR="62F4E0FE">
        <w:rPr>
          <w:lang w:val="en-US"/>
        </w:rPr>
        <w:t>kuliko</w:t>
      </w:r>
      <w:r w:rsidRPr="62F4E0FE" w:rsidR="62F4E0FE">
        <w:rPr>
          <w:lang w:val="en-US"/>
        </w:rPr>
        <w:t xml:space="preserve"> vile </w:t>
      </w:r>
      <w:r w:rsidRPr="62F4E0FE" w:rsidR="62F4E0FE">
        <w:rPr>
          <w:lang w:val="en-US"/>
        </w:rPr>
        <w:t>mfuaji</w:t>
      </w:r>
      <w:r w:rsidRPr="62F4E0FE" w:rsidR="62F4E0FE">
        <w:rPr>
          <w:lang w:val="en-US"/>
        </w:rPr>
        <w:t xml:space="preserve"> </w:t>
      </w:r>
      <w:r w:rsidRPr="62F4E0FE" w:rsidR="62F4E0FE">
        <w:rPr>
          <w:lang w:val="en-US"/>
        </w:rPr>
        <w:t>yeyote</w:t>
      </w:r>
      <w:r w:rsidRPr="62F4E0FE" w:rsidR="62F4E0FE">
        <w:rPr>
          <w:lang w:val="en-US"/>
        </w:rPr>
        <w:t xml:space="preserve"> </w:t>
      </w:r>
      <w:r w:rsidRPr="62F4E0FE" w:rsidR="62F4E0FE">
        <w:rPr>
          <w:lang w:val="en-US"/>
        </w:rPr>
        <w:t>duniani</w:t>
      </w:r>
      <w:r w:rsidRPr="62F4E0FE" w:rsidR="62F4E0FE">
        <w:rPr>
          <w:lang w:val="en-US"/>
        </w:rPr>
        <w:t xml:space="preserve"> </w:t>
      </w:r>
      <w:r w:rsidRPr="62F4E0FE" w:rsidR="62F4E0FE">
        <w:rPr>
          <w:lang w:val="en-US"/>
        </w:rPr>
        <w:t>angeweza</w:t>
      </w:r>
      <w:r w:rsidRPr="62F4E0FE" w:rsidR="62F4E0FE">
        <w:rPr>
          <w:lang w:val="en-US"/>
        </w:rPr>
        <w:t xml:space="preserve"> </w:t>
      </w:r>
      <w:r w:rsidRPr="62F4E0FE" w:rsidR="62F4E0FE">
        <w:rPr>
          <w:lang w:val="en-US"/>
        </w:rPr>
        <w:t>kuyafanya</w:t>
      </w:r>
      <w:r w:rsidRPr="62F4E0FE" w:rsidR="62F4E0FE">
        <w:rPr>
          <w:lang w:val="en-US"/>
        </w:rPr>
        <w:t xml:space="preserve"> </w:t>
      </w:r>
      <w:r w:rsidRPr="62F4E0FE" w:rsidR="62F4E0FE">
        <w:rPr>
          <w:lang w:val="en-US"/>
        </w:rPr>
        <w:t>meupe</w:t>
      </w:r>
      <w:r w:rsidRPr="62F4E0FE" w:rsidR="62F4E0FE">
        <w:rPr>
          <w:lang w:val="en-US"/>
        </w:rPr>
        <w:t>.</w:t>
      </w:r>
    </w:p>
    <w:p w:rsidRPr="007B69FD" w:rsidR="003C3658" w:rsidP="003C3658" w:rsidRDefault="003C3658" w14:paraId="4B5C3296" w14:textId="77777777">
      <w:pPr>
        <w:ind w:left="720"/>
        <w:rPr>
          <w:sz w:val="20"/>
          <w:szCs w:val="20"/>
        </w:rPr>
      </w:pPr>
      <w:r/>
    </w:p>
    <w:p w:rsidRPr="007B69FD" w:rsidR="003C3658" w:rsidP="62F4E0FE" w:rsidRDefault="008F6E25" w14:paraId="2B0D84A0" w14:textId="1FBE1E65" w14:noSpellErr="1">
      <w:pPr>
        <w:numPr>
          <w:ilvl w:val="0"/>
          <w:numId w:val="13"/>
        </w:numPr>
        <w:rPr>
          <w:sz w:val="20"/>
          <w:szCs w:val="20"/>
          <w:lang w:val="en-US"/>
        </w:rPr>
      </w:pPr>
      <w:r w:rsidRPr="62F4E0FE" w:rsidR="62F4E0FE">
        <w:rPr>
          <w:lang w:val="en-US"/>
        </w:rPr>
        <w:t xml:space="preserve">[9:4] Ni </w:t>
      </w:r>
      <w:r w:rsidRPr="62F4E0FE" w:rsidR="62F4E0FE">
        <w:rPr>
          <w:lang w:val="en-US"/>
        </w:rPr>
        <w:t>nani</w:t>
      </w:r>
      <w:r w:rsidRPr="62F4E0FE" w:rsidR="62F4E0FE">
        <w:rPr>
          <w:lang w:val="en-US"/>
        </w:rPr>
        <w:t xml:space="preserve"> </w:t>
      </w:r>
      <w:r w:rsidRPr="62F4E0FE" w:rsidR="62F4E0FE">
        <w:rPr>
          <w:lang w:val="en-US"/>
        </w:rPr>
        <w:t>waliotokea</w:t>
      </w:r>
      <w:r w:rsidRPr="62F4E0FE" w:rsidR="62F4E0FE">
        <w:rPr>
          <w:lang w:val="en-US"/>
        </w:rPr>
        <w:t xml:space="preserve"> </w:t>
      </w:r>
      <w:r w:rsidRPr="62F4E0FE" w:rsidR="62F4E0FE">
        <w:rPr>
          <w:lang w:val="en-US"/>
        </w:rPr>
        <w:t>mlimani</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Yesu?</w:t>
      </w:r>
    </w:p>
    <w:p w:rsidRPr="007B69FD" w:rsidR="003C3658" w:rsidP="62F4E0FE" w:rsidRDefault="003C3658" w14:paraId="40A5C9B0" w14:textId="77777777" w14:noSpellErr="1">
      <w:pPr>
        <w:ind w:left="720"/>
        <w:rPr>
          <w:sz w:val="20"/>
          <w:szCs w:val="20"/>
          <w:lang w:val="en-US"/>
        </w:rPr>
      </w:pPr>
      <w:r w:rsidRPr="62F4E0FE" w:rsidR="62F4E0FE">
        <w:rPr>
          <w:lang w:val="en-US"/>
        </w:rPr>
        <w:t xml:space="preserve">Eliya </w:t>
      </w:r>
      <w:r w:rsidRPr="62F4E0FE" w:rsidR="62F4E0FE">
        <w:rPr>
          <w:lang w:val="en-US"/>
        </w:rPr>
        <w:t>na</w:t>
      </w:r>
      <w:r w:rsidRPr="62F4E0FE" w:rsidR="62F4E0FE">
        <w:rPr>
          <w:lang w:val="en-US"/>
        </w:rPr>
        <w:t xml:space="preserve"> Musa </w:t>
      </w:r>
      <w:r w:rsidRPr="62F4E0FE" w:rsidR="62F4E0FE">
        <w:rPr>
          <w:lang w:val="en-US"/>
        </w:rPr>
        <w:t>wakaonekana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naye</w:t>
      </w:r>
      <w:r w:rsidRPr="62F4E0FE" w:rsidR="62F4E0FE">
        <w:rPr>
          <w:lang w:val="en-US"/>
        </w:rPr>
        <w:t>.</w:t>
      </w:r>
    </w:p>
    <w:p w:rsidRPr="007B69FD" w:rsidR="003C3658" w:rsidP="003C3658" w:rsidRDefault="003C3658" w14:paraId="33373D6E" w14:textId="77777777">
      <w:pPr>
        <w:ind w:left="720"/>
        <w:rPr>
          <w:sz w:val="20"/>
          <w:szCs w:val="20"/>
        </w:rPr>
      </w:pPr>
      <w:r/>
    </w:p>
    <w:p w:rsidRPr="007B69FD" w:rsidR="003C3658" w:rsidP="62F4E0FE" w:rsidRDefault="008F6E25" w14:paraId="693C6C4A" w14:textId="5BA0D93D" w14:noSpellErr="1">
      <w:pPr>
        <w:numPr>
          <w:ilvl w:val="0"/>
          <w:numId w:val="13"/>
        </w:numPr>
        <w:rPr>
          <w:sz w:val="20"/>
          <w:szCs w:val="20"/>
          <w:lang w:val="en-US"/>
        </w:rPr>
      </w:pPr>
      <w:r w:rsidRPr="62F4E0FE" w:rsidR="62F4E0FE">
        <w:rPr>
          <w:lang w:val="en-US"/>
        </w:rPr>
        <w:t xml:space="preserve">[9:5-6] </w:t>
      </w:r>
      <w:r w:rsidRPr="62F4E0FE" w:rsidR="62F4E0FE">
        <w:rPr>
          <w:lang w:val="en-US"/>
        </w:rPr>
        <w:t>Wanafunzi</w:t>
      </w:r>
      <w:r w:rsidRPr="62F4E0FE" w:rsidR="62F4E0FE">
        <w:rPr>
          <w:lang w:val="en-US"/>
        </w:rPr>
        <w:t xml:space="preserve"> </w:t>
      </w:r>
      <w:r w:rsidRPr="62F4E0FE" w:rsidR="62F4E0FE">
        <w:rPr>
          <w:lang w:val="en-US"/>
        </w:rPr>
        <w:t>waliitikiaje</w:t>
      </w:r>
      <w:r w:rsidRPr="62F4E0FE" w:rsidR="62F4E0FE">
        <w:rPr>
          <w:lang w:val="en-US"/>
        </w:rPr>
        <w:t xml:space="preserve"> </w:t>
      </w:r>
      <w:r w:rsidRPr="62F4E0FE" w:rsidR="62F4E0FE">
        <w:rPr>
          <w:lang w:val="en-US"/>
        </w:rPr>
        <w:t>walipomwona</w:t>
      </w:r>
      <w:r w:rsidRPr="62F4E0FE" w:rsidR="62F4E0FE">
        <w:rPr>
          <w:lang w:val="en-US"/>
        </w:rPr>
        <w:t xml:space="preserve"> Yesu </w:t>
      </w:r>
      <w:r w:rsidRPr="62F4E0FE" w:rsidR="62F4E0FE">
        <w:rPr>
          <w:lang w:val="en-US"/>
        </w:rPr>
        <w:t>akigeuka</w:t>
      </w:r>
      <w:r w:rsidRPr="62F4E0FE" w:rsidR="62F4E0FE">
        <w:rPr>
          <w:lang w:val="en-US"/>
        </w:rPr>
        <w:t xml:space="preserve"> sura, </w:t>
      </w:r>
      <w:r w:rsidRPr="62F4E0FE" w:rsidR="62F4E0FE">
        <w:rPr>
          <w:lang w:val="en-US"/>
        </w:rPr>
        <w:t>na</w:t>
      </w:r>
      <w:r w:rsidRPr="62F4E0FE" w:rsidR="62F4E0FE">
        <w:rPr>
          <w:lang w:val="en-US"/>
        </w:rPr>
        <w:t xml:space="preserve"> Musa </w:t>
      </w:r>
      <w:r w:rsidRPr="62F4E0FE" w:rsidR="62F4E0FE">
        <w:rPr>
          <w:lang w:val="en-US"/>
        </w:rPr>
        <w:t>na</w:t>
      </w:r>
      <w:r w:rsidRPr="62F4E0FE" w:rsidR="62F4E0FE">
        <w:rPr>
          <w:lang w:val="en-US"/>
        </w:rPr>
        <w:t xml:space="preserve"> Eliya </w:t>
      </w:r>
      <w:r w:rsidRPr="62F4E0FE" w:rsidR="62F4E0FE">
        <w:rPr>
          <w:lang w:val="en-US"/>
        </w:rPr>
        <w:t>wakiwa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naye</w:t>
      </w:r>
      <w:r w:rsidRPr="62F4E0FE" w:rsidR="62F4E0FE">
        <w:rPr>
          <w:lang w:val="en-US"/>
        </w:rPr>
        <w:t>?</w:t>
      </w:r>
    </w:p>
    <w:p w:rsidRPr="007B69FD" w:rsidR="003C3658" w:rsidP="62F4E0FE" w:rsidRDefault="003C3658" w14:paraId="4E135016" w14:textId="77777777" w14:noSpellErr="1">
      <w:pPr>
        <w:ind w:left="720"/>
        <w:rPr>
          <w:sz w:val="20"/>
          <w:szCs w:val="20"/>
          <w:lang w:val="en-US"/>
        </w:rPr>
      </w:pPr>
      <w:r w:rsidRPr="62F4E0FE" w:rsidR="62F4E0FE">
        <w:rPr>
          <w:lang w:val="en-US"/>
        </w:rPr>
        <w:t>Wanafunzi</w:t>
      </w:r>
      <w:r w:rsidRPr="62F4E0FE" w:rsidR="62F4E0FE">
        <w:rPr>
          <w:lang w:val="en-US"/>
        </w:rPr>
        <w:t xml:space="preserve"> wake </w:t>
      </w:r>
      <w:r w:rsidRPr="62F4E0FE" w:rsidR="62F4E0FE">
        <w:rPr>
          <w:lang w:val="en-US"/>
        </w:rPr>
        <w:t>waliogopa</w:t>
      </w:r>
      <w:r w:rsidRPr="62F4E0FE" w:rsidR="62F4E0FE">
        <w:rPr>
          <w:lang w:val="en-US"/>
        </w:rPr>
        <w:t xml:space="preserve"> sana. Petro </w:t>
      </w:r>
      <w:r w:rsidRPr="62F4E0FE" w:rsidR="62F4E0FE">
        <w:rPr>
          <w:lang w:val="en-US"/>
        </w:rPr>
        <w:t>hakujua</w:t>
      </w:r>
      <w:r w:rsidRPr="62F4E0FE" w:rsidR="62F4E0FE">
        <w:rPr>
          <w:lang w:val="en-US"/>
        </w:rPr>
        <w:t xml:space="preserve"> la </w:t>
      </w:r>
      <w:r w:rsidRPr="62F4E0FE" w:rsidR="62F4E0FE">
        <w:rPr>
          <w:lang w:val="en-US"/>
        </w:rPr>
        <w:t>kusema</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alizungumza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kuwafanyia</w:t>
      </w:r>
      <w:r w:rsidRPr="62F4E0FE" w:rsidR="62F4E0FE">
        <w:rPr>
          <w:lang w:val="en-US"/>
        </w:rPr>
        <w:t xml:space="preserve"> </w:t>
      </w:r>
      <w:r w:rsidRPr="62F4E0FE" w:rsidR="62F4E0FE">
        <w:rPr>
          <w:lang w:val="en-US"/>
        </w:rPr>
        <w:t>makao</w:t>
      </w:r>
      <w:r w:rsidRPr="62F4E0FE" w:rsidR="62F4E0FE">
        <w:rPr>
          <w:lang w:val="en-US"/>
        </w:rPr>
        <w:t xml:space="preserve"> matatu.</w:t>
      </w:r>
    </w:p>
    <w:p w:rsidRPr="007B69FD" w:rsidR="003C3658" w:rsidP="003C3658" w:rsidRDefault="003C3658" w14:paraId="55F449D6" w14:textId="77777777">
      <w:pPr>
        <w:ind w:left="720"/>
        <w:rPr>
          <w:sz w:val="20"/>
          <w:szCs w:val="20"/>
        </w:rPr>
      </w:pPr>
      <w:r/>
    </w:p>
    <w:p w:rsidRPr="007B69FD" w:rsidR="003C3658" w:rsidP="62F4E0FE" w:rsidRDefault="008F6E25" w14:paraId="17C17B86" w14:textId="44BADD1D" w14:noSpellErr="1">
      <w:pPr>
        <w:numPr>
          <w:ilvl w:val="0"/>
          <w:numId w:val="13"/>
        </w:numPr>
        <w:rPr>
          <w:sz w:val="20"/>
          <w:szCs w:val="20"/>
          <w:lang w:val="en-US"/>
        </w:rPr>
      </w:pPr>
      <w:r w:rsidRPr="62F4E0FE" w:rsidR="62F4E0FE">
        <w:rPr>
          <w:lang w:val="en-US"/>
        </w:rPr>
        <w:t xml:space="preserve">[9:7] Ni </w:t>
      </w:r>
      <w:r w:rsidRPr="62F4E0FE" w:rsidR="62F4E0FE">
        <w:rPr>
          <w:lang w:val="en-US"/>
        </w:rPr>
        <w:t>nini</w:t>
      </w:r>
      <w:r w:rsidRPr="62F4E0FE" w:rsidR="62F4E0FE">
        <w:rPr>
          <w:lang w:val="en-US"/>
        </w:rPr>
        <w:t xml:space="preserve"> </w:t>
      </w:r>
      <w:r w:rsidRPr="62F4E0FE" w:rsidR="62F4E0FE">
        <w:rPr>
          <w:lang w:val="en-US"/>
        </w:rPr>
        <w:t>kilichotokea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wingu</w:t>
      </w:r>
      <w:r w:rsidRPr="62F4E0FE" w:rsidR="62F4E0FE">
        <w:rPr>
          <w:lang w:val="en-US"/>
        </w:rPr>
        <w:t xml:space="preserve"> </w:t>
      </w:r>
      <w:r w:rsidRPr="62F4E0FE" w:rsidR="62F4E0FE">
        <w:rPr>
          <w:lang w:val="en-US"/>
        </w:rPr>
        <w:t>lilipowafunika</w:t>
      </w:r>
      <w:r w:rsidRPr="62F4E0FE" w:rsidR="62F4E0FE">
        <w:rPr>
          <w:lang w:val="en-US"/>
        </w:rPr>
        <w:t>?</w:t>
      </w:r>
    </w:p>
    <w:p w:rsidRPr="007B69FD" w:rsidR="003C3658" w:rsidP="62F4E0FE" w:rsidRDefault="003C3658" w14:paraId="74AC82EB" w14:textId="77777777" w14:noSpellErr="1">
      <w:pPr>
        <w:ind w:left="720"/>
        <w:rPr>
          <w:sz w:val="20"/>
          <w:szCs w:val="20"/>
          <w:lang w:val="en-US"/>
        </w:rPr>
      </w:pPr>
      <w:r w:rsidRPr="62F4E0FE" w:rsidR="62F4E0FE">
        <w:rPr>
          <w:lang w:val="en-US"/>
        </w:rPr>
        <w:t xml:space="preserve">Sauti </w:t>
      </w:r>
      <w:r w:rsidRPr="62F4E0FE" w:rsidR="62F4E0FE">
        <w:rPr>
          <w:lang w:val="en-US"/>
        </w:rPr>
        <w:t>ilitoka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wingu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kumwita</w:t>
      </w:r>
      <w:r w:rsidRPr="62F4E0FE" w:rsidR="62F4E0FE">
        <w:rPr>
          <w:lang w:val="en-US"/>
        </w:rPr>
        <w:t xml:space="preserve"> Yesu Mwana wake </w:t>
      </w:r>
      <w:r w:rsidRPr="62F4E0FE" w:rsidR="62F4E0FE">
        <w:rPr>
          <w:lang w:val="en-US"/>
        </w:rPr>
        <w:t>mpendwa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kuwaambia</w:t>
      </w:r>
      <w:r w:rsidRPr="62F4E0FE" w:rsidR="62F4E0FE">
        <w:rPr>
          <w:lang w:val="en-US"/>
        </w:rPr>
        <w:t xml:space="preserve"> </w:t>
      </w:r>
      <w:r w:rsidRPr="62F4E0FE" w:rsidR="62F4E0FE">
        <w:rPr>
          <w:lang w:val="en-US"/>
        </w:rPr>
        <w:t>wamsikilize</w:t>
      </w:r>
      <w:r w:rsidRPr="62F4E0FE" w:rsidR="62F4E0FE">
        <w:rPr>
          <w:lang w:val="en-US"/>
        </w:rPr>
        <w:t>.</w:t>
      </w:r>
    </w:p>
    <w:p w:rsidRPr="007B69FD" w:rsidR="003C3658" w:rsidP="003C3658" w:rsidRDefault="003C3658" w14:paraId="192756E7" w14:textId="77777777">
      <w:pPr>
        <w:ind w:left="720"/>
        <w:rPr>
          <w:sz w:val="20"/>
          <w:szCs w:val="20"/>
        </w:rPr>
      </w:pPr>
      <w:r/>
    </w:p>
    <w:p w:rsidRPr="007B69FD" w:rsidR="003C3658" w:rsidP="62F4E0FE" w:rsidRDefault="008F6E25" w14:paraId="153D9431" w14:textId="4FC18736" w14:noSpellErr="1">
      <w:pPr>
        <w:numPr>
          <w:ilvl w:val="0"/>
          <w:numId w:val="13"/>
        </w:numPr>
        <w:rPr>
          <w:sz w:val="20"/>
          <w:szCs w:val="20"/>
          <w:lang w:val="en-US"/>
        </w:rPr>
      </w:pPr>
      <w:r w:rsidRPr="62F4E0FE" w:rsidR="62F4E0FE">
        <w:rPr>
          <w:lang w:val="en-US"/>
        </w:rPr>
        <w:t xml:space="preserve">[9:7]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aliyesema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wingu</w:t>
      </w:r>
      <w:r w:rsidRPr="62F4E0FE" w:rsidR="62F4E0FE">
        <w:rPr>
          <w:lang w:val="en-US"/>
        </w:rPr>
        <w:t>?</w:t>
      </w:r>
    </w:p>
    <w:p w:rsidRPr="007B69FD" w:rsidR="003C3658" w:rsidP="62F4E0FE" w:rsidRDefault="00930C09" w14:paraId="766ADF15" w14:textId="70F91318" w14:noSpellErr="1">
      <w:pPr>
        <w:ind w:left="720"/>
        <w:rPr>
          <w:sz w:val="20"/>
          <w:szCs w:val="20"/>
          <w:lang w:val="en-US"/>
        </w:rPr>
      </w:pPr>
      <w:r w:rsidRPr="62F4E0FE" w:rsidR="62F4E0FE">
        <w:rPr>
          <w:lang w:val="en-US"/>
        </w:rPr>
        <w:t xml:space="preserve">Ni </w:t>
      </w:r>
      <w:r w:rsidRPr="62F4E0FE" w:rsidR="62F4E0FE">
        <w:rPr>
          <w:lang w:val="en-US"/>
        </w:rPr>
        <w:t>lazima</w:t>
      </w:r>
      <w:r w:rsidRPr="62F4E0FE" w:rsidR="62F4E0FE">
        <w:rPr>
          <w:lang w:val="en-US"/>
        </w:rPr>
        <w:t xml:space="preserve"> </w:t>
      </w:r>
      <w:r w:rsidRPr="62F4E0FE" w:rsidR="62F4E0FE">
        <w:rPr>
          <w:lang w:val="en-US"/>
        </w:rPr>
        <w:t>iwe</w:t>
      </w:r>
      <w:r w:rsidRPr="62F4E0FE" w:rsidR="62F4E0FE">
        <w:rPr>
          <w:lang w:val="en-US"/>
        </w:rPr>
        <w:t xml:space="preserve"> </w:t>
      </w:r>
      <w:r w:rsidRPr="62F4E0FE" w:rsidR="62F4E0FE">
        <w:rPr>
          <w:lang w:val="en-US"/>
        </w:rPr>
        <w:t>Mungu</w:t>
      </w:r>
      <w:r w:rsidRPr="62F4E0FE" w:rsidR="62F4E0FE">
        <w:rPr>
          <w:lang w:val="en-US"/>
        </w:rPr>
        <w:t xml:space="preserve"> Baba </w:t>
      </w:r>
      <w:r w:rsidRPr="62F4E0FE" w:rsidR="62F4E0FE">
        <w:rPr>
          <w:lang w:val="en-US"/>
        </w:rPr>
        <w:t>ndiye</w:t>
      </w:r>
      <w:r w:rsidRPr="62F4E0FE" w:rsidR="62F4E0FE">
        <w:rPr>
          <w:lang w:val="en-US"/>
        </w:rPr>
        <w:t xml:space="preserve"> </w:t>
      </w:r>
      <w:r w:rsidRPr="62F4E0FE" w:rsidR="62F4E0FE">
        <w:rPr>
          <w:lang w:val="en-US"/>
        </w:rPr>
        <w:t>aliyesema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wingu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ilimwita</w:t>
      </w:r>
      <w:r w:rsidRPr="62F4E0FE" w:rsidR="62F4E0FE">
        <w:rPr>
          <w:lang w:val="en-US"/>
        </w:rPr>
        <w:t xml:space="preserve"> Yesu Mwana wake.</w:t>
      </w:r>
    </w:p>
    <w:p w:rsidRPr="007B69FD" w:rsidR="003C3658" w:rsidP="003C3658" w:rsidRDefault="003C3658" w14:paraId="7CFD2D2C" w14:textId="77777777">
      <w:pPr>
        <w:ind w:left="720"/>
        <w:rPr>
          <w:sz w:val="20"/>
          <w:szCs w:val="20"/>
        </w:rPr>
      </w:pPr>
      <w:r/>
    </w:p>
    <w:p w:rsidRPr="007B69FD" w:rsidR="003C3658" w:rsidP="62F4E0FE" w:rsidRDefault="008F6E25" w14:paraId="17BAFDA1" w14:textId="4E6D0F1D" w14:noSpellErr="1">
      <w:pPr>
        <w:numPr>
          <w:ilvl w:val="0"/>
          <w:numId w:val="13"/>
        </w:numPr>
        <w:rPr>
          <w:sz w:val="20"/>
          <w:szCs w:val="20"/>
          <w:lang w:val="en-US"/>
        </w:rPr>
      </w:pPr>
      <w:r w:rsidRPr="62F4E0FE" w:rsidR="62F4E0FE">
        <w:rPr>
          <w:lang w:val="en-US"/>
        </w:rPr>
        <w:t xml:space="preserve">[9:8] Ni </w:t>
      </w:r>
      <w:r w:rsidRPr="62F4E0FE" w:rsidR="62F4E0FE">
        <w:rPr>
          <w:lang w:val="en-US"/>
        </w:rPr>
        <w:t>nini</w:t>
      </w:r>
      <w:r w:rsidRPr="62F4E0FE" w:rsidR="62F4E0FE">
        <w:rPr>
          <w:lang w:val="en-US"/>
        </w:rPr>
        <w:t xml:space="preserve"> </w:t>
      </w:r>
      <w:r w:rsidRPr="62F4E0FE" w:rsidR="62F4E0FE">
        <w:rPr>
          <w:lang w:val="en-US"/>
        </w:rPr>
        <w:t>kilichotokea</w:t>
      </w:r>
      <w:r w:rsidRPr="62F4E0FE" w:rsidR="62F4E0FE">
        <w:rPr>
          <w:lang w:val="en-US"/>
        </w:rPr>
        <w:t xml:space="preserve"> </w:t>
      </w: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nao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wingu</w:t>
      </w:r>
      <w:r w:rsidRPr="62F4E0FE" w:rsidR="62F4E0FE">
        <w:rPr>
          <w:lang w:val="en-US"/>
        </w:rPr>
        <w:t>?</w:t>
      </w:r>
    </w:p>
    <w:p w:rsidRPr="007B69FD" w:rsidR="003C3658" w:rsidP="62F4E0FE" w:rsidRDefault="003C3658" w14:paraId="7BA0BAB6" w14:textId="77777777" w14:noSpellErr="1">
      <w:pPr>
        <w:ind w:left="720"/>
        <w:rPr>
          <w:sz w:val="20"/>
          <w:szCs w:val="20"/>
          <w:lang w:val="en-US"/>
        </w:rPr>
      </w:pPr>
      <w:r w:rsidRPr="62F4E0FE" w:rsidR="62F4E0FE">
        <w:rPr>
          <w:lang w:val="en-US"/>
        </w:rPr>
        <w:t xml:space="preserve">Mara </w:t>
      </w:r>
      <w:r w:rsidRPr="62F4E0FE" w:rsidR="62F4E0FE">
        <w:rPr>
          <w:lang w:val="en-US"/>
        </w:rPr>
        <w:t>wanafunzi</w:t>
      </w:r>
      <w:r w:rsidRPr="62F4E0FE" w:rsidR="62F4E0FE">
        <w:rPr>
          <w:lang w:val="en-US"/>
        </w:rPr>
        <w:t xml:space="preserve"> </w:t>
      </w:r>
      <w:r w:rsidRPr="62F4E0FE" w:rsidR="62F4E0FE">
        <w:rPr>
          <w:lang w:val="en-US"/>
        </w:rPr>
        <w:t>hawakumwona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mwingine</w:t>
      </w:r>
      <w:r w:rsidRPr="62F4E0FE" w:rsidR="62F4E0FE">
        <w:rPr>
          <w:lang w:val="en-US"/>
        </w:rPr>
        <w:t xml:space="preserve"> </w:t>
      </w:r>
      <w:r w:rsidRPr="62F4E0FE" w:rsidR="62F4E0FE">
        <w:rPr>
          <w:lang w:val="en-US"/>
        </w:rPr>
        <w:t>ila</w:t>
      </w:r>
      <w:r w:rsidRPr="62F4E0FE" w:rsidR="62F4E0FE">
        <w:rPr>
          <w:lang w:val="en-US"/>
        </w:rPr>
        <w:t xml:space="preserve"> Yesu peke </w:t>
      </w:r>
      <w:r w:rsidRPr="62F4E0FE" w:rsidR="62F4E0FE">
        <w:rPr>
          <w:lang w:val="en-US"/>
        </w:rPr>
        <w:t>yake</w:t>
      </w:r>
      <w:r w:rsidRPr="62F4E0FE" w:rsidR="62F4E0FE">
        <w:rPr>
          <w:lang w:val="en-US"/>
        </w:rPr>
        <w:t>.</w:t>
      </w:r>
    </w:p>
    <w:p w:rsidRPr="007B69FD" w:rsidR="003C3658" w:rsidP="003C3658" w:rsidRDefault="003C3658" w14:paraId="6027E548" w14:textId="77777777">
      <w:pPr>
        <w:ind w:left="720"/>
        <w:rPr>
          <w:sz w:val="20"/>
          <w:szCs w:val="20"/>
        </w:rPr>
      </w:pPr>
      <w:r/>
    </w:p>
    <w:p w:rsidRPr="007B69FD" w:rsidR="003C3658" w:rsidP="62F4E0FE" w:rsidRDefault="008F6E25" w14:paraId="7593DD16" w14:textId="48E9A5F9" w14:noSpellErr="1">
      <w:pPr>
        <w:numPr>
          <w:ilvl w:val="0"/>
          <w:numId w:val="13"/>
        </w:numPr>
        <w:rPr>
          <w:sz w:val="20"/>
          <w:szCs w:val="20"/>
          <w:lang w:val="en-US"/>
        </w:rPr>
      </w:pPr>
      <w:r w:rsidRPr="62F4E0FE" w:rsidR="62F4E0FE">
        <w:rPr>
          <w:lang w:val="en-US"/>
        </w:rPr>
        <w:t xml:space="preserve">[9:9] Yesu </w:t>
      </w:r>
      <w:r w:rsidRPr="62F4E0FE" w:rsidR="62F4E0FE">
        <w:rPr>
          <w:lang w:val="en-US"/>
        </w:rPr>
        <w:t>aliwaambia</w:t>
      </w:r>
      <w:r w:rsidRPr="62F4E0FE" w:rsidR="62F4E0FE">
        <w:rPr>
          <w:lang w:val="en-US"/>
        </w:rPr>
        <w:t xml:space="preserve"> </w:t>
      </w:r>
      <w:r w:rsidRPr="62F4E0FE" w:rsidR="62F4E0FE">
        <w:rPr>
          <w:lang w:val="en-US"/>
        </w:rPr>
        <w:t>nini</w:t>
      </w:r>
      <w:r w:rsidRPr="62F4E0FE" w:rsidR="62F4E0FE">
        <w:rPr>
          <w:lang w:val="en-US"/>
        </w:rPr>
        <w:t xml:space="preserve"> Petro, </w:t>
      </w:r>
      <w:r w:rsidRPr="62F4E0FE" w:rsidR="62F4E0FE">
        <w:rPr>
          <w:lang w:val="en-US"/>
        </w:rPr>
        <w:t>Yakobo</w:t>
      </w:r>
      <w:r w:rsidRPr="62F4E0FE" w:rsidR="62F4E0FE">
        <w:rPr>
          <w:lang w:val="en-US"/>
        </w:rPr>
        <w:t xml:space="preserve">, </w:t>
      </w:r>
      <w:r w:rsidRPr="62F4E0FE" w:rsidR="62F4E0FE">
        <w:rPr>
          <w:lang w:val="en-US"/>
        </w:rPr>
        <w:t>na</w:t>
      </w:r>
      <w:r w:rsidRPr="62F4E0FE" w:rsidR="62F4E0FE">
        <w:rPr>
          <w:lang w:val="en-US"/>
        </w:rPr>
        <w:t xml:space="preserve"> Yohana </w:t>
      </w:r>
      <w:r w:rsidRPr="62F4E0FE" w:rsidR="62F4E0FE">
        <w:rPr>
          <w:lang w:val="en-US"/>
        </w:rPr>
        <w:t>walipokuwa</w:t>
      </w:r>
      <w:r w:rsidRPr="62F4E0FE" w:rsidR="62F4E0FE">
        <w:rPr>
          <w:lang w:val="en-US"/>
        </w:rPr>
        <w:t xml:space="preserve"> </w:t>
      </w:r>
      <w:r w:rsidRPr="62F4E0FE" w:rsidR="62F4E0FE">
        <w:rPr>
          <w:lang w:val="en-US"/>
        </w:rPr>
        <w:t>wakishuka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mlimani</w:t>
      </w:r>
      <w:r w:rsidRPr="62F4E0FE" w:rsidR="62F4E0FE">
        <w:rPr>
          <w:lang w:val="en-US"/>
        </w:rPr>
        <w:t>?</w:t>
      </w:r>
    </w:p>
    <w:p w:rsidRPr="007B69FD" w:rsidR="003C3658" w:rsidP="62F4E0FE" w:rsidRDefault="003C3658" w14:paraId="44957E57" w14:textId="48673D93" w14:noSpellErr="1">
      <w:pPr>
        <w:ind w:left="720"/>
        <w:rPr>
          <w:sz w:val="20"/>
          <w:szCs w:val="20"/>
          <w:lang w:val="en-US"/>
        </w:rPr>
      </w:pPr>
      <w:r w:rsidRPr="62F4E0FE" w:rsidR="62F4E0FE">
        <w:rPr>
          <w:lang w:val="en-US"/>
        </w:rPr>
        <w:t>Akawaagiza</w:t>
      </w:r>
      <w:r w:rsidRPr="62F4E0FE" w:rsidR="62F4E0FE">
        <w:rPr>
          <w:lang w:val="en-US"/>
        </w:rPr>
        <w:t xml:space="preserve"> </w:t>
      </w:r>
      <w:r w:rsidRPr="62F4E0FE" w:rsidR="62F4E0FE">
        <w:rPr>
          <w:lang w:val="en-US"/>
        </w:rPr>
        <w:t>wasimwambie</w:t>
      </w:r>
      <w:r w:rsidRPr="62F4E0FE" w:rsidR="62F4E0FE">
        <w:rPr>
          <w:lang w:val="en-US"/>
        </w:rPr>
        <w:t xml:space="preserve"> </w:t>
      </w:r>
      <w:r w:rsidRPr="62F4E0FE" w:rsidR="62F4E0FE">
        <w:rPr>
          <w:lang w:val="en-US"/>
        </w:rPr>
        <w:t>mtu</w:t>
      </w:r>
      <w:r w:rsidRPr="62F4E0FE" w:rsidR="62F4E0FE">
        <w:rPr>
          <w:lang w:val="en-US"/>
        </w:rPr>
        <w:t xml:space="preserve"> ye yote </w:t>
      </w:r>
      <w:r w:rsidRPr="62F4E0FE" w:rsidR="62F4E0FE">
        <w:rPr>
          <w:lang w:val="en-US"/>
        </w:rPr>
        <w:t>habari</w:t>
      </w:r>
      <w:r w:rsidRPr="62F4E0FE" w:rsidR="62F4E0FE">
        <w:rPr>
          <w:lang w:val="en-US"/>
        </w:rPr>
        <w:t xml:space="preserve"> za yale </w:t>
      </w:r>
      <w:r w:rsidRPr="62F4E0FE" w:rsidR="62F4E0FE">
        <w:rPr>
          <w:lang w:val="en-US"/>
        </w:rPr>
        <w:t>waliyoyaona</w:t>
      </w:r>
      <w:r w:rsidRPr="62F4E0FE" w:rsidR="62F4E0FE">
        <w:rPr>
          <w:lang w:val="en-US"/>
        </w:rPr>
        <w:t xml:space="preserve">, </w:t>
      </w:r>
      <w:r w:rsidRPr="62F4E0FE" w:rsidR="62F4E0FE">
        <w:rPr>
          <w:lang w:val="en-US"/>
        </w:rPr>
        <w:t>hata</w:t>
      </w:r>
      <w:r w:rsidRPr="62F4E0FE" w:rsidR="62F4E0FE">
        <w:rPr>
          <w:lang w:val="en-US"/>
        </w:rPr>
        <w:t xml:space="preserve"> Mwana </w:t>
      </w:r>
      <w:r w:rsidRPr="62F4E0FE" w:rsidR="62F4E0FE">
        <w:rPr>
          <w:lang w:val="en-US"/>
        </w:rPr>
        <w:t>wa</w:t>
      </w:r>
      <w:r w:rsidRPr="62F4E0FE" w:rsidR="62F4E0FE">
        <w:rPr>
          <w:lang w:val="en-US"/>
        </w:rPr>
        <w:t xml:space="preserve"> Adamu </w:t>
      </w:r>
      <w:r w:rsidRPr="62F4E0FE" w:rsidR="62F4E0FE">
        <w:rPr>
          <w:lang w:val="en-US"/>
        </w:rPr>
        <w:t>atakapofufuka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wafu</w:t>
      </w:r>
      <w:r w:rsidRPr="62F4E0FE" w:rsidR="62F4E0FE">
        <w:rPr>
          <w:lang w:val="en-US"/>
        </w:rPr>
        <w:t>.</w:t>
      </w:r>
    </w:p>
    <w:p w:rsidRPr="007B69FD" w:rsidR="005F1CBA" w:rsidP="62F4E0FE" w:rsidRDefault="005F1CBA" w14:paraId="2709777D" w14:textId="77777777" w14:noSpellErr="1">
      <w:pPr>
        <w:pStyle w:val="Continuedline"/>
        <w:rPr>
          <w:lang w:val="en-US"/>
        </w:rPr>
      </w:pPr>
      <w:r w:rsidRPr="62F4E0FE" w:rsidR="62F4E0FE">
        <w:rPr>
          <w:lang w:val="en-US"/>
        </w:rPr>
        <w:t xml:space="preserve">Marko 9:2-13 </w:t>
      </w:r>
      <w:r w:rsidRPr="62F4E0FE" w:rsidR="62F4E0FE">
        <w:rPr>
          <w:lang w:val="en-US"/>
        </w:rPr>
        <w:t>iliendelea</w:t>
      </w:r>
    </w:p>
    <w:p w:rsidRPr="007B69FD" w:rsidR="003C3658" w:rsidP="003C3658" w:rsidRDefault="003C3658" w14:paraId="361CB86E" w14:textId="77777777">
      <w:pPr>
        <w:ind w:left="720"/>
        <w:rPr>
          <w:sz w:val="20"/>
          <w:szCs w:val="20"/>
        </w:rPr>
      </w:pPr>
      <w:r/>
    </w:p>
    <w:p w:rsidRPr="007B69FD" w:rsidR="003C3658" w:rsidP="62F4E0FE" w:rsidRDefault="008F6E25" w14:paraId="06DC3239" w14:textId="46912483" w14:noSpellErr="1">
      <w:pPr>
        <w:numPr>
          <w:ilvl w:val="0"/>
          <w:numId w:val="13"/>
        </w:numPr>
        <w:rPr>
          <w:sz w:val="20"/>
          <w:szCs w:val="20"/>
          <w:lang w:val="en-US"/>
        </w:rPr>
      </w:pPr>
      <w:r w:rsidRPr="62F4E0FE" w:rsidR="62F4E0FE">
        <w:rPr>
          <w:lang w:val="en-US"/>
        </w:rPr>
        <w:t xml:space="preserve">[9:9] Yesu </w:t>
      </w:r>
      <w:r w:rsidRPr="62F4E0FE" w:rsidR="62F4E0FE">
        <w:rPr>
          <w:lang w:val="en-US"/>
        </w:rPr>
        <w:t>aliposema</w:t>
      </w:r>
      <w:r w:rsidRPr="62F4E0FE" w:rsidR="62F4E0FE">
        <w:rPr>
          <w:lang w:val="en-US"/>
        </w:rPr>
        <w:t xml:space="preserve"> </w:t>
      </w:r>
      <w:r w:rsidRPr="62F4E0FE" w:rsidR="62F4E0FE">
        <w:rPr>
          <w:lang w:val="en-US"/>
        </w:rPr>
        <w:t>kuhusu</w:t>
      </w:r>
      <w:r w:rsidRPr="62F4E0FE" w:rsidR="62F4E0FE">
        <w:rPr>
          <w:lang w:val="en-US"/>
        </w:rPr>
        <w:t xml:space="preserve"> Mwana </w:t>
      </w:r>
      <w:r w:rsidRPr="62F4E0FE" w:rsidR="62F4E0FE">
        <w:rPr>
          <w:lang w:val="en-US"/>
        </w:rPr>
        <w:t>wa</w:t>
      </w:r>
      <w:r w:rsidRPr="62F4E0FE" w:rsidR="62F4E0FE">
        <w:rPr>
          <w:lang w:val="en-US"/>
        </w:rPr>
        <w:t xml:space="preserve"> </w:t>
      </w:r>
      <w:r w:rsidRPr="62F4E0FE" w:rsidR="62F4E0FE">
        <w:rPr>
          <w:lang w:val="en-US"/>
        </w:rPr>
        <w:t>binadamu</w:t>
      </w:r>
      <w:r w:rsidRPr="62F4E0FE" w:rsidR="62F4E0FE">
        <w:rPr>
          <w:lang w:val="en-US"/>
        </w:rPr>
        <w:t xml:space="preserve">, </w:t>
      </w:r>
      <w:r w:rsidRPr="62F4E0FE" w:rsidR="62F4E0FE">
        <w:rPr>
          <w:lang w:val="en-US"/>
        </w:rPr>
        <w:t>unafikiri</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akizungumza</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nani</w:t>
      </w:r>
      <w:r w:rsidRPr="62F4E0FE" w:rsidR="62F4E0FE">
        <w:rPr>
          <w:lang w:val="en-US"/>
        </w:rPr>
        <w:t>?</w:t>
      </w:r>
    </w:p>
    <w:p w:rsidRPr="007B69FD" w:rsidR="003C3658" w:rsidP="48114252" w:rsidRDefault="003C3658" w14:paraId="487F7B84" w14:textId="77777777">
      <w:pPr>
        <w:ind w:left="720"/>
        <w:rPr>
          <w:sz w:val="20"/>
          <w:szCs w:val="20"/>
          <w:lang w:val="en-US"/>
        </w:rPr>
      </w:pPr>
      <w:r>
        <w:t>Andiko hilo linaonyesha kwamba alikuwa akizungumza kumhusu.</w:t>
      </w:r>
    </w:p>
    <w:p w:rsidRPr="007B69FD" w:rsidR="003C3658" w:rsidP="003C3658" w:rsidRDefault="003C3658" w14:paraId="4F41652C" w14:textId="77777777">
      <w:pPr>
        <w:rPr>
          <w:sz w:val="20"/>
          <w:szCs w:val="20"/>
        </w:rPr>
      </w:pPr>
      <w:r/>
    </w:p>
    <w:p w:rsidRPr="007B69FD" w:rsidR="003C3658" w:rsidP="62F4E0FE" w:rsidRDefault="008F6E25" w14:paraId="1AD33748" w14:textId="49329460" w14:noSpellErr="1">
      <w:pPr>
        <w:numPr>
          <w:ilvl w:val="0"/>
          <w:numId w:val="13"/>
        </w:numPr>
        <w:rPr>
          <w:sz w:val="20"/>
          <w:szCs w:val="20"/>
          <w:lang w:val="en-US"/>
        </w:rPr>
      </w:pPr>
      <w:r w:rsidRPr="62F4E0FE" w:rsidR="62F4E0FE">
        <w:rPr>
          <w:lang w:val="en-US"/>
        </w:rPr>
        <w:t xml:space="preserve">[9:10] Petro, </w:t>
      </w:r>
      <w:r w:rsidRPr="62F4E0FE" w:rsidR="62F4E0FE">
        <w:rPr>
          <w:lang w:val="en-US"/>
        </w:rPr>
        <w:t>Yakobo</w:t>
      </w:r>
      <w:r w:rsidRPr="62F4E0FE" w:rsidR="62F4E0FE">
        <w:rPr>
          <w:lang w:val="en-US"/>
        </w:rPr>
        <w:t xml:space="preserve">, </w:t>
      </w:r>
      <w:r w:rsidRPr="62F4E0FE" w:rsidR="62F4E0FE">
        <w:rPr>
          <w:lang w:val="en-US"/>
        </w:rPr>
        <w:t>na</w:t>
      </w:r>
      <w:r w:rsidRPr="62F4E0FE" w:rsidR="62F4E0FE">
        <w:rPr>
          <w:lang w:val="en-US"/>
        </w:rPr>
        <w:t xml:space="preserve"> Yohana </w:t>
      </w:r>
      <w:r w:rsidRPr="62F4E0FE" w:rsidR="62F4E0FE">
        <w:rPr>
          <w:lang w:val="en-US"/>
        </w:rPr>
        <w:t>walikuwa</w:t>
      </w:r>
      <w:r w:rsidRPr="62F4E0FE" w:rsidR="62F4E0FE">
        <w:rPr>
          <w:lang w:val="en-US"/>
        </w:rPr>
        <w:t xml:space="preserve"> </w:t>
      </w:r>
      <w:r w:rsidRPr="62F4E0FE" w:rsidR="62F4E0FE">
        <w:rPr>
          <w:lang w:val="en-US"/>
        </w:rPr>
        <w:t>wakizungumzia</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33FC8705" w14:textId="77777777" w14:noSpellErr="1">
      <w:pPr>
        <w:ind w:left="720"/>
        <w:rPr>
          <w:sz w:val="20"/>
          <w:szCs w:val="20"/>
          <w:lang w:val="en-US"/>
        </w:rPr>
      </w:pPr>
      <w:r w:rsidRPr="62F4E0FE" w:rsidR="62F4E0FE">
        <w:rPr>
          <w:lang w:val="en-US"/>
        </w:rPr>
        <w:t xml:space="preserve">Lakini </w:t>
      </w:r>
      <w:r w:rsidRPr="62F4E0FE" w:rsidR="62F4E0FE">
        <w:rPr>
          <w:lang w:val="en-US"/>
        </w:rPr>
        <w:t>wao</w:t>
      </w:r>
      <w:r w:rsidRPr="62F4E0FE" w:rsidR="62F4E0FE">
        <w:rPr>
          <w:lang w:val="en-US"/>
        </w:rPr>
        <w:t xml:space="preserve"> </w:t>
      </w:r>
      <w:r w:rsidRPr="62F4E0FE" w:rsidR="62F4E0FE">
        <w:rPr>
          <w:lang w:val="en-US"/>
        </w:rPr>
        <w:t>wakabaki</w:t>
      </w:r>
      <w:r w:rsidRPr="62F4E0FE" w:rsidR="62F4E0FE">
        <w:rPr>
          <w:lang w:val="en-US"/>
        </w:rPr>
        <w:t xml:space="preserve"> </w:t>
      </w:r>
      <w:r w:rsidRPr="62F4E0FE" w:rsidR="62F4E0FE">
        <w:rPr>
          <w:lang w:val="en-US"/>
        </w:rPr>
        <w:t>kushindana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maana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ufufuo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wafu</w:t>
      </w:r>
      <w:r w:rsidRPr="62F4E0FE" w:rsidR="62F4E0FE">
        <w:rPr>
          <w:lang w:val="en-US"/>
        </w:rPr>
        <w:t>.</w:t>
      </w:r>
    </w:p>
    <w:p w:rsidRPr="007B69FD" w:rsidR="003C3658" w:rsidP="003C3658" w:rsidRDefault="003C3658" w14:paraId="79D497B1" w14:textId="77777777">
      <w:pPr>
        <w:ind w:left="720"/>
        <w:rPr>
          <w:sz w:val="20"/>
          <w:szCs w:val="20"/>
        </w:rPr>
      </w:pPr>
      <w:r/>
    </w:p>
    <w:p w:rsidRPr="007B69FD" w:rsidR="003C3658" w:rsidP="62F4E0FE" w:rsidRDefault="008F6E25" w14:paraId="6BCC4913" w14:textId="3472F819" w14:noSpellErr="1">
      <w:pPr>
        <w:numPr>
          <w:ilvl w:val="0"/>
          <w:numId w:val="13"/>
        </w:numPr>
        <w:rPr>
          <w:sz w:val="20"/>
          <w:szCs w:val="20"/>
          <w:lang w:val="en-US"/>
        </w:rPr>
      </w:pPr>
      <w:r w:rsidRPr="62F4E0FE" w:rsidR="62F4E0FE">
        <w:rPr>
          <w:lang w:val="en-US"/>
        </w:rPr>
        <w:t xml:space="preserve">[9:12-13] Yesu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kuja</w:t>
      </w:r>
      <w:r w:rsidRPr="62F4E0FE" w:rsidR="62F4E0FE">
        <w:rPr>
          <w:lang w:val="en-US"/>
        </w:rPr>
        <w:t xml:space="preserve"> </w:t>
      </w:r>
      <w:r w:rsidRPr="62F4E0FE" w:rsidR="62F4E0FE">
        <w:rPr>
          <w:lang w:val="en-US"/>
        </w:rPr>
        <w:t>kwa</w:t>
      </w:r>
      <w:r w:rsidRPr="62F4E0FE" w:rsidR="62F4E0FE">
        <w:rPr>
          <w:lang w:val="en-US"/>
        </w:rPr>
        <w:t xml:space="preserve"> Eliya?</w:t>
      </w:r>
    </w:p>
    <w:p w:rsidRPr="007B69FD" w:rsidR="003C3658" w:rsidP="62F4E0FE" w:rsidRDefault="003C3658" w14:paraId="171C4DC6" w14:textId="14A9E4ED" w14:noSpellErr="1">
      <w:pPr>
        <w:ind w:left="720"/>
        <w:rPr>
          <w:sz w:val="20"/>
          <w:szCs w:val="20"/>
          <w:lang w:val="en-US"/>
        </w:rPr>
      </w:pPr>
      <w:r w:rsidRPr="62F4E0FE" w:rsidR="62F4E0FE">
        <w:rPr>
          <w:lang w:val="en-US"/>
        </w:rPr>
        <w:t xml:space="preserve">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Eliya </w:t>
      </w:r>
      <w:r w:rsidRPr="62F4E0FE" w:rsidR="62F4E0FE">
        <w:rPr>
          <w:lang w:val="en-US"/>
        </w:rPr>
        <w:t>kwa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huja</w:t>
      </w:r>
      <w:r w:rsidRPr="62F4E0FE" w:rsidR="62F4E0FE">
        <w:rPr>
          <w:lang w:val="en-US"/>
        </w:rPr>
        <w:t xml:space="preserve"> kwanza </w:t>
      </w:r>
      <w:r w:rsidRPr="62F4E0FE" w:rsidR="62F4E0FE">
        <w:rPr>
          <w:lang w:val="en-US"/>
        </w:rPr>
        <w:t>ili</w:t>
      </w:r>
      <w:r w:rsidRPr="62F4E0FE" w:rsidR="62F4E0FE">
        <w:rPr>
          <w:lang w:val="en-US"/>
        </w:rPr>
        <w:t xml:space="preserve"> </w:t>
      </w:r>
      <w:r w:rsidRPr="62F4E0FE" w:rsidR="62F4E0FE">
        <w:rPr>
          <w:lang w:val="en-US"/>
        </w:rPr>
        <w:t>kurudisha</w:t>
      </w:r>
      <w:r w:rsidRPr="62F4E0FE" w:rsidR="62F4E0FE">
        <w:rPr>
          <w:lang w:val="en-US"/>
        </w:rPr>
        <w:t xml:space="preserve"> mambo yote, </w:t>
      </w:r>
      <w:r w:rsidRPr="62F4E0FE" w:rsidR="62F4E0FE">
        <w:rPr>
          <w:lang w:val="en-US"/>
        </w:rPr>
        <w:t>naye</w:t>
      </w:r>
      <w:r w:rsidRPr="62F4E0FE" w:rsidR="62F4E0FE">
        <w:rPr>
          <w:lang w:val="en-US"/>
        </w:rPr>
        <w:t xml:space="preserve">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tayari</w:t>
      </w:r>
      <w:r w:rsidRPr="62F4E0FE" w:rsidR="62F4E0FE">
        <w:rPr>
          <w:lang w:val="en-US"/>
        </w:rPr>
        <w:t xml:space="preserve"> Eliya </w:t>
      </w:r>
      <w:r w:rsidRPr="62F4E0FE" w:rsidR="62F4E0FE">
        <w:rPr>
          <w:lang w:val="en-US"/>
        </w:rPr>
        <w:t>alikuwa</w:t>
      </w:r>
      <w:r w:rsidRPr="62F4E0FE" w:rsidR="62F4E0FE">
        <w:rPr>
          <w:lang w:val="en-US"/>
        </w:rPr>
        <w:t xml:space="preserve"> </w:t>
      </w:r>
      <w:r w:rsidRPr="62F4E0FE" w:rsidR="62F4E0FE">
        <w:rPr>
          <w:lang w:val="en-US"/>
        </w:rPr>
        <w:t>amekuja</w:t>
      </w:r>
      <w:r w:rsidRPr="62F4E0FE" w:rsidR="62F4E0FE">
        <w:rPr>
          <w:lang w:val="en-US"/>
        </w:rPr>
        <w:t>.</w:t>
      </w:r>
    </w:p>
    <w:p w:rsidRPr="007B69FD" w:rsidR="003C3658" w:rsidP="003C3658" w:rsidRDefault="003C3658" w14:paraId="33E05FC0" w14:textId="77777777">
      <w:pPr>
        <w:ind w:left="720"/>
        <w:rPr>
          <w:sz w:val="20"/>
          <w:szCs w:val="20"/>
        </w:rPr>
      </w:pPr>
      <w:r/>
    </w:p>
    <w:p w:rsidRPr="007B69FD" w:rsidR="003C3658" w:rsidP="62F4E0FE" w:rsidRDefault="003C3658" w14:paraId="1F8EE981"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3C3658" w:rsidRDefault="003C3658" w14:paraId="6E9496B3" w14:textId="7EB6DEB2">
      <w:pPr/>
      <w:r/>
    </w:p>
    <w:p w:rsidRPr="007B69FD" w:rsidR="003C3658" w:rsidP="003C3658" w:rsidRDefault="003C3658" w14:paraId="7FB36848" w14:textId="64107762">
      <w:pPr>
        <w:pStyle w:val="Heading1"/>
        <w:keepNext w:val="0"/>
        <w:keepLines w:val="0"/>
        <w:rPr>
          <w:b/>
          <w:szCs w:val="44"/>
        </w:rPr>
      </w:pPr>
      <w:r>
        <w:t>Marko 12:35-40</w:t>
      </w:r>
    </w:p>
    <w:p w:rsidRPr="007B69FD" w:rsidR="003C3658" w:rsidP="00350308" w:rsidRDefault="003C3658" w14:paraId="4BE3B3C9" w14:textId="639F63A4" w14:noSpellErr="1">
      <w:pPr>
        <w:pStyle w:val="Background"/>
      </w:pPr>
      <w:r w:rsidRPr="62F4E0FE" w:rsidR="62F4E0FE">
        <w:rPr>
          <w:lang w:val="en-US"/>
        </w:rPr>
        <w:t xml:space="preserve">Historia: Yesu </w:t>
      </w:r>
      <w:r w:rsidRPr="62F4E0FE" w:rsidR="62F4E0FE">
        <w:rPr>
          <w:lang w:val="en-US"/>
        </w:rPr>
        <w:t>na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walikuwa</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na</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akiwafundisha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huo</w:t>
      </w:r>
      <w:r w:rsidRPr="62F4E0FE" w:rsidR="62F4E0FE">
        <w:rPr>
          <w:lang w:val="en-US"/>
        </w:rPr>
        <w:t xml:space="preserve"> </w:t>
      </w:r>
      <w:r w:rsidRPr="62F4E0FE" w:rsidR="62F4E0FE">
        <w:rPr>
          <w:lang w:val="en-US"/>
        </w:rPr>
        <w:t>viongozi</w:t>
      </w:r>
      <w:r w:rsidRPr="62F4E0FE" w:rsidR="62F4E0FE">
        <w:rPr>
          <w:lang w:val="en-US"/>
        </w:rPr>
        <w:t xml:space="preserve"> </w:t>
      </w:r>
      <w:r w:rsidRPr="62F4E0FE" w:rsidR="62F4E0FE">
        <w:rPr>
          <w:lang w:val="en-US"/>
        </w:rPr>
        <w:t>wengi</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wanamjia</w:t>
      </w:r>
      <w:r w:rsidRPr="62F4E0FE" w:rsidR="62F4E0FE">
        <w:rPr>
          <w:lang w:val="en-US"/>
        </w:rPr>
        <w:t xml:space="preserve"> Yesu </w:t>
      </w:r>
      <w:r w:rsidRPr="62F4E0FE" w:rsidR="62F4E0FE">
        <w:rPr>
          <w:lang w:val="en-US"/>
        </w:rPr>
        <w:t>ili</w:t>
      </w:r>
      <w:r w:rsidRPr="62F4E0FE" w:rsidR="62F4E0FE">
        <w:rPr>
          <w:lang w:val="en-US"/>
        </w:rPr>
        <w:t xml:space="preserve"> </w:t>
      </w:r>
      <w:r w:rsidRPr="62F4E0FE" w:rsidR="62F4E0FE">
        <w:rPr>
          <w:lang w:val="en-US"/>
        </w:rPr>
        <w:t>kumjaribu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kumuuliza</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Baadhi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viongozi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Kiyahudi</w:t>
      </w:r>
      <w:r w:rsidRPr="62F4E0FE" w:rsidR="62F4E0FE">
        <w:rPr>
          <w:lang w:val="en-US"/>
        </w:rPr>
        <w:t xml:space="preserve"> </w:t>
      </w:r>
      <w:r w:rsidRPr="62F4E0FE" w:rsidR="62F4E0FE">
        <w:rPr>
          <w:lang w:val="en-US"/>
        </w:rPr>
        <w:t>waliitwa</w:t>
      </w:r>
      <w:r w:rsidRPr="62F4E0FE" w:rsidR="62F4E0FE">
        <w:rPr>
          <w:lang w:val="en-US"/>
        </w:rPr>
        <w:t xml:space="preserve"> </w:t>
      </w:r>
      <w:r w:rsidRPr="62F4E0FE" w:rsidR="62F4E0FE">
        <w:rPr>
          <w:lang w:val="en-US"/>
        </w:rPr>
        <w:t>waandishi</w:t>
      </w:r>
      <w:r w:rsidRPr="62F4E0FE" w:rsidR="62F4E0FE">
        <w:rPr>
          <w:lang w:val="en-US"/>
        </w:rPr>
        <w:t xml:space="preserve">. Hawa </w:t>
      </w:r>
      <w:r w:rsidRPr="62F4E0FE" w:rsidR="62F4E0FE">
        <w:rPr>
          <w:lang w:val="en-US"/>
        </w:rPr>
        <w:t>walikuwa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waliofundisha</w:t>
      </w:r>
      <w:r w:rsidRPr="62F4E0FE" w:rsidR="62F4E0FE">
        <w:rPr>
          <w:lang w:val="en-US"/>
        </w:rPr>
        <w:t xml:space="preserve"> </w:t>
      </w:r>
      <w:r w:rsidRPr="62F4E0FE" w:rsidR="62F4E0FE">
        <w:rPr>
          <w:lang w:val="en-US"/>
        </w:rPr>
        <w:t>watu</w:t>
      </w:r>
      <w:r w:rsidRPr="62F4E0FE" w:rsidR="62F4E0FE">
        <w:rPr>
          <w:lang w:val="en-US"/>
        </w:rPr>
        <w:t xml:space="preserve"> sheria </w:t>
      </w:r>
      <w:r w:rsidRPr="62F4E0FE" w:rsidR="62F4E0FE">
        <w:rPr>
          <w:lang w:val="en-US"/>
        </w:rPr>
        <w:t>ya</w:t>
      </w:r>
      <w:r w:rsidRPr="62F4E0FE" w:rsidR="62F4E0FE">
        <w:rPr>
          <w:lang w:val="en-US"/>
        </w:rPr>
        <w:t xml:space="preserve"> Musa.</w:t>
      </w:r>
    </w:p>
    <w:p w:rsidRPr="007B69FD" w:rsidR="00930C09" w:rsidP="00350308" w:rsidRDefault="00930C09" w14:paraId="474D2C79" w14:textId="61DA4AF7" w14:noSpellErr="1">
      <w:pPr>
        <w:pStyle w:val="Background"/>
      </w:pP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linamtaja</w:t>
      </w:r>
      <w:r w:rsidRPr="62F4E0FE" w:rsidR="62F4E0FE">
        <w:rPr>
          <w:lang w:val="en-US"/>
        </w:rPr>
        <w:t xml:space="preserve"> Daudi, </w:t>
      </w:r>
      <w:r w:rsidRPr="62F4E0FE" w:rsidR="62F4E0FE">
        <w:rPr>
          <w:lang w:val="en-US"/>
        </w:rPr>
        <w:t>mfalme</w:t>
      </w:r>
      <w:r w:rsidRPr="62F4E0FE" w:rsidR="62F4E0FE">
        <w:rPr>
          <w:lang w:val="en-US"/>
        </w:rPr>
        <w:t xml:space="preserve"> </w:t>
      </w:r>
      <w:r w:rsidRPr="62F4E0FE" w:rsidR="62F4E0FE">
        <w:rPr>
          <w:lang w:val="en-US"/>
        </w:rPr>
        <w:t>mashuhuri</w:t>
      </w:r>
      <w:r w:rsidRPr="62F4E0FE" w:rsidR="62F4E0FE">
        <w:rPr>
          <w:lang w:val="en-US"/>
        </w:rPr>
        <w:t xml:space="preserve"> </w:t>
      </w:r>
      <w:r w:rsidRPr="62F4E0FE" w:rsidR="62F4E0FE">
        <w:rPr>
          <w:lang w:val="en-US"/>
        </w:rPr>
        <w:t>wa</w:t>
      </w:r>
      <w:r w:rsidRPr="62F4E0FE" w:rsidR="62F4E0FE">
        <w:rPr>
          <w:lang w:val="en-US"/>
        </w:rPr>
        <w:t xml:space="preserve"> Israeli, </w:t>
      </w:r>
      <w:r w:rsidRPr="62F4E0FE" w:rsidR="62F4E0FE">
        <w:rPr>
          <w:lang w:val="en-US"/>
        </w:rPr>
        <w:t>ambaye</w:t>
      </w:r>
      <w:r w:rsidRPr="62F4E0FE" w:rsidR="62F4E0FE">
        <w:rPr>
          <w:lang w:val="en-US"/>
        </w:rPr>
        <w:t xml:space="preserve"> </w:t>
      </w:r>
      <w:r w:rsidRPr="62F4E0FE" w:rsidR="62F4E0FE">
        <w:rPr>
          <w:lang w:val="en-US"/>
        </w:rPr>
        <w:t>alikuwa</w:t>
      </w:r>
      <w:r w:rsidRPr="62F4E0FE" w:rsidR="62F4E0FE">
        <w:rPr>
          <w:lang w:val="en-US"/>
        </w:rPr>
        <w:t xml:space="preserve"> babu </w:t>
      </w:r>
      <w:r w:rsidRPr="62F4E0FE" w:rsidR="62F4E0FE">
        <w:rPr>
          <w:lang w:val="en-US"/>
        </w:rPr>
        <w:t>ya</w:t>
      </w:r>
      <w:r w:rsidRPr="62F4E0FE" w:rsidR="62F4E0FE">
        <w:rPr>
          <w:lang w:val="en-US"/>
        </w:rPr>
        <w:t xml:space="preserve"> Yesu. </w:t>
      </w:r>
      <w:r w:rsidRPr="62F4E0FE" w:rsidR="62F4E0FE">
        <w:rPr>
          <w:lang w:val="en-US"/>
        </w:rPr>
        <w:t>Baadhi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w:t>
      </w:r>
      <w:r w:rsidRPr="62F4E0FE" w:rsidR="62F4E0FE">
        <w:rPr>
          <w:lang w:val="en-US"/>
        </w:rPr>
        <w:t xml:space="preserve"> Daudi </w:t>
      </w:r>
      <w:r w:rsidRPr="62F4E0FE" w:rsidR="62F4E0FE">
        <w:rPr>
          <w:lang w:val="en-US"/>
        </w:rPr>
        <w:t>yalikuwa</w:t>
      </w:r>
      <w:r w:rsidRPr="62F4E0FE" w:rsidR="62F4E0FE">
        <w:rPr>
          <w:lang w:val="en-US"/>
        </w:rPr>
        <w:t xml:space="preserve"> </w:t>
      </w:r>
      <w:r w:rsidRPr="62F4E0FE" w:rsidR="62F4E0FE">
        <w:rPr>
          <w:lang w:val="en-US"/>
        </w:rPr>
        <w:t>unabii</w:t>
      </w:r>
      <w:r w:rsidRPr="62F4E0FE" w:rsidR="62F4E0FE">
        <w:rPr>
          <w:lang w:val="en-US"/>
        </w:rPr>
        <w:t>.</w:t>
      </w:r>
    </w:p>
    <w:p w:rsidRPr="00170DC8" w:rsidR="00170DC8" w:rsidP="62F4E0FE" w:rsidRDefault="00170DC8" w14:paraId="6F37A40A"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3C3658" w:rsidP="006D6990" w:rsidRDefault="003C3658" w14:paraId="7974FA16"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3C3658" w:rsidP="00350308" w:rsidRDefault="003C3658" w14:paraId="17AB168E" w14:textId="00443917"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3C3658" w:rsidP="00350308" w:rsidRDefault="003C3658" w14:paraId="198D031B" w14:textId="0B27D320" w14:noSpellErr="1">
      <w:pPr>
        <w:pStyle w:val="Checklist"/>
        <w:rPr/>
      </w:pPr>
      <w:r w:rsidRPr="62F4E0FE" w:rsidR="62F4E0FE">
        <w:rPr>
          <w:lang w:val="en-US"/>
        </w:rPr>
        <w:t xml:space="preserve">Yesu </w:t>
      </w:r>
      <w:r w:rsidRPr="62F4E0FE" w:rsidR="62F4E0FE">
        <w:rPr>
          <w:lang w:val="en-US"/>
        </w:rPr>
        <w:t>aliuliza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waandishi</w:t>
      </w:r>
      <w:r w:rsidRPr="62F4E0FE" w:rsidR="62F4E0FE">
        <w:rPr>
          <w:lang w:val="en-US"/>
        </w:rPr>
        <w:t xml:space="preserve"> </w:t>
      </w:r>
      <w:r w:rsidRPr="62F4E0FE" w:rsidR="62F4E0FE">
        <w:rPr>
          <w:lang w:val="en-US"/>
        </w:rPr>
        <w:t>walimwita</w:t>
      </w:r>
      <w:r w:rsidRPr="62F4E0FE" w:rsidR="62F4E0FE">
        <w:rPr>
          <w:lang w:val="en-US"/>
        </w:rPr>
        <w:t xml:space="preserve"> Kristo Mwana </w:t>
      </w:r>
      <w:r w:rsidRPr="62F4E0FE" w:rsidR="62F4E0FE">
        <w:rPr>
          <w:lang w:val="en-US"/>
        </w:rPr>
        <w:t>wa</w:t>
      </w:r>
      <w:r w:rsidRPr="62F4E0FE" w:rsidR="62F4E0FE">
        <w:rPr>
          <w:lang w:val="en-US"/>
        </w:rPr>
        <w:t xml:space="preserve"> Daudi. [12:35-37]</w:t>
      </w:r>
    </w:p>
    <w:p w:rsidRPr="007B69FD" w:rsidR="003C3658" w:rsidP="00350308" w:rsidRDefault="003C3658" w14:paraId="51BCDB27" w14:textId="44AFB1B0" w14:noSpellErr="1">
      <w:pPr>
        <w:pStyle w:val="Checklist"/>
        <w:rPr/>
      </w:pPr>
      <w:r w:rsidRPr="62F4E0FE" w:rsidR="62F4E0FE">
        <w:rPr>
          <w:lang w:val="en-US"/>
        </w:rPr>
        <w:t xml:space="preserve">Yesu </w:t>
      </w:r>
      <w:r w:rsidRPr="62F4E0FE" w:rsidR="62F4E0FE">
        <w:rPr>
          <w:lang w:val="en-US"/>
        </w:rPr>
        <w:t>alinukuu</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ambayo</w:t>
      </w:r>
      <w:r w:rsidRPr="62F4E0FE" w:rsidR="62F4E0FE">
        <w:rPr>
          <w:lang w:val="en-US"/>
        </w:rPr>
        <w:t xml:space="preserve"> Daudi </w:t>
      </w:r>
      <w:r w:rsidRPr="62F4E0FE" w:rsidR="62F4E0FE">
        <w:rPr>
          <w:lang w:val="en-US"/>
        </w:rPr>
        <w:t>alikuwa</w:t>
      </w:r>
      <w:r w:rsidRPr="62F4E0FE" w:rsidR="62F4E0FE">
        <w:rPr>
          <w:lang w:val="en-US"/>
        </w:rPr>
        <w:t xml:space="preserve"> </w:t>
      </w:r>
      <w:r w:rsidRPr="62F4E0FE" w:rsidR="62F4E0FE">
        <w:rPr>
          <w:lang w:val="en-US"/>
        </w:rPr>
        <w:t>amesema</w:t>
      </w:r>
      <w:r w:rsidRPr="62F4E0FE" w:rsidR="62F4E0FE">
        <w:rPr>
          <w:lang w:val="en-US"/>
        </w:rPr>
        <w:t xml:space="preserve"> </w:t>
      </w:r>
      <w:r w:rsidRPr="62F4E0FE" w:rsidR="62F4E0FE">
        <w:rPr>
          <w:lang w:val="en-US"/>
        </w:rPr>
        <w:t>kumhusu</w:t>
      </w:r>
      <w:r w:rsidRPr="62F4E0FE" w:rsidR="62F4E0FE">
        <w:rPr>
          <w:lang w:val="en-US"/>
        </w:rPr>
        <w:t xml:space="preserve"> Kristo. [12:36]</w:t>
      </w:r>
    </w:p>
    <w:p w:rsidRPr="007B69FD" w:rsidR="003C3658" w:rsidP="00350308" w:rsidRDefault="003C3658" w14:paraId="553057C9" w14:textId="07C17FBE" w14:noSpellErr="1">
      <w:pPr>
        <w:pStyle w:val="Checklist"/>
        <w:rPr/>
      </w:pPr>
      <w:r w:rsidRPr="62F4E0FE" w:rsidR="62F4E0FE">
        <w:rPr>
          <w:lang w:val="en-US"/>
        </w:rPr>
        <w:t xml:space="preserve">Yesu </w:t>
      </w:r>
      <w:r w:rsidRPr="62F4E0FE" w:rsidR="62F4E0FE">
        <w:rPr>
          <w:lang w:val="en-US"/>
        </w:rPr>
        <w:t>aliuliza</w:t>
      </w:r>
      <w:r w:rsidRPr="62F4E0FE" w:rsidR="62F4E0FE">
        <w:rPr>
          <w:lang w:val="en-US"/>
        </w:rPr>
        <w:t xml:space="preserve"> </w:t>
      </w:r>
      <w:r w:rsidRPr="62F4E0FE" w:rsidR="62F4E0FE">
        <w:rPr>
          <w:lang w:val="en-US"/>
        </w:rPr>
        <w:t>jinsi</w:t>
      </w:r>
      <w:r w:rsidRPr="62F4E0FE" w:rsidR="62F4E0FE">
        <w:rPr>
          <w:lang w:val="en-US"/>
        </w:rPr>
        <w:t xml:space="preserve"> Kristo </w:t>
      </w:r>
      <w:r w:rsidRPr="62F4E0FE" w:rsidR="62F4E0FE">
        <w:rPr>
          <w:lang w:val="en-US"/>
        </w:rPr>
        <w:t>anaweza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mwana</w:t>
      </w:r>
      <w:r w:rsidRPr="62F4E0FE" w:rsidR="62F4E0FE">
        <w:rPr>
          <w:lang w:val="en-US"/>
        </w:rPr>
        <w:t xml:space="preserve"> </w:t>
      </w:r>
      <w:r w:rsidRPr="62F4E0FE" w:rsidR="62F4E0FE">
        <w:rPr>
          <w:lang w:val="en-US"/>
        </w:rPr>
        <w:t>wa</w:t>
      </w:r>
      <w:r w:rsidRPr="62F4E0FE" w:rsidR="62F4E0FE">
        <w:rPr>
          <w:lang w:val="en-US"/>
        </w:rPr>
        <w:t xml:space="preserve"> Daudi. [12:37]</w:t>
      </w:r>
    </w:p>
    <w:p w:rsidRPr="007B69FD" w:rsidR="003C3658" w:rsidP="00350308" w:rsidRDefault="003C3658" w14:paraId="3AA49416" w14:textId="6DAFFC1A" w14:noSpellErr="1">
      <w:pPr>
        <w:pStyle w:val="Checklist"/>
        <w:rPr/>
      </w:pPr>
      <w:r w:rsidRPr="62F4E0FE" w:rsidR="62F4E0FE">
        <w:rPr>
          <w:lang w:val="en-US"/>
        </w:rPr>
        <w:t xml:space="preserve">Yesu </w:t>
      </w:r>
      <w:r w:rsidRPr="62F4E0FE" w:rsidR="62F4E0FE">
        <w:rPr>
          <w:lang w:val="en-US"/>
        </w:rPr>
        <w:t>aliwaonya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wajihadhari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waandishi</w:t>
      </w:r>
      <w:r w:rsidRPr="62F4E0FE" w:rsidR="62F4E0FE">
        <w:rPr>
          <w:lang w:val="en-US"/>
        </w:rPr>
        <w:t>. [12:38-40]</w:t>
      </w:r>
    </w:p>
    <w:p w:rsidRPr="007B69FD" w:rsidR="003C3658" w:rsidP="00C95310" w:rsidRDefault="003C3658" w14:paraId="56D1D034"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3C3658" w:rsidP="00350308" w:rsidRDefault="003947E5" w14:paraId="4720EF81" w14:textId="6D12788E"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3C3658" w:rsidP="62F4E0FE" w:rsidRDefault="008F6E25" w14:paraId="55910F6A" w14:textId="1367686F" w14:noSpellErr="1">
      <w:pPr>
        <w:numPr>
          <w:ilvl w:val="0"/>
          <w:numId w:val="14"/>
        </w:numPr>
        <w:rPr>
          <w:sz w:val="20"/>
          <w:szCs w:val="20"/>
          <w:lang w:val="en-US"/>
        </w:rPr>
      </w:pPr>
      <w:r w:rsidRPr="62F4E0FE" w:rsidR="62F4E0FE">
        <w:rPr>
          <w:lang w:val="en-US"/>
        </w:rPr>
        <w:t xml:space="preserve">[12:35] Yesu </w:t>
      </w:r>
      <w:r w:rsidRPr="62F4E0FE" w:rsidR="62F4E0FE">
        <w:rPr>
          <w:lang w:val="en-US"/>
        </w:rPr>
        <w:t>aliuliza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alipokuwa</w:t>
      </w:r>
      <w:r w:rsidRPr="62F4E0FE" w:rsidR="62F4E0FE">
        <w:rPr>
          <w:lang w:val="en-US"/>
        </w:rPr>
        <w:t xml:space="preserve"> </w:t>
      </w:r>
      <w:r w:rsidRPr="62F4E0FE" w:rsidR="62F4E0FE">
        <w:rPr>
          <w:lang w:val="en-US"/>
        </w:rPr>
        <w:t>akifundisha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nyua</w:t>
      </w:r>
      <w:r w:rsidRPr="62F4E0FE" w:rsidR="62F4E0FE">
        <w:rPr>
          <w:lang w:val="en-US"/>
        </w:rPr>
        <w:t xml:space="preserve"> za </w:t>
      </w:r>
      <w:r w:rsidRPr="62F4E0FE" w:rsidR="62F4E0FE">
        <w:rPr>
          <w:lang w:val="en-US"/>
        </w:rPr>
        <w:t>hekalu</w:t>
      </w:r>
      <w:r w:rsidRPr="62F4E0FE" w:rsidR="62F4E0FE">
        <w:rPr>
          <w:lang w:val="en-US"/>
        </w:rPr>
        <w:t>?</w:t>
      </w:r>
    </w:p>
    <w:p w:rsidRPr="007B69FD" w:rsidR="003C3658" w:rsidP="62F4E0FE" w:rsidRDefault="003C3658" w14:paraId="39093066" w14:textId="77777777" w14:noSpellErr="1">
      <w:pPr>
        <w:ind w:left="720"/>
        <w:rPr>
          <w:sz w:val="20"/>
          <w:szCs w:val="20"/>
          <w:lang w:val="en-US"/>
        </w:rPr>
      </w:pPr>
      <w:r w:rsidRPr="62F4E0FE" w:rsidR="62F4E0FE">
        <w:rPr>
          <w:lang w:val="en-US"/>
        </w:rPr>
        <w:t xml:space="preserve">Yesu </w:t>
      </w:r>
      <w:r w:rsidRPr="62F4E0FE" w:rsidR="62F4E0FE">
        <w:rPr>
          <w:lang w:val="en-US"/>
        </w:rPr>
        <w:t>aliuliza</w:t>
      </w:r>
      <w:r w:rsidRPr="62F4E0FE" w:rsidR="62F4E0FE">
        <w:rPr>
          <w:lang w:val="en-US"/>
        </w:rPr>
        <w:t xml:space="preserve"> </w:t>
      </w:r>
      <w:r w:rsidRPr="62F4E0FE" w:rsidR="62F4E0FE">
        <w:rPr>
          <w:lang w:val="en-US"/>
        </w:rPr>
        <w:t>jinsi</w:t>
      </w:r>
      <w:r w:rsidRPr="62F4E0FE" w:rsidR="62F4E0FE">
        <w:rPr>
          <w:lang w:val="en-US"/>
        </w:rPr>
        <w:t xml:space="preserve"> </w:t>
      </w:r>
      <w:r w:rsidRPr="62F4E0FE" w:rsidR="62F4E0FE">
        <w:rPr>
          <w:lang w:val="en-US"/>
        </w:rPr>
        <w:t>waandishi</w:t>
      </w:r>
      <w:r w:rsidRPr="62F4E0FE" w:rsidR="62F4E0FE">
        <w:rPr>
          <w:lang w:val="en-US"/>
        </w:rPr>
        <w:t xml:space="preserve"> </w:t>
      </w:r>
      <w:r w:rsidRPr="62F4E0FE" w:rsidR="62F4E0FE">
        <w:rPr>
          <w:lang w:val="en-US"/>
        </w:rPr>
        <w:t>walivyoweza</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kwamba</w:t>
      </w:r>
      <w:r w:rsidRPr="62F4E0FE" w:rsidR="62F4E0FE">
        <w:rPr>
          <w:lang w:val="en-US"/>
        </w:rPr>
        <w:t xml:space="preserve"> Kristo </w:t>
      </w:r>
      <w:r w:rsidRPr="62F4E0FE" w:rsidR="62F4E0FE">
        <w:rPr>
          <w:lang w:val="en-US"/>
        </w:rPr>
        <w:t>ni</w:t>
      </w:r>
      <w:r w:rsidRPr="62F4E0FE" w:rsidR="62F4E0FE">
        <w:rPr>
          <w:lang w:val="en-US"/>
        </w:rPr>
        <w:t xml:space="preserve"> </w:t>
      </w:r>
      <w:r w:rsidRPr="62F4E0FE" w:rsidR="62F4E0FE">
        <w:rPr>
          <w:lang w:val="en-US"/>
        </w:rPr>
        <w:t>mwana</w:t>
      </w:r>
      <w:r w:rsidRPr="62F4E0FE" w:rsidR="62F4E0FE">
        <w:rPr>
          <w:lang w:val="en-US"/>
        </w:rPr>
        <w:t xml:space="preserve"> </w:t>
      </w:r>
      <w:r w:rsidRPr="62F4E0FE" w:rsidR="62F4E0FE">
        <w:rPr>
          <w:lang w:val="en-US"/>
        </w:rPr>
        <w:t>wa</w:t>
      </w:r>
      <w:r w:rsidRPr="62F4E0FE" w:rsidR="62F4E0FE">
        <w:rPr>
          <w:lang w:val="en-US"/>
        </w:rPr>
        <w:t xml:space="preserve"> Daudi.</w:t>
      </w:r>
    </w:p>
    <w:p w:rsidRPr="007B69FD" w:rsidR="003C3658" w:rsidP="003C3658" w:rsidRDefault="003C3658" w14:paraId="30927932" w14:textId="77777777">
      <w:pPr>
        <w:ind w:left="720"/>
        <w:rPr>
          <w:sz w:val="20"/>
          <w:szCs w:val="20"/>
        </w:rPr>
      </w:pPr>
      <w:r/>
    </w:p>
    <w:p w:rsidRPr="007B69FD" w:rsidR="003C3658" w:rsidP="62F4E0FE" w:rsidRDefault="008F6E25" w14:paraId="7E403938" w14:textId="011E2EE3" w14:noSpellErr="1">
      <w:pPr>
        <w:numPr>
          <w:ilvl w:val="0"/>
          <w:numId w:val="14"/>
        </w:numPr>
        <w:rPr>
          <w:sz w:val="20"/>
          <w:szCs w:val="20"/>
          <w:lang w:val="en-US"/>
        </w:rPr>
      </w:pPr>
      <w:r w:rsidRPr="62F4E0FE" w:rsidR="62F4E0FE">
        <w:rPr>
          <w:lang w:val="en-US"/>
        </w:rPr>
        <w:t xml:space="preserve">[12:36-37] Yesu </w:t>
      </w:r>
      <w:r w:rsidRPr="62F4E0FE" w:rsidR="62F4E0FE">
        <w:rPr>
          <w:lang w:val="en-US"/>
        </w:rPr>
        <w:t>aliuliza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Daudi </w:t>
      </w:r>
      <w:r w:rsidRPr="62F4E0FE" w:rsidR="62F4E0FE">
        <w:rPr>
          <w:lang w:val="en-US"/>
        </w:rPr>
        <w:t>na</w:t>
      </w:r>
      <w:r w:rsidRPr="62F4E0FE" w:rsidR="62F4E0FE">
        <w:rPr>
          <w:lang w:val="en-US"/>
        </w:rPr>
        <w:t xml:space="preserve"> Kristo?</w:t>
      </w:r>
    </w:p>
    <w:p w:rsidRPr="007B69FD" w:rsidR="003C3658" w:rsidP="62F4E0FE" w:rsidRDefault="003C3658" w14:paraId="00E0132E" w14:textId="77777777" w14:noSpellErr="1">
      <w:pPr>
        <w:ind w:left="720"/>
        <w:rPr>
          <w:sz w:val="20"/>
          <w:szCs w:val="20"/>
          <w:lang w:val="en-US"/>
        </w:rPr>
      </w:pPr>
      <w:r w:rsidRPr="62F4E0FE" w:rsidR="62F4E0FE">
        <w:rPr>
          <w:lang w:val="en-US"/>
        </w:rPr>
        <w:t>Ikiwa</w:t>
      </w:r>
      <w:r w:rsidRPr="62F4E0FE" w:rsidR="62F4E0FE">
        <w:rPr>
          <w:lang w:val="en-US"/>
        </w:rPr>
        <w:t xml:space="preserve"> Daudi </w:t>
      </w:r>
      <w:r w:rsidRPr="62F4E0FE" w:rsidR="62F4E0FE">
        <w:rPr>
          <w:lang w:val="en-US"/>
        </w:rPr>
        <w:t>anamwita</w:t>
      </w:r>
      <w:r w:rsidRPr="62F4E0FE" w:rsidR="62F4E0FE">
        <w:rPr>
          <w:lang w:val="en-US"/>
        </w:rPr>
        <w:t xml:space="preserve"> Kristo Bwana, Yesu </w:t>
      </w:r>
      <w:r w:rsidRPr="62F4E0FE" w:rsidR="62F4E0FE">
        <w:rPr>
          <w:lang w:val="en-US"/>
        </w:rPr>
        <w:t>aliuliza</w:t>
      </w:r>
      <w:r w:rsidRPr="62F4E0FE" w:rsidR="62F4E0FE">
        <w:rPr>
          <w:lang w:val="en-US"/>
        </w:rPr>
        <w:t xml:space="preserve">, Kristo </w:t>
      </w:r>
      <w:r w:rsidRPr="62F4E0FE" w:rsidR="62F4E0FE">
        <w:rPr>
          <w:lang w:val="en-US"/>
        </w:rPr>
        <w:t>anawezaje</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mwana</w:t>
      </w:r>
      <w:r w:rsidRPr="62F4E0FE" w:rsidR="62F4E0FE">
        <w:rPr>
          <w:lang w:val="en-US"/>
        </w:rPr>
        <w:t xml:space="preserve"> </w:t>
      </w:r>
      <w:r w:rsidRPr="62F4E0FE" w:rsidR="62F4E0FE">
        <w:rPr>
          <w:lang w:val="en-US"/>
        </w:rPr>
        <w:t>wa</w:t>
      </w:r>
      <w:r w:rsidRPr="62F4E0FE" w:rsidR="62F4E0FE">
        <w:rPr>
          <w:lang w:val="en-US"/>
        </w:rPr>
        <w:t xml:space="preserve"> Daudi?</w:t>
      </w:r>
    </w:p>
    <w:p w:rsidRPr="007B69FD" w:rsidR="003C3658" w:rsidP="003C3658" w:rsidRDefault="003C3658" w14:paraId="2F4C8CAD" w14:textId="77777777">
      <w:pPr>
        <w:ind w:left="720"/>
        <w:rPr>
          <w:sz w:val="20"/>
          <w:szCs w:val="20"/>
        </w:rPr>
      </w:pPr>
      <w:r/>
    </w:p>
    <w:p w:rsidRPr="007B69FD" w:rsidR="003C3658" w:rsidP="62F4E0FE" w:rsidRDefault="008F6E25" w14:paraId="26BD8ED5" w14:textId="7DF975A8" w14:noSpellErr="1">
      <w:pPr>
        <w:numPr>
          <w:ilvl w:val="0"/>
          <w:numId w:val="14"/>
        </w:numPr>
        <w:rPr>
          <w:sz w:val="20"/>
          <w:szCs w:val="20"/>
          <w:lang w:val="en-US"/>
        </w:rPr>
      </w:pPr>
      <w:r w:rsidRPr="62F4E0FE" w:rsidR="62F4E0FE">
        <w:rPr>
          <w:lang w:val="en-US"/>
        </w:rPr>
        <w:t xml:space="preserve">[12:37] Umati </w:t>
      </w:r>
      <w:r w:rsidRPr="62F4E0FE" w:rsidR="62F4E0FE">
        <w:rPr>
          <w:lang w:val="en-US"/>
        </w:rPr>
        <w:t>uliitikiaje</w:t>
      </w:r>
      <w:r w:rsidRPr="62F4E0FE" w:rsidR="62F4E0FE">
        <w:rPr>
          <w:lang w:val="en-US"/>
        </w:rPr>
        <w:t xml:space="preserve"> Yesu?</w:t>
      </w:r>
    </w:p>
    <w:p w:rsidRPr="007B69FD" w:rsidR="003C3658" w:rsidP="62F4E0FE" w:rsidRDefault="003C3658" w14:paraId="511D5962" w14:textId="77777777" w14:noSpellErr="1">
      <w:pPr>
        <w:ind w:left="720"/>
        <w:rPr>
          <w:sz w:val="20"/>
          <w:szCs w:val="20"/>
          <w:lang w:val="en-US"/>
        </w:rPr>
      </w:pPr>
      <w:r w:rsidRPr="62F4E0FE" w:rsidR="62F4E0FE">
        <w:rPr>
          <w:lang w:val="en-US"/>
        </w:rPr>
        <w:t xml:space="preserve">Umati </w:t>
      </w:r>
      <w:r w:rsidRPr="62F4E0FE" w:rsidR="62F4E0FE">
        <w:rPr>
          <w:lang w:val="en-US"/>
        </w:rPr>
        <w:t>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ulimsikiliza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furaha</w:t>
      </w:r>
      <w:r w:rsidRPr="62F4E0FE" w:rsidR="62F4E0FE">
        <w:rPr>
          <w:lang w:val="en-US"/>
        </w:rPr>
        <w:t>.</w:t>
      </w:r>
    </w:p>
    <w:p w:rsidRPr="007B69FD" w:rsidR="003C3658" w:rsidP="003C3658" w:rsidRDefault="003C3658" w14:paraId="6DFAD82E" w14:textId="77777777">
      <w:pPr>
        <w:ind w:left="720"/>
        <w:rPr>
          <w:sz w:val="20"/>
          <w:szCs w:val="20"/>
        </w:rPr>
      </w:pPr>
      <w:r/>
    </w:p>
    <w:p w:rsidRPr="007B69FD" w:rsidR="003C3658" w:rsidP="62F4E0FE" w:rsidRDefault="008F6E25" w14:paraId="4B44617C" w14:textId="66239AE7" w14:noSpellErr="1">
      <w:pPr>
        <w:numPr>
          <w:ilvl w:val="0"/>
          <w:numId w:val="14"/>
        </w:numPr>
        <w:rPr>
          <w:sz w:val="20"/>
          <w:szCs w:val="20"/>
          <w:lang w:val="en-US"/>
        </w:rPr>
      </w:pPr>
      <w:r w:rsidRPr="62F4E0FE" w:rsidR="62F4E0FE">
        <w:rPr>
          <w:lang w:val="en-US"/>
        </w:rPr>
        <w:t xml:space="preserve">[12:38-40] Kwa </w:t>
      </w:r>
      <w:r w:rsidRPr="62F4E0FE" w:rsidR="62F4E0FE">
        <w:rPr>
          <w:lang w:val="en-US"/>
        </w:rPr>
        <w:t>nini</w:t>
      </w:r>
      <w:r w:rsidRPr="62F4E0FE" w:rsidR="62F4E0FE">
        <w:rPr>
          <w:lang w:val="en-US"/>
        </w:rPr>
        <w:t xml:space="preserve"> Yesu </w:t>
      </w:r>
      <w:r w:rsidRPr="62F4E0FE" w:rsidR="62F4E0FE">
        <w:rPr>
          <w:lang w:val="en-US"/>
        </w:rPr>
        <w:t>aliuambia</w:t>
      </w:r>
      <w:r w:rsidRPr="62F4E0FE" w:rsidR="62F4E0FE">
        <w:rPr>
          <w:lang w:val="en-US"/>
        </w:rPr>
        <w:t xml:space="preserve"> </w:t>
      </w:r>
      <w:r w:rsidRPr="62F4E0FE" w:rsidR="62F4E0FE">
        <w:rPr>
          <w:lang w:val="en-US"/>
        </w:rPr>
        <w:t>umati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kujihadhari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waandishi</w:t>
      </w:r>
      <w:r w:rsidRPr="62F4E0FE" w:rsidR="62F4E0FE">
        <w:rPr>
          <w:lang w:val="en-US"/>
        </w:rPr>
        <w:t>?</w:t>
      </w:r>
    </w:p>
    <w:p w:rsidRPr="007B69FD" w:rsidR="003C3658" w:rsidP="62F4E0FE" w:rsidRDefault="003C3658" w14:paraId="195CA6CB" w14:textId="7443060D" w14:noSpellErr="1">
      <w:pPr>
        <w:pStyle w:val="ListParagraph"/>
        <w:rPr>
          <w:sz w:val="20"/>
          <w:szCs w:val="20"/>
          <w:lang w:val="en-US"/>
        </w:rPr>
      </w:pPr>
      <w:r w:rsidRPr="62F4E0FE" w:rsidR="62F4E0FE">
        <w:rPr>
          <w:lang w:val="en-US"/>
        </w:rPr>
        <w:t>Waandishi</w:t>
      </w:r>
      <w:r w:rsidRPr="62F4E0FE" w:rsidR="62F4E0FE">
        <w:rPr>
          <w:lang w:val="en-US"/>
        </w:rPr>
        <w:t xml:space="preserve"> </w:t>
      </w:r>
      <w:r w:rsidRPr="62F4E0FE" w:rsidR="62F4E0FE">
        <w:rPr>
          <w:lang w:val="en-US"/>
        </w:rPr>
        <w:t>walipenda</w:t>
      </w:r>
      <w:r w:rsidRPr="62F4E0FE" w:rsidR="62F4E0FE">
        <w:rPr>
          <w:lang w:val="en-US"/>
        </w:rPr>
        <w:t xml:space="preserve"> </w:t>
      </w:r>
      <w:r w:rsidRPr="62F4E0FE" w:rsidR="62F4E0FE">
        <w:rPr>
          <w:lang w:val="en-US"/>
        </w:rPr>
        <w:t>kuheshimiwa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waandishi</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waliwanyang'anya</w:t>
      </w:r>
      <w:r w:rsidRPr="62F4E0FE" w:rsidR="62F4E0FE">
        <w:rPr>
          <w:lang w:val="en-US"/>
        </w:rPr>
        <w:t xml:space="preserve"> </w:t>
      </w:r>
      <w:r w:rsidRPr="62F4E0FE" w:rsidR="62F4E0FE">
        <w:rPr>
          <w:lang w:val="en-US"/>
        </w:rPr>
        <w:t>wajane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kutoa</w:t>
      </w:r>
      <w:r w:rsidRPr="62F4E0FE" w:rsidR="62F4E0FE">
        <w:rPr>
          <w:lang w:val="en-US"/>
        </w:rPr>
        <w:t xml:space="preserve"> sala </w:t>
      </w:r>
      <w:r w:rsidRPr="62F4E0FE" w:rsidR="62F4E0FE">
        <w:rPr>
          <w:lang w:val="en-US"/>
        </w:rPr>
        <w:t>ndefu</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wengine</w:t>
      </w:r>
      <w:r w:rsidRPr="62F4E0FE" w:rsidR="62F4E0FE">
        <w:rPr>
          <w:lang w:val="en-US"/>
        </w:rPr>
        <w:t xml:space="preserve"> </w:t>
      </w:r>
      <w:r w:rsidRPr="62F4E0FE" w:rsidR="62F4E0FE">
        <w:rPr>
          <w:lang w:val="en-US"/>
        </w:rPr>
        <w:t>wafikiri</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waadilifu</w:t>
      </w:r>
      <w:r w:rsidRPr="62F4E0FE" w:rsidR="62F4E0FE">
        <w:rPr>
          <w:lang w:val="en-US"/>
        </w:rPr>
        <w:t xml:space="preserve">. </w:t>
      </w:r>
      <w:r w:rsidRPr="62F4E0FE" w:rsidR="62F4E0FE">
        <w:rPr>
          <w:lang w:val="en-US"/>
        </w:rPr>
        <w:t>Waandishi</w:t>
      </w:r>
      <w:r w:rsidRPr="62F4E0FE" w:rsidR="62F4E0FE">
        <w:rPr>
          <w:lang w:val="en-US"/>
        </w:rPr>
        <w:t xml:space="preserve"> </w:t>
      </w:r>
      <w:r w:rsidRPr="62F4E0FE" w:rsidR="62F4E0FE">
        <w:rPr>
          <w:lang w:val="en-US"/>
        </w:rPr>
        <w:t>wangehukumiwa</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kuliko</w:t>
      </w:r>
      <w:r w:rsidRPr="62F4E0FE" w:rsidR="62F4E0FE">
        <w:rPr>
          <w:lang w:val="en-US"/>
        </w:rPr>
        <w:t xml:space="preserve"> </w:t>
      </w:r>
      <w:r w:rsidRPr="62F4E0FE" w:rsidR="62F4E0FE">
        <w:rPr>
          <w:lang w:val="en-US"/>
        </w:rPr>
        <w:t>wengine</w:t>
      </w:r>
      <w:r w:rsidRPr="62F4E0FE" w:rsidR="62F4E0FE">
        <w:rPr>
          <w:lang w:val="en-US"/>
        </w:rPr>
        <w:t>.</w:t>
      </w:r>
    </w:p>
    <w:p w:rsidRPr="007B69FD" w:rsidR="003C3658" w:rsidP="003C3658" w:rsidRDefault="003C3658" w14:paraId="12777DEF" w14:textId="77777777">
      <w:pPr>
        <w:ind w:left="360"/>
        <w:rPr>
          <w:sz w:val="20"/>
          <w:szCs w:val="20"/>
        </w:rPr>
      </w:pPr>
      <w:r/>
    </w:p>
    <w:p w:rsidRPr="007B69FD" w:rsidR="003C3658" w:rsidP="62F4E0FE" w:rsidRDefault="008F6E25" w14:paraId="0D26F88B" w14:textId="7EFA724C" w14:noSpellErr="1">
      <w:pPr>
        <w:numPr>
          <w:ilvl w:val="0"/>
          <w:numId w:val="14"/>
        </w:numPr>
        <w:rPr>
          <w:sz w:val="20"/>
          <w:szCs w:val="20"/>
          <w:lang w:val="en-US"/>
        </w:rPr>
      </w:pPr>
      <w:r w:rsidRPr="62F4E0FE" w:rsidR="62F4E0FE">
        <w:rPr>
          <w:lang w:val="en-US"/>
        </w:rPr>
        <w:t xml:space="preserve">[12:40] Kwa </w:t>
      </w:r>
      <w:r w:rsidRPr="62F4E0FE" w:rsidR="62F4E0FE">
        <w:rPr>
          <w:lang w:val="en-US"/>
        </w:rPr>
        <w:t>nini</w:t>
      </w:r>
      <w:r w:rsidRPr="62F4E0FE" w:rsidR="62F4E0FE">
        <w:rPr>
          <w:lang w:val="en-US"/>
        </w:rPr>
        <w:t xml:space="preserve"> </w:t>
      </w:r>
      <w:r w:rsidRPr="62F4E0FE" w:rsidR="62F4E0FE">
        <w:rPr>
          <w:lang w:val="en-US"/>
        </w:rPr>
        <w:t>unafikiri</w:t>
      </w:r>
      <w:r w:rsidRPr="62F4E0FE" w:rsidR="62F4E0FE">
        <w:rPr>
          <w:lang w:val="en-US"/>
        </w:rPr>
        <w:t xml:space="preserve"> mambo </w:t>
      </w:r>
      <w:r w:rsidRPr="62F4E0FE" w:rsidR="62F4E0FE">
        <w:rPr>
          <w:lang w:val="en-US"/>
        </w:rPr>
        <w:t>haya</w:t>
      </w:r>
      <w:r w:rsidRPr="62F4E0FE" w:rsidR="62F4E0FE">
        <w:rPr>
          <w:lang w:val="en-US"/>
        </w:rPr>
        <w:t xml:space="preserve"> </w:t>
      </w:r>
      <w:r w:rsidRPr="62F4E0FE" w:rsidR="62F4E0FE">
        <w:rPr>
          <w:lang w:val="en-US"/>
        </w:rPr>
        <w:t>yangewafanya</w:t>
      </w:r>
      <w:r w:rsidRPr="62F4E0FE" w:rsidR="62F4E0FE">
        <w:rPr>
          <w:lang w:val="en-US"/>
        </w:rPr>
        <w:t xml:space="preserve"> </w:t>
      </w:r>
      <w:r w:rsidRPr="62F4E0FE" w:rsidR="62F4E0FE">
        <w:rPr>
          <w:lang w:val="en-US"/>
        </w:rPr>
        <w:t>waandishi</w:t>
      </w:r>
      <w:r w:rsidRPr="62F4E0FE" w:rsidR="62F4E0FE">
        <w:rPr>
          <w:lang w:val="en-US"/>
        </w:rPr>
        <w:t xml:space="preserve"> </w:t>
      </w:r>
      <w:r w:rsidRPr="62F4E0FE" w:rsidR="62F4E0FE">
        <w:rPr>
          <w:lang w:val="en-US"/>
        </w:rPr>
        <w:t>wahukumiwe</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kuliko</w:t>
      </w:r>
      <w:r w:rsidRPr="62F4E0FE" w:rsidR="62F4E0FE">
        <w:rPr>
          <w:lang w:val="en-US"/>
        </w:rPr>
        <w:t xml:space="preserve"> </w:t>
      </w:r>
      <w:r w:rsidRPr="62F4E0FE" w:rsidR="62F4E0FE">
        <w:rPr>
          <w:lang w:val="en-US"/>
        </w:rPr>
        <w:t>wengine</w:t>
      </w:r>
      <w:r w:rsidRPr="62F4E0FE" w:rsidR="62F4E0FE">
        <w:rPr>
          <w:lang w:val="en-US"/>
        </w:rPr>
        <w:t>?</w:t>
      </w:r>
    </w:p>
    <w:p w:rsidRPr="007B69FD" w:rsidR="003C3658" w:rsidP="48114252" w:rsidRDefault="00AF3C50" w14:paraId="22820485" w14:textId="6A9DF5DA">
      <w:pPr>
        <w:ind w:left="720"/>
        <w:rPr>
          <w:sz w:val="20"/>
          <w:szCs w:val="20"/>
          <w:lang w:val="en-US"/>
        </w:rPr>
      </w:pPr>
      <w:r>
        <w:t>(Majibu yanaweza kutofautiana.) Labda wangehukumiwa zaidi kwa sababu walifanya mambo haya wakati walikuwa viongozi.</w:t>
      </w:r>
    </w:p>
    <w:p w:rsidRPr="007B69FD" w:rsidR="003C3658" w:rsidP="003C3658" w:rsidRDefault="003C3658" w14:paraId="14808861" w14:textId="77777777">
      <w:pPr>
        <w:rPr>
          <w:b/>
          <w:sz w:val="20"/>
          <w:szCs w:val="20"/>
        </w:rPr>
      </w:pPr>
      <w:r/>
    </w:p>
    <w:p w:rsidRPr="007B69FD" w:rsidR="003C3658" w:rsidP="62F4E0FE" w:rsidRDefault="003C3658" w14:paraId="63EB6541" w14:textId="4CC74A77" w14:noSpellErr="1">
      <w:pPr>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3C3658" w:rsidRDefault="003C3658" w14:paraId="488A60E1" w14:textId="734AD758">
      <w:pPr/>
      <w:r/>
    </w:p>
    <w:p w:rsidRPr="007B69FD" w:rsidR="003C3658" w:rsidP="003C3658" w:rsidRDefault="003C3658" w14:paraId="0212D854" w14:textId="3F5D01DD">
      <w:pPr>
        <w:pStyle w:val="Heading1"/>
        <w:spacing w:before="240" w:after="240"/>
        <w:rPr>
          <w:b/>
          <w:szCs w:val="44"/>
        </w:rPr>
      </w:pPr>
      <w:r>
        <w:t>Marko 14:12-26</w:t>
      </w:r>
    </w:p>
    <w:p w:rsidRPr="007B69FD" w:rsidR="003C3658" w:rsidP="00350308" w:rsidRDefault="003C3658" w14:paraId="64C432BC" w14:textId="0A75A02D" w14:noSpellErr="1">
      <w:pPr>
        <w:pStyle w:val="Background"/>
      </w:pPr>
      <w:r w:rsidRPr="62F4E0FE" w:rsidR="62F4E0FE">
        <w:rPr>
          <w:lang w:val="en-US"/>
        </w:rPr>
        <w:t xml:space="preserve">Historia: Yesu </w:t>
      </w:r>
      <w:r w:rsidRPr="62F4E0FE" w:rsidR="62F4E0FE">
        <w:rPr>
          <w:lang w:val="en-US"/>
        </w:rPr>
        <w:t>na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wanakaribia</w:t>
      </w:r>
      <w:r w:rsidRPr="62F4E0FE" w:rsidR="62F4E0FE">
        <w:rPr>
          <w:lang w:val="en-US"/>
        </w:rPr>
        <w:t xml:space="preserve"> </w:t>
      </w:r>
      <w:r w:rsidRPr="62F4E0FE" w:rsidR="62F4E0FE">
        <w:rPr>
          <w:lang w:val="en-US"/>
        </w:rPr>
        <w:t>kusherehekea</w:t>
      </w:r>
      <w:r w:rsidRPr="62F4E0FE" w:rsidR="62F4E0FE">
        <w:rPr>
          <w:lang w:val="en-US"/>
        </w:rPr>
        <w:t xml:space="preserve"> </w:t>
      </w:r>
      <w:r w:rsidRPr="62F4E0FE" w:rsidR="62F4E0FE">
        <w:rPr>
          <w:lang w:val="en-US"/>
        </w:rPr>
        <w:t>mlo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Pasaka</w:t>
      </w:r>
      <w:r w:rsidRPr="62F4E0FE" w:rsidR="62F4E0FE">
        <w:rPr>
          <w:lang w:val="en-US"/>
        </w:rPr>
        <w:t xml:space="preserve">. </w:t>
      </w:r>
      <w:r w:rsidRPr="62F4E0FE" w:rsidR="62F4E0FE">
        <w:rPr>
          <w:lang w:val="en-US"/>
        </w:rPr>
        <w:t>Pasaka</w:t>
      </w:r>
      <w:r w:rsidRPr="62F4E0FE" w:rsidR="62F4E0FE">
        <w:rPr>
          <w:lang w:val="en-US"/>
        </w:rPr>
        <w:t xml:space="preserve"> </w:t>
      </w:r>
      <w:r w:rsidRPr="62F4E0FE" w:rsidR="62F4E0FE">
        <w:rPr>
          <w:lang w:val="en-US"/>
        </w:rPr>
        <w:t>ilikuwa</w:t>
      </w:r>
      <w:r w:rsidRPr="62F4E0FE" w:rsidR="62F4E0FE">
        <w:rPr>
          <w:lang w:val="en-US"/>
        </w:rPr>
        <w:t xml:space="preserve"> siku </w:t>
      </w:r>
      <w:r w:rsidRPr="62F4E0FE" w:rsidR="62F4E0FE">
        <w:rPr>
          <w:lang w:val="en-US"/>
        </w:rPr>
        <w:t>takatifu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Kiyahudi</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walikumbuka</w:t>
      </w:r>
      <w:r w:rsidRPr="62F4E0FE" w:rsidR="62F4E0FE">
        <w:rPr>
          <w:lang w:val="en-US"/>
        </w:rPr>
        <w:t xml:space="preserve"> </w:t>
      </w:r>
      <w:r w:rsidRPr="62F4E0FE" w:rsidR="62F4E0FE">
        <w:rPr>
          <w:lang w:val="en-US"/>
        </w:rPr>
        <w:t>jinsi</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alivyowasaidia</w:t>
      </w:r>
      <w:r w:rsidRPr="62F4E0FE" w:rsidR="62F4E0FE">
        <w:rPr>
          <w:lang w:val="en-US"/>
        </w:rPr>
        <w:t xml:space="preserve"> </w:t>
      </w:r>
      <w:r w:rsidRPr="62F4E0FE" w:rsidR="62F4E0FE">
        <w:rPr>
          <w:lang w:val="en-US"/>
        </w:rPr>
        <w:t>kutoka</w:t>
      </w:r>
      <w:r w:rsidRPr="62F4E0FE" w:rsidR="62F4E0FE">
        <w:rPr>
          <w:lang w:val="en-US"/>
        </w:rPr>
        <w:t xml:space="preserve"> Misri </w:t>
      </w:r>
      <w:r w:rsidRPr="62F4E0FE" w:rsidR="62F4E0FE">
        <w:rPr>
          <w:lang w:val="en-US"/>
        </w:rPr>
        <w:t>wakati</w:t>
      </w:r>
      <w:r w:rsidRPr="62F4E0FE" w:rsidR="62F4E0FE">
        <w:rPr>
          <w:lang w:val="en-US"/>
        </w:rPr>
        <w:t xml:space="preserve"> </w:t>
      </w:r>
      <w:r w:rsidRPr="62F4E0FE" w:rsidR="62F4E0FE">
        <w:rPr>
          <w:lang w:val="en-US"/>
        </w:rPr>
        <w:t>wa</w:t>
      </w:r>
      <w:r w:rsidRPr="62F4E0FE" w:rsidR="62F4E0FE">
        <w:rPr>
          <w:lang w:val="en-US"/>
        </w:rPr>
        <w:t xml:space="preserve"> Musa. Huo </w:t>
      </w:r>
      <w:r w:rsidRPr="62F4E0FE" w:rsidR="62F4E0FE">
        <w:rPr>
          <w:lang w:val="en-US"/>
        </w:rPr>
        <w:t>ulikuwa</w:t>
      </w:r>
      <w:r w:rsidRPr="62F4E0FE" w:rsidR="62F4E0FE">
        <w:rPr>
          <w:lang w:val="en-US"/>
        </w:rPr>
        <w:t xml:space="preserve"> </w:t>
      </w:r>
      <w:r w:rsidRPr="62F4E0FE" w:rsidR="62F4E0FE">
        <w:rPr>
          <w:lang w:val="en-US"/>
        </w:rPr>
        <w:t>mlo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mwisho</w:t>
      </w:r>
      <w:r w:rsidRPr="62F4E0FE" w:rsidR="62F4E0FE">
        <w:rPr>
          <w:lang w:val="en-US"/>
        </w:rPr>
        <w:t xml:space="preserve"> </w:t>
      </w:r>
      <w:r w:rsidRPr="62F4E0FE" w:rsidR="62F4E0FE">
        <w:rPr>
          <w:lang w:val="en-US"/>
        </w:rPr>
        <w:t>wa</w:t>
      </w:r>
      <w:r w:rsidRPr="62F4E0FE" w:rsidR="62F4E0FE">
        <w:rPr>
          <w:lang w:val="en-US"/>
        </w:rPr>
        <w:t xml:space="preserve"> Yesu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kabla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kukamatwa</w:t>
      </w:r>
      <w:r w:rsidRPr="62F4E0FE" w:rsidR="62F4E0FE">
        <w:rPr>
          <w:lang w:val="en-US"/>
        </w:rPr>
        <w:t>.</w:t>
      </w:r>
    </w:p>
    <w:p w:rsidRPr="00170DC8" w:rsidR="00170DC8" w:rsidP="62F4E0FE" w:rsidRDefault="00170DC8" w14:paraId="449D11D0"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3C3658" w:rsidP="006D6990" w:rsidRDefault="003C3658" w14:paraId="55DB3109"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3C3658" w:rsidP="00350308" w:rsidRDefault="003C3658" w14:paraId="54F4FED5" w14:textId="725B95F6"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3C3658" w:rsidP="0042261F" w:rsidRDefault="003C3658" w14:paraId="55E1260B" w14:textId="48319C25" w14:noSpellErr="1">
      <w:pPr>
        <w:pStyle w:val="Checklist"/>
        <w:rPr/>
      </w:pPr>
      <w:r w:rsidRPr="62F4E0FE" w:rsidR="62F4E0FE">
        <w:rPr>
          <w:lang w:val="en-US"/>
        </w:rPr>
        <w:t>Wanafunzi</w:t>
      </w:r>
      <w:r w:rsidRPr="62F4E0FE" w:rsidR="62F4E0FE">
        <w:rPr>
          <w:lang w:val="en-US"/>
        </w:rPr>
        <w:t xml:space="preserve"> </w:t>
      </w:r>
      <w:r w:rsidRPr="62F4E0FE" w:rsidR="62F4E0FE">
        <w:rPr>
          <w:lang w:val="en-US"/>
        </w:rPr>
        <w:t>walitayarisha</w:t>
      </w:r>
      <w:r w:rsidRPr="62F4E0FE" w:rsidR="62F4E0FE">
        <w:rPr>
          <w:lang w:val="en-US"/>
        </w:rPr>
        <w:t xml:space="preserve"> </w:t>
      </w:r>
      <w:r w:rsidRPr="62F4E0FE" w:rsidR="62F4E0FE">
        <w:rPr>
          <w:lang w:val="en-US"/>
        </w:rPr>
        <w:t>mlo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Pasaka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chumba</w:t>
      </w:r>
      <w:r w:rsidRPr="62F4E0FE" w:rsidR="62F4E0FE">
        <w:rPr>
          <w:lang w:val="en-US"/>
        </w:rPr>
        <w:t xml:space="preserve"> </w:t>
      </w:r>
      <w:r w:rsidRPr="62F4E0FE" w:rsidR="62F4E0FE">
        <w:rPr>
          <w:lang w:val="en-US"/>
        </w:rPr>
        <w:t>kikubwa</w:t>
      </w:r>
      <w:r w:rsidRPr="62F4E0FE" w:rsidR="62F4E0FE">
        <w:rPr>
          <w:lang w:val="en-US"/>
        </w:rPr>
        <w:t xml:space="preserve"> cha </w:t>
      </w:r>
      <w:r w:rsidRPr="62F4E0FE" w:rsidR="62F4E0FE">
        <w:rPr>
          <w:lang w:val="en-US"/>
        </w:rPr>
        <w:t>juu</w:t>
      </w:r>
      <w:r w:rsidRPr="62F4E0FE" w:rsidR="62F4E0FE">
        <w:rPr>
          <w:lang w:val="en-US"/>
        </w:rPr>
        <w:t>. [1:46]</w:t>
      </w:r>
    </w:p>
    <w:p w:rsidRPr="007B69FD" w:rsidR="003C3658" w:rsidP="0042261F" w:rsidRDefault="003C3658" w14:paraId="397D46B8" w14:textId="2E934C63" w14:noSpellErr="1">
      <w:pPr>
        <w:pStyle w:val="Checklist"/>
        <w:rPr/>
      </w:pPr>
      <w:r w:rsidRPr="62F4E0FE" w:rsidR="62F4E0FE">
        <w:rPr>
          <w:lang w:val="en-US"/>
        </w:rPr>
        <w:t xml:space="preserve">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kwamba</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angemsaliti</w:t>
      </w:r>
      <w:r w:rsidRPr="62F4E0FE" w:rsidR="62F4E0FE">
        <w:rPr>
          <w:lang w:val="en-US"/>
        </w:rPr>
        <w:t>. [14:18]</w:t>
      </w:r>
    </w:p>
    <w:p w:rsidRPr="007B69FD" w:rsidR="003C3658" w:rsidP="0042261F" w:rsidRDefault="003C3658" w14:paraId="160EC8B4" w14:textId="359F4D72" w14:noSpellErr="1">
      <w:pPr>
        <w:pStyle w:val="Checklist"/>
        <w:rPr/>
      </w:pPr>
      <w:r w:rsidRPr="62F4E0FE" w:rsidR="62F4E0FE">
        <w:rPr>
          <w:lang w:val="en-US"/>
        </w:rPr>
        <w:t xml:space="preserve">Yesu </w:t>
      </w:r>
      <w:r w:rsidRPr="62F4E0FE" w:rsidR="62F4E0FE">
        <w:rPr>
          <w:lang w:val="en-US"/>
        </w:rPr>
        <w:t>alibariki</w:t>
      </w:r>
      <w:r w:rsidRPr="62F4E0FE" w:rsidR="62F4E0FE">
        <w:rPr>
          <w:lang w:val="en-US"/>
        </w:rPr>
        <w:t xml:space="preserve"> </w:t>
      </w:r>
      <w:r w:rsidRPr="62F4E0FE" w:rsidR="62F4E0FE">
        <w:rPr>
          <w:lang w:val="en-US"/>
        </w:rPr>
        <w:t>mkate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divai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mkate</w:t>
      </w:r>
      <w:r w:rsidRPr="62F4E0FE" w:rsidR="62F4E0FE">
        <w:rPr>
          <w:lang w:val="en-US"/>
        </w:rPr>
        <w:t xml:space="preserve"> </w:t>
      </w:r>
      <w:r w:rsidRPr="62F4E0FE" w:rsidR="62F4E0FE">
        <w:rPr>
          <w:lang w:val="en-US"/>
        </w:rPr>
        <w:t>ulikuwa</w:t>
      </w:r>
      <w:r w:rsidRPr="62F4E0FE" w:rsidR="62F4E0FE">
        <w:rPr>
          <w:lang w:val="en-US"/>
        </w:rPr>
        <w:t xml:space="preserve"> </w:t>
      </w:r>
      <w:r w:rsidRPr="62F4E0FE" w:rsidR="62F4E0FE">
        <w:rPr>
          <w:lang w:val="en-US"/>
        </w:rPr>
        <w:t>mwili</w:t>
      </w:r>
      <w:r w:rsidRPr="62F4E0FE" w:rsidR="62F4E0FE">
        <w:rPr>
          <w:lang w:val="en-US"/>
        </w:rPr>
        <w:t xml:space="preserve"> wake, </w:t>
      </w:r>
      <w:r w:rsidRPr="62F4E0FE" w:rsidR="62F4E0FE">
        <w:rPr>
          <w:lang w:val="en-US"/>
        </w:rPr>
        <w:t>na</w:t>
      </w:r>
      <w:r w:rsidRPr="62F4E0FE" w:rsidR="62F4E0FE">
        <w:rPr>
          <w:lang w:val="en-US"/>
        </w:rPr>
        <w:t xml:space="preserve"> </w:t>
      </w:r>
      <w:r w:rsidRPr="62F4E0FE" w:rsidR="62F4E0FE">
        <w:rPr>
          <w:lang w:val="en-US"/>
        </w:rPr>
        <w:t>divai</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damu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agano</w:t>
      </w:r>
      <w:r w:rsidRPr="62F4E0FE" w:rsidR="62F4E0FE">
        <w:rPr>
          <w:lang w:val="en-US"/>
        </w:rPr>
        <w:t>. [14:22-25]</w:t>
      </w:r>
    </w:p>
    <w:p w:rsidRPr="007B69FD" w:rsidR="003C3658" w:rsidP="0042261F" w:rsidRDefault="003C3658" w14:paraId="50365C49" w14:textId="52F47AFD" w14:noSpellErr="1">
      <w:pPr>
        <w:pStyle w:val="Checklist"/>
        <w:rPr/>
      </w:pP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mlo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Pasaka</w:t>
      </w:r>
      <w:r w:rsidRPr="62F4E0FE" w:rsidR="62F4E0FE">
        <w:rPr>
          <w:lang w:val="en-US"/>
        </w:rPr>
        <w:t xml:space="preserve">, Yesu </w:t>
      </w:r>
      <w:r w:rsidRPr="62F4E0FE" w:rsidR="62F4E0FE">
        <w:rPr>
          <w:lang w:val="en-US"/>
        </w:rPr>
        <w:t>na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walienda</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Mlima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Mizeituni</w:t>
      </w:r>
      <w:r w:rsidRPr="62F4E0FE" w:rsidR="62F4E0FE">
        <w:rPr>
          <w:lang w:val="en-US"/>
        </w:rPr>
        <w:t>. [14:26]</w:t>
      </w:r>
    </w:p>
    <w:p w:rsidRPr="007B69FD" w:rsidR="003C3658" w:rsidP="00C95310" w:rsidRDefault="003C3658" w14:paraId="507F2D84"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3C3658" w:rsidP="0042261F" w:rsidRDefault="003947E5" w14:paraId="7B075802" w14:textId="5755E730"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3C3658" w:rsidP="0099152C" w:rsidRDefault="008F6E25" w14:paraId="63C83378" w14:textId="081F1DFF">
      <w:pPr>
        <w:numPr>
          <w:ilvl w:val="0"/>
          <w:numId w:val="15"/>
        </w:numPr>
        <w:rPr>
          <w:sz w:val="20"/>
          <w:szCs w:val="20"/>
          <w:lang w:val="en-US"/>
        </w:rPr>
      </w:pPr>
      <w:r>
        <w:t>[14:12-15] Wanafunzi walipataje mahali ambapo wote wangekula Sikukuu ya Kupitwa?</w:t>
      </w:r>
    </w:p>
    <w:p w:rsidRPr="007B69FD" w:rsidR="003C3658" w:rsidP="62F4E0FE" w:rsidRDefault="003C3658" w14:paraId="126B6E6B" w14:textId="77777777" w14:noSpellErr="1">
      <w:pPr>
        <w:ind w:left="720"/>
        <w:rPr>
          <w:sz w:val="20"/>
          <w:szCs w:val="20"/>
          <w:lang w:val="en-US"/>
        </w:rPr>
      </w:pPr>
      <w:r w:rsidRPr="62F4E0FE" w:rsidR="62F4E0FE">
        <w:rPr>
          <w:lang w:val="en-US"/>
        </w:rPr>
        <w:t xml:space="preserve">Yesu </w:t>
      </w:r>
      <w:r w:rsidRPr="62F4E0FE" w:rsidR="62F4E0FE">
        <w:rPr>
          <w:lang w:val="en-US"/>
        </w:rPr>
        <w:t>aliwaambia</w:t>
      </w:r>
      <w:r w:rsidRPr="62F4E0FE" w:rsidR="62F4E0FE">
        <w:rPr>
          <w:lang w:val="en-US"/>
        </w:rPr>
        <w:t xml:space="preserve"> </w:t>
      </w:r>
      <w:r w:rsidRPr="62F4E0FE" w:rsidR="62F4E0FE">
        <w:rPr>
          <w:lang w:val="en-US"/>
        </w:rPr>
        <w:t>waende</w:t>
      </w:r>
      <w:r w:rsidRPr="62F4E0FE" w:rsidR="62F4E0FE">
        <w:rPr>
          <w:lang w:val="en-US"/>
        </w:rPr>
        <w:t xml:space="preserve"> </w:t>
      </w:r>
      <w:r w:rsidRPr="62F4E0FE" w:rsidR="62F4E0FE">
        <w:rPr>
          <w:lang w:val="en-US"/>
        </w:rPr>
        <w:t>jijini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kumfuata</w:t>
      </w:r>
      <w:r w:rsidRPr="62F4E0FE" w:rsidR="62F4E0FE">
        <w:rPr>
          <w:lang w:val="en-US"/>
        </w:rPr>
        <w:t xml:space="preserve"> </w:t>
      </w:r>
      <w:r w:rsidRPr="62F4E0FE" w:rsidR="62F4E0FE">
        <w:rPr>
          <w:lang w:val="en-US"/>
        </w:rPr>
        <w:t>mwanamume</w:t>
      </w:r>
      <w:r w:rsidRPr="62F4E0FE" w:rsidR="62F4E0FE">
        <w:rPr>
          <w:lang w:val="en-US"/>
        </w:rPr>
        <w:t xml:space="preserve"> </w:t>
      </w:r>
      <w:r w:rsidRPr="62F4E0FE" w:rsidR="62F4E0FE">
        <w:rPr>
          <w:lang w:val="en-US"/>
        </w:rPr>
        <w:t>aliyekuwa</w:t>
      </w:r>
      <w:r w:rsidRPr="62F4E0FE" w:rsidR="62F4E0FE">
        <w:rPr>
          <w:lang w:val="en-US"/>
        </w:rPr>
        <w:t xml:space="preserve"> </w:t>
      </w:r>
      <w:r w:rsidRPr="62F4E0FE" w:rsidR="62F4E0FE">
        <w:rPr>
          <w:lang w:val="en-US"/>
        </w:rPr>
        <w:t>amebeba</w:t>
      </w:r>
      <w:r w:rsidRPr="62F4E0FE" w:rsidR="62F4E0FE">
        <w:rPr>
          <w:lang w:val="en-US"/>
        </w:rPr>
        <w:t xml:space="preserve"> </w:t>
      </w:r>
      <w:r w:rsidRPr="62F4E0FE" w:rsidR="62F4E0FE">
        <w:rPr>
          <w:lang w:val="en-US"/>
        </w:rPr>
        <w:t>mtungi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maji</w:t>
      </w:r>
      <w:r w:rsidRPr="62F4E0FE" w:rsidR="62F4E0FE">
        <w:rPr>
          <w:lang w:val="en-US"/>
        </w:rPr>
        <w:t xml:space="preserve">. </w:t>
      </w:r>
      <w:r w:rsidRPr="62F4E0FE" w:rsidR="62F4E0FE">
        <w:rPr>
          <w:lang w:val="en-US"/>
        </w:rPr>
        <w:t>Mwambieni</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hiyo</w:t>
      </w:r>
      <w:r w:rsidRPr="62F4E0FE" w:rsidR="62F4E0FE">
        <w:rPr>
          <w:lang w:val="en-US"/>
        </w:rPr>
        <w:t xml:space="preserve">, 'Yesu </w:t>
      </w:r>
      <w:r w:rsidRPr="62F4E0FE" w:rsidR="62F4E0FE">
        <w:rPr>
          <w:lang w:val="en-US"/>
        </w:rPr>
        <w:t>anataka</w:t>
      </w:r>
      <w:r w:rsidRPr="62F4E0FE" w:rsidR="62F4E0FE">
        <w:rPr>
          <w:lang w:val="en-US"/>
        </w:rPr>
        <w:t xml:space="preserve"> </w:t>
      </w:r>
      <w:r w:rsidRPr="62F4E0FE" w:rsidR="62F4E0FE">
        <w:rPr>
          <w:lang w:val="en-US"/>
        </w:rPr>
        <w:t>kukuuliza</w:t>
      </w:r>
      <w:r w:rsidRPr="62F4E0FE" w:rsidR="62F4E0FE">
        <w:rPr>
          <w:lang w:val="en-US"/>
        </w:rPr>
        <w:t xml:space="preserve">, </w:t>
      </w:r>
      <w:r w:rsidRPr="62F4E0FE" w:rsidR="62F4E0FE">
        <w:rPr>
          <w:lang w:val="en-US"/>
        </w:rPr>
        <w:t>kiko</w:t>
      </w:r>
      <w:r w:rsidRPr="62F4E0FE" w:rsidR="62F4E0FE">
        <w:rPr>
          <w:lang w:val="en-US"/>
        </w:rPr>
        <w:t xml:space="preserve"> </w:t>
      </w:r>
      <w:r w:rsidRPr="62F4E0FE" w:rsidR="62F4E0FE">
        <w:rPr>
          <w:lang w:val="en-US"/>
        </w:rPr>
        <w:t>wapi</w:t>
      </w:r>
      <w:r w:rsidRPr="62F4E0FE" w:rsidR="62F4E0FE">
        <w:rPr>
          <w:lang w:val="en-US"/>
        </w:rPr>
        <w:t xml:space="preserve"> </w:t>
      </w:r>
      <w:r w:rsidRPr="62F4E0FE" w:rsidR="62F4E0FE">
        <w:rPr>
          <w:lang w:val="en-US"/>
        </w:rPr>
        <w:t>kile</w:t>
      </w:r>
      <w:r w:rsidRPr="62F4E0FE" w:rsidR="62F4E0FE">
        <w:rPr>
          <w:lang w:val="en-US"/>
        </w:rPr>
        <w:t xml:space="preserve"> </w:t>
      </w:r>
      <w:r w:rsidRPr="62F4E0FE" w:rsidR="62F4E0FE">
        <w:rPr>
          <w:lang w:val="en-US"/>
        </w:rPr>
        <w:t>chumba</w:t>
      </w:r>
      <w:r w:rsidRPr="62F4E0FE" w:rsidR="62F4E0FE">
        <w:rPr>
          <w:lang w:val="en-US"/>
        </w:rPr>
        <w:t xml:space="preserve"> </w:t>
      </w:r>
      <w:r w:rsidRPr="62F4E0FE" w:rsidR="62F4E0FE">
        <w:rPr>
          <w:lang w:val="en-US"/>
        </w:rPr>
        <w:t>ambamo</w:t>
      </w:r>
      <w:r w:rsidRPr="62F4E0FE" w:rsidR="62F4E0FE">
        <w:rPr>
          <w:lang w:val="en-US"/>
        </w:rPr>
        <w:t xml:space="preserve"> </w:t>
      </w:r>
      <w:r w:rsidRPr="62F4E0FE" w:rsidR="62F4E0FE">
        <w:rPr>
          <w:lang w:val="en-US"/>
        </w:rPr>
        <w:t>nitakula</w:t>
      </w:r>
      <w:r w:rsidRPr="62F4E0FE" w:rsidR="62F4E0FE">
        <w:rPr>
          <w:lang w:val="en-US"/>
        </w:rPr>
        <w:t xml:space="preserve"> </w:t>
      </w:r>
      <w:r w:rsidRPr="62F4E0FE" w:rsidR="62F4E0FE">
        <w:rPr>
          <w:lang w:val="en-US"/>
        </w:rPr>
        <w:t>Pasaka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wangu</w:t>
      </w:r>
      <w:r w:rsidRPr="62F4E0FE" w:rsidR="62F4E0FE">
        <w:rPr>
          <w:lang w:val="en-US"/>
        </w:rPr>
        <w:t>?' Bwana-</w:t>
      </w:r>
      <w:r w:rsidRPr="62F4E0FE" w:rsidR="62F4E0FE">
        <w:rPr>
          <w:lang w:val="en-US"/>
        </w:rPr>
        <w:t>mkubwa</w:t>
      </w:r>
      <w:r w:rsidRPr="62F4E0FE" w:rsidR="62F4E0FE">
        <w:rPr>
          <w:lang w:val="en-US"/>
        </w:rPr>
        <w:t xml:space="preserve"> </w:t>
      </w:r>
      <w:r w:rsidRPr="62F4E0FE" w:rsidR="62F4E0FE">
        <w:rPr>
          <w:lang w:val="en-US"/>
        </w:rPr>
        <w:t>angewaonyesha</w:t>
      </w:r>
      <w:r w:rsidRPr="62F4E0FE" w:rsidR="62F4E0FE">
        <w:rPr>
          <w:lang w:val="en-US"/>
        </w:rPr>
        <w:t xml:space="preserve"> </w:t>
      </w:r>
      <w:r w:rsidRPr="62F4E0FE" w:rsidR="62F4E0FE">
        <w:rPr>
          <w:lang w:val="en-US"/>
        </w:rPr>
        <w:t>chumba</w:t>
      </w:r>
      <w:r w:rsidRPr="62F4E0FE" w:rsidR="62F4E0FE">
        <w:rPr>
          <w:lang w:val="en-US"/>
        </w:rPr>
        <w:t>.</w:t>
      </w:r>
    </w:p>
    <w:p w:rsidRPr="007B69FD" w:rsidR="003C3658" w:rsidP="003C3658" w:rsidRDefault="003C3658" w14:paraId="3E77C0F5" w14:textId="77777777">
      <w:pPr>
        <w:ind w:left="720"/>
        <w:rPr>
          <w:sz w:val="20"/>
          <w:szCs w:val="20"/>
        </w:rPr>
      </w:pPr>
      <w:r/>
    </w:p>
    <w:p w:rsidRPr="007B69FD" w:rsidR="003C3658" w:rsidP="62F4E0FE" w:rsidRDefault="008F6E25" w14:paraId="133258CA" w14:textId="2CCE77D6" w14:noSpellErr="1">
      <w:pPr>
        <w:pStyle w:val="ListParagraph"/>
        <w:numPr>
          <w:ilvl w:val="0"/>
          <w:numId w:val="15"/>
        </w:numPr>
        <w:rPr>
          <w:sz w:val="20"/>
          <w:szCs w:val="20"/>
          <w:lang w:val="en-US"/>
        </w:rPr>
      </w:pPr>
      <w:r w:rsidRPr="62F4E0FE" w:rsidR="62F4E0FE">
        <w:rPr>
          <w:lang w:val="en-US"/>
        </w:rPr>
        <w:t xml:space="preserve">[14:16] Ni </w:t>
      </w:r>
      <w:r w:rsidRPr="62F4E0FE" w:rsidR="62F4E0FE">
        <w:rPr>
          <w:lang w:val="en-US"/>
        </w:rPr>
        <w:t>nini</w:t>
      </w:r>
      <w:r w:rsidRPr="62F4E0FE" w:rsidR="62F4E0FE">
        <w:rPr>
          <w:lang w:val="en-US"/>
        </w:rPr>
        <w:t xml:space="preserve"> </w:t>
      </w:r>
      <w:r w:rsidRPr="62F4E0FE" w:rsidR="62F4E0FE">
        <w:rPr>
          <w:lang w:val="en-US"/>
        </w:rPr>
        <w:t>kilichotukia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walipomtii</w:t>
      </w:r>
      <w:r w:rsidRPr="62F4E0FE" w:rsidR="62F4E0FE">
        <w:rPr>
          <w:lang w:val="en-US"/>
        </w:rPr>
        <w:t xml:space="preserve"> Yesu?</w:t>
      </w:r>
    </w:p>
    <w:p w:rsidRPr="007B69FD" w:rsidR="003C3658" w:rsidP="62F4E0FE" w:rsidRDefault="003C3658" w14:paraId="0D84F26F" w14:textId="77777777" w14:noSpellErr="1">
      <w:pPr>
        <w:pStyle w:val="ListParagraph"/>
        <w:ind w:left="360" w:firstLine="360"/>
        <w:rPr>
          <w:sz w:val="20"/>
          <w:szCs w:val="20"/>
          <w:lang w:val="en-US"/>
        </w:rPr>
      </w:pPr>
      <w:r w:rsidRPr="62F4E0FE" w:rsidR="62F4E0FE">
        <w:rPr>
          <w:lang w:val="en-US"/>
        </w:rPr>
        <w:t>Wakaenda</w:t>
      </w:r>
      <w:r w:rsidRPr="62F4E0FE" w:rsidR="62F4E0FE">
        <w:rPr>
          <w:lang w:val="en-US"/>
        </w:rPr>
        <w:t xml:space="preserve">, </w:t>
      </w:r>
      <w:r w:rsidRPr="62F4E0FE" w:rsidR="62F4E0FE">
        <w:rPr>
          <w:lang w:val="en-US"/>
        </w:rPr>
        <w:t>wakakuta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kitu</w:t>
      </w:r>
      <w:r w:rsidRPr="62F4E0FE" w:rsidR="62F4E0FE">
        <w:rPr>
          <w:lang w:val="en-US"/>
        </w:rPr>
        <w:t xml:space="preserve"> </w:t>
      </w:r>
      <w:r w:rsidRPr="62F4E0FE" w:rsidR="62F4E0FE">
        <w:rPr>
          <w:lang w:val="en-US"/>
        </w:rPr>
        <w:t>kama</w:t>
      </w:r>
      <w:r w:rsidRPr="62F4E0FE" w:rsidR="62F4E0FE">
        <w:rPr>
          <w:lang w:val="en-US"/>
        </w:rPr>
        <w:t xml:space="preserve"> Yesu </w:t>
      </w:r>
      <w:r w:rsidRPr="62F4E0FE" w:rsidR="62F4E0FE">
        <w:rPr>
          <w:lang w:val="en-US"/>
        </w:rPr>
        <w:t>alivyokuwa</w:t>
      </w:r>
      <w:r w:rsidRPr="62F4E0FE" w:rsidR="62F4E0FE">
        <w:rPr>
          <w:lang w:val="en-US"/>
        </w:rPr>
        <w:t xml:space="preserve"> </w:t>
      </w:r>
      <w:r w:rsidRPr="62F4E0FE" w:rsidR="62F4E0FE">
        <w:rPr>
          <w:lang w:val="en-US"/>
        </w:rPr>
        <w:t>amewaambia</w:t>
      </w:r>
      <w:r w:rsidRPr="62F4E0FE" w:rsidR="62F4E0FE">
        <w:rPr>
          <w:lang w:val="en-US"/>
        </w:rPr>
        <w:t xml:space="preserve">, </w:t>
      </w:r>
      <w:r w:rsidRPr="62F4E0FE" w:rsidR="62F4E0FE">
        <w:rPr>
          <w:lang w:val="en-US"/>
        </w:rPr>
        <w:t>wakaandaa</w:t>
      </w:r>
      <w:r w:rsidRPr="62F4E0FE" w:rsidR="62F4E0FE">
        <w:rPr>
          <w:lang w:val="en-US"/>
        </w:rPr>
        <w:t xml:space="preserve"> </w:t>
      </w:r>
      <w:r w:rsidRPr="62F4E0FE" w:rsidR="62F4E0FE">
        <w:rPr>
          <w:lang w:val="en-US"/>
        </w:rPr>
        <w:t>Pasaka</w:t>
      </w:r>
      <w:r w:rsidRPr="62F4E0FE" w:rsidR="62F4E0FE">
        <w:rPr>
          <w:lang w:val="en-US"/>
        </w:rPr>
        <w:t>.</w:t>
      </w:r>
    </w:p>
    <w:p w:rsidRPr="007B69FD" w:rsidR="003C3658" w:rsidP="003C3658" w:rsidRDefault="003C3658" w14:paraId="405556E1" w14:textId="77777777">
      <w:pPr>
        <w:ind w:left="720"/>
        <w:rPr>
          <w:sz w:val="20"/>
          <w:szCs w:val="20"/>
        </w:rPr>
      </w:pPr>
      <w:r/>
    </w:p>
    <w:p w:rsidRPr="007B69FD" w:rsidR="003C3658" w:rsidP="62F4E0FE" w:rsidRDefault="008F6E25" w14:paraId="24F2C550" w14:textId="07D80910" w14:noSpellErr="1">
      <w:pPr>
        <w:numPr>
          <w:ilvl w:val="0"/>
          <w:numId w:val="15"/>
        </w:numPr>
        <w:rPr>
          <w:sz w:val="20"/>
          <w:szCs w:val="20"/>
          <w:lang w:val="en-US"/>
        </w:rPr>
      </w:pPr>
      <w:r w:rsidRPr="62F4E0FE" w:rsidR="62F4E0FE">
        <w:rPr>
          <w:lang w:val="en-US"/>
        </w:rPr>
        <w:t xml:space="preserve">[14:17-18] Usiku </w:t>
      </w:r>
      <w:r w:rsidRPr="62F4E0FE" w:rsidR="62F4E0FE">
        <w:rPr>
          <w:lang w:val="en-US"/>
        </w:rPr>
        <w:t>huo</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hapo</w:t>
      </w:r>
      <w:r w:rsidRPr="62F4E0FE" w:rsidR="62F4E0FE">
        <w:rPr>
          <w:lang w:val="en-US"/>
        </w:rPr>
        <w:t xml:space="preserve"> </w:t>
      </w:r>
      <w:r w:rsidRPr="62F4E0FE" w:rsidR="62F4E0FE">
        <w:rPr>
          <w:lang w:val="en-US"/>
        </w:rPr>
        <w:t>mezani</w:t>
      </w:r>
      <w:r w:rsidRPr="62F4E0FE" w:rsidR="62F4E0FE">
        <w:rPr>
          <w:lang w:val="en-US"/>
        </w:rPr>
        <w:t xml:space="preserve">, Yesu </w:t>
      </w:r>
      <w:r w:rsidRPr="62F4E0FE" w:rsidR="62F4E0FE">
        <w:rPr>
          <w:lang w:val="en-US"/>
        </w:rPr>
        <w:t>aliwaambia</w:t>
      </w:r>
      <w:r w:rsidRPr="62F4E0FE" w:rsidR="62F4E0FE">
        <w:rPr>
          <w:lang w:val="en-US"/>
        </w:rPr>
        <w:t xml:space="preserve"> </w:t>
      </w:r>
      <w:r w:rsidRPr="62F4E0FE" w:rsidR="62F4E0FE">
        <w:rPr>
          <w:lang w:val="en-US"/>
        </w:rPr>
        <w:t>nini</w:t>
      </w:r>
      <w:r w:rsidRPr="62F4E0FE" w:rsidR="62F4E0FE">
        <w:rPr>
          <w:lang w:val="en-US"/>
        </w:rPr>
        <w:t xml:space="preserve"> wale </w:t>
      </w:r>
      <w:r w:rsidRPr="62F4E0FE" w:rsidR="62F4E0FE">
        <w:rPr>
          <w:lang w:val="en-US"/>
        </w:rPr>
        <w:t>wanafunzi</w:t>
      </w:r>
      <w:r w:rsidRPr="62F4E0FE" w:rsidR="62F4E0FE">
        <w:rPr>
          <w:lang w:val="en-US"/>
        </w:rPr>
        <w:t xml:space="preserve"> </w:t>
      </w:r>
      <w:r w:rsidRPr="62F4E0FE" w:rsidR="62F4E0FE">
        <w:rPr>
          <w:lang w:val="en-US"/>
        </w:rPr>
        <w:t>kumi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wawili</w:t>
      </w:r>
      <w:r w:rsidRPr="62F4E0FE" w:rsidR="62F4E0FE">
        <w:rPr>
          <w:lang w:val="en-US"/>
        </w:rPr>
        <w:t>?</w:t>
      </w:r>
    </w:p>
    <w:p w:rsidRPr="007B69FD" w:rsidR="003C3658" w:rsidP="62F4E0FE" w:rsidRDefault="003C3658" w14:paraId="10886429" w14:textId="77777777" w14:noSpellErr="1">
      <w:pPr>
        <w:ind w:left="720"/>
        <w:rPr>
          <w:sz w:val="20"/>
          <w:szCs w:val="20"/>
          <w:lang w:val="en-US"/>
        </w:rPr>
      </w:pPr>
      <w:r w:rsidRPr="62F4E0FE" w:rsidR="62F4E0FE">
        <w:rPr>
          <w:lang w:val="en-US"/>
        </w:rPr>
        <w:t>Alisema</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akila</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atamsaliti</w:t>
      </w:r>
      <w:r w:rsidRPr="62F4E0FE" w:rsidR="62F4E0FE">
        <w:rPr>
          <w:lang w:val="en-US"/>
        </w:rPr>
        <w:t>.</w:t>
      </w:r>
    </w:p>
    <w:p w:rsidRPr="007B69FD" w:rsidR="003C3658" w:rsidP="003C3658" w:rsidRDefault="003C3658" w14:paraId="5B77210E" w14:textId="77777777">
      <w:pPr>
        <w:ind w:left="720"/>
        <w:rPr>
          <w:sz w:val="20"/>
          <w:szCs w:val="20"/>
        </w:rPr>
      </w:pPr>
      <w:r/>
    </w:p>
    <w:p w:rsidRPr="007B69FD" w:rsidR="003C3658" w:rsidP="62F4E0FE" w:rsidRDefault="008F6E25" w14:paraId="043BFDB7" w14:textId="05E066C2" w14:noSpellErr="1">
      <w:pPr>
        <w:numPr>
          <w:ilvl w:val="0"/>
          <w:numId w:val="15"/>
        </w:numPr>
        <w:rPr>
          <w:sz w:val="20"/>
          <w:szCs w:val="20"/>
          <w:lang w:val="en-US"/>
        </w:rPr>
      </w:pPr>
      <w:r w:rsidRPr="62F4E0FE" w:rsidR="62F4E0FE">
        <w:rPr>
          <w:lang w:val="en-US"/>
        </w:rPr>
        <w:t xml:space="preserve">[14:19] </w:t>
      </w:r>
      <w:r w:rsidRPr="62F4E0FE" w:rsidR="62F4E0FE">
        <w:rPr>
          <w:lang w:val="en-US"/>
        </w:rPr>
        <w:t>Wanafunzi</w:t>
      </w:r>
      <w:r w:rsidRPr="62F4E0FE" w:rsidR="62F4E0FE">
        <w:rPr>
          <w:lang w:val="en-US"/>
        </w:rPr>
        <w:t xml:space="preserve"> </w:t>
      </w:r>
      <w:r w:rsidRPr="62F4E0FE" w:rsidR="62F4E0FE">
        <w:rPr>
          <w:lang w:val="en-US"/>
        </w:rPr>
        <w:t>walimwambia</w:t>
      </w:r>
      <w:r w:rsidRPr="62F4E0FE" w:rsidR="62F4E0FE">
        <w:rPr>
          <w:lang w:val="en-US"/>
        </w:rPr>
        <w:t xml:space="preserve"> Yesu </w:t>
      </w:r>
      <w:r w:rsidRPr="62F4E0FE" w:rsidR="62F4E0FE">
        <w:rPr>
          <w:lang w:val="en-US"/>
        </w:rPr>
        <w:t>nini</w:t>
      </w:r>
      <w:r w:rsidRPr="62F4E0FE" w:rsidR="62F4E0FE">
        <w:rPr>
          <w:lang w:val="en-US"/>
        </w:rPr>
        <w:t>?</w:t>
      </w:r>
    </w:p>
    <w:p w:rsidRPr="007B69FD" w:rsidR="003C3658" w:rsidP="48114252" w:rsidRDefault="007E0CD8" w14:paraId="0C8110FA" w14:textId="4755425C">
      <w:pPr>
        <w:ind w:left="720"/>
        <w:rPr>
          <w:sz w:val="20"/>
          <w:szCs w:val="20"/>
          <w:lang w:val="en-US"/>
        </w:rPr>
      </w:pPr>
      <w:r>
        <w:t>Kila mmoja wao aliuliza ikiwa yeye ndiye angemsaliti Yesu.</w:t>
      </w:r>
    </w:p>
    <w:p w:rsidRPr="007B69FD" w:rsidR="003C3658" w:rsidP="003C3658" w:rsidRDefault="003C3658" w14:paraId="4E7502D6" w14:textId="77777777">
      <w:pPr>
        <w:ind w:left="720"/>
        <w:rPr>
          <w:sz w:val="20"/>
          <w:szCs w:val="20"/>
        </w:rPr>
      </w:pPr>
      <w:r/>
    </w:p>
    <w:p w:rsidRPr="007B69FD" w:rsidR="003C3658" w:rsidP="62F4E0FE" w:rsidRDefault="008F6E25" w14:paraId="79FAB889" w14:textId="0CD2DFF2" w14:noSpellErr="1">
      <w:pPr>
        <w:numPr>
          <w:ilvl w:val="0"/>
          <w:numId w:val="15"/>
        </w:numPr>
        <w:rPr>
          <w:sz w:val="20"/>
          <w:szCs w:val="20"/>
          <w:lang w:val="en-US"/>
        </w:rPr>
      </w:pPr>
      <w:r w:rsidRPr="62F4E0FE" w:rsidR="62F4E0FE">
        <w:rPr>
          <w:lang w:val="en-US"/>
        </w:rPr>
        <w:t xml:space="preserve">[14:20, NW] Yesu </w:t>
      </w:r>
      <w:r w:rsidRPr="62F4E0FE" w:rsidR="62F4E0FE">
        <w:rPr>
          <w:lang w:val="en-US"/>
        </w:rPr>
        <w:t>alisema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angemsaliti</w:t>
      </w:r>
      <w:r w:rsidRPr="62F4E0FE" w:rsidR="62F4E0FE">
        <w:rPr>
          <w:lang w:val="en-US"/>
        </w:rPr>
        <w:t>?</w:t>
      </w:r>
    </w:p>
    <w:p w:rsidRPr="007B69FD" w:rsidR="003C3658" w:rsidP="62F4E0FE" w:rsidRDefault="003C3658" w14:paraId="22865615" w14:textId="77777777" w14:noSpellErr="1">
      <w:pPr>
        <w:ind w:left="720"/>
        <w:rPr>
          <w:sz w:val="20"/>
          <w:szCs w:val="20"/>
          <w:lang w:val="en-US"/>
        </w:rPr>
      </w:pPr>
      <w:r w:rsidRPr="62F4E0FE" w:rsidR="62F4E0FE">
        <w:rPr>
          <w:lang w:val="en-US"/>
        </w:rPr>
        <w:t xml:space="preserve">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wa</w:t>
      </w:r>
      <w:r w:rsidRPr="62F4E0FE" w:rsidR="62F4E0FE">
        <w:rPr>
          <w:lang w:val="en-US"/>
        </w:rPr>
        <w:t xml:space="preserve"> wale </w:t>
      </w:r>
      <w:r w:rsidRPr="62F4E0FE" w:rsidR="62F4E0FE">
        <w:rPr>
          <w:lang w:val="en-US"/>
        </w:rPr>
        <w:t>kumi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wawili</w:t>
      </w:r>
      <w:r w:rsidRPr="62F4E0FE" w:rsidR="62F4E0FE">
        <w:rPr>
          <w:lang w:val="en-US"/>
        </w:rPr>
        <w:t xml:space="preserve">, yule </w:t>
      </w:r>
      <w:r w:rsidRPr="62F4E0FE" w:rsidR="62F4E0FE">
        <w:rPr>
          <w:lang w:val="en-US"/>
        </w:rPr>
        <w:t>aliyekuwa</w:t>
      </w:r>
      <w:r w:rsidRPr="62F4E0FE" w:rsidR="62F4E0FE">
        <w:rPr>
          <w:lang w:val="en-US"/>
        </w:rPr>
        <w:t xml:space="preserve"> </w:t>
      </w:r>
      <w:r w:rsidRPr="62F4E0FE" w:rsidR="62F4E0FE">
        <w:rPr>
          <w:lang w:val="en-US"/>
        </w:rPr>
        <w:t>akijaza</w:t>
      </w:r>
      <w:r w:rsidRPr="62F4E0FE" w:rsidR="62F4E0FE">
        <w:rPr>
          <w:lang w:val="en-US"/>
        </w:rPr>
        <w:t xml:space="preserve"> </w:t>
      </w:r>
      <w:r w:rsidRPr="62F4E0FE" w:rsidR="62F4E0FE">
        <w:rPr>
          <w:lang w:val="en-US"/>
        </w:rPr>
        <w:t>mkate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bakuli</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naye</w:t>
      </w:r>
      <w:r w:rsidRPr="62F4E0FE" w:rsidR="62F4E0FE">
        <w:rPr>
          <w:lang w:val="en-US"/>
        </w:rPr>
        <w:t>.</w:t>
      </w:r>
    </w:p>
    <w:p w:rsidRPr="007B69FD" w:rsidR="003C3658" w:rsidP="003C3658" w:rsidRDefault="003C3658" w14:paraId="16A13647" w14:textId="77777777">
      <w:pPr>
        <w:ind w:left="720"/>
        <w:rPr>
          <w:sz w:val="20"/>
          <w:szCs w:val="20"/>
        </w:rPr>
      </w:pPr>
      <w:r/>
    </w:p>
    <w:p w:rsidRPr="007B69FD" w:rsidR="003C3658" w:rsidP="62F4E0FE" w:rsidRDefault="008F6E25" w14:paraId="41AC02AE" w14:textId="10E5F4A0" w14:noSpellErr="1">
      <w:pPr>
        <w:numPr>
          <w:ilvl w:val="0"/>
          <w:numId w:val="15"/>
        </w:numPr>
        <w:rPr>
          <w:sz w:val="20"/>
          <w:szCs w:val="20"/>
          <w:lang w:val="en-US"/>
        </w:rPr>
      </w:pPr>
      <w:r w:rsidRPr="62F4E0FE" w:rsidR="62F4E0FE">
        <w:rPr>
          <w:lang w:val="en-US"/>
        </w:rPr>
        <w:t xml:space="preserve">[14:21] Yesu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yule </w:t>
      </w:r>
      <w:r w:rsidRPr="62F4E0FE" w:rsidR="62F4E0FE">
        <w:rPr>
          <w:lang w:val="en-US"/>
        </w:rPr>
        <w:t>ambaye</w:t>
      </w:r>
      <w:r w:rsidRPr="62F4E0FE" w:rsidR="62F4E0FE">
        <w:rPr>
          <w:lang w:val="en-US"/>
        </w:rPr>
        <w:t xml:space="preserve"> </w:t>
      </w:r>
      <w:r w:rsidRPr="62F4E0FE" w:rsidR="62F4E0FE">
        <w:rPr>
          <w:lang w:val="en-US"/>
        </w:rPr>
        <w:t>angemsaliti</w:t>
      </w:r>
      <w:r w:rsidRPr="62F4E0FE" w:rsidR="62F4E0FE">
        <w:rPr>
          <w:lang w:val="en-US"/>
        </w:rPr>
        <w:t>?</w:t>
      </w:r>
    </w:p>
    <w:p w:rsidRPr="007B69FD" w:rsidR="003C3658" w:rsidP="62F4E0FE" w:rsidRDefault="003C3658" w14:paraId="7EEFB296" w14:textId="77777777" w14:noSpellErr="1">
      <w:pPr>
        <w:ind w:left="720"/>
        <w:rPr>
          <w:sz w:val="20"/>
          <w:szCs w:val="20"/>
          <w:lang w:val="en-US"/>
        </w:rPr>
      </w:pPr>
      <w:r w:rsidRPr="62F4E0FE" w:rsidR="62F4E0FE">
        <w:rPr>
          <w:lang w:val="en-US"/>
        </w:rPr>
        <w:t xml:space="preserve">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ingekuwa</w:t>
      </w:r>
      <w:r w:rsidRPr="62F4E0FE" w:rsidR="62F4E0FE">
        <w:rPr>
          <w:lang w:val="en-US"/>
        </w:rPr>
        <w:t xml:space="preserve"> </w:t>
      </w:r>
      <w:r w:rsidRPr="62F4E0FE" w:rsidR="62F4E0FE">
        <w:rPr>
          <w:lang w:val="en-US"/>
        </w:rPr>
        <w:t>afadhali</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hangezaliwa</w:t>
      </w:r>
      <w:r w:rsidRPr="62F4E0FE" w:rsidR="62F4E0FE">
        <w:rPr>
          <w:lang w:val="en-US"/>
        </w:rPr>
        <w:t>.</w:t>
      </w:r>
    </w:p>
    <w:p w:rsidRPr="007B69FD" w:rsidR="003C3658" w:rsidP="003C3658" w:rsidRDefault="003C3658" w14:paraId="4CA31B7A" w14:textId="77777777">
      <w:pPr>
        <w:ind w:left="720"/>
        <w:rPr>
          <w:sz w:val="20"/>
          <w:szCs w:val="20"/>
        </w:rPr>
      </w:pPr>
      <w:r/>
    </w:p>
    <w:p w:rsidRPr="007B69FD" w:rsidR="003C3658" w:rsidP="62F4E0FE" w:rsidRDefault="008F6E25" w14:paraId="2862023F" w14:textId="60E649F5" w14:noSpellErr="1">
      <w:pPr>
        <w:numPr>
          <w:ilvl w:val="0"/>
          <w:numId w:val="15"/>
        </w:numPr>
        <w:rPr>
          <w:sz w:val="20"/>
          <w:szCs w:val="20"/>
          <w:lang w:val="en-US"/>
        </w:rPr>
      </w:pPr>
      <w:r w:rsidRPr="62F4E0FE" w:rsidR="62F4E0FE">
        <w:rPr>
          <w:lang w:val="en-US"/>
        </w:rPr>
        <w:t xml:space="preserve">[14:22] Yesu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wakila</w:t>
      </w:r>
      <w:r w:rsidRPr="62F4E0FE" w:rsidR="62F4E0FE">
        <w:rPr>
          <w:lang w:val="en-US"/>
        </w:rPr>
        <w:t>?</w:t>
      </w:r>
    </w:p>
    <w:p w:rsidRPr="007B69FD" w:rsidR="003C3658" w:rsidP="62F4E0FE" w:rsidRDefault="003C3658" w14:paraId="52FCE614" w14:textId="2CDFB10B" w14:noSpellErr="1">
      <w:pPr>
        <w:ind w:left="720"/>
        <w:rPr>
          <w:sz w:val="20"/>
          <w:szCs w:val="20"/>
          <w:lang w:val="en-US"/>
        </w:rPr>
      </w:pPr>
      <w:r w:rsidRPr="62F4E0FE" w:rsidR="62F4E0FE">
        <w:rPr>
          <w:lang w:val="en-US"/>
        </w:rPr>
        <w:t xml:space="preserve">Kisha </w:t>
      </w:r>
      <w:r w:rsidRPr="62F4E0FE" w:rsidR="62F4E0FE">
        <w:rPr>
          <w:lang w:val="en-US"/>
        </w:rPr>
        <w:t>akachukua</w:t>
      </w:r>
      <w:r w:rsidRPr="62F4E0FE" w:rsidR="62F4E0FE">
        <w:rPr>
          <w:lang w:val="en-US"/>
        </w:rPr>
        <w:t xml:space="preserve"> </w:t>
      </w:r>
      <w:r w:rsidRPr="62F4E0FE" w:rsidR="62F4E0FE">
        <w:rPr>
          <w:lang w:val="en-US"/>
        </w:rPr>
        <w:t>mkate</w:t>
      </w:r>
      <w:r w:rsidRPr="62F4E0FE" w:rsidR="62F4E0FE">
        <w:rPr>
          <w:lang w:val="en-US"/>
        </w:rPr>
        <w:t xml:space="preserve">, </w:t>
      </w:r>
      <w:r w:rsidRPr="62F4E0FE" w:rsidR="62F4E0FE">
        <w:rPr>
          <w:lang w:val="en-US"/>
        </w:rPr>
        <w:t>akashukuru</w:t>
      </w:r>
      <w:r w:rsidRPr="62F4E0FE" w:rsidR="62F4E0FE">
        <w:rPr>
          <w:lang w:val="en-US"/>
        </w:rPr>
        <w:t xml:space="preserve">, </w:t>
      </w:r>
      <w:r w:rsidRPr="62F4E0FE" w:rsidR="62F4E0FE">
        <w:rPr>
          <w:lang w:val="en-US"/>
        </w:rPr>
        <w:t>akaumega</w:t>
      </w:r>
      <w:r w:rsidRPr="62F4E0FE" w:rsidR="62F4E0FE">
        <w:rPr>
          <w:lang w:val="en-US"/>
        </w:rPr>
        <w:t xml:space="preserve">, </w:t>
      </w:r>
      <w:r w:rsidRPr="62F4E0FE" w:rsidR="62F4E0FE">
        <w:rPr>
          <w:lang w:val="en-US"/>
        </w:rPr>
        <w:t>akawapa</w:t>
      </w:r>
      <w:r w:rsidRPr="62F4E0FE" w:rsidR="62F4E0FE">
        <w:rPr>
          <w:lang w:val="en-US"/>
        </w:rPr>
        <w:t xml:space="preserve"> </w:t>
      </w:r>
      <w:r w:rsidRPr="62F4E0FE" w:rsidR="62F4E0FE">
        <w:rPr>
          <w:lang w:val="en-US"/>
        </w:rPr>
        <w:t>akisema</w:t>
      </w:r>
      <w:r w:rsidRPr="62F4E0FE" w:rsidR="62F4E0FE">
        <w:rPr>
          <w:lang w:val="en-US"/>
        </w:rPr>
        <w:t>, "</w:t>
      </w:r>
      <w:r w:rsidRPr="62F4E0FE" w:rsidR="62F4E0FE">
        <w:rPr>
          <w:lang w:val="en-US"/>
        </w:rPr>
        <w:t>Twaeni</w:t>
      </w:r>
      <w:r w:rsidRPr="62F4E0FE" w:rsidR="62F4E0FE">
        <w:rPr>
          <w:lang w:val="en-US"/>
        </w:rPr>
        <w:t xml:space="preserve">; </w:t>
      </w:r>
      <w:r w:rsidRPr="62F4E0FE" w:rsidR="62F4E0FE">
        <w:rPr>
          <w:lang w:val="en-US"/>
        </w:rPr>
        <w:t>huu</w:t>
      </w:r>
      <w:r w:rsidRPr="62F4E0FE" w:rsidR="62F4E0FE">
        <w:rPr>
          <w:lang w:val="en-US"/>
        </w:rPr>
        <w:t xml:space="preserve"> </w:t>
      </w:r>
      <w:r w:rsidRPr="62F4E0FE" w:rsidR="62F4E0FE">
        <w:rPr>
          <w:lang w:val="en-US"/>
        </w:rPr>
        <w:t>ndio</w:t>
      </w:r>
      <w:r w:rsidRPr="62F4E0FE" w:rsidR="62F4E0FE">
        <w:rPr>
          <w:lang w:val="en-US"/>
        </w:rPr>
        <w:t xml:space="preserve"> </w:t>
      </w:r>
      <w:r w:rsidRPr="62F4E0FE" w:rsidR="62F4E0FE">
        <w:rPr>
          <w:lang w:val="en-US"/>
        </w:rPr>
        <w:t>mwili</w:t>
      </w:r>
      <w:r w:rsidRPr="62F4E0FE" w:rsidR="62F4E0FE">
        <w:rPr>
          <w:lang w:val="en-US"/>
        </w:rPr>
        <w:t xml:space="preserve"> </w:t>
      </w:r>
      <w:r w:rsidRPr="62F4E0FE" w:rsidR="62F4E0FE">
        <w:rPr>
          <w:lang w:val="en-US"/>
        </w:rPr>
        <w:t>wangu</w:t>
      </w:r>
      <w:r w:rsidRPr="62F4E0FE" w:rsidR="62F4E0FE">
        <w:rPr>
          <w:lang w:val="en-US"/>
        </w:rPr>
        <w:t xml:space="preserve">". Huu </w:t>
      </w:r>
      <w:r w:rsidRPr="62F4E0FE" w:rsidR="62F4E0FE">
        <w:rPr>
          <w:lang w:val="en-US"/>
        </w:rPr>
        <w:t>ni</w:t>
      </w:r>
      <w:r w:rsidRPr="62F4E0FE" w:rsidR="62F4E0FE">
        <w:rPr>
          <w:lang w:val="en-US"/>
        </w:rPr>
        <w:t xml:space="preserve"> </w:t>
      </w:r>
      <w:r w:rsidRPr="62F4E0FE" w:rsidR="62F4E0FE">
        <w:rPr>
          <w:lang w:val="en-US"/>
        </w:rPr>
        <w:t>mwili</w:t>
      </w:r>
      <w:r w:rsidRPr="62F4E0FE" w:rsidR="62F4E0FE">
        <w:rPr>
          <w:lang w:val="en-US"/>
        </w:rPr>
        <w:t xml:space="preserve"> </w:t>
      </w:r>
      <w:r w:rsidRPr="62F4E0FE" w:rsidR="62F4E0FE">
        <w:rPr>
          <w:lang w:val="en-US"/>
        </w:rPr>
        <w:t>wangu</w:t>
      </w:r>
      <w:r w:rsidRPr="62F4E0FE" w:rsidR="62F4E0FE">
        <w:rPr>
          <w:lang w:val="en-US"/>
        </w:rPr>
        <w:t>.</w:t>
      </w:r>
    </w:p>
    <w:p w:rsidRPr="007B69FD" w:rsidR="003C3658" w:rsidP="003C3658" w:rsidRDefault="003C3658" w14:paraId="4B137A23" w14:textId="77777777">
      <w:pPr>
        <w:ind w:left="720"/>
        <w:rPr>
          <w:sz w:val="20"/>
          <w:szCs w:val="20"/>
        </w:rPr>
      </w:pPr>
      <w:r/>
    </w:p>
    <w:p w:rsidRPr="007B69FD" w:rsidR="003C3658" w:rsidP="62F4E0FE" w:rsidRDefault="008F6E25" w14:paraId="454167A2" w14:textId="7DB01FCE" w14:noSpellErr="1">
      <w:pPr>
        <w:numPr>
          <w:ilvl w:val="0"/>
          <w:numId w:val="15"/>
        </w:numPr>
        <w:rPr>
          <w:sz w:val="20"/>
          <w:szCs w:val="20"/>
          <w:lang w:val="en-US"/>
        </w:rPr>
      </w:pPr>
      <w:r w:rsidRPr="62F4E0FE" w:rsidR="62F4E0FE">
        <w:rPr>
          <w:lang w:val="en-US"/>
        </w:rPr>
        <w:t xml:space="preserve">[14:23-24]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kuchukua</w:t>
      </w:r>
      <w:r w:rsidRPr="62F4E0FE" w:rsidR="62F4E0FE">
        <w:rPr>
          <w:lang w:val="en-US"/>
        </w:rPr>
        <w:t xml:space="preserve"> </w:t>
      </w:r>
      <w:r w:rsidRPr="62F4E0FE" w:rsidR="62F4E0FE">
        <w:rPr>
          <w:lang w:val="en-US"/>
        </w:rPr>
        <w:t>kikombe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kutoa</w:t>
      </w:r>
      <w:r w:rsidRPr="62F4E0FE" w:rsidR="62F4E0FE">
        <w:rPr>
          <w:lang w:val="en-US"/>
        </w:rPr>
        <w:t xml:space="preserve"> </w:t>
      </w:r>
      <w:r w:rsidRPr="62F4E0FE" w:rsidR="62F4E0FE">
        <w:rPr>
          <w:lang w:val="en-US"/>
        </w:rPr>
        <w:t>shukrani</w:t>
      </w:r>
      <w:r w:rsidRPr="62F4E0FE" w:rsidR="62F4E0FE">
        <w:rPr>
          <w:lang w:val="en-US"/>
        </w:rPr>
        <w:t>?</w:t>
      </w:r>
    </w:p>
    <w:p w:rsidRPr="007B69FD" w:rsidR="003C3658" w:rsidP="62F4E0FE" w:rsidRDefault="003C3658" w14:paraId="7931804C" w14:textId="77777777" w14:noSpellErr="1">
      <w:pPr>
        <w:ind w:left="720"/>
        <w:rPr>
          <w:sz w:val="20"/>
          <w:szCs w:val="20"/>
          <w:lang w:val="en-US"/>
        </w:rPr>
      </w:pPr>
      <w:r w:rsidRPr="62F4E0FE" w:rsidR="62F4E0FE">
        <w:rPr>
          <w:lang w:val="en-US"/>
        </w:rPr>
        <w:t xml:space="preserve">Yesu </w:t>
      </w:r>
      <w:r w:rsidRPr="62F4E0FE" w:rsidR="62F4E0FE">
        <w:rPr>
          <w:lang w:val="en-US"/>
        </w:rPr>
        <w:t>akawaambia</w:t>
      </w:r>
      <w:r w:rsidRPr="62F4E0FE" w:rsidR="62F4E0FE">
        <w:rPr>
          <w:lang w:val="en-US"/>
        </w:rPr>
        <w:t xml:space="preserve">, "Hii </w:t>
      </w:r>
      <w:r w:rsidRPr="62F4E0FE" w:rsidR="62F4E0FE">
        <w:rPr>
          <w:lang w:val="en-US"/>
        </w:rPr>
        <w:t>ni</w:t>
      </w:r>
      <w:r w:rsidRPr="62F4E0FE" w:rsidR="62F4E0FE">
        <w:rPr>
          <w:lang w:val="en-US"/>
        </w:rPr>
        <w:t xml:space="preserve"> </w:t>
      </w:r>
      <w:r w:rsidRPr="62F4E0FE" w:rsidR="62F4E0FE">
        <w:rPr>
          <w:lang w:val="en-US"/>
        </w:rPr>
        <w:t>damu</w:t>
      </w:r>
      <w:r w:rsidRPr="62F4E0FE" w:rsidR="62F4E0FE">
        <w:rPr>
          <w:lang w:val="en-US"/>
        </w:rPr>
        <w:t xml:space="preserve"> </w:t>
      </w:r>
      <w:r w:rsidRPr="62F4E0FE" w:rsidR="62F4E0FE">
        <w:rPr>
          <w:lang w:val="en-US"/>
        </w:rPr>
        <w:t>yangu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agano</w:t>
      </w:r>
      <w:r w:rsidRPr="62F4E0FE" w:rsidR="62F4E0FE">
        <w:rPr>
          <w:lang w:val="en-US"/>
        </w:rPr>
        <w:t xml:space="preserve">, </w:t>
      </w:r>
      <w:r w:rsidRPr="62F4E0FE" w:rsidR="62F4E0FE">
        <w:rPr>
          <w:lang w:val="en-US"/>
        </w:rPr>
        <w:t>imwagikayo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wengi</w:t>
      </w:r>
      <w:r w:rsidRPr="62F4E0FE" w:rsidR="62F4E0FE">
        <w:rPr>
          <w:lang w:val="en-US"/>
        </w:rPr>
        <w:t>.</w:t>
      </w:r>
    </w:p>
    <w:p w:rsidRPr="007B69FD" w:rsidR="0042261F" w:rsidP="0042261F" w:rsidRDefault="0042261F" w14:paraId="4368AC3B" w14:textId="77777777" w14:noSpellErr="1">
      <w:pPr>
        <w:pStyle w:val="Continuedline"/>
      </w:pPr>
      <w:r w:rsidRPr="62F4E0FE" w:rsidR="62F4E0FE">
        <w:rPr>
          <w:lang w:val="en-US"/>
        </w:rPr>
        <w:t>Marko 14:12-26 iliendelea</w:t>
      </w:r>
    </w:p>
    <w:p w:rsidRPr="007B69FD" w:rsidR="0042261F" w:rsidP="0042261F" w:rsidRDefault="0042261F" w14:paraId="21A43046" w14:textId="77777777">
      <w:pPr>
        <w:ind w:left="720"/>
        <w:rPr>
          <w:sz w:val="20"/>
          <w:szCs w:val="20"/>
        </w:rPr>
      </w:pPr>
      <w:r/>
    </w:p>
    <w:p w:rsidRPr="007B69FD" w:rsidR="003C3658" w:rsidP="62F4E0FE" w:rsidRDefault="008F6E25" w14:paraId="193B0299" w14:textId="68C11FF0" w14:noSpellErr="1">
      <w:pPr>
        <w:numPr>
          <w:ilvl w:val="0"/>
          <w:numId w:val="15"/>
        </w:numPr>
        <w:rPr>
          <w:sz w:val="20"/>
          <w:szCs w:val="20"/>
          <w:lang w:val="en-US"/>
        </w:rPr>
      </w:pPr>
      <w:r w:rsidRPr="62F4E0FE" w:rsidR="62F4E0FE">
        <w:rPr>
          <w:lang w:val="en-US"/>
        </w:rPr>
        <w:t>[14:25] Yesu alisema nini juu ya wakati ambapo angekunywa tena tunda la mzabibu pamoja na wanafunzi wake?</w:t>
      </w:r>
    </w:p>
    <w:p w:rsidRPr="007B69FD" w:rsidR="003C3658" w:rsidP="62F4E0FE" w:rsidRDefault="003C3658" w14:paraId="07DF6840" w14:textId="77777777" w14:noSpellErr="1">
      <w:pPr>
        <w:ind w:left="720"/>
        <w:rPr>
          <w:sz w:val="20"/>
          <w:szCs w:val="20"/>
          <w:lang w:val="en-US"/>
        </w:rPr>
      </w:pPr>
      <w:r w:rsidRPr="62F4E0FE" w:rsidR="62F4E0FE">
        <w:rPr>
          <w:lang w:val="en-US"/>
        </w:rPr>
        <w:t>Kwa maana, hakika nawaambieni, sitakunywa tena divai ya zabibu mpaka siku ile nitakapoinywa upya katika Ufalme wa Mungu.</w:t>
      </w:r>
    </w:p>
    <w:p w:rsidRPr="007B69FD" w:rsidR="003C3658" w:rsidP="003C3658" w:rsidRDefault="003C3658" w14:paraId="3429A5FD" w14:textId="77777777">
      <w:pPr/>
      <w:r/>
    </w:p>
    <w:p w:rsidRPr="007B69FD" w:rsidR="003C3658" w:rsidP="62F4E0FE" w:rsidRDefault="008F6E25" w14:paraId="008C420D" w14:textId="53F32F00" w14:noSpellErr="1">
      <w:pPr>
        <w:numPr>
          <w:ilvl w:val="0"/>
          <w:numId w:val="15"/>
        </w:numPr>
        <w:rPr>
          <w:sz w:val="20"/>
          <w:szCs w:val="20"/>
          <w:lang w:val="en-US"/>
        </w:rPr>
      </w:pPr>
      <w:r w:rsidRPr="62F4E0FE" w:rsidR="62F4E0FE">
        <w:rPr>
          <w:lang w:val="en-US"/>
        </w:rPr>
        <w:t>[14:25] Unafikiri ni nini kilichokuwa katika kikombe ambacho Yesu aliwapa wanafunzi wake?</w:t>
      </w:r>
    </w:p>
    <w:p w:rsidRPr="007B69FD" w:rsidR="003C3658" w:rsidP="62F4E0FE" w:rsidRDefault="003C3658" w14:paraId="1FCEB04F" w14:textId="35F490DB" w14:noSpellErr="1">
      <w:pPr>
        <w:ind w:left="720"/>
        <w:rPr>
          <w:sz w:val="20"/>
          <w:szCs w:val="20"/>
          <w:lang w:val="en-US"/>
        </w:rPr>
      </w:pPr>
      <w:r w:rsidRPr="62F4E0FE" w:rsidR="62F4E0FE">
        <w:rPr>
          <w:lang w:val="en-US"/>
        </w:rPr>
        <w:t>Yesu aliuita tunda la mzabibu. Yaelekea ilikuwa divai au maji ya zabibu.</w:t>
      </w:r>
    </w:p>
    <w:p w:rsidRPr="007B69FD" w:rsidR="00E045D0" w:rsidP="003C3658" w:rsidRDefault="00E045D0" w14:paraId="11939AB2" w14:textId="77777777">
      <w:pPr>
        <w:ind w:left="720"/>
        <w:rPr>
          <w:sz w:val="20"/>
          <w:szCs w:val="20"/>
        </w:rPr>
      </w:pPr>
      <w:r/>
    </w:p>
    <w:p w:rsidRPr="007B69FD" w:rsidR="003C3658" w:rsidP="62F4E0FE" w:rsidRDefault="008F6E25" w14:paraId="7D85F5E8" w14:textId="335EF3A9" w14:noSpellErr="1">
      <w:pPr>
        <w:numPr>
          <w:ilvl w:val="0"/>
          <w:numId w:val="15"/>
        </w:numPr>
        <w:rPr>
          <w:sz w:val="20"/>
          <w:szCs w:val="20"/>
          <w:lang w:val="en-US"/>
        </w:rPr>
      </w:pPr>
      <w:r w:rsidRPr="62F4E0FE" w:rsidR="62F4E0FE">
        <w:rPr>
          <w:lang w:val="en-US"/>
        </w:rPr>
        <w:t>[14:26] Yesu na wanafunzi walifanya nini baada ya kuimba wimbo?</w:t>
      </w:r>
    </w:p>
    <w:p w:rsidRPr="007B69FD" w:rsidR="003C3658" w:rsidP="62F4E0FE" w:rsidRDefault="003C3658" w14:paraId="1737CC4E" w14:textId="77777777" w14:noSpellErr="1">
      <w:pPr>
        <w:ind w:left="720"/>
        <w:rPr>
          <w:sz w:val="20"/>
          <w:szCs w:val="20"/>
          <w:lang w:val="en-US"/>
        </w:rPr>
      </w:pPr>
      <w:r w:rsidRPr="62F4E0FE" w:rsidR="62F4E0FE">
        <w:rPr>
          <w:lang w:val="en-US"/>
        </w:rPr>
        <w:t>Kisha wakatoka, wakaenda katika mlima wa Mizeituni.</w:t>
      </w:r>
    </w:p>
    <w:p w:rsidRPr="007B69FD" w:rsidR="003C3658" w:rsidP="62F4E0FE" w:rsidRDefault="003C3658" w14:paraId="52A58C19" w14:textId="77777777" w14:noSpellErr="1">
      <w:pPr>
        <w:spacing w:before="240" w:after="240"/>
        <w:rPr>
          <w:b w:val="1"/>
          <w:bCs w:val="1"/>
          <w:sz w:val="20"/>
          <w:szCs w:val="20"/>
          <w:lang w:val="en-US"/>
        </w:rPr>
      </w:pPr>
      <w:r w:rsidRPr="62F4E0FE" w:rsidR="62F4E0FE">
        <w:rPr>
          <w:lang w:val="en-US"/>
        </w:rPr>
        <w:t>Sehemu ya Maoni:</w:t>
      </w:r>
    </w:p>
    <w:p w:rsidRPr="007B69FD" w:rsidR="003C3658" w:rsidRDefault="003C3658" w14:paraId="0E238821" w14:textId="7D60878F">
      <w:pPr/>
      <w:r/>
    </w:p>
    <w:p w:rsidRPr="007B69FD" w:rsidR="003C3658" w:rsidP="003C3658" w:rsidRDefault="003C3658" w14:paraId="011B5662" w14:textId="3AD7D284">
      <w:pPr>
        <w:pStyle w:val="Heading1"/>
        <w:keepNext w:val="0"/>
        <w:keepLines w:val="0"/>
        <w:rPr>
          <w:b/>
          <w:szCs w:val="44"/>
        </w:rPr>
      </w:pPr>
      <w:r>
        <w:t>Marko 15:1-15</w:t>
      </w:r>
    </w:p>
    <w:p w:rsidRPr="007B69FD" w:rsidR="003C3658" w:rsidP="0042261F" w:rsidRDefault="003C3658" w14:paraId="00AD347E" w14:textId="07BF9BAE" w14:noSpellErr="1">
      <w:pPr>
        <w:pStyle w:val="Background"/>
      </w:pPr>
      <w:r w:rsidRPr="62F4E0FE" w:rsidR="62F4E0FE">
        <w:rPr>
          <w:lang w:val="en-US"/>
        </w:rPr>
        <w:t>Historia: Viongozi wa Kiyahudi walimkamata Yesu. Walisema kwamba Yesu alimkufuru Mungu na alistahili kufa. Mstari wa 1 wa andiko hilo unamtaja mtu anayeitwa Pilato. Pilato alikuwa gavana Mroma wa Yudea. Alikuwa na mamlaka ya kuhukumu watu na kuwahukumu kifo.</w:t>
      </w:r>
    </w:p>
    <w:p w:rsidRPr="00170DC8" w:rsidR="00170DC8" w:rsidP="62F4E0FE" w:rsidRDefault="00170DC8" w14:paraId="58C12DE8" w14:textId="77777777" w14:noSpellErr="1">
      <w:pPr>
        <w:pStyle w:val="Background"/>
        <w:rPr>
          <w:b w:val="1"/>
          <w:bCs w:val="1"/>
          <w:i w:val="1"/>
          <w:iCs w:val="1"/>
          <w:lang w:val="en-US"/>
        </w:rPr>
      </w:pPr>
      <w:r w:rsidRPr="62F4E0FE" w:rsidR="62F4E0FE">
        <w:rPr>
          <w:lang w:val="en-US"/>
        </w:rPr>
        <w:t>Soma andiko hilo.</w:t>
      </w:r>
    </w:p>
    <w:p w:rsidRPr="007B69FD" w:rsidR="003C3658" w:rsidP="006D6990" w:rsidRDefault="003C3658" w14:paraId="0FC365B2" w14:textId="77777777" w14:noSpellErr="1">
      <w:pPr>
        <w:pStyle w:val="Part1"/>
      </w:pPr>
      <w:r w:rsidRPr="62F4E0FE" w:rsidR="62F4E0FE">
        <w:rPr>
          <w:lang w:val="en-US"/>
        </w:rPr>
        <w:t>Sehemu ya 1</w:t>
      </w:r>
    </w:p>
    <w:p w:rsidRPr="007B69FD" w:rsidR="003C3658" w:rsidP="0042261F" w:rsidRDefault="003C3658" w14:paraId="56211FAD" w14:textId="72399857" w14:noSpellErr="1">
      <w:pPr>
        <w:pStyle w:val="Answerortell"/>
      </w:pPr>
      <w:r w:rsidRPr="62F4E0FE" w:rsidR="62F4E0FE">
        <w:rPr>
          <w:lang w:val="en-US"/>
        </w:rPr>
        <w:t>Eleza kwa maneno yako mwenyewe yale ambayo umesoma katika fungu hili.</w:t>
      </w:r>
    </w:p>
    <w:p w:rsidRPr="007B69FD" w:rsidR="003C3658" w:rsidP="62F4E0FE" w:rsidRDefault="003C3658" w14:paraId="4FC91629" w14:textId="4BAAB9CE" w14:noSpellErr="1">
      <w:pPr>
        <w:pStyle w:val="Checklistmulti-line"/>
        <w:numPr>
          <w:ilvl w:val="0"/>
          <w:numId w:val="0"/>
        </w:numPr>
      </w:pPr>
      <w:r w:rsidRPr="62F4E0FE" w:rsidR="62F4E0FE">
        <w:rPr>
          <w:lang w:val="en-US"/>
        </w:rPr>
        <w:t>Makuhani wakuu na baraza walimkabidhi Yesu kwa Pilato. [15:1]</w:t>
      </w:r>
    </w:p>
    <w:p w:rsidRPr="007B69FD" w:rsidR="003C3658" w:rsidP="62F4E0FE" w:rsidRDefault="003C3658" w14:paraId="70641109" w14:textId="5D57CF51" w14:noSpellErr="1">
      <w:pPr>
        <w:pStyle w:val="Checklistmulti-line"/>
        <w:numPr>
          <w:ilvl w:val="0"/>
          <w:numId w:val="0"/>
        </w:numPr>
      </w:pPr>
      <w:r w:rsidRPr="62F4E0FE" w:rsidR="62F4E0FE">
        <w:rPr>
          <w:lang w:val="en-US"/>
        </w:rPr>
        <w:t>Pilato alimwuliza Yesu kuhusu mashtaka hayo, lakini Yesu hakumjibu. [15:2-5]</w:t>
      </w:r>
    </w:p>
    <w:p w:rsidRPr="007B69FD" w:rsidR="003C3658" w:rsidP="62F4E0FE" w:rsidRDefault="003C3658" w14:paraId="49EE86EC" w14:textId="52A27E59" w14:noSpellErr="1">
      <w:pPr>
        <w:pStyle w:val="Checklistmulti-line"/>
        <w:numPr>
          <w:ilvl w:val="0"/>
          <w:numId w:val="0"/>
        </w:numPr>
      </w:pPr>
      <w:r w:rsidRPr="62F4E0FE" w:rsidR="62F4E0FE">
        <w:rPr>
          <w:lang w:val="en-US"/>
        </w:rPr>
        <w:t>Pilato aliuliza umati ikiwa walitaka awafungulie Mfalme wa Wayahudi. [15:9]</w:t>
      </w:r>
    </w:p>
    <w:p w:rsidRPr="007B69FD" w:rsidR="003C3658" w:rsidP="62F4E0FE" w:rsidRDefault="003C3658" w14:paraId="5EBAE0ED" w14:textId="1E73D973" w14:noSpellErr="1">
      <w:pPr>
        <w:pStyle w:val="Checklistmulti-line"/>
        <w:numPr>
          <w:ilvl w:val="0"/>
          <w:numId w:val="0"/>
        </w:numPr>
      </w:pPr>
      <w:r w:rsidRPr="62F4E0FE" w:rsidR="62F4E0FE">
        <w:rPr>
          <w:lang w:val="en-US"/>
        </w:rPr>
        <w:t>Umati ulimwomba Pilato amfungue mhalifu aliyeitwa Baraba. [15:7-11]</w:t>
      </w:r>
    </w:p>
    <w:p w:rsidRPr="007B69FD" w:rsidR="003C3658" w:rsidP="62F4E0FE" w:rsidRDefault="003C3658" w14:paraId="4253D218" w14:textId="71978ED5" w14:noSpellErr="1">
      <w:pPr>
        <w:pStyle w:val="Checklistmulti-line"/>
        <w:numPr>
          <w:ilvl w:val="0"/>
          <w:numId w:val="0"/>
        </w:numPr>
      </w:pPr>
      <w:r w:rsidRPr="62F4E0FE" w:rsidR="62F4E0FE">
        <w:rPr>
          <w:lang w:val="en-US"/>
        </w:rPr>
        <w:t>Umati huo ulipiga kelele kwamba Yesu apaswa kusulubiwa. [15:13-14]</w:t>
      </w:r>
    </w:p>
    <w:p w:rsidRPr="007B69FD" w:rsidR="003C3658" w:rsidP="62F4E0FE" w:rsidRDefault="003C3658" w14:paraId="24AFAF13" w14:textId="00B6EE70" w14:noSpellErr="1">
      <w:pPr>
        <w:pStyle w:val="Checklistmulti-line"/>
        <w:numPr>
          <w:ilvl w:val="0"/>
          <w:numId w:val="0"/>
        </w:numPr>
      </w:pPr>
      <w:r w:rsidRPr="62F4E0FE" w:rsidR="62F4E0FE">
        <w:rPr>
          <w:lang w:val="en-US"/>
        </w:rPr>
        <w:t>Basi Pilato akamwachilia Baraba, akamtoa Yesu asulubiwe. [ Saa 15:15]</w:t>
      </w:r>
    </w:p>
    <w:p w:rsidRPr="007B69FD" w:rsidR="003C3658" w:rsidP="00C95310" w:rsidRDefault="003C3658" w14:paraId="02DC22E7" w14:textId="77777777" w14:noSpellErr="1">
      <w:pPr>
        <w:pStyle w:val="Part2"/>
      </w:pPr>
      <w:r w:rsidRPr="62F4E0FE" w:rsidR="62F4E0FE">
        <w:rPr>
          <w:lang w:val="en-US"/>
        </w:rPr>
        <w:t>Sehemu ya 2</w:t>
      </w:r>
    </w:p>
    <w:p w:rsidRPr="007B69FD" w:rsidR="003C3658" w:rsidP="0042261F" w:rsidRDefault="003947E5" w14:paraId="25203DE6" w14:textId="44C1F3A7" w14:noSpellErr="1">
      <w:pPr>
        <w:pStyle w:val="Answerortell"/>
      </w:pPr>
      <w:r w:rsidRPr="62F4E0FE" w:rsidR="62F4E0FE">
        <w:rPr>
          <w:lang w:val="en-US"/>
        </w:rPr>
        <w:t>Jibu maswali yafuatayo kutoka katika mistari iliyotajwa.</w:t>
      </w:r>
    </w:p>
    <w:p w:rsidRPr="007B69FD" w:rsidR="003C3658" w:rsidP="62F4E0FE" w:rsidRDefault="008F6E25" w14:paraId="60F37107" w14:textId="04E5E967" w14:noSpellErr="1">
      <w:pPr>
        <w:numPr>
          <w:ilvl w:val="0"/>
          <w:numId w:val="16"/>
        </w:numPr>
        <w:rPr>
          <w:sz w:val="20"/>
          <w:szCs w:val="20"/>
          <w:lang w:val="en-US"/>
        </w:rPr>
      </w:pPr>
      <w:r w:rsidRPr="62F4E0FE" w:rsidR="62F4E0FE">
        <w:rPr>
          <w:lang w:val="en-US"/>
        </w:rPr>
        <w:t>[15:1] Makuhani wakuu walifanya nini asubuhi?</w:t>
      </w:r>
    </w:p>
    <w:p w:rsidRPr="007B69FD" w:rsidR="003C3658" w:rsidP="62F4E0FE" w:rsidRDefault="003C3658" w14:paraId="7643F687" w14:textId="67D49136" w14:noSpellErr="1">
      <w:pPr>
        <w:ind w:left="720"/>
        <w:rPr>
          <w:sz w:val="20"/>
          <w:szCs w:val="20"/>
          <w:lang w:val="en-US"/>
        </w:rPr>
      </w:pPr>
      <w:r w:rsidRPr="62F4E0FE" w:rsidR="62F4E0FE">
        <w:rPr>
          <w:lang w:val="en-US"/>
        </w:rPr>
        <w:t>Wakakusanyika pamoja na wazee, waandishi, na baraza lote. Wakamfunga Yesu pingu, wakamchukua, wakamkabidhi kwa Pilato.</w:t>
      </w:r>
    </w:p>
    <w:p w:rsidRPr="007B69FD" w:rsidR="003C3658" w:rsidP="003C3658" w:rsidRDefault="003C3658" w14:paraId="285582D8" w14:textId="77777777">
      <w:pPr>
        <w:ind w:left="720"/>
        <w:rPr>
          <w:sz w:val="20"/>
          <w:szCs w:val="20"/>
        </w:rPr>
      </w:pPr>
      <w:r/>
    </w:p>
    <w:p w:rsidRPr="007B69FD" w:rsidR="003C3658" w:rsidP="62F4E0FE" w:rsidRDefault="008F6E25" w14:paraId="73895E39" w14:textId="0337B611" w14:noSpellErr="1">
      <w:pPr>
        <w:numPr>
          <w:ilvl w:val="0"/>
          <w:numId w:val="16"/>
        </w:numPr>
        <w:rPr>
          <w:sz w:val="20"/>
          <w:szCs w:val="20"/>
          <w:lang w:val="en-US"/>
        </w:rPr>
      </w:pPr>
      <w:r w:rsidRPr="62F4E0FE" w:rsidR="62F4E0FE">
        <w:rPr>
          <w:lang w:val="en-US"/>
        </w:rPr>
        <w:t>[15:2] Pilato alimwuliza Yesu nini?</w:t>
      </w:r>
    </w:p>
    <w:p w:rsidRPr="007B69FD" w:rsidR="003C3658" w:rsidP="62F4E0FE" w:rsidRDefault="003C3658" w14:paraId="77F0B507" w14:textId="77777777" w14:noSpellErr="1">
      <w:pPr>
        <w:ind w:left="720"/>
        <w:rPr>
          <w:sz w:val="20"/>
          <w:szCs w:val="20"/>
          <w:lang w:val="en-US"/>
        </w:rPr>
      </w:pPr>
      <w:r w:rsidRPr="62F4E0FE" w:rsidR="62F4E0FE">
        <w:rPr>
          <w:lang w:val="en-US"/>
        </w:rPr>
        <w:t>Pilato alimwuliza Yesu ikiwa alikuwa Mfalme wa Wayahudi.</w:t>
      </w:r>
    </w:p>
    <w:p w:rsidRPr="007B69FD" w:rsidR="003C3658" w:rsidP="003C3658" w:rsidRDefault="003C3658" w14:paraId="685DC55A" w14:textId="77777777">
      <w:pPr>
        <w:ind w:left="720"/>
        <w:rPr>
          <w:sz w:val="20"/>
          <w:szCs w:val="20"/>
        </w:rPr>
      </w:pPr>
      <w:r/>
    </w:p>
    <w:p w:rsidRPr="007B69FD" w:rsidR="003C3658" w:rsidP="0099152C" w:rsidRDefault="008F6E25" w14:paraId="7068F89E" w14:textId="0B505826">
      <w:pPr>
        <w:numPr>
          <w:ilvl w:val="0"/>
          <w:numId w:val="16"/>
        </w:numPr>
        <w:rPr>
          <w:sz w:val="20"/>
          <w:szCs w:val="20"/>
          <w:lang w:val="en-US"/>
        </w:rPr>
      </w:pPr>
      <w:r>
        <w:t>[15:2] Yesu alimjibuje Pilato?</w:t>
      </w:r>
    </w:p>
    <w:p w:rsidRPr="007B69FD" w:rsidR="003C3658" w:rsidP="62F4E0FE" w:rsidRDefault="003C3658" w14:paraId="0616A6F5" w14:textId="77777777" w14:noSpellErr="1">
      <w:pPr>
        <w:ind w:left="720"/>
        <w:rPr>
          <w:sz w:val="20"/>
          <w:szCs w:val="20"/>
          <w:lang w:val="en-US"/>
        </w:rPr>
      </w:pPr>
      <w:r w:rsidRPr="62F4E0FE" w:rsidR="62F4E0FE">
        <w:rPr>
          <w:lang w:val="en-US"/>
        </w:rPr>
        <w:t xml:space="preserve">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ndivyo</w:t>
      </w:r>
      <w:r w:rsidRPr="62F4E0FE" w:rsidR="62F4E0FE">
        <w:rPr>
          <w:lang w:val="en-US"/>
        </w:rPr>
        <w:t xml:space="preserve"> Pilato </w:t>
      </w:r>
      <w:r w:rsidRPr="62F4E0FE" w:rsidR="62F4E0FE">
        <w:rPr>
          <w:lang w:val="en-US"/>
        </w:rPr>
        <w:t>alivyosema</w:t>
      </w:r>
      <w:r w:rsidRPr="62F4E0FE" w:rsidR="62F4E0FE">
        <w:rPr>
          <w:lang w:val="en-US"/>
        </w:rPr>
        <w:t>.</w:t>
      </w:r>
    </w:p>
    <w:p w:rsidRPr="007B69FD" w:rsidR="003C3658" w:rsidP="003C3658" w:rsidRDefault="003C3658" w14:paraId="2E0FCBAA" w14:textId="77777777">
      <w:pPr>
        <w:ind w:left="720"/>
        <w:rPr>
          <w:sz w:val="20"/>
          <w:szCs w:val="20"/>
        </w:rPr>
      </w:pPr>
      <w:r/>
    </w:p>
    <w:p w:rsidRPr="007B69FD" w:rsidR="003C3658" w:rsidP="62F4E0FE" w:rsidRDefault="008F6E25" w14:paraId="2F04F740" w14:textId="06741007" w14:noSpellErr="1">
      <w:pPr>
        <w:numPr>
          <w:ilvl w:val="0"/>
          <w:numId w:val="16"/>
        </w:numPr>
        <w:rPr>
          <w:sz w:val="20"/>
          <w:szCs w:val="20"/>
          <w:lang w:val="en-US"/>
        </w:rPr>
      </w:pPr>
      <w:r w:rsidRPr="62F4E0FE" w:rsidR="62F4E0FE">
        <w:rPr>
          <w:lang w:val="en-US"/>
        </w:rPr>
        <w:t xml:space="preserve">[15:3] </w:t>
      </w:r>
      <w:r w:rsidRPr="62F4E0FE" w:rsidR="62F4E0FE">
        <w:rPr>
          <w:lang w:val="en-US"/>
        </w:rPr>
        <w:t>Makuhani</w:t>
      </w:r>
      <w:r w:rsidRPr="62F4E0FE" w:rsidR="62F4E0FE">
        <w:rPr>
          <w:lang w:val="en-US"/>
        </w:rPr>
        <w:t xml:space="preserve"> </w:t>
      </w:r>
      <w:r w:rsidRPr="62F4E0FE" w:rsidR="62F4E0FE">
        <w:rPr>
          <w:lang w:val="en-US"/>
        </w:rPr>
        <w:t>wakuu</w:t>
      </w:r>
      <w:r w:rsidRPr="62F4E0FE" w:rsidR="62F4E0FE">
        <w:rPr>
          <w:lang w:val="en-US"/>
        </w:rPr>
        <w:t xml:space="preserve">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 xml:space="preserve"> Yesu </w:t>
      </w:r>
      <w:r w:rsidRPr="62F4E0FE" w:rsidR="62F4E0FE">
        <w:rPr>
          <w:lang w:val="en-US"/>
        </w:rPr>
        <w:t>alipokuwa</w:t>
      </w:r>
      <w:r w:rsidRPr="62F4E0FE" w:rsidR="62F4E0FE">
        <w:rPr>
          <w:lang w:val="en-US"/>
        </w:rPr>
        <w:t xml:space="preserve"> </w:t>
      </w:r>
      <w:r w:rsidRPr="62F4E0FE" w:rsidR="62F4E0FE">
        <w:rPr>
          <w:lang w:val="en-US"/>
        </w:rPr>
        <w:t>amesimama</w:t>
      </w:r>
      <w:r w:rsidRPr="62F4E0FE" w:rsidR="62F4E0FE">
        <w:rPr>
          <w:lang w:val="en-US"/>
        </w:rPr>
        <w:t xml:space="preserve"> </w:t>
      </w:r>
      <w:r w:rsidRPr="62F4E0FE" w:rsidR="62F4E0FE">
        <w:rPr>
          <w:lang w:val="en-US"/>
        </w:rPr>
        <w:t>mbele</w:t>
      </w:r>
      <w:r w:rsidRPr="62F4E0FE" w:rsidR="62F4E0FE">
        <w:rPr>
          <w:lang w:val="en-US"/>
        </w:rPr>
        <w:t xml:space="preserve"> </w:t>
      </w:r>
      <w:r w:rsidRPr="62F4E0FE" w:rsidR="62F4E0FE">
        <w:rPr>
          <w:lang w:val="en-US"/>
        </w:rPr>
        <w:t>ya</w:t>
      </w:r>
      <w:r w:rsidRPr="62F4E0FE" w:rsidR="62F4E0FE">
        <w:rPr>
          <w:lang w:val="en-US"/>
        </w:rPr>
        <w:t xml:space="preserve"> Pilato?</w:t>
      </w:r>
    </w:p>
    <w:p w:rsidRPr="007B69FD" w:rsidR="003C3658" w:rsidP="62F4E0FE" w:rsidRDefault="003C3658" w14:paraId="6C8E1875" w14:textId="77777777" w14:noSpellErr="1">
      <w:pPr>
        <w:ind w:left="720"/>
        <w:rPr>
          <w:sz w:val="20"/>
          <w:szCs w:val="20"/>
          <w:lang w:val="en-US"/>
        </w:rPr>
      </w:pPr>
      <w:r w:rsidRPr="62F4E0FE" w:rsidR="62F4E0FE">
        <w:rPr>
          <w:lang w:val="en-US"/>
        </w:rPr>
        <w:t>Makuhani</w:t>
      </w:r>
      <w:r w:rsidRPr="62F4E0FE" w:rsidR="62F4E0FE">
        <w:rPr>
          <w:lang w:val="en-US"/>
        </w:rPr>
        <w:t xml:space="preserve"> </w:t>
      </w:r>
      <w:r w:rsidRPr="62F4E0FE" w:rsidR="62F4E0FE">
        <w:rPr>
          <w:lang w:val="en-US"/>
        </w:rPr>
        <w:t>wakuu</w:t>
      </w:r>
      <w:r w:rsidRPr="62F4E0FE" w:rsidR="62F4E0FE">
        <w:rPr>
          <w:lang w:val="en-US"/>
        </w:rPr>
        <w:t xml:space="preserve"> </w:t>
      </w:r>
      <w:r w:rsidRPr="62F4E0FE" w:rsidR="62F4E0FE">
        <w:rPr>
          <w:lang w:val="en-US"/>
        </w:rPr>
        <w:t>wakamshtaki</w:t>
      </w:r>
      <w:r w:rsidRPr="62F4E0FE" w:rsidR="62F4E0FE">
        <w:rPr>
          <w:lang w:val="en-US"/>
        </w:rPr>
        <w:t xml:space="preserve"> Yesu mambo </w:t>
      </w:r>
      <w:r w:rsidRPr="62F4E0FE" w:rsidR="62F4E0FE">
        <w:rPr>
          <w:lang w:val="en-US"/>
        </w:rPr>
        <w:t>mengi</w:t>
      </w:r>
      <w:r w:rsidRPr="62F4E0FE" w:rsidR="62F4E0FE">
        <w:rPr>
          <w:lang w:val="en-US"/>
        </w:rPr>
        <w:t>.</w:t>
      </w:r>
    </w:p>
    <w:p w:rsidRPr="007B69FD" w:rsidR="003C3658" w:rsidP="003C3658" w:rsidRDefault="003C3658" w14:paraId="224D21EA" w14:textId="77777777">
      <w:pPr>
        <w:ind w:left="720"/>
        <w:rPr>
          <w:sz w:val="20"/>
          <w:szCs w:val="20"/>
        </w:rPr>
      </w:pPr>
      <w:r/>
    </w:p>
    <w:p w:rsidRPr="007B69FD" w:rsidR="003C3658" w:rsidP="62F4E0FE" w:rsidRDefault="008F6E25" w14:paraId="041AC695" w14:textId="2D979D48" w14:noSpellErr="1">
      <w:pPr>
        <w:numPr>
          <w:ilvl w:val="0"/>
          <w:numId w:val="16"/>
        </w:numPr>
        <w:rPr>
          <w:sz w:val="20"/>
          <w:szCs w:val="20"/>
          <w:lang w:val="en-US"/>
        </w:rPr>
      </w:pPr>
      <w:r w:rsidRPr="62F4E0FE" w:rsidR="62F4E0FE">
        <w:rPr>
          <w:lang w:val="en-US"/>
        </w:rPr>
        <w:t xml:space="preserve">[15:5, NW] Pilato </w:t>
      </w:r>
      <w:r w:rsidRPr="62F4E0FE" w:rsidR="62F4E0FE">
        <w:rPr>
          <w:lang w:val="en-US"/>
        </w:rPr>
        <w:t>aliitikiaje</w:t>
      </w:r>
      <w:r w:rsidRPr="62F4E0FE" w:rsidR="62F4E0FE">
        <w:rPr>
          <w:lang w:val="en-US"/>
        </w:rPr>
        <w:t xml:space="preserve"> Yesu </w:t>
      </w:r>
      <w:r w:rsidRPr="62F4E0FE" w:rsidR="62F4E0FE">
        <w:rPr>
          <w:lang w:val="en-US"/>
        </w:rPr>
        <w:t>alipokosa</w:t>
      </w:r>
      <w:r w:rsidRPr="62F4E0FE" w:rsidR="62F4E0FE">
        <w:rPr>
          <w:lang w:val="en-US"/>
        </w:rPr>
        <w:t xml:space="preserve"> </w:t>
      </w:r>
      <w:r w:rsidRPr="62F4E0FE" w:rsidR="62F4E0FE">
        <w:rPr>
          <w:lang w:val="en-US"/>
        </w:rPr>
        <w:t>kujibu</w:t>
      </w:r>
      <w:r w:rsidRPr="62F4E0FE" w:rsidR="62F4E0FE">
        <w:rPr>
          <w:lang w:val="en-US"/>
        </w:rPr>
        <w:t xml:space="preserve"> </w:t>
      </w:r>
      <w:r w:rsidRPr="62F4E0FE" w:rsidR="62F4E0FE">
        <w:rPr>
          <w:lang w:val="en-US"/>
        </w:rPr>
        <w:t>mashtaka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Wayahudi</w:t>
      </w:r>
      <w:r w:rsidRPr="62F4E0FE" w:rsidR="62F4E0FE">
        <w:rPr>
          <w:lang w:val="en-US"/>
        </w:rPr>
        <w:t>?</w:t>
      </w:r>
    </w:p>
    <w:p w:rsidRPr="007B69FD" w:rsidR="003C3658" w:rsidP="62F4E0FE" w:rsidRDefault="003C3658" w14:paraId="1240FAED" w14:textId="77777777" w14:noSpellErr="1">
      <w:pPr>
        <w:pStyle w:val="ListParagraph"/>
        <w:ind w:left="360" w:firstLine="360"/>
        <w:rPr>
          <w:sz w:val="20"/>
          <w:szCs w:val="20"/>
          <w:lang w:val="en-US"/>
        </w:rPr>
      </w:pPr>
      <w:r w:rsidRPr="62F4E0FE" w:rsidR="62F4E0FE">
        <w:rPr>
          <w:lang w:val="en-US"/>
        </w:rPr>
        <w:t xml:space="preserve">Pilato </w:t>
      </w:r>
      <w:r w:rsidRPr="62F4E0FE" w:rsidR="62F4E0FE">
        <w:rPr>
          <w:lang w:val="en-US"/>
        </w:rPr>
        <w:t>alishangaa</w:t>
      </w:r>
      <w:r w:rsidRPr="62F4E0FE" w:rsidR="62F4E0FE">
        <w:rPr>
          <w:lang w:val="en-US"/>
        </w:rPr>
        <w:t>.</w:t>
      </w:r>
    </w:p>
    <w:p w:rsidRPr="007B69FD" w:rsidR="003C3658" w:rsidP="003C3658" w:rsidRDefault="003C3658" w14:paraId="61E723CC" w14:textId="77777777">
      <w:pPr>
        <w:rPr>
          <w:sz w:val="20"/>
          <w:szCs w:val="20"/>
        </w:rPr>
      </w:pPr>
      <w:r/>
    </w:p>
    <w:p w:rsidRPr="007B69FD" w:rsidR="003C3658" w:rsidP="62F4E0FE" w:rsidRDefault="008F6E25" w14:paraId="7B5530CF" w14:textId="2C79AA99" w14:noSpellErr="1">
      <w:pPr>
        <w:numPr>
          <w:ilvl w:val="0"/>
          <w:numId w:val="16"/>
        </w:numPr>
        <w:rPr>
          <w:sz w:val="20"/>
          <w:szCs w:val="20"/>
          <w:lang w:val="en-US"/>
        </w:rPr>
      </w:pPr>
      <w:r w:rsidRPr="62F4E0FE" w:rsidR="62F4E0FE">
        <w:rPr>
          <w:lang w:val="en-US"/>
        </w:rPr>
        <w:t xml:space="preserve">[15:5, NW] Kwa </w:t>
      </w:r>
      <w:r w:rsidRPr="62F4E0FE" w:rsidR="62F4E0FE">
        <w:rPr>
          <w:lang w:val="en-US"/>
        </w:rPr>
        <w:t>nini</w:t>
      </w:r>
      <w:r w:rsidRPr="62F4E0FE" w:rsidR="62F4E0FE">
        <w:rPr>
          <w:lang w:val="en-US"/>
        </w:rPr>
        <w:t xml:space="preserve"> </w:t>
      </w:r>
      <w:r w:rsidRPr="62F4E0FE" w:rsidR="62F4E0FE">
        <w:rPr>
          <w:lang w:val="en-US"/>
        </w:rPr>
        <w:t>unafikiri</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lilimshangaza</w:t>
      </w:r>
      <w:r w:rsidRPr="62F4E0FE" w:rsidR="62F4E0FE">
        <w:rPr>
          <w:lang w:val="en-US"/>
        </w:rPr>
        <w:t xml:space="preserve"> Pilato?</w:t>
      </w:r>
    </w:p>
    <w:p w:rsidRPr="007B69FD" w:rsidR="003C3658" w:rsidP="48114252" w:rsidRDefault="00AF3C50" w14:paraId="0E3E5E07" w14:textId="0265E96B">
      <w:pPr>
        <w:ind w:left="720"/>
        <w:rPr>
          <w:sz w:val="20"/>
          <w:szCs w:val="20"/>
          <w:lang w:val="en-US"/>
        </w:rPr>
      </w:pPr>
      <w:r>
        <w:t>(Majibu yanaweza kutofautiana.) Labda Pilato kwa kawaida alisikia wafungwa wakisema kwamba walikuwa wasio na hatia au wakiomba waachiliwe.</w:t>
      </w:r>
    </w:p>
    <w:p w:rsidRPr="007B69FD" w:rsidR="003C3658" w:rsidP="003C3658" w:rsidRDefault="003C3658" w14:paraId="09A9EA85" w14:textId="77777777">
      <w:pPr>
        <w:ind w:left="720"/>
        <w:rPr>
          <w:sz w:val="20"/>
          <w:szCs w:val="20"/>
        </w:rPr>
      </w:pPr>
      <w:r/>
    </w:p>
    <w:p w:rsidRPr="007B69FD" w:rsidR="003C3658" w:rsidP="62F4E0FE" w:rsidRDefault="008F6E25" w14:paraId="569697BA" w14:textId="52928872" w14:noSpellErr="1">
      <w:pPr>
        <w:numPr>
          <w:ilvl w:val="0"/>
          <w:numId w:val="16"/>
        </w:numPr>
        <w:rPr>
          <w:sz w:val="20"/>
          <w:szCs w:val="20"/>
          <w:lang w:val="en-US"/>
        </w:rPr>
      </w:pPr>
      <w:r w:rsidRPr="62F4E0FE" w:rsidR="62F4E0FE">
        <w:rPr>
          <w:lang w:val="en-US"/>
        </w:rPr>
        <w:t xml:space="preserve">[15:6] Pilato </w:t>
      </w:r>
      <w:r w:rsidRPr="62F4E0FE" w:rsidR="62F4E0FE">
        <w:rPr>
          <w:lang w:val="en-US"/>
        </w:rPr>
        <w:t>aliwafanyia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mwaka</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sikukuu</w:t>
      </w:r>
      <w:r w:rsidRPr="62F4E0FE" w:rsidR="62F4E0FE">
        <w:rPr>
          <w:lang w:val="en-US"/>
        </w:rPr>
        <w:t>?</w:t>
      </w:r>
    </w:p>
    <w:p w:rsidRPr="007B69FD" w:rsidR="003C3658" w:rsidP="48114252" w:rsidRDefault="003C3658" w14:paraId="6A47A93D" w14:textId="77777777">
      <w:pPr>
        <w:ind w:left="720"/>
        <w:rPr>
          <w:sz w:val="20"/>
          <w:szCs w:val="20"/>
          <w:lang w:val="en-US"/>
        </w:rPr>
      </w:pPr>
      <w:r>
        <w:t>Pilato alimwachilia mfungwa mmoja ambaye Wayahudi walikuwa wamemwomba.</w:t>
      </w:r>
    </w:p>
    <w:p w:rsidRPr="007B69FD" w:rsidR="003C3658" w:rsidP="003C3658" w:rsidRDefault="003C3658" w14:paraId="5A346DDD" w14:textId="77777777">
      <w:pPr>
        <w:ind w:left="720"/>
        <w:rPr>
          <w:sz w:val="20"/>
          <w:szCs w:val="20"/>
        </w:rPr>
      </w:pPr>
      <w:r/>
    </w:p>
    <w:p w:rsidRPr="007B69FD" w:rsidR="003C3658" w:rsidP="62F4E0FE" w:rsidRDefault="008F6E25" w14:paraId="286795EC" w14:textId="5A896796" w14:noSpellErr="1">
      <w:pPr>
        <w:numPr>
          <w:ilvl w:val="0"/>
          <w:numId w:val="16"/>
        </w:numPr>
        <w:rPr>
          <w:sz w:val="20"/>
          <w:szCs w:val="20"/>
          <w:lang w:val="en-US"/>
        </w:rPr>
      </w:pPr>
      <w:r w:rsidRPr="62F4E0FE" w:rsidR="62F4E0FE">
        <w:rPr>
          <w:lang w:val="en-US"/>
        </w:rPr>
        <w:t xml:space="preserve">[15:7] </w:t>
      </w:r>
      <w:r w:rsidRPr="62F4E0FE" w:rsidR="62F4E0FE">
        <w:rPr>
          <w:lang w:val="en-US"/>
        </w:rPr>
        <w:t>Baraba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nani</w:t>
      </w:r>
      <w:r w:rsidRPr="62F4E0FE" w:rsidR="62F4E0FE">
        <w:rPr>
          <w:lang w:val="en-US"/>
        </w:rPr>
        <w:t>?</w:t>
      </w:r>
    </w:p>
    <w:p w:rsidRPr="007B69FD" w:rsidR="003C3658" w:rsidP="62F4E0FE" w:rsidRDefault="003C3658" w14:paraId="28EF4206" w14:textId="77777777" w14:noSpellErr="1">
      <w:pPr>
        <w:ind w:left="720"/>
        <w:rPr>
          <w:sz w:val="20"/>
          <w:szCs w:val="20"/>
          <w:lang w:val="en-US"/>
        </w:rPr>
      </w:pPr>
      <w:r w:rsidRPr="62F4E0FE" w:rsidR="62F4E0FE">
        <w:rPr>
          <w:lang w:val="en-US"/>
        </w:rPr>
        <w:t>Baraba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wa</w:t>
      </w:r>
      <w:r w:rsidRPr="62F4E0FE" w:rsidR="62F4E0FE">
        <w:rPr>
          <w:lang w:val="en-US"/>
        </w:rPr>
        <w:t xml:space="preserve"> wale </w:t>
      </w:r>
      <w:r w:rsidRPr="62F4E0FE" w:rsidR="62F4E0FE">
        <w:rPr>
          <w:lang w:val="en-US"/>
        </w:rPr>
        <w:t>waliofungwa</w:t>
      </w:r>
      <w:r w:rsidRPr="62F4E0FE" w:rsidR="62F4E0FE">
        <w:rPr>
          <w:lang w:val="en-US"/>
        </w:rPr>
        <w:t xml:space="preserve"> </w:t>
      </w:r>
      <w:r w:rsidRPr="62F4E0FE" w:rsidR="62F4E0FE">
        <w:rPr>
          <w:lang w:val="en-US"/>
        </w:rPr>
        <w:t>gerezani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uhalifu</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uasi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mauaji</w:t>
      </w:r>
      <w:r w:rsidRPr="62F4E0FE" w:rsidR="62F4E0FE">
        <w:rPr>
          <w:lang w:val="en-US"/>
        </w:rPr>
        <w:t>.</w:t>
      </w:r>
    </w:p>
    <w:p w:rsidRPr="007B69FD" w:rsidR="0042261F" w:rsidP="62F4E0FE" w:rsidRDefault="0042261F" w14:paraId="38D10DA8" w14:textId="77777777" w14:noSpellErr="1">
      <w:pPr>
        <w:pStyle w:val="Continuedline"/>
        <w:rPr>
          <w:lang w:val="en-US"/>
        </w:rPr>
      </w:pPr>
      <w:r w:rsidRPr="62F4E0FE" w:rsidR="62F4E0FE">
        <w:rPr>
          <w:lang w:val="en-US"/>
        </w:rPr>
        <w:t xml:space="preserve">Marko 15:1-15 </w:t>
      </w:r>
      <w:r w:rsidRPr="62F4E0FE" w:rsidR="62F4E0FE">
        <w:rPr>
          <w:lang w:val="en-US"/>
        </w:rPr>
        <w:t>iliendelea</w:t>
      </w:r>
    </w:p>
    <w:p w:rsidRPr="007B69FD" w:rsidR="003C3658" w:rsidP="00617926" w:rsidRDefault="003C3658" w14:paraId="41A73350" w14:textId="77777777">
      <w:pPr>
        <w:pStyle w:val="ListParagraph"/>
        <w:ind w:left="0"/>
        <w:rPr>
          <w:b/>
          <w:sz w:val="20"/>
          <w:szCs w:val="20"/>
        </w:rPr>
      </w:pPr>
      <w:r/>
    </w:p>
    <w:p w:rsidRPr="007B69FD" w:rsidR="003C3658" w:rsidP="62F4E0FE" w:rsidRDefault="008F6E25" w14:paraId="46686BD7" w14:textId="6457CE17" w14:noSpellErr="1">
      <w:pPr>
        <w:numPr>
          <w:ilvl w:val="0"/>
          <w:numId w:val="16"/>
        </w:numPr>
        <w:rPr>
          <w:sz w:val="20"/>
          <w:szCs w:val="20"/>
          <w:lang w:val="en-US"/>
        </w:rPr>
      </w:pPr>
      <w:r w:rsidRPr="62F4E0FE" w:rsidR="62F4E0FE">
        <w:rPr>
          <w:lang w:val="en-US"/>
        </w:rPr>
        <w:t xml:space="preserve">[15:8-9] Umati </w:t>
      </w:r>
      <w:r w:rsidRPr="62F4E0FE" w:rsidR="62F4E0FE">
        <w:rPr>
          <w:lang w:val="en-US"/>
        </w:rPr>
        <w:t>ulimwomba</w:t>
      </w:r>
      <w:r w:rsidRPr="62F4E0FE" w:rsidR="62F4E0FE">
        <w:rPr>
          <w:lang w:val="en-US"/>
        </w:rPr>
        <w:t xml:space="preserve"> Pilato </w:t>
      </w:r>
      <w:r w:rsidRPr="62F4E0FE" w:rsidR="62F4E0FE">
        <w:rPr>
          <w:lang w:val="en-US"/>
        </w:rPr>
        <w:t>afanye</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aliitikiaje</w:t>
      </w:r>
      <w:r w:rsidRPr="62F4E0FE" w:rsidR="62F4E0FE">
        <w:rPr>
          <w:lang w:val="en-US"/>
        </w:rPr>
        <w:t>?</w:t>
      </w:r>
    </w:p>
    <w:p w:rsidRPr="007B69FD" w:rsidR="003C3658" w:rsidP="62F4E0FE" w:rsidRDefault="003C3658" w14:paraId="2EFDE089" w14:textId="77777777" w14:noSpellErr="1">
      <w:pPr>
        <w:ind w:left="720"/>
        <w:rPr>
          <w:sz w:val="20"/>
          <w:szCs w:val="20"/>
          <w:lang w:val="en-US"/>
        </w:rPr>
      </w:pPr>
      <w:r w:rsidRPr="62F4E0FE" w:rsidR="62F4E0FE">
        <w:rPr>
          <w:lang w:val="en-US"/>
        </w:rPr>
        <w:t xml:space="preserve">Umati </w:t>
      </w:r>
      <w:r w:rsidRPr="62F4E0FE" w:rsidR="62F4E0FE">
        <w:rPr>
          <w:lang w:val="en-US"/>
        </w:rPr>
        <w:t>ulimwomba</w:t>
      </w:r>
      <w:r w:rsidRPr="62F4E0FE" w:rsidR="62F4E0FE">
        <w:rPr>
          <w:lang w:val="en-US"/>
        </w:rPr>
        <w:t xml:space="preserve"> Pilato </w:t>
      </w:r>
      <w:r w:rsidRPr="62F4E0FE" w:rsidR="62F4E0FE">
        <w:rPr>
          <w:lang w:val="en-US"/>
        </w:rPr>
        <w:t>amfungue</w:t>
      </w:r>
      <w:r w:rsidRPr="62F4E0FE" w:rsidR="62F4E0FE">
        <w:rPr>
          <w:lang w:val="en-US"/>
        </w:rPr>
        <w:t xml:space="preserve"> </w:t>
      </w:r>
      <w:r w:rsidRPr="62F4E0FE" w:rsidR="62F4E0FE">
        <w:rPr>
          <w:lang w:val="en-US"/>
        </w:rPr>
        <w:t>mfungwa</w:t>
      </w:r>
      <w:r w:rsidRPr="62F4E0FE" w:rsidR="62F4E0FE">
        <w:rPr>
          <w:lang w:val="en-US"/>
        </w:rPr>
        <w:t xml:space="preserve"> </w:t>
      </w:r>
      <w:r w:rsidRPr="62F4E0FE" w:rsidR="62F4E0FE">
        <w:rPr>
          <w:lang w:val="en-US"/>
        </w:rPr>
        <w:t>fulani</w:t>
      </w:r>
      <w:r w:rsidRPr="62F4E0FE" w:rsidR="62F4E0FE">
        <w:rPr>
          <w:lang w:val="en-US"/>
        </w:rPr>
        <w:t xml:space="preserve">. Pilato </w:t>
      </w:r>
      <w:r w:rsidRPr="62F4E0FE" w:rsidR="62F4E0FE">
        <w:rPr>
          <w:lang w:val="en-US"/>
        </w:rPr>
        <w:t>aliwauliza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wanapaswa</w:t>
      </w:r>
      <w:r w:rsidRPr="62F4E0FE" w:rsidR="62F4E0FE">
        <w:rPr>
          <w:lang w:val="en-US"/>
        </w:rPr>
        <w:t xml:space="preserve"> </w:t>
      </w:r>
      <w:r w:rsidRPr="62F4E0FE" w:rsidR="62F4E0FE">
        <w:rPr>
          <w:lang w:val="en-US"/>
        </w:rPr>
        <w:t>kumfungua</w:t>
      </w:r>
      <w:r w:rsidRPr="62F4E0FE" w:rsidR="62F4E0FE">
        <w:rPr>
          <w:lang w:val="en-US"/>
        </w:rPr>
        <w:t xml:space="preserve"> </w:t>
      </w:r>
      <w:r w:rsidRPr="62F4E0FE" w:rsidR="62F4E0FE">
        <w:rPr>
          <w:lang w:val="en-US"/>
        </w:rPr>
        <w:t>Mfalme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Wayahudi</w:t>
      </w:r>
      <w:r w:rsidRPr="62F4E0FE" w:rsidR="62F4E0FE">
        <w:rPr>
          <w:lang w:val="en-US"/>
        </w:rPr>
        <w:t>.</w:t>
      </w:r>
    </w:p>
    <w:p w:rsidRPr="007B69FD" w:rsidR="003C3658" w:rsidP="003C3658" w:rsidRDefault="003C3658" w14:paraId="5C9BC1E8" w14:textId="77777777">
      <w:pPr>
        <w:rPr>
          <w:sz w:val="20"/>
          <w:szCs w:val="20"/>
        </w:rPr>
      </w:pPr>
      <w:r/>
    </w:p>
    <w:p w:rsidRPr="007B69FD" w:rsidR="003C3658" w:rsidP="62F4E0FE" w:rsidRDefault="008F6E25" w14:paraId="5E6ACED3" w14:textId="178A3814" w14:noSpellErr="1">
      <w:pPr>
        <w:numPr>
          <w:ilvl w:val="0"/>
          <w:numId w:val="16"/>
        </w:numPr>
        <w:rPr>
          <w:sz w:val="20"/>
          <w:szCs w:val="20"/>
          <w:lang w:val="en-US"/>
        </w:rPr>
      </w:pPr>
      <w:r w:rsidRPr="62F4E0FE" w:rsidR="62F4E0FE">
        <w:rPr>
          <w:lang w:val="en-US"/>
        </w:rPr>
        <w:t xml:space="preserve">[15:10] Pilato </w:t>
      </w:r>
      <w:r w:rsidRPr="62F4E0FE" w:rsidR="62F4E0FE">
        <w:rPr>
          <w:lang w:val="en-US"/>
        </w:rPr>
        <w:t>alielewa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wakuu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makuhani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kumkabidhi</w:t>
      </w:r>
      <w:r w:rsidRPr="62F4E0FE" w:rsidR="62F4E0FE">
        <w:rPr>
          <w:lang w:val="en-US"/>
        </w:rPr>
        <w:t xml:space="preserve"> Yesu </w:t>
      </w:r>
      <w:r w:rsidRPr="62F4E0FE" w:rsidR="62F4E0FE">
        <w:rPr>
          <w:lang w:val="en-US"/>
        </w:rPr>
        <w:t>kwake</w:t>
      </w:r>
      <w:r w:rsidRPr="62F4E0FE" w:rsidR="62F4E0FE">
        <w:rPr>
          <w:lang w:val="en-US"/>
        </w:rPr>
        <w:t>?</w:t>
      </w:r>
    </w:p>
    <w:p w:rsidRPr="007B69FD" w:rsidR="003C3658" w:rsidP="62F4E0FE" w:rsidRDefault="003C3658" w14:paraId="428D63EC" w14:textId="77777777" w14:noSpellErr="1">
      <w:pPr>
        <w:ind w:left="720"/>
        <w:rPr>
          <w:sz w:val="20"/>
          <w:szCs w:val="20"/>
          <w:lang w:val="en-US"/>
        </w:rPr>
      </w:pPr>
      <w:r w:rsidRPr="62F4E0FE" w:rsidR="62F4E0FE">
        <w:rPr>
          <w:lang w:val="en-US"/>
        </w:rPr>
        <w:t xml:space="preserve">Kwa </w:t>
      </w:r>
      <w:r w:rsidRPr="62F4E0FE" w:rsidR="62F4E0FE">
        <w:rPr>
          <w:lang w:val="en-US"/>
        </w:rPr>
        <w:t>maana</w:t>
      </w:r>
      <w:r w:rsidRPr="62F4E0FE" w:rsidR="62F4E0FE">
        <w:rPr>
          <w:lang w:val="en-US"/>
        </w:rPr>
        <w:t xml:space="preserve"> </w:t>
      </w:r>
      <w:r w:rsidRPr="62F4E0FE" w:rsidR="62F4E0FE">
        <w:rPr>
          <w:lang w:val="en-US"/>
        </w:rPr>
        <w:t>alitambua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wakuu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makuhani</w:t>
      </w:r>
      <w:r w:rsidRPr="62F4E0FE" w:rsidR="62F4E0FE">
        <w:rPr>
          <w:lang w:val="en-US"/>
        </w:rPr>
        <w:t xml:space="preserve"> </w:t>
      </w:r>
      <w:r w:rsidRPr="62F4E0FE" w:rsidR="62F4E0FE">
        <w:rPr>
          <w:lang w:val="en-US"/>
        </w:rPr>
        <w:t>wamemkabidhi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wivu</w:t>
      </w:r>
      <w:r w:rsidRPr="62F4E0FE" w:rsidR="62F4E0FE">
        <w:rPr>
          <w:lang w:val="en-US"/>
        </w:rPr>
        <w:t>.</w:t>
      </w:r>
    </w:p>
    <w:p w:rsidRPr="007B69FD" w:rsidR="003C3658" w:rsidP="003C3658" w:rsidRDefault="003C3658" w14:paraId="453F2475" w14:textId="77777777">
      <w:pPr>
        <w:ind w:left="720"/>
        <w:rPr>
          <w:sz w:val="20"/>
          <w:szCs w:val="20"/>
        </w:rPr>
      </w:pPr>
      <w:r/>
    </w:p>
    <w:p w:rsidRPr="007B69FD" w:rsidR="003C3658" w:rsidP="62F4E0FE" w:rsidRDefault="008F6E25" w14:paraId="22668089" w14:textId="2C960413" w14:noSpellErr="1">
      <w:pPr>
        <w:numPr>
          <w:ilvl w:val="0"/>
          <w:numId w:val="16"/>
        </w:numPr>
        <w:rPr>
          <w:sz w:val="20"/>
          <w:szCs w:val="20"/>
          <w:lang w:val="en-US"/>
        </w:rPr>
      </w:pPr>
      <w:r w:rsidRPr="62F4E0FE" w:rsidR="62F4E0FE">
        <w:rPr>
          <w:lang w:val="en-US"/>
        </w:rPr>
        <w:t xml:space="preserve">[15:11] </w:t>
      </w:r>
      <w:r w:rsidRPr="62F4E0FE" w:rsidR="62F4E0FE">
        <w:rPr>
          <w:lang w:val="en-US"/>
        </w:rPr>
        <w:t>Makuhani</w:t>
      </w:r>
      <w:r w:rsidRPr="62F4E0FE" w:rsidR="62F4E0FE">
        <w:rPr>
          <w:lang w:val="en-US"/>
        </w:rPr>
        <w:t xml:space="preserve"> </w:t>
      </w:r>
      <w:r w:rsidRPr="62F4E0FE" w:rsidR="62F4E0FE">
        <w:rPr>
          <w:lang w:val="en-US"/>
        </w:rPr>
        <w:t>wakuu</w:t>
      </w:r>
      <w:r w:rsidRPr="62F4E0FE" w:rsidR="62F4E0FE">
        <w:rPr>
          <w:lang w:val="en-US"/>
        </w:rPr>
        <w:t xml:space="preserve"> </w:t>
      </w:r>
      <w:r w:rsidRPr="62F4E0FE" w:rsidR="62F4E0FE">
        <w:rPr>
          <w:lang w:val="en-US"/>
        </w:rPr>
        <w:t>walichochea</w:t>
      </w:r>
      <w:r w:rsidRPr="62F4E0FE" w:rsidR="62F4E0FE">
        <w:rPr>
          <w:lang w:val="en-US"/>
        </w:rPr>
        <w:t xml:space="preserve"> </w:t>
      </w:r>
      <w:r w:rsidRPr="62F4E0FE" w:rsidR="62F4E0FE">
        <w:rPr>
          <w:lang w:val="en-US"/>
        </w:rPr>
        <w:t>umati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515DCE0D" w14:textId="77777777" w14:noSpellErr="1">
      <w:pPr>
        <w:ind w:left="360" w:firstLine="360"/>
        <w:rPr>
          <w:sz w:val="20"/>
          <w:szCs w:val="20"/>
          <w:lang w:val="en-US"/>
        </w:rPr>
      </w:pPr>
      <w:r w:rsidRPr="62F4E0FE" w:rsidR="62F4E0FE">
        <w:rPr>
          <w:lang w:val="en-US"/>
        </w:rPr>
        <w:t>Waliuchochea</w:t>
      </w:r>
      <w:r w:rsidRPr="62F4E0FE" w:rsidR="62F4E0FE">
        <w:rPr>
          <w:lang w:val="en-US"/>
        </w:rPr>
        <w:t xml:space="preserve"> </w:t>
      </w:r>
      <w:r w:rsidRPr="62F4E0FE" w:rsidR="62F4E0FE">
        <w:rPr>
          <w:lang w:val="en-US"/>
        </w:rPr>
        <w:t>umati</w:t>
      </w:r>
      <w:r w:rsidRPr="62F4E0FE" w:rsidR="62F4E0FE">
        <w:rPr>
          <w:lang w:val="en-US"/>
        </w:rPr>
        <w:t xml:space="preserve"> </w:t>
      </w:r>
      <w:r w:rsidRPr="62F4E0FE" w:rsidR="62F4E0FE">
        <w:rPr>
          <w:lang w:val="en-US"/>
        </w:rPr>
        <w:t>uombe</w:t>
      </w:r>
      <w:r w:rsidRPr="62F4E0FE" w:rsidR="62F4E0FE">
        <w:rPr>
          <w:lang w:val="en-US"/>
        </w:rPr>
        <w:t xml:space="preserve"> </w:t>
      </w:r>
      <w:r w:rsidRPr="62F4E0FE" w:rsidR="62F4E0FE">
        <w:rPr>
          <w:lang w:val="en-US"/>
        </w:rPr>
        <w:t>Baraba</w:t>
      </w:r>
      <w:r w:rsidRPr="62F4E0FE" w:rsidR="62F4E0FE">
        <w:rPr>
          <w:lang w:val="en-US"/>
        </w:rPr>
        <w:t xml:space="preserve"> </w:t>
      </w:r>
      <w:r w:rsidRPr="62F4E0FE" w:rsidR="62F4E0FE">
        <w:rPr>
          <w:lang w:val="en-US"/>
        </w:rPr>
        <w:t>afunguliwe</w:t>
      </w:r>
      <w:r w:rsidRPr="62F4E0FE" w:rsidR="62F4E0FE">
        <w:rPr>
          <w:lang w:val="en-US"/>
        </w:rPr>
        <w:t xml:space="preserve"> </w:t>
      </w:r>
      <w:r w:rsidRPr="62F4E0FE" w:rsidR="62F4E0FE">
        <w:rPr>
          <w:lang w:val="en-US"/>
        </w:rPr>
        <w:t>badala</w:t>
      </w:r>
      <w:r w:rsidRPr="62F4E0FE" w:rsidR="62F4E0FE">
        <w:rPr>
          <w:lang w:val="en-US"/>
        </w:rPr>
        <w:t xml:space="preserve"> </w:t>
      </w:r>
      <w:r w:rsidRPr="62F4E0FE" w:rsidR="62F4E0FE">
        <w:rPr>
          <w:lang w:val="en-US"/>
        </w:rPr>
        <w:t>ya</w:t>
      </w:r>
      <w:r w:rsidRPr="62F4E0FE" w:rsidR="62F4E0FE">
        <w:rPr>
          <w:lang w:val="en-US"/>
        </w:rPr>
        <w:t xml:space="preserve"> Yesu.</w:t>
      </w:r>
    </w:p>
    <w:p w:rsidRPr="007B69FD" w:rsidR="003C3658" w:rsidP="003C3658" w:rsidRDefault="003C3658" w14:paraId="16B6B11A" w14:textId="77777777">
      <w:pPr>
        <w:ind w:left="360"/>
        <w:rPr>
          <w:sz w:val="20"/>
          <w:szCs w:val="20"/>
        </w:rPr>
      </w:pPr>
      <w:r/>
    </w:p>
    <w:p w:rsidRPr="007B69FD" w:rsidR="003C3658" w:rsidP="62F4E0FE" w:rsidRDefault="008F6E25" w14:paraId="79B4E6E4" w14:textId="1DFAA5FA" w14:noSpellErr="1">
      <w:pPr>
        <w:numPr>
          <w:ilvl w:val="0"/>
          <w:numId w:val="16"/>
        </w:numPr>
        <w:rPr>
          <w:sz w:val="20"/>
          <w:szCs w:val="20"/>
          <w:lang w:val="en-US"/>
        </w:rPr>
      </w:pPr>
      <w:r w:rsidRPr="62F4E0FE" w:rsidR="62F4E0FE">
        <w:rPr>
          <w:lang w:val="en-US"/>
        </w:rPr>
        <w:t xml:space="preserve">[15:12] Pilato </w:t>
      </w:r>
      <w:r w:rsidRPr="62F4E0FE" w:rsidR="62F4E0FE">
        <w:rPr>
          <w:lang w:val="en-US"/>
        </w:rPr>
        <w:t>aliuliza</w:t>
      </w:r>
      <w:r w:rsidRPr="62F4E0FE" w:rsidR="62F4E0FE">
        <w:rPr>
          <w:lang w:val="en-US"/>
        </w:rPr>
        <w:t xml:space="preserve"> </w:t>
      </w:r>
      <w:r w:rsidRPr="62F4E0FE" w:rsidR="62F4E0FE">
        <w:rPr>
          <w:lang w:val="en-US"/>
        </w:rPr>
        <w:t>umati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huo</w:t>
      </w:r>
      <w:r w:rsidRPr="62F4E0FE" w:rsidR="62F4E0FE">
        <w:rPr>
          <w:lang w:val="en-US"/>
        </w:rPr>
        <w:t>?</w:t>
      </w:r>
    </w:p>
    <w:p w:rsidRPr="007B69FD" w:rsidR="003C3658" w:rsidP="62F4E0FE" w:rsidRDefault="003C3658" w14:paraId="2C0ABEBA" w14:textId="77777777" w14:noSpellErr="1">
      <w:pPr>
        <w:ind w:left="360" w:firstLine="360"/>
        <w:rPr>
          <w:sz w:val="20"/>
          <w:szCs w:val="20"/>
          <w:lang w:val="en-US"/>
        </w:rPr>
      </w:pPr>
      <w:r w:rsidRPr="62F4E0FE" w:rsidR="62F4E0FE">
        <w:rPr>
          <w:lang w:val="en-US"/>
        </w:rPr>
        <w:t>Aliuliza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alichopaswa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waliyemwita</w:t>
      </w:r>
      <w:r w:rsidRPr="62F4E0FE" w:rsidR="62F4E0FE">
        <w:rPr>
          <w:lang w:val="en-US"/>
        </w:rPr>
        <w:t xml:space="preserve"> </w:t>
      </w:r>
      <w:r w:rsidRPr="62F4E0FE" w:rsidR="62F4E0FE">
        <w:rPr>
          <w:lang w:val="en-US"/>
        </w:rPr>
        <w:t>mfalme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Wayahudi</w:t>
      </w:r>
      <w:r w:rsidRPr="62F4E0FE" w:rsidR="62F4E0FE">
        <w:rPr>
          <w:lang w:val="en-US"/>
        </w:rPr>
        <w:t>.</w:t>
      </w:r>
    </w:p>
    <w:p w:rsidRPr="007B69FD" w:rsidR="003C3658" w:rsidP="003C3658" w:rsidRDefault="003C3658" w14:paraId="3343AFD3" w14:textId="77777777">
      <w:pPr>
        <w:ind w:left="360"/>
        <w:rPr>
          <w:sz w:val="20"/>
          <w:szCs w:val="20"/>
        </w:rPr>
      </w:pPr>
      <w:r/>
    </w:p>
    <w:p w:rsidRPr="007B69FD" w:rsidR="003C3658" w:rsidP="62F4E0FE" w:rsidRDefault="008F6E25" w14:paraId="46BD0BB7" w14:textId="00D871CA" w14:noSpellErr="1">
      <w:pPr>
        <w:numPr>
          <w:ilvl w:val="0"/>
          <w:numId w:val="16"/>
        </w:numPr>
        <w:rPr>
          <w:sz w:val="20"/>
          <w:szCs w:val="20"/>
          <w:lang w:val="en-US"/>
        </w:rPr>
      </w:pPr>
      <w:r w:rsidRPr="62F4E0FE" w:rsidR="62F4E0FE">
        <w:rPr>
          <w:lang w:val="en-US"/>
        </w:rPr>
        <w:t xml:space="preserve">[15:13] Umati </w:t>
      </w:r>
      <w:r w:rsidRPr="62F4E0FE" w:rsidR="62F4E0FE">
        <w:rPr>
          <w:lang w:val="en-US"/>
        </w:rPr>
        <w:t>ulisema</w:t>
      </w:r>
      <w:r w:rsidRPr="62F4E0FE" w:rsidR="62F4E0FE">
        <w:rPr>
          <w:lang w:val="en-US"/>
        </w:rPr>
        <w:t xml:space="preserve"> Yesu </w:t>
      </w:r>
      <w:r w:rsidRPr="62F4E0FE" w:rsidR="62F4E0FE">
        <w:rPr>
          <w:lang w:val="en-US"/>
        </w:rPr>
        <w:t>apasa</w:t>
      </w:r>
      <w:r w:rsidRPr="62F4E0FE" w:rsidR="62F4E0FE">
        <w:rPr>
          <w:lang w:val="en-US"/>
        </w:rPr>
        <w:t xml:space="preserve"> </w:t>
      </w:r>
      <w:r w:rsidRPr="62F4E0FE" w:rsidR="62F4E0FE">
        <w:rPr>
          <w:lang w:val="en-US"/>
        </w:rPr>
        <w:t>kufanyiwa</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5D77520E" w14:textId="684A9C45" w14:noSpellErr="1">
      <w:pPr>
        <w:ind w:left="720"/>
        <w:rPr>
          <w:sz w:val="20"/>
          <w:szCs w:val="20"/>
          <w:lang w:val="en-US"/>
        </w:rPr>
      </w:pPr>
      <w:r w:rsidRPr="62F4E0FE" w:rsidR="62F4E0FE">
        <w:rPr>
          <w:lang w:val="en-US"/>
        </w:rPr>
        <w:t xml:space="preserve">Lakini </w:t>
      </w:r>
      <w:r w:rsidRPr="62F4E0FE" w:rsidR="62F4E0FE">
        <w:rPr>
          <w:lang w:val="en-US"/>
        </w:rPr>
        <w:t>wao</w:t>
      </w:r>
      <w:r w:rsidRPr="62F4E0FE" w:rsidR="62F4E0FE">
        <w:rPr>
          <w:lang w:val="en-US"/>
        </w:rPr>
        <w:t xml:space="preserve"> </w:t>
      </w:r>
      <w:r w:rsidRPr="62F4E0FE" w:rsidR="62F4E0FE">
        <w:rPr>
          <w:lang w:val="en-US"/>
        </w:rPr>
        <w:t>wakapiga</w:t>
      </w:r>
      <w:r w:rsidRPr="62F4E0FE" w:rsidR="62F4E0FE">
        <w:rPr>
          <w:lang w:val="en-US"/>
        </w:rPr>
        <w:t xml:space="preserve"> </w:t>
      </w:r>
      <w:r w:rsidRPr="62F4E0FE" w:rsidR="62F4E0FE">
        <w:rPr>
          <w:lang w:val="en-US"/>
        </w:rPr>
        <w:t>kelele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nguvu</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wakisema</w:t>
      </w:r>
      <w:r w:rsidRPr="62F4E0FE" w:rsidR="62F4E0FE">
        <w:rPr>
          <w:lang w:val="en-US"/>
        </w:rPr>
        <w:t>, "</w:t>
      </w:r>
      <w:r w:rsidRPr="62F4E0FE" w:rsidR="62F4E0FE">
        <w:rPr>
          <w:lang w:val="en-US"/>
        </w:rPr>
        <w:t>Asulibishwe</w:t>
      </w:r>
      <w:r w:rsidRPr="62F4E0FE" w:rsidR="62F4E0FE">
        <w:rPr>
          <w:lang w:val="en-US"/>
        </w:rPr>
        <w:t>!"</w:t>
      </w:r>
    </w:p>
    <w:p w:rsidRPr="007B69FD" w:rsidR="003C3658" w:rsidP="003C3658" w:rsidRDefault="003C3658" w14:paraId="4593D67A" w14:textId="77777777">
      <w:pPr>
        <w:ind w:left="720"/>
        <w:rPr>
          <w:sz w:val="20"/>
          <w:szCs w:val="20"/>
        </w:rPr>
      </w:pPr>
      <w:r/>
    </w:p>
    <w:p w:rsidRPr="007B69FD" w:rsidR="003C3658" w:rsidP="62F4E0FE" w:rsidRDefault="008F6E25" w14:paraId="5397D5AB" w14:textId="33BE37BB" w14:noSpellErr="1">
      <w:pPr>
        <w:numPr>
          <w:ilvl w:val="0"/>
          <w:numId w:val="16"/>
        </w:numPr>
        <w:rPr>
          <w:sz w:val="20"/>
          <w:szCs w:val="20"/>
          <w:lang w:val="en-US"/>
        </w:rPr>
      </w:pPr>
      <w:r w:rsidRPr="62F4E0FE" w:rsidR="62F4E0FE">
        <w:rPr>
          <w:lang w:val="en-US"/>
        </w:rPr>
        <w:t xml:space="preserve">[15:14] Umati </w:t>
      </w:r>
      <w:r w:rsidRPr="62F4E0FE" w:rsidR="62F4E0FE">
        <w:rPr>
          <w:lang w:val="en-US"/>
        </w:rPr>
        <w:t>ulifanya</w:t>
      </w:r>
      <w:r w:rsidRPr="62F4E0FE" w:rsidR="62F4E0FE">
        <w:rPr>
          <w:lang w:val="en-US"/>
        </w:rPr>
        <w:t xml:space="preserve"> </w:t>
      </w:r>
      <w:r w:rsidRPr="62F4E0FE" w:rsidR="62F4E0FE">
        <w:rPr>
          <w:lang w:val="en-US"/>
        </w:rPr>
        <w:t>nini</w:t>
      </w:r>
      <w:r w:rsidRPr="62F4E0FE" w:rsidR="62F4E0FE">
        <w:rPr>
          <w:lang w:val="en-US"/>
        </w:rPr>
        <w:t xml:space="preserve"> Pilato </w:t>
      </w:r>
      <w:r w:rsidRPr="62F4E0FE" w:rsidR="62F4E0FE">
        <w:rPr>
          <w:lang w:val="en-US"/>
        </w:rPr>
        <w:t>alipouliza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ubaya</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ambao</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amefanya</w:t>
      </w:r>
      <w:r w:rsidRPr="62F4E0FE" w:rsidR="62F4E0FE">
        <w:rPr>
          <w:lang w:val="en-US"/>
        </w:rPr>
        <w:t>?</w:t>
      </w:r>
    </w:p>
    <w:p w:rsidRPr="007B69FD" w:rsidR="003C3658" w:rsidP="62F4E0FE" w:rsidRDefault="003C3658" w14:paraId="02ECE8AD" w14:textId="77777777" w14:noSpellErr="1">
      <w:pPr>
        <w:ind w:left="720"/>
        <w:rPr>
          <w:sz w:val="20"/>
          <w:szCs w:val="20"/>
          <w:lang w:val="en-US"/>
        </w:rPr>
      </w:pPr>
      <w:r w:rsidRPr="62F4E0FE" w:rsidR="62F4E0FE">
        <w:rPr>
          <w:lang w:val="en-US"/>
        </w:rPr>
        <w:t xml:space="preserve">Lakini </w:t>
      </w:r>
      <w:r w:rsidRPr="62F4E0FE" w:rsidR="62F4E0FE">
        <w:rPr>
          <w:lang w:val="en-US"/>
        </w:rPr>
        <w:t>wao</w:t>
      </w:r>
      <w:r w:rsidRPr="62F4E0FE" w:rsidR="62F4E0FE">
        <w:rPr>
          <w:lang w:val="en-US"/>
        </w:rPr>
        <w:t xml:space="preserve"> </w:t>
      </w:r>
      <w:r w:rsidRPr="62F4E0FE" w:rsidR="62F4E0FE">
        <w:rPr>
          <w:lang w:val="en-US"/>
        </w:rPr>
        <w:t>wakapiga</w:t>
      </w:r>
      <w:r w:rsidRPr="62F4E0FE" w:rsidR="62F4E0FE">
        <w:rPr>
          <w:lang w:val="en-US"/>
        </w:rPr>
        <w:t xml:space="preserve"> </w:t>
      </w:r>
      <w:r w:rsidRPr="62F4E0FE" w:rsidR="62F4E0FE">
        <w:rPr>
          <w:lang w:val="en-US"/>
        </w:rPr>
        <w:t>kelele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nguvu</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wakisema</w:t>
      </w:r>
      <w:r w:rsidRPr="62F4E0FE" w:rsidR="62F4E0FE">
        <w:rPr>
          <w:lang w:val="en-US"/>
        </w:rPr>
        <w:t>, "</w:t>
      </w:r>
      <w:r w:rsidRPr="62F4E0FE" w:rsidR="62F4E0FE">
        <w:rPr>
          <w:lang w:val="en-US"/>
        </w:rPr>
        <w:t>Asulibishwe</w:t>
      </w:r>
      <w:r w:rsidRPr="62F4E0FE" w:rsidR="62F4E0FE">
        <w:rPr>
          <w:lang w:val="en-US"/>
        </w:rPr>
        <w:t>!"</w:t>
      </w:r>
    </w:p>
    <w:p w:rsidRPr="007B69FD" w:rsidR="003C3658" w:rsidP="003C3658" w:rsidRDefault="003C3658" w14:paraId="55A6E95F" w14:textId="77777777">
      <w:pPr>
        <w:ind w:left="360"/>
        <w:rPr>
          <w:sz w:val="20"/>
          <w:szCs w:val="20"/>
        </w:rPr>
      </w:pPr>
      <w:r/>
    </w:p>
    <w:p w:rsidRPr="007B69FD" w:rsidR="003C3658" w:rsidP="62F4E0FE" w:rsidRDefault="008F6E25" w14:paraId="7F53C803" w14:textId="236CE334" w14:noSpellErr="1">
      <w:pPr>
        <w:numPr>
          <w:ilvl w:val="0"/>
          <w:numId w:val="16"/>
        </w:numPr>
        <w:rPr>
          <w:sz w:val="20"/>
          <w:szCs w:val="20"/>
          <w:lang w:val="en-US"/>
        </w:rPr>
      </w:pPr>
      <w:r w:rsidRPr="62F4E0FE" w:rsidR="62F4E0FE">
        <w:rPr>
          <w:lang w:val="en-US"/>
        </w:rPr>
        <w:t xml:space="preserve">[15:15] Pilato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4C2D1E83" w14:textId="0BC73DAA" w14:noSpellErr="1">
      <w:pPr>
        <w:ind w:left="720"/>
        <w:rPr>
          <w:sz w:val="20"/>
          <w:szCs w:val="20"/>
          <w:lang w:val="en-US"/>
        </w:rPr>
      </w:pPr>
      <w:r w:rsidRPr="62F4E0FE" w:rsidR="62F4E0FE">
        <w:rPr>
          <w:lang w:val="en-US"/>
        </w:rPr>
        <w:t xml:space="preserve">Pilato </w:t>
      </w:r>
      <w:r w:rsidRPr="62F4E0FE" w:rsidR="62F4E0FE">
        <w:rPr>
          <w:lang w:val="en-US"/>
        </w:rPr>
        <w:t>akamwachilia</w:t>
      </w:r>
      <w:r w:rsidRPr="62F4E0FE" w:rsidR="62F4E0FE">
        <w:rPr>
          <w:lang w:val="en-US"/>
        </w:rPr>
        <w:t xml:space="preserve"> </w:t>
      </w:r>
      <w:r w:rsidRPr="62F4E0FE" w:rsidR="62F4E0FE">
        <w:rPr>
          <w:lang w:val="en-US"/>
        </w:rPr>
        <w:t>Baraba</w:t>
      </w:r>
      <w:r w:rsidRPr="62F4E0FE" w:rsidR="62F4E0FE">
        <w:rPr>
          <w:lang w:val="en-US"/>
        </w:rPr>
        <w:t xml:space="preserve">. Pia </w:t>
      </w:r>
      <w:r w:rsidRPr="62F4E0FE" w:rsidR="62F4E0FE">
        <w:rPr>
          <w:lang w:val="en-US"/>
        </w:rPr>
        <w:t>alimpiga</w:t>
      </w:r>
      <w:r w:rsidRPr="62F4E0FE" w:rsidR="62F4E0FE">
        <w:rPr>
          <w:lang w:val="en-US"/>
        </w:rPr>
        <w:t xml:space="preserve"> Yesu </w:t>
      </w:r>
      <w:r w:rsidRPr="62F4E0FE" w:rsidR="62F4E0FE">
        <w:rPr>
          <w:lang w:val="en-US"/>
        </w:rPr>
        <w:t>kwa</w:t>
      </w:r>
      <w:r w:rsidRPr="62F4E0FE" w:rsidR="62F4E0FE">
        <w:rPr>
          <w:lang w:val="en-US"/>
        </w:rPr>
        <w:t xml:space="preserve"> </w:t>
      </w:r>
      <w:r w:rsidRPr="62F4E0FE" w:rsidR="62F4E0FE">
        <w:rPr>
          <w:lang w:val="en-US"/>
        </w:rPr>
        <w:t>mijeledi</w:t>
      </w:r>
      <w:r w:rsidRPr="62F4E0FE" w:rsidR="62F4E0FE">
        <w:rPr>
          <w:lang w:val="en-US"/>
        </w:rPr>
        <w:t xml:space="preserve">, </w:t>
      </w:r>
      <w:r w:rsidRPr="62F4E0FE" w:rsidR="62F4E0FE">
        <w:rPr>
          <w:lang w:val="en-US"/>
        </w:rPr>
        <w:t>kisha</w:t>
      </w:r>
      <w:r w:rsidRPr="62F4E0FE" w:rsidR="62F4E0FE">
        <w:rPr>
          <w:lang w:val="en-US"/>
        </w:rPr>
        <w:t xml:space="preserve"> </w:t>
      </w:r>
      <w:r w:rsidRPr="62F4E0FE" w:rsidR="62F4E0FE">
        <w:rPr>
          <w:lang w:val="en-US"/>
        </w:rPr>
        <w:t>akamtoa</w:t>
      </w:r>
      <w:r w:rsidRPr="62F4E0FE" w:rsidR="62F4E0FE">
        <w:rPr>
          <w:lang w:val="en-US"/>
        </w:rPr>
        <w:t xml:space="preserve"> Yesu </w:t>
      </w:r>
      <w:r w:rsidRPr="62F4E0FE" w:rsidR="62F4E0FE">
        <w:rPr>
          <w:lang w:val="en-US"/>
        </w:rPr>
        <w:t>ili</w:t>
      </w:r>
      <w:r w:rsidRPr="62F4E0FE" w:rsidR="62F4E0FE">
        <w:rPr>
          <w:lang w:val="en-US"/>
        </w:rPr>
        <w:t xml:space="preserve"> </w:t>
      </w:r>
      <w:r w:rsidRPr="62F4E0FE" w:rsidR="62F4E0FE">
        <w:rPr>
          <w:lang w:val="en-US"/>
        </w:rPr>
        <w:t>asulubiwe</w:t>
      </w:r>
      <w:r w:rsidRPr="62F4E0FE" w:rsidR="62F4E0FE">
        <w:rPr>
          <w:lang w:val="en-US"/>
        </w:rPr>
        <w:t>.</w:t>
      </w:r>
    </w:p>
    <w:p w:rsidRPr="007B69FD" w:rsidR="003C3658" w:rsidP="003C3658" w:rsidRDefault="003C3658" w14:paraId="79F87881" w14:textId="77777777">
      <w:pPr>
        <w:ind w:left="720"/>
        <w:rPr>
          <w:sz w:val="20"/>
          <w:szCs w:val="20"/>
        </w:rPr>
      </w:pPr>
      <w:r/>
    </w:p>
    <w:p w:rsidRPr="007B69FD" w:rsidR="003C3658" w:rsidP="62F4E0FE" w:rsidRDefault="008F6E25" w14:paraId="4C33E2CD" w14:textId="2355110E" w14:noSpellErr="1">
      <w:pPr>
        <w:numPr>
          <w:ilvl w:val="0"/>
          <w:numId w:val="16"/>
        </w:numPr>
        <w:rPr>
          <w:sz w:val="20"/>
          <w:szCs w:val="20"/>
          <w:lang w:val="en-US"/>
        </w:rPr>
      </w:pPr>
      <w:r w:rsidRPr="62F4E0FE" w:rsidR="62F4E0FE">
        <w:rPr>
          <w:lang w:val="en-US"/>
        </w:rPr>
        <w:t xml:space="preserve">[15:15] </w:t>
      </w:r>
      <w:r w:rsidRPr="62F4E0FE" w:rsidR="62F4E0FE">
        <w:rPr>
          <w:lang w:val="en-US"/>
        </w:rPr>
        <w:t>Unafikiri</w:t>
      </w:r>
      <w:r w:rsidRPr="62F4E0FE" w:rsidR="62F4E0FE">
        <w:rPr>
          <w:lang w:val="en-US"/>
        </w:rPr>
        <w:t xml:space="preserve"> Pilato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alipompiga</w:t>
      </w:r>
      <w:r w:rsidRPr="62F4E0FE" w:rsidR="62F4E0FE">
        <w:rPr>
          <w:lang w:val="en-US"/>
        </w:rPr>
        <w:t xml:space="preserve"> Yesu </w:t>
      </w:r>
      <w:r w:rsidRPr="62F4E0FE" w:rsidR="62F4E0FE">
        <w:rPr>
          <w:lang w:val="en-US"/>
        </w:rPr>
        <w:t>kwa</w:t>
      </w:r>
      <w:r w:rsidRPr="62F4E0FE" w:rsidR="62F4E0FE">
        <w:rPr>
          <w:lang w:val="en-US"/>
        </w:rPr>
        <w:t xml:space="preserve"> </w:t>
      </w:r>
      <w:r w:rsidRPr="62F4E0FE" w:rsidR="62F4E0FE">
        <w:rPr>
          <w:lang w:val="en-US"/>
        </w:rPr>
        <w:t>mijeledi</w:t>
      </w:r>
      <w:r w:rsidRPr="62F4E0FE" w:rsidR="62F4E0FE">
        <w:rPr>
          <w:lang w:val="en-US"/>
        </w:rPr>
        <w:t>?</w:t>
      </w:r>
    </w:p>
    <w:p w:rsidRPr="007B69FD" w:rsidR="003C3658" w:rsidP="48114252" w:rsidRDefault="00AF3C50" w14:paraId="7D90A8B6" w14:textId="1AB868C4">
      <w:pPr>
        <w:ind w:left="720"/>
        <w:rPr>
          <w:sz w:val="20"/>
          <w:szCs w:val="20"/>
          <w:lang w:val="en-US"/>
        </w:rPr>
      </w:pPr>
      <w:r>
        <w:t>(Majibu yanaweza kutofautiana.) Huenda hilo lilimaanisha kwamba Pilato aliwaamuru askari-jeshi wake wamchape Yesu mara nyingi kwa mijeledi.</w:t>
      </w:r>
    </w:p>
    <w:p w:rsidRPr="007B69FD" w:rsidR="003C3658" w:rsidP="62F4E0FE" w:rsidRDefault="003C3658" w14:paraId="31A550F1"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3C3658" w:rsidRDefault="003C3658" w14:paraId="1BFB596F" w14:textId="677A2DA4">
      <w:pPr/>
      <w:r/>
    </w:p>
    <w:p w:rsidRPr="007B69FD" w:rsidR="003C3658" w:rsidP="003C3658" w:rsidRDefault="003C3658" w14:paraId="0B62E48A" w14:textId="415F9D31">
      <w:pPr>
        <w:pStyle w:val="Heading1"/>
        <w:keepNext w:val="0"/>
        <w:keepLines w:val="0"/>
        <w:spacing w:before="480"/>
        <w:rPr>
          <w:b/>
          <w:bCs/>
          <w:szCs w:val="44"/>
        </w:rPr>
      </w:pPr>
      <w:r>
        <w:t>Luka 17:11-19</w:t>
      </w:r>
    </w:p>
    <w:p w:rsidR="009D5557" w:rsidP="0042261F" w:rsidRDefault="003C3658" w14:paraId="073519F7" w14:textId="5A1499C5" w14:noSpellErr="1">
      <w:pPr>
        <w:pStyle w:val="Background"/>
      </w:pPr>
      <w:r w:rsidRPr="62F4E0FE" w:rsidR="62F4E0FE">
        <w:rPr>
          <w:lang w:val="en-US"/>
        </w:rPr>
        <w:t xml:space="preserve">Historia: Ukoma </w:t>
      </w:r>
      <w:r w:rsidRPr="62F4E0FE" w:rsidR="62F4E0FE">
        <w:rPr>
          <w:lang w:val="en-US"/>
        </w:rPr>
        <w:t>ulikuwa</w:t>
      </w:r>
      <w:r w:rsidRPr="62F4E0FE" w:rsidR="62F4E0FE">
        <w:rPr>
          <w:lang w:val="en-US"/>
        </w:rPr>
        <w:t xml:space="preserve"> </w:t>
      </w:r>
      <w:r w:rsidRPr="62F4E0FE" w:rsidR="62F4E0FE">
        <w:rPr>
          <w:lang w:val="en-US"/>
        </w:rPr>
        <w:t>ugonjwa</w:t>
      </w:r>
      <w:r w:rsidRPr="62F4E0FE" w:rsidR="62F4E0FE">
        <w:rPr>
          <w:lang w:val="en-US"/>
        </w:rPr>
        <w:t xml:space="preserve"> </w:t>
      </w:r>
      <w:r w:rsidRPr="62F4E0FE" w:rsidR="62F4E0FE">
        <w:rPr>
          <w:lang w:val="en-US"/>
        </w:rPr>
        <w:t>mbaya</w:t>
      </w:r>
      <w:r w:rsidRPr="62F4E0FE" w:rsidR="62F4E0FE">
        <w:rPr>
          <w:lang w:val="en-US"/>
        </w:rPr>
        <w:t xml:space="preserve"> sana </w:t>
      </w:r>
      <w:r w:rsidRPr="62F4E0FE" w:rsidR="62F4E0FE">
        <w:rPr>
          <w:lang w:val="en-US"/>
        </w:rPr>
        <w:t>wa</w:t>
      </w:r>
      <w:r w:rsidRPr="62F4E0FE" w:rsidR="62F4E0FE">
        <w:rPr>
          <w:lang w:val="en-US"/>
        </w:rPr>
        <w:t xml:space="preserve"> </w:t>
      </w:r>
      <w:r w:rsidRPr="62F4E0FE" w:rsidR="62F4E0FE">
        <w:rPr>
          <w:lang w:val="en-US"/>
        </w:rPr>
        <w:t>ngozi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ukoma</w:t>
      </w:r>
      <w:r w:rsidRPr="62F4E0FE" w:rsidR="62F4E0FE">
        <w:rPr>
          <w:lang w:val="en-US"/>
        </w:rPr>
        <w:t xml:space="preserve"> </w:t>
      </w:r>
      <w:r w:rsidRPr="62F4E0FE" w:rsidR="62F4E0FE">
        <w:rPr>
          <w:lang w:val="en-US"/>
        </w:rPr>
        <w:t>walipaswa</w:t>
      </w:r>
      <w:r w:rsidRPr="62F4E0FE" w:rsidR="62F4E0FE">
        <w:rPr>
          <w:lang w:val="en-US"/>
        </w:rPr>
        <w:t xml:space="preserve"> </w:t>
      </w:r>
      <w:r w:rsidRPr="62F4E0FE" w:rsidR="62F4E0FE">
        <w:rPr>
          <w:lang w:val="en-US"/>
        </w:rPr>
        <w:t>kujitenga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wengine</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wengine</w:t>
      </w:r>
      <w:r w:rsidRPr="62F4E0FE" w:rsidR="62F4E0FE">
        <w:rPr>
          <w:lang w:val="en-US"/>
        </w:rPr>
        <w:t xml:space="preserve"> </w:t>
      </w:r>
      <w:r w:rsidRPr="62F4E0FE" w:rsidR="62F4E0FE">
        <w:rPr>
          <w:lang w:val="en-US"/>
        </w:rPr>
        <w:t>wasiambukizwe</w:t>
      </w:r>
      <w:r w:rsidRPr="62F4E0FE" w:rsidR="62F4E0FE">
        <w:rPr>
          <w:lang w:val="en-US"/>
        </w:rPr>
        <w:t xml:space="preserve"> </w:t>
      </w:r>
      <w:r w:rsidRPr="62F4E0FE" w:rsidR="62F4E0FE">
        <w:rPr>
          <w:lang w:val="en-US"/>
        </w:rPr>
        <w:t>ugonjwa</w:t>
      </w:r>
      <w:r w:rsidRPr="62F4E0FE" w:rsidR="62F4E0FE">
        <w:rPr>
          <w:lang w:val="en-US"/>
        </w:rPr>
        <w:t xml:space="preserve"> </w:t>
      </w:r>
      <w:r w:rsidRPr="62F4E0FE" w:rsidR="62F4E0FE">
        <w:rPr>
          <w:lang w:val="en-US"/>
        </w:rPr>
        <w:t>huo</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alifikiri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ameponywa</w:t>
      </w:r>
      <w:r w:rsidRPr="62F4E0FE" w:rsidR="62F4E0FE">
        <w:rPr>
          <w:lang w:val="en-US"/>
        </w:rPr>
        <w:t xml:space="preserve"> </w:t>
      </w:r>
      <w:r w:rsidRPr="62F4E0FE" w:rsidR="62F4E0FE">
        <w:rPr>
          <w:lang w:val="en-US"/>
        </w:rPr>
        <w:t>ukoma</w:t>
      </w:r>
      <w:r w:rsidRPr="62F4E0FE" w:rsidR="62F4E0FE">
        <w:rPr>
          <w:lang w:val="en-US"/>
        </w:rPr>
        <w:t xml:space="preserve">, </w:t>
      </w:r>
      <w:r w:rsidRPr="62F4E0FE" w:rsidR="62F4E0FE">
        <w:rPr>
          <w:lang w:val="en-US"/>
        </w:rPr>
        <w:t>alipaswa</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kujionyesha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kuhani</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ameponywa</w:t>
      </w:r>
      <w:r w:rsidRPr="62F4E0FE" w:rsidR="62F4E0FE">
        <w:rPr>
          <w:lang w:val="en-US"/>
        </w:rPr>
        <w:t xml:space="preserve"> (</w:t>
      </w:r>
      <w:r w:rsidRPr="62F4E0FE" w:rsidR="62F4E0FE">
        <w:rPr>
          <w:lang w:val="en-US"/>
        </w:rPr>
        <w:t>ametakaswa</w:t>
      </w:r>
      <w:r w:rsidRPr="62F4E0FE" w:rsidR="62F4E0FE">
        <w:rPr>
          <w:lang w:val="en-US"/>
        </w:rPr>
        <w:t xml:space="preserve">) </w:t>
      </w:r>
      <w:r w:rsidRPr="62F4E0FE" w:rsidR="62F4E0FE">
        <w:rPr>
          <w:lang w:val="en-US"/>
        </w:rPr>
        <w:t>ukoma</w:t>
      </w:r>
      <w:r w:rsidRPr="62F4E0FE" w:rsidR="62F4E0FE">
        <w:rPr>
          <w:lang w:val="en-US"/>
        </w:rPr>
        <w:t xml:space="preserve">, </w:t>
      </w:r>
      <w:r w:rsidRPr="62F4E0FE" w:rsidR="62F4E0FE">
        <w:rPr>
          <w:lang w:val="en-US"/>
        </w:rPr>
        <w:t>kuhani</w:t>
      </w:r>
      <w:r w:rsidRPr="62F4E0FE" w:rsidR="62F4E0FE">
        <w:rPr>
          <w:lang w:val="en-US"/>
        </w:rPr>
        <w:t xml:space="preserve"> </w:t>
      </w:r>
      <w:r w:rsidRPr="62F4E0FE" w:rsidR="62F4E0FE">
        <w:rPr>
          <w:lang w:val="en-US"/>
        </w:rPr>
        <w:t>angemruhusu</w:t>
      </w:r>
      <w:r w:rsidRPr="62F4E0FE" w:rsidR="62F4E0FE">
        <w:rPr>
          <w:lang w:val="en-US"/>
        </w:rPr>
        <w:t xml:space="preserve"> </w:t>
      </w:r>
      <w:r w:rsidRPr="62F4E0FE" w:rsidR="62F4E0FE">
        <w:rPr>
          <w:lang w:val="en-US"/>
        </w:rPr>
        <w:t>arudi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jumuiya</w:t>
      </w:r>
      <w:r w:rsidRPr="62F4E0FE" w:rsidR="62F4E0FE">
        <w:rPr>
          <w:lang w:val="en-US"/>
        </w:rPr>
        <w:t xml:space="preserve"> </w:t>
      </w:r>
      <w:r w:rsidRPr="62F4E0FE" w:rsidR="62F4E0FE">
        <w:rPr>
          <w:lang w:val="en-US"/>
        </w:rPr>
        <w:t>yake</w:t>
      </w:r>
      <w:r w:rsidRPr="62F4E0FE" w:rsidR="62F4E0FE">
        <w:rPr>
          <w:lang w:val="en-US"/>
        </w:rPr>
        <w:t>.</w:t>
      </w:r>
    </w:p>
    <w:p w:rsidRPr="009D5557" w:rsidR="00EC6D02" w:rsidP="0042261F" w:rsidRDefault="00EC6D02" w14:paraId="5B73D7AA" w14:textId="5296EDE8" w14:noSpellErr="1">
      <w:pPr>
        <w:pStyle w:val="Background"/>
      </w:pPr>
      <w:r w:rsidRPr="62F4E0FE" w:rsidR="62F4E0FE">
        <w:rPr>
          <w:lang w:val="en-US"/>
        </w:rPr>
        <w:t xml:space="preserve">Mmoja </w:t>
      </w:r>
      <w:r w:rsidRPr="62F4E0FE" w:rsidR="62F4E0FE">
        <w:rPr>
          <w:lang w:val="en-US"/>
        </w:rPr>
        <w:t>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ukoma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kifungu</w:t>
      </w:r>
      <w:r w:rsidRPr="62F4E0FE" w:rsidR="62F4E0FE">
        <w:rPr>
          <w:lang w:val="en-US"/>
        </w:rPr>
        <w:t xml:space="preserve"> </w:t>
      </w:r>
      <w:r w:rsidRPr="62F4E0FE" w:rsidR="62F4E0FE">
        <w:rPr>
          <w:lang w:val="en-US"/>
        </w:rPr>
        <w:t>hiki</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kutoka</w:t>
      </w:r>
      <w:r w:rsidRPr="62F4E0FE" w:rsidR="62F4E0FE">
        <w:rPr>
          <w:lang w:val="en-US"/>
        </w:rPr>
        <w:t xml:space="preserve"> Samaria, </w:t>
      </w:r>
      <w:r w:rsidRPr="62F4E0FE" w:rsidR="62F4E0FE">
        <w:rPr>
          <w:lang w:val="en-US"/>
        </w:rPr>
        <w:t>nchi</w:t>
      </w:r>
      <w:r w:rsidRPr="62F4E0FE" w:rsidR="62F4E0FE">
        <w:rPr>
          <w:lang w:val="en-US"/>
        </w:rPr>
        <w:t xml:space="preserve"> </w:t>
      </w:r>
      <w:r w:rsidRPr="62F4E0FE" w:rsidR="62F4E0FE">
        <w:rPr>
          <w:lang w:val="en-US"/>
        </w:rPr>
        <w:t>iliyo</w:t>
      </w:r>
      <w:r w:rsidRPr="62F4E0FE" w:rsidR="62F4E0FE">
        <w:rPr>
          <w:lang w:val="en-US"/>
        </w:rPr>
        <w:t xml:space="preserve"> </w:t>
      </w:r>
      <w:r w:rsidRPr="62F4E0FE" w:rsidR="62F4E0FE">
        <w:rPr>
          <w:lang w:val="en-US"/>
        </w:rPr>
        <w:t>karibu</w:t>
      </w:r>
      <w:r w:rsidRPr="62F4E0FE" w:rsidR="62F4E0FE">
        <w:rPr>
          <w:lang w:val="en-US"/>
        </w:rPr>
        <w:t xml:space="preserve"> </w:t>
      </w:r>
      <w:r w:rsidRPr="62F4E0FE" w:rsidR="62F4E0FE">
        <w:rPr>
          <w:lang w:val="en-US"/>
        </w:rPr>
        <w:t>na</w:t>
      </w:r>
      <w:r w:rsidRPr="62F4E0FE" w:rsidR="62F4E0FE">
        <w:rPr>
          <w:lang w:val="en-US"/>
        </w:rPr>
        <w:t xml:space="preserve"> Israeli. Kwa </w:t>
      </w:r>
      <w:r w:rsidRPr="62F4E0FE" w:rsidR="62F4E0FE">
        <w:rPr>
          <w:lang w:val="en-US"/>
        </w:rPr>
        <w:t>kawaida</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waliwadharau</w:t>
      </w:r>
      <w:r w:rsidRPr="62F4E0FE" w:rsidR="62F4E0FE">
        <w:rPr>
          <w:lang w:val="en-US"/>
        </w:rPr>
        <w:t xml:space="preserve"> </w:t>
      </w:r>
      <w:r w:rsidRPr="62F4E0FE" w:rsidR="62F4E0FE">
        <w:rPr>
          <w:lang w:val="en-US"/>
        </w:rPr>
        <w:t>Wasamaria</w:t>
      </w:r>
      <w:r w:rsidRPr="62F4E0FE" w:rsidR="62F4E0FE">
        <w:rPr>
          <w:lang w:val="en-US"/>
        </w:rPr>
        <w:t>.</w:t>
      </w:r>
    </w:p>
    <w:p w:rsidRPr="00170DC8" w:rsidR="00170DC8" w:rsidP="62F4E0FE" w:rsidRDefault="00170DC8" w14:paraId="060AF2DA"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3C3658" w:rsidP="006D6990" w:rsidRDefault="003C3658" w14:paraId="77AC69F9"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3C3658" w:rsidP="0042261F" w:rsidRDefault="003C3658" w14:paraId="2C6A6D92" w14:textId="69D83CDD"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3C3658" w:rsidP="0042261F" w:rsidRDefault="003C3658" w14:paraId="09FA341D" w14:textId="63504D52" w14:noSpellErr="1">
      <w:pPr>
        <w:pStyle w:val="Checklist"/>
        <w:rPr/>
      </w:pPr>
      <w:r w:rsidRPr="62F4E0FE" w:rsidR="62F4E0FE">
        <w:rPr>
          <w:lang w:val="en-US"/>
        </w:rPr>
        <w:t>Watu</w:t>
      </w:r>
      <w:r w:rsidRPr="62F4E0FE" w:rsidR="62F4E0FE">
        <w:rPr>
          <w:lang w:val="en-US"/>
        </w:rPr>
        <w:t xml:space="preserve"> </w:t>
      </w:r>
      <w:r w:rsidRPr="62F4E0FE" w:rsidR="62F4E0FE">
        <w:rPr>
          <w:lang w:val="en-US"/>
        </w:rPr>
        <w:t>kumi</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ukoma</w:t>
      </w:r>
      <w:r w:rsidRPr="62F4E0FE" w:rsidR="62F4E0FE">
        <w:rPr>
          <w:lang w:val="en-US"/>
        </w:rPr>
        <w:t xml:space="preserve"> </w:t>
      </w:r>
      <w:r w:rsidRPr="62F4E0FE" w:rsidR="62F4E0FE">
        <w:rPr>
          <w:lang w:val="en-US"/>
        </w:rPr>
        <w:t>walimwita</w:t>
      </w:r>
      <w:r w:rsidRPr="62F4E0FE" w:rsidR="62F4E0FE">
        <w:rPr>
          <w:lang w:val="en-US"/>
        </w:rPr>
        <w:t xml:space="preserve"> Yesu </w:t>
      </w:r>
      <w:r w:rsidRPr="62F4E0FE" w:rsidR="62F4E0FE">
        <w:rPr>
          <w:lang w:val="en-US"/>
        </w:rPr>
        <w:t>na</w:t>
      </w:r>
      <w:r w:rsidRPr="62F4E0FE" w:rsidR="62F4E0FE">
        <w:rPr>
          <w:lang w:val="en-US"/>
        </w:rPr>
        <w:t xml:space="preserve"> </w:t>
      </w:r>
      <w:r w:rsidRPr="62F4E0FE" w:rsidR="62F4E0FE">
        <w:rPr>
          <w:lang w:val="en-US"/>
        </w:rPr>
        <w:t>kumwomba</w:t>
      </w:r>
      <w:r w:rsidRPr="62F4E0FE" w:rsidR="62F4E0FE">
        <w:rPr>
          <w:lang w:val="en-US"/>
        </w:rPr>
        <w:t xml:space="preserve"> </w:t>
      </w:r>
      <w:r w:rsidRPr="62F4E0FE" w:rsidR="62F4E0FE">
        <w:rPr>
          <w:lang w:val="en-US"/>
        </w:rPr>
        <w:t>awaonyeshe</w:t>
      </w:r>
      <w:r w:rsidRPr="62F4E0FE" w:rsidR="62F4E0FE">
        <w:rPr>
          <w:lang w:val="en-US"/>
        </w:rPr>
        <w:t xml:space="preserve"> </w:t>
      </w:r>
      <w:r w:rsidRPr="62F4E0FE" w:rsidR="62F4E0FE">
        <w:rPr>
          <w:lang w:val="en-US"/>
        </w:rPr>
        <w:t>rehema</w:t>
      </w:r>
      <w:r w:rsidRPr="62F4E0FE" w:rsidR="62F4E0FE">
        <w:rPr>
          <w:lang w:val="en-US"/>
        </w:rPr>
        <w:t>. [17:11-13]</w:t>
      </w:r>
    </w:p>
    <w:p w:rsidRPr="007B69FD" w:rsidR="003C3658" w:rsidP="0042261F" w:rsidRDefault="003C3658" w14:paraId="5EADE73E" w14:textId="32947E86" w14:noSpellErr="1">
      <w:pPr>
        <w:pStyle w:val="Checklist"/>
        <w:rPr/>
      </w:pPr>
      <w:r w:rsidRPr="62F4E0FE" w:rsidR="62F4E0FE">
        <w:rPr>
          <w:lang w:val="en-US"/>
        </w:rPr>
        <w:t xml:space="preserve">Yesu </w:t>
      </w:r>
      <w:r w:rsidRPr="62F4E0FE" w:rsidR="62F4E0FE">
        <w:rPr>
          <w:lang w:val="en-US"/>
        </w:rPr>
        <w:t>akawaambia</w:t>
      </w:r>
      <w:r w:rsidRPr="62F4E0FE" w:rsidR="62F4E0FE">
        <w:rPr>
          <w:lang w:val="en-US"/>
        </w:rPr>
        <w:t xml:space="preserve"> </w:t>
      </w:r>
      <w:r w:rsidRPr="62F4E0FE" w:rsidR="62F4E0FE">
        <w:rPr>
          <w:lang w:val="en-US"/>
        </w:rPr>
        <w:t>waende</w:t>
      </w:r>
      <w:r w:rsidRPr="62F4E0FE" w:rsidR="62F4E0FE">
        <w:rPr>
          <w:lang w:val="en-US"/>
        </w:rPr>
        <w:t xml:space="preserve"> </w:t>
      </w:r>
      <w:r w:rsidRPr="62F4E0FE" w:rsidR="62F4E0FE">
        <w:rPr>
          <w:lang w:val="en-US"/>
        </w:rPr>
        <w:t>wakajionyeshe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makuhani</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njiani</w:t>
      </w:r>
      <w:r w:rsidRPr="62F4E0FE" w:rsidR="62F4E0FE">
        <w:rPr>
          <w:lang w:val="en-US"/>
        </w:rPr>
        <w:t xml:space="preserve">, </w:t>
      </w:r>
      <w:r w:rsidRPr="62F4E0FE" w:rsidR="62F4E0FE">
        <w:rPr>
          <w:lang w:val="en-US"/>
        </w:rPr>
        <w:t>waliponywa</w:t>
      </w:r>
      <w:r w:rsidRPr="62F4E0FE" w:rsidR="62F4E0FE">
        <w:rPr>
          <w:lang w:val="en-US"/>
        </w:rPr>
        <w:t>. [17:14]</w:t>
      </w:r>
    </w:p>
    <w:p w:rsidRPr="007B69FD" w:rsidR="003C3658" w:rsidP="0042261F" w:rsidRDefault="003C3658" w14:paraId="508D23E4" w14:textId="155AC015" w14:noSpellErr="1">
      <w:pPr>
        <w:pStyle w:val="Checklist"/>
        <w:rPr/>
      </w:pPr>
      <w:r w:rsidRPr="62F4E0FE" w:rsidR="62F4E0FE">
        <w:rPr>
          <w:lang w:val="en-US"/>
        </w:rPr>
        <w:t xml:space="preserve">Mmoja </w:t>
      </w:r>
      <w:r w:rsidRPr="62F4E0FE" w:rsidR="62F4E0FE">
        <w:rPr>
          <w:lang w:val="en-US"/>
        </w:rPr>
        <w:t>wao</w:t>
      </w:r>
      <w:r w:rsidRPr="62F4E0FE" w:rsidR="62F4E0FE">
        <w:rPr>
          <w:lang w:val="en-US"/>
        </w:rPr>
        <w:t xml:space="preserve"> </w:t>
      </w:r>
      <w:r w:rsidRPr="62F4E0FE" w:rsidR="62F4E0FE">
        <w:rPr>
          <w:lang w:val="en-US"/>
        </w:rPr>
        <w:t>alirudi</w:t>
      </w:r>
      <w:r w:rsidRPr="62F4E0FE" w:rsidR="62F4E0FE">
        <w:rPr>
          <w:lang w:val="en-US"/>
        </w:rPr>
        <w:t xml:space="preserve"> </w:t>
      </w:r>
      <w:r w:rsidRPr="62F4E0FE" w:rsidR="62F4E0FE">
        <w:rPr>
          <w:lang w:val="en-US"/>
        </w:rPr>
        <w:t>kwa</w:t>
      </w:r>
      <w:r w:rsidRPr="62F4E0FE" w:rsidR="62F4E0FE">
        <w:rPr>
          <w:lang w:val="en-US"/>
        </w:rPr>
        <w:t xml:space="preserve"> Yesu, </w:t>
      </w:r>
      <w:r w:rsidRPr="62F4E0FE" w:rsidR="62F4E0FE">
        <w:rPr>
          <w:lang w:val="en-US"/>
        </w:rPr>
        <w:t>akimtukuza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kumshukuru</w:t>
      </w:r>
      <w:r w:rsidRPr="62F4E0FE" w:rsidR="62F4E0FE">
        <w:rPr>
          <w:lang w:val="en-US"/>
        </w:rPr>
        <w:t xml:space="preserve"> Yesu. [17:15-16]</w:t>
      </w:r>
    </w:p>
    <w:p w:rsidRPr="007B69FD" w:rsidR="003C3658" w:rsidP="0042261F" w:rsidRDefault="003C3658" w14:paraId="51A6D105" w14:textId="35389E16" w14:noSpellErr="1">
      <w:pPr>
        <w:pStyle w:val="Checklist"/>
        <w:rPr/>
      </w:pP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Msamaria</w:t>
      </w:r>
      <w:r w:rsidRPr="62F4E0FE" w:rsidR="62F4E0FE">
        <w:rPr>
          <w:lang w:val="en-US"/>
        </w:rPr>
        <w:t>. [17:16]</w:t>
      </w:r>
    </w:p>
    <w:p w:rsidRPr="007B69FD" w:rsidR="003C3658" w:rsidP="0042261F" w:rsidRDefault="003C3658" w14:paraId="07AD9BF0" w14:textId="30E3EFC6" w14:noSpellErr="1">
      <w:pPr>
        <w:pStyle w:val="Checklist"/>
        <w:rPr/>
      </w:pPr>
      <w:r w:rsidRPr="62F4E0FE" w:rsidR="62F4E0FE">
        <w:rPr>
          <w:lang w:val="en-US"/>
        </w:rPr>
        <w:t xml:space="preserve">Yesu </w:t>
      </w:r>
      <w:r w:rsidRPr="62F4E0FE" w:rsidR="62F4E0FE">
        <w:rPr>
          <w:lang w:val="en-US"/>
        </w:rPr>
        <w:t>akamwambia</w:t>
      </w:r>
      <w:r w:rsidRPr="62F4E0FE" w:rsidR="62F4E0FE">
        <w:rPr>
          <w:lang w:val="en-US"/>
        </w:rPr>
        <w:t>, "</w:t>
      </w:r>
      <w:r w:rsidRPr="62F4E0FE" w:rsidR="62F4E0FE">
        <w:rPr>
          <w:lang w:val="en-US"/>
        </w:rPr>
        <w:t>Nenda</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imekuponya</w:t>
      </w:r>
      <w:r w:rsidRPr="62F4E0FE" w:rsidR="62F4E0FE">
        <w:rPr>
          <w:lang w:val="en-US"/>
        </w:rPr>
        <w:t>". [17:19]</w:t>
      </w:r>
    </w:p>
    <w:p w:rsidRPr="007B69FD" w:rsidR="003C3658" w:rsidP="00C4389B" w:rsidRDefault="003C3658" w14:paraId="2A4407FA"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3C3658" w:rsidP="0042261F" w:rsidRDefault="003947E5" w14:paraId="0EF2C7BB" w14:textId="0E4D94DF"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3C3658" w:rsidP="62F4E0FE" w:rsidRDefault="008F6E25" w14:paraId="12E51678" w14:textId="33725F70" w14:noSpellErr="1">
      <w:pPr>
        <w:numPr>
          <w:ilvl w:val="0"/>
          <w:numId w:val="17"/>
        </w:numPr>
        <w:rPr>
          <w:sz w:val="20"/>
          <w:szCs w:val="20"/>
          <w:lang w:val="en-US"/>
        </w:rPr>
      </w:pPr>
      <w:r w:rsidRPr="62F4E0FE" w:rsidR="62F4E0FE">
        <w:rPr>
          <w:lang w:val="en-US"/>
        </w:rPr>
        <w:t xml:space="preserve">[17:11-12] Ni </w:t>
      </w:r>
      <w:r w:rsidRPr="62F4E0FE" w:rsidR="62F4E0FE">
        <w:rPr>
          <w:lang w:val="en-US"/>
        </w:rPr>
        <w:t>nini</w:t>
      </w:r>
      <w:r w:rsidRPr="62F4E0FE" w:rsidR="62F4E0FE">
        <w:rPr>
          <w:lang w:val="en-US"/>
        </w:rPr>
        <w:t xml:space="preserve"> </w:t>
      </w:r>
      <w:r w:rsidRPr="62F4E0FE" w:rsidR="62F4E0FE">
        <w:rPr>
          <w:lang w:val="en-US"/>
        </w:rPr>
        <w:t>kilichotukia</w:t>
      </w:r>
      <w:r w:rsidRPr="62F4E0FE" w:rsidR="62F4E0FE">
        <w:rPr>
          <w:lang w:val="en-US"/>
        </w:rPr>
        <w:t xml:space="preserve"> Yesu </w:t>
      </w:r>
      <w:r w:rsidRPr="62F4E0FE" w:rsidR="62F4E0FE">
        <w:rPr>
          <w:lang w:val="en-US"/>
        </w:rPr>
        <w:t>alipokuwa</w:t>
      </w:r>
      <w:r w:rsidRPr="62F4E0FE" w:rsidR="62F4E0FE">
        <w:rPr>
          <w:lang w:val="en-US"/>
        </w:rPr>
        <w:t xml:space="preserve"> </w:t>
      </w:r>
      <w:r w:rsidRPr="62F4E0FE" w:rsidR="62F4E0FE">
        <w:rPr>
          <w:lang w:val="en-US"/>
        </w:rPr>
        <w:t>akiingia</w:t>
      </w:r>
      <w:r w:rsidRPr="62F4E0FE" w:rsidR="62F4E0FE">
        <w:rPr>
          <w:lang w:val="en-US"/>
        </w:rPr>
        <w:t xml:space="preserve"> </w:t>
      </w:r>
      <w:r w:rsidRPr="62F4E0FE" w:rsidR="62F4E0FE">
        <w:rPr>
          <w:lang w:val="en-US"/>
        </w:rPr>
        <w:t>kijiji</w:t>
      </w:r>
      <w:r w:rsidRPr="62F4E0FE" w:rsidR="62F4E0FE">
        <w:rPr>
          <w:lang w:val="en-US"/>
        </w:rPr>
        <w:t xml:space="preserve"> </w:t>
      </w:r>
      <w:r w:rsidRPr="62F4E0FE" w:rsidR="62F4E0FE">
        <w:rPr>
          <w:lang w:val="en-US"/>
        </w:rPr>
        <w:t>fulani</w:t>
      </w:r>
      <w:r w:rsidRPr="62F4E0FE" w:rsidR="62F4E0FE">
        <w:rPr>
          <w:lang w:val="en-US"/>
        </w:rPr>
        <w:t>?</w:t>
      </w:r>
    </w:p>
    <w:p w:rsidRPr="007B69FD" w:rsidR="003C3658" w:rsidP="62F4E0FE" w:rsidRDefault="003C3658" w14:paraId="799BC2A5" w14:textId="77777777"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kumi</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ukoma</w:t>
      </w:r>
      <w:r w:rsidRPr="62F4E0FE" w:rsidR="62F4E0FE">
        <w:rPr>
          <w:lang w:val="en-US"/>
        </w:rPr>
        <w:t xml:space="preserve"> </w:t>
      </w:r>
      <w:r w:rsidRPr="62F4E0FE" w:rsidR="62F4E0FE">
        <w:rPr>
          <w:lang w:val="en-US"/>
        </w:rPr>
        <w:t>walikutana</w:t>
      </w:r>
      <w:r w:rsidRPr="62F4E0FE" w:rsidR="62F4E0FE">
        <w:rPr>
          <w:lang w:val="en-US"/>
        </w:rPr>
        <w:t xml:space="preserve"> </w:t>
      </w:r>
      <w:r w:rsidRPr="62F4E0FE" w:rsidR="62F4E0FE">
        <w:rPr>
          <w:lang w:val="en-US"/>
        </w:rPr>
        <w:t>naye</w:t>
      </w:r>
      <w:r w:rsidRPr="62F4E0FE" w:rsidR="62F4E0FE">
        <w:rPr>
          <w:lang w:val="en-US"/>
        </w:rPr>
        <w:t>.</w:t>
      </w:r>
    </w:p>
    <w:p w:rsidRPr="007B69FD" w:rsidR="003C3658" w:rsidP="003C3658" w:rsidRDefault="003C3658" w14:paraId="678737F7" w14:textId="77777777">
      <w:pPr>
        <w:ind w:left="720"/>
        <w:rPr>
          <w:sz w:val="20"/>
          <w:szCs w:val="20"/>
        </w:rPr>
      </w:pPr>
      <w:r/>
    </w:p>
    <w:p w:rsidRPr="007B69FD" w:rsidR="003C3658" w:rsidP="62F4E0FE" w:rsidRDefault="008F6E25" w14:paraId="497ADAAB" w14:textId="45C423BA" w14:noSpellErr="1">
      <w:pPr>
        <w:numPr>
          <w:ilvl w:val="0"/>
          <w:numId w:val="17"/>
        </w:numPr>
        <w:rPr>
          <w:sz w:val="20"/>
          <w:szCs w:val="20"/>
          <w:lang w:val="en-US"/>
        </w:rPr>
      </w:pPr>
      <w:r w:rsidRPr="62F4E0FE" w:rsidR="62F4E0FE">
        <w:rPr>
          <w:lang w:val="en-US"/>
        </w:rPr>
        <w:t xml:space="preserve">[17:12] </w:t>
      </w:r>
      <w:r w:rsidRPr="62F4E0FE" w:rsidR="62F4E0FE">
        <w:rPr>
          <w:lang w:val="en-US"/>
        </w:rPr>
        <w:t>Unafikiri</w:t>
      </w:r>
      <w:r w:rsidRPr="62F4E0FE" w:rsidR="62F4E0FE">
        <w:rPr>
          <w:lang w:val="en-US"/>
        </w:rPr>
        <w:t xml:space="preserve"> </w:t>
      </w:r>
      <w:r w:rsidRPr="62F4E0FE" w:rsidR="62F4E0FE">
        <w:rPr>
          <w:lang w:val="en-US"/>
        </w:rPr>
        <w:t>wanaume</w:t>
      </w:r>
      <w:r w:rsidRPr="62F4E0FE" w:rsidR="62F4E0FE">
        <w:rPr>
          <w:lang w:val="en-US"/>
        </w:rPr>
        <w:t xml:space="preserve"> hao </w:t>
      </w:r>
      <w:r w:rsidRPr="62F4E0FE" w:rsidR="62F4E0FE">
        <w:rPr>
          <w:lang w:val="en-US"/>
        </w:rPr>
        <w:t>walikuwa</w:t>
      </w:r>
      <w:r w:rsidRPr="62F4E0FE" w:rsidR="62F4E0FE">
        <w:rPr>
          <w:lang w:val="en-US"/>
        </w:rPr>
        <w:t xml:space="preserve"> </w:t>
      </w:r>
      <w:r w:rsidRPr="62F4E0FE" w:rsidR="62F4E0FE">
        <w:rPr>
          <w:lang w:val="en-US"/>
        </w:rPr>
        <w:t>wapi</w:t>
      </w:r>
      <w:r w:rsidRPr="62F4E0FE" w:rsidR="62F4E0FE">
        <w:rPr>
          <w:lang w:val="en-US"/>
        </w:rPr>
        <w:t>?</w:t>
      </w:r>
    </w:p>
    <w:p w:rsidRPr="007B69FD" w:rsidR="003C3658" w:rsidP="48114252" w:rsidRDefault="00AF3C50" w14:paraId="0923A718" w14:textId="1495D09E">
      <w:pPr>
        <w:ind w:left="720"/>
        <w:rPr>
          <w:sz w:val="20"/>
          <w:szCs w:val="20"/>
          <w:lang w:val="en-US"/>
        </w:rPr>
      </w:pPr>
      <w:r>
        <w:t>(Majibu yanaweza kutofautiana.) Andiko hilo linasema kwamba walisimama mbali na Yesu. Yaelekea walikuwa nje ya kijiji kwa sababu walikuwa na ukoma.</w:t>
      </w:r>
    </w:p>
    <w:p w:rsidRPr="007B69FD" w:rsidR="003C3658" w:rsidP="003C3658" w:rsidRDefault="003C3658" w14:paraId="37CDF672" w14:textId="77777777">
      <w:pPr>
        <w:ind w:left="720"/>
        <w:rPr>
          <w:sz w:val="20"/>
          <w:szCs w:val="20"/>
        </w:rPr>
      </w:pPr>
      <w:r/>
    </w:p>
    <w:p w:rsidRPr="007B69FD" w:rsidR="003C3658" w:rsidP="62F4E0FE" w:rsidRDefault="008F6E25" w14:paraId="73744C20" w14:textId="109B80D2" w14:noSpellErr="1">
      <w:pPr>
        <w:numPr>
          <w:ilvl w:val="0"/>
          <w:numId w:val="17"/>
        </w:numPr>
        <w:rPr>
          <w:sz w:val="20"/>
          <w:szCs w:val="20"/>
          <w:lang w:val="en-US"/>
        </w:rPr>
      </w:pPr>
      <w:r w:rsidRPr="62F4E0FE" w:rsidR="62F4E0FE">
        <w:rPr>
          <w:lang w:val="en-US"/>
        </w:rPr>
        <w:t xml:space="preserve">[17:13] Wale </w:t>
      </w:r>
      <w:r w:rsidRPr="62F4E0FE" w:rsidR="62F4E0FE">
        <w:rPr>
          <w:lang w:val="en-US"/>
        </w:rPr>
        <w:t>wanaume</w:t>
      </w:r>
      <w:r w:rsidRPr="62F4E0FE" w:rsidR="62F4E0FE">
        <w:rPr>
          <w:lang w:val="en-US"/>
        </w:rPr>
        <w:t xml:space="preserve"> </w:t>
      </w:r>
      <w:r w:rsidRPr="62F4E0FE" w:rsidR="62F4E0FE">
        <w:rPr>
          <w:lang w:val="en-US"/>
        </w:rPr>
        <w:t>kumi</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ukoma</w:t>
      </w:r>
      <w:r w:rsidRPr="62F4E0FE" w:rsidR="62F4E0FE">
        <w:rPr>
          <w:lang w:val="en-US"/>
        </w:rPr>
        <w:t xml:space="preserve"> </w:t>
      </w:r>
      <w:r w:rsidRPr="62F4E0FE" w:rsidR="62F4E0FE">
        <w:rPr>
          <w:lang w:val="en-US"/>
        </w:rPr>
        <w:t>walimwita</w:t>
      </w:r>
      <w:r w:rsidRPr="62F4E0FE" w:rsidR="62F4E0FE">
        <w:rPr>
          <w:lang w:val="en-US"/>
        </w:rPr>
        <w:t xml:space="preserve"> Yesu </w:t>
      </w:r>
      <w:r w:rsidRPr="62F4E0FE" w:rsidR="62F4E0FE">
        <w:rPr>
          <w:lang w:val="en-US"/>
        </w:rPr>
        <w:t>nini</w:t>
      </w:r>
      <w:r w:rsidRPr="62F4E0FE" w:rsidR="62F4E0FE">
        <w:rPr>
          <w:lang w:val="en-US"/>
        </w:rPr>
        <w:t>?</w:t>
      </w:r>
    </w:p>
    <w:p w:rsidRPr="007B69FD" w:rsidR="003C3658" w:rsidP="62F4E0FE" w:rsidRDefault="003C3658" w14:paraId="4F996A39" w14:textId="77777777" w14:noSpellErr="1">
      <w:pPr>
        <w:ind w:left="720"/>
        <w:rPr>
          <w:sz w:val="20"/>
          <w:szCs w:val="20"/>
          <w:lang w:val="en-US"/>
        </w:rPr>
      </w:pPr>
      <w:r w:rsidRPr="62F4E0FE" w:rsidR="62F4E0FE">
        <w:rPr>
          <w:lang w:val="en-US"/>
        </w:rPr>
        <w:t>Walimwita Mwalimu (</w:t>
      </w:r>
      <w:r w:rsidRPr="62F4E0FE" w:rsidR="62F4E0FE">
        <w:rPr>
          <w:lang w:val="en-US"/>
        </w:rPr>
        <w:t>na</w:t>
      </w:r>
      <w:r w:rsidRPr="62F4E0FE" w:rsidR="62F4E0FE">
        <w:rPr>
          <w:lang w:val="en-US"/>
        </w:rPr>
        <w:t xml:space="preserve"> pia </w:t>
      </w:r>
      <w:r w:rsidRPr="62F4E0FE" w:rsidR="62F4E0FE">
        <w:rPr>
          <w:lang w:val="en-US"/>
        </w:rPr>
        <w:t>kwa</w:t>
      </w:r>
      <w:r w:rsidRPr="62F4E0FE" w:rsidR="62F4E0FE">
        <w:rPr>
          <w:lang w:val="en-US"/>
        </w:rPr>
        <w:t xml:space="preserve"> </w:t>
      </w:r>
      <w:r w:rsidRPr="62F4E0FE" w:rsidR="62F4E0FE">
        <w:rPr>
          <w:lang w:val="en-US"/>
        </w:rPr>
        <w:t>jina</w:t>
      </w:r>
      <w:r w:rsidRPr="62F4E0FE" w:rsidR="62F4E0FE">
        <w:rPr>
          <w:lang w:val="en-US"/>
        </w:rPr>
        <w:t xml:space="preserve"> lake, Yesu).</w:t>
      </w:r>
    </w:p>
    <w:p w:rsidRPr="007B69FD" w:rsidR="003C3658" w:rsidP="003C3658" w:rsidRDefault="003C3658" w14:paraId="4B8CFDA0" w14:textId="77777777">
      <w:pPr>
        <w:ind w:left="720"/>
        <w:rPr>
          <w:sz w:val="20"/>
          <w:szCs w:val="20"/>
        </w:rPr>
      </w:pPr>
      <w:r/>
    </w:p>
    <w:p w:rsidRPr="007B69FD" w:rsidR="003C3658" w:rsidP="62F4E0FE" w:rsidRDefault="008F6E25" w14:paraId="7AEAB2B2" w14:textId="38A9C17F" w14:noSpellErr="1">
      <w:pPr>
        <w:numPr>
          <w:ilvl w:val="0"/>
          <w:numId w:val="17"/>
        </w:numPr>
        <w:rPr>
          <w:sz w:val="20"/>
          <w:szCs w:val="20"/>
          <w:lang w:val="en-US"/>
        </w:rPr>
      </w:pPr>
      <w:r w:rsidRPr="62F4E0FE" w:rsidR="62F4E0FE">
        <w:rPr>
          <w:lang w:val="en-US"/>
        </w:rPr>
        <w:t xml:space="preserve">[17:13]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wanaume</w:t>
      </w:r>
      <w:r w:rsidRPr="62F4E0FE" w:rsidR="62F4E0FE">
        <w:rPr>
          <w:lang w:val="en-US"/>
        </w:rPr>
        <w:t xml:space="preserve"> hao </w:t>
      </w:r>
      <w:r w:rsidRPr="62F4E0FE" w:rsidR="62F4E0FE">
        <w:rPr>
          <w:lang w:val="en-US"/>
        </w:rPr>
        <w:t>walimwomba</w:t>
      </w:r>
      <w:r w:rsidRPr="62F4E0FE" w:rsidR="62F4E0FE">
        <w:rPr>
          <w:lang w:val="en-US"/>
        </w:rPr>
        <w:t xml:space="preserve"> Yesu </w:t>
      </w:r>
      <w:r w:rsidRPr="62F4E0FE" w:rsidR="62F4E0FE">
        <w:rPr>
          <w:lang w:val="en-US"/>
        </w:rPr>
        <w:t>awaonyeshe</w:t>
      </w:r>
      <w:r w:rsidRPr="62F4E0FE" w:rsidR="62F4E0FE">
        <w:rPr>
          <w:lang w:val="en-US"/>
        </w:rPr>
        <w:t xml:space="preserve"> </w:t>
      </w:r>
      <w:r w:rsidRPr="62F4E0FE" w:rsidR="62F4E0FE">
        <w:rPr>
          <w:lang w:val="en-US"/>
        </w:rPr>
        <w:t>rehema</w:t>
      </w:r>
      <w:r w:rsidRPr="62F4E0FE" w:rsidR="62F4E0FE">
        <w:rPr>
          <w:lang w:val="en-US"/>
        </w:rPr>
        <w:t>?</w:t>
      </w:r>
    </w:p>
    <w:p w:rsidRPr="007B69FD" w:rsidR="003C3658" w:rsidP="48114252" w:rsidRDefault="003C3658" w14:paraId="18D6531F" w14:textId="2580D39F">
      <w:pPr>
        <w:ind w:left="720"/>
        <w:rPr>
          <w:sz w:val="20"/>
          <w:szCs w:val="20"/>
          <w:lang w:val="en-US"/>
        </w:rPr>
      </w:pPr>
      <w:r>
        <w:t>Huenda walikuwa wamesikia kwamba Yesu alikuwa mponyaji, na walitaka awaponye.</w:t>
      </w:r>
    </w:p>
    <w:p w:rsidRPr="007B69FD" w:rsidR="003C3658" w:rsidP="003C3658" w:rsidRDefault="003C3658" w14:paraId="713F9ADC" w14:textId="77777777">
      <w:pPr>
        <w:ind w:left="720"/>
        <w:rPr>
          <w:sz w:val="20"/>
          <w:szCs w:val="20"/>
        </w:rPr>
      </w:pPr>
      <w:r/>
    </w:p>
    <w:p w:rsidRPr="007B69FD" w:rsidR="003C3658" w:rsidP="62F4E0FE" w:rsidRDefault="008F6E25" w14:paraId="3024D884" w14:textId="6370EA5E" w14:noSpellErr="1">
      <w:pPr>
        <w:numPr>
          <w:ilvl w:val="0"/>
          <w:numId w:val="17"/>
        </w:numPr>
        <w:rPr>
          <w:sz w:val="20"/>
          <w:szCs w:val="20"/>
          <w:lang w:val="en-US"/>
        </w:rPr>
      </w:pPr>
      <w:r w:rsidRPr="62F4E0FE" w:rsidR="62F4E0FE">
        <w:rPr>
          <w:lang w:val="en-US"/>
        </w:rPr>
        <w:t xml:space="preserve">[17:14] Yesu </w:t>
      </w:r>
      <w:r w:rsidRPr="62F4E0FE" w:rsidR="62F4E0FE">
        <w:rPr>
          <w:lang w:val="en-US"/>
        </w:rPr>
        <w:t>aliwaambia</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10931DB1" w14:textId="77777777" w14:noSpellErr="1">
      <w:pPr>
        <w:ind w:left="720"/>
        <w:rPr>
          <w:sz w:val="20"/>
          <w:szCs w:val="20"/>
          <w:lang w:val="en-US"/>
        </w:rPr>
      </w:pPr>
      <w:r w:rsidRPr="62F4E0FE" w:rsidR="62F4E0FE">
        <w:rPr>
          <w:lang w:val="en-US"/>
        </w:rPr>
        <w:t xml:space="preserve">Yesu </w:t>
      </w:r>
      <w:r w:rsidRPr="62F4E0FE" w:rsidR="62F4E0FE">
        <w:rPr>
          <w:lang w:val="en-US"/>
        </w:rPr>
        <w:t>aliwaambia</w:t>
      </w:r>
      <w:r w:rsidRPr="62F4E0FE" w:rsidR="62F4E0FE">
        <w:rPr>
          <w:lang w:val="en-US"/>
        </w:rPr>
        <w:t xml:space="preserve"> </w:t>
      </w:r>
      <w:r w:rsidRPr="62F4E0FE" w:rsidR="62F4E0FE">
        <w:rPr>
          <w:lang w:val="en-US"/>
        </w:rPr>
        <w:t>waende</w:t>
      </w:r>
      <w:r w:rsidRPr="62F4E0FE" w:rsidR="62F4E0FE">
        <w:rPr>
          <w:lang w:val="en-US"/>
        </w:rPr>
        <w:t xml:space="preserve"> </w:t>
      </w:r>
      <w:r w:rsidRPr="62F4E0FE" w:rsidR="62F4E0FE">
        <w:rPr>
          <w:lang w:val="en-US"/>
        </w:rPr>
        <w:t>kujionyesha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makuhani</w:t>
      </w:r>
      <w:r w:rsidRPr="62F4E0FE" w:rsidR="62F4E0FE">
        <w:rPr>
          <w:lang w:val="en-US"/>
        </w:rPr>
        <w:t>.</w:t>
      </w:r>
    </w:p>
    <w:p w:rsidRPr="007B69FD" w:rsidR="003C3658" w:rsidP="003C3658" w:rsidRDefault="003C3658" w14:paraId="76E6CBB1" w14:textId="77777777">
      <w:pPr>
        <w:ind w:left="720"/>
        <w:rPr>
          <w:sz w:val="20"/>
          <w:szCs w:val="20"/>
        </w:rPr>
      </w:pPr>
      <w:r/>
    </w:p>
    <w:p w:rsidRPr="007B69FD" w:rsidR="003C3658" w:rsidP="62F4E0FE" w:rsidRDefault="008F6E25" w14:paraId="0F212E94" w14:textId="7DDC120E" w14:noSpellErr="1">
      <w:pPr>
        <w:numPr>
          <w:ilvl w:val="0"/>
          <w:numId w:val="17"/>
        </w:numPr>
        <w:rPr>
          <w:sz w:val="20"/>
          <w:szCs w:val="20"/>
          <w:lang w:val="en-US"/>
        </w:rPr>
      </w:pPr>
      <w:r w:rsidRPr="62F4E0FE" w:rsidR="62F4E0FE">
        <w:rPr>
          <w:lang w:val="en-US"/>
        </w:rPr>
        <w:t xml:space="preserve">[17:14] Ni </w:t>
      </w:r>
      <w:r w:rsidRPr="62F4E0FE" w:rsidR="62F4E0FE">
        <w:rPr>
          <w:lang w:val="en-US"/>
        </w:rPr>
        <w:t>nini</w:t>
      </w:r>
      <w:r w:rsidRPr="62F4E0FE" w:rsidR="62F4E0FE">
        <w:rPr>
          <w:lang w:val="en-US"/>
        </w:rPr>
        <w:t xml:space="preserve"> </w:t>
      </w:r>
      <w:r w:rsidRPr="62F4E0FE" w:rsidR="62F4E0FE">
        <w:rPr>
          <w:lang w:val="en-US"/>
        </w:rPr>
        <w:t>kilichowapata</w:t>
      </w:r>
      <w:r w:rsidRPr="62F4E0FE" w:rsidR="62F4E0FE">
        <w:rPr>
          <w:lang w:val="en-US"/>
        </w:rPr>
        <w:t xml:space="preserve"> </w:t>
      </w:r>
      <w:r w:rsidRPr="62F4E0FE" w:rsidR="62F4E0FE">
        <w:rPr>
          <w:lang w:val="en-US"/>
        </w:rPr>
        <w:t>wanaume</w:t>
      </w:r>
      <w:r w:rsidRPr="62F4E0FE" w:rsidR="62F4E0FE">
        <w:rPr>
          <w:lang w:val="en-US"/>
        </w:rPr>
        <w:t xml:space="preserve"> hao </w:t>
      </w:r>
      <w:r w:rsidRPr="62F4E0FE" w:rsidR="62F4E0FE">
        <w:rPr>
          <w:lang w:val="en-US"/>
        </w:rPr>
        <w:t>walipokuwa</w:t>
      </w:r>
      <w:r w:rsidRPr="62F4E0FE" w:rsidR="62F4E0FE">
        <w:rPr>
          <w:lang w:val="en-US"/>
        </w:rPr>
        <w:t xml:space="preserve"> </w:t>
      </w:r>
      <w:r w:rsidRPr="62F4E0FE" w:rsidR="62F4E0FE">
        <w:rPr>
          <w:lang w:val="en-US"/>
        </w:rPr>
        <w:t>wakienda</w:t>
      </w:r>
      <w:r w:rsidRPr="62F4E0FE" w:rsidR="62F4E0FE">
        <w:rPr>
          <w:lang w:val="en-US"/>
        </w:rPr>
        <w:t>?</w:t>
      </w:r>
    </w:p>
    <w:p w:rsidRPr="007B69FD" w:rsidR="003C3658" w:rsidP="62F4E0FE" w:rsidRDefault="003C3658" w14:paraId="07049F30" w14:textId="2B2F8CA7" w14:noSpellErr="1">
      <w:pPr>
        <w:ind w:left="720"/>
        <w:rPr>
          <w:sz w:val="20"/>
          <w:szCs w:val="20"/>
          <w:lang w:val="en-US"/>
        </w:rPr>
      </w:pPr>
      <w:r w:rsidRPr="62F4E0FE" w:rsidR="62F4E0FE">
        <w:rPr>
          <w:lang w:val="en-US"/>
        </w:rPr>
        <w:t>Walikuwa</w:t>
      </w:r>
      <w:r w:rsidRPr="62F4E0FE" w:rsidR="62F4E0FE">
        <w:rPr>
          <w:lang w:val="en-US"/>
        </w:rPr>
        <w:t xml:space="preserve"> </w:t>
      </w:r>
      <w:r w:rsidRPr="62F4E0FE" w:rsidR="62F4E0FE">
        <w:rPr>
          <w:lang w:val="en-US"/>
        </w:rPr>
        <w:t>wametakaswa</w:t>
      </w:r>
      <w:r w:rsidRPr="62F4E0FE" w:rsidR="62F4E0FE">
        <w:rPr>
          <w:lang w:val="en-US"/>
        </w:rPr>
        <w:t xml:space="preserve"> (</w:t>
      </w:r>
      <w:r w:rsidRPr="62F4E0FE" w:rsidR="62F4E0FE">
        <w:rPr>
          <w:lang w:val="en-US"/>
        </w:rPr>
        <w:t>yaani</w:t>
      </w:r>
      <w:r w:rsidRPr="62F4E0FE" w:rsidR="62F4E0FE">
        <w:rPr>
          <w:lang w:val="en-US"/>
        </w:rPr>
        <w:t xml:space="preserve"> </w:t>
      </w:r>
      <w:r w:rsidRPr="62F4E0FE" w:rsidR="62F4E0FE">
        <w:rPr>
          <w:lang w:val="en-US"/>
        </w:rPr>
        <w:t>waliponywa</w:t>
      </w:r>
      <w:r w:rsidRPr="62F4E0FE" w:rsidR="62F4E0FE">
        <w:rPr>
          <w:lang w:val="en-US"/>
        </w:rPr>
        <w:t>).</w:t>
      </w:r>
    </w:p>
    <w:p w:rsidRPr="007B69FD" w:rsidR="003C3658" w:rsidP="003C3658" w:rsidRDefault="003C3658" w14:paraId="575BA97C" w14:textId="77777777">
      <w:pPr>
        <w:ind w:left="720"/>
        <w:rPr>
          <w:sz w:val="20"/>
          <w:szCs w:val="20"/>
        </w:rPr>
      </w:pPr>
      <w:r/>
    </w:p>
    <w:p w:rsidRPr="007B69FD" w:rsidR="003C3658" w:rsidP="62F4E0FE" w:rsidRDefault="008F6E25" w14:paraId="7281EAF6" w14:textId="7EAD913A" w14:noSpellErr="1">
      <w:pPr>
        <w:numPr>
          <w:ilvl w:val="0"/>
          <w:numId w:val="17"/>
        </w:numPr>
        <w:rPr>
          <w:sz w:val="20"/>
          <w:szCs w:val="20"/>
          <w:lang w:val="en-US"/>
        </w:rPr>
      </w:pPr>
      <w:r w:rsidRPr="62F4E0FE" w:rsidR="62F4E0FE">
        <w:rPr>
          <w:lang w:val="en-US"/>
        </w:rPr>
        <w:t xml:space="preserve">[17:15] Mmoja </w:t>
      </w:r>
      <w:r w:rsidRPr="62F4E0FE" w:rsidR="62F4E0FE">
        <w:rPr>
          <w:lang w:val="en-US"/>
        </w:rPr>
        <w:t>wa</w:t>
      </w:r>
      <w:r w:rsidRPr="62F4E0FE" w:rsidR="62F4E0FE">
        <w:rPr>
          <w:lang w:val="en-US"/>
        </w:rPr>
        <w:t xml:space="preserve"> </w:t>
      </w:r>
      <w:r w:rsidRPr="62F4E0FE" w:rsidR="62F4E0FE">
        <w:rPr>
          <w:lang w:val="en-US"/>
        </w:rPr>
        <w:t>wanaume</w:t>
      </w:r>
      <w:r w:rsidRPr="62F4E0FE" w:rsidR="62F4E0FE">
        <w:rPr>
          <w:lang w:val="en-US"/>
        </w:rPr>
        <w:t xml:space="preserve"> hao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7D1FD54D" w14:textId="5BE405B0" w14:noSpellErr="1">
      <w:pPr>
        <w:ind w:left="720"/>
        <w:rPr>
          <w:sz w:val="20"/>
          <w:szCs w:val="20"/>
          <w:lang w:val="en-US"/>
        </w:rPr>
      </w:pPr>
      <w:r w:rsidRPr="62F4E0FE" w:rsidR="62F4E0FE">
        <w:rPr>
          <w:lang w:val="en-US"/>
        </w:rPr>
        <w:t>Akarudi</w:t>
      </w:r>
      <w:r w:rsidRPr="62F4E0FE" w:rsidR="62F4E0FE">
        <w:rPr>
          <w:lang w:val="en-US"/>
        </w:rPr>
        <w:t xml:space="preserve"> </w:t>
      </w:r>
      <w:r w:rsidRPr="62F4E0FE" w:rsidR="62F4E0FE">
        <w:rPr>
          <w:lang w:val="en-US"/>
        </w:rPr>
        <w:t>kwa</w:t>
      </w:r>
      <w:r w:rsidRPr="62F4E0FE" w:rsidR="62F4E0FE">
        <w:rPr>
          <w:lang w:val="en-US"/>
        </w:rPr>
        <w:t xml:space="preserve"> Yesu, </w:t>
      </w:r>
      <w:r w:rsidRPr="62F4E0FE" w:rsidR="62F4E0FE">
        <w:rPr>
          <w:lang w:val="en-US"/>
        </w:rPr>
        <w:t>akimtukuza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kubwa</w:t>
      </w:r>
      <w:r w:rsidRPr="62F4E0FE" w:rsidR="62F4E0FE">
        <w:rPr>
          <w:lang w:val="en-US"/>
        </w:rPr>
        <w:t>.</w:t>
      </w:r>
    </w:p>
    <w:p w:rsidRPr="007B69FD" w:rsidR="003C3658" w:rsidP="62F4E0FE" w:rsidRDefault="00DC2806" w14:paraId="4946E794" w14:textId="65B3AEF8" w14:noSpellErr="1">
      <w:pPr>
        <w:pStyle w:val="Continuedline"/>
        <w:rPr>
          <w:lang w:val="en-US"/>
        </w:rPr>
      </w:pPr>
      <w:r w:rsidRPr="62F4E0FE" w:rsidR="62F4E0FE">
        <w:rPr>
          <w:lang w:val="en-US"/>
        </w:rPr>
        <w:t xml:space="preserve">Luka 17:11-19 </w:t>
      </w:r>
      <w:r w:rsidRPr="62F4E0FE" w:rsidR="62F4E0FE">
        <w:rPr>
          <w:lang w:val="en-US"/>
        </w:rPr>
        <w:t>iliendelea</w:t>
      </w:r>
    </w:p>
    <w:p w:rsidRPr="007B69FD" w:rsidR="003C3658" w:rsidP="62F4E0FE" w:rsidRDefault="008F6E25" w14:paraId="402EF54D" w14:textId="63A95EB8" w14:noSpellErr="1">
      <w:pPr>
        <w:numPr>
          <w:ilvl w:val="0"/>
          <w:numId w:val="17"/>
        </w:numPr>
        <w:rPr>
          <w:sz w:val="20"/>
          <w:szCs w:val="20"/>
          <w:lang w:val="en-US"/>
        </w:rPr>
      </w:pPr>
      <w:r w:rsidRPr="62F4E0FE" w:rsidR="62F4E0FE">
        <w:rPr>
          <w:lang w:val="en-US"/>
        </w:rPr>
        <w:t xml:space="preserve">[17:16]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aliporudi</w:t>
      </w:r>
      <w:r w:rsidRPr="62F4E0FE" w:rsidR="62F4E0FE">
        <w:rPr>
          <w:lang w:val="en-US"/>
        </w:rPr>
        <w:t xml:space="preserve"> </w:t>
      </w:r>
      <w:r w:rsidRPr="62F4E0FE" w:rsidR="62F4E0FE">
        <w:rPr>
          <w:lang w:val="en-US"/>
        </w:rPr>
        <w:t>kwa</w:t>
      </w:r>
      <w:r w:rsidRPr="62F4E0FE" w:rsidR="62F4E0FE">
        <w:rPr>
          <w:lang w:val="en-US"/>
        </w:rPr>
        <w:t xml:space="preserve"> Yesu?</w:t>
      </w:r>
    </w:p>
    <w:p w:rsidRPr="007B69FD" w:rsidR="003C3658" w:rsidP="62F4E0FE" w:rsidRDefault="003C3658" w14:paraId="64857153" w14:textId="26D37230" w14:noSpellErr="1">
      <w:pPr>
        <w:ind w:left="720"/>
        <w:rPr>
          <w:sz w:val="20"/>
          <w:szCs w:val="20"/>
          <w:lang w:val="en-US"/>
        </w:rPr>
      </w:pPr>
      <w:r w:rsidRPr="62F4E0FE" w:rsidR="62F4E0FE">
        <w:rPr>
          <w:lang w:val="en-US"/>
        </w:rPr>
        <w:t>Akapiga</w:t>
      </w:r>
      <w:r w:rsidRPr="62F4E0FE" w:rsidR="62F4E0FE">
        <w:rPr>
          <w:lang w:val="en-US"/>
        </w:rPr>
        <w:t xml:space="preserve"> </w:t>
      </w:r>
      <w:r w:rsidRPr="62F4E0FE" w:rsidR="62F4E0FE">
        <w:rPr>
          <w:lang w:val="en-US"/>
        </w:rPr>
        <w:t>magoti</w:t>
      </w:r>
      <w:r w:rsidRPr="62F4E0FE" w:rsidR="62F4E0FE">
        <w:rPr>
          <w:lang w:val="en-US"/>
        </w:rPr>
        <w:t xml:space="preserve"> </w:t>
      </w:r>
      <w:r w:rsidRPr="62F4E0FE" w:rsidR="62F4E0FE">
        <w:rPr>
          <w:lang w:val="en-US"/>
        </w:rPr>
        <w:t>kifudifudi</w:t>
      </w:r>
      <w:r w:rsidRPr="62F4E0FE" w:rsidR="62F4E0FE">
        <w:rPr>
          <w:lang w:val="en-US"/>
        </w:rPr>
        <w:t xml:space="preserve">, </w:t>
      </w:r>
      <w:r w:rsidRPr="62F4E0FE" w:rsidR="62F4E0FE">
        <w:rPr>
          <w:lang w:val="en-US"/>
        </w:rPr>
        <w:t>akamshukuru</w:t>
      </w:r>
      <w:r w:rsidRPr="62F4E0FE" w:rsidR="62F4E0FE">
        <w:rPr>
          <w:lang w:val="en-US"/>
        </w:rPr>
        <w:t xml:space="preserve"> Yesu.</w:t>
      </w:r>
    </w:p>
    <w:p w:rsidRPr="007B69FD" w:rsidR="003C3658" w:rsidP="003C3658" w:rsidRDefault="003C3658" w14:paraId="6E595BA2" w14:textId="77777777">
      <w:pPr>
        <w:ind w:left="720"/>
        <w:rPr>
          <w:sz w:val="20"/>
          <w:szCs w:val="20"/>
        </w:rPr>
      </w:pPr>
      <w:r/>
    </w:p>
    <w:p w:rsidRPr="007B69FD" w:rsidR="003C3658" w:rsidP="62F4E0FE" w:rsidRDefault="008F6E25" w14:paraId="751D57ED" w14:textId="73A3B466" w14:noSpellErr="1">
      <w:pPr>
        <w:numPr>
          <w:ilvl w:val="0"/>
          <w:numId w:val="17"/>
        </w:numPr>
        <w:rPr>
          <w:sz w:val="20"/>
          <w:szCs w:val="20"/>
          <w:lang w:val="en-US"/>
        </w:rPr>
      </w:pPr>
      <w:r w:rsidRPr="62F4E0FE" w:rsidR="62F4E0FE">
        <w:rPr>
          <w:lang w:val="en-US"/>
        </w:rPr>
        <w:t xml:space="preserve">[17:17-18] </w:t>
      </w:r>
      <w:r w:rsidRPr="62F4E0FE" w:rsidR="62F4E0FE">
        <w:rPr>
          <w:lang w:val="en-US"/>
        </w:rPr>
        <w:t>Unafikiri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Yesu </w:t>
      </w:r>
      <w:r w:rsidRPr="62F4E0FE" w:rsidR="62F4E0FE">
        <w:rPr>
          <w:lang w:val="en-US"/>
        </w:rPr>
        <w:t>aliuliza</w:t>
      </w:r>
      <w:r w:rsidRPr="62F4E0FE" w:rsidR="62F4E0FE">
        <w:rPr>
          <w:lang w:val="en-US"/>
        </w:rPr>
        <w:t xml:space="preserve"> wale </w:t>
      </w:r>
      <w:r w:rsidRPr="62F4E0FE" w:rsidR="62F4E0FE">
        <w:rPr>
          <w:lang w:val="en-US"/>
        </w:rPr>
        <w:t>wengine</w:t>
      </w:r>
      <w:r w:rsidRPr="62F4E0FE" w:rsidR="62F4E0FE">
        <w:rPr>
          <w:lang w:val="en-US"/>
        </w:rPr>
        <w:t xml:space="preserve"> </w:t>
      </w:r>
      <w:r w:rsidRPr="62F4E0FE" w:rsidR="62F4E0FE">
        <w:rPr>
          <w:lang w:val="en-US"/>
        </w:rPr>
        <w:t>tisa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wapi</w:t>
      </w:r>
      <w:r w:rsidRPr="62F4E0FE" w:rsidR="62F4E0FE">
        <w:rPr>
          <w:lang w:val="en-US"/>
        </w:rPr>
        <w:t>?</w:t>
      </w:r>
    </w:p>
    <w:p w:rsidRPr="007B69FD" w:rsidR="003C3658" w:rsidP="48114252" w:rsidRDefault="00AF3C50" w14:paraId="01C30587" w14:textId="16106F5A">
      <w:pPr>
        <w:ind w:left="720"/>
        <w:rPr>
          <w:sz w:val="20"/>
          <w:szCs w:val="20"/>
          <w:lang w:val="en-US"/>
        </w:rPr>
      </w:pPr>
      <w:r>
        <w:t>(Majibu yanaweza kutofautiana.) Alionekana akikazia kwamba hawakumtukuza Mungu. Ni yule mtu mmoja tu aliyerudi na kumtukuza Mungu.</w:t>
      </w:r>
    </w:p>
    <w:p w:rsidRPr="007B69FD" w:rsidR="003C3658" w:rsidP="00DC2806" w:rsidRDefault="003C3658" w14:paraId="417807AA" w14:textId="77777777">
      <w:pPr>
        <w:rPr>
          <w:sz w:val="20"/>
          <w:szCs w:val="20"/>
        </w:rPr>
      </w:pPr>
      <w:r/>
    </w:p>
    <w:p w:rsidRPr="007B69FD" w:rsidR="003C3658" w:rsidP="62F4E0FE" w:rsidRDefault="008F6E25" w14:paraId="34CADFB9" w14:textId="6A4C9B0C" w14:noSpellErr="1">
      <w:pPr>
        <w:numPr>
          <w:ilvl w:val="0"/>
          <w:numId w:val="17"/>
        </w:numPr>
        <w:rPr>
          <w:sz w:val="20"/>
          <w:szCs w:val="20"/>
          <w:lang w:val="en-US"/>
        </w:rPr>
      </w:pPr>
      <w:r w:rsidRPr="62F4E0FE" w:rsidR="62F4E0FE">
        <w:rPr>
          <w:lang w:val="en-US"/>
        </w:rPr>
        <w:t xml:space="preserve">[17:16, 18]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Luka </w:t>
      </w:r>
      <w:r w:rsidRPr="62F4E0FE" w:rsidR="62F4E0FE">
        <w:rPr>
          <w:lang w:val="en-US"/>
        </w:rPr>
        <w:t>alitaja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Msamaria</w:t>
      </w:r>
      <w:r w:rsidRPr="62F4E0FE" w:rsidR="62F4E0FE">
        <w:rPr>
          <w:lang w:val="en-US"/>
        </w:rPr>
        <w:t xml:space="preserve">, </w:t>
      </w:r>
      <w:r w:rsidRPr="62F4E0FE" w:rsidR="62F4E0FE">
        <w:rPr>
          <w:lang w:val="en-US"/>
        </w:rPr>
        <w:t>na</w:t>
      </w:r>
      <w:r w:rsidRPr="62F4E0FE" w:rsidR="62F4E0FE">
        <w:rPr>
          <w:lang w:val="en-US"/>
        </w:rPr>
        <w:t xml:space="preserve"> Yesu </w:t>
      </w:r>
      <w:r w:rsidRPr="62F4E0FE" w:rsidR="62F4E0FE">
        <w:rPr>
          <w:lang w:val="en-US"/>
        </w:rPr>
        <w:t>akamwita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mgeni</w:t>
      </w:r>
      <w:r w:rsidRPr="62F4E0FE" w:rsidR="62F4E0FE">
        <w:rPr>
          <w:lang w:val="en-US"/>
        </w:rPr>
        <w:t>?</w:t>
      </w:r>
    </w:p>
    <w:p w:rsidRPr="007B69FD" w:rsidR="003C3658" w:rsidP="48114252" w:rsidRDefault="00AF3C50" w14:paraId="65F59A51" w14:textId="0F8C8592">
      <w:pPr>
        <w:ind w:left="720"/>
        <w:rPr>
          <w:sz w:val="20"/>
          <w:szCs w:val="20"/>
          <w:lang w:val="en-US"/>
        </w:rPr>
      </w:pPr>
      <w:r>
        <w:t>(Majibu yanaweza kutofautiana.) Yaelekea Luka na Yesu walikuwa wakionyesha kwamba si Myahudi aliyemsifu Mungu na kumshukuru Yesu. Yaelekea watu waliomsikiliza Yesu walishangazwa na jambo hilo.</w:t>
      </w:r>
    </w:p>
    <w:p w:rsidRPr="007B69FD" w:rsidR="003C3658" w:rsidP="003C3658" w:rsidRDefault="003C3658" w14:paraId="1A2DF4AA" w14:textId="77777777">
      <w:pPr>
        <w:ind w:left="720"/>
        <w:rPr>
          <w:sz w:val="20"/>
          <w:szCs w:val="20"/>
        </w:rPr>
      </w:pPr>
      <w:r/>
    </w:p>
    <w:p w:rsidRPr="007B69FD" w:rsidR="003C3658" w:rsidP="62F4E0FE" w:rsidRDefault="008F6E25" w14:paraId="700FCC10" w14:textId="17E50E14" w14:noSpellErr="1">
      <w:pPr>
        <w:numPr>
          <w:ilvl w:val="0"/>
          <w:numId w:val="17"/>
        </w:numPr>
        <w:rPr>
          <w:sz w:val="20"/>
          <w:szCs w:val="20"/>
          <w:lang w:val="en-US"/>
        </w:rPr>
      </w:pPr>
      <w:r w:rsidRPr="62F4E0FE" w:rsidR="62F4E0FE">
        <w:rPr>
          <w:lang w:val="en-US"/>
        </w:rPr>
        <w:t xml:space="preserve">[17:19] Yesu </w:t>
      </w:r>
      <w:r w:rsidRPr="62F4E0FE" w:rsidR="62F4E0FE">
        <w:rPr>
          <w:lang w:val="en-US"/>
        </w:rPr>
        <w:t>alisema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kilichomponya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w:t>
      </w:r>
    </w:p>
    <w:p w:rsidRPr="007B69FD" w:rsidR="003C3658" w:rsidP="62F4E0FE" w:rsidRDefault="003C3658" w14:paraId="29146565" w14:textId="77777777" w14:noSpellErr="1">
      <w:pPr>
        <w:ind w:left="720"/>
        <w:rPr>
          <w:sz w:val="20"/>
          <w:szCs w:val="20"/>
          <w:lang w:val="en-US"/>
        </w:rPr>
      </w:pPr>
      <w:r w:rsidRPr="62F4E0FE" w:rsidR="62F4E0FE">
        <w:rPr>
          <w:lang w:val="en-US"/>
        </w:rPr>
        <w:t xml:space="preserve">Imani </w:t>
      </w:r>
      <w:r w:rsidRPr="62F4E0FE" w:rsidR="62F4E0FE">
        <w:rPr>
          <w:lang w:val="en-US"/>
        </w:rPr>
        <w:t>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imemponya</w:t>
      </w:r>
      <w:r w:rsidRPr="62F4E0FE" w:rsidR="62F4E0FE">
        <w:rPr>
          <w:lang w:val="en-US"/>
        </w:rPr>
        <w:t>.</w:t>
      </w:r>
    </w:p>
    <w:p w:rsidRPr="007B69FD" w:rsidR="003C3658" w:rsidP="00DC2806" w:rsidRDefault="003C3658" w14:paraId="2C2D0136" w14:textId="77777777">
      <w:pPr>
        <w:rPr>
          <w:sz w:val="20"/>
          <w:szCs w:val="20"/>
        </w:rPr>
      </w:pPr>
      <w:r/>
    </w:p>
    <w:p w:rsidRPr="007B69FD" w:rsidR="003C3658" w:rsidP="62F4E0FE" w:rsidRDefault="003C3658" w14:paraId="559443D1" w14:textId="77777777" w14:noSpellErr="1">
      <w:pPr>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3C3658" w:rsidRDefault="003C3658" w14:paraId="461731FE" w14:textId="7097CEFF">
      <w:pPr/>
      <w:r/>
    </w:p>
    <w:p w:rsidRPr="007B69FD" w:rsidR="003C3658" w:rsidP="003C3658" w:rsidRDefault="003C3658" w14:paraId="434BE344" w14:textId="4C80D83C">
      <w:pPr>
        <w:pStyle w:val="Heading1"/>
        <w:keepNext w:val="0"/>
        <w:keepLines w:val="0"/>
        <w:spacing w:before="480"/>
        <w:rPr>
          <w:b/>
          <w:bCs/>
          <w:szCs w:val="44"/>
        </w:rPr>
      </w:pPr>
      <w:r>
        <w:t>Luka 18:9-14</w:t>
      </w:r>
    </w:p>
    <w:p w:rsidRPr="00170DC8" w:rsidR="00170DC8" w:rsidP="62F4E0FE" w:rsidRDefault="00170DC8" w14:paraId="6D13594D"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3C3658" w:rsidP="006D6990" w:rsidRDefault="003C3658" w14:paraId="515A825E"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3C3658" w:rsidP="0042261F" w:rsidRDefault="003C3658" w14:paraId="184821C0" w14:textId="56A3EC5D"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3C3658" w:rsidP="0042261F" w:rsidRDefault="003C3658" w14:paraId="22436ECF" w14:textId="615F50D7" w14:noSpellErr="1">
      <w:pPr>
        <w:pStyle w:val="Checklist"/>
        <w:rPr/>
      </w:pPr>
      <w:r w:rsidRPr="62F4E0FE" w:rsidR="62F4E0FE">
        <w:rPr>
          <w:lang w:val="en-US"/>
        </w:rPr>
        <w:t xml:space="preserve">Yesu </w:t>
      </w:r>
      <w:r w:rsidRPr="62F4E0FE" w:rsidR="62F4E0FE">
        <w:rPr>
          <w:lang w:val="en-US"/>
        </w:rPr>
        <w:t>alitoa</w:t>
      </w:r>
      <w:r w:rsidRPr="62F4E0FE" w:rsidR="62F4E0FE">
        <w:rPr>
          <w:lang w:val="en-US"/>
        </w:rPr>
        <w:t xml:space="preserve"> </w:t>
      </w:r>
      <w:r w:rsidRPr="62F4E0FE" w:rsidR="62F4E0FE">
        <w:rPr>
          <w:lang w:val="en-US"/>
        </w:rPr>
        <w:t>mfano</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waliojiona</w:t>
      </w:r>
      <w:r w:rsidRPr="62F4E0FE" w:rsidR="62F4E0FE">
        <w:rPr>
          <w:lang w:val="en-US"/>
        </w:rPr>
        <w:t xml:space="preserve"> </w:t>
      </w:r>
      <w:r w:rsidRPr="62F4E0FE" w:rsidR="62F4E0FE">
        <w:rPr>
          <w:lang w:val="en-US"/>
        </w:rPr>
        <w:t>kuwa</w:t>
      </w:r>
      <w:r w:rsidRPr="62F4E0FE" w:rsidR="62F4E0FE">
        <w:rPr>
          <w:lang w:val="en-US"/>
        </w:rPr>
        <w:t xml:space="preserve"> bora </w:t>
      </w:r>
      <w:r w:rsidRPr="62F4E0FE" w:rsidR="62F4E0FE">
        <w:rPr>
          <w:lang w:val="en-US"/>
        </w:rPr>
        <w:t>kuliko</w:t>
      </w:r>
      <w:r w:rsidRPr="62F4E0FE" w:rsidR="62F4E0FE">
        <w:rPr>
          <w:lang w:val="en-US"/>
        </w:rPr>
        <w:t xml:space="preserve"> </w:t>
      </w:r>
      <w:r w:rsidRPr="62F4E0FE" w:rsidR="62F4E0FE">
        <w:rPr>
          <w:lang w:val="en-US"/>
        </w:rPr>
        <w:t>wengine</w:t>
      </w:r>
      <w:r w:rsidRPr="62F4E0FE" w:rsidR="62F4E0FE">
        <w:rPr>
          <w:lang w:val="en-US"/>
        </w:rPr>
        <w:t>. [18:9]</w:t>
      </w:r>
    </w:p>
    <w:p w:rsidRPr="007B69FD" w:rsidR="003C3658" w:rsidP="0042261F" w:rsidRDefault="003C3658" w14:paraId="0FFECD8C" w14:textId="2B6D5695" w14:noSpellErr="1">
      <w:pPr>
        <w:pStyle w:val="Checklist"/>
        <w:rPr/>
      </w:pPr>
      <w:r w:rsidRPr="62F4E0FE" w:rsidR="62F4E0FE">
        <w:rPr>
          <w:lang w:val="en-US"/>
        </w:rPr>
        <w:t xml:space="preserve">Katika </w:t>
      </w:r>
      <w:r w:rsidRPr="62F4E0FE" w:rsidR="62F4E0FE">
        <w:rPr>
          <w:lang w:val="en-US"/>
        </w:rPr>
        <w:t>hadithi</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Farisayo</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kiburi</w:t>
      </w:r>
      <w:r w:rsidRPr="62F4E0FE" w:rsidR="62F4E0FE">
        <w:rPr>
          <w:lang w:val="en-US"/>
        </w:rPr>
        <w:t xml:space="preserve"> sana </w:t>
      </w:r>
      <w:r w:rsidRPr="62F4E0FE" w:rsidR="62F4E0FE">
        <w:rPr>
          <w:lang w:val="en-US"/>
        </w:rPr>
        <w:t>na</w:t>
      </w:r>
      <w:r w:rsidRPr="62F4E0FE" w:rsidR="62F4E0FE">
        <w:rPr>
          <w:lang w:val="en-US"/>
        </w:rPr>
        <w:t xml:space="preserve"> </w:t>
      </w:r>
      <w:r w:rsidRPr="62F4E0FE" w:rsidR="62F4E0FE">
        <w:rPr>
          <w:lang w:val="en-US"/>
        </w:rPr>
        <w:t>alijisifu</w:t>
      </w:r>
      <w:r w:rsidRPr="62F4E0FE" w:rsidR="62F4E0FE">
        <w:rPr>
          <w:lang w:val="en-US"/>
        </w:rPr>
        <w:t xml:space="preserve"> </w:t>
      </w:r>
      <w:r w:rsidRPr="62F4E0FE" w:rsidR="62F4E0FE">
        <w:rPr>
          <w:lang w:val="en-US"/>
        </w:rPr>
        <w:t>mbele</w:t>
      </w:r>
      <w:r w:rsidRPr="62F4E0FE" w:rsidR="62F4E0FE">
        <w:rPr>
          <w:lang w:val="en-US"/>
        </w:rPr>
        <w:t xml:space="preserve"> za </w:t>
      </w:r>
      <w:r w:rsidRPr="62F4E0FE" w:rsidR="62F4E0FE">
        <w:rPr>
          <w:lang w:val="en-US"/>
        </w:rPr>
        <w:t>Mungu</w:t>
      </w:r>
      <w:r w:rsidRPr="62F4E0FE" w:rsidR="62F4E0FE">
        <w:rPr>
          <w:lang w:val="en-US"/>
        </w:rPr>
        <w:t>. [18:11]</w:t>
      </w:r>
    </w:p>
    <w:p w:rsidRPr="007B69FD" w:rsidR="003C3658" w:rsidP="0042261F" w:rsidRDefault="003C3658" w14:paraId="3D203F3D" w14:textId="05196815" w14:noSpellErr="1">
      <w:pPr>
        <w:pStyle w:val="Checklist"/>
        <w:rPr/>
      </w:pPr>
      <w:r w:rsidRPr="62F4E0FE" w:rsidR="62F4E0FE">
        <w:rPr>
          <w:lang w:val="en-US"/>
        </w:rPr>
        <w:t>Mtoza-kodi</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alimsihi</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amwonyeshe</w:t>
      </w:r>
      <w:r w:rsidRPr="62F4E0FE" w:rsidR="62F4E0FE">
        <w:rPr>
          <w:lang w:val="en-US"/>
        </w:rPr>
        <w:t xml:space="preserve"> </w:t>
      </w:r>
      <w:r w:rsidRPr="62F4E0FE" w:rsidR="62F4E0FE">
        <w:rPr>
          <w:lang w:val="en-US"/>
        </w:rPr>
        <w:t>rehema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mtenda-dhambi</w:t>
      </w:r>
      <w:r w:rsidRPr="62F4E0FE" w:rsidR="62F4E0FE">
        <w:rPr>
          <w:lang w:val="en-US"/>
        </w:rPr>
        <w:t>. [18:13]</w:t>
      </w:r>
    </w:p>
    <w:p w:rsidRPr="007B69FD" w:rsidR="003C3658" w:rsidP="0042261F" w:rsidRDefault="003C3658" w14:paraId="1926D6A9" w14:textId="5DFE18C7" w14:noSpellErr="1">
      <w:pPr>
        <w:pStyle w:val="Checklist"/>
        <w:rPr/>
      </w:pPr>
      <w:r w:rsidRPr="62F4E0FE" w:rsidR="62F4E0FE">
        <w:rPr>
          <w:lang w:val="en-US"/>
        </w:rPr>
        <w:t xml:space="preserve">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mkusanya</w:t>
      </w:r>
      <w:r w:rsidRPr="62F4E0FE" w:rsidR="62F4E0FE">
        <w:rPr>
          <w:lang w:val="en-US"/>
        </w:rPr>
        <w:t xml:space="preserve"> - </w:t>
      </w:r>
      <w:r w:rsidRPr="62F4E0FE" w:rsidR="62F4E0FE">
        <w:rPr>
          <w:lang w:val="en-US"/>
        </w:rPr>
        <w:t>kodi</w:t>
      </w:r>
      <w:r w:rsidRPr="62F4E0FE" w:rsidR="62F4E0FE">
        <w:rPr>
          <w:lang w:val="en-US"/>
        </w:rPr>
        <w:t xml:space="preserve">, </w:t>
      </w:r>
      <w:r w:rsidRPr="62F4E0FE" w:rsidR="62F4E0FE">
        <w:rPr>
          <w:lang w:val="en-US"/>
        </w:rPr>
        <w:t>wala</w:t>
      </w:r>
      <w:r w:rsidRPr="62F4E0FE" w:rsidR="62F4E0FE">
        <w:rPr>
          <w:lang w:val="en-US"/>
        </w:rPr>
        <w:t xml:space="preserve"> </w:t>
      </w:r>
      <w:r w:rsidRPr="62F4E0FE" w:rsidR="62F4E0FE">
        <w:rPr>
          <w:lang w:val="en-US"/>
        </w:rPr>
        <w:t>si</w:t>
      </w:r>
      <w:r w:rsidRPr="62F4E0FE" w:rsidR="62F4E0FE">
        <w:rPr>
          <w:lang w:val="en-US"/>
        </w:rPr>
        <w:t xml:space="preserve"> </w:t>
      </w:r>
      <w:r w:rsidRPr="62F4E0FE" w:rsidR="62F4E0FE">
        <w:rPr>
          <w:lang w:val="en-US"/>
        </w:rPr>
        <w:t>Farisayo</w:t>
      </w:r>
      <w:r w:rsidRPr="62F4E0FE" w:rsidR="62F4E0FE">
        <w:rPr>
          <w:lang w:val="en-US"/>
        </w:rPr>
        <w:t xml:space="preserve">, </w:t>
      </w:r>
      <w:r w:rsidRPr="62F4E0FE" w:rsidR="62F4E0FE">
        <w:rPr>
          <w:lang w:val="en-US"/>
        </w:rPr>
        <w:t>ndiye</w:t>
      </w:r>
      <w:r w:rsidRPr="62F4E0FE" w:rsidR="62F4E0FE">
        <w:rPr>
          <w:lang w:val="en-US"/>
        </w:rPr>
        <w:t xml:space="preserve"> </w:t>
      </w:r>
      <w:r w:rsidRPr="62F4E0FE" w:rsidR="62F4E0FE">
        <w:rPr>
          <w:lang w:val="en-US"/>
        </w:rPr>
        <w:t>aliyekuwa</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haki</w:t>
      </w:r>
      <w:r w:rsidRPr="62F4E0FE" w:rsidR="62F4E0FE">
        <w:rPr>
          <w:lang w:val="en-US"/>
        </w:rPr>
        <w:t>. [18:14]</w:t>
      </w:r>
    </w:p>
    <w:p w:rsidRPr="007B69FD" w:rsidR="003C3658" w:rsidP="00C4389B" w:rsidRDefault="003C3658" w14:paraId="0205E086"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3C3658" w:rsidP="0042261F" w:rsidRDefault="003947E5" w14:paraId="368320F7" w14:textId="40CC63B8"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3C3658" w:rsidP="62F4E0FE" w:rsidRDefault="008F6E25" w14:paraId="5F94649E" w14:textId="78096674" w14:noSpellErr="1">
      <w:pPr>
        <w:numPr>
          <w:ilvl w:val="0"/>
          <w:numId w:val="18"/>
        </w:numPr>
        <w:rPr>
          <w:sz w:val="20"/>
          <w:szCs w:val="20"/>
          <w:lang w:val="en-US"/>
        </w:rPr>
      </w:pPr>
      <w:r w:rsidRPr="62F4E0FE" w:rsidR="62F4E0FE">
        <w:rPr>
          <w:lang w:val="en-US"/>
        </w:rPr>
        <w:t xml:space="preserve">[18:9] Yesu </w:t>
      </w:r>
      <w:r w:rsidRPr="62F4E0FE" w:rsidR="62F4E0FE">
        <w:rPr>
          <w:lang w:val="en-US"/>
        </w:rPr>
        <w:t>aliuambia</w:t>
      </w:r>
      <w:r w:rsidRPr="62F4E0FE" w:rsidR="62F4E0FE">
        <w:rPr>
          <w:lang w:val="en-US"/>
        </w:rPr>
        <w:t xml:space="preserve"> </w:t>
      </w:r>
      <w:r w:rsidRPr="62F4E0FE" w:rsidR="62F4E0FE">
        <w:rPr>
          <w:lang w:val="en-US"/>
        </w:rPr>
        <w:t>mfano</w:t>
      </w:r>
      <w:r w:rsidRPr="62F4E0FE" w:rsidR="62F4E0FE">
        <w:rPr>
          <w:lang w:val="en-US"/>
        </w:rPr>
        <w:t xml:space="preserve"> </w:t>
      </w:r>
      <w:r w:rsidRPr="62F4E0FE" w:rsidR="62F4E0FE">
        <w:rPr>
          <w:lang w:val="en-US"/>
        </w:rPr>
        <w:t>huu</w:t>
      </w:r>
      <w:r w:rsidRPr="62F4E0FE" w:rsidR="62F4E0FE">
        <w:rPr>
          <w:lang w:val="en-US"/>
        </w:rPr>
        <w:t xml:space="preserve"> </w:t>
      </w:r>
      <w:r w:rsidRPr="62F4E0FE" w:rsidR="62F4E0FE">
        <w:rPr>
          <w:lang w:val="en-US"/>
        </w:rPr>
        <w:t>nani</w:t>
      </w:r>
      <w:r w:rsidRPr="62F4E0FE" w:rsidR="62F4E0FE">
        <w:rPr>
          <w:lang w:val="en-US"/>
        </w:rPr>
        <w:t>?</w:t>
      </w:r>
    </w:p>
    <w:p w:rsidRPr="007B69FD" w:rsidR="003C3658" w:rsidP="62F4E0FE" w:rsidRDefault="003C3658" w14:paraId="5AE4FDC7" w14:textId="77777777" w14:noSpellErr="1">
      <w:pPr>
        <w:ind w:left="720"/>
        <w:rPr>
          <w:sz w:val="20"/>
          <w:szCs w:val="20"/>
          <w:lang w:val="en-US"/>
        </w:rPr>
      </w:pPr>
      <w:r w:rsidRPr="62F4E0FE" w:rsidR="62F4E0FE">
        <w:rPr>
          <w:lang w:val="en-US"/>
        </w:rPr>
        <w:t>Aliwaambia</w:t>
      </w:r>
      <w:r w:rsidRPr="62F4E0FE" w:rsidR="62F4E0FE">
        <w:rPr>
          <w:lang w:val="en-US"/>
        </w:rPr>
        <w:t xml:space="preserve"> </w:t>
      </w:r>
      <w:r w:rsidRPr="62F4E0FE" w:rsidR="62F4E0FE">
        <w:rPr>
          <w:lang w:val="en-US"/>
        </w:rPr>
        <w:t>watu</w:t>
      </w:r>
      <w:r w:rsidRPr="62F4E0FE" w:rsidR="62F4E0FE">
        <w:rPr>
          <w:lang w:val="en-US"/>
        </w:rPr>
        <w:t xml:space="preserve"> wale </w:t>
      </w:r>
      <w:r w:rsidRPr="62F4E0FE" w:rsidR="62F4E0FE">
        <w:rPr>
          <w:lang w:val="en-US"/>
        </w:rPr>
        <w:t>waliokuwa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uhakika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waadilifu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waliwadharau</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wengine</w:t>
      </w:r>
      <w:r w:rsidRPr="62F4E0FE" w:rsidR="62F4E0FE">
        <w:rPr>
          <w:lang w:val="en-US"/>
        </w:rPr>
        <w:t>.</w:t>
      </w:r>
    </w:p>
    <w:p w:rsidRPr="007B69FD" w:rsidR="003C3658" w:rsidP="003C3658" w:rsidRDefault="003C3658" w14:paraId="1DE8A937" w14:textId="77777777">
      <w:pPr>
        <w:ind w:left="720"/>
        <w:rPr>
          <w:sz w:val="20"/>
          <w:szCs w:val="20"/>
        </w:rPr>
      </w:pPr>
      <w:r/>
    </w:p>
    <w:p w:rsidRPr="007B69FD" w:rsidR="003C3658" w:rsidP="62F4E0FE" w:rsidRDefault="008F6E25" w14:paraId="01B0685E" w14:textId="1BAC5A04" w14:noSpellErr="1">
      <w:pPr>
        <w:numPr>
          <w:ilvl w:val="0"/>
          <w:numId w:val="18"/>
        </w:numPr>
        <w:rPr>
          <w:sz w:val="20"/>
          <w:szCs w:val="20"/>
          <w:lang w:val="en-US"/>
        </w:rPr>
      </w:pPr>
      <w:r w:rsidRPr="62F4E0FE" w:rsidR="62F4E0FE">
        <w:rPr>
          <w:lang w:val="en-US"/>
        </w:rPr>
        <w:t xml:space="preserve">[18:10] Katika </w:t>
      </w:r>
      <w:r w:rsidRPr="62F4E0FE" w:rsidR="62F4E0FE">
        <w:rPr>
          <w:lang w:val="en-US"/>
        </w:rPr>
        <w:t>hadithi</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 xml:space="preserve"> wale </w:t>
      </w:r>
      <w:r w:rsidRPr="62F4E0FE" w:rsidR="62F4E0FE">
        <w:rPr>
          <w:lang w:val="en-US"/>
        </w:rPr>
        <w:t>wanaume</w:t>
      </w:r>
      <w:r w:rsidRPr="62F4E0FE" w:rsidR="62F4E0FE">
        <w:rPr>
          <w:lang w:val="en-US"/>
        </w:rPr>
        <w:t xml:space="preserve"> </w:t>
      </w:r>
      <w:r w:rsidRPr="62F4E0FE" w:rsidR="62F4E0FE">
        <w:rPr>
          <w:lang w:val="en-US"/>
        </w:rPr>
        <w:t>wawili</w:t>
      </w:r>
      <w:r w:rsidRPr="62F4E0FE" w:rsidR="62F4E0FE">
        <w:rPr>
          <w:lang w:val="en-US"/>
        </w:rPr>
        <w:t xml:space="preserve"> </w:t>
      </w:r>
      <w:r w:rsidRPr="62F4E0FE" w:rsidR="62F4E0FE">
        <w:rPr>
          <w:lang w:val="en-US"/>
        </w:rPr>
        <w:t>walioenda</w:t>
      </w:r>
      <w:r w:rsidRPr="62F4E0FE" w:rsidR="62F4E0FE">
        <w:rPr>
          <w:lang w:val="en-US"/>
        </w:rPr>
        <w:t xml:space="preserve"> </w:t>
      </w:r>
      <w:r w:rsidRPr="62F4E0FE" w:rsidR="62F4E0FE">
        <w:rPr>
          <w:lang w:val="en-US"/>
        </w:rPr>
        <w:t>hekaluni</w:t>
      </w:r>
      <w:r w:rsidRPr="62F4E0FE" w:rsidR="62F4E0FE">
        <w:rPr>
          <w:lang w:val="en-US"/>
        </w:rPr>
        <w:t xml:space="preserve"> </w:t>
      </w:r>
      <w:r w:rsidRPr="62F4E0FE" w:rsidR="62F4E0FE">
        <w:rPr>
          <w:lang w:val="en-US"/>
        </w:rPr>
        <w:t>kusali</w:t>
      </w:r>
      <w:r w:rsidRPr="62F4E0FE" w:rsidR="62F4E0FE">
        <w:rPr>
          <w:lang w:val="en-US"/>
        </w:rPr>
        <w:t>?</w:t>
      </w:r>
    </w:p>
    <w:p w:rsidRPr="007B69FD" w:rsidR="003C3658" w:rsidP="62F4E0FE" w:rsidRDefault="003C3658" w14:paraId="67A09944" w14:textId="77777777" w14:noSpellErr="1">
      <w:pPr>
        <w:ind w:left="720"/>
        <w:rPr>
          <w:sz w:val="20"/>
          <w:szCs w:val="20"/>
          <w:lang w:val="en-US"/>
        </w:rPr>
      </w:pPr>
      <w:r w:rsidRPr="62F4E0FE" w:rsidR="62F4E0FE">
        <w:rPr>
          <w:lang w:val="en-US"/>
        </w:rPr>
        <w:t>Farisayo</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mtoza</w:t>
      </w:r>
      <w:r w:rsidRPr="62F4E0FE" w:rsidR="62F4E0FE">
        <w:rPr>
          <w:lang w:val="en-US"/>
        </w:rPr>
        <w:t xml:space="preserve"> </w:t>
      </w:r>
      <w:r w:rsidRPr="62F4E0FE" w:rsidR="62F4E0FE">
        <w:rPr>
          <w:lang w:val="en-US"/>
        </w:rPr>
        <w:t>ushuru</w:t>
      </w:r>
      <w:r w:rsidRPr="62F4E0FE" w:rsidR="62F4E0FE">
        <w:rPr>
          <w:lang w:val="en-US"/>
        </w:rPr>
        <w:t xml:space="preserve"> </w:t>
      </w:r>
      <w:r w:rsidRPr="62F4E0FE" w:rsidR="62F4E0FE">
        <w:rPr>
          <w:lang w:val="en-US"/>
        </w:rPr>
        <w:t>walipanda</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hekaluni</w:t>
      </w:r>
      <w:r w:rsidRPr="62F4E0FE" w:rsidR="62F4E0FE">
        <w:rPr>
          <w:lang w:val="en-US"/>
        </w:rPr>
        <w:t xml:space="preserve"> </w:t>
      </w:r>
      <w:r w:rsidRPr="62F4E0FE" w:rsidR="62F4E0FE">
        <w:rPr>
          <w:lang w:val="en-US"/>
        </w:rPr>
        <w:t>kusali</w:t>
      </w:r>
      <w:r w:rsidRPr="62F4E0FE" w:rsidR="62F4E0FE">
        <w:rPr>
          <w:lang w:val="en-US"/>
        </w:rPr>
        <w:t>.</w:t>
      </w:r>
    </w:p>
    <w:p w:rsidRPr="007B69FD" w:rsidR="003C3658" w:rsidP="003C3658" w:rsidRDefault="003C3658" w14:paraId="1724AB9C" w14:textId="77777777">
      <w:pPr>
        <w:ind w:left="720"/>
        <w:rPr>
          <w:sz w:val="20"/>
          <w:szCs w:val="20"/>
        </w:rPr>
      </w:pPr>
      <w:r/>
    </w:p>
    <w:p w:rsidRPr="007B69FD" w:rsidR="003C3658" w:rsidP="62F4E0FE" w:rsidRDefault="008F6E25" w14:paraId="74D84B59" w14:textId="3E061841" w14:noSpellErr="1">
      <w:pPr>
        <w:numPr>
          <w:ilvl w:val="0"/>
          <w:numId w:val="18"/>
        </w:numPr>
        <w:rPr>
          <w:sz w:val="20"/>
          <w:szCs w:val="20"/>
          <w:lang w:val="en-US"/>
        </w:rPr>
      </w:pPr>
      <w:r w:rsidRPr="62F4E0FE" w:rsidR="62F4E0FE">
        <w:rPr>
          <w:lang w:val="en-US"/>
        </w:rPr>
        <w:t xml:space="preserve">[18:11-12] </w:t>
      </w:r>
      <w:r w:rsidRPr="62F4E0FE" w:rsidR="62F4E0FE">
        <w:rPr>
          <w:lang w:val="en-US"/>
        </w:rPr>
        <w:t>Farisayo</w:t>
      </w:r>
      <w:r w:rsidRPr="62F4E0FE" w:rsidR="62F4E0FE">
        <w:rPr>
          <w:lang w:val="en-US"/>
        </w:rPr>
        <w:t xml:space="preserve">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katika</w:t>
      </w:r>
      <w:r w:rsidRPr="62F4E0FE" w:rsidR="62F4E0FE">
        <w:rPr>
          <w:lang w:val="en-US"/>
        </w:rPr>
        <w:t xml:space="preserve"> sala </w:t>
      </w:r>
      <w:r w:rsidRPr="62F4E0FE" w:rsidR="62F4E0FE">
        <w:rPr>
          <w:lang w:val="en-US"/>
        </w:rPr>
        <w:t>yake</w:t>
      </w:r>
      <w:r w:rsidRPr="62F4E0FE" w:rsidR="62F4E0FE">
        <w:rPr>
          <w:lang w:val="en-US"/>
        </w:rPr>
        <w:t>?</w:t>
      </w:r>
    </w:p>
    <w:p w:rsidRPr="007B69FD" w:rsidR="003C3658" w:rsidP="62F4E0FE" w:rsidRDefault="003C3658" w14:paraId="28CF80B5" w14:textId="77777777" w14:noSpellErr="1">
      <w:pPr>
        <w:ind w:left="720"/>
        <w:rPr>
          <w:sz w:val="20"/>
          <w:szCs w:val="20"/>
          <w:lang w:val="en-US"/>
        </w:rPr>
      </w:pPr>
      <w:r w:rsidRPr="62F4E0FE" w:rsidR="62F4E0FE">
        <w:rPr>
          <w:lang w:val="en-US"/>
        </w:rPr>
        <w:t>Alimshukuru</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hakuwa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waliokuwa</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aina</w:t>
      </w:r>
      <w:r w:rsidRPr="62F4E0FE" w:rsidR="62F4E0FE">
        <w:rPr>
          <w:lang w:val="en-US"/>
        </w:rPr>
        <w:t xml:space="preserve"> </w:t>
      </w:r>
      <w:r w:rsidRPr="62F4E0FE" w:rsidR="62F4E0FE">
        <w:rPr>
          <w:lang w:val="en-US"/>
        </w:rPr>
        <w:t>mbalimbali</w:t>
      </w:r>
      <w:r w:rsidRPr="62F4E0FE" w:rsidR="62F4E0FE">
        <w:rPr>
          <w:lang w:val="en-US"/>
        </w:rPr>
        <w:t xml:space="preserve">. Kisha </w:t>
      </w:r>
      <w:r w:rsidRPr="62F4E0FE" w:rsidR="62F4E0FE">
        <w:rPr>
          <w:lang w:val="en-US"/>
        </w:rPr>
        <w:t>akamwambia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jinsi</w:t>
      </w:r>
      <w:r w:rsidRPr="62F4E0FE" w:rsidR="62F4E0FE">
        <w:rPr>
          <w:lang w:val="en-US"/>
        </w:rPr>
        <w:t xml:space="preserve"> </w:t>
      </w:r>
      <w:r w:rsidRPr="62F4E0FE" w:rsidR="62F4E0FE">
        <w:rPr>
          <w:lang w:val="en-US"/>
        </w:rPr>
        <w:t>alivyofunga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kutoa</w:t>
      </w:r>
      <w:r w:rsidRPr="62F4E0FE" w:rsidR="62F4E0FE">
        <w:rPr>
          <w:lang w:val="en-US"/>
        </w:rPr>
        <w:t xml:space="preserve"> </w:t>
      </w: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kumi</w:t>
      </w:r>
      <w:r w:rsidRPr="62F4E0FE" w:rsidR="62F4E0FE">
        <w:rPr>
          <w:lang w:val="en-US"/>
        </w:rPr>
        <w:t>.</w:t>
      </w:r>
    </w:p>
    <w:p w:rsidRPr="007B69FD" w:rsidR="003C3658" w:rsidP="003C3658" w:rsidRDefault="003C3658" w14:paraId="3B895E78" w14:textId="77777777">
      <w:pPr>
        <w:ind w:left="360"/>
        <w:rPr>
          <w:sz w:val="20"/>
          <w:szCs w:val="20"/>
        </w:rPr>
      </w:pPr>
      <w:r/>
    </w:p>
    <w:p w:rsidRPr="007B69FD" w:rsidR="003C3658" w:rsidP="62F4E0FE" w:rsidRDefault="008F6E25" w14:paraId="1FF9FCB5" w14:textId="0ADD566D" w14:noSpellErr="1">
      <w:pPr>
        <w:numPr>
          <w:ilvl w:val="0"/>
          <w:numId w:val="18"/>
        </w:numPr>
        <w:rPr>
          <w:sz w:val="20"/>
          <w:szCs w:val="20"/>
          <w:lang w:val="en-US"/>
        </w:rPr>
      </w:pPr>
      <w:r w:rsidRPr="62F4E0FE" w:rsidR="62F4E0FE">
        <w:rPr>
          <w:lang w:val="en-US"/>
        </w:rPr>
        <w:t xml:space="preserve">[18:11-12] </w:t>
      </w:r>
      <w:r w:rsidRPr="62F4E0FE" w:rsidR="62F4E0FE">
        <w:rPr>
          <w:lang w:val="en-US"/>
        </w:rPr>
        <w:t>Unafikiri</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hili</w:t>
      </w:r>
      <w:r w:rsidRPr="62F4E0FE" w:rsidR="62F4E0FE">
        <w:rPr>
          <w:lang w:val="en-US"/>
        </w:rPr>
        <w:t xml:space="preserve"> </w:t>
      </w:r>
      <w:r w:rsidRPr="62F4E0FE" w:rsidR="62F4E0FE">
        <w:rPr>
          <w:lang w:val="en-US"/>
        </w:rPr>
        <w:t>linaonyesha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maoni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Farisayo</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uadilifu</w:t>
      </w:r>
      <w:r w:rsidRPr="62F4E0FE" w:rsidR="62F4E0FE">
        <w:rPr>
          <w:lang w:val="en-US"/>
        </w:rPr>
        <w:t xml:space="preserve"> wake </w:t>
      </w:r>
      <w:r w:rsidRPr="62F4E0FE" w:rsidR="62F4E0FE">
        <w:rPr>
          <w:lang w:val="en-US"/>
        </w:rPr>
        <w:t>mwenyewe</w:t>
      </w:r>
      <w:r w:rsidRPr="62F4E0FE" w:rsidR="62F4E0FE">
        <w:rPr>
          <w:lang w:val="en-US"/>
        </w:rPr>
        <w:t xml:space="preserve"> </w:t>
      </w:r>
      <w:r w:rsidRPr="62F4E0FE" w:rsidR="62F4E0FE">
        <w:rPr>
          <w:lang w:val="en-US"/>
        </w:rPr>
        <w:t>akilinganishwa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wengine</w:t>
      </w:r>
      <w:r w:rsidRPr="62F4E0FE" w:rsidR="62F4E0FE">
        <w:rPr>
          <w:lang w:val="en-US"/>
        </w:rPr>
        <w:t>?</w:t>
      </w:r>
    </w:p>
    <w:p w:rsidRPr="007B69FD" w:rsidR="003C3658" w:rsidP="62F4E0FE" w:rsidRDefault="00EE5CBA" w14:paraId="546080CC" w14:textId="18FFBAF3"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Yaonekana</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laonyesha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Farisayo</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alifikiri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mwadilifu</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kuliko</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wengine</w:t>
      </w:r>
      <w:r w:rsidRPr="62F4E0FE" w:rsidR="62F4E0FE">
        <w:rPr>
          <w:lang w:val="en-US"/>
        </w:rPr>
        <w:t>.</w:t>
      </w:r>
    </w:p>
    <w:p w:rsidRPr="007B69FD" w:rsidR="003C3658" w:rsidP="003C3658" w:rsidRDefault="003C3658" w14:paraId="1539F22C" w14:textId="77777777">
      <w:pPr>
        <w:ind w:left="720"/>
        <w:rPr>
          <w:sz w:val="20"/>
          <w:szCs w:val="20"/>
        </w:rPr>
      </w:pPr>
      <w:r/>
    </w:p>
    <w:p w:rsidRPr="007B69FD" w:rsidR="003C3658" w:rsidP="62F4E0FE" w:rsidRDefault="008F6E25" w14:paraId="6B0C3036" w14:textId="68493AC8" w14:noSpellErr="1">
      <w:pPr>
        <w:numPr>
          <w:ilvl w:val="0"/>
          <w:numId w:val="18"/>
        </w:numPr>
        <w:rPr>
          <w:sz w:val="20"/>
          <w:szCs w:val="20"/>
          <w:lang w:val="en-US"/>
        </w:rPr>
      </w:pPr>
      <w:r w:rsidRPr="62F4E0FE" w:rsidR="62F4E0FE">
        <w:rPr>
          <w:lang w:val="en-US"/>
        </w:rPr>
        <w:t xml:space="preserve">[18:13] </w:t>
      </w:r>
      <w:r w:rsidRPr="62F4E0FE" w:rsidR="62F4E0FE">
        <w:rPr>
          <w:lang w:val="en-US"/>
        </w:rPr>
        <w:t>Mtoza</w:t>
      </w:r>
      <w:r w:rsidRPr="62F4E0FE" w:rsidR="62F4E0FE">
        <w:rPr>
          <w:lang w:val="en-US"/>
        </w:rPr>
        <w:t xml:space="preserve"> </w:t>
      </w:r>
      <w:r w:rsidRPr="62F4E0FE" w:rsidR="62F4E0FE">
        <w:rPr>
          <w:lang w:val="en-US"/>
        </w:rPr>
        <w:t>ushuru</w:t>
      </w:r>
      <w:r w:rsidRPr="62F4E0FE" w:rsidR="62F4E0FE">
        <w:rPr>
          <w:lang w:val="en-US"/>
        </w:rPr>
        <w:t xml:space="preserve"> </w:t>
      </w:r>
      <w:r w:rsidRPr="62F4E0FE" w:rsidR="62F4E0FE">
        <w:rPr>
          <w:lang w:val="en-US"/>
        </w:rPr>
        <w:t>alisali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nini</w:t>
      </w:r>
      <w:r w:rsidRPr="62F4E0FE" w:rsidR="62F4E0FE">
        <w:rPr>
          <w:lang w:val="en-US"/>
        </w:rPr>
        <w:t>?</w:t>
      </w:r>
    </w:p>
    <w:p w:rsidRPr="007B69FD" w:rsidR="003C3658" w:rsidP="62F4E0FE" w:rsidRDefault="003C3658" w14:paraId="4DA28A97" w14:textId="77777777" w14:noSpellErr="1">
      <w:pPr>
        <w:ind w:left="720"/>
        <w:rPr>
          <w:sz w:val="20"/>
          <w:szCs w:val="20"/>
          <w:lang w:val="en-US"/>
        </w:rPr>
      </w:pPr>
      <w:r w:rsidRPr="62F4E0FE" w:rsidR="62F4E0FE">
        <w:rPr>
          <w:lang w:val="en-US"/>
        </w:rPr>
        <w:t>Alimwomba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amhurumie</w:t>
      </w:r>
      <w:r w:rsidRPr="62F4E0FE" w:rsidR="62F4E0FE">
        <w:rPr>
          <w:lang w:val="en-US"/>
        </w:rPr>
        <w:t xml:space="preserve">. </w:t>
      </w:r>
      <w:r w:rsidRPr="62F4E0FE" w:rsidR="62F4E0FE">
        <w:rPr>
          <w:lang w:val="en-US"/>
        </w:rPr>
        <w:t>Alijiita</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dhambi</w:t>
      </w:r>
      <w:r w:rsidRPr="62F4E0FE" w:rsidR="62F4E0FE">
        <w:rPr>
          <w:lang w:val="en-US"/>
        </w:rPr>
        <w:t>.</w:t>
      </w:r>
    </w:p>
    <w:p w:rsidRPr="007B69FD" w:rsidR="003C3658" w:rsidP="003C3658" w:rsidRDefault="003C3658" w14:paraId="6FABB02C" w14:textId="77777777">
      <w:pPr>
        <w:ind w:left="720"/>
        <w:rPr>
          <w:sz w:val="20"/>
          <w:szCs w:val="20"/>
        </w:rPr>
      </w:pPr>
      <w:r/>
    </w:p>
    <w:p w:rsidRPr="007B69FD" w:rsidR="003C3658" w:rsidP="62F4E0FE" w:rsidRDefault="008F6E25" w14:paraId="289288B7" w14:textId="5C610AC8" w14:noSpellErr="1">
      <w:pPr>
        <w:numPr>
          <w:ilvl w:val="0"/>
          <w:numId w:val="18"/>
        </w:numPr>
        <w:rPr>
          <w:sz w:val="20"/>
          <w:szCs w:val="20"/>
          <w:lang w:val="en-US"/>
        </w:rPr>
      </w:pPr>
      <w:r w:rsidRPr="62F4E0FE" w:rsidR="62F4E0FE">
        <w:rPr>
          <w:lang w:val="en-US"/>
        </w:rPr>
        <w:t xml:space="preserve">[18:13] </w:t>
      </w:r>
      <w:r w:rsidRPr="62F4E0FE" w:rsidR="62F4E0FE">
        <w:rPr>
          <w:lang w:val="en-US"/>
        </w:rPr>
        <w:t>Mtoza</w:t>
      </w:r>
      <w:r w:rsidRPr="62F4E0FE" w:rsidR="62F4E0FE">
        <w:rPr>
          <w:lang w:val="en-US"/>
        </w:rPr>
        <w:t xml:space="preserve"> </w:t>
      </w:r>
      <w:r w:rsidRPr="62F4E0FE" w:rsidR="62F4E0FE">
        <w:rPr>
          <w:lang w:val="en-US"/>
        </w:rPr>
        <w:t>ushuru</w:t>
      </w:r>
      <w:r w:rsidRPr="62F4E0FE" w:rsidR="62F4E0FE">
        <w:rPr>
          <w:lang w:val="en-US"/>
        </w:rPr>
        <w:t xml:space="preserve"> </w:t>
      </w:r>
      <w:r w:rsidRPr="62F4E0FE" w:rsidR="62F4E0FE">
        <w:rPr>
          <w:lang w:val="en-US"/>
        </w:rPr>
        <w:t>alionyeshaje</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aliona</w:t>
      </w:r>
      <w:r w:rsidRPr="62F4E0FE" w:rsidR="62F4E0FE">
        <w:rPr>
          <w:lang w:val="en-US"/>
        </w:rPr>
        <w:t xml:space="preserve"> </w:t>
      </w:r>
      <w:r w:rsidRPr="62F4E0FE" w:rsidR="62F4E0FE">
        <w:rPr>
          <w:lang w:val="en-US"/>
        </w:rPr>
        <w:t>aibu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yake</w:t>
      </w:r>
      <w:r w:rsidRPr="62F4E0FE" w:rsidR="62F4E0FE">
        <w:rPr>
          <w:lang w:val="en-US"/>
        </w:rPr>
        <w:t>?</w:t>
      </w:r>
    </w:p>
    <w:p w:rsidRPr="007B69FD" w:rsidR="003C3658" w:rsidP="62F4E0FE" w:rsidRDefault="003C3658" w14:paraId="18938A5B" w14:textId="77777777" w14:noSpellErr="1">
      <w:pPr>
        <w:ind w:left="720"/>
        <w:rPr>
          <w:sz w:val="20"/>
          <w:szCs w:val="20"/>
          <w:lang w:val="en-US"/>
        </w:rPr>
      </w:pPr>
      <w:r w:rsidRPr="62F4E0FE" w:rsidR="62F4E0FE">
        <w:rPr>
          <w:lang w:val="en-US"/>
        </w:rPr>
        <w:t>Akasimama</w:t>
      </w:r>
      <w:r w:rsidRPr="62F4E0FE" w:rsidR="62F4E0FE">
        <w:rPr>
          <w:lang w:val="en-US"/>
        </w:rPr>
        <w:t xml:space="preserve"> </w:t>
      </w:r>
      <w:r w:rsidRPr="62F4E0FE" w:rsidR="62F4E0FE">
        <w:rPr>
          <w:lang w:val="en-US"/>
        </w:rPr>
        <w:t>mbali</w:t>
      </w:r>
      <w:r w:rsidRPr="62F4E0FE" w:rsidR="62F4E0FE">
        <w:rPr>
          <w:lang w:val="en-US"/>
        </w:rPr>
        <w:t xml:space="preserve">, </w:t>
      </w:r>
      <w:r w:rsidRPr="62F4E0FE" w:rsidR="62F4E0FE">
        <w:rPr>
          <w:lang w:val="en-US"/>
        </w:rPr>
        <w:t>akajipiga-piga</w:t>
      </w:r>
      <w:r w:rsidRPr="62F4E0FE" w:rsidR="62F4E0FE">
        <w:rPr>
          <w:lang w:val="en-US"/>
        </w:rPr>
        <w:t xml:space="preserve"> </w:t>
      </w:r>
      <w:r w:rsidRPr="62F4E0FE" w:rsidR="62F4E0FE">
        <w:rPr>
          <w:lang w:val="en-US"/>
        </w:rPr>
        <w:t>kifua</w:t>
      </w:r>
      <w:r w:rsidRPr="62F4E0FE" w:rsidR="62F4E0FE">
        <w:rPr>
          <w:lang w:val="en-US"/>
        </w:rPr>
        <w:t xml:space="preserve">, </w:t>
      </w:r>
      <w:r w:rsidRPr="62F4E0FE" w:rsidR="62F4E0FE">
        <w:rPr>
          <w:lang w:val="en-US"/>
        </w:rPr>
        <w:t>wala</w:t>
      </w:r>
      <w:r w:rsidRPr="62F4E0FE" w:rsidR="62F4E0FE">
        <w:rPr>
          <w:lang w:val="en-US"/>
        </w:rPr>
        <w:t xml:space="preserve"> </w:t>
      </w:r>
      <w:r w:rsidRPr="62F4E0FE" w:rsidR="62F4E0FE">
        <w:rPr>
          <w:lang w:val="en-US"/>
        </w:rPr>
        <w:t>hakutaka</w:t>
      </w:r>
      <w:r w:rsidRPr="62F4E0FE" w:rsidR="62F4E0FE">
        <w:rPr>
          <w:lang w:val="en-US"/>
        </w:rPr>
        <w:t xml:space="preserve"> </w:t>
      </w:r>
      <w:r w:rsidRPr="62F4E0FE" w:rsidR="62F4E0FE">
        <w:rPr>
          <w:lang w:val="en-US"/>
        </w:rPr>
        <w:t>kuinua</w:t>
      </w:r>
      <w:r w:rsidRPr="62F4E0FE" w:rsidR="62F4E0FE">
        <w:rPr>
          <w:lang w:val="en-US"/>
        </w:rPr>
        <w:t xml:space="preserve"> macho </w:t>
      </w:r>
      <w:r w:rsidRPr="62F4E0FE" w:rsidR="62F4E0FE">
        <w:rPr>
          <w:lang w:val="en-US"/>
        </w:rPr>
        <w:t>yake</w:t>
      </w:r>
      <w:r w:rsidRPr="62F4E0FE" w:rsidR="62F4E0FE">
        <w:rPr>
          <w:lang w:val="en-US"/>
        </w:rPr>
        <w:t xml:space="preserve"> </w:t>
      </w:r>
      <w:r w:rsidRPr="62F4E0FE" w:rsidR="62F4E0FE">
        <w:rPr>
          <w:lang w:val="en-US"/>
        </w:rPr>
        <w:t>mbinguni</w:t>
      </w:r>
      <w:r w:rsidRPr="62F4E0FE" w:rsidR="62F4E0FE">
        <w:rPr>
          <w:lang w:val="en-US"/>
        </w:rPr>
        <w:t>.</w:t>
      </w:r>
    </w:p>
    <w:p w:rsidRPr="007B69FD" w:rsidR="003C3658" w:rsidP="003C3658" w:rsidRDefault="003C3658" w14:paraId="6F2F8F89" w14:textId="77777777">
      <w:pPr>
        <w:ind w:left="720"/>
        <w:rPr>
          <w:sz w:val="20"/>
          <w:szCs w:val="20"/>
        </w:rPr>
      </w:pPr>
      <w:r/>
    </w:p>
    <w:p w:rsidRPr="007B69FD" w:rsidR="003C3658" w:rsidP="62F4E0FE" w:rsidRDefault="008F6E25" w14:paraId="0EA269BE" w14:textId="11E78BBA" w14:noSpellErr="1">
      <w:pPr>
        <w:numPr>
          <w:ilvl w:val="0"/>
          <w:numId w:val="18"/>
        </w:numPr>
        <w:rPr>
          <w:sz w:val="20"/>
          <w:szCs w:val="20"/>
          <w:lang w:val="en-US"/>
        </w:rPr>
      </w:pPr>
      <w:r w:rsidRPr="62F4E0FE" w:rsidR="62F4E0FE">
        <w:rPr>
          <w:lang w:val="en-US"/>
        </w:rPr>
        <w:t xml:space="preserve">[18:14] Ni </w:t>
      </w:r>
      <w:r w:rsidRPr="62F4E0FE" w:rsidR="62F4E0FE">
        <w:rPr>
          <w:lang w:val="en-US"/>
        </w:rPr>
        <w:t>nani</w:t>
      </w:r>
      <w:r w:rsidRPr="62F4E0FE" w:rsidR="62F4E0FE">
        <w:rPr>
          <w:lang w:val="en-US"/>
        </w:rPr>
        <w:t xml:space="preserve"> </w:t>
      </w:r>
      <w:r w:rsidRPr="62F4E0FE" w:rsidR="62F4E0FE">
        <w:rPr>
          <w:lang w:val="en-US"/>
        </w:rPr>
        <w:t>aliyerudi</w:t>
      </w:r>
      <w:r w:rsidRPr="62F4E0FE" w:rsidR="62F4E0FE">
        <w:rPr>
          <w:lang w:val="en-US"/>
        </w:rPr>
        <w:t xml:space="preserve"> </w:t>
      </w:r>
      <w:r w:rsidRPr="62F4E0FE" w:rsidR="62F4E0FE">
        <w:rPr>
          <w:lang w:val="en-US"/>
        </w:rPr>
        <w:t>nyumbani</w:t>
      </w:r>
      <w:r w:rsidRPr="62F4E0FE" w:rsidR="62F4E0FE">
        <w:rPr>
          <w:lang w:val="en-US"/>
        </w:rPr>
        <w:t xml:space="preserve"> </w:t>
      </w:r>
      <w:r w:rsidRPr="62F4E0FE" w:rsidR="62F4E0FE">
        <w:rPr>
          <w:lang w:val="en-US"/>
        </w:rPr>
        <w:t>kwake</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kuhesabiwa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mbele</w:t>
      </w:r>
      <w:r w:rsidRPr="62F4E0FE" w:rsidR="62F4E0FE">
        <w:rPr>
          <w:lang w:val="en-US"/>
        </w:rPr>
        <w:t xml:space="preserve"> za </w:t>
      </w:r>
      <w:r w:rsidRPr="62F4E0FE" w:rsidR="62F4E0FE">
        <w:rPr>
          <w:lang w:val="en-US"/>
        </w:rPr>
        <w:t>Mungu</w:t>
      </w:r>
      <w:r w:rsidRPr="62F4E0FE" w:rsidR="62F4E0FE">
        <w:rPr>
          <w:lang w:val="en-US"/>
        </w:rPr>
        <w:t>?</w:t>
      </w:r>
    </w:p>
    <w:p w:rsidRPr="007B69FD" w:rsidR="003C3658" w:rsidP="62F4E0FE" w:rsidRDefault="003C3658" w14:paraId="07BF51F4" w14:textId="77777777" w14:noSpellErr="1">
      <w:pPr>
        <w:ind w:left="720"/>
        <w:rPr>
          <w:sz w:val="20"/>
          <w:szCs w:val="20"/>
          <w:lang w:val="en-US"/>
        </w:rPr>
      </w:pPr>
      <w:r w:rsidRPr="62F4E0FE" w:rsidR="62F4E0FE">
        <w:rPr>
          <w:lang w:val="en-US"/>
        </w:rPr>
        <w:t>Mtoza</w:t>
      </w:r>
      <w:r w:rsidRPr="62F4E0FE" w:rsidR="62F4E0FE">
        <w:rPr>
          <w:lang w:val="en-US"/>
        </w:rPr>
        <w:t xml:space="preserve"> </w:t>
      </w:r>
      <w:r w:rsidRPr="62F4E0FE" w:rsidR="62F4E0FE">
        <w:rPr>
          <w:lang w:val="en-US"/>
        </w:rPr>
        <w:t>ushuru</w:t>
      </w:r>
      <w:r w:rsidRPr="62F4E0FE" w:rsidR="62F4E0FE">
        <w:rPr>
          <w:lang w:val="en-US"/>
        </w:rPr>
        <w:t xml:space="preserve"> </w:t>
      </w:r>
      <w:r w:rsidRPr="62F4E0FE" w:rsidR="62F4E0FE">
        <w:rPr>
          <w:lang w:val="en-US"/>
        </w:rPr>
        <w:t>alirudi</w:t>
      </w:r>
      <w:r w:rsidRPr="62F4E0FE" w:rsidR="62F4E0FE">
        <w:rPr>
          <w:lang w:val="en-US"/>
        </w:rPr>
        <w:t xml:space="preserve"> </w:t>
      </w:r>
      <w:r w:rsidRPr="62F4E0FE" w:rsidR="62F4E0FE">
        <w:rPr>
          <w:lang w:val="en-US"/>
        </w:rPr>
        <w:t>nyumbani</w:t>
      </w:r>
      <w:r w:rsidRPr="62F4E0FE" w:rsidR="62F4E0FE">
        <w:rPr>
          <w:lang w:val="en-US"/>
        </w:rPr>
        <w:t xml:space="preserve"> </w:t>
      </w:r>
      <w:r w:rsidRPr="62F4E0FE" w:rsidR="62F4E0FE">
        <w:rPr>
          <w:lang w:val="en-US"/>
        </w:rPr>
        <w:t>akiwa</w:t>
      </w:r>
      <w:r w:rsidRPr="62F4E0FE" w:rsidR="62F4E0FE">
        <w:rPr>
          <w:lang w:val="en-US"/>
        </w:rPr>
        <w:t xml:space="preserve"> </w:t>
      </w:r>
      <w:r w:rsidRPr="62F4E0FE" w:rsidR="62F4E0FE">
        <w:rPr>
          <w:lang w:val="en-US"/>
        </w:rPr>
        <w:t>amehesabiwa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mwadilifu</w:t>
      </w:r>
      <w:r w:rsidRPr="62F4E0FE" w:rsidR="62F4E0FE">
        <w:rPr>
          <w:lang w:val="en-US"/>
        </w:rPr>
        <w:t xml:space="preserve"> </w:t>
      </w:r>
      <w:r w:rsidRPr="62F4E0FE" w:rsidR="62F4E0FE">
        <w:rPr>
          <w:lang w:val="en-US"/>
        </w:rPr>
        <w:t>mbele</w:t>
      </w:r>
      <w:r w:rsidRPr="62F4E0FE" w:rsidR="62F4E0FE">
        <w:rPr>
          <w:lang w:val="en-US"/>
        </w:rPr>
        <w:t xml:space="preserve"> za </w:t>
      </w:r>
      <w:r w:rsidRPr="62F4E0FE" w:rsidR="62F4E0FE">
        <w:rPr>
          <w:lang w:val="en-US"/>
        </w:rPr>
        <w:t>Mungu</w:t>
      </w:r>
      <w:r w:rsidRPr="62F4E0FE" w:rsidR="62F4E0FE">
        <w:rPr>
          <w:lang w:val="en-US"/>
        </w:rPr>
        <w:t>.</w:t>
      </w:r>
    </w:p>
    <w:p w:rsidRPr="007B69FD" w:rsidR="003C3658" w:rsidP="003C3658" w:rsidRDefault="003C3658" w14:paraId="51B7AC65" w14:textId="77777777">
      <w:pPr>
        <w:ind w:left="720"/>
        <w:rPr>
          <w:sz w:val="20"/>
          <w:szCs w:val="20"/>
        </w:rPr>
      </w:pPr>
      <w:r/>
    </w:p>
    <w:p w:rsidRPr="007B69FD" w:rsidR="003C3658" w:rsidP="62F4E0FE" w:rsidRDefault="008F6E25" w14:paraId="0E5D85B9" w14:textId="7AE815B7" w14:noSpellErr="1">
      <w:pPr>
        <w:numPr>
          <w:ilvl w:val="0"/>
          <w:numId w:val="18"/>
        </w:numPr>
        <w:rPr>
          <w:sz w:val="20"/>
          <w:szCs w:val="20"/>
          <w:lang w:val="en-US"/>
        </w:rPr>
      </w:pPr>
      <w:r w:rsidRPr="62F4E0FE" w:rsidR="62F4E0FE">
        <w:rPr>
          <w:lang w:val="en-US"/>
        </w:rPr>
        <w:t xml:space="preserve">[18:14] Yesu </w:t>
      </w:r>
      <w:r w:rsidRPr="62F4E0FE" w:rsidR="62F4E0FE">
        <w:rPr>
          <w:lang w:val="en-US"/>
        </w:rPr>
        <w:t>alijumlishaje</w:t>
      </w:r>
      <w:r w:rsidRPr="62F4E0FE" w:rsidR="62F4E0FE">
        <w:rPr>
          <w:lang w:val="en-US"/>
        </w:rPr>
        <w:t xml:space="preserve"> </w:t>
      </w:r>
      <w:r w:rsidRPr="62F4E0FE" w:rsidR="62F4E0FE">
        <w:rPr>
          <w:lang w:val="en-US"/>
        </w:rPr>
        <w:t>somo</w:t>
      </w:r>
      <w:r w:rsidRPr="62F4E0FE" w:rsidR="62F4E0FE">
        <w:rPr>
          <w:lang w:val="en-US"/>
        </w:rPr>
        <w:t xml:space="preserve"> la </w:t>
      </w:r>
      <w:r w:rsidRPr="62F4E0FE" w:rsidR="62F4E0FE">
        <w:rPr>
          <w:lang w:val="en-US"/>
        </w:rPr>
        <w:t>mfano</w:t>
      </w:r>
      <w:r w:rsidRPr="62F4E0FE" w:rsidR="62F4E0FE">
        <w:rPr>
          <w:lang w:val="en-US"/>
        </w:rPr>
        <w:t xml:space="preserve"> </w:t>
      </w:r>
      <w:r w:rsidRPr="62F4E0FE" w:rsidR="62F4E0FE">
        <w:rPr>
          <w:lang w:val="en-US"/>
        </w:rPr>
        <w:t>huu</w:t>
      </w:r>
      <w:r w:rsidRPr="62F4E0FE" w:rsidR="62F4E0FE">
        <w:rPr>
          <w:lang w:val="en-US"/>
        </w:rPr>
        <w:t>?</w:t>
      </w:r>
    </w:p>
    <w:p w:rsidRPr="007B69FD" w:rsidR="003C3658" w:rsidP="62F4E0FE" w:rsidRDefault="003C3658" w14:paraId="34DFB451" w14:textId="77777777" w14:noSpellErr="1">
      <w:pPr>
        <w:ind w:left="720"/>
        <w:rPr>
          <w:sz w:val="20"/>
          <w:szCs w:val="20"/>
          <w:lang w:val="en-US"/>
        </w:rPr>
      </w:pPr>
      <w:r w:rsidRPr="62F4E0FE" w:rsidR="62F4E0FE">
        <w:rPr>
          <w:lang w:val="en-US"/>
        </w:rPr>
        <w:t xml:space="preserve">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ajikwezaye</w:t>
      </w:r>
      <w:r w:rsidRPr="62F4E0FE" w:rsidR="62F4E0FE">
        <w:rPr>
          <w:lang w:val="en-US"/>
        </w:rPr>
        <w:t xml:space="preserve"> </w:t>
      </w:r>
      <w:r w:rsidRPr="62F4E0FE" w:rsidR="62F4E0FE">
        <w:rPr>
          <w:lang w:val="en-US"/>
        </w:rPr>
        <w:t>atadhiliwa</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ajidhiliye</w:t>
      </w:r>
      <w:r w:rsidRPr="62F4E0FE" w:rsidR="62F4E0FE">
        <w:rPr>
          <w:lang w:val="en-US"/>
        </w:rPr>
        <w:t xml:space="preserve"> </w:t>
      </w:r>
      <w:r w:rsidRPr="62F4E0FE" w:rsidR="62F4E0FE">
        <w:rPr>
          <w:lang w:val="en-US"/>
        </w:rPr>
        <w:t>atakwezwa</w:t>
      </w:r>
      <w:r w:rsidRPr="62F4E0FE" w:rsidR="62F4E0FE">
        <w:rPr>
          <w:lang w:val="en-US"/>
        </w:rPr>
        <w:t>.</w:t>
      </w:r>
    </w:p>
    <w:p w:rsidRPr="007B69FD" w:rsidR="003C3658" w:rsidP="62F4E0FE" w:rsidRDefault="003C3658" w14:paraId="0515646A"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3C3658" w:rsidP="003C3658" w:rsidRDefault="003C3658" w14:paraId="1F15B20B" w14:textId="77777777">
      <w:pPr>
        <w:spacing w:before="240" w:after="240"/>
        <w:rPr>
          <w:b/>
          <w:sz w:val="20"/>
          <w:szCs w:val="20"/>
        </w:rPr>
      </w:pPr>
      <w:r/>
    </w:p>
    <w:p w:rsidRPr="007B69FD" w:rsidR="004E2AFC" w:rsidP="003C3658" w:rsidRDefault="004E2AFC" w14:paraId="78AEEF3C" w14:textId="77777777">
      <w:pPr>
        <w:spacing w:before="240" w:after="240"/>
        <w:rPr>
          <w:b/>
          <w:sz w:val="20"/>
          <w:szCs w:val="20"/>
        </w:rPr>
      </w:pPr>
      <w:r/>
    </w:p>
    <w:p w:rsidRPr="007B69FD" w:rsidR="004E2AFC" w:rsidP="004E2AFC" w:rsidRDefault="004E2AFC" w14:paraId="3ED82D3C" w14:textId="52475543">
      <w:pPr>
        <w:pStyle w:val="Heading1"/>
        <w:keepNext w:val="0"/>
        <w:keepLines w:val="0"/>
        <w:spacing w:before="480"/>
        <w:rPr>
          <w:b/>
          <w:bCs/>
          <w:szCs w:val="44"/>
        </w:rPr>
      </w:pPr>
      <w:r>
        <w:t>Luka 19:28-48</w:t>
      </w:r>
    </w:p>
    <w:p w:rsidRPr="00170DC8" w:rsidR="00170DC8" w:rsidP="62F4E0FE" w:rsidRDefault="00170DC8" w14:paraId="1A55E373"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4E2AFC" w:rsidP="006D6990" w:rsidRDefault="004E2AFC" w14:paraId="064C27CC"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4E2AFC" w:rsidP="0042261F" w:rsidRDefault="004E2AFC" w14:paraId="329F7E26" w14:textId="11DC0C4E"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4E2AFC" w:rsidP="0042261F" w:rsidRDefault="004E2AFC" w14:paraId="2BB744C2" w14:textId="719D8177" w14:noSpellErr="1">
      <w:pPr>
        <w:pStyle w:val="Checklist"/>
        <w:rPr/>
      </w:pPr>
      <w:r w:rsidRPr="62F4E0FE" w:rsidR="62F4E0FE">
        <w:rPr>
          <w:lang w:val="en-US"/>
        </w:rPr>
        <w:t xml:space="preserve">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wawili</w:t>
      </w:r>
      <w:r w:rsidRPr="62F4E0FE" w:rsidR="62F4E0FE">
        <w:rPr>
          <w:lang w:val="en-US"/>
        </w:rPr>
        <w:t xml:space="preserve"> </w:t>
      </w:r>
      <w:r w:rsidRPr="62F4E0FE" w:rsidR="62F4E0FE">
        <w:rPr>
          <w:lang w:val="en-US"/>
        </w:rPr>
        <w:t>mahali</w:t>
      </w:r>
      <w:r w:rsidRPr="62F4E0FE" w:rsidR="62F4E0FE">
        <w:rPr>
          <w:lang w:val="en-US"/>
        </w:rPr>
        <w:t xml:space="preserve"> </w:t>
      </w:r>
      <w:r w:rsidRPr="62F4E0FE" w:rsidR="62F4E0FE">
        <w:rPr>
          <w:lang w:val="en-US"/>
        </w:rPr>
        <w:t>ambapo</w:t>
      </w:r>
      <w:r w:rsidRPr="62F4E0FE" w:rsidR="62F4E0FE">
        <w:rPr>
          <w:lang w:val="en-US"/>
        </w:rPr>
        <w:t xml:space="preserve"> </w:t>
      </w:r>
      <w:r w:rsidRPr="62F4E0FE" w:rsidR="62F4E0FE">
        <w:rPr>
          <w:lang w:val="en-US"/>
        </w:rPr>
        <w:t>wangeweza</w:t>
      </w:r>
      <w:r w:rsidRPr="62F4E0FE" w:rsidR="62F4E0FE">
        <w:rPr>
          <w:lang w:val="en-US"/>
        </w:rPr>
        <w:t xml:space="preserve"> </w:t>
      </w:r>
      <w:r w:rsidRPr="62F4E0FE" w:rsidR="62F4E0FE">
        <w:rPr>
          <w:lang w:val="en-US"/>
        </w:rPr>
        <w:t>kupata</w:t>
      </w:r>
      <w:r w:rsidRPr="62F4E0FE" w:rsidR="62F4E0FE">
        <w:rPr>
          <w:lang w:val="en-US"/>
        </w:rPr>
        <w:t xml:space="preserve"> </w:t>
      </w:r>
      <w:r w:rsidRPr="62F4E0FE" w:rsidR="62F4E0FE">
        <w:rPr>
          <w:lang w:val="en-US"/>
        </w:rPr>
        <w:t>mwana-punda</w:t>
      </w:r>
      <w:r w:rsidRPr="62F4E0FE" w:rsidR="62F4E0FE">
        <w:rPr>
          <w:lang w:val="en-US"/>
        </w:rPr>
        <w:t xml:space="preserve"> </w:t>
      </w:r>
      <w:r w:rsidRPr="62F4E0FE" w:rsidR="62F4E0FE">
        <w:rPr>
          <w:lang w:val="en-US"/>
        </w:rPr>
        <w:t>ambaye</w:t>
      </w:r>
      <w:r w:rsidRPr="62F4E0FE" w:rsidR="62F4E0FE">
        <w:rPr>
          <w:lang w:val="en-US"/>
        </w:rPr>
        <w:t xml:space="preserve"> </w:t>
      </w:r>
      <w:r w:rsidRPr="62F4E0FE" w:rsidR="62F4E0FE">
        <w:rPr>
          <w:lang w:val="en-US"/>
        </w:rPr>
        <w:t>hakuwa</w:t>
      </w:r>
      <w:r w:rsidRPr="62F4E0FE" w:rsidR="62F4E0FE">
        <w:rPr>
          <w:lang w:val="en-US"/>
        </w:rPr>
        <w:t xml:space="preserve"> </w:t>
      </w:r>
      <w:r w:rsidRPr="62F4E0FE" w:rsidR="62F4E0FE">
        <w:rPr>
          <w:lang w:val="en-US"/>
        </w:rPr>
        <w:t>amewahi</w:t>
      </w:r>
      <w:r w:rsidRPr="62F4E0FE" w:rsidR="62F4E0FE">
        <w:rPr>
          <w:lang w:val="en-US"/>
        </w:rPr>
        <w:t xml:space="preserve"> </w:t>
      </w:r>
      <w:r w:rsidRPr="62F4E0FE" w:rsidR="62F4E0FE">
        <w:rPr>
          <w:lang w:val="en-US"/>
        </w:rPr>
        <w:t>kuendeshwa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aliwaambia</w:t>
      </w:r>
      <w:r w:rsidRPr="62F4E0FE" w:rsidR="62F4E0FE">
        <w:rPr>
          <w:lang w:val="en-US"/>
        </w:rPr>
        <w:t xml:space="preserve"> </w:t>
      </w:r>
      <w:r w:rsidRPr="62F4E0FE" w:rsidR="62F4E0FE">
        <w:rPr>
          <w:lang w:val="en-US"/>
        </w:rPr>
        <w:t>jambo</w:t>
      </w:r>
      <w:r w:rsidRPr="62F4E0FE" w:rsidR="62F4E0FE">
        <w:rPr>
          <w:lang w:val="en-US"/>
        </w:rPr>
        <w:t xml:space="preserve"> la </w:t>
      </w:r>
      <w:r w:rsidRPr="62F4E0FE" w:rsidR="62F4E0FE">
        <w:rPr>
          <w:lang w:val="en-US"/>
        </w:rPr>
        <w:t>kusema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wamwone</w:t>
      </w:r>
      <w:r w:rsidRPr="62F4E0FE" w:rsidR="62F4E0FE">
        <w:rPr>
          <w:lang w:val="en-US"/>
        </w:rPr>
        <w:t>. [19:28-34]</w:t>
      </w:r>
    </w:p>
    <w:p w:rsidRPr="007B69FD" w:rsidR="004E2AFC" w:rsidP="0042261F" w:rsidRDefault="004E2AFC" w14:paraId="30D58EDC" w14:textId="6840FA38" w14:noSpellErr="1">
      <w:pPr>
        <w:pStyle w:val="Checklist"/>
        <w:rPr/>
      </w:pPr>
      <w:r w:rsidRPr="62F4E0FE" w:rsidR="62F4E0FE">
        <w:rPr>
          <w:lang w:val="en-US"/>
        </w:rPr>
        <w:t xml:space="preserve">Yesu </w:t>
      </w:r>
      <w:r w:rsidRPr="62F4E0FE" w:rsidR="62F4E0FE">
        <w:rPr>
          <w:lang w:val="en-US"/>
        </w:rPr>
        <w:t>aliingia</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akiwa</w:t>
      </w:r>
      <w:r w:rsidRPr="62F4E0FE" w:rsidR="62F4E0FE">
        <w:rPr>
          <w:lang w:val="en-US"/>
        </w:rPr>
        <w:t xml:space="preserve"> </w:t>
      </w:r>
      <w:r w:rsidRPr="62F4E0FE" w:rsidR="62F4E0FE">
        <w:rPr>
          <w:lang w:val="en-US"/>
        </w:rPr>
        <w:t>amepanda</w:t>
      </w:r>
      <w:r w:rsidRPr="62F4E0FE" w:rsidR="62F4E0FE">
        <w:rPr>
          <w:lang w:val="en-US"/>
        </w:rPr>
        <w:t xml:space="preserve"> </w:t>
      </w:r>
      <w:r w:rsidRPr="62F4E0FE" w:rsidR="62F4E0FE">
        <w:rPr>
          <w:lang w:val="en-US"/>
        </w:rPr>
        <w:t>mwana-punda</w:t>
      </w:r>
      <w:r w:rsidRPr="62F4E0FE" w:rsidR="62F4E0FE">
        <w:rPr>
          <w:lang w:val="en-US"/>
        </w:rPr>
        <w:t>. [19:35-36]</w:t>
      </w:r>
    </w:p>
    <w:p w:rsidRPr="007B69FD" w:rsidR="004E2AFC" w:rsidP="0042261F" w:rsidRDefault="004E2AFC" w14:paraId="0BD6533C" w14:textId="35BA60E3" w14:noSpellErr="1">
      <w:pPr>
        <w:pStyle w:val="Checklist"/>
        <w:rPr/>
      </w:pPr>
      <w:r w:rsidRPr="62F4E0FE" w:rsidR="62F4E0FE">
        <w:rPr>
          <w:lang w:val="en-US"/>
        </w:rPr>
        <w:t>Watu</w:t>
      </w:r>
      <w:r w:rsidRPr="62F4E0FE" w:rsidR="62F4E0FE">
        <w:rPr>
          <w:lang w:val="en-US"/>
        </w:rPr>
        <w:t xml:space="preserve"> </w:t>
      </w:r>
      <w:r w:rsidRPr="62F4E0FE" w:rsidR="62F4E0FE">
        <w:rPr>
          <w:lang w:val="en-US"/>
        </w:rPr>
        <w:t>walifurahi</w:t>
      </w:r>
      <w:r w:rsidRPr="62F4E0FE" w:rsidR="62F4E0FE">
        <w:rPr>
          <w:lang w:val="en-US"/>
        </w:rPr>
        <w:t xml:space="preserve">, </w:t>
      </w:r>
      <w:r w:rsidRPr="62F4E0FE" w:rsidR="62F4E0FE">
        <w:rPr>
          <w:lang w:val="en-US"/>
        </w:rPr>
        <w:t>nao</w:t>
      </w:r>
      <w:r w:rsidRPr="62F4E0FE" w:rsidR="62F4E0FE">
        <w:rPr>
          <w:lang w:val="en-US"/>
        </w:rPr>
        <w:t xml:space="preserve"> </w:t>
      </w:r>
      <w:r w:rsidRPr="62F4E0FE" w:rsidR="62F4E0FE">
        <w:rPr>
          <w:lang w:val="en-US"/>
        </w:rPr>
        <w:t>wakamsifu</w:t>
      </w:r>
      <w:r w:rsidRPr="62F4E0FE" w:rsidR="62F4E0FE">
        <w:rPr>
          <w:lang w:val="en-US"/>
        </w:rPr>
        <w:t xml:space="preserve"> Yesu </w:t>
      </w:r>
      <w:r w:rsidRPr="62F4E0FE" w:rsidR="62F4E0FE">
        <w:rPr>
          <w:lang w:val="en-US"/>
        </w:rPr>
        <w:t>alipokuwa</w:t>
      </w:r>
      <w:r w:rsidRPr="62F4E0FE" w:rsidR="62F4E0FE">
        <w:rPr>
          <w:lang w:val="en-US"/>
        </w:rPr>
        <w:t xml:space="preserve"> </w:t>
      </w:r>
      <w:r w:rsidRPr="62F4E0FE" w:rsidR="62F4E0FE">
        <w:rPr>
          <w:lang w:val="en-US"/>
        </w:rPr>
        <w:t>akipanda</w:t>
      </w:r>
      <w:r w:rsidRPr="62F4E0FE" w:rsidR="62F4E0FE">
        <w:rPr>
          <w:lang w:val="en-US"/>
        </w:rPr>
        <w:t xml:space="preserve"> </w:t>
      </w:r>
      <w:r w:rsidRPr="62F4E0FE" w:rsidR="62F4E0FE">
        <w:rPr>
          <w:lang w:val="en-US"/>
        </w:rPr>
        <w:t>farasi</w:t>
      </w:r>
      <w:r w:rsidRPr="62F4E0FE" w:rsidR="62F4E0FE">
        <w:rPr>
          <w:lang w:val="en-US"/>
        </w:rPr>
        <w:t xml:space="preserve"> </w:t>
      </w:r>
      <w:r w:rsidRPr="62F4E0FE" w:rsidR="62F4E0FE">
        <w:rPr>
          <w:lang w:val="en-US"/>
        </w:rPr>
        <w:t>kuingia</w:t>
      </w:r>
      <w:r w:rsidRPr="62F4E0FE" w:rsidR="62F4E0FE">
        <w:rPr>
          <w:lang w:val="en-US"/>
        </w:rPr>
        <w:t xml:space="preserve"> </w:t>
      </w:r>
      <w:r w:rsidRPr="62F4E0FE" w:rsidR="62F4E0FE">
        <w:rPr>
          <w:lang w:val="en-US"/>
        </w:rPr>
        <w:t>mjini</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viongozi</w:t>
      </w:r>
      <w:r w:rsidRPr="62F4E0FE" w:rsidR="62F4E0FE">
        <w:rPr>
          <w:lang w:val="en-US"/>
        </w:rPr>
        <w:t xml:space="preserve"> </w:t>
      </w:r>
      <w:r w:rsidRPr="62F4E0FE" w:rsidR="62F4E0FE">
        <w:rPr>
          <w:lang w:val="en-US"/>
        </w:rPr>
        <w:t>fulani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kidini</w:t>
      </w:r>
      <w:r w:rsidRPr="62F4E0FE" w:rsidR="62F4E0FE">
        <w:rPr>
          <w:lang w:val="en-US"/>
        </w:rPr>
        <w:t xml:space="preserve"> </w:t>
      </w:r>
      <w:r w:rsidRPr="62F4E0FE" w:rsidR="62F4E0FE">
        <w:rPr>
          <w:lang w:val="en-US"/>
        </w:rPr>
        <w:t>walitaka</w:t>
      </w:r>
      <w:r w:rsidRPr="62F4E0FE" w:rsidR="62F4E0FE">
        <w:rPr>
          <w:lang w:val="en-US"/>
        </w:rPr>
        <w:t xml:space="preserve"> </w:t>
      </w:r>
      <w:r w:rsidRPr="62F4E0FE" w:rsidR="62F4E0FE">
        <w:rPr>
          <w:lang w:val="en-US"/>
        </w:rPr>
        <w:t>waache</w:t>
      </w:r>
      <w:r w:rsidRPr="62F4E0FE" w:rsidR="62F4E0FE">
        <w:rPr>
          <w:lang w:val="en-US"/>
        </w:rPr>
        <w:t>. [19:37-40]</w:t>
      </w:r>
    </w:p>
    <w:p w:rsidRPr="007B69FD" w:rsidR="004E2AFC" w:rsidP="62F4E0FE" w:rsidRDefault="004E2AFC" w14:paraId="3843D8F3" w14:textId="6FE83691" w14:noSpellErr="1">
      <w:pPr>
        <w:pStyle w:val="Checklist"/>
        <w:rPr>
          <w:lang w:val="en-US"/>
        </w:rPr>
      </w:pPr>
      <w:r w:rsidRPr="62F4E0FE" w:rsidR="62F4E0FE">
        <w:rPr>
          <w:lang w:val="en-US"/>
        </w:rPr>
        <w:t xml:space="preserve">Yesu </w:t>
      </w:r>
      <w:r w:rsidRPr="62F4E0FE" w:rsidR="62F4E0FE">
        <w:rPr>
          <w:lang w:val="en-US"/>
        </w:rPr>
        <w:t>alilia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mji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utaharibiwa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kutokuamini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watu</w:t>
      </w:r>
      <w:r w:rsidRPr="62F4E0FE" w:rsidR="62F4E0FE">
        <w:rPr>
          <w:lang w:val="en-US"/>
        </w:rPr>
        <w:t xml:space="preserve">. [19:41-44] </w:t>
      </w:r>
      <w:r w:rsidRPr="62F4E0FE" w:rsidR="62F4E0FE">
        <w:rPr>
          <w:lang w:val="en-US"/>
        </w:rPr>
        <w:t>Mfano</w:t>
      </w:r>
    </w:p>
    <w:p w:rsidRPr="007B69FD" w:rsidR="004E2AFC" w:rsidP="0042261F" w:rsidRDefault="004E2AFC" w14:paraId="1DE6A5F1" w14:textId="17A35780" w14:noSpellErr="1">
      <w:pPr>
        <w:pStyle w:val="Checklist"/>
        <w:rPr/>
      </w:pPr>
      <w:r w:rsidRPr="62F4E0FE" w:rsidR="62F4E0FE">
        <w:rPr>
          <w:lang w:val="en-US"/>
        </w:rPr>
        <w:t xml:space="preserve">Yesu </w:t>
      </w:r>
      <w:r w:rsidRPr="62F4E0FE" w:rsidR="62F4E0FE">
        <w:rPr>
          <w:lang w:val="en-US"/>
        </w:rPr>
        <w:t>akaingia</w:t>
      </w:r>
      <w:r w:rsidRPr="62F4E0FE" w:rsidR="62F4E0FE">
        <w:rPr>
          <w:lang w:val="en-US"/>
        </w:rPr>
        <w:t xml:space="preserve"> </w:t>
      </w:r>
      <w:r w:rsidRPr="62F4E0FE" w:rsidR="62F4E0FE">
        <w:rPr>
          <w:lang w:val="en-US"/>
        </w:rPr>
        <w:t>Hekaluni</w:t>
      </w:r>
      <w:r w:rsidRPr="62F4E0FE" w:rsidR="62F4E0FE">
        <w:rPr>
          <w:lang w:val="en-US"/>
        </w:rPr>
        <w:t xml:space="preserve">, </w:t>
      </w:r>
      <w:r w:rsidRPr="62F4E0FE" w:rsidR="62F4E0FE">
        <w:rPr>
          <w:lang w:val="en-US"/>
        </w:rPr>
        <w:t>akawafukuza</w:t>
      </w:r>
      <w:r w:rsidRPr="62F4E0FE" w:rsidR="62F4E0FE">
        <w:rPr>
          <w:lang w:val="en-US"/>
        </w:rPr>
        <w:t xml:space="preserve"> </w:t>
      </w:r>
      <w:r w:rsidRPr="62F4E0FE" w:rsidR="62F4E0FE">
        <w:rPr>
          <w:lang w:val="en-US"/>
        </w:rPr>
        <w:t>nje</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waliokuwa</w:t>
      </w:r>
      <w:r w:rsidRPr="62F4E0FE" w:rsidR="62F4E0FE">
        <w:rPr>
          <w:lang w:val="en-US"/>
        </w:rPr>
        <w:t xml:space="preserve"> </w:t>
      </w:r>
      <w:r w:rsidRPr="62F4E0FE" w:rsidR="62F4E0FE">
        <w:rPr>
          <w:lang w:val="en-US"/>
        </w:rPr>
        <w:t>wanauza</w:t>
      </w:r>
      <w:r w:rsidRPr="62F4E0FE" w:rsidR="62F4E0FE">
        <w:rPr>
          <w:lang w:val="en-US"/>
        </w:rPr>
        <w:t xml:space="preserve"> </w:t>
      </w:r>
      <w:r w:rsidRPr="62F4E0FE" w:rsidR="62F4E0FE">
        <w:rPr>
          <w:lang w:val="en-US"/>
        </w:rPr>
        <w:t>vitu</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Hekalu</w:t>
      </w:r>
      <w:r w:rsidRPr="62F4E0FE" w:rsidR="62F4E0FE">
        <w:rPr>
          <w:lang w:val="en-US"/>
        </w:rPr>
        <w:t>. [19:45-46]</w:t>
      </w:r>
    </w:p>
    <w:p w:rsidRPr="007B69FD" w:rsidR="004E2AFC" w:rsidP="0042261F" w:rsidRDefault="004E2AFC" w14:paraId="3478C2DA" w14:textId="32D5C4E4" w14:noSpellErr="1">
      <w:pPr>
        <w:pStyle w:val="Checklist"/>
        <w:rPr/>
      </w:pPr>
      <w:r w:rsidRPr="62F4E0FE" w:rsidR="62F4E0FE">
        <w:rPr>
          <w:lang w:val="en-US"/>
        </w:rPr>
        <w:t>Viongozi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kidini</w:t>
      </w:r>
      <w:r w:rsidRPr="62F4E0FE" w:rsidR="62F4E0FE">
        <w:rPr>
          <w:lang w:val="en-US"/>
        </w:rPr>
        <w:t xml:space="preserve"> </w:t>
      </w:r>
      <w:r w:rsidRPr="62F4E0FE" w:rsidR="62F4E0FE">
        <w:rPr>
          <w:lang w:val="en-US"/>
        </w:rPr>
        <w:t>walitaka</w:t>
      </w:r>
      <w:r w:rsidRPr="62F4E0FE" w:rsidR="62F4E0FE">
        <w:rPr>
          <w:lang w:val="en-US"/>
        </w:rPr>
        <w:t xml:space="preserve"> </w:t>
      </w:r>
      <w:r w:rsidRPr="62F4E0FE" w:rsidR="62F4E0FE">
        <w:rPr>
          <w:lang w:val="en-US"/>
        </w:rPr>
        <w:t>kumwua</w:t>
      </w:r>
      <w:r w:rsidRPr="62F4E0FE" w:rsidR="62F4E0FE">
        <w:rPr>
          <w:lang w:val="en-US"/>
        </w:rPr>
        <w:t xml:space="preserve"> Yesu, </w:t>
      </w:r>
      <w:r w:rsidRPr="62F4E0FE" w:rsidR="62F4E0FE">
        <w:rPr>
          <w:lang w:val="en-US"/>
        </w:rPr>
        <w:t>lakini</w:t>
      </w:r>
      <w:r w:rsidRPr="62F4E0FE" w:rsidR="62F4E0FE">
        <w:rPr>
          <w:lang w:val="en-US"/>
        </w:rPr>
        <w:t xml:space="preserve"> </w:t>
      </w:r>
      <w:r w:rsidRPr="62F4E0FE" w:rsidR="62F4E0FE">
        <w:rPr>
          <w:lang w:val="en-US"/>
        </w:rPr>
        <w:t>hawakuweza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umati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watu</w:t>
      </w:r>
      <w:r w:rsidRPr="62F4E0FE" w:rsidR="62F4E0FE">
        <w:rPr>
          <w:lang w:val="en-US"/>
        </w:rPr>
        <w:t>. [19:47-48]</w:t>
      </w:r>
    </w:p>
    <w:p w:rsidRPr="007B69FD" w:rsidR="004E2AFC" w:rsidP="00C4389B" w:rsidRDefault="004E2AFC" w14:paraId="17D7F6CC" w14:textId="590C979E"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4E2AFC" w:rsidP="0042261F" w:rsidRDefault="003947E5" w14:paraId="53239C2B" w14:textId="1C8E7551"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4E2AFC" w:rsidP="0099152C" w:rsidRDefault="008F6E25" w14:paraId="182AEFF8" w14:textId="0A4F8281">
      <w:pPr>
        <w:numPr>
          <w:ilvl w:val="0"/>
          <w:numId w:val="19"/>
        </w:numPr>
        <w:rPr>
          <w:sz w:val="20"/>
          <w:szCs w:val="20"/>
          <w:lang w:val="en-US"/>
        </w:rPr>
      </w:pPr>
      <w:r>
        <w:t>[19:28] Yesu alikuwa akienda wapi?</w:t>
      </w:r>
    </w:p>
    <w:p w:rsidRPr="007B69FD" w:rsidR="004E2AFC" w:rsidP="62F4E0FE" w:rsidRDefault="004E2AFC" w14:paraId="4244C879" w14:textId="77777777" w14:noSpellErr="1">
      <w:pPr>
        <w:ind w:left="720"/>
        <w:rPr>
          <w:sz w:val="20"/>
          <w:szCs w:val="20"/>
          <w:lang w:val="en-US"/>
        </w:rPr>
      </w:pPr>
      <w:r w:rsidRPr="62F4E0FE" w:rsidR="62F4E0FE">
        <w:rPr>
          <w:lang w:val="en-US"/>
        </w:rPr>
        <w:t xml:space="preserve">Yesu </w:t>
      </w:r>
      <w:r w:rsidRPr="62F4E0FE" w:rsidR="62F4E0FE">
        <w:rPr>
          <w:lang w:val="en-US"/>
        </w:rPr>
        <w:t>alikuwa</w:t>
      </w:r>
      <w:r w:rsidRPr="62F4E0FE" w:rsidR="62F4E0FE">
        <w:rPr>
          <w:lang w:val="en-US"/>
        </w:rPr>
        <w:t xml:space="preserve"> </w:t>
      </w:r>
      <w:r w:rsidRPr="62F4E0FE" w:rsidR="62F4E0FE">
        <w:rPr>
          <w:lang w:val="en-US"/>
        </w:rPr>
        <w:t>akienda</w:t>
      </w:r>
      <w:r w:rsidRPr="62F4E0FE" w:rsidR="62F4E0FE">
        <w:rPr>
          <w:lang w:val="en-US"/>
        </w:rPr>
        <w:t xml:space="preserve"> </w:t>
      </w:r>
      <w:r w:rsidRPr="62F4E0FE" w:rsidR="62F4E0FE">
        <w:rPr>
          <w:lang w:val="en-US"/>
        </w:rPr>
        <w:t>Yerusalemu</w:t>
      </w:r>
      <w:r w:rsidRPr="62F4E0FE" w:rsidR="62F4E0FE">
        <w:rPr>
          <w:lang w:val="en-US"/>
        </w:rPr>
        <w:t>.</w:t>
      </w:r>
    </w:p>
    <w:p w:rsidRPr="007B69FD" w:rsidR="004E2AFC" w:rsidP="004E2AFC" w:rsidRDefault="004E2AFC" w14:paraId="63CB9974" w14:textId="77777777">
      <w:pPr>
        <w:ind w:left="720"/>
        <w:rPr>
          <w:sz w:val="20"/>
          <w:szCs w:val="20"/>
        </w:rPr>
      </w:pPr>
      <w:r/>
    </w:p>
    <w:p w:rsidRPr="007B69FD" w:rsidR="004E2AFC" w:rsidP="62F4E0FE" w:rsidRDefault="008F6E25" w14:paraId="14CAECA2" w14:textId="3DC6D02C" w14:noSpellErr="1">
      <w:pPr>
        <w:numPr>
          <w:ilvl w:val="0"/>
          <w:numId w:val="19"/>
        </w:numPr>
        <w:rPr>
          <w:sz w:val="20"/>
          <w:szCs w:val="20"/>
          <w:lang w:val="en-US"/>
        </w:rPr>
      </w:pPr>
      <w:r w:rsidRPr="62F4E0FE" w:rsidR="62F4E0FE">
        <w:rPr>
          <w:lang w:val="en-US"/>
        </w:rPr>
        <w:t xml:space="preserve">[19:30, NW] 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wawili</w:t>
      </w:r>
      <w:r w:rsidRPr="62F4E0FE" w:rsidR="62F4E0FE">
        <w:rPr>
          <w:lang w:val="en-US"/>
        </w:rPr>
        <w:t xml:space="preserve"> </w:t>
      </w:r>
      <w:r w:rsidRPr="62F4E0FE" w:rsidR="62F4E0FE">
        <w:rPr>
          <w:lang w:val="en-US"/>
        </w:rPr>
        <w:t>wamletee</w:t>
      </w:r>
      <w:r w:rsidRPr="62F4E0FE" w:rsidR="62F4E0FE">
        <w:rPr>
          <w:lang w:val="en-US"/>
        </w:rPr>
        <w:t xml:space="preserve"> </w:t>
      </w:r>
      <w:r w:rsidRPr="62F4E0FE" w:rsidR="62F4E0FE">
        <w:rPr>
          <w:lang w:val="en-US"/>
        </w:rPr>
        <w:t>nini</w:t>
      </w:r>
      <w:r w:rsidRPr="62F4E0FE" w:rsidR="62F4E0FE">
        <w:rPr>
          <w:lang w:val="en-US"/>
        </w:rPr>
        <w:t>?</w:t>
      </w:r>
    </w:p>
    <w:p w:rsidRPr="007B69FD" w:rsidR="004E2AFC" w:rsidP="62F4E0FE" w:rsidRDefault="004E2AFC" w14:paraId="47E4AF22" w14:textId="0AFAA036" w14:noSpellErr="1">
      <w:pPr>
        <w:ind w:left="720"/>
        <w:rPr>
          <w:sz w:val="20"/>
          <w:szCs w:val="20"/>
          <w:lang w:val="en-US"/>
        </w:rPr>
      </w:pPr>
      <w:r w:rsidRPr="62F4E0FE" w:rsidR="62F4E0FE">
        <w:rPr>
          <w:lang w:val="en-US"/>
        </w:rPr>
        <w:t>Aliwaambia</w:t>
      </w:r>
      <w:r w:rsidRPr="62F4E0FE" w:rsidR="62F4E0FE">
        <w:rPr>
          <w:lang w:val="en-US"/>
        </w:rPr>
        <w:t xml:space="preserve"> </w:t>
      </w:r>
      <w:r w:rsidRPr="62F4E0FE" w:rsidR="62F4E0FE">
        <w:rPr>
          <w:lang w:val="en-US"/>
        </w:rPr>
        <w:t>wamletee</w:t>
      </w:r>
      <w:r w:rsidRPr="62F4E0FE" w:rsidR="62F4E0FE">
        <w:rPr>
          <w:lang w:val="en-US"/>
        </w:rPr>
        <w:t xml:space="preserve"> </w:t>
      </w:r>
      <w:r w:rsidRPr="62F4E0FE" w:rsidR="62F4E0FE">
        <w:rPr>
          <w:lang w:val="en-US"/>
        </w:rPr>
        <w:t>mwana-punda</w:t>
      </w:r>
      <w:r w:rsidRPr="62F4E0FE" w:rsidR="62F4E0FE">
        <w:rPr>
          <w:lang w:val="en-US"/>
        </w:rPr>
        <w:t xml:space="preserve"> </w:t>
      </w:r>
      <w:r w:rsidRPr="62F4E0FE" w:rsidR="62F4E0FE">
        <w:rPr>
          <w:lang w:val="en-US"/>
        </w:rPr>
        <w:t>ambaye</w:t>
      </w:r>
      <w:r w:rsidRPr="62F4E0FE" w:rsidR="62F4E0FE">
        <w:rPr>
          <w:lang w:val="en-US"/>
        </w:rPr>
        <w:t xml:space="preserve"> </w:t>
      </w:r>
      <w:r w:rsidRPr="62F4E0FE" w:rsidR="62F4E0FE">
        <w:rPr>
          <w:lang w:val="en-US"/>
        </w:rPr>
        <w:t>hakuwa</w:t>
      </w:r>
      <w:r w:rsidRPr="62F4E0FE" w:rsidR="62F4E0FE">
        <w:rPr>
          <w:lang w:val="en-US"/>
        </w:rPr>
        <w:t xml:space="preserve"> </w:t>
      </w:r>
      <w:r w:rsidRPr="62F4E0FE" w:rsidR="62F4E0FE">
        <w:rPr>
          <w:lang w:val="en-US"/>
        </w:rPr>
        <w:t>amewahi</w:t>
      </w:r>
      <w:r w:rsidRPr="62F4E0FE" w:rsidR="62F4E0FE">
        <w:rPr>
          <w:lang w:val="en-US"/>
        </w:rPr>
        <w:t xml:space="preserve"> </w:t>
      </w:r>
      <w:r w:rsidRPr="62F4E0FE" w:rsidR="62F4E0FE">
        <w:rPr>
          <w:lang w:val="en-US"/>
        </w:rPr>
        <w:t>kupandwa</w:t>
      </w:r>
      <w:r w:rsidRPr="62F4E0FE" w:rsidR="62F4E0FE">
        <w:rPr>
          <w:lang w:val="en-US"/>
        </w:rPr>
        <w:t xml:space="preserve">. </w:t>
      </w:r>
      <w:r w:rsidRPr="62F4E0FE" w:rsidR="62F4E0FE">
        <w:rPr>
          <w:lang w:val="en-US"/>
        </w:rPr>
        <w:t>Waliambiwa</w:t>
      </w:r>
      <w:r w:rsidRPr="62F4E0FE" w:rsidR="62F4E0FE">
        <w:rPr>
          <w:lang w:val="en-US"/>
        </w:rPr>
        <w:t xml:space="preserve"> </w:t>
      </w:r>
      <w:r w:rsidRPr="62F4E0FE" w:rsidR="62F4E0FE">
        <w:rPr>
          <w:lang w:val="en-US"/>
        </w:rPr>
        <w:t>wafungue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kumletea</w:t>
      </w:r>
      <w:r w:rsidRPr="62F4E0FE" w:rsidR="62F4E0FE">
        <w:rPr>
          <w:lang w:val="en-US"/>
        </w:rPr>
        <w:t>.</w:t>
      </w:r>
    </w:p>
    <w:p w:rsidRPr="007B69FD" w:rsidR="004E2AFC" w:rsidP="004E2AFC" w:rsidRDefault="004E2AFC" w14:paraId="2B1F929B" w14:textId="77777777">
      <w:pPr>
        <w:ind w:left="720"/>
        <w:rPr>
          <w:sz w:val="20"/>
          <w:szCs w:val="20"/>
        </w:rPr>
      </w:pPr>
      <w:r/>
    </w:p>
    <w:p w:rsidRPr="007B69FD" w:rsidR="004E2AFC" w:rsidP="62F4E0FE" w:rsidRDefault="008F6E25" w14:paraId="75480352" w14:textId="7FB2DC84" w14:noSpellErr="1">
      <w:pPr>
        <w:numPr>
          <w:ilvl w:val="0"/>
          <w:numId w:val="19"/>
        </w:numPr>
        <w:rPr>
          <w:sz w:val="20"/>
          <w:szCs w:val="20"/>
          <w:lang w:val="en-US"/>
        </w:rPr>
      </w:pPr>
      <w:r w:rsidRPr="62F4E0FE" w:rsidR="62F4E0FE">
        <w:rPr>
          <w:lang w:val="en-US"/>
        </w:rPr>
        <w:t xml:space="preserve">[19:31] Yesu </w:t>
      </w:r>
      <w:r w:rsidRPr="62F4E0FE" w:rsidR="62F4E0FE">
        <w:rPr>
          <w:lang w:val="en-US"/>
        </w:rPr>
        <w:t>alitaka</w:t>
      </w:r>
      <w:r w:rsidRPr="62F4E0FE" w:rsidR="62F4E0FE">
        <w:rPr>
          <w:lang w:val="en-US"/>
        </w:rPr>
        <w:t xml:space="preserve"> </w:t>
      </w:r>
      <w:r w:rsidRPr="62F4E0FE" w:rsidR="62F4E0FE">
        <w:rPr>
          <w:lang w:val="en-US"/>
        </w:rPr>
        <w:t>waseme</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yeyote</w:t>
      </w:r>
      <w:r w:rsidRPr="62F4E0FE" w:rsidR="62F4E0FE">
        <w:rPr>
          <w:lang w:val="en-US"/>
        </w:rPr>
        <w:t xml:space="preserve"> </w:t>
      </w:r>
      <w:r w:rsidRPr="62F4E0FE" w:rsidR="62F4E0FE">
        <w:rPr>
          <w:lang w:val="en-US"/>
        </w:rPr>
        <w:t>aliyeuliza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wakimfungua</w:t>
      </w:r>
      <w:r w:rsidRPr="62F4E0FE" w:rsidR="62F4E0FE">
        <w:rPr>
          <w:lang w:val="en-US"/>
        </w:rPr>
        <w:t xml:space="preserve"> </w:t>
      </w:r>
      <w:r w:rsidRPr="62F4E0FE" w:rsidR="62F4E0FE">
        <w:rPr>
          <w:lang w:val="en-US"/>
        </w:rPr>
        <w:t>mwana-punda</w:t>
      </w:r>
      <w:r w:rsidRPr="62F4E0FE" w:rsidR="62F4E0FE">
        <w:rPr>
          <w:lang w:val="en-US"/>
        </w:rPr>
        <w:t>?</w:t>
      </w:r>
    </w:p>
    <w:p w:rsidRPr="007B69FD" w:rsidR="004E2AFC" w:rsidP="62F4E0FE" w:rsidRDefault="004E2AFC" w14:paraId="66B457C6" w14:textId="77777777" w14:noSpellErr="1">
      <w:pPr>
        <w:ind w:left="720"/>
        <w:rPr>
          <w:sz w:val="20"/>
          <w:szCs w:val="20"/>
          <w:lang w:val="en-US"/>
        </w:rPr>
      </w:pPr>
      <w:r w:rsidRPr="62F4E0FE" w:rsidR="62F4E0FE">
        <w:rPr>
          <w:lang w:val="en-US"/>
        </w:rPr>
        <w:t>Alitaka</w:t>
      </w:r>
      <w:r w:rsidRPr="62F4E0FE" w:rsidR="62F4E0FE">
        <w:rPr>
          <w:lang w:val="en-US"/>
        </w:rPr>
        <w:t xml:space="preserve"> </w:t>
      </w:r>
      <w:r w:rsidRPr="62F4E0FE" w:rsidR="62F4E0FE">
        <w:rPr>
          <w:lang w:val="en-US"/>
        </w:rPr>
        <w:t>waseme</w:t>
      </w:r>
      <w:r w:rsidRPr="62F4E0FE" w:rsidR="62F4E0FE">
        <w:rPr>
          <w:lang w:val="en-US"/>
        </w:rPr>
        <w:t xml:space="preserve"> </w:t>
      </w:r>
      <w:r w:rsidRPr="62F4E0FE" w:rsidR="62F4E0FE">
        <w:rPr>
          <w:lang w:val="en-US"/>
        </w:rPr>
        <w:t>kwamba</w:t>
      </w:r>
      <w:r w:rsidRPr="62F4E0FE" w:rsidR="62F4E0FE">
        <w:rPr>
          <w:lang w:val="en-US"/>
        </w:rPr>
        <w:t xml:space="preserve"> Bwana </w:t>
      </w:r>
      <w:r w:rsidRPr="62F4E0FE" w:rsidR="62F4E0FE">
        <w:rPr>
          <w:lang w:val="en-US"/>
        </w:rPr>
        <w:t>aliihitaji</w:t>
      </w:r>
      <w:r w:rsidRPr="62F4E0FE" w:rsidR="62F4E0FE">
        <w:rPr>
          <w:lang w:val="en-US"/>
        </w:rPr>
        <w:t>.</w:t>
      </w:r>
    </w:p>
    <w:p w:rsidRPr="007B69FD" w:rsidR="004E2AFC" w:rsidP="004E2AFC" w:rsidRDefault="004E2AFC" w14:paraId="2F9831DB" w14:textId="77777777">
      <w:pPr>
        <w:ind w:left="720"/>
        <w:rPr>
          <w:sz w:val="20"/>
          <w:szCs w:val="20"/>
        </w:rPr>
      </w:pPr>
      <w:r/>
    </w:p>
    <w:p w:rsidRPr="007B69FD" w:rsidR="004E2AFC" w:rsidP="62F4E0FE" w:rsidRDefault="008F6E25" w14:paraId="7CBD59C0" w14:textId="0BC2B44F" w14:noSpellErr="1">
      <w:pPr>
        <w:numPr>
          <w:ilvl w:val="0"/>
          <w:numId w:val="19"/>
        </w:numPr>
        <w:rPr>
          <w:sz w:val="20"/>
          <w:szCs w:val="20"/>
          <w:lang w:val="en-US"/>
        </w:rPr>
      </w:pPr>
      <w:r w:rsidRPr="62F4E0FE" w:rsidR="62F4E0FE">
        <w:rPr>
          <w:lang w:val="en-US"/>
        </w:rPr>
        <w:t xml:space="preserve">[19:33] Ni </w:t>
      </w:r>
      <w:r w:rsidRPr="62F4E0FE" w:rsidR="62F4E0FE">
        <w:rPr>
          <w:lang w:val="en-US"/>
        </w:rPr>
        <w:t>nani</w:t>
      </w:r>
      <w:r w:rsidRPr="62F4E0FE" w:rsidR="62F4E0FE">
        <w:rPr>
          <w:lang w:val="en-US"/>
        </w:rPr>
        <w:t xml:space="preserve"> </w:t>
      </w:r>
      <w:r w:rsidRPr="62F4E0FE" w:rsidR="62F4E0FE">
        <w:rPr>
          <w:lang w:val="en-US"/>
        </w:rPr>
        <w:t>aliyeuliza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wakimfungua</w:t>
      </w:r>
      <w:r w:rsidRPr="62F4E0FE" w:rsidR="62F4E0FE">
        <w:rPr>
          <w:lang w:val="en-US"/>
        </w:rPr>
        <w:t xml:space="preserve"> </w:t>
      </w:r>
      <w:r w:rsidRPr="62F4E0FE" w:rsidR="62F4E0FE">
        <w:rPr>
          <w:lang w:val="en-US"/>
        </w:rPr>
        <w:t>mwana-punda</w:t>
      </w:r>
      <w:r w:rsidRPr="62F4E0FE" w:rsidR="62F4E0FE">
        <w:rPr>
          <w:lang w:val="en-US"/>
        </w:rPr>
        <w:t>?</w:t>
      </w:r>
    </w:p>
    <w:p w:rsidRPr="007B69FD" w:rsidR="004E2AFC" w:rsidP="62F4E0FE" w:rsidRDefault="004E2AFC" w14:paraId="072907A0" w14:textId="77777777" w14:noSpellErr="1">
      <w:pPr>
        <w:ind w:left="720"/>
        <w:rPr>
          <w:sz w:val="20"/>
          <w:szCs w:val="20"/>
          <w:lang w:val="en-US"/>
        </w:rPr>
      </w:pPr>
      <w:r w:rsidRPr="62F4E0FE" w:rsidR="62F4E0FE">
        <w:rPr>
          <w:lang w:val="en-US"/>
        </w:rPr>
        <w:t>Wamiliki</w:t>
      </w:r>
      <w:r w:rsidRPr="62F4E0FE" w:rsidR="62F4E0FE">
        <w:rPr>
          <w:lang w:val="en-US"/>
        </w:rPr>
        <w:t xml:space="preserve"> </w:t>
      </w:r>
      <w:r w:rsidRPr="62F4E0FE" w:rsidR="62F4E0FE">
        <w:rPr>
          <w:lang w:val="en-US"/>
        </w:rPr>
        <w:t>wa</w:t>
      </w:r>
      <w:r w:rsidRPr="62F4E0FE" w:rsidR="62F4E0FE">
        <w:rPr>
          <w:lang w:val="en-US"/>
        </w:rPr>
        <w:t xml:space="preserve"> yule </w:t>
      </w:r>
      <w:r w:rsidRPr="62F4E0FE" w:rsidR="62F4E0FE">
        <w:rPr>
          <w:lang w:val="en-US"/>
        </w:rPr>
        <w:t>punda-dume</w:t>
      </w:r>
      <w:r w:rsidRPr="62F4E0FE" w:rsidR="62F4E0FE">
        <w:rPr>
          <w:lang w:val="en-US"/>
        </w:rPr>
        <w:t xml:space="preserve"> </w:t>
      </w:r>
      <w:r w:rsidRPr="62F4E0FE" w:rsidR="62F4E0FE">
        <w:rPr>
          <w:lang w:val="en-US"/>
        </w:rPr>
        <w:t>wakauliza</w:t>
      </w:r>
      <w:r w:rsidRPr="62F4E0FE" w:rsidR="62F4E0FE">
        <w:rPr>
          <w:lang w:val="en-US"/>
        </w:rPr>
        <w:t>.</w:t>
      </w:r>
    </w:p>
    <w:p w:rsidRPr="007B69FD" w:rsidR="004E2AFC" w:rsidP="004E2AFC" w:rsidRDefault="004E2AFC" w14:paraId="4C1635C1" w14:textId="77777777">
      <w:pPr>
        <w:ind w:left="720"/>
        <w:rPr>
          <w:sz w:val="20"/>
          <w:szCs w:val="20"/>
        </w:rPr>
      </w:pPr>
      <w:r/>
    </w:p>
    <w:p w:rsidRPr="007B69FD" w:rsidR="004E2AFC" w:rsidP="62F4E0FE" w:rsidRDefault="008F6E25" w14:paraId="0B190289" w14:textId="478BF405" w14:noSpellErr="1">
      <w:pPr>
        <w:numPr>
          <w:ilvl w:val="0"/>
          <w:numId w:val="19"/>
        </w:numPr>
        <w:rPr>
          <w:sz w:val="20"/>
          <w:szCs w:val="20"/>
          <w:lang w:val="en-US"/>
        </w:rPr>
      </w:pPr>
      <w:r w:rsidRPr="62F4E0FE" w:rsidR="62F4E0FE">
        <w:rPr>
          <w:lang w:val="en-US"/>
        </w:rPr>
        <w:t xml:space="preserve">[19:35] </w:t>
      </w:r>
      <w:r w:rsidRPr="62F4E0FE" w:rsidR="62F4E0FE">
        <w:rPr>
          <w:lang w:val="en-US"/>
        </w:rPr>
        <w:t>Wanafunzi</w:t>
      </w:r>
      <w:r w:rsidRPr="62F4E0FE" w:rsidR="62F4E0FE">
        <w:rPr>
          <w:lang w:val="en-US"/>
        </w:rPr>
        <w:t xml:space="preserve">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na</w:t>
      </w:r>
      <w:r w:rsidRPr="62F4E0FE" w:rsidR="62F4E0FE">
        <w:rPr>
          <w:lang w:val="en-US"/>
        </w:rPr>
        <w:t xml:space="preserve"> yule </w:t>
      </w:r>
      <w:r w:rsidRPr="62F4E0FE" w:rsidR="62F4E0FE">
        <w:rPr>
          <w:lang w:val="en-US"/>
        </w:rPr>
        <w:t>mwana-punda</w:t>
      </w:r>
      <w:r w:rsidRPr="62F4E0FE" w:rsidR="62F4E0FE">
        <w:rPr>
          <w:lang w:val="en-US"/>
        </w:rPr>
        <w:t>?</w:t>
      </w:r>
    </w:p>
    <w:p w:rsidRPr="007B69FD" w:rsidR="004E2AFC" w:rsidP="62F4E0FE" w:rsidRDefault="004E2AFC" w14:paraId="5982F7F1" w14:textId="77777777" w14:noSpellErr="1">
      <w:pPr>
        <w:ind w:left="720"/>
        <w:rPr>
          <w:sz w:val="20"/>
          <w:szCs w:val="20"/>
          <w:lang w:val="en-US"/>
        </w:rPr>
      </w:pPr>
      <w:r w:rsidRPr="62F4E0FE" w:rsidR="62F4E0FE">
        <w:rPr>
          <w:lang w:val="en-US"/>
        </w:rPr>
        <w:t>Wakamleta</w:t>
      </w:r>
      <w:r w:rsidRPr="62F4E0FE" w:rsidR="62F4E0FE">
        <w:rPr>
          <w:lang w:val="en-US"/>
        </w:rPr>
        <w:t xml:space="preserve"> </w:t>
      </w:r>
      <w:r w:rsidRPr="62F4E0FE" w:rsidR="62F4E0FE">
        <w:rPr>
          <w:lang w:val="en-US"/>
        </w:rPr>
        <w:t>kwa</w:t>
      </w:r>
      <w:r w:rsidRPr="62F4E0FE" w:rsidR="62F4E0FE">
        <w:rPr>
          <w:lang w:val="en-US"/>
        </w:rPr>
        <w:t xml:space="preserve"> Yesu, </w:t>
      </w:r>
      <w:r w:rsidRPr="62F4E0FE" w:rsidR="62F4E0FE">
        <w:rPr>
          <w:lang w:val="en-US"/>
        </w:rPr>
        <w:t>wakatandika</w:t>
      </w:r>
      <w:r w:rsidRPr="62F4E0FE" w:rsidR="62F4E0FE">
        <w:rPr>
          <w:lang w:val="en-US"/>
        </w:rPr>
        <w:t xml:space="preserve"> </w:t>
      </w:r>
      <w:r w:rsidRPr="62F4E0FE" w:rsidR="62F4E0FE">
        <w:rPr>
          <w:lang w:val="en-US"/>
        </w:rPr>
        <w:t>nguo</w:t>
      </w:r>
      <w:r w:rsidRPr="62F4E0FE" w:rsidR="62F4E0FE">
        <w:rPr>
          <w:lang w:val="en-US"/>
        </w:rPr>
        <w:t xml:space="preserve"> </w:t>
      </w:r>
      <w:r w:rsidRPr="62F4E0FE" w:rsidR="62F4E0FE">
        <w:rPr>
          <w:lang w:val="en-US"/>
        </w:rPr>
        <w:t>zao</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mwana-punda</w:t>
      </w:r>
      <w:r w:rsidRPr="62F4E0FE" w:rsidR="62F4E0FE">
        <w:rPr>
          <w:lang w:val="en-US"/>
        </w:rPr>
        <w:t xml:space="preserve">, </w:t>
      </w:r>
      <w:r w:rsidRPr="62F4E0FE" w:rsidR="62F4E0FE">
        <w:rPr>
          <w:lang w:val="en-US"/>
        </w:rPr>
        <w:t>wakamweka</w:t>
      </w:r>
      <w:r w:rsidRPr="62F4E0FE" w:rsidR="62F4E0FE">
        <w:rPr>
          <w:lang w:val="en-US"/>
        </w:rPr>
        <w:t xml:space="preserve"> Yesu </w:t>
      </w:r>
      <w:r w:rsidRPr="62F4E0FE" w:rsidR="62F4E0FE">
        <w:rPr>
          <w:lang w:val="en-US"/>
        </w:rPr>
        <w:t>juu</w:t>
      </w:r>
      <w:r w:rsidRPr="62F4E0FE" w:rsidR="62F4E0FE">
        <w:rPr>
          <w:lang w:val="en-US"/>
        </w:rPr>
        <w:t xml:space="preserve"> </w:t>
      </w:r>
      <w:r w:rsidRPr="62F4E0FE" w:rsidR="62F4E0FE">
        <w:rPr>
          <w:lang w:val="en-US"/>
        </w:rPr>
        <w:t>yake</w:t>
      </w:r>
      <w:r w:rsidRPr="62F4E0FE" w:rsidR="62F4E0FE">
        <w:rPr>
          <w:lang w:val="en-US"/>
        </w:rPr>
        <w:t>.</w:t>
      </w:r>
    </w:p>
    <w:p w:rsidRPr="007B69FD" w:rsidR="004E2AFC" w:rsidP="004E2AFC" w:rsidRDefault="004E2AFC" w14:paraId="106EBEE8" w14:textId="77777777">
      <w:pPr>
        <w:ind w:left="720"/>
        <w:rPr>
          <w:sz w:val="20"/>
          <w:szCs w:val="20"/>
        </w:rPr>
      </w:pPr>
      <w:r/>
    </w:p>
    <w:p w:rsidRPr="007B69FD" w:rsidR="004E2AFC" w:rsidP="62F4E0FE" w:rsidRDefault="008F6E25" w14:paraId="039E8268" w14:textId="5F1D3BEE" w14:noSpellErr="1">
      <w:pPr>
        <w:numPr>
          <w:ilvl w:val="0"/>
          <w:numId w:val="19"/>
        </w:numPr>
        <w:rPr>
          <w:sz w:val="20"/>
          <w:szCs w:val="20"/>
          <w:lang w:val="en-US"/>
        </w:rPr>
      </w:pPr>
      <w:r w:rsidRPr="62F4E0FE" w:rsidR="62F4E0FE">
        <w:rPr>
          <w:lang w:val="en-US"/>
        </w:rPr>
        <w:t xml:space="preserve">[19:36]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huweka</w:t>
      </w:r>
      <w:r w:rsidRPr="62F4E0FE" w:rsidR="62F4E0FE">
        <w:rPr>
          <w:lang w:val="en-US"/>
        </w:rPr>
        <w:t xml:space="preserve"> </w:t>
      </w:r>
      <w:r w:rsidRPr="62F4E0FE" w:rsidR="62F4E0FE">
        <w:rPr>
          <w:lang w:val="en-US"/>
        </w:rPr>
        <w:t>nguo</w:t>
      </w:r>
      <w:r w:rsidRPr="62F4E0FE" w:rsidR="62F4E0FE">
        <w:rPr>
          <w:lang w:val="en-US"/>
        </w:rPr>
        <w:t xml:space="preserve"> </w:t>
      </w:r>
      <w:r w:rsidRPr="62F4E0FE" w:rsidR="62F4E0FE">
        <w:rPr>
          <w:lang w:val="en-US"/>
        </w:rPr>
        <w:t>zao</w:t>
      </w:r>
      <w:r w:rsidRPr="62F4E0FE" w:rsidR="62F4E0FE">
        <w:rPr>
          <w:lang w:val="en-US"/>
        </w:rPr>
        <w:t xml:space="preserve"> </w:t>
      </w:r>
      <w:r w:rsidRPr="62F4E0FE" w:rsidR="62F4E0FE">
        <w:rPr>
          <w:lang w:val="en-US"/>
        </w:rPr>
        <w:t>barabarani</w:t>
      </w:r>
      <w:r w:rsidRPr="62F4E0FE" w:rsidR="62F4E0FE">
        <w:rPr>
          <w:lang w:val="en-US"/>
        </w:rPr>
        <w:t>?</w:t>
      </w:r>
    </w:p>
    <w:p w:rsidRPr="007B69FD" w:rsidR="004E2AFC" w:rsidP="48114252" w:rsidRDefault="00AE7298" w14:paraId="72FD8521" w14:textId="607B6C90">
      <w:pPr>
        <w:ind w:left="720"/>
        <w:rPr>
          <w:sz w:val="20"/>
          <w:szCs w:val="20"/>
          <w:lang w:val="en-US"/>
        </w:rPr>
      </w:pPr>
      <w:r>
        <w:t>(Majibu yanaweza kutofautiana.) Yaelekea ilikuwa njia ya kumheshimu Yesu.</w:t>
      </w:r>
    </w:p>
    <w:p w:rsidRPr="007B69FD" w:rsidR="004E2AFC" w:rsidP="004E2AFC" w:rsidRDefault="004E2AFC" w14:paraId="02E9296B" w14:textId="77777777">
      <w:pPr>
        <w:ind w:left="720"/>
        <w:rPr>
          <w:sz w:val="20"/>
          <w:szCs w:val="20"/>
        </w:rPr>
      </w:pPr>
      <w:r/>
    </w:p>
    <w:p w:rsidRPr="007B69FD" w:rsidR="004E2AFC" w:rsidP="62F4E0FE" w:rsidRDefault="008F6E25" w14:paraId="45E6AD09" w14:textId="7F910AAD" w14:noSpellErr="1">
      <w:pPr>
        <w:numPr>
          <w:ilvl w:val="0"/>
          <w:numId w:val="19"/>
        </w:numPr>
        <w:rPr>
          <w:sz w:val="20"/>
          <w:szCs w:val="20"/>
          <w:lang w:val="en-US"/>
        </w:rPr>
      </w:pPr>
      <w:r w:rsidRPr="62F4E0FE" w:rsidR="62F4E0FE">
        <w:rPr>
          <w:lang w:val="en-US"/>
        </w:rPr>
        <w:t xml:space="preserve">[19:37] Kwa </w:t>
      </w:r>
      <w:r w:rsidRPr="62F4E0FE" w:rsidR="62F4E0FE">
        <w:rPr>
          <w:lang w:val="en-US"/>
        </w:rPr>
        <w:t>nini</w:t>
      </w:r>
      <w:r w:rsidRPr="62F4E0FE" w:rsidR="62F4E0FE">
        <w:rPr>
          <w:lang w:val="en-US"/>
        </w:rPr>
        <w:t xml:space="preserve"> </w:t>
      </w:r>
      <w:r w:rsidRPr="62F4E0FE" w:rsidR="62F4E0FE">
        <w:rPr>
          <w:lang w:val="en-US"/>
        </w:rPr>
        <w:t>umati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ulikuwa</w:t>
      </w:r>
      <w:r w:rsidRPr="62F4E0FE" w:rsidR="62F4E0FE">
        <w:rPr>
          <w:lang w:val="en-US"/>
        </w:rPr>
        <w:t xml:space="preserve"> </w:t>
      </w:r>
      <w:r w:rsidRPr="62F4E0FE" w:rsidR="62F4E0FE">
        <w:rPr>
          <w:lang w:val="en-US"/>
        </w:rPr>
        <w:t>ukimsifu</w:t>
      </w:r>
      <w:r w:rsidRPr="62F4E0FE" w:rsidR="62F4E0FE">
        <w:rPr>
          <w:lang w:val="en-US"/>
        </w:rPr>
        <w:t xml:space="preserve"> </w:t>
      </w:r>
      <w:r w:rsidRPr="62F4E0FE" w:rsidR="62F4E0FE">
        <w:rPr>
          <w:lang w:val="en-US"/>
        </w:rPr>
        <w:t>Mungu</w:t>
      </w:r>
      <w:r w:rsidRPr="62F4E0FE" w:rsidR="62F4E0FE">
        <w:rPr>
          <w:lang w:val="en-US"/>
        </w:rPr>
        <w:t>?</w:t>
      </w:r>
    </w:p>
    <w:p w:rsidRPr="007B69FD" w:rsidR="004E2AFC" w:rsidP="62F4E0FE" w:rsidRDefault="004E2AFC" w14:paraId="3D8910D5" w14:textId="77777777" w14:noSpellErr="1">
      <w:pPr>
        <w:ind w:left="720"/>
        <w:rPr>
          <w:sz w:val="20"/>
          <w:szCs w:val="20"/>
          <w:lang w:val="en-US"/>
        </w:rPr>
      </w:pPr>
      <w:r w:rsidRPr="62F4E0FE" w:rsidR="62F4E0FE">
        <w:rPr>
          <w:lang w:val="en-US"/>
        </w:rPr>
        <w:t>Walikuwa</w:t>
      </w:r>
      <w:r w:rsidRPr="62F4E0FE" w:rsidR="62F4E0FE">
        <w:rPr>
          <w:lang w:val="en-US"/>
        </w:rPr>
        <w:t xml:space="preserve"> </w:t>
      </w:r>
      <w:r w:rsidRPr="62F4E0FE" w:rsidR="62F4E0FE">
        <w:rPr>
          <w:lang w:val="en-US"/>
        </w:rPr>
        <w:t>wakimsifu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kazi</w:t>
      </w:r>
      <w:r w:rsidRPr="62F4E0FE" w:rsidR="62F4E0FE">
        <w:rPr>
          <w:lang w:val="en-US"/>
        </w:rPr>
        <w:t xml:space="preserve"> </w:t>
      </w:r>
      <w:r w:rsidRPr="62F4E0FE" w:rsidR="62F4E0FE">
        <w:rPr>
          <w:lang w:val="en-US"/>
        </w:rPr>
        <w:t>zenye</w:t>
      </w:r>
      <w:r w:rsidRPr="62F4E0FE" w:rsidR="62F4E0FE">
        <w:rPr>
          <w:lang w:val="en-US"/>
        </w:rPr>
        <w:t xml:space="preserve"> </w:t>
      </w:r>
      <w:r w:rsidRPr="62F4E0FE" w:rsidR="62F4E0FE">
        <w:rPr>
          <w:lang w:val="en-US"/>
        </w:rPr>
        <w:t>nguvu</w:t>
      </w:r>
      <w:r w:rsidRPr="62F4E0FE" w:rsidR="62F4E0FE">
        <w:rPr>
          <w:lang w:val="en-US"/>
        </w:rPr>
        <w:t xml:space="preserve"> </w:t>
      </w:r>
      <w:r w:rsidRPr="62F4E0FE" w:rsidR="62F4E0FE">
        <w:rPr>
          <w:lang w:val="en-US"/>
        </w:rPr>
        <w:t>ambazo</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wameona</w:t>
      </w:r>
      <w:r w:rsidRPr="62F4E0FE" w:rsidR="62F4E0FE">
        <w:rPr>
          <w:lang w:val="en-US"/>
        </w:rPr>
        <w:t>.</w:t>
      </w:r>
    </w:p>
    <w:p w:rsidRPr="007B69FD" w:rsidR="004E2AFC" w:rsidP="004E2AFC" w:rsidRDefault="004E2AFC" w14:paraId="4E578EB3" w14:textId="77777777">
      <w:pPr>
        <w:ind w:left="720"/>
        <w:rPr>
          <w:sz w:val="20"/>
          <w:szCs w:val="20"/>
        </w:rPr>
      </w:pPr>
      <w:r/>
    </w:p>
    <w:p w:rsidRPr="007B69FD" w:rsidR="004E2AFC" w:rsidP="62F4E0FE" w:rsidRDefault="008F6E25" w14:paraId="100A4245" w14:textId="7A537A4B" w14:noSpellErr="1">
      <w:pPr>
        <w:numPr>
          <w:ilvl w:val="0"/>
          <w:numId w:val="19"/>
        </w:numPr>
        <w:rPr>
          <w:sz w:val="20"/>
          <w:szCs w:val="20"/>
          <w:lang w:val="en-US"/>
        </w:rPr>
      </w:pPr>
      <w:r w:rsidRPr="62F4E0FE" w:rsidR="62F4E0FE">
        <w:rPr>
          <w:lang w:val="en-US"/>
        </w:rPr>
        <w:t xml:space="preserve">[19:37] </w:t>
      </w:r>
      <w:r w:rsidRPr="62F4E0FE" w:rsidR="62F4E0FE">
        <w:rPr>
          <w:lang w:val="en-US"/>
        </w:rPr>
        <w:t>Unafikiri</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wameona</w:t>
      </w:r>
      <w:r w:rsidRPr="62F4E0FE" w:rsidR="62F4E0FE">
        <w:rPr>
          <w:lang w:val="en-US"/>
        </w:rPr>
        <w:t xml:space="preserve"> </w:t>
      </w:r>
      <w:r w:rsidRPr="62F4E0FE" w:rsidR="62F4E0FE">
        <w:rPr>
          <w:lang w:val="en-US"/>
        </w:rPr>
        <w:t>kazi</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zenye</w:t>
      </w:r>
      <w:r w:rsidRPr="62F4E0FE" w:rsidR="62F4E0FE">
        <w:rPr>
          <w:lang w:val="en-US"/>
        </w:rPr>
        <w:t xml:space="preserve"> </w:t>
      </w:r>
      <w:r w:rsidRPr="62F4E0FE" w:rsidR="62F4E0FE">
        <w:rPr>
          <w:lang w:val="en-US"/>
        </w:rPr>
        <w:t>nguvu</w:t>
      </w:r>
      <w:r w:rsidRPr="62F4E0FE" w:rsidR="62F4E0FE">
        <w:rPr>
          <w:lang w:val="en-US"/>
        </w:rPr>
        <w:t>?</w:t>
      </w:r>
    </w:p>
    <w:p w:rsidRPr="007B69FD" w:rsidR="004E2AFC" w:rsidP="48114252" w:rsidRDefault="004E2AFC" w14:paraId="749D115A" w14:textId="7E95F62B">
      <w:pPr>
        <w:ind w:left="720"/>
        <w:rPr>
          <w:sz w:val="20"/>
          <w:szCs w:val="20"/>
          <w:lang w:val="en-US"/>
        </w:rPr>
      </w:pPr>
      <w:r>
        <w:t>Yaelekea walikuwa wakizungumza juu ya miujiza ambayo walikuwa wamemwona Yesu akifanya.</w:t>
      </w:r>
    </w:p>
    <w:p w:rsidRPr="007B69FD" w:rsidR="00DC2806" w:rsidP="62F4E0FE" w:rsidRDefault="00DC2806" w14:paraId="383A5488" w14:textId="77777777" w14:noSpellErr="1">
      <w:pPr>
        <w:pStyle w:val="Continuedline"/>
        <w:rPr>
          <w:lang w:val="en-US"/>
        </w:rPr>
      </w:pPr>
      <w:r w:rsidRPr="62F4E0FE" w:rsidR="62F4E0FE">
        <w:rPr>
          <w:lang w:val="en-US"/>
        </w:rPr>
        <w:t xml:space="preserve">Luka 19:28-48 </w:t>
      </w:r>
      <w:r w:rsidRPr="62F4E0FE" w:rsidR="62F4E0FE">
        <w:rPr>
          <w:lang w:val="en-US"/>
        </w:rPr>
        <w:t>iliendelea</w:t>
      </w:r>
    </w:p>
    <w:p w:rsidRPr="007B69FD" w:rsidR="004E2AFC" w:rsidP="004E2AFC" w:rsidRDefault="004E2AFC" w14:paraId="48AFA40E" w14:textId="77777777">
      <w:pPr>
        <w:ind w:left="720"/>
        <w:rPr>
          <w:sz w:val="20"/>
          <w:szCs w:val="20"/>
        </w:rPr>
      </w:pPr>
      <w:r/>
    </w:p>
    <w:p w:rsidRPr="007B69FD" w:rsidR="004E2AFC" w:rsidP="62F4E0FE" w:rsidRDefault="008F6E25" w14:paraId="15357864" w14:textId="6F877B37" w14:noSpellErr="1">
      <w:pPr>
        <w:numPr>
          <w:ilvl w:val="0"/>
          <w:numId w:val="19"/>
        </w:numPr>
        <w:rPr>
          <w:sz w:val="20"/>
          <w:szCs w:val="20"/>
          <w:lang w:val="en-US"/>
        </w:rPr>
      </w:pPr>
      <w:r w:rsidRPr="62F4E0FE" w:rsidR="62F4E0FE">
        <w:rPr>
          <w:lang w:val="en-US"/>
        </w:rPr>
        <w:t xml:space="preserve">[19:38] Umati </w:t>
      </w:r>
      <w:r w:rsidRPr="62F4E0FE" w:rsidR="62F4E0FE">
        <w:rPr>
          <w:lang w:val="en-US"/>
        </w:rPr>
        <w:t>ulipaaza</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gani</w:t>
      </w:r>
      <w:r w:rsidRPr="62F4E0FE" w:rsidR="62F4E0FE">
        <w:rPr>
          <w:lang w:val="en-US"/>
        </w:rPr>
        <w:t xml:space="preserve"> Yesu </w:t>
      </w:r>
      <w:r w:rsidRPr="62F4E0FE" w:rsidR="62F4E0FE">
        <w:rPr>
          <w:lang w:val="en-US"/>
        </w:rPr>
        <w:t>aliposhuka</w:t>
      </w:r>
      <w:r w:rsidRPr="62F4E0FE" w:rsidR="62F4E0FE">
        <w:rPr>
          <w:lang w:val="en-US"/>
        </w:rPr>
        <w:t xml:space="preserve"> </w:t>
      </w:r>
      <w:r w:rsidRPr="62F4E0FE" w:rsidR="62F4E0FE">
        <w:rPr>
          <w:lang w:val="en-US"/>
        </w:rPr>
        <w:t>Mlima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Mizeituni</w:t>
      </w:r>
      <w:r w:rsidRPr="62F4E0FE" w:rsidR="62F4E0FE">
        <w:rPr>
          <w:lang w:val="en-US"/>
        </w:rPr>
        <w:t>?</w:t>
      </w:r>
    </w:p>
    <w:p w:rsidRPr="007B69FD" w:rsidR="004E2AFC" w:rsidP="62F4E0FE" w:rsidRDefault="004E2AFC" w14:paraId="3F585CDC" w14:textId="77777777" w14:noSpellErr="1">
      <w:pPr>
        <w:ind w:left="720"/>
        <w:rPr>
          <w:sz w:val="20"/>
          <w:szCs w:val="20"/>
          <w:lang w:val="en-US"/>
        </w:rPr>
      </w:pPr>
      <w:r w:rsidRPr="62F4E0FE" w:rsidR="62F4E0FE">
        <w:rPr>
          <w:lang w:val="en-US"/>
        </w:rPr>
        <w:t>Walipaaza</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kumbariki</w:t>
      </w:r>
      <w:r w:rsidRPr="62F4E0FE" w:rsidR="62F4E0FE">
        <w:rPr>
          <w:lang w:val="en-US"/>
        </w:rPr>
        <w:t xml:space="preserve"> </w:t>
      </w:r>
      <w:r w:rsidRPr="62F4E0FE" w:rsidR="62F4E0FE">
        <w:rPr>
          <w:lang w:val="en-US"/>
        </w:rPr>
        <w:t>Mfalme</w:t>
      </w:r>
      <w:r w:rsidRPr="62F4E0FE" w:rsidR="62F4E0FE">
        <w:rPr>
          <w:lang w:val="en-US"/>
        </w:rPr>
        <w:t xml:space="preserve"> </w:t>
      </w:r>
      <w:r w:rsidRPr="62F4E0FE" w:rsidR="62F4E0FE">
        <w:rPr>
          <w:lang w:val="en-US"/>
        </w:rPr>
        <w:t>aliyekuja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jina</w:t>
      </w:r>
      <w:r w:rsidRPr="62F4E0FE" w:rsidR="62F4E0FE">
        <w:rPr>
          <w:lang w:val="en-US"/>
        </w:rPr>
        <w:t xml:space="preserve"> la Bwana. Pia </w:t>
      </w:r>
      <w:r w:rsidRPr="62F4E0FE" w:rsidR="62F4E0FE">
        <w:rPr>
          <w:lang w:val="en-US"/>
        </w:rPr>
        <w:t>walipiga</w:t>
      </w:r>
      <w:r w:rsidRPr="62F4E0FE" w:rsidR="62F4E0FE">
        <w:rPr>
          <w:lang w:val="en-US"/>
        </w:rPr>
        <w:t xml:space="preserve"> </w:t>
      </w:r>
      <w:r w:rsidRPr="62F4E0FE" w:rsidR="62F4E0FE">
        <w:rPr>
          <w:lang w:val="en-US"/>
        </w:rPr>
        <w:t>kelele</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amani</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utukufu</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mahali</w:t>
      </w:r>
      <w:r w:rsidRPr="62F4E0FE" w:rsidR="62F4E0FE">
        <w:rPr>
          <w:lang w:val="en-US"/>
        </w:rPr>
        <w:t xml:space="preserve"> pa </w:t>
      </w:r>
      <w:r w:rsidRPr="62F4E0FE" w:rsidR="62F4E0FE">
        <w:rPr>
          <w:lang w:val="en-US"/>
        </w:rPr>
        <w:t>juu</w:t>
      </w:r>
      <w:r w:rsidRPr="62F4E0FE" w:rsidR="62F4E0FE">
        <w:rPr>
          <w:lang w:val="en-US"/>
        </w:rPr>
        <w:t xml:space="preserve"> </w:t>
      </w:r>
      <w:r w:rsidRPr="62F4E0FE" w:rsidR="62F4E0FE">
        <w:rPr>
          <w:lang w:val="en-US"/>
        </w:rPr>
        <w:t>zaidi</w:t>
      </w:r>
      <w:r w:rsidRPr="62F4E0FE" w:rsidR="62F4E0FE">
        <w:rPr>
          <w:lang w:val="en-US"/>
        </w:rPr>
        <w:t>.</w:t>
      </w:r>
    </w:p>
    <w:p w:rsidRPr="007B69FD" w:rsidR="0042261F" w:rsidP="0042261F" w:rsidRDefault="0042261F" w14:paraId="42E6544A" w14:textId="77777777">
      <w:pPr>
        <w:ind w:left="720"/>
        <w:rPr>
          <w:sz w:val="20"/>
          <w:szCs w:val="20"/>
        </w:rPr>
      </w:pPr>
      <w:r/>
    </w:p>
    <w:p w:rsidRPr="007B69FD" w:rsidR="004E2AFC" w:rsidP="62F4E0FE" w:rsidRDefault="008F6E25" w14:paraId="1B3364A1" w14:textId="3B8EE371" w14:noSpellErr="1">
      <w:pPr>
        <w:numPr>
          <w:ilvl w:val="0"/>
          <w:numId w:val="19"/>
        </w:numPr>
        <w:rPr>
          <w:sz w:val="20"/>
          <w:szCs w:val="20"/>
          <w:lang w:val="en-US"/>
        </w:rPr>
      </w:pPr>
      <w:r w:rsidRPr="62F4E0FE" w:rsidR="62F4E0FE">
        <w:rPr>
          <w:lang w:val="en-US"/>
        </w:rPr>
        <w:t xml:space="preserve">[19:38] </w:t>
      </w:r>
      <w:r w:rsidRPr="62F4E0FE" w:rsidR="62F4E0FE">
        <w:rPr>
          <w:lang w:val="en-US"/>
        </w:rPr>
        <w:t>Unafikiri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walisema</w:t>
      </w:r>
      <w:r w:rsidRPr="62F4E0FE" w:rsidR="62F4E0FE">
        <w:rPr>
          <w:lang w:val="en-US"/>
        </w:rPr>
        <w:t xml:space="preserve"> </w:t>
      </w:r>
      <w:r w:rsidRPr="62F4E0FE" w:rsidR="62F4E0FE">
        <w:rPr>
          <w:lang w:val="en-US"/>
        </w:rPr>
        <w:t>hivyo</w:t>
      </w:r>
      <w:r w:rsidRPr="62F4E0FE" w:rsidR="62F4E0FE">
        <w:rPr>
          <w:lang w:val="en-US"/>
        </w:rPr>
        <w:t>?</w:t>
      </w:r>
    </w:p>
    <w:p w:rsidRPr="007B69FD" w:rsidR="004E2AFC" w:rsidP="62F4E0FE" w:rsidRDefault="00AF3C50" w14:paraId="1DA83561" w14:textId="4182B63D"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Yaonekana</w:t>
      </w:r>
      <w:r w:rsidRPr="62F4E0FE" w:rsidR="62F4E0FE">
        <w:rPr>
          <w:lang w:val="en-US"/>
        </w:rPr>
        <w:t xml:space="preserve"> </w:t>
      </w:r>
      <w:r w:rsidRPr="62F4E0FE" w:rsidR="62F4E0FE">
        <w:rPr>
          <w:lang w:val="en-US"/>
        </w:rPr>
        <w:t>walisema</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waliamini</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Mfalme</w:t>
      </w:r>
      <w:r w:rsidRPr="62F4E0FE" w:rsidR="62F4E0FE">
        <w:rPr>
          <w:lang w:val="en-US"/>
        </w:rPr>
        <w:t xml:space="preserve"> </w:t>
      </w:r>
      <w:r w:rsidRPr="62F4E0FE" w:rsidR="62F4E0FE">
        <w:rPr>
          <w:lang w:val="en-US"/>
        </w:rPr>
        <w:t>huyo</w:t>
      </w:r>
      <w:r w:rsidRPr="62F4E0FE" w:rsidR="62F4E0FE">
        <w:rPr>
          <w:lang w:val="en-US"/>
        </w:rPr>
        <w:t xml:space="preserve">, au </w:t>
      </w:r>
      <w:r w:rsidRPr="62F4E0FE" w:rsidR="62F4E0FE">
        <w:rPr>
          <w:lang w:val="en-US"/>
        </w:rPr>
        <w:t>kwamba</w:t>
      </w:r>
      <w:r w:rsidRPr="62F4E0FE" w:rsidR="62F4E0FE">
        <w:rPr>
          <w:lang w:val="en-US"/>
        </w:rPr>
        <w:t xml:space="preserve"> </w:t>
      </w:r>
      <w:r w:rsidRPr="62F4E0FE" w:rsidR="62F4E0FE">
        <w:rPr>
          <w:lang w:val="en-US"/>
        </w:rPr>
        <w:t>hakuwa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kawaida</w:t>
      </w:r>
      <w:r w:rsidRPr="62F4E0FE" w:rsidR="62F4E0FE">
        <w:rPr>
          <w:lang w:val="en-US"/>
        </w:rPr>
        <w:t xml:space="preserve"> </w:t>
      </w:r>
      <w:r w:rsidRPr="62F4E0FE" w:rsidR="62F4E0FE">
        <w:rPr>
          <w:lang w:val="en-US"/>
        </w:rPr>
        <w:t>tu.</w:t>
      </w:r>
    </w:p>
    <w:p w:rsidRPr="007B69FD" w:rsidR="004E2AFC" w:rsidP="004E2AFC" w:rsidRDefault="004E2AFC" w14:paraId="59148940" w14:textId="77777777">
      <w:pPr>
        <w:rPr>
          <w:sz w:val="20"/>
          <w:szCs w:val="20"/>
        </w:rPr>
      </w:pPr>
      <w:r/>
    </w:p>
    <w:p w:rsidRPr="007B69FD" w:rsidR="004E2AFC" w:rsidP="62F4E0FE" w:rsidRDefault="008F6E25" w14:paraId="03E2533D" w14:textId="73B846A1" w14:noSpellErr="1">
      <w:pPr>
        <w:numPr>
          <w:ilvl w:val="0"/>
          <w:numId w:val="19"/>
        </w:numPr>
        <w:rPr>
          <w:sz w:val="20"/>
          <w:szCs w:val="20"/>
          <w:lang w:val="en-US"/>
        </w:rPr>
      </w:pPr>
      <w:r w:rsidRPr="62F4E0FE" w:rsidR="62F4E0FE">
        <w:rPr>
          <w:lang w:val="en-US"/>
        </w:rPr>
        <w:t xml:space="preserve">[19:39] </w:t>
      </w:r>
      <w:r w:rsidRPr="62F4E0FE" w:rsidR="62F4E0FE">
        <w:rPr>
          <w:lang w:val="en-US"/>
        </w:rPr>
        <w:t>Mafarisayo</w:t>
      </w:r>
      <w:r w:rsidRPr="62F4E0FE" w:rsidR="62F4E0FE">
        <w:rPr>
          <w:lang w:val="en-US"/>
        </w:rPr>
        <w:t xml:space="preserve"> </w:t>
      </w:r>
      <w:r w:rsidRPr="62F4E0FE" w:rsidR="62F4E0FE">
        <w:rPr>
          <w:lang w:val="en-US"/>
        </w:rPr>
        <w:t>fulani</w:t>
      </w:r>
      <w:r w:rsidRPr="62F4E0FE" w:rsidR="62F4E0FE">
        <w:rPr>
          <w:lang w:val="en-US"/>
        </w:rPr>
        <w:t xml:space="preserve"> </w:t>
      </w:r>
      <w:r w:rsidRPr="62F4E0FE" w:rsidR="62F4E0FE">
        <w:rPr>
          <w:lang w:val="en-US"/>
        </w:rPr>
        <w:t>walitaka</w:t>
      </w:r>
      <w:r w:rsidRPr="62F4E0FE" w:rsidR="62F4E0FE">
        <w:rPr>
          <w:lang w:val="en-US"/>
        </w:rPr>
        <w:t xml:space="preserve"> Yesu </w:t>
      </w:r>
      <w:r w:rsidRPr="62F4E0FE" w:rsidR="62F4E0FE">
        <w:rPr>
          <w:lang w:val="en-US"/>
        </w:rPr>
        <w:t>afanye</w:t>
      </w:r>
      <w:r w:rsidRPr="62F4E0FE" w:rsidR="62F4E0FE">
        <w:rPr>
          <w:lang w:val="en-US"/>
        </w:rPr>
        <w:t xml:space="preserve"> </w:t>
      </w:r>
      <w:r w:rsidRPr="62F4E0FE" w:rsidR="62F4E0FE">
        <w:rPr>
          <w:lang w:val="en-US"/>
        </w:rPr>
        <w:t>nini</w:t>
      </w:r>
      <w:r w:rsidRPr="62F4E0FE" w:rsidR="62F4E0FE">
        <w:rPr>
          <w:lang w:val="en-US"/>
        </w:rPr>
        <w:t>?</w:t>
      </w:r>
    </w:p>
    <w:p w:rsidRPr="007B69FD" w:rsidR="004E2AFC" w:rsidP="62F4E0FE" w:rsidRDefault="004E2AFC" w14:paraId="1CA00FB9" w14:textId="77777777" w14:noSpellErr="1">
      <w:pPr>
        <w:ind w:left="720"/>
        <w:rPr>
          <w:sz w:val="20"/>
          <w:szCs w:val="20"/>
          <w:lang w:val="en-US"/>
        </w:rPr>
      </w:pPr>
      <w:r w:rsidRPr="62F4E0FE" w:rsidR="62F4E0FE">
        <w:rPr>
          <w:lang w:val="en-US"/>
        </w:rPr>
        <w:t>Walitaka</w:t>
      </w:r>
      <w:r w:rsidRPr="62F4E0FE" w:rsidR="62F4E0FE">
        <w:rPr>
          <w:lang w:val="en-US"/>
        </w:rPr>
        <w:t xml:space="preserve"> </w:t>
      </w:r>
      <w:r w:rsidRPr="62F4E0FE" w:rsidR="62F4E0FE">
        <w:rPr>
          <w:lang w:val="en-US"/>
        </w:rPr>
        <w:t>awakemee</w:t>
      </w:r>
      <w:r w:rsidRPr="62F4E0FE" w:rsidR="62F4E0FE">
        <w:rPr>
          <w:lang w:val="en-US"/>
        </w:rPr>
        <w:t xml:space="preserve"> </w:t>
      </w:r>
      <w:r w:rsidRPr="62F4E0FE" w:rsidR="62F4E0FE">
        <w:rPr>
          <w:lang w:val="en-US"/>
        </w:rPr>
        <w:t>wanafunzi</w:t>
      </w:r>
      <w:r w:rsidRPr="62F4E0FE" w:rsidR="62F4E0FE">
        <w:rPr>
          <w:lang w:val="en-US"/>
        </w:rPr>
        <w:t xml:space="preserve"> wake.</w:t>
      </w:r>
    </w:p>
    <w:p w:rsidRPr="007B69FD" w:rsidR="00E045D0" w:rsidP="004E2AFC" w:rsidRDefault="00E045D0" w14:paraId="46AFFD42" w14:textId="77777777">
      <w:pPr>
        <w:ind w:left="720"/>
        <w:rPr>
          <w:sz w:val="20"/>
          <w:szCs w:val="20"/>
        </w:rPr>
      </w:pPr>
      <w:r/>
    </w:p>
    <w:p w:rsidRPr="007B69FD" w:rsidR="004E2AFC" w:rsidP="62F4E0FE" w:rsidRDefault="008F6E25" w14:paraId="4FC520ED" w14:textId="7F7A93DB" w14:noSpellErr="1">
      <w:pPr>
        <w:numPr>
          <w:ilvl w:val="0"/>
          <w:numId w:val="19"/>
        </w:numPr>
        <w:rPr>
          <w:sz w:val="20"/>
          <w:szCs w:val="20"/>
          <w:lang w:val="en-US"/>
        </w:rPr>
      </w:pPr>
      <w:r w:rsidRPr="62F4E0FE" w:rsidR="62F4E0FE">
        <w:rPr>
          <w:lang w:val="en-US"/>
        </w:rPr>
        <w:t xml:space="preserve">[19:40] Yesu </w:t>
      </w:r>
      <w:r w:rsidRPr="62F4E0FE" w:rsidR="62F4E0FE">
        <w:rPr>
          <w:lang w:val="en-US"/>
        </w:rPr>
        <w:t>alisema</w:t>
      </w:r>
      <w:r w:rsidRPr="62F4E0FE" w:rsidR="62F4E0FE">
        <w:rPr>
          <w:lang w:val="en-US"/>
        </w:rPr>
        <w:t xml:space="preserve"> </w:t>
      </w:r>
      <w:r w:rsidRPr="62F4E0FE" w:rsidR="62F4E0FE">
        <w:rPr>
          <w:lang w:val="en-US"/>
        </w:rPr>
        <w:t>kungetokea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wangekaa</w:t>
      </w:r>
      <w:r w:rsidRPr="62F4E0FE" w:rsidR="62F4E0FE">
        <w:rPr>
          <w:lang w:val="en-US"/>
        </w:rPr>
        <w:t xml:space="preserve"> </w:t>
      </w:r>
      <w:r w:rsidRPr="62F4E0FE" w:rsidR="62F4E0FE">
        <w:rPr>
          <w:lang w:val="en-US"/>
        </w:rPr>
        <w:t>kimya</w:t>
      </w:r>
      <w:r w:rsidRPr="62F4E0FE" w:rsidR="62F4E0FE">
        <w:rPr>
          <w:lang w:val="en-US"/>
        </w:rPr>
        <w:t>?</w:t>
      </w:r>
    </w:p>
    <w:p w:rsidRPr="007B69FD" w:rsidR="004E2AFC" w:rsidP="62F4E0FE" w:rsidRDefault="004E2AFC" w14:paraId="588CFB03" w14:textId="77777777" w14:noSpellErr="1">
      <w:pPr>
        <w:ind w:left="720"/>
        <w:rPr>
          <w:sz w:val="20"/>
          <w:szCs w:val="20"/>
          <w:lang w:val="en-US"/>
        </w:rPr>
      </w:pP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mawe</w:t>
      </w:r>
      <w:r w:rsidRPr="62F4E0FE" w:rsidR="62F4E0FE">
        <w:rPr>
          <w:lang w:val="en-US"/>
        </w:rPr>
        <w:t xml:space="preserve"> </w:t>
      </w:r>
      <w:r w:rsidRPr="62F4E0FE" w:rsidR="62F4E0FE">
        <w:rPr>
          <w:lang w:val="en-US"/>
        </w:rPr>
        <w:t>yangalilia</w:t>
      </w:r>
      <w:r w:rsidRPr="62F4E0FE" w:rsidR="62F4E0FE">
        <w:rPr>
          <w:lang w:val="en-US"/>
        </w:rPr>
        <w:t>.</w:t>
      </w:r>
    </w:p>
    <w:p w:rsidRPr="007B69FD" w:rsidR="004E2AFC" w:rsidP="004E2AFC" w:rsidRDefault="004E2AFC" w14:paraId="338696E7" w14:textId="77777777">
      <w:pPr>
        <w:ind w:left="720"/>
        <w:rPr>
          <w:sz w:val="20"/>
          <w:szCs w:val="20"/>
        </w:rPr>
      </w:pPr>
      <w:r/>
    </w:p>
    <w:p w:rsidRPr="007B69FD" w:rsidR="004E2AFC" w:rsidP="62F4E0FE" w:rsidRDefault="008F6E25" w14:paraId="4D57FC93" w14:textId="1C87450D" w14:noSpellErr="1">
      <w:pPr>
        <w:numPr>
          <w:ilvl w:val="0"/>
          <w:numId w:val="19"/>
        </w:numPr>
        <w:rPr>
          <w:sz w:val="20"/>
          <w:szCs w:val="20"/>
          <w:lang w:val="en-US"/>
        </w:rPr>
      </w:pPr>
      <w:r w:rsidRPr="62F4E0FE" w:rsidR="62F4E0FE">
        <w:rPr>
          <w:lang w:val="en-US"/>
        </w:rPr>
        <w:t xml:space="preserve">[19:40] </w:t>
      </w:r>
      <w:r w:rsidRPr="62F4E0FE" w:rsidR="62F4E0FE">
        <w:rPr>
          <w:lang w:val="en-US"/>
        </w:rPr>
        <w:t>Unafikiri</w:t>
      </w:r>
      <w:r w:rsidRPr="62F4E0FE" w:rsidR="62F4E0FE">
        <w:rPr>
          <w:lang w:val="en-US"/>
        </w:rPr>
        <w:t xml:space="preserve"> Yesu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mawe</w:t>
      </w:r>
      <w:r w:rsidRPr="62F4E0FE" w:rsidR="62F4E0FE">
        <w:rPr>
          <w:lang w:val="en-US"/>
        </w:rPr>
        <w:t xml:space="preserve"> </w:t>
      </w:r>
      <w:r w:rsidRPr="62F4E0FE" w:rsidR="62F4E0FE">
        <w:rPr>
          <w:lang w:val="en-US"/>
        </w:rPr>
        <w:t>yangalilia</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wangekaa</w:t>
      </w:r>
      <w:r w:rsidRPr="62F4E0FE" w:rsidR="62F4E0FE">
        <w:rPr>
          <w:lang w:val="en-US"/>
        </w:rPr>
        <w:t xml:space="preserve"> </w:t>
      </w:r>
      <w:r w:rsidRPr="62F4E0FE" w:rsidR="62F4E0FE">
        <w:rPr>
          <w:lang w:val="en-US"/>
        </w:rPr>
        <w:t>kimya</w:t>
      </w:r>
      <w:r w:rsidRPr="62F4E0FE" w:rsidR="62F4E0FE">
        <w:rPr>
          <w:lang w:val="en-US"/>
        </w:rPr>
        <w:t>?</w:t>
      </w:r>
    </w:p>
    <w:p w:rsidRPr="007B69FD" w:rsidR="004E2AFC" w:rsidP="48114252" w:rsidRDefault="00AF3C50" w14:paraId="43817961" w14:textId="0EA3E25E">
      <w:pPr>
        <w:ind w:left="720"/>
        <w:rPr>
          <w:sz w:val="20"/>
          <w:szCs w:val="20"/>
          <w:lang w:val="en-US"/>
        </w:rPr>
      </w:pPr>
      <w:r>
        <w:t>(Majibu yanaweza kutofautiana.) Yaelekea alimaanisha kwamba ilikuwa sawa kwa watu kuwa wenye shangwe sana, kumsifu Mungu, na kutangaza kwamba Yesu alikuwa mfalme. Ilikuwa muhimu sana hivi kwamba ilibidi ifanywe.</w:t>
      </w:r>
    </w:p>
    <w:p w:rsidRPr="007B69FD" w:rsidR="004E2AFC" w:rsidP="004E2AFC" w:rsidRDefault="004E2AFC" w14:paraId="591A603E" w14:textId="77777777">
      <w:pPr>
        <w:ind w:left="720"/>
        <w:rPr>
          <w:sz w:val="20"/>
          <w:szCs w:val="20"/>
        </w:rPr>
      </w:pPr>
      <w:r/>
    </w:p>
    <w:p w:rsidRPr="007B69FD" w:rsidR="004E2AFC" w:rsidP="62F4E0FE" w:rsidRDefault="008F6E25" w14:paraId="63EB1AD7" w14:textId="0C70CD61" w14:noSpellErr="1">
      <w:pPr>
        <w:numPr>
          <w:ilvl w:val="0"/>
          <w:numId w:val="19"/>
        </w:numPr>
        <w:rPr>
          <w:sz w:val="20"/>
          <w:szCs w:val="20"/>
          <w:lang w:val="en-US"/>
        </w:rPr>
      </w:pPr>
      <w:r w:rsidRPr="62F4E0FE" w:rsidR="62F4E0FE">
        <w:rPr>
          <w:lang w:val="en-US"/>
        </w:rPr>
        <w:t xml:space="preserve">[19:41-42] Yesu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alipokaribia</w:t>
      </w:r>
      <w:r w:rsidRPr="62F4E0FE" w:rsidR="62F4E0FE">
        <w:rPr>
          <w:lang w:val="en-US"/>
        </w:rPr>
        <w:t xml:space="preserve"> </w:t>
      </w:r>
      <w:r w:rsidRPr="62F4E0FE" w:rsidR="62F4E0FE">
        <w:rPr>
          <w:lang w:val="en-US"/>
        </w:rPr>
        <w:t>jiji</w:t>
      </w:r>
      <w:r w:rsidRPr="62F4E0FE" w:rsidR="62F4E0FE">
        <w:rPr>
          <w:lang w:val="en-US"/>
        </w:rPr>
        <w:t>?</w:t>
      </w:r>
    </w:p>
    <w:p w:rsidRPr="007B69FD" w:rsidR="004E2AFC" w:rsidP="62F4E0FE" w:rsidRDefault="004E2AFC" w14:paraId="4D718EA9" w14:textId="77777777" w14:noSpellErr="1">
      <w:pPr>
        <w:ind w:left="720"/>
        <w:rPr>
          <w:sz w:val="20"/>
          <w:szCs w:val="20"/>
          <w:lang w:val="en-US"/>
        </w:rPr>
      </w:pPr>
      <w:r w:rsidRPr="62F4E0FE" w:rsidR="62F4E0FE">
        <w:rPr>
          <w:lang w:val="en-US"/>
        </w:rPr>
        <w:t xml:space="preserve">Yesu </w:t>
      </w:r>
      <w:r w:rsidRPr="62F4E0FE" w:rsidR="62F4E0FE">
        <w:rPr>
          <w:lang w:val="en-US"/>
        </w:rPr>
        <w:t>alilia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alijua</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ambalo</w:t>
      </w:r>
      <w:r w:rsidRPr="62F4E0FE" w:rsidR="62F4E0FE">
        <w:rPr>
          <w:lang w:val="en-US"/>
        </w:rPr>
        <w:t xml:space="preserve"> </w:t>
      </w:r>
      <w:r w:rsidRPr="62F4E0FE" w:rsidR="62F4E0FE">
        <w:rPr>
          <w:lang w:val="en-US"/>
        </w:rPr>
        <w:t>lingetukia</w:t>
      </w:r>
      <w:r w:rsidRPr="62F4E0FE" w:rsidR="62F4E0FE">
        <w:rPr>
          <w:lang w:val="en-US"/>
        </w:rPr>
        <w:t>.</w:t>
      </w:r>
    </w:p>
    <w:p w:rsidRPr="007B69FD" w:rsidR="004E2AFC" w:rsidP="004E2AFC" w:rsidRDefault="004E2AFC" w14:paraId="187ABA18" w14:textId="77777777">
      <w:pPr>
        <w:ind w:left="720"/>
        <w:rPr>
          <w:sz w:val="20"/>
          <w:szCs w:val="20"/>
        </w:rPr>
      </w:pPr>
      <w:r/>
    </w:p>
    <w:p w:rsidRPr="007B69FD" w:rsidR="004E2AFC" w:rsidP="62F4E0FE" w:rsidRDefault="008F6E25" w14:paraId="3741F63F" w14:textId="5E83CAEB" w14:noSpellErr="1">
      <w:pPr>
        <w:numPr>
          <w:ilvl w:val="0"/>
          <w:numId w:val="19"/>
        </w:numPr>
        <w:rPr>
          <w:sz w:val="20"/>
          <w:szCs w:val="20"/>
          <w:lang w:val="en-US"/>
        </w:rPr>
      </w:pPr>
      <w:r w:rsidRPr="62F4E0FE" w:rsidR="62F4E0FE">
        <w:rPr>
          <w:lang w:val="en-US"/>
        </w:rPr>
        <w:t xml:space="preserve">[19:42] Yesu </w:t>
      </w:r>
      <w:r w:rsidRPr="62F4E0FE" w:rsidR="62F4E0FE">
        <w:rPr>
          <w:lang w:val="en-US"/>
        </w:rPr>
        <w:t>alitaka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wajue</w:t>
      </w:r>
      <w:r w:rsidRPr="62F4E0FE" w:rsidR="62F4E0FE">
        <w:rPr>
          <w:lang w:val="en-US"/>
        </w:rPr>
        <w:t xml:space="preserve"> </w:t>
      </w:r>
      <w:r w:rsidRPr="62F4E0FE" w:rsidR="62F4E0FE">
        <w:rPr>
          <w:lang w:val="en-US"/>
        </w:rPr>
        <w:t>nini</w:t>
      </w:r>
      <w:r w:rsidRPr="62F4E0FE" w:rsidR="62F4E0FE">
        <w:rPr>
          <w:lang w:val="en-US"/>
        </w:rPr>
        <w:t>?</w:t>
      </w:r>
    </w:p>
    <w:p w:rsidRPr="007B69FD" w:rsidR="004E2AFC" w:rsidP="62F4E0FE" w:rsidRDefault="004E2AFC" w14:paraId="7890AC52" w14:textId="77777777" w14:noSpellErr="1">
      <w:pPr>
        <w:ind w:left="720"/>
        <w:rPr>
          <w:sz w:val="20"/>
          <w:szCs w:val="20"/>
          <w:lang w:val="en-US"/>
        </w:rPr>
      </w:pPr>
      <w:r w:rsidRPr="62F4E0FE" w:rsidR="62F4E0FE">
        <w:rPr>
          <w:lang w:val="en-US"/>
        </w:rPr>
        <w:t>Alitamani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wangejua</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ambalo</w:t>
      </w:r>
      <w:r w:rsidRPr="62F4E0FE" w:rsidR="62F4E0FE">
        <w:rPr>
          <w:lang w:val="en-US"/>
        </w:rPr>
        <w:t xml:space="preserve"> </w:t>
      </w:r>
      <w:r w:rsidRPr="62F4E0FE" w:rsidR="62F4E0FE">
        <w:rPr>
          <w:lang w:val="en-US"/>
        </w:rPr>
        <w:t>lingewapa</w:t>
      </w:r>
      <w:r w:rsidRPr="62F4E0FE" w:rsidR="62F4E0FE">
        <w:rPr>
          <w:lang w:val="en-US"/>
        </w:rPr>
        <w:t xml:space="preserve"> </w:t>
      </w:r>
      <w:r w:rsidRPr="62F4E0FE" w:rsidR="62F4E0FE">
        <w:rPr>
          <w:lang w:val="en-US"/>
        </w:rPr>
        <w:t>amani</w:t>
      </w:r>
      <w:r w:rsidRPr="62F4E0FE" w:rsidR="62F4E0FE">
        <w:rPr>
          <w:lang w:val="en-US"/>
        </w:rPr>
        <w:t>.</w:t>
      </w:r>
    </w:p>
    <w:p w:rsidRPr="007B69FD" w:rsidR="004E2AFC" w:rsidP="004E2AFC" w:rsidRDefault="004E2AFC" w14:paraId="612FB308" w14:textId="77777777">
      <w:pPr>
        <w:ind w:left="720"/>
        <w:rPr>
          <w:sz w:val="20"/>
          <w:szCs w:val="20"/>
        </w:rPr>
      </w:pPr>
      <w:r/>
    </w:p>
    <w:p w:rsidRPr="007B69FD" w:rsidR="004E2AFC" w:rsidP="62F4E0FE" w:rsidRDefault="008F6E25" w14:paraId="7DF433D0" w14:textId="010C7A8F" w14:noSpellErr="1">
      <w:pPr>
        <w:numPr>
          <w:ilvl w:val="0"/>
          <w:numId w:val="19"/>
        </w:numPr>
        <w:rPr>
          <w:sz w:val="20"/>
          <w:szCs w:val="20"/>
          <w:lang w:val="en-US"/>
        </w:rPr>
      </w:pPr>
      <w:r w:rsidRPr="62F4E0FE" w:rsidR="62F4E0FE">
        <w:rPr>
          <w:lang w:val="en-US"/>
        </w:rPr>
        <w:t xml:space="preserve">[19:42] Yesu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kingine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42?</w:t>
      </w:r>
    </w:p>
    <w:p w:rsidRPr="007B69FD" w:rsidR="006026F6" w:rsidP="62F4E0FE" w:rsidRDefault="006026F6" w14:paraId="31E7DF5C" w14:textId="178DEE9E" w14:noSpellErr="1">
      <w:pPr>
        <w:pStyle w:val="ListParagraph"/>
        <w:ind w:left="360" w:firstLine="360"/>
        <w:rPr>
          <w:sz w:val="20"/>
          <w:szCs w:val="20"/>
          <w:lang w:val="en-US"/>
        </w:rPr>
      </w:pPr>
      <w:r w:rsidRPr="62F4E0FE" w:rsidR="62F4E0FE">
        <w:rPr>
          <w:lang w:val="en-US"/>
        </w:rPr>
        <w:t xml:space="preserve">Mambo </w:t>
      </w:r>
      <w:r w:rsidRPr="62F4E0FE" w:rsidR="62F4E0FE">
        <w:rPr>
          <w:lang w:val="en-US"/>
        </w:rPr>
        <w:t>ambayo</w:t>
      </w:r>
      <w:r w:rsidRPr="62F4E0FE" w:rsidR="62F4E0FE">
        <w:rPr>
          <w:lang w:val="en-US"/>
        </w:rPr>
        <w:t xml:space="preserve"> </w:t>
      </w:r>
      <w:r w:rsidRPr="62F4E0FE" w:rsidR="62F4E0FE">
        <w:rPr>
          <w:lang w:val="en-US"/>
        </w:rPr>
        <w:t>yangewaletea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amani</w:t>
      </w:r>
      <w:r w:rsidRPr="62F4E0FE" w:rsidR="62F4E0FE">
        <w:rPr>
          <w:lang w:val="en-US"/>
        </w:rPr>
        <w:t xml:space="preserve"> </w:t>
      </w:r>
      <w:r w:rsidRPr="62F4E0FE" w:rsidR="62F4E0FE">
        <w:rPr>
          <w:lang w:val="en-US"/>
        </w:rPr>
        <w:t>sasa</w:t>
      </w:r>
      <w:r w:rsidRPr="62F4E0FE" w:rsidR="62F4E0FE">
        <w:rPr>
          <w:lang w:val="en-US"/>
        </w:rPr>
        <w:t xml:space="preserve"> </w:t>
      </w:r>
      <w:r w:rsidRPr="62F4E0FE" w:rsidR="62F4E0FE">
        <w:rPr>
          <w:lang w:val="en-US"/>
        </w:rPr>
        <w:t>yalikuwa</w:t>
      </w:r>
      <w:r w:rsidRPr="62F4E0FE" w:rsidR="62F4E0FE">
        <w:rPr>
          <w:lang w:val="en-US"/>
        </w:rPr>
        <w:t xml:space="preserve"> </w:t>
      </w:r>
      <w:r w:rsidRPr="62F4E0FE" w:rsidR="62F4E0FE">
        <w:rPr>
          <w:lang w:val="en-US"/>
        </w:rPr>
        <w:t>yamefichwa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macho </w:t>
      </w:r>
      <w:r w:rsidRPr="62F4E0FE" w:rsidR="62F4E0FE">
        <w:rPr>
          <w:lang w:val="en-US"/>
        </w:rPr>
        <w:t>yao</w:t>
      </w:r>
      <w:r w:rsidRPr="62F4E0FE" w:rsidR="62F4E0FE">
        <w:rPr>
          <w:lang w:val="en-US"/>
        </w:rPr>
        <w:t>.</w:t>
      </w:r>
    </w:p>
    <w:p w:rsidRPr="007B69FD" w:rsidR="006026F6" w:rsidP="006026F6" w:rsidRDefault="006026F6" w14:paraId="257C62F9" w14:textId="77777777">
      <w:pPr>
        <w:ind w:left="360"/>
        <w:rPr>
          <w:sz w:val="20"/>
          <w:szCs w:val="20"/>
        </w:rPr>
      </w:pPr>
      <w:r/>
    </w:p>
    <w:p w:rsidRPr="007B69FD" w:rsidR="006026F6" w:rsidP="62F4E0FE" w:rsidRDefault="008F6E25" w14:paraId="363FF1A2" w14:textId="56C6639D" w14:noSpellErr="1">
      <w:pPr>
        <w:numPr>
          <w:ilvl w:val="0"/>
          <w:numId w:val="19"/>
        </w:numPr>
        <w:rPr>
          <w:sz w:val="20"/>
          <w:szCs w:val="20"/>
          <w:lang w:val="en-US"/>
        </w:rPr>
      </w:pPr>
      <w:r w:rsidRPr="62F4E0FE" w:rsidR="62F4E0FE">
        <w:rPr>
          <w:lang w:val="en-US"/>
        </w:rPr>
        <w:t xml:space="preserve">[19:42] </w:t>
      </w:r>
      <w:r w:rsidRPr="62F4E0FE" w:rsidR="62F4E0FE">
        <w:rPr>
          <w:lang w:val="en-US"/>
        </w:rPr>
        <w:t>Unafikiri</w:t>
      </w:r>
      <w:r w:rsidRPr="62F4E0FE" w:rsidR="62F4E0FE">
        <w:rPr>
          <w:lang w:val="en-US"/>
        </w:rPr>
        <w:t xml:space="preserve"> Yesu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aliposema</w:t>
      </w:r>
      <w:r w:rsidRPr="62F4E0FE" w:rsidR="62F4E0FE">
        <w:rPr>
          <w:lang w:val="en-US"/>
        </w:rPr>
        <w:t xml:space="preserve"> </w:t>
      </w:r>
      <w:r w:rsidRPr="62F4E0FE" w:rsidR="62F4E0FE">
        <w:rPr>
          <w:lang w:val="en-US"/>
        </w:rPr>
        <w:t>kwamba</w:t>
      </w:r>
      <w:r w:rsidRPr="62F4E0FE" w:rsidR="62F4E0FE">
        <w:rPr>
          <w:lang w:val="en-US"/>
        </w:rPr>
        <w:t xml:space="preserve"> mambo </w:t>
      </w:r>
      <w:r w:rsidRPr="62F4E0FE" w:rsidR="62F4E0FE">
        <w:rPr>
          <w:lang w:val="en-US"/>
        </w:rPr>
        <w:t>ambayo</w:t>
      </w:r>
      <w:r w:rsidRPr="62F4E0FE" w:rsidR="62F4E0FE">
        <w:rPr>
          <w:lang w:val="en-US"/>
        </w:rPr>
        <w:t xml:space="preserve"> </w:t>
      </w:r>
      <w:r w:rsidRPr="62F4E0FE" w:rsidR="62F4E0FE">
        <w:rPr>
          <w:lang w:val="en-US"/>
        </w:rPr>
        <w:t>yangewaletea</w:t>
      </w:r>
      <w:r w:rsidRPr="62F4E0FE" w:rsidR="62F4E0FE">
        <w:rPr>
          <w:lang w:val="en-US"/>
        </w:rPr>
        <w:t xml:space="preserve"> </w:t>
      </w:r>
      <w:r w:rsidRPr="62F4E0FE" w:rsidR="62F4E0FE">
        <w:rPr>
          <w:lang w:val="en-US"/>
        </w:rPr>
        <w:t>amani</w:t>
      </w:r>
      <w:r w:rsidRPr="62F4E0FE" w:rsidR="62F4E0FE">
        <w:rPr>
          <w:lang w:val="en-US"/>
        </w:rPr>
        <w:t xml:space="preserve"> </w:t>
      </w:r>
      <w:r w:rsidRPr="62F4E0FE" w:rsidR="62F4E0FE">
        <w:rPr>
          <w:lang w:val="en-US"/>
        </w:rPr>
        <w:t>yalikuwa</w:t>
      </w:r>
      <w:r w:rsidRPr="62F4E0FE" w:rsidR="62F4E0FE">
        <w:rPr>
          <w:lang w:val="en-US"/>
        </w:rPr>
        <w:t xml:space="preserve"> </w:t>
      </w:r>
      <w:r w:rsidRPr="62F4E0FE" w:rsidR="62F4E0FE">
        <w:rPr>
          <w:lang w:val="en-US"/>
        </w:rPr>
        <w:t>yamefichwa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machoni</w:t>
      </w:r>
      <w:r w:rsidRPr="62F4E0FE" w:rsidR="62F4E0FE">
        <w:rPr>
          <w:lang w:val="en-US"/>
        </w:rPr>
        <w:t xml:space="preserve"> pao?</w:t>
      </w:r>
    </w:p>
    <w:p w:rsidRPr="007B69FD" w:rsidR="00725990" w:rsidP="48114252" w:rsidRDefault="00725990" w14:paraId="04C2E356" w14:textId="28C90D80">
      <w:pPr>
        <w:ind w:left="720"/>
        <w:rPr>
          <w:sz w:val="20"/>
          <w:szCs w:val="20"/>
          <w:lang w:val="en-US"/>
        </w:rPr>
      </w:pPr>
      <w:r>
        <w:t>(Majibu yanaweza kutofautiana.) Huenda ikawa alimaanisha kwamba walikuwa vipofu wasiweze kumtambua kuwa ndiye Mesiya (au Mkuu wa Amani) waliyekuwa wakimngojea. Au huenda alimaanisha kwamba hawakuelewa kwamba kumwamini kungeleta amani.</w:t>
      </w:r>
    </w:p>
    <w:p w:rsidRPr="007B69FD" w:rsidR="004E2AFC" w:rsidP="004E2AFC" w:rsidRDefault="004E2AFC" w14:paraId="41461A31" w14:textId="77777777">
      <w:pPr>
        <w:ind w:left="720"/>
        <w:rPr>
          <w:sz w:val="20"/>
          <w:szCs w:val="20"/>
        </w:rPr>
      </w:pPr>
      <w:r/>
    </w:p>
    <w:p w:rsidRPr="007B69FD" w:rsidR="004E2AFC" w:rsidP="62F4E0FE" w:rsidRDefault="008F6E25" w14:paraId="3967ACDB" w14:textId="13E86990" w14:noSpellErr="1">
      <w:pPr>
        <w:numPr>
          <w:ilvl w:val="0"/>
          <w:numId w:val="19"/>
        </w:numPr>
        <w:rPr>
          <w:sz w:val="20"/>
          <w:szCs w:val="20"/>
          <w:lang w:val="en-US"/>
        </w:rPr>
      </w:pPr>
      <w:r w:rsidRPr="62F4E0FE" w:rsidR="62F4E0FE">
        <w:rPr>
          <w:lang w:val="en-US"/>
        </w:rPr>
        <w:t xml:space="preserve">[19:43] </w:t>
      </w:r>
      <w:r w:rsidRPr="62F4E0FE" w:rsidR="62F4E0FE">
        <w:rPr>
          <w:lang w:val="en-US"/>
        </w:rPr>
        <w:t>Maadui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wangewafanyia</w:t>
      </w:r>
      <w:r w:rsidRPr="62F4E0FE" w:rsidR="62F4E0FE">
        <w:rPr>
          <w:lang w:val="en-US"/>
        </w:rPr>
        <w:t xml:space="preserve"> </w:t>
      </w:r>
      <w:r w:rsidRPr="62F4E0FE" w:rsidR="62F4E0FE">
        <w:rPr>
          <w:lang w:val="en-US"/>
        </w:rPr>
        <w:t>nini</w:t>
      </w:r>
      <w:r w:rsidRPr="62F4E0FE" w:rsidR="62F4E0FE">
        <w:rPr>
          <w:lang w:val="en-US"/>
        </w:rPr>
        <w:t>?</w:t>
      </w:r>
    </w:p>
    <w:p w:rsidRPr="007B69FD" w:rsidR="004E2AFC" w:rsidP="48114252" w:rsidRDefault="004E2AFC" w14:paraId="595F2C57" w14:textId="5BD74A46">
      <w:pPr>
        <w:ind w:left="720"/>
        <w:rPr>
          <w:sz w:val="20"/>
          <w:szCs w:val="20"/>
          <w:lang w:val="en-US"/>
        </w:rPr>
      </w:pPr>
      <w:r>
        <w:t>Wangekijenga kizuizi kuzunguka Yerusalemu, wangelizingira kutoka kila upande, na wangelizingira.</w:t>
      </w:r>
    </w:p>
    <w:p w:rsidRPr="007B69FD" w:rsidR="004E2AFC" w:rsidP="004E2AFC" w:rsidRDefault="004E2AFC" w14:paraId="3334FD31" w14:textId="77777777">
      <w:pPr>
        <w:ind w:left="720"/>
        <w:rPr>
          <w:sz w:val="20"/>
          <w:szCs w:val="20"/>
        </w:rPr>
      </w:pPr>
      <w:r/>
    </w:p>
    <w:p w:rsidRPr="007B69FD" w:rsidR="004E2AFC" w:rsidP="62F4E0FE" w:rsidRDefault="008F6E25" w14:paraId="12E216BF" w14:textId="56266AFD" w14:noSpellErr="1">
      <w:pPr>
        <w:numPr>
          <w:ilvl w:val="0"/>
          <w:numId w:val="19"/>
        </w:numPr>
        <w:rPr>
          <w:sz w:val="20"/>
          <w:szCs w:val="20"/>
          <w:lang w:val="en-US"/>
        </w:rPr>
      </w:pPr>
      <w:r w:rsidRPr="62F4E0FE" w:rsidR="62F4E0FE">
        <w:rPr>
          <w:lang w:val="en-US"/>
        </w:rPr>
        <w:t xml:space="preserve">[19:43] </w:t>
      </w:r>
      <w:r w:rsidRPr="62F4E0FE" w:rsidR="62F4E0FE">
        <w:rPr>
          <w:lang w:val="en-US"/>
        </w:rPr>
        <w:t>Unafikiri</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lingesababisha</w:t>
      </w:r>
      <w:r w:rsidRPr="62F4E0FE" w:rsidR="62F4E0FE">
        <w:rPr>
          <w:lang w:val="en-US"/>
        </w:rPr>
        <w:t xml:space="preserve"> </w:t>
      </w:r>
      <w:r w:rsidRPr="62F4E0FE" w:rsidR="62F4E0FE">
        <w:rPr>
          <w:lang w:val="en-US"/>
        </w:rPr>
        <w:t>tatizo</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Yerusalemu</w:t>
      </w:r>
      <w:r w:rsidRPr="62F4E0FE" w:rsidR="62F4E0FE">
        <w:rPr>
          <w:lang w:val="en-US"/>
        </w:rPr>
        <w:t>?</w:t>
      </w:r>
    </w:p>
    <w:p w:rsidRPr="007B69FD" w:rsidR="004E2AFC" w:rsidP="62F4E0FE" w:rsidRDefault="00AF3C50" w14:paraId="068F5DFB" w14:textId="402FDDB5"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Inaonekana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wakaaji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hawangeweza</w:t>
      </w:r>
      <w:r w:rsidRPr="62F4E0FE" w:rsidR="62F4E0FE">
        <w:rPr>
          <w:lang w:val="en-US"/>
        </w:rPr>
        <w:t xml:space="preserve"> </w:t>
      </w:r>
      <w:r w:rsidRPr="62F4E0FE" w:rsidR="62F4E0FE">
        <w:rPr>
          <w:lang w:val="en-US"/>
        </w:rPr>
        <w:t>kutoroka</w:t>
      </w:r>
      <w:r w:rsidRPr="62F4E0FE" w:rsidR="62F4E0FE">
        <w:rPr>
          <w:lang w:val="en-US"/>
        </w:rPr>
        <w:t xml:space="preserve"> </w:t>
      </w:r>
      <w:r w:rsidRPr="62F4E0FE" w:rsidR="62F4E0FE">
        <w:rPr>
          <w:lang w:val="en-US"/>
        </w:rPr>
        <w:t>jiji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kukimbia</w:t>
      </w:r>
      <w:r w:rsidRPr="62F4E0FE" w:rsidR="62F4E0FE">
        <w:rPr>
          <w:lang w:val="en-US"/>
        </w:rPr>
        <w:t xml:space="preserve"> </w:t>
      </w:r>
      <w:r w:rsidRPr="62F4E0FE" w:rsidR="62F4E0FE">
        <w:rPr>
          <w:lang w:val="en-US"/>
        </w:rPr>
        <w:t>maadui</w:t>
      </w:r>
      <w:r w:rsidRPr="62F4E0FE" w:rsidR="62F4E0FE">
        <w:rPr>
          <w:lang w:val="en-US"/>
        </w:rPr>
        <w:t xml:space="preserve"> </w:t>
      </w:r>
      <w:r w:rsidRPr="62F4E0FE" w:rsidR="62F4E0FE">
        <w:rPr>
          <w:lang w:val="en-US"/>
        </w:rPr>
        <w:t>wao</w:t>
      </w:r>
      <w:r w:rsidRPr="62F4E0FE" w:rsidR="62F4E0FE">
        <w:rPr>
          <w:lang w:val="en-US"/>
        </w:rPr>
        <w:t>.</w:t>
      </w:r>
    </w:p>
    <w:p w:rsidRPr="007B69FD" w:rsidR="004E2AFC" w:rsidP="004E2AFC" w:rsidRDefault="004E2AFC" w14:paraId="45150953" w14:textId="77777777">
      <w:pPr>
        <w:ind w:left="720"/>
        <w:rPr>
          <w:sz w:val="20"/>
          <w:szCs w:val="20"/>
        </w:rPr>
      </w:pPr>
      <w:r/>
    </w:p>
    <w:p w:rsidRPr="007B69FD" w:rsidR="004E2AFC" w:rsidP="62F4E0FE" w:rsidRDefault="008F6E25" w14:paraId="53139642" w14:textId="1AE35629" w14:noSpellErr="1">
      <w:pPr>
        <w:numPr>
          <w:ilvl w:val="0"/>
          <w:numId w:val="19"/>
        </w:numPr>
        <w:rPr>
          <w:sz w:val="20"/>
          <w:szCs w:val="20"/>
          <w:lang w:val="en-US"/>
        </w:rPr>
      </w:pPr>
      <w:r w:rsidRPr="62F4E0FE" w:rsidR="62F4E0FE">
        <w:rPr>
          <w:lang w:val="en-US"/>
        </w:rPr>
        <w:t xml:space="preserve">[19:44] Yesu </w:t>
      </w:r>
      <w:r w:rsidRPr="62F4E0FE" w:rsidR="62F4E0FE">
        <w:rPr>
          <w:lang w:val="en-US"/>
        </w:rPr>
        <w:t>alisema</w:t>
      </w:r>
      <w:r w:rsidRPr="62F4E0FE" w:rsidR="62F4E0FE">
        <w:rPr>
          <w:lang w:val="en-US"/>
        </w:rPr>
        <w:t xml:space="preserve"> </w:t>
      </w:r>
      <w:r w:rsidRPr="62F4E0FE" w:rsidR="62F4E0FE">
        <w:rPr>
          <w:lang w:val="en-US"/>
        </w:rPr>
        <w:t>adui</w:t>
      </w:r>
      <w:r w:rsidRPr="62F4E0FE" w:rsidR="62F4E0FE">
        <w:rPr>
          <w:lang w:val="en-US"/>
        </w:rPr>
        <w:t xml:space="preserve"> </w:t>
      </w:r>
      <w:r w:rsidRPr="62F4E0FE" w:rsidR="62F4E0FE">
        <w:rPr>
          <w:lang w:val="en-US"/>
        </w:rPr>
        <w:t>wangefanya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jiji</w:t>
      </w:r>
      <w:r w:rsidRPr="62F4E0FE" w:rsidR="62F4E0FE">
        <w:rPr>
          <w:lang w:val="en-US"/>
        </w:rPr>
        <w:t>?</w:t>
      </w:r>
    </w:p>
    <w:p w:rsidRPr="007B69FD" w:rsidR="004E2AFC" w:rsidP="62F4E0FE" w:rsidRDefault="004E2AFC" w14:paraId="31784B67" w14:textId="77777777" w14:noSpellErr="1">
      <w:pPr>
        <w:ind w:left="360" w:firstLine="360"/>
        <w:rPr>
          <w:sz w:val="20"/>
          <w:szCs w:val="20"/>
          <w:lang w:val="en-US"/>
        </w:rPr>
      </w:pPr>
      <w:r w:rsidRPr="62F4E0FE" w:rsidR="62F4E0FE">
        <w:rPr>
          <w:lang w:val="en-US"/>
        </w:rPr>
        <w:t>Maadui</w:t>
      </w:r>
      <w:r w:rsidRPr="62F4E0FE" w:rsidR="62F4E0FE">
        <w:rPr>
          <w:lang w:val="en-US"/>
        </w:rPr>
        <w:t xml:space="preserve"> </w:t>
      </w:r>
      <w:r w:rsidRPr="62F4E0FE" w:rsidR="62F4E0FE">
        <w:rPr>
          <w:lang w:val="en-US"/>
        </w:rPr>
        <w:t>wangewaua</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watoto</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Hawangebaki</w:t>
      </w:r>
      <w:r w:rsidRPr="62F4E0FE" w:rsidR="62F4E0FE">
        <w:rPr>
          <w:lang w:val="en-US"/>
        </w:rPr>
        <w:t xml:space="preserve"> </w:t>
      </w:r>
      <w:r w:rsidRPr="62F4E0FE" w:rsidR="62F4E0FE">
        <w:rPr>
          <w:lang w:val="en-US"/>
        </w:rPr>
        <w:t>jiwe</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jiwe</w:t>
      </w:r>
      <w:r w:rsidRPr="62F4E0FE" w:rsidR="62F4E0FE">
        <w:rPr>
          <w:lang w:val="en-US"/>
        </w:rPr>
        <w:t>.</w:t>
      </w:r>
    </w:p>
    <w:p w:rsidRPr="007B69FD" w:rsidR="004E2AFC" w:rsidP="004E2AFC" w:rsidRDefault="004E2AFC" w14:paraId="6EF177B2" w14:textId="77777777">
      <w:pPr>
        <w:ind w:left="360"/>
        <w:rPr>
          <w:sz w:val="20"/>
          <w:szCs w:val="20"/>
        </w:rPr>
      </w:pPr>
      <w:r/>
    </w:p>
    <w:p w:rsidRPr="007B69FD" w:rsidR="004E2AFC" w:rsidP="62F4E0FE" w:rsidRDefault="00A014E9" w14:paraId="4089DA3B" w14:textId="7CCC2F68" w14:noSpellErr="1">
      <w:pPr>
        <w:numPr>
          <w:ilvl w:val="0"/>
          <w:numId w:val="19"/>
        </w:numPr>
        <w:rPr>
          <w:sz w:val="20"/>
          <w:szCs w:val="20"/>
          <w:lang w:val="en-US"/>
        </w:rPr>
      </w:pPr>
      <w:r w:rsidRPr="62F4E0FE" w:rsidR="62F4E0FE">
        <w:rPr>
          <w:lang w:val="en-US"/>
        </w:rPr>
        <w:t xml:space="preserve">[19:44]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wasiache</w:t>
      </w:r>
      <w:r w:rsidRPr="62F4E0FE" w:rsidR="62F4E0FE">
        <w:rPr>
          <w:lang w:val="en-US"/>
        </w:rPr>
        <w:t xml:space="preserve"> </w:t>
      </w:r>
      <w:r w:rsidRPr="62F4E0FE" w:rsidR="62F4E0FE">
        <w:rPr>
          <w:lang w:val="en-US"/>
        </w:rPr>
        <w:t>jiwe</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jiwe</w:t>
      </w:r>
      <w:r w:rsidRPr="62F4E0FE" w:rsidR="62F4E0FE">
        <w:rPr>
          <w:lang w:val="en-US"/>
        </w:rPr>
        <w:t>?</w:t>
      </w:r>
    </w:p>
    <w:p w:rsidRPr="007B69FD" w:rsidR="004E2AFC" w:rsidP="62F4E0FE" w:rsidRDefault="00AF3C50" w14:paraId="0385D8F0" w14:textId="07592D04"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Yaonekana</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lilimaanisha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wangevunja</w:t>
      </w:r>
      <w:r w:rsidRPr="62F4E0FE" w:rsidR="62F4E0FE">
        <w:rPr>
          <w:lang w:val="en-US"/>
        </w:rPr>
        <w:t xml:space="preserve"> </w:t>
      </w:r>
      <w:r w:rsidRPr="62F4E0FE" w:rsidR="62F4E0FE">
        <w:rPr>
          <w:lang w:val="en-US"/>
        </w:rPr>
        <w:t>kabisa</w:t>
      </w:r>
      <w:r w:rsidRPr="62F4E0FE" w:rsidR="62F4E0FE">
        <w:rPr>
          <w:lang w:val="en-US"/>
        </w:rPr>
        <w:t xml:space="preserve"> kuta za </w:t>
      </w:r>
      <w:r w:rsidRPr="62F4E0FE" w:rsidR="62F4E0FE">
        <w:rPr>
          <w:lang w:val="en-US"/>
        </w:rPr>
        <w:t>jiji</w:t>
      </w:r>
      <w:r w:rsidRPr="62F4E0FE" w:rsidR="62F4E0FE">
        <w:rPr>
          <w:lang w:val="en-US"/>
        </w:rPr>
        <w:t>.</w:t>
      </w:r>
    </w:p>
    <w:p w:rsidRPr="007B69FD" w:rsidR="00DC2806" w:rsidP="62F4E0FE" w:rsidRDefault="00DC2806" w14:paraId="1944B628" w14:textId="77777777" w14:noSpellErr="1">
      <w:pPr>
        <w:pStyle w:val="Continuedline"/>
        <w:rPr>
          <w:lang w:val="en-US"/>
        </w:rPr>
      </w:pPr>
      <w:r w:rsidRPr="62F4E0FE" w:rsidR="62F4E0FE">
        <w:rPr>
          <w:lang w:val="en-US"/>
        </w:rPr>
        <w:t xml:space="preserve">Luka 19:28-48 </w:t>
      </w:r>
      <w:r w:rsidRPr="62F4E0FE" w:rsidR="62F4E0FE">
        <w:rPr>
          <w:lang w:val="en-US"/>
        </w:rPr>
        <w:t>iliendelea</w:t>
      </w:r>
    </w:p>
    <w:p w:rsidRPr="007B69FD" w:rsidR="004E2AFC" w:rsidP="004E2AFC" w:rsidRDefault="004E2AFC" w14:paraId="40E017F3" w14:textId="77777777">
      <w:pPr>
        <w:ind w:left="720"/>
        <w:rPr>
          <w:sz w:val="20"/>
          <w:szCs w:val="20"/>
        </w:rPr>
      </w:pPr>
      <w:r/>
    </w:p>
    <w:p w:rsidRPr="007B69FD" w:rsidR="004E2AFC" w:rsidP="62F4E0FE" w:rsidRDefault="008F6E25" w14:paraId="700397EC" w14:textId="4043B4D3" w14:noSpellErr="1">
      <w:pPr>
        <w:numPr>
          <w:ilvl w:val="0"/>
          <w:numId w:val="19"/>
        </w:numPr>
        <w:rPr>
          <w:sz w:val="20"/>
          <w:szCs w:val="20"/>
          <w:lang w:val="en-US"/>
        </w:rPr>
      </w:pPr>
      <w:r w:rsidRPr="62F4E0FE" w:rsidR="62F4E0FE">
        <w:rPr>
          <w:lang w:val="en-US"/>
        </w:rPr>
        <w:t xml:space="preserve">[19:44] Kwa </w:t>
      </w:r>
      <w:r w:rsidRPr="62F4E0FE" w:rsidR="62F4E0FE">
        <w:rPr>
          <w:lang w:val="en-US"/>
        </w:rPr>
        <w:t>nini</w:t>
      </w:r>
      <w:r w:rsidRPr="62F4E0FE" w:rsidR="62F4E0FE">
        <w:rPr>
          <w:lang w:val="en-US"/>
        </w:rPr>
        <w:t xml:space="preserve"> mambo </w:t>
      </w:r>
      <w:r w:rsidRPr="62F4E0FE" w:rsidR="62F4E0FE">
        <w:rPr>
          <w:lang w:val="en-US"/>
        </w:rPr>
        <w:t>hayo</w:t>
      </w:r>
      <w:r w:rsidRPr="62F4E0FE" w:rsidR="62F4E0FE">
        <w:rPr>
          <w:lang w:val="en-US"/>
        </w:rPr>
        <w:t xml:space="preserve"> yote </w:t>
      </w:r>
      <w:r w:rsidRPr="62F4E0FE" w:rsidR="62F4E0FE">
        <w:rPr>
          <w:lang w:val="en-US"/>
        </w:rPr>
        <w:t>yangetokea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Yerusalemu</w:t>
      </w:r>
      <w:r w:rsidRPr="62F4E0FE" w:rsidR="62F4E0FE">
        <w:rPr>
          <w:lang w:val="en-US"/>
        </w:rPr>
        <w:t>?</w:t>
      </w:r>
    </w:p>
    <w:p w:rsidRPr="007B69FD" w:rsidR="004E2AFC" w:rsidP="48114252" w:rsidRDefault="004E2AFC" w14:paraId="54E81FFC" w14:textId="77777777">
      <w:pPr>
        <w:pStyle w:val="ListParagraph"/>
        <w:ind w:left="360" w:firstLine="360"/>
        <w:rPr>
          <w:sz w:val="20"/>
          <w:szCs w:val="20"/>
          <w:lang w:val="en-US"/>
        </w:rPr>
      </w:pPr>
      <w:r>
        <w:t>Mambo hayo yangetukia kwa sababu hawakutambua wakati wa ziara yao.</w:t>
      </w:r>
    </w:p>
    <w:p w:rsidRPr="007B69FD" w:rsidR="004E2AFC" w:rsidP="004E2AFC" w:rsidRDefault="004E2AFC" w14:paraId="681FEC13" w14:textId="77777777">
      <w:pPr>
        <w:ind w:left="360"/>
        <w:rPr>
          <w:sz w:val="20"/>
          <w:szCs w:val="20"/>
        </w:rPr>
      </w:pPr>
      <w:r/>
    </w:p>
    <w:p w:rsidRPr="007B69FD" w:rsidR="004E2AFC" w:rsidP="62F4E0FE" w:rsidRDefault="008F6E25" w14:paraId="2BB07377" w14:textId="007CC8DD" w14:noSpellErr="1">
      <w:pPr>
        <w:numPr>
          <w:ilvl w:val="0"/>
          <w:numId w:val="19"/>
        </w:numPr>
        <w:rPr>
          <w:sz w:val="20"/>
          <w:szCs w:val="20"/>
          <w:lang w:val="en-US"/>
        </w:rPr>
      </w:pPr>
      <w:r w:rsidRPr="62F4E0FE" w:rsidR="62F4E0FE">
        <w:rPr>
          <w:lang w:val="en-US"/>
        </w:rPr>
        <w:t xml:space="preserve">Na </w:t>
      </w:r>
      <w:r w:rsidRPr="62F4E0FE" w:rsidR="62F4E0FE">
        <w:rPr>
          <w:lang w:val="en-US"/>
        </w:rPr>
        <w:t>nini</w:t>
      </w:r>
      <w:r w:rsidRPr="62F4E0FE" w:rsidR="62F4E0FE">
        <w:rPr>
          <w:lang w:val="en-US"/>
        </w:rPr>
        <w:t xml:space="preserve"> </w:t>
      </w:r>
      <w:r w:rsidRPr="62F4E0FE" w:rsidR="62F4E0FE">
        <w:rPr>
          <w:lang w:val="en-US"/>
        </w:rPr>
        <w:t>maana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muda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ziara</w:t>
      </w:r>
      <w:r w:rsidRPr="62F4E0FE" w:rsidR="62F4E0FE">
        <w:rPr>
          <w:lang w:val="en-US"/>
        </w:rPr>
        <w:t xml:space="preserve"> </w:t>
      </w:r>
      <w:r w:rsidRPr="62F4E0FE" w:rsidR="62F4E0FE">
        <w:rPr>
          <w:lang w:val="en-US"/>
        </w:rPr>
        <w:t>yao</w:t>
      </w:r>
      <w:r w:rsidRPr="62F4E0FE" w:rsidR="62F4E0FE">
        <w:rPr>
          <w:lang w:val="en-US"/>
        </w:rPr>
        <w:t>?</w:t>
      </w:r>
    </w:p>
    <w:p w:rsidRPr="007B69FD" w:rsidR="004E2AFC" w:rsidP="48114252" w:rsidRDefault="000407B4" w14:paraId="2B4A588D" w14:textId="50E82D6F">
      <w:pPr>
        <w:pStyle w:val="ListParagraph"/>
        <w:ind w:left="360" w:firstLine="360"/>
        <w:rPr>
          <w:sz w:val="20"/>
          <w:szCs w:val="20"/>
          <w:lang w:val="en-US"/>
        </w:rPr>
      </w:pPr>
      <w:r>
        <w:t>(Majibu yanaweza kutofautiana.) Yaonekana inamaanisha wakati ambapo Mungu Mwana (Yesu) alikuja kwao.</w:t>
      </w:r>
    </w:p>
    <w:p w:rsidRPr="007B69FD" w:rsidR="0042261F" w:rsidP="0042261F" w:rsidRDefault="0042261F" w14:paraId="3A769766" w14:textId="77777777">
      <w:pPr>
        <w:ind w:left="360"/>
        <w:rPr>
          <w:sz w:val="20"/>
          <w:szCs w:val="20"/>
        </w:rPr>
      </w:pPr>
      <w:r/>
    </w:p>
    <w:p w:rsidRPr="007B69FD" w:rsidR="004E2AFC" w:rsidP="62F4E0FE" w:rsidRDefault="008F6E25" w14:paraId="05859217" w14:textId="4E328154" w14:noSpellErr="1">
      <w:pPr>
        <w:numPr>
          <w:ilvl w:val="0"/>
          <w:numId w:val="19"/>
        </w:numPr>
        <w:rPr>
          <w:sz w:val="20"/>
          <w:szCs w:val="20"/>
          <w:lang w:val="en-US"/>
        </w:rPr>
      </w:pPr>
      <w:r w:rsidRPr="62F4E0FE" w:rsidR="62F4E0FE">
        <w:rPr>
          <w:lang w:val="en-US"/>
        </w:rPr>
        <w:t>[19:45] Yesu alifanya nini baada ya kusema mambo hayo?</w:t>
      </w:r>
    </w:p>
    <w:p w:rsidRPr="007B69FD" w:rsidR="004E2AFC" w:rsidP="62F4E0FE" w:rsidRDefault="004E2AFC" w14:paraId="70422A0F" w14:textId="77777777" w14:noSpellErr="1">
      <w:pPr>
        <w:ind w:left="360" w:firstLine="360"/>
        <w:rPr>
          <w:sz w:val="20"/>
          <w:szCs w:val="20"/>
          <w:lang w:val="en-US"/>
        </w:rPr>
      </w:pPr>
      <w:r w:rsidRPr="62F4E0FE" w:rsidR="62F4E0FE">
        <w:rPr>
          <w:lang w:val="en-US"/>
        </w:rPr>
        <w:t>Akaingia hekaluni, akaanza kuwatoa wale waliokuwa wakiuza,</w:t>
      </w:r>
    </w:p>
    <w:p w:rsidRPr="007B69FD" w:rsidR="004E2AFC" w:rsidP="004E2AFC" w:rsidRDefault="004E2AFC" w14:paraId="35547A03" w14:textId="77777777">
      <w:pPr>
        <w:ind w:left="360"/>
        <w:rPr>
          <w:sz w:val="20"/>
          <w:szCs w:val="20"/>
        </w:rPr>
      </w:pPr>
      <w:r/>
    </w:p>
    <w:p w:rsidRPr="007B69FD" w:rsidR="004E2AFC" w:rsidP="62F4E0FE" w:rsidRDefault="008F6E25" w14:paraId="04D9829C" w14:textId="02985274" w14:noSpellErr="1">
      <w:pPr>
        <w:numPr>
          <w:ilvl w:val="0"/>
          <w:numId w:val="19"/>
        </w:numPr>
        <w:rPr>
          <w:sz w:val="20"/>
          <w:szCs w:val="20"/>
          <w:lang w:val="en-US"/>
        </w:rPr>
      </w:pPr>
      <w:r w:rsidRPr="62F4E0FE" w:rsidR="62F4E0FE">
        <w:rPr>
          <w:lang w:val="en-US"/>
        </w:rPr>
        <w:t>[19:46] Yesu alisema hekalu lilidhaniwa kuwa nini?</w:t>
      </w:r>
    </w:p>
    <w:p w:rsidRPr="007B69FD" w:rsidR="004E2AFC" w:rsidP="48114252" w:rsidRDefault="004E2AFC" w14:paraId="27745305" w14:textId="77777777">
      <w:pPr>
        <w:ind w:left="360" w:firstLine="360"/>
        <w:rPr>
          <w:sz w:val="20"/>
          <w:szCs w:val="20"/>
          <w:lang w:val="en-US"/>
        </w:rPr>
      </w:pPr>
      <w:r>
        <w:t>Alisema kwamba ilipaswa kuwa nyumba ya sala.</w:t>
      </w:r>
    </w:p>
    <w:p w:rsidRPr="007B69FD" w:rsidR="004E2AFC" w:rsidP="004E2AFC" w:rsidRDefault="004E2AFC" w14:paraId="55E54A84" w14:textId="77777777">
      <w:pPr>
        <w:ind w:left="360"/>
        <w:rPr>
          <w:sz w:val="20"/>
          <w:szCs w:val="20"/>
        </w:rPr>
      </w:pPr>
      <w:r/>
    </w:p>
    <w:p w:rsidRPr="007B69FD" w:rsidR="004E2AFC" w:rsidP="62F4E0FE" w:rsidRDefault="008F6E25" w14:paraId="58689F84" w14:textId="289FF067" w14:noSpellErr="1">
      <w:pPr>
        <w:numPr>
          <w:ilvl w:val="0"/>
          <w:numId w:val="19"/>
        </w:numPr>
        <w:rPr>
          <w:sz w:val="20"/>
          <w:szCs w:val="20"/>
          <w:lang w:val="en-US"/>
        </w:rPr>
      </w:pPr>
      <w:r w:rsidRPr="62F4E0FE" w:rsidR="62F4E0FE">
        <w:rPr>
          <w:lang w:val="en-US"/>
        </w:rPr>
        <w:t>[19:46] Watu hawa walikuwa wamefanya nini badala yake?</w:t>
      </w:r>
    </w:p>
    <w:p w:rsidRPr="007B69FD" w:rsidR="004E2AFC" w:rsidP="62F4E0FE" w:rsidRDefault="004E2AFC" w14:paraId="40BC6491" w14:textId="77777777" w14:noSpellErr="1">
      <w:pPr>
        <w:ind w:left="360" w:firstLine="360"/>
        <w:rPr>
          <w:sz w:val="20"/>
          <w:szCs w:val="20"/>
          <w:lang w:val="en-US"/>
        </w:rPr>
      </w:pPr>
      <w:r w:rsidRPr="62F4E0FE" w:rsidR="62F4E0FE">
        <w:rPr>
          <w:lang w:val="en-US"/>
        </w:rPr>
        <w:t>Walikuwa wameifanya kuwa pango la wapokonyaji.</w:t>
      </w:r>
    </w:p>
    <w:p w:rsidRPr="007B69FD" w:rsidR="004E2AFC" w:rsidP="004E2AFC" w:rsidRDefault="004E2AFC" w14:paraId="166AF1CF" w14:textId="77777777">
      <w:pPr>
        <w:ind w:left="360"/>
        <w:rPr>
          <w:sz w:val="20"/>
          <w:szCs w:val="20"/>
        </w:rPr>
      </w:pPr>
      <w:r/>
    </w:p>
    <w:p w:rsidRPr="007B69FD" w:rsidR="004E2AFC" w:rsidP="62F4E0FE" w:rsidRDefault="008F6E25" w14:paraId="1FCB5197" w14:textId="1AD6651B" w14:noSpellErr="1">
      <w:pPr>
        <w:numPr>
          <w:ilvl w:val="0"/>
          <w:numId w:val="19"/>
        </w:numPr>
        <w:rPr>
          <w:sz w:val="20"/>
          <w:szCs w:val="20"/>
          <w:lang w:val="en-US"/>
        </w:rPr>
      </w:pPr>
      <w:r w:rsidRPr="62F4E0FE" w:rsidR="62F4E0FE">
        <w:rPr>
          <w:lang w:val="en-US"/>
        </w:rPr>
        <w:t>[19:46] Unafikiri kwa nini alisema kwamba walikuwa wameifanya kuwa pango la waporaji?</w:t>
      </w:r>
    </w:p>
    <w:p w:rsidRPr="007B69FD" w:rsidR="004E2AFC" w:rsidP="48114252" w:rsidRDefault="004E2AFC" w14:paraId="5605DAF5" w14:textId="658E3118">
      <w:pPr>
        <w:ind w:left="360" w:firstLine="360"/>
        <w:rPr>
          <w:sz w:val="20"/>
          <w:szCs w:val="20"/>
          <w:lang w:val="en-US"/>
        </w:rPr>
      </w:pPr>
      <w:r>
        <w:t>Yaelekea alimaanisha kwamba watu walikuwa wakiwapunja wale walionunua kutoka kwao.</w:t>
      </w:r>
    </w:p>
    <w:p w:rsidRPr="007B69FD" w:rsidR="007A7107" w:rsidP="004E2AFC" w:rsidRDefault="007A7107" w14:paraId="3CB79069" w14:textId="77777777">
      <w:pPr>
        <w:ind w:left="360" w:firstLine="360"/>
        <w:rPr>
          <w:sz w:val="20"/>
          <w:szCs w:val="20"/>
        </w:rPr>
      </w:pPr>
      <w:r/>
    </w:p>
    <w:p w:rsidRPr="007B69FD" w:rsidR="004E2AFC" w:rsidP="62F4E0FE" w:rsidRDefault="008F6E25" w14:paraId="59919038" w14:textId="2DF18471" w14:noSpellErr="1">
      <w:pPr>
        <w:numPr>
          <w:ilvl w:val="0"/>
          <w:numId w:val="19"/>
        </w:numPr>
        <w:rPr>
          <w:sz w:val="20"/>
          <w:szCs w:val="20"/>
          <w:lang w:val="en-US"/>
        </w:rPr>
      </w:pPr>
      <w:r w:rsidRPr="62F4E0FE" w:rsidR="62F4E0FE">
        <w:rPr>
          <w:lang w:val="en-US"/>
        </w:rPr>
        <w:t>[19:47] Yesu alifundisha mara ngapi hekaluni wakati huo?</w:t>
      </w:r>
    </w:p>
    <w:p w:rsidRPr="007B69FD" w:rsidR="004E2AFC" w:rsidP="62F4E0FE" w:rsidRDefault="004E2AFC" w14:paraId="40568F9B" w14:textId="77777777" w14:noSpellErr="1">
      <w:pPr>
        <w:ind w:left="360" w:firstLine="360"/>
        <w:rPr>
          <w:sz w:val="20"/>
          <w:szCs w:val="20"/>
          <w:lang w:val="en-US"/>
        </w:rPr>
      </w:pPr>
      <w:r w:rsidRPr="62F4E0FE" w:rsidR="62F4E0FE">
        <w:rPr>
          <w:lang w:val="en-US"/>
        </w:rPr>
        <w:t>Alifundisha huko kila siku.</w:t>
      </w:r>
    </w:p>
    <w:p w:rsidRPr="007B69FD" w:rsidR="004E2AFC" w:rsidP="004E2AFC" w:rsidRDefault="004E2AFC" w14:paraId="53D0104A" w14:textId="77777777">
      <w:pPr>
        <w:ind w:left="360"/>
        <w:rPr>
          <w:sz w:val="20"/>
          <w:szCs w:val="20"/>
        </w:rPr>
      </w:pPr>
      <w:r/>
    </w:p>
    <w:p w:rsidRPr="007B69FD" w:rsidR="004E2AFC" w:rsidP="62F4E0FE" w:rsidRDefault="008F6E25" w14:paraId="700DBEB2" w14:textId="2572AF68" w14:noSpellErr="1">
      <w:pPr>
        <w:numPr>
          <w:ilvl w:val="0"/>
          <w:numId w:val="19"/>
        </w:numPr>
        <w:rPr>
          <w:sz w:val="20"/>
          <w:szCs w:val="20"/>
          <w:lang w:val="en-US"/>
        </w:rPr>
      </w:pPr>
      <w:r w:rsidRPr="62F4E0FE" w:rsidR="62F4E0FE">
        <w:rPr>
          <w:lang w:val="en-US"/>
        </w:rPr>
        <w:t>[19:47] Makuhani na viongozi wengine walitaka kumfanyia nini?</w:t>
      </w:r>
    </w:p>
    <w:p w:rsidRPr="007B69FD" w:rsidR="004E2AFC" w:rsidP="62F4E0FE" w:rsidRDefault="004E2AFC" w14:paraId="5A59AE5F" w14:textId="77777777" w14:noSpellErr="1">
      <w:pPr>
        <w:ind w:left="360" w:firstLine="360"/>
        <w:rPr>
          <w:sz w:val="20"/>
          <w:szCs w:val="20"/>
          <w:lang w:val="en-US"/>
        </w:rPr>
      </w:pPr>
      <w:r w:rsidRPr="62F4E0FE" w:rsidR="62F4E0FE">
        <w:rPr>
          <w:lang w:val="en-US"/>
        </w:rPr>
        <w:t>Walitaka kumharibu.</w:t>
      </w:r>
    </w:p>
    <w:p w:rsidRPr="007B69FD" w:rsidR="004E2AFC" w:rsidP="004E2AFC" w:rsidRDefault="004E2AFC" w14:paraId="3D834828" w14:textId="77777777">
      <w:pPr>
        <w:ind w:left="360"/>
        <w:rPr>
          <w:sz w:val="20"/>
          <w:szCs w:val="20"/>
        </w:rPr>
      </w:pPr>
      <w:r/>
    </w:p>
    <w:p w:rsidRPr="007B69FD" w:rsidR="004E2AFC" w:rsidP="62F4E0FE" w:rsidRDefault="008F6E25" w14:paraId="7073F19B" w14:textId="3BBFDFC7" w14:noSpellErr="1">
      <w:pPr>
        <w:numPr>
          <w:ilvl w:val="0"/>
          <w:numId w:val="19"/>
        </w:numPr>
        <w:rPr>
          <w:sz w:val="20"/>
          <w:szCs w:val="20"/>
          <w:lang w:val="en-US"/>
        </w:rPr>
      </w:pPr>
      <w:r w:rsidRPr="62F4E0FE" w:rsidR="62F4E0FE">
        <w:rPr>
          <w:lang w:val="en-US"/>
        </w:rPr>
        <w:t>Kwa nini hawakuweza kufanya hivyo?</w:t>
      </w:r>
    </w:p>
    <w:p w:rsidRPr="007B69FD" w:rsidR="004E2AFC" w:rsidP="62F4E0FE" w:rsidRDefault="004E2AFC" w14:paraId="2B08C7AA" w14:textId="77777777" w14:noSpellErr="1">
      <w:pPr>
        <w:ind w:left="360" w:firstLine="360"/>
        <w:rPr>
          <w:sz w:val="20"/>
          <w:szCs w:val="20"/>
          <w:lang w:val="en-US"/>
        </w:rPr>
      </w:pPr>
      <w:r w:rsidRPr="62F4E0FE" w:rsidR="62F4E0FE">
        <w:rPr>
          <w:lang w:val="en-US"/>
        </w:rPr>
        <w:t>lakini hawakuwa na la kufanya, maana watu wote walikuwa wakimsikiliza kwa makini kabisa.</w:t>
      </w:r>
    </w:p>
    <w:p w:rsidRPr="007B69FD" w:rsidR="004E2AFC" w:rsidP="004E2AFC" w:rsidRDefault="004E2AFC" w14:paraId="0AE07E15" w14:textId="77777777">
      <w:pPr>
        <w:ind w:left="360"/>
        <w:rPr>
          <w:sz w:val="20"/>
          <w:szCs w:val="20"/>
        </w:rPr>
      </w:pPr>
      <w:r/>
    </w:p>
    <w:p w:rsidRPr="007B69FD" w:rsidR="004E2AFC" w:rsidP="62F4E0FE" w:rsidRDefault="008F6E25" w14:paraId="61519D61" w14:textId="4AF8BB92" w14:noSpellErr="1">
      <w:pPr>
        <w:numPr>
          <w:ilvl w:val="0"/>
          <w:numId w:val="19"/>
        </w:numPr>
        <w:rPr>
          <w:sz w:val="20"/>
          <w:szCs w:val="20"/>
          <w:lang w:val="en-US"/>
        </w:rPr>
      </w:pPr>
      <w:r w:rsidRPr="62F4E0FE" w:rsidR="62F4E0FE">
        <w:rPr>
          <w:lang w:val="en-US"/>
        </w:rPr>
        <w:t>[19:48] Unafikiri kwa nini jambo hilo liliwazuia makuhani na viongozi wengine wasimwue Yesu?</w:t>
      </w:r>
    </w:p>
    <w:p w:rsidRPr="007B69FD" w:rsidR="004E2AFC" w:rsidP="48114252" w:rsidRDefault="00AF3C50" w14:paraId="130F8375" w14:textId="4587ABC0">
      <w:pPr>
        <w:ind w:left="720"/>
        <w:rPr>
          <w:sz w:val="20"/>
          <w:szCs w:val="20"/>
          <w:lang w:val="en-US"/>
        </w:rPr>
      </w:pPr>
      <w:r>
        <w:t>(Majibu yanaweza kutofautiana.) Yaelekea iliwazuia kwa sababu waliogopa kile ambacho watu wangefikiri juu yao au kuwafanyia kwa kumwangamiza msemaji maarufu ambaye wengine waliamini alikuwa Mesiya.</w:t>
      </w:r>
    </w:p>
    <w:p w:rsidRPr="007B69FD" w:rsidR="004E2AFC" w:rsidP="004E2AFC" w:rsidRDefault="004E2AFC" w14:paraId="5532E496" w14:textId="77777777">
      <w:pPr>
        <w:rPr>
          <w:sz w:val="20"/>
          <w:szCs w:val="20"/>
        </w:rPr>
      </w:pPr>
      <w:r/>
    </w:p>
    <w:p w:rsidRPr="007B69FD" w:rsidR="004E2AFC" w:rsidP="62F4E0FE" w:rsidRDefault="004E2AFC" w14:paraId="1C783A77" w14:textId="77777777" w14:noSpellErr="1">
      <w:pPr>
        <w:rPr>
          <w:b w:val="1"/>
          <w:bCs w:val="1"/>
          <w:sz w:val="20"/>
          <w:szCs w:val="20"/>
          <w:lang w:val="en-US"/>
        </w:rPr>
      </w:pPr>
      <w:r w:rsidRPr="62F4E0FE" w:rsidR="62F4E0FE">
        <w:rPr>
          <w:lang w:val="en-US"/>
        </w:rPr>
        <w:t>Sehemu ya Maoni:</w:t>
      </w:r>
    </w:p>
    <w:p w:rsidRPr="007B69FD" w:rsidR="004E2AFC" w:rsidP="004E2AFC" w:rsidRDefault="004E2AFC" w14:paraId="4B67B741" w14:textId="77777777">
      <w:pPr>
        <w:rPr>
          <w:sz w:val="20"/>
          <w:szCs w:val="20"/>
        </w:rPr>
      </w:pPr>
      <w:r/>
    </w:p>
    <w:p w:rsidRPr="007B69FD" w:rsidR="004E2AFC" w:rsidRDefault="004E2AFC" w14:paraId="212A6088" w14:textId="582A9D09">
      <w:pPr/>
      <w:r/>
    </w:p>
    <w:p w:rsidRPr="007B69FD" w:rsidR="004E2AFC" w:rsidP="004E2AFC" w:rsidRDefault="004E2AFC" w14:paraId="61851DAA" w14:textId="1EC8234C">
      <w:pPr>
        <w:pStyle w:val="Heading1"/>
        <w:keepNext w:val="0"/>
        <w:keepLines w:val="0"/>
        <w:spacing w:before="480"/>
        <w:rPr>
          <w:b/>
          <w:bCs/>
          <w:szCs w:val="44"/>
        </w:rPr>
      </w:pPr>
      <w:r>
        <w:t>Luka 23:26-47</w:t>
      </w:r>
    </w:p>
    <w:p w:rsidRPr="007B69FD" w:rsidR="004E2AFC" w:rsidP="62F4E0FE" w:rsidRDefault="004E2AFC" w14:paraId="4ACFE896" w14:textId="729AF932" w14:noSpellErr="1">
      <w:pPr>
        <w:pStyle w:val="Background"/>
        <w:rPr>
          <w:b w:val="1"/>
          <w:bCs w:val="1"/>
          <w:sz w:val="32"/>
          <w:szCs w:val="32"/>
          <w:lang w:val="en-US"/>
        </w:rPr>
      </w:pPr>
      <w:r w:rsidRPr="62F4E0FE" w:rsidR="62F4E0FE">
        <w:rPr>
          <w:lang w:val="en-US"/>
        </w:rPr>
        <w:t>Historia: Viongozi wa kidini walimpeleka Yesu kwa gavana wa Yudea na kumshtaki kwamba alijifanya kuwa mfalme. Lakini wao wakazidi kudai asulubiwe. Basi Pilato akamtoa Yesu mikononi mwao ili asulubiwe.</w:t>
      </w:r>
    </w:p>
    <w:p w:rsidRPr="00170DC8" w:rsidR="00170DC8" w:rsidP="62F4E0FE" w:rsidRDefault="00170DC8" w14:paraId="6C036BA5" w14:textId="77777777" w14:noSpellErr="1">
      <w:pPr>
        <w:pStyle w:val="Background"/>
        <w:rPr>
          <w:b w:val="1"/>
          <w:bCs w:val="1"/>
          <w:i w:val="1"/>
          <w:iCs w:val="1"/>
          <w:lang w:val="en-US"/>
        </w:rPr>
      </w:pPr>
      <w:r w:rsidRPr="62F4E0FE" w:rsidR="62F4E0FE">
        <w:rPr>
          <w:lang w:val="en-US"/>
        </w:rPr>
        <w:t>Soma andiko hilo.</w:t>
      </w:r>
    </w:p>
    <w:p w:rsidRPr="007B69FD" w:rsidR="004E2AFC" w:rsidP="006D6990" w:rsidRDefault="004E2AFC" w14:paraId="251A9690" w14:textId="77777777" w14:noSpellErr="1">
      <w:pPr>
        <w:pStyle w:val="Part1"/>
      </w:pPr>
      <w:r w:rsidRPr="62F4E0FE" w:rsidR="62F4E0FE">
        <w:rPr>
          <w:lang w:val="en-US"/>
        </w:rPr>
        <w:t>Sehemu ya 1</w:t>
      </w:r>
    </w:p>
    <w:p w:rsidRPr="007B69FD" w:rsidR="004E2AFC" w:rsidP="0042261F" w:rsidRDefault="004E2AFC" w14:paraId="080EE483" w14:textId="7EA953C2" w14:noSpellErr="1">
      <w:pPr>
        <w:pStyle w:val="Answerortell"/>
      </w:pPr>
      <w:r w:rsidRPr="62F4E0FE" w:rsidR="62F4E0FE">
        <w:rPr>
          <w:lang w:val="en-US"/>
        </w:rPr>
        <w:t>Eleza kwa maneno yako mwenyewe yale ambayo umesoma katika fungu hili.</w:t>
      </w:r>
    </w:p>
    <w:p w:rsidRPr="007B69FD" w:rsidR="004E2AFC" w:rsidP="0042261F" w:rsidRDefault="004E2AFC" w14:paraId="3E613308" w14:textId="555D9EB5" w14:noSpellErr="1">
      <w:pPr>
        <w:pStyle w:val="Checklist"/>
        <w:rPr/>
      </w:pPr>
      <w:r w:rsidRPr="62F4E0FE" w:rsidR="62F4E0FE">
        <w:rPr>
          <w:lang w:val="en-US"/>
        </w:rPr>
        <w:t>Walimchukua Yesu na kumfanya mtu mwingine achukue msalaba wa Yesu. [23:26]</w:t>
      </w:r>
    </w:p>
    <w:p w:rsidRPr="007B69FD" w:rsidR="004E2AFC" w:rsidP="0042261F" w:rsidRDefault="004E2AFC" w14:paraId="31EF91A6" w14:textId="35449B3F" w14:noSpellErr="1">
      <w:pPr>
        <w:pStyle w:val="Checklist"/>
        <w:rPr/>
      </w:pPr>
      <w:r w:rsidRPr="62F4E0FE" w:rsidR="62F4E0FE">
        <w:rPr>
          <w:lang w:val="en-US"/>
        </w:rPr>
        <w:t>Umati mkubwa ulimfuata Yesu, naye Yesu akazungumza na wale waliokuwa wakiomboleza. [23:27-31]</w:t>
      </w:r>
    </w:p>
    <w:p w:rsidRPr="007B69FD" w:rsidR="004E2AFC" w:rsidP="0042261F" w:rsidRDefault="004E2AFC" w14:paraId="4EB35BAE" w14:textId="02BABB3E" w14:noSpellErr="1">
      <w:pPr>
        <w:pStyle w:val="Checklist"/>
        <w:rPr/>
      </w:pPr>
      <w:r w:rsidRPr="62F4E0FE" w:rsidR="62F4E0FE">
        <w:rPr>
          <w:lang w:val="en-US"/>
        </w:rPr>
        <w:t>Askari-jeshi walimtundika Yesu na wahalifu wawili. Hakika Mwenyezi Mungu ni Mwenye nguvu Mwenye kushinda.</w:t>
      </w:r>
    </w:p>
    <w:p w:rsidRPr="007B69FD" w:rsidR="004E2AFC" w:rsidP="0042261F" w:rsidRDefault="004E2AFC" w14:paraId="51D0FBE6" w14:textId="2BD7CD59" w14:noSpellErr="1">
      <w:pPr>
        <w:pStyle w:val="Checklist"/>
        <w:rPr/>
      </w:pPr>
      <w:r w:rsidRPr="62F4E0FE" w:rsidR="62F4E0FE">
        <w:rPr>
          <w:lang w:val="en-US"/>
        </w:rPr>
        <w:t>Yesu alimwomba Mungu awasamehe watu waliomsulibisha kwa sababu hawakujua walichokuwa wakifanya. [23:34]</w:t>
      </w:r>
    </w:p>
    <w:p w:rsidRPr="007B69FD" w:rsidR="004E2AFC" w:rsidP="0042261F" w:rsidRDefault="004E2AFC" w14:paraId="595C90A7" w14:textId="6CE59144" w14:noSpellErr="1">
      <w:pPr>
        <w:pStyle w:val="Checklist"/>
        <w:rPr/>
      </w:pPr>
      <w:r w:rsidRPr="62F4E0FE" w:rsidR="62F4E0FE">
        <w:rPr>
          <w:lang w:val="en-US"/>
        </w:rPr>
        <w:t>Watu walimdhihaki Yesu. [23:35-39]</w:t>
      </w:r>
    </w:p>
    <w:p w:rsidRPr="007B69FD" w:rsidR="004E2AFC" w:rsidP="0042261F" w:rsidRDefault="004E2AFC" w14:paraId="4F26384D" w14:textId="0E4B0575" w14:noSpellErr="1">
      <w:pPr>
        <w:pStyle w:val="Checklist"/>
        <w:rPr/>
      </w:pPr>
      <w:r w:rsidRPr="62F4E0FE" w:rsidR="62F4E0FE">
        <w:rPr>
          <w:lang w:val="en-US"/>
        </w:rPr>
        <w:t>Mhalifu mmoja aliyetundikwa kando yake alimtukana Yesu. [23:39]</w:t>
      </w:r>
    </w:p>
    <w:p w:rsidRPr="007B69FD" w:rsidR="004E2AFC" w:rsidP="0042261F" w:rsidRDefault="004E2AFC" w14:paraId="084AAF74" w14:textId="3130FC3F" w14:noSpellErr="1">
      <w:pPr>
        <w:pStyle w:val="Checklist"/>
        <w:rPr/>
      </w:pPr>
      <w:r w:rsidRPr="62F4E0FE" w:rsidR="62F4E0FE">
        <w:rPr>
          <w:lang w:val="en-US"/>
        </w:rPr>
        <w:t>Mhalifu mwingine aliyetundikwa upande ule mwingine alimwomba Yesu amhurumie. Yesu akamjibu. [23:40-43] Ni nini kilichotokea?</w:t>
      </w:r>
    </w:p>
    <w:p w:rsidRPr="007B69FD" w:rsidR="004E2AFC" w:rsidP="0042261F" w:rsidRDefault="004E2AFC" w14:paraId="3439A193" w14:textId="16D417ED" w14:noSpellErr="1">
      <w:pPr>
        <w:pStyle w:val="Checklist"/>
        <w:rPr/>
      </w:pPr>
      <w:r w:rsidRPr="62F4E0FE" w:rsidR="62F4E0FE">
        <w:rPr>
          <w:lang w:val="en-US"/>
        </w:rPr>
        <w:t>Yesu alikufa. [23:44-46]</w:t>
      </w:r>
    </w:p>
    <w:p w:rsidRPr="007B69FD" w:rsidR="004E2AFC" w:rsidP="0042261F" w:rsidRDefault="004E2AFC" w14:paraId="21F8533B" w14:textId="07FDE6D1" w14:noSpellErr="1">
      <w:pPr>
        <w:pStyle w:val="Checklist"/>
        <w:rPr/>
      </w:pPr>
      <w:r w:rsidRPr="62F4E0FE" w:rsidR="62F4E0FE">
        <w:rPr>
          <w:lang w:val="en-US"/>
        </w:rPr>
        <w:t>Ofisa huyo alijua kwamba Yesu alikuwa mtu mwadilifu. [23:47]</w:t>
      </w:r>
    </w:p>
    <w:p w:rsidRPr="007B69FD" w:rsidR="004E2AFC" w:rsidP="00961A85" w:rsidRDefault="004E2AFC" w14:paraId="4E9DB535" w14:textId="77777777" w14:noSpellErr="1">
      <w:pPr>
        <w:pStyle w:val="Part2"/>
      </w:pPr>
      <w:r w:rsidRPr="62F4E0FE" w:rsidR="62F4E0FE">
        <w:rPr>
          <w:lang w:val="en-US"/>
        </w:rPr>
        <w:t>Sehemu ya 2</w:t>
      </w:r>
    </w:p>
    <w:p w:rsidRPr="007B69FD" w:rsidR="004E2AFC" w:rsidP="0042261F" w:rsidRDefault="003947E5" w14:paraId="133D83A1" w14:textId="079E3A4C" w14:noSpellErr="1">
      <w:pPr>
        <w:pStyle w:val="Answerortell"/>
      </w:pPr>
      <w:r w:rsidRPr="62F4E0FE" w:rsidR="62F4E0FE">
        <w:rPr>
          <w:lang w:val="en-US"/>
        </w:rPr>
        <w:t>Jibu maswali yafuatayo kutoka katika mistari iliyotajwa.</w:t>
      </w:r>
    </w:p>
    <w:p w:rsidRPr="007B69FD" w:rsidR="004E2AFC" w:rsidP="62F4E0FE" w:rsidRDefault="008F6E25" w14:paraId="39EF7501" w14:textId="328C949A" w14:noSpellErr="1">
      <w:pPr>
        <w:numPr>
          <w:ilvl w:val="0"/>
          <w:numId w:val="20"/>
        </w:numPr>
        <w:spacing w:before="200"/>
        <w:rPr>
          <w:sz w:val="20"/>
          <w:szCs w:val="20"/>
          <w:lang w:val="en-US"/>
        </w:rPr>
      </w:pPr>
      <w:r w:rsidRPr="62F4E0FE" w:rsidR="62F4E0FE">
        <w:rPr>
          <w:lang w:val="en-US"/>
        </w:rPr>
        <w:t>[23:26] Askari walimfanya mtu afanye nini?</w:t>
      </w:r>
    </w:p>
    <w:p w:rsidRPr="007B69FD" w:rsidR="004E2AFC" w:rsidP="62F4E0FE" w:rsidRDefault="004E2AFC" w14:paraId="32688613" w14:textId="77777777" w14:noSpellErr="1">
      <w:pPr>
        <w:ind w:left="720"/>
        <w:rPr>
          <w:sz w:val="20"/>
          <w:szCs w:val="20"/>
          <w:lang w:val="en-US"/>
        </w:rPr>
      </w:pPr>
      <w:r w:rsidRPr="62F4E0FE" w:rsidR="62F4E0FE">
        <w:rPr>
          <w:lang w:val="en-US"/>
        </w:rPr>
        <w:t>Wakamlazimisha kubeba msalaba wa Yesu na kumfuata.</w:t>
      </w:r>
    </w:p>
    <w:p w:rsidRPr="007B69FD" w:rsidR="004E2AFC" w:rsidP="004E2AFC" w:rsidRDefault="004E2AFC" w14:paraId="6EEC5127" w14:textId="77777777">
      <w:pPr>
        <w:ind w:left="720"/>
        <w:rPr>
          <w:sz w:val="20"/>
          <w:szCs w:val="20"/>
        </w:rPr>
      </w:pPr>
      <w:r/>
    </w:p>
    <w:p w:rsidRPr="007B69FD" w:rsidR="004E2AFC" w:rsidP="62F4E0FE" w:rsidRDefault="008F6E25" w14:paraId="7AF24598" w14:textId="562DA605" w14:noSpellErr="1">
      <w:pPr>
        <w:numPr>
          <w:ilvl w:val="0"/>
          <w:numId w:val="20"/>
        </w:numPr>
        <w:rPr>
          <w:sz w:val="20"/>
          <w:szCs w:val="20"/>
          <w:lang w:val="en-US"/>
        </w:rPr>
      </w:pPr>
      <w:r w:rsidRPr="62F4E0FE" w:rsidR="62F4E0FE">
        <w:rPr>
          <w:lang w:val="en-US"/>
        </w:rPr>
        <w:t>[23:27] Ni nani wengine waliomfuata Yesu?</w:t>
      </w:r>
    </w:p>
    <w:p w:rsidRPr="007B69FD" w:rsidR="004E2AFC" w:rsidP="62F4E0FE" w:rsidRDefault="004E2AFC" w14:paraId="3B64BEF2" w14:textId="50277BF5" w14:noSpellErr="1">
      <w:pPr>
        <w:ind w:left="720"/>
        <w:rPr>
          <w:sz w:val="20"/>
          <w:szCs w:val="20"/>
          <w:lang w:val="en-US"/>
        </w:rPr>
      </w:pPr>
      <w:r w:rsidRPr="62F4E0FE" w:rsidR="62F4E0FE">
        <w:rPr>
          <w:lang w:val="en-US"/>
        </w:rPr>
        <w:t>Watu wengi walimfuata Yesu pamoja na wanawake waliokuwa wakiomboleza na kumlilia.</w:t>
      </w:r>
    </w:p>
    <w:p w:rsidRPr="007B69FD" w:rsidR="004E2AFC" w:rsidP="004E2AFC" w:rsidRDefault="004E2AFC" w14:paraId="22FE24F4" w14:textId="77777777">
      <w:pPr>
        <w:ind w:left="720"/>
        <w:rPr>
          <w:sz w:val="20"/>
          <w:szCs w:val="20"/>
        </w:rPr>
      </w:pPr>
      <w:r/>
    </w:p>
    <w:p w:rsidRPr="007B69FD" w:rsidR="004E2AFC" w:rsidP="62F4E0FE" w:rsidRDefault="008F6E25" w14:paraId="0ADC72B8" w14:textId="3046F1FF" w14:noSpellErr="1">
      <w:pPr>
        <w:numPr>
          <w:ilvl w:val="0"/>
          <w:numId w:val="20"/>
        </w:numPr>
        <w:rPr>
          <w:sz w:val="20"/>
          <w:szCs w:val="20"/>
          <w:lang w:val="en-US"/>
        </w:rPr>
      </w:pPr>
      <w:r w:rsidRPr="62F4E0FE" w:rsidR="62F4E0FE">
        <w:rPr>
          <w:lang w:val="en-US"/>
        </w:rPr>
        <w:t xml:space="preserve">[23:28] Yesu </w:t>
      </w:r>
      <w:r w:rsidRPr="62F4E0FE" w:rsidR="62F4E0FE">
        <w:rPr>
          <w:lang w:val="en-US"/>
        </w:rPr>
        <w:t>alisema</w:t>
      </w:r>
      <w:r w:rsidRPr="62F4E0FE" w:rsidR="62F4E0FE">
        <w:rPr>
          <w:lang w:val="en-US"/>
        </w:rPr>
        <w:t xml:space="preserve"> </w:t>
      </w:r>
      <w:r w:rsidRPr="62F4E0FE" w:rsidR="62F4E0FE">
        <w:rPr>
          <w:lang w:val="en-US"/>
        </w:rPr>
        <w:t>wanawake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wanapaswa</w:t>
      </w:r>
      <w:r w:rsidRPr="62F4E0FE" w:rsidR="62F4E0FE">
        <w:rPr>
          <w:lang w:val="en-US"/>
        </w:rPr>
        <w:t xml:space="preserve"> </w:t>
      </w:r>
      <w:r w:rsidRPr="62F4E0FE" w:rsidR="62F4E0FE">
        <w:rPr>
          <w:lang w:val="en-US"/>
        </w:rPr>
        <w:t>kumlilia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badala</w:t>
      </w:r>
      <w:r w:rsidRPr="62F4E0FE" w:rsidR="62F4E0FE">
        <w:rPr>
          <w:lang w:val="en-US"/>
        </w:rPr>
        <w:t xml:space="preserve"> </w:t>
      </w:r>
      <w:r w:rsidRPr="62F4E0FE" w:rsidR="62F4E0FE">
        <w:rPr>
          <w:lang w:val="en-US"/>
        </w:rPr>
        <w:t>yake</w:t>
      </w:r>
      <w:r w:rsidRPr="62F4E0FE" w:rsidR="62F4E0FE">
        <w:rPr>
          <w:lang w:val="en-US"/>
        </w:rPr>
        <w:t>?</w:t>
      </w:r>
    </w:p>
    <w:p w:rsidRPr="007B69FD" w:rsidR="004E2AFC" w:rsidP="62F4E0FE" w:rsidRDefault="004E2AFC" w14:paraId="4629BAA9" w14:textId="77777777" w14:noSpellErr="1">
      <w:pPr>
        <w:ind w:left="720"/>
        <w:rPr>
          <w:sz w:val="20"/>
          <w:szCs w:val="20"/>
          <w:lang w:val="en-US"/>
        </w:rPr>
      </w:pPr>
      <w:r w:rsidRPr="62F4E0FE" w:rsidR="62F4E0FE">
        <w:rPr>
          <w:lang w:val="en-US"/>
        </w:rPr>
        <w:t>Wanapaswa</w:t>
      </w:r>
      <w:r w:rsidRPr="62F4E0FE" w:rsidR="62F4E0FE">
        <w:rPr>
          <w:lang w:val="en-US"/>
        </w:rPr>
        <w:t xml:space="preserve"> </w:t>
      </w:r>
      <w:r w:rsidRPr="62F4E0FE" w:rsidR="62F4E0FE">
        <w:rPr>
          <w:lang w:val="en-US"/>
        </w:rPr>
        <w:t>kujililia</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wenyewe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watoto</w:t>
      </w:r>
      <w:r w:rsidRPr="62F4E0FE" w:rsidR="62F4E0FE">
        <w:rPr>
          <w:lang w:val="en-US"/>
        </w:rPr>
        <w:t xml:space="preserve"> </w:t>
      </w:r>
      <w:r w:rsidRPr="62F4E0FE" w:rsidR="62F4E0FE">
        <w:rPr>
          <w:lang w:val="en-US"/>
        </w:rPr>
        <w:t>wao</w:t>
      </w:r>
      <w:r w:rsidRPr="62F4E0FE" w:rsidR="62F4E0FE">
        <w:rPr>
          <w:lang w:val="en-US"/>
        </w:rPr>
        <w:t>.</w:t>
      </w:r>
    </w:p>
    <w:p w:rsidRPr="007B69FD" w:rsidR="004E2AFC" w:rsidP="004E2AFC" w:rsidRDefault="004E2AFC" w14:paraId="49EAB99D" w14:textId="77777777">
      <w:pPr>
        <w:ind w:left="720"/>
        <w:rPr>
          <w:sz w:val="20"/>
          <w:szCs w:val="20"/>
        </w:rPr>
      </w:pPr>
      <w:r/>
    </w:p>
    <w:p w:rsidRPr="007B69FD" w:rsidR="004E2AFC" w:rsidP="62F4E0FE" w:rsidRDefault="008F6E25" w14:paraId="4CDF9C2B" w14:textId="2CBE97DC" w14:noSpellErr="1">
      <w:pPr>
        <w:numPr>
          <w:ilvl w:val="0"/>
          <w:numId w:val="20"/>
        </w:numPr>
        <w:rPr>
          <w:sz w:val="20"/>
          <w:szCs w:val="20"/>
          <w:lang w:val="en-US"/>
        </w:rPr>
      </w:pPr>
      <w:r w:rsidRPr="62F4E0FE" w:rsidR="62F4E0FE">
        <w:rPr>
          <w:lang w:val="en-US"/>
        </w:rPr>
        <w:t xml:space="preserve">[23:29] Yesu </w:t>
      </w:r>
      <w:r w:rsidRPr="62F4E0FE" w:rsidR="62F4E0FE">
        <w:rPr>
          <w:lang w:val="en-US"/>
        </w:rPr>
        <w:t>aliwaambia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wangesema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huo</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wanawake</w:t>
      </w:r>
      <w:r w:rsidRPr="62F4E0FE" w:rsidR="62F4E0FE">
        <w:rPr>
          <w:lang w:val="en-US"/>
        </w:rPr>
        <w:t xml:space="preserve"> </w:t>
      </w:r>
      <w:r w:rsidRPr="62F4E0FE" w:rsidR="62F4E0FE">
        <w:rPr>
          <w:lang w:val="en-US"/>
        </w:rPr>
        <w:t>wasio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watoto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wanawake</w:t>
      </w:r>
      <w:r w:rsidRPr="62F4E0FE" w:rsidR="62F4E0FE">
        <w:rPr>
          <w:lang w:val="en-US"/>
        </w:rPr>
        <w:t xml:space="preserve"> </w:t>
      </w:r>
      <w:r w:rsidRPr="62F4E0FE" w:rsidR="62F4E0FE">
        <w:rPr>
          <w:lang w:val="en-US"/>
        </w:rPr>
        <w:t>wasionyonyesha</w:t>
      </w:r>
      <w:r w:rsidRPr="62F4E0FE" w:rsidR="62F4E0FE">
        <w:rPr>
          <w:lang w:val="en-US"/>
        </w:rPr>
        <w:t xml:space="preserve"> </w:t>
      </w:r>
      <w:r w:rsidRPr="62F4E0FE" w:rsidR="62F4E0FE">
        <w:rPr>
          <w:lang w:val="en-US"/>
        </w:rPr>
        <w:t>watoto</w:t>
      </w:r>
      <w:r w:rsidRPr="62F4E0FE" w:rsidR="62F4E0FE">
        <w:rPr>
          <w:lang w:val="en-US"/>
        </w:rPr>
        <w:t>?</w:t>
      </w:r>
    </w:p>
    <w:p w:rsidRPr="007B69FD" w:rsidR="004E2AFC" w:rsidP="62F4E0FE" w:rsidRDefault="004E2AFC" w14:paraId="3976F92F" w14:textId="77777777"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wangesema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wanawake</w:t>
      </w:r>
      <w:r w:rsidRPr="62F4E0FE" w:rsidR="62F4E0FE">
        <w:rPr>
          <w:lang w:val="en-US"/>
        </w:rPr>
        <w:t xml:space="preserve"> hao </w:t>
      </w:r>
      <w:r w:rsidRPr="62F4E0FE" w:rsidR="62F4E0FE">
        <w:rPr>
          <w:lang w:val="en-US"/>
        </w:rPr>
        <w:t>walikuwa</w:t>
      </w:r>
      <w:r w:rsidRPr="62F4E0FE" w:rsidR="62F4E0FE">
        <w:rPr>
          <w:lang w:val="en-US"/>
        </w:rPr>
        <w:t xml:space="preserve"> </w:t>
      </w:r>
      <w:r w:rsidRPr="62F4E0FE" w:rsidR="62F4E0FE">
        <w:rPr>
          <w:lang w:val="en-US"/>
        </w:rPr>
        <w:t>wamebarikiwa</w:t>
      </w:r>
      <w:r w:rsidRPr="62F4E0FE" w:rsidR="62F4E0FE">
        <w:rPr>
          <w:lang w:val="en-US"/>
        </w:rPr>
        <w:t>.</w:t>
      </w:r>
    </w:p>
    <w:p w:rsidRPr="007B69FD" w:rsidR="004E2AFC" w:rsidP="004E2AFC" w:rsidRDefault="004E2AFC" w14:paraId="24425891" w14:textId="77777777">
      <w:pPr>
        <w:ind w:left="720"/>
        <w:rPr>
          <w:sz w:val="20"/>
          <w:szCs w:val="20"/>
        </w:rPr>
      </w:pPr>
      <w:r/>
    </w:p>
    <w:p w:rsidRPr="007B69FD" w:rsidR="004E2AFC" w:rsidP="62F4E0FE" w:rsidRDefault="008F6E25" w14:paraId="204C7A03" w14:textId="26D48CB2" w14:noSpellErr="1">
      <w:pPr>
        <w:numPr>
          <w:ilvl w:val="0"/>
          <w:numId w:val="20"/>
        </w:numPr>
        <w:rPr>
          <w:sz w:val="20"/>
          <w:szCs w:val="20"/>
          <w:lang w:val="en-US"/>
        </w:rPr>
      </w:pPr>
      <w:r w:rsidRPr="62F4E0FE" w:rsidR="62F4E0FE">
        <w:rPr>
          <w:lang w:val="en-US"/>
        </w:rPr>
        <w:t xml:space="preserve">[23:30] Yesu </w:t>
      </w:r>
      <w:r w:rsidRPr="62F4E0FE" w:rsidR="62F4E0FE">
        <w:rPr>
          <w:lang w:val="en-US"/>
        </w:rPr>
        <w:t>alisema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wangeambia</w:t>
      </w:r>
      <w:r w:rsidRPr="62F4E0FE" w:rsidR="62F4E0FE">
        <w:rPr>
          <w:lang w:val="en-US"/>
        </w:rPr>
        <w:t xml:space="preserve"> </w:t>
      </w:r>
      <w:r w:rsidRPr="62F4E0FE" w:rsidR="62F4E0FE">
        <w:rPr>
          <w:lang w:val="en-US"/>
        </w:rPr>
        <w:t>milima</w:t>
      </w:r>
      <w:r w:rsidRPr="62F4E0FE" w:rsidR="62F4E0FE">
        <w:rPr>
          <w:lang w:val="en-US"/>
        </w:rPr>
        <w:t xml:space="preserve"> </w:t>
      </w:r>
      <w:r w:rsidRPr="62F4E0FE" w:rsidR="62F4E0FE">
        <w:rPr>
          <w:lang w:val="en-US"/>
        </w:rPr>
        <w:t>ifanye</w:t>
      </w:r>
      <w:r w:rsidRPr="62F4E0FE" w:rsidR="62F4E0FE">
        <w:rPr>
          <w:lang w:val="en-US"/>
        </w:rPr>
        <w:t xml:space="preserve"> </w:t>
      </w:r>
      <w:r w:rsidRPr="62F4E0FE" w:rsidR="62F4E0FE">
        <w:rPr>
          <w:lang w:val="en-US"/>
        </w:rPr>
        <w:t>nini</w:t>
      </w:r>
      <w:r w:rsidRPr="62F4E0FE" w:rsidR="62F4E0FE">
        <w:rPr>
          <w:lang w:val="en-US"/>
        </w:rPr>
        <w:t>?</w:t>
      </w:r>
    </w:p>
    <w:p w:rsidRPr="007B69FD" w:rsidR="004E2AFC" w:rsidP="62F4E0FE" w:rsidRDefault="004E2AFC" w14:paraId="30F17592" w14:textId="77777777"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wangeambia</w:t>
      </w:r>
      <w:r w:rsidRPr="62F4E0FE" w:rsidR="62F4E0FE">
        <w:rPr>
          <w:lang w:val="en-US"/>
        </w:rPr>
        <w:t xml:space="preserve"> </w:t>
      </w:r>
      <w:r w:rsidRPr="62F4E0FE" w:rsidR="62F4E0FE">
        <w:rPr>
          <w:lang w:val="en-US"/>
        </w:rPr>
        <w:t>milima</w:t>
      </w:r>
      <w:r w:rsidRPr="62F4E0FE" w:rsidR="62F4E0FE">
        <w:rPr>
          <w:lang w:val="en-US"/>
        </w:rPr>
        <w:t xml:space="preserve"> </w:t>
      </w:r>
      <w:r w:rsidRPr="62F4E0FE" w:rsidR="62F4E0FE">
        <w:rPr>
          <w:lang w:val="en-US"/>
        </w:rPr>
        <w:t>iwaangukie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kuwafunika</w:t>
      </w:r>
      <w:r w:rsidRPr="62F4E0FE" w:rsidR="62F4E0FE">
        <w:rPr>
          <w:lang w:val="en-US"/>
        </w:rPr>
        <w:t>.</w:t>
      </w:r>
    </w:p>
    <w:p w:rsidRPr="007B69FD" w:rsidR="008D7414" w:rsidP="62F4E0FE" w:rsidRDefault="008D7414" w14:paraId="748A492D" w14:textId="77777777" w14:noSpellErr="1">
      <w:pPr>
        <w:pStyle w:val="Continuedline"/>
        <w:rPr>
          <w:lang w:val="en-US"/>
        </w:rPr>
      </w:pPr>
      <w:r w:rsidRPr="62F4E0FE" w:rsidR="62F4E0FE">
        <w:rPr>
          <w:lang w:val="en-US"/>
        </w:rPr>
        <w:t xml:space="preserve">Luka 23:26-47 </w:t>
      </w:r>
      <w:r w:rsidRPr="62F4E0FE" w:rsidR="62F4E0FE">
        <w:rPr>
          <w:lang w:val="en-US"/>
        </w:rPr>
        <w:t>iliendelea</w:t>
      </w:r>
    </w:p>
    <w:p w:rsidRPr="007B69FD" w:rsidR="004E2AFC" w:rsidP="004E2AFC" w:rsidRDefault="004E2AFC" w14:paraId="3A382985" w14:textId="77777777">
      <w:pPr>
        <w:ind w:left="720"/>
        <w:rPr>
          <w:sz w:val="20"/>
          <w:szCs w:val="20"/>
        </w:rPr>
      </w:pPr>
      <w:r/>
    </w:p>
    <w:p w:rsidRPr="007B69FD" w:rsidR="004E2AFC" w:rsidP="62F4E0FE" w:rsidRDefault="008F6E25" w14:paraId="179DB819" w14:textId="43263DDD" w14:noSpellErr="1">
      <w:pPr>
        <w:numPr>
          <w:ilvl w:val="0"/>
          <w:numId w:val="20"/>
        </w:numPr>
        <w:rPr>
          <w:sz w:val="20"/>
          <w:szCs w:val="20"/>
          <w:lang w:val="en-US"/>
        </w:rPr>
      </w:pPr>
      <w:r w:rsidRPr="62F4E0FE" w:rsidR="62F4E0FE">
        <w:rPr>
          <w:lang w:val="en-US"/>
        </w:rPr>
        <w:t xml:space="preserve">[23:29-30]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husema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wanawake</w:t>
      </w:r>
      <w:r w:rsidRPr="62F4E0FE" w:rsidR="62F4E0FE">
        <w:rPr>
          <w:lang w:val="en-US"/>
        </w:rPr>
        <w:t xml:space="preserve"> </w:t>
      </w:r>
      <w:r w:rsidRPr="62F4E0FE" w:rsidR="62F4E0FE">
        <w:rPr>
          <w:lang w:val="en-US"/>
        </w:rPr>
        <w:t>tasa</w:t>
      </w:r>
      <w:r w:rsidRPr="62F4E0FE" w:rsidR="62F4E0FE">
        <w:rPr>
          <w:lang w:val="en-US"/>
        </w:rPr>
        <w:t xml:space="preserve"> </w:t>
      </w:r>
      <w:r w:rsidRPr="62F4E0FE" w:rsidR="62F4E0FE">
        <w:rPr>
          <w:lang w:val="en-US"/>
        </w:rPr>
        <w:t>wamebarikiwa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wanaambia</w:t>
      </w:r>
      <w:r w:rsidRPr="62F4E0FE" w:rsidR="62F4E0FE">
        <w:rPr>
          <w:lang w:val="en-US"/>
        </w:rPr>
        <w:t xml:space="preserve"> </w:t>
      </w:r>
      <w:r w:rsidRPr="62F4E0FE" w:rsidR="62F4E0FE">
        <w:rPr>
          <w:lang w:val="en-US"/>
        </w:rPr>
        <w:t>milima</w:t>
      </w:r>
      <w:r w:rsidRPr="62F4E0FE" w:rsidR="62F4E0FE">
        <w:rPr>
          <w:lang w:val="en-US"/>
        </w:rPr>
        <w:t xml:space="preserve"> </w:t>
      </w:r>
      <w:r w:rsidRPr="62F4E0FE" w:rsidR="62F4E0FE">
        <w:rPr>
          <w:lang w:val="en-US"/>
        </w:rPr>
        <w:t>iwaangukie</w:t>
      </w:r>
      <w:r w:rsidRPr="62F4E0FE" w:rsidR="62F4E0FE">
        <w:rPr>
          <w:lang w:val="en-US"/>
        </w:rPr>
        <w:t>?</w:t>
      </w:r>
    </w:p>
    <w:p w:rsidRPr="00A014E9" w:rsidR="004E2AFC" w:rsidP="00A014E9" w:rsidRDefault="00AF3C50" w14:paraId="717E669C" w14:textId="2D201FC7">
      <w:pPr>
        <w:ind w:left="720"/>
        <w:rPr>
          <w:sz w:val="20"/>
          <w:szCs w:val="20"/>
          <w:lang w:val="en-US"/>
        </w:rPr>
      </w:pPr>
      <w:r>
        <w:t>(Majibu yanaweza kutofautiana.) Labda wangesema mambo hayo kwa sababu mambo mabaya sana yangetukia wakati huo hivi kwamba wasingetaka kuona watoto wao wakiteseka, nao wenyewe wangetaka kufa.</w:t>
      </w:r>
    </w:p>
    <w:p w:rsidRPr="007B69FD" w:rsidR="004E2AFC" w:rsidP="004E2AFC" w:rsidRDefault="004E2AFC" w14:paraId="221FB717" w14:textId="77777777">
      <w:pPr>
        <w:rPr>
          <w:sz w:val="20"/>
          <w:szCs w:val="20"/>
        </w:rPr>
      </w:pPr>
      <w:r/>
    </w:p>
    <w:p w:rsidRPr="007B69FD" w:rsidR="004E2AFC" w:rsidP="62F4E0FE" w:rsidRDefault="008F6E25" w14:paraId="35BFA22E" w14:textId="446FDCA0" w14:noSpellErr="1">
      <w:pPr>
        <w:numPr>
          <w:ilvl w:val="0"/>
          <w:numId w:val="20"/>
        </w:numPr>
        <w:rPr>
          <w:sz w:val="20"/>
          <w:szCs w:val="20"/>
          <w:lang w:val="en-US"/>
        </w:rPr>
      </w:pPr>
      <w:r w:rsidRPr="62F4E0FE" w:rsidR="62F4E0FE">
        <w:rPr>
          <w:lang w:val="en-US"/>
        </w:rPr>
        <w:t xml:space="preserve">[23:32] Ni </w:t>
      </w:r>
      <w:r w:rsidRPr="62F4E0FE" w:rsidR="62F4E0FE">
        <w:rPr>
          <w:lang w:val="en-US"/>
        </w:rPr>
        <w:t>nani</w:t>
      </w:r>
      <w:r w:rsidRPr="62F4E0FE" w:rsidR="62F4E0FE">
        <w:rPr>
          <w:lang w:val="en-US"/>
        </w:rPr>
        <w:t xml:space="preserve"> </w:t>
      </w:r>
      <w:r w:rsidRPr="62F4E0FE" w:rsidR="62F4E0FE">
        <w:rPr>
          <w:lang w:val="en-US"/>
        </w:rPr>
        <w:t>waliochukuliwa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Yesu </w:t>
      </w:r>
      <w:r w:rsidRPr="62F4E0FE" w:rsidR="62F4E0FE">
        <w:rPr>
          <w:lang w:val="en-US"/>
        </w:rPr>
        <w:t>ili</w:t>
      </w:r>
      <w:r w:rsidRPr="62F4E0FE" w:rsidR="62F4E0FE">
        <w:rPr>
          <w:lang w:val="en-US"/>
        </w:rPr>
        <w:t xml:space="preserve"> </w:t>
      </w:r>
      <w:r w:rsidRPr="62F4E0FE" w:rsidR="62F4E0FE">
        <w:rPr>
          <w:lang w:val="en-US"/>
        </w:rPr>
        <w:t>wauawe</w:t>
      </w:r>
      <w:r w:rsidRPr="62F4E0FE" w:rsidR="62F4E0FE">
        <w:rPr>
          <w:lang w:val="en-US"/>
        </w:rPr>
        <w:t>?</w:t>
      </w:r>
    </w:p>
    <w:p w:rsidRPr="007B69FD" w:rsidR="004E2AFC" w:rsidP="62F4E0FE" w:rsidRDefault="004E2AFC" w14:paraId="13BD9ABA" w14:textId="77777777"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wengine</w:t>
      </w:r>
      <w:r w:rsidRPr="62F4E0FE" w:rsidR="62F4E0FE">
        <w:rPr>
          <w:lang w:val="en-US"/>
        </w:rPr>
        <w:t xml:space="preserve"> </w:t>
      </w:r>
      <w:r w:rsidRPr="62F4E0FE" w:rsidR="62F4E0FE">
        <w:rPr>
          <w:lang w:val="en-US"/>
        </w:rPr>
        <w:t>wawili</w:t>
      </w:r>
      <w:r w:rsidRPr="62F4E0FE" w:rsidR="62F4E0FE">
        <w:rPr>
          <w:lang w:val="en-US"/>
        </w:rPr>
        <w:t xml:space="preserve"> </w:t>
      </w:r>
      <w:r w:rsidRPr="62F4E0FE" w:rsidR="62F4E0FE">
        <w:rPr>
          <w:lang w:val="en-US"/>
        </w:rPr>
        <w:t>wahalifu</w:t>
      </w:r>
      <w:r w:rsidRPr="62F4E0FE" w:rsidR="62F4E0FE">
        <w:rPr>
          <w:lang w:val="en-US"/>
        </w:rPr>
        <w:t xml:space="preserve">, </w:t>
      </w:r>
      <w:r w:rsidRPr="62F4E0FE" w:rsidR="62F4E0FE">
        <w:rPr>
          <w:lang w:val="en-US"/>
        </w:rPr>
        <w:t>walipelekwa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Yesu.</w:t>
      </w:r>
    </w:p>
    <w:p w:rsidRPr="007B69FD" w:rsidR="004E2AFC" w:rsidP="004E2AFC" w:rsidRDefault="004E2AFC" w14:paraId="6BE58724" w14:textId="77777777">
      <w:pPr>
        <w:ind w:left="720"/>
        <w:rPr>
          <w:sz w:val="20"/>
          <w:szCs w:val="20"/>
        </w:rPr>
      </w:pPr>
      <w:r/>
    </w:p>
    <w:p w:rsidRPr="007B69FD" w:rsidR="004E2AFC" w:rsidP="62F4E0FE" w:rsidRDefault="008F6E25" w14:paraId="5F7E6B69" w14:textId="126FBCF8" w14:noSpellErr="1">
      <w:pPr>
        <w:numPr>
          <w:ilvl w:val="0"/>
          <w:numId w:val="20"/>
        </w:numPr>
        <w:rPr>
          <w:sz w:val="20"/>
          <w:szCs w:val="20"/>
          <w:lang w:val="en-US"/>
        </w:rPr>
      </w:pPr>
      <w:r w:rsidRPr="62F4E0FE" w:rsidR="62F4E0FE">
        <w:rPr>
          <w:lang w:val="en-US"/>
        </w:rPr>
        <w:t xml:space="preserve">[23:33] Askari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mahali</w:t>
      </w:r>
      <w:r w:rsidRPr="62F4E0FE" w:rsidR="62F4E0FE">
        <w:rPr>
          <w:lang w:val="en-US"/>
        </w:rPr>
        <w:t xml:space="preserve"> </w:t>
      </w:r>
      <w:r w:rsidRPr="62F4E0FE" w:rsidR="62F4E0FE">
        <w:rPr>
          <w:lang w:val="en-US"/>
        </w:rPr>
        <w:t>paitwapo</w:t>
      </w:r>
      <w:r w:rsidRPr="62F4E0FE" w:rsidR="62F4E0FE">
        <w:rPr>
          <w:lang w:val="en-US"/>
        </w:rPr>
        <w:t xml:space="preserve"> </w:t>
      </w:r>
      <w:r w:rsidRPr="62F4E0FE" w:rsidR="62F4E0FE">
        <w:rPr>
          <w:lang w:val="en-US"/>
        </w:rPr>
        <w:t>Fuvu</w:t>
      </w:r>
      <w:r w:rsidRPr="62F4E0FE" w:rsidR="62F4E0FE">
        <w:rPr>
          <w:lang w:val="en-US"/>
        </w:rPr>
        <w:t xml:space="preserve"> la Kichwa?</w:t>
      </w:r>
    </w:p>
    <w:p w:rsidRPr="007B69FD" w:rsidR="004E2AFC" w:rsidP="62F4E0FE" w:rsidRDefault="004E2AFC" w14:paraId="0FEB7463" w14:textId="77777777" w14:noSpellErr="1">
      <w:pPr>
        <w:ind w:left="720"/>
        <w:rPr>
          <w:sz w:val="20"/>
          <w:szCs w:val="20"/>
          <w:lang w:val="en-US"/>
        </w:rPr>
      </w:pPr>
      <w:r w:rsidRPr="62F4E0FE" w:rsidR="62F4E0FE">
        <w:rPr>
          <w:lang w:val="en-US"/>
        </w:rPr>
        <w:t>Walimsulibisha</w:t>
      </w:r>
      <w:r w:rsidRPr="62F4E0FE" w:rsidR="62F4E0FE">
        <w:rPr>
          <w:lang w:val="en-US"/>
        </w:rPr>
        <w:t xml:space="preserve"> Yesu </w:t>
      </w:r>
      <w:r w:rsidRPr="62F4E0FE" w:rsidR="62F4E0FE">
        <w:rPr>
          <w:lang w:val="en-US"/>
        </w:rPr>
        <w:t>na</w:t>
      </w:r>
      <w:r w:rsidRPr="62F4E0FE" w:rsidR="62F4E0FE">
        <w:rPr>
          <w:lang w:val="en-US"/>
        </w:rPr>
        <w:t xml:space="preserve"> </w:t>
      </w:r>
      <w:r w:rsidRPr="62F4E0FE" w:rsidR="62F4E0FE">
        <w:rPr>
          <w:lang w:val="en-US"/>
        </w:rPr>
        <w:t>wahalifu</w:t>
      </w:r>
      <w:r w:rsidRPr="62F4E0FE" w:rsidR="62F4E0FE">
        <w:rPr>
          <w:lang w:val="en-US"/>
        </w:rPr>
        <w:t xml:space="preserve"> </w:t>
      </w:r>
      <w:r w:rsidRPr="62F4E0FE" w:rsidR="62F4E0FE">
        <w:rPr>
          <w:lang w:val="en-US"/>
        </w:rPr>
        <w:t>wawili</w:t>
      </w:r>
      <w:r w:rsidRPr="62F4E0FE" w:rsidR="62F4E0FE">
        <w:rPr>
          <w:lang w:val="en-US"/>
        </w:rPr>
        <w:t>.</w:t>
      </w:r>
    </w:p>
    <w:p w:rsidRPr="007B69FD" w:rsidR="004E2AFC" w:rsidP="004E2AFC" w:rsidRDefault="004E2AFC" w14:paraId="56DCBA41" w14:textId="77777777">
      <w:pPr>
        <w:ind w:left="720"/>
        <w:rPr>
          <w:sz w:val="20"/>
          <w:szCs w:val="20"/>
        </w:rPr>
      </w:pPr>
      <w:r/>
    </w:p>
    <w:p w:rsidR="004E2AFC" w:rsidP="62F4E0FE" w:rsidRDefault="008F6E25" w14:paraId="6CE2239B" w14:textId="63B13D93" w14:noSpellErr="1">
      <w:pPr>
        <w:numPr>
          <w:ilvl w:val="0"/>
          <w:numId w:val="20"/>
        </w:numPr>
        <w:rPr>
          <w:sz w:val="20"/>
          <w:szCs w:val="20"/>
          <w:lang w:val="en-US"/>
        </w:rPr>
      </w:pPr>
      <w:r w:rsidRPr="62F4E0FE" w:rsidR="62F4E0FE">
        <w:rPr>
          <w:lang w:val="en-US"/>
        </w:rPr>
        <w:t xml:space="preserve">[23:34] Yesu </w:t>
      </w:r>
      <w:r w:rsidRPr="62F4E0FE" w:rsidR="62F4E0FE">
        <w:rPr>
          <w:lang w:val="en-US"/>
        </w:rPr>
        <w:t>aliomba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w:t>
      </w:r>
      <w:r w:rsidRPr="62F4E0FE" w:rsidR="62F4E0FE">
        <w:rPr>
          <w:lang w:val="en-US"/>
        </w:rPr>
        <w:t xml:space="preserve"> wale </w:t>
      </w:r>
      <w:r w:rsidRPr="62F4E0FE" w:rsidR="62F4E0FE">
        <w:rPr>
          <w:lang w:val="en-US"/>
        </w:rPr>
        <w:t>waliokuwa</w:t>
      </w:r>
      <w:r w:rsidRPr="62F4E0FE" w:rsidR="62F4E0FE">
        <w:rPr>
          <w:lang w:val="en-US"/>
        </w:rPr>
        <w:t xml:space="preserve"> </w:t>
      </w:r>
      <w:r w:rsidRPr="62F4E0FE" w:rsidR="62F4E0FE">
        <w:rPr>
          <w:lang w:val="en-US"/>
        </w:rPr>
        <w:t>wakimtundika</w:t>
      </w:r>
      <w:r w:rsidRPr="62F4E0FE" w:rsidR="62F4E0FE">
        <w:rPr>
          <w:lang w:val="en-US"/>
        </w:rPr>
        <w:t>?</w:t>
      </w:r>
    </w:p>
    <w:p w:rsidRPr="00BD5718" w:rsidR="00BD5718" w:rsidP="62F4E0FE" w:rsidRDefault="00BD5718" w14:paraId="0318FBFB" w14:textId="77777777" w14:noSpellErr="1">
      <w:pPr>
        <w:pStyle w:val="ListParagraph"/>
        <w:ind w:left="360" w:firstLine="360"/>
        <w:rPr>
          <w:sz w:val="20"/>
          <w:szCs w:val="20"/>
          <w:lang w:val="en-US"/>
        </w:rPr>
      </w:pPr>
      <w:r w:rsidRPr="62F4E0FE" w:rsidR="62F4E0FE">
        <w:rPr>
          <w:lang w:val="en-US"/>
        </w:rPr>
        <w:t xml:space="preserve">Yesu </w:t>
      </w:r>
      <w:r w:rsidRPr="62F4E0FE" w:rsidR="62F4E0FE">
        <w:rPr>
          <w:lang w:val="en-US"/>
        </w:rPr>
        <w:t>alimwomba</w:t>
      </w:r>
      <w:r w:rsidRPr="62F4E0FE" w:rsidR="62F4E0FE">
        <w:rPr>
          <w:lang w:val="en-US"/>
        </w:rPr>
        <w:t xml:space="preserve"> </w:t>
      </w:r>
      <w:r w:rsidRPr="62F4E0FE" w:rsidR="62F4E0FE">
        <w:rPr>
          <w:lang w:val="en-US"/>
        </w:rPr>
        <w:t>Mungu</w:t>
      </w:r>
      <w:r w:rsidRPr="62F4E0FE" w:rsidR="62F4E0FE">
        <w:rPr>
          <w:lang w:val="en-US"/>
        </w:rPr>
        <w:t xml:space="preserve"> Baba </w:t>
      </w:r>
      <w:r w:rsidRPr="62F4E0FE" w:rsidR="62F4E0FE">
        <w:rPr>
          <w:lang w:val="en-US"/>
        </w:rPr>
        <w:t>yake</w:t>
      </w:r>
      <w:r w:rsidRPr="62F4E0FE" w:rsidR="62F4E0FE">
        <w:rPr>
          <w:lang w:val="en-US"/>
        </w:rPr>
        <w:t xml:space="preserve"> </w:t>
      </w:r>
      <w:r w:rsidRPr="62F4E0FE" w:rsidR="62F4E0FE">
        <w:rPr>
          <w:lang w:val="en-US"/>
        </w:rPr>
        <w:t>awasamehe</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hawakujua</w:t>
      </w:r>
      <w:r w:rsidRPr="62F4E0FE" w:rsidR="62F4E0FE">
        <w:rPr>
          <w:lang w:val="en-US"/>
        </w:rPr>
        <w:t xml:space="preserve"> </w:t>
      </w:r>
      <w:r w:rsidRPr="62F4E0FE" w:rsidR="62F4E0FE">
        <w:rPr>
          <w:lang w:val="en-US"/>
        </w:rPr>
        <w:t>walichokuwa</w:t>
      </w:r>
      <w:r w:rsidRPr="62F4E0FE" w:rsidR="62F4E0FE">
        <w:rPr>
          <w:lang w:val="en-US"/>
        </w:rPr>
        <w:t xml:space="preserve"> </w:t>
      </w:r>
      <w:r w:rsidRPr="62F4E0FE" w:rsidR="62F4E0FE">
        <w:rPr>
          <w:lang w:val="en-US"/>
        </w:rPr>
        <w:t>wakifanya</w:t>
      </w:r>
      <w:r w:rsidRPr="62F4E0FE" w:rsidR="62F4E0FE">
        <w:rPr>
          <w:lang w:val="en-US"/>
        </w:rPr>
        <w:t>.</w:t>
      </w:r>
    </w:p>
    <w:p w:rsidR="00BD5718" w:rsidP="00BD5718" w:rsidRDefault="00BD5718" w14:paraId="2FF91EA2" w14:textId="77777777">
      <w:pPr>
        <w:ind w:left="360"/>
        <w:rPr>
          <w:sz w:val="20"/>
          <w:szCs w:val="20"/>
        </w:rPr>
      </w:pPr>
      <w:r/>
    </w:p>
    <w:p w:rsidRPr="007B69FD" w:rsidR="00BD5718" w:rsidP="62F4E0FE" w:rsidRDefault="008F6E25" w14:paraId="030E4011" w14:textId="2194152F" w14:noSpellErr="1">
      <w:pPr>
        <w:numPr>
          <w:ilvl w:val="0"/>
          <w:numId w:val="20"/>
        </w:numPr>
        <w:rPr>
          <w:sz w:val="20"/>
          <w:szCs w:val="20"/>
          <w:lang w:val="en-US"/>
        </w:rPr>
      </w:pPr>
      <w:r w:rsidRPr="62F4E0FE" w:rsidR="62F4E0FE">
        <w:rPr>
          <w:lang w:val="en-US"/>
        </w:rPr>
        <w:t xml:space="preserve">[23:34] Askari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mavazi</w:t>
      </w:r>
      <w:r w:rsidRPr="62F4E0FE" w:rsidR="62F4E0FE">
        <w:rPr>
          <w:lang w:val="en-US"/>
        </w:rPr>
        <w:t xml:space="preserve"> </w:t>
      </w:r>
      <w:r w:rsidRPr="62F4E0FE" w:rsidR="62F4E0FE">
        <w:rPr>
          <w:lang w:val="en-US"/>
        </w:rPr>
        <w:t>ya</w:t>
      </w:r>
      <w:r w:rsidRPr="62F4E0FE" w:rsidR="62F4E0FE">
        <w:rPr>
          <w:lang w:val="en-US"/>
        </w:rPr>
        <w:t xml:space="preserve"> Yesu?</w:t>
      </w:r>
    </w:p>
    <w:p w:rsidR="004E2AFC" w:rsidP="48114252" w:rsidRDefault="00BD5718" w14:paraId="6419797A" w14:textId="30F449DC">
      <w:pPr>
        <w:ind w:left="720"/>
        <w:rPr>
          <w:sz w:val="20"/>
          <w:szCs w:val="20"/>
          <w:lang w:val="en-US"/>
        </w:rPr>
      </w:pPr>
      <w:r>
        <w:t>Walicheza kamari ili kujua jinsi ya kugawanya na kuzitwaa.</w:t>
      </w:r>
    </w:p>
    <w:p w:rsidRPr="007B69FD" w:rsidR="00BD5718" w:rsidP="004E2AFC" w:rsidRDefault="00BD5718" w14:paraId="435D30D0" w14:textId="77777777">
      <w:pPr>
        <w:ind w:left="720"/>
        <w:rPr>
          <w:sz w:val="20"/>
          <w:szCs w:val="20"/>
        </w:rPr>
      </w:pPr>
      <w:r/>
    </w:p>
    <w:p w:rsidRPr="007B69FD" w:rsidR="004E2AFC" w:rsidP="62F4E0FE" w:rsidRDefault="008F6E25" w14:paraId="40563B0D" w14:textId="48FD6B50" w14:noSpellErr="1">
      <w:pPr>
        <w:numPr>
          <w:ilvl w:val="0"/>
          <w:numId w:val="20"/>
        </w:numPr>
        <w:rPr>
          <w:sz w:val="20"/>
          <w:szCs w:val="20"/>
          <w:lang w:val="en-US"/>
        </w:rPr>
      </w:pPr>
      <w:r w:rsidRPr="62F4E0FE" w:rsidR="62F4E0FE">
        <w:rPr>
          <w:lang w:val="en-US"/>
        </w:rPr>
        <w:t xml:space="preserve">[23:35] </w:t>
      </w:r>
      <w:r w:rsidRPr="62F4E0FE" w:rsidR="62F4E0FE">
        <w:rPr>
          <w:lang w:val="en-US"/>
        </w:rPr>
        <w:t>Watawala</w:t>
      </w:r>
      <w:r w:rsidRPr="62F4E0FE" w:rsidR="62F4E0FE">
        <w:rPr>
          <w:lang w:val="en-US"/>
        </w:rPr>
        <w:t xml:space="preserve"> </w:t>
      </w:r>
      <w:r w:rsidRPr="62F4E0FE" w:rsidR="62F4E0FE">
        <w:rPr>
          <w:lang w:val="en-US"/>
        </w:rPr>
        <w:t>walimtolea</w:t>
      </w:r>
      <w:r w:rsidRPr="62F4E0FE" w:rsidR="62F4E0FE">
        <w:rPr>
          <w:lang w:val="en-US"/>
        </w:rPr>
        <w:t xml:space="preserve"> Yesu </w:t>
      </w:r>
      <w:r w:rsidRPr="62F4E0FE" w:rsidR="62F4E0FE">
        <w:rPr>
          <w:lang w:val="en-US"/>
        </w:rPr>
        <w:t>mwito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nini</w:t>
      </w:r>
      <w:r w:rsidRPr="62F4E0FE" w:rsidR="62F4E0FE">
        <w:rPr>
          <w:lang w:val="en-US"/>
        </w:rPr>
        <w:t>?</w:t>
      </w:r>
    </w:p>
    <w:p w:rsidRPr="007B69FD" w:rsidR="004E2AFC" w:rsidP="62F4E0FE" w:rsidRDefault="004E2AFC" w14:paraId="4724339F" w14:textId="77777777" w14:noSpellErr="1">
      <w:pPr>
        <w:ind w:left="720"/>
        <w:rPr>
          <w:sz w:val="20"/>
          <w:szCs w:val="20"/>
          <w:lang w:val="en-US"/>
        </w:rPr>
      </w:pPr>
      <w:r w:rsidRPr="62F4E0FE" w:rsidR="62F4E0FE">
        <w:rPr>
          <w:lang w:val="en-US"/>
        </w:rPr>
        <w:t>Walimtolea</w:t>
      </w:r>
      <w:r w:rsidRPr="62F4E0FE" w:rsidR="62F4E0FE">
        <w:rPr>
          <w:lang w:val="en-US"/>
        </w:rPr>
        <w:t xml:space="preserve"> </w:t>
      </w:r>
      <w:r w:rsidRPr="62F4E0FE" w:rsidR="62F4E0FE">
        <w:rPr>
          <w:lang w:val="en-US"/>
        </w:rPr>
        <w:t>mwito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ushindani</w:t>
      </w:r>
      <w:r w:rsidRPr="62F4E0FE" w:rsidR="62F4E0FE">
        <w:rPr>
          <w:lang w:val="en-US"/>
        </w:rPr>
        <w:t xml:space="preserve"> </w:t>
      </w:r>
      <w:r w:rsidRPr="62F4E0FE" w:rsidR="62F4E0FE">
        <w:rPr>
          <w:lang w:val="en-US"/>
        </w:rPr>
        <w:t>ajiokoe</w:t>
      </w:r>
      <w:r w:rsidRPr="62F4E0FE" w:rsidR="62F4E0FE">
        <w:rPr>
          <w:lang w:val="en-US"/>
        </w:rPr>
        <w:t xml:space="preserve"> </w:t>
      </w:r>
      <w:r w:rsidRPr="62F4E0FE" w:rsidR="62F4E0FE">
        <w:rPr>
          <w:lang w:val="en-US"/>
        </w:rPr>
        <w:t>mwenyewe</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ndiye</w:t>
      </w:r>
      <w:r w:rsidRPr="62F4E0FE" w:rsidR="62F4E0FE">
        <w:rPr>
          <w:lang w:val="en-US"/>
        </w:rPr>
        <w:t xml:space="preserve"> Kristo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yule </w:t>
      </w:r>
      <w:r w:rsidRPr="62F4E0FE" w:rsidR="62F4E0FE">
        <w:rPr>
          <w:lang w:val="en-US"/>
        </w:rPr>
        <w:t>Mchaguliwa</w:t>
      </w:r>
      <w:r w:rsidRPr="62F4E0FE" w:rsidR="62F4E0FE">
        <w:rPr>
          <w:lang w:val="en-US"/>
        </w:rPr>
        <w:t>.</w:t>
      </w:r>
    </w:p>
    <w:p w:rsidRPr="007B69FD" w:rsidR="004E2AFC" w:rsidP="004E2AFC" w:rsidRDefault="004E2AFC" w14:paraId="52DD22B1" w14:textId="77777777">
      <w:pPr>
        <w:ind w:left="720"/>
        <w:rPr>
          <w:sz w:val="20"/>
          <w:szCs w:val="20"/>
        </w:rPr>
      </w:pPr>
      <w:r/>
    </w:p>
    <w:p w:rsidRPr="007B69FD" w:rsidR="004E2AFC" w:rsidP="62F4E0FE" w:rsidRDefault="008F6E25" w14:paraId="0888C888" w14:textId="3D0AC197" w14:noSpellErr="1">
      <w:pPr>
        <w:numPr>
          <w:ilvl w:val="0"/>
          <w:numId w:val="20"/>
        </w:numPr>
        <w:rPr>
          <w:sz w:val="20"/>
          <w:szCs w:val="20"/>
          <w:lang w:val="en-US"/>
        </w:rPr>
      </w:pPr>
      <w:r w:rsidRPr="62F4E0FE" w:rsidR="62F4E0FE">
        <w:rPr>
          <w:lang w:val="en-US"/>
        </w:rPr>
        <w:t xml:space="preserve">[23:36-37] Askari </w:t>
      </w:r>
      <w:r w:rsidRPr="62F4E0FE" w:rsidR="62F4E0FE">
        <w:rPr>
          <w:lang w:val="en-US"/>
        </w:rPr>
        <w:t>walisema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walipomtolea</w:t>
      </w:r>
      <w:r w:rsidRPr="62F4E0FE" w:rsidR="62F4E0FE">
        <w:rPr>
          <w:lang w:val="en-US"/>
        </w:rPr>
        <w:t xml:space="preserve"> </w:t>
      </w:r>
      <w:r w:rsidRPr="62F4E0FE" w:rsidR="62F4E0FE">
        <w:rPr>
          <w:lang w:val="en-US"/>
        </w:rPr>
        <w:t>siki</w:t>
      </w:r>
      <w:r w:rsidRPr="62F4E0FE" w:rsidR="62F4E0FE">
        <w:rPr>
          <w:lang w:val="en-US"/>
        </w:rPr>
        <w:t>?</w:t>
      </w:r>
    </w:p>
    <w:p w:rsidRPr="007B69FD" w:rsidR="004E2AFC" w:rsidP="62F4E0FE" w:rsidRDefault="004E2AFC" w14:paraId="0281AFEC" w14:textId="77777777" w14:noSpellErr="1">
      <w:pPr>
        <w:ind w:left="720"/>
        <w:rPr>
          <w:sz w:val="20"/>
          <w:szCs w:val="20"/>
          <w:lang w:val="en-US"/>
        </w:rPr>
      </w:pPr>
      <w:r w:rsidRPr="62F4E0FE" w:rsidR="62F4E0FE">
        <w:rPr>
          <w:lang w:val="en-US"/>
        </w:rPr>
        <w:t>Walimwambia</w:t>
      </w:r>
      <w:r w:rsidRPr="62F4E0FE" w:rsidR="62F4E0FE">
        <w:rPr>
          <w:lang w:val="en-US"/>
        </w:rPr>
        <w:t xml:space="preserve"> Yesu </w:t>
      </w:r>
      <w:r w:rsidRPr="62F4E0FE" w:rsidR="62F4E0FE">
        <w:rPr>
          <w:lang w:val="en-US"/>
        </w:rPr>
        <w:t>ajiokoe</w:t>
      </w:r>
      <w:r w:rsidRPr="62F4E0FE" w:rsidR="62F4E0FE">
        <w:rPr>
          <w:lang w:val="en-US"/>
        </w:rPr>
        <w:t xml:space="preserve"> </w:t>
      </w:r>
      <w:r w:rsidRPr="62F4E0FE" w:rsidR="62F4E0FE">
        <w:rPr>
          <w:lang w:val="en-US"/>
        </w:rPr>
        <w:t>mwenyewe</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ndiye</w:t>
      </w:r>
      <w:r w:rsidRPr="62F4E0FE" w:rsidR="62F4E0FE">
        <w:rPr>
          <w:lang w:val="en-US"/>
        </w:rPr>
        <w:t xml:space="preserve"> </w:t>
      </w:r>
      <w:r w:rsidRPr="62F4E0FE" w:rsidR="62F4E0FE">
        <w:rPr>
          <w:lang w:val="en-US"/>
        </w:rPr>
        <w:t>mfalme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Wayahudi</w:t>
      </w:r>
      <w:r w:rsidRPr="62F4E0FE" w:rsidR="62F4E0FE">
        <w:rPr>
          <w:lang w:val="en-US"/>
        </w:rPr>
        <w:t>.</w:t>
      </w:r>
    </w:p>
    <w:p w:rsidRPr="007B69FD" w:rsidR="004E2AFC" w:rsidP="004E2AFC" w:rsidRDefault="004E2AFC" w14:paraId="4446B226" w14:textId="77777777">
      <w:pPr>
        <w:ind w:left="720"/>
        <w:rPr>
          <w:sz w:val="20"/>
          <w:szCs w:val="20"/>
        </w:rPr>
      </w:pPr>
      <w:r/>
    </w:p>
    <w:p w:rsidRPr="007B69FD" w:rsidR="004E2AFC" w:rsidP="62F4E0FE" w:rsidRDefault="008F6E25" w14:paraId="672D253C" w14:textId="60B19C6A" w14:noSpellErr="1">
      <w:pPr>
        <w:numPr>
          <w:ilvl w:val="0"/>
          <w:numId w:val="20"/>
        </w:numPr>
        <w:rPr>
          <w:sz w:val="20"/>
          <w:szCs w:val="20"/>
          <w:lang w:val="en-US"/>
        </w:rPr>
      </w:pPr>
      <w:r w:rsidRPr="62F4E0FE" w:rsidR="62F4E0FE">
        <w:rPr>
          <w:lang w:val="en-US"/>
        </w:rPr>
        <w:t xml:space="preserve">[23:38] Ni </w:t>
      </w:r>
      <w:r w:rsidRPr="62F4E0FE" w:rsidR="62F4E0FE">
        <w:rPr>
          <w:lang w:val="en-US"/>
        </w:rPr>
        <w:t>nini</w:t>
      </w:r>
      <w:r w:rsidRPr="62F4E0FE" w:rsidR="62F4E0FE">
        <w:rPr>
          <w:lang w:val="en-US"/>
        </w:rPr>
        <w:t xml:space="preserve"> </w:t>
      </w:r>
      <w:r w:rsidRPr="62F4E0FE" w:rsidR="62F4E0FE">
        <w:rPr>
          <w:lang w:val="en-US"/>
        </w:rPr>
        <w:t>kilichoandikwa</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ishara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Yesu?</w:t>
      </w:r>
    </w:p>
    <w:p w:rsidRPr="007B69FD" w:rsidR="004E2AFC" w:rsidP="62F4E0FE" w:rsidRDefault="004E2AFC" w14:paraId="49FA5FF0" w14:textId="77777777" w14:noSpellErr="1">
      <w:pPr>
        <w:ind w:left="720"/>
        <w:rPr>
          <w:sz w:val="20"/>
          <w:szCs w:val="20"/>
          <w:lang w:val="en-US"/>
        </w:rPr>
      </w:pPr>
      <w:r w:rsidRPr="62F4E0FE" w:rsidR="62F4E0FE">
        <w:rPr>
          <w:lang w:val="en-US"/>
        </w:rPr>
        <w:t>Ilisema</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Mfalme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Wayahudi</w:t>
      </w:r>
      <w:r w:rsidRPr="62F4E0FE" w:rsidR="62F4E0FE">
        <w:rPr>
          <w:lang w:val="en-US"/>
        </w:rPr>
        <w:t>.</w:t>
      </w:r>
    </w:p>
    <w:p w:rsidRPr="007B69FD" w:rsidR="004E2AFC" w:rsidP="004E2AFC" w:rsidRDefault="004E2AFC" w14:paraId="253F5EAB" w14:textId="77777777">
      <w:pPr>
        <w:ind w:left="720"/>
        <w:rPr>
          <w:sz w:val="20"/>
          <w:szCs w:val="20"/>
        </w:rPr>
      </w:pPr>
      <w:r/>
    </w:p>
    <w:p w:rsidRPr="007B69FD" w:rsidR="004E2AFC" w:rsidP="62F4E0FE" w:rsidRDefault="008F6E25" w14:paraId="0B1F8FDB" w14:textId="18CA7131" w14:noSpellErr="1">
      <w:pPr>
        <w:numPr>
          <w:ilvl w:val="0"/>
          <w:numId w:val="20"/>
        </w:numPr>
        <w:rPr>
          <w:sz w:val="20"/>
          <w:szCs w:val="20"/>
          <w:lang w:val="en-US"/>
        </w:rPr>
      </w:pPr>
      <w:r w:rsidRPr="62F4E0FE" w:rsidR="62F4E0FE">
        <w:rPr>
          <w:lang w:val="en-US"/>
        </w:rPr>
        <w:t xml:space="preserve">[23:39] Mmoja </w:t>
      </w:r>
      <w:r w:rsidRPr="62F4E0FE" w:rsidR="62F4E0FE">
        <w:rPr>
          <w:lang w:val="en-US"/>
        </w:rPr>
        <w:t>wa</w:t>
      </w:r>
      <w:r w:rsidRPr="62F4E0FE" w:rsidR="62F4E0FE">
        <w:rPr>
          <w:lang w:val="en-US"/>
        </w:rPr>
        <w:t xml:space="preserve"> </w:t>
      </w:r>
      <w:r w:rsidRPr="62F4E0FE" w:rsidR="62F4E0FE">
        <w:rPr>
          <w:lang w:val="en-US"/>
        </w:rPr>
        <w:t>wahalifu</w:t>
      </w:r>
      <w:r w:rsidRPr="62F4E0FE" w:rsidR="62F4E0FE">
        <w:rPr>
          <w:lang w:val="en-US"/>
        </w:rPr>
        <w:t xml:space="preserve"> </w:t>
      </w:r>
      <w:r w:rsidRPr="62F4E0FE" w:rsidR="62F4E0FE">
        <w:rPr>
          <w:lang w:val="en-US"/>
        </w:rPr>
        <w:t>alimwambia</w:t>
      </w:r>
      <w:r w:rsidRPr="62F4E0FE" w:rsidR="62F4E0FE">
        <w:rPr>
          <w:lang w:val="en-US"/>
        </w:rPr>
        <w:t xml:space="preserve"> Yesu </w:t>
      </w:r>
      <w:r w:rsidRPr="62F4E0FE" w:rsidR="62F4E0FE">
        <w:rPr>
          <w:lang w:val="en-US"/>
        </w:rPr>
        <w:t>afanye</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kuthibitisha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ndiye</w:t>
      </w:r>
      <w:r w:rsidRPr="62F4E0FE" w:rsidR="62F4E0FE">
        <w:rPr>
          <w:lang w:val="en-US"/>
        </w:rPr>
        <w:t xml:space="preserve"> Kristo?</w:t>
      </w:r>
    </w:p>
    <w:p w:rsidRPr="007B69FD" w:rsidR="004E2AFC" w:rsidP="62F4E0FE" w:rsidRDefault="004E2AFC" w14:paraId="54DE6DD8" w14:textId="77777777" w14:noSpellErr="1">
      <w:pPr>
        <w:ind w:left="720"/>
        <w:rPr>
          <w:sz w:val="20"/>
          <w:szCs w:val="20"/>
          <w:lang w:val="en-US"/>
        </w:rPr>
      </w:pPr>
      <w:r w:rsidRPr="62F4E0FE" w:rsidR="62F4E0FE">
        <w:rPr>
          <w:lang w:val="en-US"/>
        </w:rPr>
        <w:t>Alimwambia</w:t>
      </w:r>
      <w:r w:rsidRPr="62F4E0FE" w:rsidR="62F4E0FE">
        <w:rPr>
          <w:lang w:val="en-US"/>
        </w:rPr>
        <w:t xml:space="preserve"> Yesu </w:t>
      </w:r>
      <w:r w:rsidRPr="62F4E0FE" w:rsidR="62F4E0FE">
        <w:rPr>
          <w:lang w:val="en-US"/>
        </w:rPr>
        <w:t>ajiokoe</w:t>
      </w:r>
      <w:r w:rsidRPr="62F4E0FE" w:rsidR="62F4E0FE">
        <w:rPr>
          <w:lang w:val="en-US"/>
        </w:rPr>
        <w:t xml:space="preserve"> </w:t>
      </w:r>
      <w:r w:rsidRPr="62F4E0FE" w:rsidR="62F4E0FE">
        <w:rPr>
          <w:lang w:val="en-US"/>
        </w:rPr>
        <w:t>mwenyewe</w:t>
      </w:r>
      <w:r w:rsidRPr="62F4E0FE" w:rsidR="62F4E0FE">
        <w:rPr>
          <w:lang w:val="en-US"/>
        </w:rPr>
        <w:t xml:space="preserve"> </w:t>
      </w:r>
      <w:r w:rsidRPr="62F4E0FE" w:rsidR="62F4E0FE">
        <w:rPr>
          <w:lang w:val="en-US"/>
        </w:rPr>
        <w:t>na</w:t>
      </w:r>
      <w:r w:rsidRPr="62F4E0FE" w:rsidR="62F4E0FE">
        <w:rPr>
          <w:lang w:val="en-US"/>
        </w:rPr>
        <w:t xml:space="preserve"> wale </w:t>
      </w:r>
      <w:r w:rsidRPr="62F4E0FE" w:rsidR="62F4E0FE">
        <w:rPr>
          <w:lang w:val="en-US"/>
        </w:rPr>
        <w:t>wahalifu</w:t>
      </w:r>
      <w:r w:rsidRPr="62F4E0FE" w:rsidR="62F4E0FE">
        <w:rPr>
          <w:lang w:val="en-US"/>
        </w:rPr>
        <w:t xml:space="preserve"> </w:t>
      </w:r>
      <w:r w:rsidRPr="62F4E0FE" w:rsidR="62F4E0FE">
        <w:rPr>
          <w:lang w:val="en-US"/>
        </w:rPr>
        <w:t>wawili</w:t>
      </w:r>
      <w:r w:rsidRPr="62F4E0FE" w:rsidR="62F4E0FE">
        <w:rPr>
          <w:lang w:val="en-US"/>
        </w:rPr>
        <w:t>.</w:t>
      </w:r>
    </w:p>
    <w:p w:rsidRPr="007B69FD" w:rsidR="004E2AFC" w:rsidP="004E2AFC" w:rsidRDefault="004E2AFC" w14:paraId="7428D487" w14:textId="77777777">
      <w:pPr>
        <w:ind w:left="720"/>
        <w:rPr>
          <w:sz w:val="20"/>
          <w:szCs w:val="20"/>
        </w:rPr>
      </w:pPr>
      <w:r/>
    </w:p>
    <w:p w:rsidRPr="007B69FD" w:rsidR="004E2AFC" w:rsidP="62F4E0FE" w:rsidRDefault="008F6E25" w14:paraId="5D6E2FCF" w14:textId="296520BF" w14:noSpellErr="1">
      <w:pPr>
        <w:numPr>
          <w:ilvl w:val="0"/>
          <w:numId w:val="20"/>
        </w:numPr>
        <w:rPr>
          <w:sz w:val="20"/>
          <w:szCs w:val="20"/>
          <w:lang w:val="en-US"/>
        </w:rPr>
      </w:pPr>
      <w:r w:rsidRPr="62F4E0FE" w:rsidR="62F4E0FE">
        <w:rPr>
          <w:lang w:val="en-US"/>
        </w:rPr>
        <w:t xml:space="preserve">[23:39] </w:t>
      </w:r>
      <w:r w:rsidRPr="62F4E0FE" w:rsidR="62F4E0FE">
        <w:rPr>
          <w:lang w:val="en-US"/>
        </w:rPr>
        <w:t>Unafikiri</w:t>
      </w:r>
      <w:r w:rsidRPr="62F4E0FE" w:rsidR="62F4E0FE">
        <w:rPr>
          <w:lang w:val="en-US"/>
        </w:rPr>
        <w:t xml:space="preserve"> </w:t>
      </w:r>
      <w:r w:rsidRPr="62F4E0FE" w:rsidR="62F4E0FE">
        <w:rPr>
          <w:lang w:val="en-US"/>
        </w:rPr>
        <w:t>mhalifu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aliamini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kuhusu</w:t>
      </w:r>
      <w:r w:rsidRPr="62F4E0FE" w:rsidR="62F4E0FE">
        <w:rPr>
          <w:lang w:val="en-US"/>
        </w:rPr>
        <w:t xml:space="preserve"> Yesu </w:t>
      </w:r>
      <w:r w:rsidRPr="62F4E0FE" w:rsidR="62F4E0FE">
        <w:rPr>
          <w:lang w:val="en-US"/>
        </w:rPr>
        <w:t>kuwa</w:t>
      </w:r>
      <w:r w:rsidRPr="62F4E0FE" w:rsidR="62F4E0FE">
        <w:rPr>
          <w:lang w:val="en-US"/>
        </w:rPr>
        <w:t xml:space="preserve"> </w:t>
      </w:r>
      <w:r w:rsidRPr="62F4E0FE" w:rsidR="62F4E0FE">
        <w:rPr>
          <w:lang w:val="en-US"/>
        </w:rPr>
        <w:t>ndiye</w:t>
      </w:r>
      <w:r w:rsidRPr="62F4E0FE" w:rsidR="62F4E0FE">
        <w:rPr>
          <w:lang w:val="en-US"/>
        </w:rPr>
        <w:t xml:space="preserve"> Kristo?</w:t>
      </w:r>
    </w:p>
    <w:p w:rsidRPr="007B69FD" w:rsidR="004E2AFC" w:rsidP="62F4E0FE" w:rsidRDefault="004E2AFC" w14:paraId="672D0046" w14:textId="1EC6113D" w14:noSpellErr="1">
      <w:pPr>
        <w:ind w:left="720"/>
        <w:rPr>
          <w:sz w:val="20"/>
          <w:szCs w:val="20"/>
          <w:lang w:val="en-US"/>
        </w:rPr>
      </w:pPr>
      <w:r w:rsidRPr="62F4E0FE" w:rsidR="62F4E0FE">
        <w:rPr>
          <w:lang w:val="en-US"/>
        </w:rPr>
        <w:t>Alionekana</w:t>
      </w:r>
      <w:r w:rsidRPr="62F4E0FE" w:rsidR="62F4E0FE">
        <w:rPr>
          <w:lang w:val="en-US"/>
        </w:rPr>
        <w:t xml:space="preserve"> </w:t>
      </w:r>
      <w:r w:rsidRPr="62F4E0FE" w:rsidR="62F4E0FE">
        <w:rPr>
          <w:lang w:val="en-US"/>
        </w:rPr>
        <w:t>kuamini</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ndiye</w:t>
      </w:r>
      <w:r w:rsidRPr="62F4E0FE" w:rsidR="62F4E0FE">
        <w:rPr>
          <w:lang w:val="en-US"/>
        </w:rPr>
        <w:t xml:space="preserve"> Kristo. </w:t>
      </w:r>
      <w:r w:rsidRPr="62F4E0FE" w:rsidR="62F4E0FE">
        <w:rPr>
          <w:lang w:val="en-US"/>
        </w:rPr>
        <w:t>Alikuwa</w:t>
      </w:r>
      <w:r w:rsidRPr="62F4E0FE" w:rsidR="62F4E0FE">
        <w:rPr>
          <w:lang w:val="en-US"/>
        </w:rPr>
        <w:t xml:space="preserve"> </w:t>
      </w:r>
      <w:r w:rsidRPr="62F4E0FE" w:rsidR="62F4E0FE">
        <w:rPr>
          <w:lang w:val="en-US"/>
        </w:rPr>
        <w:t>akimtukana</w:t>
      </w:r>
      <w:r w:rsidRPr="62F4E0FE" w:rsidR="62F4E0FE">
        <w:rPr>
          <w:lang w:val="en-US"/>
        </w:rPr>
        <w:t xml:space="preserve"> Yesu </w:t>
      </w:r>
      <w:r w:rsidRPr="62F4E0FE" w:rsidR="62F4E0FE">
        <w:rPr>
          <w:lang w:val="en-US"/>
        </w:rPr>
        <w:t>tu.</w:t>
      </w:r>
    </w:p>
    <w:p w:rsidRPr="007B69FD" w:rsidR="004E2AFC" w:rsidP="004E2AFC" w:rsidRDefault="004E2AFC" w14:paraId="447062BC" w14:textId="77777777">
      <w:pPr>
        <w:ind w:left="720"/>
        <w:rPr>
          <w:sz w:val="20"/>
          <w:szCs w:val="20"/>
        </w:rPr>
      </w:pPr>
      <w:r/>
    </w:p>
    <w:p w:rsidRPr="007B69FD" w:rsidR="004E2AFC" w:rsidP="62F4E0FE" w:rsidRDefault="008F6E25" w14:paraId="26888FF4" w14:textId="27A5FEDA" w14:noSpellErr="1">
      <w:pPr>
        <w:numPr>
          <w:ilvl w:val="0"/>
          <w:numId w:val="20"/>
        </w:numPr>
        <w:rPr>
          <w:sz w:val="20"/>
          <w:szCs w:val="20"/>
          <w:lang w:val="en-US"/>
        </w:rPr>
      </w:pPr>
      <w:r w:rsidRPr="62F4E0FE" w:rsidR="62F4E0FE">
        <w:rPr>
          <w:lang w:val="en-US"/>
        </w:rPr>
        <w:t xml:space="preserve">[23:40] Je, yule </w:t>
      </w:r>
      <w:r w:rsidRPr="62F4E0FE" w:rsidR="62F4E0FE">
        <w:rPr>
          <w:lang w:val="en-US"/>
        </w:rPr>
        <w:t>mhalifu</w:t>
      </w:r>
      <w:r w:rsidRPr="62F4E0FE" w:rsidR="62F4E0FE">
        <w:rPr>
          <w:lang w:val="en-US"/>
        </w:rPr>
        <w:t xml:space="preserve"> </w:t>
      </w:r>
      <w:r w:rsidRPr="62F4E0FE" w:rsidR="62F4E0FE">
        <w:rPr>
          <w:lang w:val="en-US"/>
        </w:rPr>
        <w:t>mwingine</w:t>
      </w:r>
      <w:r w:rsidRPr="62F4E0FE" w:rsidR="62F4E0FE">
        <w:rPr>
          <w:lang w:val="en-US"/>
        </w:rPr>
        <w:t xml:space="preserve"> </w:t>
      </w:r>
      <w:r w:rsidRPr="62F4E0FE" w:rsidR="62F4E0FE">
        <w:rPr>
          <w:lang w:val="en-US"/>
        </w:rPr>
        <w:t>alimwuliza</w:t>
      </w:r>
      <w:r w:rsidRPr="62F4E0FE" w:rsidR="62F4E0FE">
        <w:rPr>
          <w:lang w:val="en-US"/>
        </w:rPr>
        <w:t xml:space="preserve"> </w:t>
      </w:r>
      <w:r w:rsidRPr="62F4E0FE" w:rsidR="62F4E0FE">
        <w:rPr>
          <w:lang w:val="en-US"/>
        </w:rPr>
        <w:t>nini</w:t>
      </w:r>
      <w:r w:rsidRPr="62F4E0FE" w:rsidR="62F4E0FE">
        <w:rPr>
          <w:lang w:val="en-US"/>
        </w:rPr>
        <w:t xml:space="preserve"> yule </w:t>
      </w:r>
      <w:r w:rsidRPr="62F4E0FE" w:rsidR="62F4E0FE">
        <w:rPr>
          <w:lang w:val="en-US"/>
        </w:rPr>
        <w:t>mhalifu</w:t>
      </w:r>
      <w:r w:rsidRPr="62F4E0FE" w:rsidR="62F4E0FE">
        <w:rPr>
          <w:lang w:val="en-US"/>
        </w:rPr>
        <w:t xml:space="preserve"> </w:t>
      </w:r>
      <w:r w:rsidRPr="62F4E0FE" w:rsidR="62F4E0FE">
        <w:rPr>
          <w:lang w:val="en-US"/>
        </w:rPr>
        <w:t>wa</w:t>
      </w:r>
      <w:r w:rsidRPr="62F4E0FE" w:rsidR="62F4E0FE">
        <w:rPr>
          <w:lang w:val="en-US"/>
        </w:rPr>
        <w:t xml:space="preserve"> kwanza?</w:t>
      </w:r>
    </w:p>
    <w:p w:rsidRPr="007B69FD" w:rsidR="004E2AFC" w:rsidP="48114252" w:rsidRDefault="004E2AFC" w14:paraId="60074C52" w14:textId="77777777">
      <w:pPr>
        <w:ind w:left="720"/>
        <w:rPr>
          <w:sz w:val="20"/>
          <w:szCs w:val="20"/>
          <w:lang w:val="en-US"/>
        </w:rPr>
      </w:pPr>
      <w:r>
        <w:t>Mhalifu wa pili alimwuliza yule wa kwanza kama yeye hamwogopi Mungu, hata wakati ambapo alikuwa amehukumiwa vivyo hivyo.</w:t>
      </w:r>
    </w:p>
    <w:p w:rsidRPr="007B69FD" w:rsidR="004E2AFC" w:rsidP="004E2AFC" w:rsidRDefault="004E2AFC" w14:paraId="1307C6F9" w14:textId="77777777">
      <w:pPr>
        <w:ind w:left="720"/>
        <w:rPr>
          <w:sz w:val="20"/>
          <w:szCs w:val="20"/>
        </w:rPr>
      </w:pPr>
      <w:r/>
    </w:p>
    <w:p w:rsidRPr="007B69FD" w:rsidR="004E2AFC" w:rsidP="62F4E0FE" w:rsidRDefault="008F6E25" w14:paraId="2C69087D" w14:textId="262EC544" w14:noSpellErr="1">
      <w:pPr>
        <w:numPr>
          <w:ilvl w:val="0"/>
          <w:numId w:val="20"/>
        </w:numPr>
        <w:rPr>
          <w:sz w:val="20"/>
          <w:szCs w:val="20"/>
          <w:lang w:val="en-US"/>
        </w:rPr>
      </w:pPr>
      <w:r w:rsidRPr="62F4E0FE" w:rsidR="62F4E0FE">
        <w:rPr>
          <w:lang w:val="en-US"/>
        </w:rPr>
        <w:t xml:space="preserve">[23:41] Kwa </w:t>
      </w:r>
      <w:r w:rsidRPr="62F4E0FE" w:rsidR="62F4E0FE">
        <w:rPr>
          <w:lang w:val="en-US"/>
        </w:rPr>
        <w:t>nini</w:t>
      </w:r>
      <w:r w:rsidRPr="62F4E0FE" w:rsidR="62F4E0FE">
        <w:rPr>
          <w:lang w:val="en-US"/>
        </w:rPr>
        <w:t xml:space="preserve"> </w:t>
      </w:r>
      <w:r w:rsidRPr="62F4E0FE" w:rsidR="62F4E0FE">
        <w:rPr>
          <w:lang w:val="en-US"/>
        </w:rPr>
        <w:t>mhalifu</w:t>
      </w:r>
      <w:r w:rsidRPr="62F4E0FE" w:rsidR="62F4E0FE">
        <w:rPr>
          <w:lang w:val="en-US"/>
        </w:rPr>
        <w:t xml:space="preserve"> </w:t>
      </w:r>
      <w:r w:rsidRPr="62F4E0FE" w:rsidR="62F4E0FE">
        <w:rPr>
          <w:lang w:val="en-US"/>
        </w:rPr>
        <w:t>wa</w:t>
      </w:r>
      <w:r w:rsidRPr="62F4E0FE" w:rsidR="62F4E0FE">
        <w:rPr>
          <w:lang w:val="en-US"/>
        </w:rPr>
        <w:t xml:space="preserve"> pili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mhalifu</w:t>
      </w:r>
      <w:r w:rsidRPr="62F4E0FE" w:rsidR="62F4E0FE">
        <w:rPr>
          <w:lang w:val="en-US"/>
        </w:rPr>
        <w:t xml:space="preserve"> </w:t>
      </w:r>
      <w:r w:rsidRPr="62F4E0FE" w:rsidR="62F4E0FE">
        <w:rPr>
          <w:lang w:val="en-US"/>
        </w:rPr>
        <w:t>wa</w:t>
      </w:r>
      <w:r w:rsidRPr="62F4E0FE" w:rsidR="62F4E0FE">
        <w:rPr>
          <w:lang w:val="en-US"/>
        </w:rPr>
        <w:t xml:space="preserve"> kwanza </w:t>
      </w:r>
      <w:r w:rsidRPr="62F4E0FE" w:rsidR="62F4E0FE">
        <w:rPr>
          <w:lang w:val="en-US"/>
        </w:rPr>
        <w:t>walikuwa</w:t>
      </w:r>
      <w:r w:rsidRPr="62F4E0FE" w:rsidR="62F4E0FE">
        <w:rPr>
          <w:lang w:val="en-US"/>
        </w:rPr>
        <w:t xml:space="preserve"> </w:t>
      </w:r>
      <w:r w:rsidRPr="62F4E0FE" w:rsidR="62F4E0FE">
        <w:rPr>
          <w:lang w:val="en-US"/>
        </w:rPr>
        <w:t>hapo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haki</w:t>
      </w:r>
      <w:r w:rsidRPr="62F4E0FE" w:rsidR="62F4E0FE">
        <w:rPr>
          <w:lang w:val="en-US"/>
        </w:rPr>
        <w:t>?</w:t>
      </w:r>
    </w:p>
    <w:p w:rsidRPr="007B69FD" w:rsidR="004E2AFC" w:rsidP="62F4E0FE" w:rsidRDefault="004E2AFC" w14:paraId="54776891" w14:textId="77777777" w14:noSpellErr="1">
      <w:pPr>
        <w:ind w:left="720"/>
        <w:rPr>
          <w:sz w:val="20"/>
          <w:szCs w:val="20"/>
          <w:lang w:val="en-US"/>
        </w:rPr>
      </w:pPr>
      <w:r w:rsidRPr="62F4E0FE" w:rsidR="62F4E0FE">
        <w:rPr>
          <w:lang w:val="en-US"/>
        </w:rPr>
        <w:t>Alisema</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wakipokea</w:t>
      </w:r>
      <w:r w:rsidRPr="62F4E0FE" w:rsidR="62F4E0FE">
        <w:rPr>
          <w:lang w:val="en-US"/>
        </w:rPr>
        <w:t xml:space="preserve"> </w:t>
      </w:r>
      <w:r w:rsidRPr="62F4E0FE" w:rsidR="62F4E0FE">
        <w:rPr>
          <w:lang w:val="en-US"/>
        </w:rPr>
        <w:t>kile</w:t>
      </w:r>
      <w:r w:rsidRPr="62F4E0FE" w:rsidR="62F4E0FE">
        <w:rPr>
          <w:lang w:val="en-US"/>
        </w:rPr>
        <w:t xml:space="preserve"> </w:t>
      </w:r>
      <w:r w:rsidRPr="62F4E0FE" w:rsidR="62F4E0FE">
        <w:rPr>
          <w:lang w:val="en-US"/>
        </w:rPr>
        <w:t>walichofaa</w:t>
      </w:r>
      <w:r w:rsidRPr="62F4E0FE" w:rsidR="62F4E0FE">
        <w:rPr>
          <w:lang w:val="en-US"/>
        </w:rPr>
        <w:t>.</w:t>
      </w:r>
    </w:p>
    <w:p w:rsidRPr="007B69FD" w:rsidR="004E2AFC" w:rsidP="004E2AFC" w:rsidRDefault="004E2AFC" w14:paraId="03F3759F" w14:textId="77777777">
      <w:pPr>
        <w:ind w:left="720"/>
        <w:rPr>
          <w:sz w:val="20"/>
          <w:szCs w:val="20"/>
        </w:rPr>
      </w:pPr>
      <w:r/>
    </w:p>
    <w:p w:rsidRPr="007B69FD" w:rsidR="004E2AFC" w:rsidP="62F4E0FE" w:rsidRDefault="008F6E25" w14:paraId="2DF3FA4D" w14:textId="6B5293E6" w14:noSpellErr="1">
      <w:pPr>
        <w:numPr>
          <w:ilvl w:val="0"/>
          <w:numId w:val="20"/>
        </w:numPr>
        <w:rPr>
          <w:sz w:val="20"/>
          <w:szCs w:val="20"/>
          <w:lang w:val="en-US"/>
        </w:rPr>
      </w:pPr>
      <w:r w:rsidRPr="62F4E0FE" w:rsidR="62F4E0FE">
        <w:rPr>
          <w:lang w:val="en-US"/>
        </w:rPr>
        <w:t xml:space="preserve">[23:41] </w:t>
      </w:r>
      <w:r w:rsidRPr="62F4E0FE" w:rsidR="62F4E0FE">
        <w:rPr>
          <w:lang w:val="en-US"/>
        </w:rPr>
        <w:t>Mhalifu</w:t>
      </w:r>
      <w:r w:rsidRPr="62F4E0FE" w:rsidR="62F4E0FE">
        <w:rPr>
          <w:lang w:val="en-US"/>
        </w:rPr>
        <w:t xml:space="preserve"> </w:t>
      </w:r>
      <w:r w:rsidRPr="62F4E0FE" w:rsidR="62F4E0FE">
        <w:rPr>
          <w:lang w:val="en-US"/>
        </w:rPr>
        <w:t>wa</w:t>
      </w:r>
      <w:r w:rsidRPr="62F4E0FE" w:rsidR="62F4E0FE">
        <w:rPr>
          <w:lang w:val="en-US"/>
        </w:rPr>
        <w:t xml:space="preserve"> pili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Yesu?</w:t>
      </w:r>
    </w:p>
    <w:p w:rsidRPr="007B69FD" w:rsidR="004E2AFC" w:rsidP="62F4E0FE" w:rsidRDefault="004E2AFC" w14:paraId="03D635E4" w14:textId="77777777" w14:noSpellErr="1">
      <w:pPr>
        <w:ind w:left="720"/>
        <w:rPr>
          <w:sz w:val="20"/>
          <w:szCs w:val="20"/>
          <w:lang w:val="en-US"/>
        </w:rPr>
      </w:pP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hakuwa</w:t>
      </w:r>
      <w:r w:rsidRPr="62F4E0FE" w:rsidR="62F4E0FE">
        <w:rPr>
          <w:lang w:val="en-US"/>
        </w:rPr>
        <w:t xml:space="preserve"> </w:t>
      </w:r>
      <w:r w:rsidRPr="62F4E0FE" w:rsidR="62F4E0FE">
        <w:rPr>
          <w:lang w:val="en-US"/>
        </w:rPr>
        <w:t>amefanya</w:t>
      </w:r>
      <w:r w:rsidRPr="62F4E0FE" w:rsidR="62F4E0FE">
        <w:rPr>
          <w:lang w:val="en-US"/>
        </w:rPr>
        <w:t xml:space="preserve"> </w:t>
      </w:r>
      <w:r w:rsidRPr="62F4E0FE" w:rsidR="62F4E0FE">
        <w:rPr>
          <w:lang w:val="en-US"/>
        </w:rPr>
        <w:t>kosa</w:t>
      </w:r>
      <w:r w:rsidRPr="62F4E0FE" w:rsidR="62F4E0FE">
        <w:rPr>
          <w:lang w:val="en-US"/>
        </w:rPr>
        <w:t xml:space="preserve"> </w:t>
      </w:r>
      <w:r w:rsidRPr="62F4E0FE" w:rsidR="62F4E0FE">
        <w:rPr>
          <w:lang w:val="en-US"/>
        </w:rPr>
        <w:t>lolote</w:t>
      </w:r>
      <w:r w:rsidRPr="62F4E0FE" w:rsidR="62F4E0FE">
        <w:rPr>
          <w:lang w:val="en-US"/>
        </w:rPr>
        <w:t>.</w:t>
      </w:r>
    </w:p>
    <w:p w:rsidRPr="007B69FD" w:rsidR="004E2AFC" w:rsidP="004E2AFC" w:rsidRDefault="004E2AFC" w14:paraId="4BDE1E1B" w14:textId="77777777">
      <w:pPr>
        <w:ind w:left="720"/>
        <w:rPr>
          <w:sz w:val="20"/>
          <w:szCs w:val="20"/>
        </w:rPr>
      </w:pPr>
      <w:r/>
    </w:p>
    <w:p w:rsidRPr="007B69FD" w:rsidR="004E2AFC" w:rsidP="62F4E0FE" w:rsidRDefault="004E2AFC" w14:paraId="2335C714" w14:textId="5A00C25C" w14:noSpellErr="1">
      <w:pPr>
        <w:numPr>
          <w:ilvl w:val="0"/>
          <w:numId w:val="20"/>
        </w:numPr>
        <w:rPr>
          <w:sz w:val="20"/>
          <w:szCs w:val="20"/>
          <w:lang w:val="en-US"/>
        </w:rPr>
      </w:pPr>
      <w:r w:rsidRPr="62F4E0FE" w:rsidR="62F4E0FE">
        <w:rPr>
          <w:lang w:val="en-US"/>
        </w:rPr>
        <w:t xml:space="preserve">[23:42] </w:t>
      </w:r>
      <w:r w:rsidRPr="62F4E0FE" w:rsidR="62F4E0FE">
        <w:rPr>
          <w:lang w:val="en-US"/>
        </w:rPr>
        <w:t>Mhalifu</w:t>
      </w:r>
      <w:r w:rsidRPr="62F4E0FE" w:rsidR="62F4E0FE">
        <w:rPr>
          <w:lang w:val="en-US"/>
        </w:rPr>
        <w:t xml:space="preserve"> </w:t>
      </w:r>
      <w:r w:rsidRPr="62F4E0FE" w:rsidR="62F4E0FE">
        <w:rPr>
          <w:lang w:val="en-US"/>
        </w:rPr>
        <w:t>wa</w:t>
      </w:r>
      <w:r w:rsidRPr="62F4E0FE" w:rsidR="62F4E0FE">
        <w:rPr>
          <w:lang w:val="en-US"/>
        </w:rPr>
        <w:t xml:space="preserve"> pili </w:t>
      </w:r>
      <w:r w:rsidRPr="62F4E0FE" w:rsidR="62F4E0FE">
        <w:rPr>
          <w:lang w:val="en-US"/>
        </w:rPr>
        <w:t>alimwambia</w:t>
      </w:r>
      <w:r w:rsidRPr="62F4E0FE" w:rsidR="62F4E0FE">
        <w:rPr>
          <w:lang w:val="en-US"/>
        </w:rPr>
        <w:t xml:space="preserve"> Yesu </w:t>
      </w:r>
      <w:r w:rsidRPr="62F4E0FE" w:rsidR="62F4E0FE">
        <w:rPr>
          <w:lang w:val="en-US"/>
        </w:rPr>
        <w:t>nini</w:t>
      </w:r>
      <w:r w:rsidRPr="62F4E0FE" w:rsidR="62F4E0FE">
        <w:rPr>
          <w:lang w:val="en-US"/>
        </w:rPr>
        <w:t>?</w:t>
      </w:r>
    </w:p>
    <w:p w:rsidRPr="007B69FD" w:rsidR="004E2AFC" w:rsidP="62F4E0FE" w:rsidRDefault="004E2AFC" w14:paraId="612318DD" w14:textId="77777777" w14:noSpellErr="1">
      <w:pPr>
        <w:ind w:left="720"/>
        <w:rPr>
          <w:sz w:val="20"/>
          <w:szCs w:val="20"/>
          <w:lang w:val="en-US"/>
        </w:rPr>
      </w:pPr>
      <w:r w:rsidRPr="62F4E0FE" w:rsidR="62F4E0FE">
        <w:rPr>
          <w:lang w:val="en-US"/>
        </w:rPr>
        <w:t>Mhalifu</w:t>
      </w:r>
      <w:r w:rsidRPr="62F4E0FE" w:rsidR="62F4E0FE">
        <w:rPr>
          <w:lang w:val="en-US"/>
        </w:rPr>
        <w:t xml:space="preserve"> </w:t>
      </w:r>
      <w:r w:rsidRPr="62F4E0FE" w:rsidR="62F4E0FE">
        <w:rPr>
          <w:lang w:val="en-US"/>
        </w:rPr>
        <w:t>wa</w:t>
      </w:r>
      <w:r w:rsidRPr="62F4E0FE" w:rsidR="62F4E0FE">
        <w:rPr>
          <w:lang w:val="en-US"/>
        </w:rPr>
        <w:t xml:space="preserve"> pili </w:t>
      </w:r>
      <w:r w:rsidRPr="62F4E0FE" w:rsidR="62F4E0FE">
        <w:rPr>
          <w:lang w:val="en-US"/>
        </w:rPr>
        <w:t>alimwomba</w:t>
      </w:r>
      <w:r w:rsidRPr="62F4E0FE" w:rsidR="62F4E0FE">
        <w:rPr>
          <w:lang w:val="en-US"/>
        </w:rPr>
        <w:t xml:space="preserve"> Yesu </w:t>
      </w:r>
      <w:r w:rsidRPr="62F4E0FE" w:rsidR="62F4E0FE">
        <w:rPr>
          <w:lang w:val="en-US"/>
        </w:rPr>
        <w:t>amkumbuke</w:t>
      </w:r>
      <w:r w:rsidRPr="62F4E0FE" w:rsidR="62F4E0FE">
        <w:rPr>
          <w:lang w:val="en-US"/>
        </w:rPr>
        <w:t xml:space="preserve"> Yesu </w:t>
      </w:r>
      <w:r w:rsidRPr="62F4E0FE" w:rsidR="62F4E0FE">
        <w:rPr>
          <w:lang w:val="en-US"/>
        </w:rPr>
        <w:t>atakapofika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ufalme</w:t>
      </w:r>
      <w:r w:rsidRPr="62F4E0FE" w:rsidR="62F4E0FE">
        <w:rPr>
          <w:lang w:val="en-US"/>
        </w:rPr>
        <w:t xml:space="preserve"> wake.</w:t>
      </w:r>
    </w:p>
    <w:p w:rsidRPr="007B69FD" w:rsidR="008D7414" w:rsidP="62F4E0FE" w:rsidRDefault="008D7414" w14:paraId="782636A9" w14:textId="77777777" w14:noSpellErr="1">
      <w:pPr>
        <w:pStyle w:val="Continuedline"/>
        <w:rPr>
          <w:lang w:val="en-US"/>
        </w:rPr>
      </w:pPr>
      <w:r w:rsidRPr="62F4E0FE" w:rsidR="62F4E0FE">
        <w:rPr>
          <w:lang w:val="en-US"/>
        </w:rPr>
        <w:t xml:space="preserve">Luka 23:26-47 </w:t>
      </w:r>
      <w:r w:rsidRPr="62F4E0FE" w:rsidR="62F4E0FE">
        <w:rPr>
          <w:lang w:val="en-US"/>
        </w:rPr>
        <w:t>iliendelea</w:t>
      </w:r>
    </w:p>
    <w:p w:rsidRPr="007B69FD" w:rsidR="004E2AFC" w:rsidP="004E2AFC" w:rsidRDefault="004E2AFC" w14:paraId="1A7DC4E2" w14:textId="77777777">
      <w:pPr>
        <w:ind w:left="720"/>
        <w:rPr>
          <w:sz w:val="20"/>
          <w:szCs w:val="20"/>
        </w:rPr>
      </w:pPr>
      <w:r/>
    </w:p>
    <w:p w:rsidRPr="007B69FD" w:rsidR="004E2AFC" w:rsidP="62F4E0FE" w:rsidRDefault="008F6E25" w14:paraId="65F6C979" w14:textId="6A2D1B29" w14:noSpellErr="1">
      <w:pPr>
        <w:numPr>
          <w:ilvl w:val="0"/>
          <w:numId w:val="20"/>
        </w:numPr>
        <w:rPr>
          <w:sz w:val="20"/>
          <w:szCs w:val="20"/>
          <w:lang w:val="en-US"/>
        </w:rPr>
      </w:pPr>
      <w:r w:rsidRPr="62F4E0FE" w:rsidR="62F4E0FE">
        <w:rPr>
          <w:lang w:val="en-US"/>
        </w:rPr>
        <w:t xml:space="preserve">[23:43] Yesu </w:t>
      </w:r>
      <w:r w:rsidRPr="62F4E0FE" w:rsidR="62F4E0FE">
        <w:rPr>
          <w:lang w:val="en-US"/>
        </w:rPr>
        <w:t>alimpa</w:t>
      </w:r>
      <w:r w:rsidRPr="62F4E0FE" w:rsidR="62F4E0FE">
        <w:rPr>
          <w:lang w:val="en-US"/>
        </w:rPr>
        <w:t xml:space="preserve"> yule </w:t>
      </w:r>
      <w:r w:rsidRPr="62F4E0FE" w:rsidR="62F4E0FE">
        <w:rPr>
          <w:lang w:val="en-US"/>
        </w:rPr>
        <w:t>mhalifu</w:t>
      </w:r>
      <w:r w:rsidRPr="62F4E0FE" w:rsidR="62F4E0FE">
        <w:rPr>
          <w:lang w:val="en-US"/>
        </w:rPr>
        <w:t xml:space="preserve"> </w:t>
      </w:r>
      <w:r w:rsidRPr="62F4E0FE" w:rsidR="62F4E0FE">
        <w:rPr>
          <w:lang w:val="en-US"/>
        </w:rPr>
        <w:t>wa</w:t>
      </w:r>
      <w:r w:rsidRPr="62F4E0FE" w:rsidR="62F4E0FE">
        <w:rPr>
          <w:lang w:val="en-US"/>
        </w:rPr>
        <w:t xml:space="preserve"> pili </w:t>
      </w:r>
      <w:r w:rsidRPr="62F4E0FE" w:rsidR="62F4E0FE">
        <w:rPr>
          <w:lang w:val="en-US"/>
        </w:rPr>
        <w:t>ahadi</w:t>
      </w:r>
      <w:r w:rsidRPr="62F4E0FE" w:rsidR="62F4E0FE">
        <w:rPr>
          <w:lang w:val="en-US"/>
        </w:rPr>
        <w:t xml:space="preserve"> </w:t>
      </w:r>
      <w:r w:rsidRPr="62F4E0FE" w:rsidR="62F4E0FE">
        <w:rPr>
          <w:lang w:val="en-US"/>
        </w:rPr>
        <w:t>gani</w:t>
      </w:r>
      <w:r w:rsidRPr="62F4E0FE" w:rsidR="62F4E0FE">
        <w:rPr>
          <w:lang w:val="en-US"/>
        </w:rPr>
        <w:t>?</w:t>
      </w:r>
    </w:p>
    <w:p w:rsidRPr="007B69FD" w:rsidR="004E2AFC" w:rsidP="62F4E0FE" w:rsidRDefault="004E2AFC" w14:paraId="479C09B6" w14:textId="77777777" w14:noSpellErr="1">
      <w:pPr>
        <w:ind w:left="720"/>
        <w:rPr>
          <w:sz w:val="20"/>
          <w:szCs w:val="20"/>
          <w:lang w:val="en-US"/>
        </w:rPr>
      </w:pPr>
      <w:r w:rsidRPr="62F4E0FE" w:rsidR="62F4E0FE">
        <w:rPr>
          <w:lang w:val="en-US"/>
        </w:rPr>
        <w:t xml:space="preserve">Yesu </w:t>
      </w:r>
      <w:r w:rsidRPr="62F4E0FE" w:rsidR="62F4E0FE">
        <w:rPr>
          <w:lang w:val="en-US"/>
        </w:rPr>
        <w:t>alimwambia</w:t>
      </w:r>
      <w:r w:rsidRPr="62F4E0FE" w:rsidR="62F4E0FE">
        <w:rPr>
          <w:lang w:val="en-US"/>
        </w:rPr>
        <w:t xml:space="preserve"> yule </w:t>
      </w:r>
      <w:r w:rsidRPr="62F4E0FE" w:rsidR="62F4E0FE">
        <w:rPr>
          <w:lang w:val="en-US"/>
        </w:rPr>
        <w:t>mhalifu</w:t>
      </w:r>
      <w:r w:rsidRPr="62F4E0FE" w:rsidR="62F4E0FE">
        <w:rPr>
          <w:lang w:val="en-US"/>
        </w:rPr>
        <w:t xml:space="preserve"> </w:t>
      </w:r>
      <w:r w:rsidRPr="62F4E0FE" w:rsidR="62F4E0FE">
        <w:rPr>
          <w:lang w:val="en-US"/>
        </w:rPr>
        <w:t>wa</w:t>
      </w:r>
      <w:r w:rsidRPr="62F4E0FE" w:rsidR="62F4E0FE">
        <w:rPr>
          <w:lang w:val="en-US"/>
        </w:rPr>
        <w:t xml:space="preserve"> pili </w:t>
      </w:r>
      <w:r w:rsidRPr="62F4E0FE" w:rsidR="62F4E0FE">
        <w:rPr>
          <w:lang w:val="en-US"/>
        </w:rPr>
        <w:t>kwamba</w:t>
      </w:r>
      <w:r w:rsidRPr="62F4E0FE" w:rsidR="62F4E0FE">
        <w:rPr>
          <w:lang w:val="en-US"/>
        </w:rPr>
        <w:t xml:space="preserve"> </w:t>
      </w:r>
      <w:r w:rsidRPr="62F4E0FE" w:rsidR="62F4E0FE">
        <w:rPr>
          <w:lang w:val="en-US"/>
        </w:rPr>
        <w:t>angekuwa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paradiso</w:t>
      </w:r>
      <w:r w:rsidRPr="62F4E0FE" w:rsidR="62F4E0FE">
        <w:rPr>
          <w:lang w:val="en-US"/>
        </w:rPr>
        <w:t xml:space="preserve"> siku </w:t>
      </w:r>
      <w:r w:rsidRPr="62F4E0FE" w:rsidR="62F4E0FE">
        <w:rPr>
          <w:lang w:val="en-US"/>
        </w:rPr>
        <w:t>hiyohiyo</w:t>
      </w:r>
      <w:r w:rsidRPr="62F4E0FE" w:rsidR="62F4E0FE">
        <w:rPr>
          <w:lang w:val="en-US"/>
        </w:rPr>
        <w:t>.</w:t>
      </w:r>
    </w:p>
    <w:p w:rsidRPr="007B69FD" w:rsidR="004E2AFC" w:rsidP="004E2AFC" w:rsidRDefault="004E2AFC" w14:paraId="482D7464" w14:textId="77777777">
      <w:pPr>
        <w:ind w:left="720"/>
        <w:rPr>
          <w:sz w:val="20"/>
          <w:szCs w:val="20"/>
        </w:rPr>
      </w:pPr>
      <w:r/>
    </w:p>
    <w:p w:rsidRPr="007B69FD" w:rsidR="004E2AFC" w:rsidP="62F4E0FE" w:rsidRDefault="008F6E25" w14:paraId="12D7020A" w14:textId="5F77E8A2" w14:noSpellErr="1">
      <w:pPr>
        <w:numPr>
          <w:ilvl w:val="0"/>
          <w:numId w:val="20"/>
        </w:numPr>
        <w:rPr>
          <w:sz w:val="20"/>
          <w:szCs w:val="20"/>
          <w:lang w:val="en-US"/>
        </w:rPr>
      </w:pPr>
      <w:r w:rsidRPr="62F4E0FE" w:rsidR="62F4E0FE">
        <w:rPr>
          <w:lang w:val="en-US"/>
        </w:rPr>
        <w:t xml:space="preserve">[23:44-45] Ni </w:t>
      </w:r>
      <w:r w:rsidRPr="62F4E0FE" w:rsidR="62F4E0FE">
        <w:rPr>
          <w:lang w:val="en-US"/>
        </w:rPr>
        <w:t>matukio</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kimuujiza</w:t>
      </w:r>
      <w:r w:rsidRPr="62F4E0FE" w:rsidR="62F4E0FE">
        <w:rPr>
          <w:lang w:val="en-US"/>
        </w:rPr>
        <w:t xml:space="preserve"> </w:t>
      </w:r>
      <w:r w:rsidRPr="62F4E0FE" w:rsidR="62F4E0FE">
        <w:rPr>
          <w:lang w:val="en-US"/>
        </w:rPr>
        <w:t>yaliyotukia</w:t>
      </w:r>
      <w:r w:rsidRPr="62F4E0FE" w:rsidR="62F4E0FE">
        <w:rPr>
          <w:lang w:val="en-US"/>
        </w:rPr>
        <w:t xml:space="preserve"> siku </w:t>
      </w:r>
      <w:r w:rsidRPr="62F4E0FE" w:rsidR="62F4E0FE">
        <w:rPr>
          <w:lang w:val="en-US"/>
        </w:rPr>
        <w:t>hiyo</w:t>
      </w:r>
      <w:r w:rsidRPr="62F4E0FE" w:rsidR="62F4E0FE">
        <w:rPr>
          <w:lang w:val="en-US"/>
        </w:rPr>
        <w:t>?</w:t>
      </w:r>
    </w:p>
    <w:p w:rsidRPr="007B69FD" w:rsidR="004E2AFC" w:rsidP="62F4E0FE" w:rsidRDefault="004E2AFC" w14:paraId="5334BCE2" w14:textId="15CB3595" w14:noSpellErr="1">
      <w:pPr>
        <w:ind w:left="720"/>
        <w:rPr>
          <w:sz w:val="20"/>
          <w:szCs w:val="20"/>
          <w:lang w:val="en-US"/>
        </w:rPr>
      </w:pPr>
      <w:r w:rsidRPr="62F4E0FE" w:rsidR="62F4E0FE">
        <w:rPr>
          <w:lang w:val="en-US"/>
        </w:rPr>
        <w:t xml:space="preserve">Giza </w:t>
      </w:r>
      <w:r w:rsidRPr="62F4E0FE" w:rsidR="62F4E0FE">
        <w:rPr>
          <w:lang w:val="en-US"/>
        </w:rPr>
        <w:t>lilifunika</w:t>
      </w:r>
      <w:r w:rsidRPr="62F4E0FE" w:rsidR="62F4E0FE">
        <w:rPr>
          <w:lang w:val="en-US"/>
        </w:rPr>
        <w:t xml:space="preserve"> </w:t>
      </w:r>
      <w:r w:rsidRPr="62F4E0FE" w:rsidR="62F4E0FE">
        <w:rPr>
          <w:lang w:val="en-US"/>
        </w:rPr>
        <w:t>nchi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pazia</w:t>
      </w:r>
      <w:r w:rsidRPr="62F4E0FE" w:rsidR="62F4E0FE">
        <w:rPr>
          <w:lang w:val="en-US"/>
        </w:rPr>
        <w:t xml:space="preserve"> la </w:t>
      </w:r>
      <w:r w:rsidRPr="62F4E0FE" w:rsidR="62F4E0FE">
        <w:rPr>
          <w:lang w:val="en-US"/>
        </w:rPr>
        <w:t>hekalu</w:t>
      </w:r>
      <w:r w:rsidRPr="62F4E0FE" w:rsidR="62F4E0FE">
        <w:rPr>
          <w:lang w:val="en-US"/>
        </w:rPr>
        <w:t xml:space="preserve"> </w:t>
      </w:r>
      <w:r w:rsidRPr="62F4E0FE" w:rsidR="62F4E0FE">
        <w:rPr>
          <w:lang w:val="en-US"/>
        </w:rPr>
        <w:t>likapasuka</w:t>
      </w:r>
      <w:r w:rsidRPr="62F4E0FE" w:rsidR="62F4E0FE">
        <w:rPr>
          <w:lang w:val="en-US"/>
        </w:rPr>
        <w:t xml:space="preserve"> </w:t>
      </w:r>
      <w:r w:rsidRPr="62F4E0FE" w:rsidR="62F4E0FE">
        <w:rPr>
          <w:lang w:val="en-US"/>
        </w:rPr>
        <w:t>katikati</w:t>
      </w:r>
      <w:r w:rsidRPr="62F4E0FE" w:rsidR="62F4E0FE">
        <w:rPr>
          <w:lang w:val="en-US"/>
        </w:rPr>
        <w:t>.</w:t>
      </w:r>
    </w:p>
    <w:p w:rsidRPr="007B69FD" w:rsidR="004E2AFC" w:rsidP="004E2AFC" w:rsidRDefault="004E2AFC" w14:paraId="78376395" w14:textId="77777777">
      <w:pPr>
        <w:ind w:left="720"/>
        <w:rPr>
          <w:sz w:val="20"/>
          <w:szCs w:val="20"/>
        </w:rPr>
      </w:pPr>
      <w:r/>
    </w:p>
    <w:p w:rsidRPr="007B69FD" w:rsidR="004E2AFC" w:rsidP="62F4E0FE" w:rsidRDefault="008F6E25" w14:paraId="7FF4512C" w14:textId="1624688B" w14:noSpellErr="1">
      <w:pPr>
        <w:numPr>
          <w:ilvl w:val="0"/>
          <w:numId w:val="20"/>
        </w:numPr>
        <w:rPr>
          <w:sz w:val="20"/>
          <w:szCs w:val="20"/>
          <w:lang w:val="en-US"/>
        </w:rPr>
      </w:pPr>
      <w:r w:rsidRPr="62F4E0FE" w:rsidR="62F4E0FE">
        <w:rPr>
          <w:lang w:val="en-US"/>
        </w:rPr>
        <w:t xml:space="preserve">[23:44-45] Mambo </w:t>
      </w:r>
      <w:r w:rsidRPr="62F4E0FE" w:rsidR="62F4E0FE">
        <w:rPr>
          <w:lang w:val="en-US"/>
        </w:rPr>
        <w:t>hayo</w:t>
      </w:r>
      <w:r w:rsidRPr="62F4E0FE" w:rsidR="62F4E0FE">
        <w:rPr>
          <w:lang w:val="en-US"/>
        </w:rPr>
        <w:t xml:space="preserve"> </w:t>
      </w:r>
      <w:r w:rsidRPr="62F4E0FE" w:rsidR="62F4E0FE">
        <w:rPr>
          <w:lang w:val="en-US"/>
        </w:rPr>
        <w:t>yalitukia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wa</w:t>
      </w:r>
      <w:r w:rsidRPr="62F4E0FE" w:rsidR="62F4E0FE">
        <w:rPr>
          <w:lang w:val="en-US"/>
        </w:rPr>
        <w:t xml:space="preserve"> siku?</w:t>
      </w:r>
    </w:p>
    <w:p w:rsidRPr="007B69FD" w:rsidR="004E2AFC" w:rsidP="62F4E0FE" w:rsidRDefault="004E2AFC" w14:paraId="5ADB0389" w14:textId="77777777" w14:noSpellErr="1">
      <w:pPr>
        <w:ind w:left="720"/>
        <w:rPr>
          <w:sz w:val="20"/>
          <w:szCs w:val="20"/>
          <w:lang w:val="en-US"/>
        </w:rPr>
      </w:pPr>
      <w:r w:rsidRPr="62F4E0FE" w:rsidR="62F4E0FE">
        <w:rPr>
          <w:lang w:val="en-US"/>
        </w:rPr>
        <w:t xml:space="preserve">Mambo </w:t>
      </w:r>
      <w:r w:rsidRPr="62F4E0FE" w:rsidR="62F4E0FE">
        <w:rPr>
          <w:lang w:val="en-US"/>
        </w:rPr>
        <w:t>haya</w:t>
      </w:r>
      <w:r w:rsidRPr="62F4E0FE" w:rsidR="62F4E0FE">
        <w:rPr>
          <w:lang w:val="en-US"/>
        </w:rPr>
        <w:t xml:space="preserve"> </w:t>
      </w:r>
      <w:r w:rsidRPr="62F4E0FE" w:rsidR="62F4E0FE">
        <w:rPr>
          <w:lang w:val="en-US"/>
        </w:rPr>
        <w:t>yalitokea</w:t>
      </w:r>
      <w:r w:rsidRPr="62F4E0FE" w:rsidR="62F4E0FE">
        <w:rPr>
          <w:lang w:val="en-US"/>
        </w:rPr>
        <w:t xml:space="preserve"> </w:t>
      </w:r>
      <w:r w:rsidRPr="62F4E0FE" w:rsidR="62F4E0FE">
        <w:rPr>
          <w:lang w:val="en-US"/>
        </w:rPr>
        <w:t>kuanzia</w:t>
      </w:r>
      <w:r w:rsidRPr="62F4E0FE" w:rsidR="62F4E0FE">
        <w:rPr>
          <w:lang w:val="en-US"/>
        </w:rPr>
        <w:t xml:space="preserve"> </w:t>
      </w:r>
      <w:r w:rsidRPr="62F4E0FE" w:rsidR="62F4E0FE">
        <w:rPr>
          <w:lang w:val="en-US"/>
        </w:rPr>
        <w:t>karibu</w:t>
      </w:r>
      <w:r w:rsidRPr="62F4E0FE" w:rsidR="62F4E0FE">
        <w:rPr>
          <w:lang w:val="en-US"/>
        </w:rPr>
        <w:t xml:space="preserve"> </w:t>
      </w:r>
      <w:r w:rsidRPr="62F4E0FE" w:rsidR="62F4E0FE">
        <w:rPr>
          <w:lang w:val="en-US"/>
        </w:rPr>
        <w:t>saa</w:t>
      </w:r>
      <w:r w:rsidRPr="62F4E0FE" w:rsidR="62F4E0FE">
        <w:rPr>
          <w:lang w:val="en-US"/>
        </w:rPr>
        <w:t xml:space="preserve"> </w:t>
      </w:r>
      <w:r w:rsidRPr="62F4E0FE" w:rsidR="62F4E0FE">
        <w:rPr>
          <w:lang w:val="en-US"/>
        </w:rPr>
        <w:t>sita</w:t>
      </w:r>
      <w:r w:rsidRPr="62F4E0FE" w:rsidR="62F4E0FE">
        <w:rPr>
          <w:lang w:val="en-US"/>
        </w:rPr>
        <w:t xml:space="preserve"> </w:t>
      </w:r>
      <w:r w:rsidRPr="62F4E0FE" w:rsidR="62F4E0FE">
        <w:rPr>
          <w:lang w:val="en-US"/>
        </w:rPr>
        <w:t>hadi</w:t>
      </w:r>
      <w:r w:rsidRPr="62F4E0FE" w:rsidR="62F4E0FE">
        <w:rPr>
          <w:lang w:val="en-US"/>
        </w:rPr>
        <w:t xml:space="preserve"> </w:t>
      </w:r>
      <w:r w:rsidRPr="62F4E0FE" w:rsidR="62F4E0FE">
        <w:rPr>
          <w:lang w:val="en-US"/>
        </w:rPr>
        <w:t>saa</w:t>
      </w:r>
      <w:r w:rsidRPr="62F4E0FE" w:rsidR="62F4E0FE">
        <w:rPr>
          <w:lang w:val="en-US"/>
        </w:rPr>
        <w:t xml:space="preserve"> </w:t>
      </w:r>
      <w:r w:rsidRPr="62F4E0FE" w:rsidR="62F4E0FE">
        <w:rPr>
          <w:lang w:val="en-US"/>
        </w:rPr>
        <w:t>tisa</w:t>
      </w:r>
      <w:r w:rsidRPr="62F4E0FE" w:rsidR="62F4E0FE">
        <w:rPr>
          <w:lang w:val="en-US"/>
        </w:rPr>
        <w:t>. (</w:t>
      </w:r>
      <w:r w:rsidRPr="62F4E0FE" w:rsidR="62F4E0FE">
        <w:rPr>
          <w:lang w:val="en-US"/>
        </w:rPr>
        <w:t>Hiyo</w:t>
      </w:r>
      <w:r w:rsidRPr="62F4E0FE" w:rsidR="62F4E0FE">
        <w:rPr>
          <w:lang w:val="en-US"/>
        </w:rPr>
        <w:t xml:space="preserve"> </w:t>
      </w:r>
      <w:r w:rsidRPr="62F4E0FE" w:rsidR="62F4E0FE">
        <w:rPr>
          <w:lang w:val="en-US"/>
        </w:rPr>
        <w:t>ilimaanisha</w:t>
      </w:r>
      <w:r w:rsidRPr="62F4E0FE" w:rsidR="62F4E0FE">
        <w:rPr>
          <w:lang w:val="en-US"/>
        </w:rPr>
        <w:t xml:space="preserve"> </w:t>
      </w:r>
      <w:r w:rsidRPr="62F4E0FE" w:rsidR="62F4E0FE">
        <w:rPr>
          <w:lang w:val="en-US"/>
        </w:rPr>
        <w:t>kuanzia</w:t>
      </w:r>
      <w:r w:rsidRPr="62F4E0FE" w:rsidR="62F4E0FE">
        <w:rPr>
          <w:lang w:val="en-US"/>
        </w:rPr>
        <w:t xml:space="preserve"> </w:t>
      </w:r>
      <w:r w:rsidRPr="62F4E0FE" w:rsidR="62F4E0FE">
        <w:rPr>
          <w:lang w:val="en-US"/>
        </w:rPr>
        <w:t>saa</w:t>
      </w:r>
      <w:r w:rsidRPr="62F4E0FE" w:rsidR="62F4E0FE">
        <w:rPr>
          <w:lang w:val="en-US"/>
        </w:rPr>
        <w:t xml:space="preserve"> </w:t>
      </w:r>
      <w:r w:rsidRPr="62F4E0FE" w:rsidR="62F4E0FE">
        <w:rPr>
          <w:lang w:val="en-US"/>
        </w:rPr>
        <w:t>sita</w:t>
      </w:r>
      <w:r w:rsidRPr="62F4E0FE" w:rsidR="62F4E0FE">
        <w:rPr>
          <w:lang w:val="en-US"/>
        </w:rPr>
        <w:t xml:space="preserve"> </w:t>
      </w:r>
      <w:r w:rsidRPr="62F4E0FE" w:rsidR="62F4E0FE">
        <w:rPr>
          <w:lang w:val="en-US"/>
        </w:rPr>
        <w:t>mchana</w:t>
      </w:r>
      <w:r w:rsidRPr="62F4E0FE" w:rsidR="62F4E0FE">
        <w:rPr>
          <w:lang w:val="en-US"/>
        </w:rPr>
        <w:t xml:space="preserve"> </w:t>
      </w:r>
      <w:r w:rsidRPr="62F4E0FE" w:rsidR="62F4E0FE">
        <w:rPr>
          <w:lang w:val="en-US"/>
        </w:rPr>
        <w:t>hadi</w:t>
      </w:r>
      <w:r w:rsidRPr="62F4E0FE" w:rsidR="62F4E0FE">
        <w:rPr>
          <w:lang w:val="en-US"/>
        </w:rPr>
        <w:t xml:space="preserve"> </w:t>
      </w:r>
      <w:r w:rsidRPr="62F4E0FE" w:rsidR="62F4E0FE">
        <w:rPr>
          <w:lang w:val="en-US"/>
        </w:rPr>
        <w:t>saa</w:t>
      </w:r>
      <w:r w:rsidRPr="62F4E0FE" w:rsidR="62F4E0FE">
        <w:rPr>
          <w:lang w:val="en-US"/>
        </w:rPr>
        <w:t xml:space="preserve"> 3 </w:t>
      </w:r>
      <w:r w:rsidRPr="62F4E0FE" w:rsidR="62F4E0FE">
        <w:rPr>
          <w:lang w:val="en-US"/>
        </w:rPr>
        <w:t>alasiri</w:t>
      </w:r>
      <w:r w:rsidRPr="62F4E0FE" w:rsidR="62F4E0FE">
        <w:rPr>
          <w:lang w:val="en-US"/>
        </w:rPr>
        <w:t>.)</w:t>
      </w:r>
    </w:p>
    <w:p w:rsidRPr="007B69FD" w:rsidR="004E2AFC" w:rsidP="004E2AFC" w:rsidRDefault="004E2AFC" w14:paraId="1F239708" w14:textId="77777777">
      <w:pPr>
        <w:ind w:left="720"/>
        <w:rPr>
          <w:sz w:val="20"/>
          <w:szCs w:val="20"/>
        </w:rPr>
      </w:pPr>
      <w:r/>
    </w:p>
    <w:p w:rsidRPr="007B69FD" w:rsidR="004E2AFC" w:rsidP="0099152C" w:rsidRDefault="008F6E25" w14:paraId="3365D5D7" w14:textId="62A3A36C">
      <w:pPr>
        <w:numPr>
          <w:ilvl w:val="0"/>
          <w:numId w:val="20"/>
        </w:numPr>
        <w:rPr>
          <w:sz w:val="20"/>
          <w:szCs w:val="20"/>
          <w:lang w:val="en-US"/>
        </w:rPr>
      </w:pPr>
      <w:r>
        <w:t>[23:46] Yesu alilia nini kabla tu ya kufa?</w:t>
      </w:r>
    </w:p>
    <w:p w:rsidRPr="007B69FD" w:rsidR="004E2AFC" w:rsidP="62F4E0FE" w:rsidRDefault="004E2AFC" w14:paraId="64C95AF7" w14:textId="538B4F76" w14:noSpellErr="1">
      <w:pPr>
        <w:ind w:left="720"/>
        <w:rPr>
          <w:sz w:val="20"/>
          <w:szCs w:val="20"/>
          <w:lang w:val="en-US"/>
        </w:rPr>
      </w:pPr>
      <w:r w:rsidRPr="62F4E0FE" w:rsidR="62F4E0FE">
        <w:rPr>
          <w:lang w:val="en-US"/>
        </w:rPr>
        <w:t xml:space="preserve">Yesu </w:t>
      </w:r>
      <w:r w:rsidRPr="62F4E0FE" w:rsidR="62F4E0FE">
        <w:rPr>
          <w:lang w:val="en-US"/>
        </w:rPr>
        <w:t>alipaaza</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akimkabidhi</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mikononi</w:t>
      </w:r>
      <w:r w:rsidRPr="62F4E0FE" w:rsidR="62F4E0FE">
        <w:rPr>
          <w:lang w:val="en-US"/>
        </w:rPr>
        <w:t xml:space="preserve"> </w:t>
      </w:r>
      <w:r w:rsidRPr="62F4E0FE" w:rsidR="62F4E0FE">
        <w:rPr>
          <w:lang w:val="en-US"/>
        </w:rPr>
        <w:t>mwa</w:t>
      </w:r>
      <w:r w:rsidRPr="62F4E0FE" w:rsidR="62F4E0FE">
        <w:rPr>
          <w:lang w:val="en-US"/>
        </w:rPr>
        <w:t xml:space="preserve"> </w:t>
      </w:r>
      <w:r w:rsidRPr="62F4E0FE" w:rsidR="62F4E0FE">
        <w:rPr>
          <w:lang w:val="en-US"/>
        </w:rPr>
        <w:t>Mungu</w:t>
      </w:r>
      <w:r w:rsidRPr="62F4E0FE" w:rsidR="62F4E0FE">
        <w:rPr>
          <w:lang w:val="en-US"/>
        </w:rPr>
        <w:t xml:space="preserve"> Baba </w:t>
      </w:r>
      <w:r w:rsidRPr="62F4E0FE" w:rsidR="62F4E0FE">
        <w:rPr>
          <w:lang w:val="en-US"/>
        </w:rPr>
        <w:t>yake</w:t>
      </w:r>
      <w:r w:rsidRPr="62F4E0FE" w:rsidR="62F4E0FE">
        <w:rPr>
          <w:lang w:val="en-US"/>
        </w:rPr>
        <w:t>.</w:t>
      </w:r>
    </w:p>
    <w:p w:rsidRPr="007B69FD" w:rsidR="004E2AFC" w:rsidP="004E2AFC" w:rsidRDefault="004E2AFC" w14:paraId="1BB3A8F9" w14:textId="77777777">
      <w:pPr>
        <w:ind w:left="360"/>
        <w:rPr>
          <w:sz w:val="20"/>
          <w:szCs w:val="20"/>
        </w:rPr>
      </w:pPr>
      <w:r/>
    </w:p>
    <w:p w:rsidRPr="007B69FD" w:rsidR="004E2AFC" w:rsidP="62F4E0FE" w:rsidRDefault="008F6E25" w14:paraId="566619DE" w14:textId="3AC15D99" w14:noSpellErr="1">
      <w:pPr>
        <w:numPr>
          <w:ilvl w:val="0"/>
          <w:numId w:val="20"/>
        </w:numPr>
        <w:rPr>
          <w:sz w:val="20"/>
          <w:szCs w:val="20"/>
          <w:lang w:val="en-US"/>
        </w:rPr>
      </w:pPr>
      <w:r w:rsidRPr="62F4E0FE" w:rsidR="62F4E0FE">
        <w:rPr>
          <w:lang w:val="en-US"/>
        </w:rPr>
        <w:t xml:space="preserve">[23:47] Yule </w:t>
      </w:r>
      <w:r w:rsidRPr="62F4E0FE" w:rsidR="62F4E0FE">
        <w:rPr>
          <w:lang w:val="en-US"/>
        </w:rPr>
        <w:t>akida</w:t>
      </w:r>
      <w:r w:rsidRPr="62F4E0FE" w:rsidR="62F4E0FE">
        <w:rPr>
          <w:lang w:val="en-US"/>
        </w:rPr>
        <w:t xml:space="preserve">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Yesu?</w:t>
      </w:r>
    </w:p>
    <w:p w:rsidRPr="007B69FD" w:rsidR="004E2AFC" w:rsidP="62F4E0FE" w:rsidRDefault="004E2AFC" w14:paraId="25FB4972" w14:textId="77777777" w14:noSpellErr="1">
      <w:pPr>
        <w:ind w:left="720"/>
        <w:rPr>
          <w:sz w:val="20"/>
          <w:szCs w:val="20"/>
          <w:lang w:val="en-US"/>
        </w:rPr>
      </w:pPr>
      <w:r w:rsidRPr="62F4E0FE" w:rsidR="62F4E0FE">
        <w:rPr>
          <w:lang w:val="en-US"/>
        </w:rPr>
        <w:t xml:space="preserve">Yule </w:t>
      </w:r>
      <w:r w:rsidRPr="62F4E0FE" w:rsidR="62F4E0FE">
        <w:rPr>
          <w:lang w:val="en-US"/>
        </w:rPr>
        <w:t>akida</w:t>
      </w:r>
      <w:r w:rsidRPr="62F4E0FE" w:rsidR="62F4E0FE">
        <w:rPr>
          <w:lang w:val="en-US"/>
        </w:rPr>
        <w:t xml:space="preserve">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hakika</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mwadilifu</w:t>
      </w:r>
      <w:r w:rsidRPr="62F4E0FE" w:rsidR="62F4E0FE">
        <w:rPr>
          <w:lang w:val="en-US"/>
        </w:rPr>
        <w:t>.</w:t>
      </w:r>
    </w:p>
    <w:p w:rsidRPr="007B69FD" w:rsidR="004E2AFC" w:rsidP="62F4E0FE" w:rsidRDefault="004E2AFC" w14:paraId="343D4E31"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42261F" w:rsidRDefault="0042261F" w14:paraId="61188182" w14:textId="77777777">
      <w:pPr>
        <w:spacing w:line="240" w:lineRule="auto"/>
        <w:rPr>
          <w:bCs/>
          <w:sz w:val="40"/>
          <w:szCs w:val="40"/>
        </w:rPr>
      </w:pPr>
      <w:r/>
    </w:p>
    <w:p w:rsidRPr="007B69FD" w:rsidR="004E2AFC" w:rsidP="00555394" w:rsidRDefault="004E2AFC" w14:paraId="6703FBB8" w14:textId="1C4012A8">
      <w:pPr>
        <w:pStyle w:val="Heading1"/>
        <w:rPr>
          <w:b/>
          <w:sz w:val="22"/>
          <w:szCs w:val="22"/>
        </w:rPr>
      </w:pPr>
      <w:r>
        <w:t>Luka 24:36-53</w:t>
      </w:r>
    </w:p>
    <w:p w:rsidRPr="007B69FD" w:rsidR="004E2AFC" w:rsidP="62F4E0FE" w:rsidRDefault="004E2AFC" w14:paraId="1EDCB3AA" w14:textId="77777777" w14:noSpellErr="1">
      <w:pPr>
        <w:pStyle w:val="Background"/>
        <w:rPr>
          <w:b w:val="1"/>
          <w:bCs w:val="1"/>
          <w:sz w:val="32"/>
          <w:szCs w:val="32"/>
          <w:lang w:val="en-US"/>
        </w:rPr>
      </w:pPr>
      <w:r w:rsidRPr="62F4E0FE" w:rsidR="62F4E0FE">
        <w:rPr>
          <w:lang w:val="en-US"/>
        </w:rPr>
        <w:t xml:space="preserve">Historia: Yesu </w:t>
      </w:r>
      <w:r w:rsidRPr="62F4E0FE" w:rsidR="62F4E0FE">
        <w:rPr>
          <w:lang w:val="en-US"/>
        </w:rPr>
        <w:t>alikufa</w:t>
      </w:r>
      <w:r w:rsidRPr="62F4E0FE" w:rsidR="62F4E0FE">
        <w:rPr>
          <w:lang w:val="en-US"/>
        </w:rPr>
        <w:t xml:space="preserve"> siku </w:t>
      </w:r>
      <w:r w:rsidRPr="62F4E0FE" w:rsidR="62F4E0FE">
        <w:rPr>
          <w:lang w:val="en-US"/>
        </w:rPr>
        <w:t>ya</w:t>
      </w:r>
      <w:r w:rsidRPr="62F4E0FE" w:rsidR="62F4E0FE">
        <w:rPr>
          <w:lang w:val="en-US"/>
        </w:rPr>
        <w:t xml:space="preserve"> </w:t>
      </w:r>
      <w:r w:rsidRPr="62F4E0FE" w:rsidR="62F4E0FE">
        <w:rPr>
          <w:lang w:val="en-US"/>
        </w:rPr>
        <w:t>kabla</w:t>
      </w:r>
      <w:r w:rsidRPr="62F4E0FE" w:rsidR="62F4E0FE">
        <w:rPr>
          <w:lang w:val="en-US"/>
        </w:rPr>
        <w:t xml:space="preserve"> </w:t>
      </w:r>
      <w:r w:rsidRPr="62F4E0FE" w:rsidR="62F4E0FE">
        <w:rPr>
          <w:lang w:val="en-US"/>
        </w:rPr>
        <w:t>ya</w:t>
      </w:r>
      <w:r w:rsidRPr="62F4E0FE" w:rsidR="62F4E0FE">
        <w:rPr>
          <w:lang w:val="en-US"/>
        </w:rPr>
        <w:t xml:space="preserve"> Sabato. Siku </w:t>
      </w:r>
      <w:r w:rsidRPr="62F4E0FE" w:rsidR="62F4E0FE">
        <w:rPr>
          <w:lang w:val="en-US"/>
        </w:rPr>
        <w:t>iliyofuata</w:t>
      </w:r>
      <w:r w:rsidRPr="62F4E0FE" w:rsidR="62F4E0FE">
        <w:rPr>
          <w:lang w:val="en-US"/>
        </w:rPr>
        <w:t xml:space="preserve"> Sabato, </w:t>
      </w:r>
      <w:r w:rsidRPr="62F4E0FE" w:rsidR="62F4E0FE">
        <w:rPr>
          <w:lang w:val="en-US"/>
        </w:rPr>
        <w:t>Mungu</w:t>
      </w:r>
      <w:r w:rsidRPr="62F4E0FE" w:rsidR="62F4E0FE">
        <w:rPr>
          <w:lang w:val="en-US"/>
        </w:rPr>
        <w:t xml:space="preserve"> </w:t>
      </w:r>
      <w:r w:rsidRPr="62F4E0FE" w:rsidR="62F4E0FE">
        <w:rPr>
          <w:lang w:val="en-US"/>
        </w:rPr>
        <w:t>alimfufua</w:t>
      </w:r>
      <w:r w:rsidRPr="62F4E0FE" w:rsidR="62F4E0FE">
        <w:rPr>
          <w:lang w:val="en-US"/>
        </w:rPr>
        <w:t xml:space="preserve"> Yesu. Siku </w:t>
      </w:r>
      <w:r w:rsidRPr="62F4E0FE" w:rsidR="62F4E0FE">
        <w:rPr>
          <w:lang w:val="en-US"/>
        </w:rPr>
        <w:t>hiyo</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wawili</w:t>
      </w:r>
      <w:r w:rsidRPr="62F4E0FE" w:rsidR="62F4E0FE">
        <w:rPr>
          <w:lang w:val="en-US"/>
        </w:rPr>
        <w:t xml:space="preserve"> </w:t>
      </w:r>
      <w:r w:rsidRPr="62F4E0FE" w:rsidR="62F4E0FE">
        <w:rPr>
          <w:lang w:val="en-US"/>
        </w:rPr>
        <w:t>wa</w:t>
      </w:r>
      <w:r w:rsidRPr="62F4E0FE" w:rsidR="62F4E0FE">
        <w:rPr>
          <w:lang w:val="en-US"/>
        </w:rPr>
        <w:t xml:space="preserve"> Yesu </w:t>
      </w:r>
      <w:r w:rsidRPr="62F4E0FE" w:rsidR="62F4E0FE">
        <w:rPr>
          <w:lang w:val="en-US"/>
        </w:rPr>
        <w:t>walikuwa</w:t>
      </w:r>
      <w:r w:rsidRPr="62F4E0FE" w:rsidR="62F4E0FE">
        <w:rPr>
          <w:lang w:val="en-US"/>
        </w:rPr>
        <w:t xml:space="preserve"> </w:t>
      </w:r>
      <w:r w:rsidRPr="62F4E0FE" w:rsidR="62F4E0FE">
        <w:rPr>
          <w:lang w:val="en-US"/>
        </w:rPr>
        <w:t>wakitembea</w:t>
      </w:r>
      <w:r w:rsidRPr="62F4E0FE" w:rsidR="62F4E0FE">
        <w:rPr>
          <w:lang w:val="en-US"/>
        </w:rPr>
        <w:t xml:space="preserve"> </w:t>
      </w:r>
      <w:r w:rsidRPr="62F4E0FE" w:rsidR="62F4E0FE">
        <w:rPr>
          <w:lang w:val="en-US"/>
        </w:rPr>
        <w:t>barabarani</w:t>
      </w:r>
      <w:r w:rsidRPr="62F4E0FE" w:rsidR="62F4E0FE">
        <w:rPr>
          <w:lang w:val="en-US"/>
        </w:rPr>
        <w:t xml:space="preserve">. Yesu </w:t>
      </w:r>
      <w:r w:rsidRPr="62F4E0FE" w:rsidR="62F4E0FE">
        <w:rPr>
          <w:lang w:val="en-US"/>
        </w:rPr>
        <w:t>akawakaribia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kuanza</w:t>
      </w:r>
      <w:r w:rsidRPr="62F4E0FE" w:rsidR="62F4E0FE">
        <w:rPr>
          <w:lang w:val="en-US"/>
        </w:rPr>
        <w:t xml:space="preserve"> </w:t>
      </w:r>
      <w:r w:rsidRPr="62F4E0FE" w:rsidR="62F4E0FE">
        <w:rPr>
          <w:lang w:val="en-US"/>
        </w:rPr>
        <w:t>kutembea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nao</w:t>
      </w:r>
      <w:r w:rsidRPr="62F4E0FE" w:rsidR="62F4E0FE">
        <w:rPr>
          <w:lang w:val="en-US"/>
        </w:rPr>
        <w:t xml:space="preserve">. Yesu </w:t>
      </w:r>
      <w:r w:rsidRPr="62F4E0FE" w:rsidR="62F4E0FE">
        <w:rPr>
          <w:lang w:val="en-US"/>
        </w:rPr>
        <w:t>aliwafundisha</w:t>
      </w:r>
      <w:r w:rsidRPr="62F4E0FE" w:rsidR="62F4E0FE">
        <w:rPr>
          <w:lang w:val="en-US"/>
        </w:rPr>
        <w:t xml:space="preserve">. </w:t>
      </w:r>
      <w:r w:rsidRPr="62F4E0FE" w:rsidR="62F4E0FE">
        <w:rPr>
          <w:lang w:val="en-US"/>
        </w:rPr>
        <w:t>Walipoketi</w:t>
      </w:r>
      <w:r w:rsidRPr="62F4E0FE" w:rsidR="62F4E0FE">
        <w:rPr>
          <w:lang w:val="en-US"/>
        </w:rPr>
        <w:t xml:space="preserve"> kula, Yesu </w:t>
      </w:r>
      <w:r w:rsidRPr="62F4E0FE" w:rsidR="62F4E0FE">
        <w:rPr>
          <w:lang w:val="en-US"/>
        </w:rPr>
        <w:t>aliwapa</w:t>
      </w:r>
      <w:r w:rsidRPr="62F4E0FE" w:rsidR="62F4E0FE">
        <w:rPr>
          <w:lang w:val="en-US"/>
        </w:rPr>
        <w:t xml:space="preserve"> </w:t>
      </w:r>
      <w:r w:rsidRPr="62F4E0FE" w:rsidR="62F4E0FE">
        <w:rPr>
          <w:lang w:val="en-US"/>
        </w:rPr>
        <w:t>mkate</w:t>
      </w:r>
      <w:r w:rsidRPr="62F4E0FE" w:rsidR="62F4E0FE">
        <w:rPr>
          <w:lang w:val="en-US"/>
        </w:rPr>
        <w:t xml:space="preserve">. Kisha </w:t>
      </w:r>
      <w:r w:rsidRPr="62F4E0FE" w:rsidR="62F4E0FE">
        <w:rPr>
          <w:lang w:val="en-US"/>
        </w:rPr>
        <w:t>wakatambua</w:t>
      </w:r>
      <w:r w:rsidRPr="62F4E0FE" w:rsidR="62F4E0FE">
        <w:rPr>
          <w:lang w:val="en-US"/>
        </w:rPr>
        <w:t xml:space="preserve"> Yesu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akatoweka</w:t>
      </w:r>
      <w:r w:rsidRPr="62F4E0FE" w:rsidR="62F4E0FE">
        <w:rPr>
          <w:lang w:val="en-US"/>
        </w:rPr>
        <w:t xml:space="preserve"> </w:t>
      </w:r>
      <w:r w:rsidRPr="62F4E0FE" w:rsidR="62F4E0FE">
        <w:rPr>
          <w:lang w:val="en-US"/>
        </w:rPr>
        <w:t>ghafula</w:t>
      </w:r>
      <w:r w:rsidRPr="62F4E0FE" w:rsidR="62F4E0FE">
        <w:rPr>
          <w:lang w:val="en-US"/>
        </w:rPr>
        <w:t xml:space="preserve">. Wale </w:t>
      </w:r>
      <w:r w:rsidRPr="62F4E0FE" w:rsidR="62F4E0FE">
        <w:rPr>
          <w:lang w:val="en-US"/>
        </w:rPr>
        <w:t>wawili</w:t>
      </w:r>
      <w:r w:rsidRPr="62F4E0FE" w:rsidR="62F4E0FE">
        <w:rPr>
          <w:lang w:val="en-US"/>
        </w:rPr>
        <w:t xml:space="preserve"> </w:t>
      </w:r>
      <w:r w:rsidRPr="62F4E0FE" w:rsidR="62F4E0FE">
        <w:rPr>
          <w:lang w:val="en-US"/>
        </w:rPr>
        <w:t>walirudi</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wakawapata</w:t>
      </w:r>
      <w:r w:rsidRPr="62F4E0FE" w:rsidR="62F4E0FE">
        <w:rPr>
          <w:lang w:val="en-US"/>
        </w:rPr>
        <w:t xml:space="preserve"> wale </w:t>
      </w:r>
      <w:r w:rsidRPr="62F4E0FE" w:rsidR="62F4E0FE">
        <w:rPr>
          <w:lang w:val="en-US"/>
        </w:rPr>
        <w:t>wanafunzi</w:t>
      </w:r>
      <w:r w:rsidRPr="62F4E0FE" w:rsidR="62F4E0FE">
        <w:rPr>
          <w:lang w:val="en-US"/>
        </w:rPr>
        <w:t xml:space="preserve"> </w:t>
      </w:r>
      <w:r w:rsidRPr="62F4E0FE" w:rsidR="62F4E0FE">
        <w:rPr>
          <w:lang w:val="en-US"/>
        </w:rPr>
        <w:t>kumi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kuwaambia</w:t>
      </w:r>
      <w:r w:rsidRPr="62F4E0FE" w:rsidR="62F4E0FE">
        <w:rPr>
          <w:lang w:val="en-US"/>
        </w:rPr>
        <w:t xml:space="preserve"> </w:t>
      </w:r>
      <w:r w:rsidRPr="62F4E0FE" w:rsidR="62F4E0FE">
        <w:rPr>
          <w:lang w:val="en-US"/>
        </w:rPr>
        <w:t>yaliyotukia</w:t>
      </w:r>
      <w:r w:rsidRPr="62F4E0FE" w:rsidR="62F4E0FE">
        <w:rPr>
          <w:lang w:val="en-US"/>
        </w:rPr>
        <w:t>.</w:t>
      </w:r>
    </w:p>
    <w:p w:rsidRPr="00170DC8" w:rsidR="00170DC8" w:rsidP="62F4E0FE" w:rsidRDefault="00170DC8" w14:paraId="5A4593F9"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4E2AFC" w:rsidP="006D6990" w:rsidRDefault="004E2AFC" w14:paraId="13E530DD"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4E2AFC" w:rsidP="0042261F" w:rsidRDefault="004E2AFC" w14:paraId="5A905949" w14:textId="1B882C0C"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4E2AFC" w:rsidP="0042261F" w:rsidRDefault="004E2AFC" w14:paraId="6EBE3EE7" w14:textId="604CBA98" w14:noSpellErr="1">
      <w:pPr>
        <w:pStyle w:val="Checklist"/>
        <w:rPr/>
      </w:pPr>
      <w:r w:rsidRPr="62F4E0FE" w:rsidR="62F4E0FE">
        <w:rPr>
          <w:lang w:val="en-US"/>
        </w:rPr>
        <w:t xml:space="preserve">Yesu </w:t>
      </w:r>
      <w:r w:rsidRPr="62F4E0FE" w:rsidR="62F4E0FE">
        <w:rPr>
          <w:lang w:val="en-US"/>
        </w:rPr>
        <w:t>alipowatokea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waliogopa</w:t>
      </w:r>
      <w:r w:rsidRPr="62F4E0FE" w:rsidR="62F4E0FE">
        <w:rPr>
          <w:lang w:val="en-US"/>
        </w:rPr>
        <w:t xml:space="preserve"> sana </w:t>
      </w:r>
      <w:r w:rsidRPr="62F4E0FE" w:rsidR="62F4E0FE">
        <w:rPr>
          <w:lang w:val="en-US"/>
        </w:rPr>
        <w:t>na</w:t>
      </w:r>
      <w:r w:rsidRPr="62F4E0FE" w:rsidR="62F4E0FE">
        <w:rPr>
          <w:lang w:val="en-US"/>
        </w:rPr>
        <w:t xml:space="preserve"> </w:t>
      </w:r>
      <w:r w:rsidRPr="62F4E0FE" w:rsidR="62F4E0FE">
        <w:rPr>
          <w:lang w:val="en-US"/>
        </w:rPr>
        <w:t>kufikiri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wakiona</w:t>
      </w:r>
      <w:r w:rsidRPr="62F4E0FE" w:rsidR="62F4E0FE">
        <w:rPr>
          <w:lang w:val="en-US"/>
        </w:rPr>
        <w:t xml:space="preserve"> </w:t>
      </w:r>
      <w:r w:rsidRPr="62F4E0FE" w:rsidR="62F4E0FE">
        <w:rPr>
          <w:lang w:val="en-US"/>
        </w:rPr>
        <w:t>roho</w:t>
      </w:r>
      <w:r w:rsidRPr="62F4E0FE" w:rsidR="62F4E0FE">
        <w:rPr>
          <w:lang w:val="en-US"/>
        </w:rPr>
        <w:t>. [24:36-37]</w:t>
      </w:r>
    </w:p>
    <w:p w:rsidRPr="007B69FD" w:rsidR="004E2AFC" w:rsidP="0042261F" w:rsidRDefault="004E2AFC" w14:paraId="138007A7" w14:textId="55337274" w14:noSpellErr="1">
      <w:pPr>
        <w:pStyle w:val="Checklist"/>
        <w:rPr/>
      </w:pPr>
      <w:r w:rsidRPr="62F4E0FE" w:rsidR="62F4E0FE">
        <w:rPr>
          <w:lang w:val="en-US"/>
        </w:rPr>
        <w:t xml:space="preserve">Yesu </w:t>
      </w:r>
      <w:r w:rsidRPr="62F4E0FE" w:rsidR="62F4E0FE">
        <w:rPr>
          <w:lang w:val="en-US"/>
        </w:rPr>
        <w:t>aliwaonyesha</w:t>
      </w:r>
      <w:r w:rsidRPr="62F4E0FE" w:rsidR="62F4E0FE">
        <w:rPr>
          <w:lang w:val="en-US"/>
        </w:rPr>
        <w:t xml:space="preserve"> </w:t>
      </w:r>
      <w:r w:rsidRPr="62F4E0FE" w:rsidR="62F4E0FE">
        <w:rPr>
          <w:lang w:val="en-US"/>
        </w:rPr>
        <w:t>uthibitisho</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yeye</w:t>
      </w:r>
      <w:r w:rsidRPr="62F4E0FE" w:rsidR="62F4E0FE">
        <w:rPr>
          <w:lang w:val="en-US"/>
        </w:rPr>
        <w:t xml:space="preserve">. [24:38-43] Na </w:t>
      </w:r>
      <w:r w:rsidRPr="62F4E0FE" w:rsidR="62F4E0FE">
        <w:rPr>
          <w:lang w:val="en-US"/>
        </w:rPr>
        <w:t>kwa</w:t>
      </w:r>
      <w:r w:rsidRPr="62F4E0FE" w:rsidR="62F4E0FE">
        <w:rPr>
          <w:lang w:val="en-US"/>
        </w:rPr>
        <w:t xml:space="preserve"> </w:t>
      </w:r>
      <w:r w:rsidRPr="62F4E0FE" w:rsidR="62F4E0FE">
        <w:rPr>
          <w:lang w:val="en-US"/>
        </w:rPr>
        <w:t>hakika</w:t>
      </w:r>
      <w:r w:rsidRPr="62F4E0FE" w:rsidR="62F4E0FE">
        <w:rPr>
          <w:lang w:val="en-US"/>
        </w:rPr>
        <w:t xml:space="preserve"> </w:t>
      </w:r>
      <w:r w:rsidRPr="62F4E0FE" w:rsidR="62F4E0FE">
        <w:rPr>
          <w:lang w:val="en-US"/>
        </w:rPr>
        <w:t>sisi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kurejea</w:t>
      </w:r>
      <w:r w:rsidRPr="62F4E0FE" w:rsidR="62F4E0FE">
        <w:rPr>
          <w:lang w:val="en-US"/>
        </w:rPr>
        <w:t>.</w:t>
      </w:r>
    </w:p>
    <w:p w:rsidRPr="007B69FD" w:rsidR="004E2AFC" w:rsidP="0042261F" w:rsidRDefault="004E2AFC" w14:paraId="31B23C27" w14:textId="3737D42B" w14:noSpellErr="1">
      <w:pPr>
        <w:pStyle w:val="Checklist"/>
        <w:rPr/>
      </w:pPr>
      <w:r w:rsidRPr="62F4E0FE" w:rsidR="62F4E0FE">
        <w:rPr>
          <w:lang w:val="en-US"/>
        </w:rPr>
        <w:t>Akafungua</w:t>
      </w:r>
      <w:r w:rsidRPr="62F4E0FE" w:rsidR="62F4E0FE">
        <w:rPr>
          <w:lang w:val="en-US"/>
        </w:rPr>
        <w:t xml:space="preserve"> </w:t>
      </w:r>
      <w:r w:rsidRPr="62F4E0FE" w:rsidR="62F4E0FE">
        <w:rPr>
          <w:lang w:val="en-US"/>
        </w:rPr>
        <w:t>akili</w:t>
      </w:r>
      <w:r w:rsidRPr="62F4E0FE" w:rsidR="62F4E0FE">
        <w:rPr>
          <w:lang w:val="en-US"/>
        </w:rPr>
        <w:t xml:space="preserve"> </w:t>
      </w:r>
      <w:r w:rsidRPr="62F4E0FE" w:rsidR="62F4E0FE">
        <w:rPr>
          <w:lang w:val="en-US"/>
        </w:rPr>
        <w:t>zao</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waweze</w:t>
      </w:r>
      <w:r w:rsidRPr="62F4E0FE" w:rsidR="62F4E0FE">
        <w:rPr>
          <w:lang w:val="en-US"/>
        </w:rPr>
        <w:t xml:space="preserve"> </w:t>
      </w:r>
      <w:r w:rsidRPr="62F4E0FE" w:rsidR="62F4E0FE">
        <w:rPr>
          <w:lang w:val="en-US"/>
        </w:rPr>
        <w:t>kuelewa</w:t>
      </w:r>
      <w:r w:rsidRPr="62F4E0FE" w:rsidR="62F4E0FE">
        <w:rPr>
          <w:lang w:val="en-US"/>
        </w:rPr>
        <w:t xml:space="preserve"> </w:t>
      </w:r>
      <w:r w:rsidRPr="62F4E0FE" w:rsidR="62F4E0FE">
        <w:rPr>
          <w:lang w:val="en-US"/>
        </w:rPr>
        <w:t>Maandiko</w:t>
      </w:r>
      <w:r w:rsidRPr="62F4E0FE" w:rsidR="62F4E0FE">
        <w:rPr>
          <w:lang w:val="en-US"/>
        </w:rPr>
        <w:t>. [24:44-45]</w:t>
      </w:r>
    </w:p>
    <w:p w:rsidRPr="007B69FD" w:rsidR="004E2AFC" w:rsidP="0042261F" w:rsidRDefault="004E2AFC" w14:paraId="1DBA7DA3" w14:textId="45268FC5" w14:noSpellErr="1">
      <w:pPr>
        <w:pStyle w:val="Checklist"/>
        <w:rPr/>
      </w:pPr>
      <w:r w:rsidRPr="62F4E0FE" w:rsidR="62F4E0FE">
        <w:rPr>
          <w:lang w:val="en-US"/>
        </w:rPr>
        <w:t xml:space="preserve">Yesu </w:t>
      </w:r>
      <w:r w:rsidRPr="62F4E0FE" w:rsidR="62F4E0FE">
        <w:rPr>
          <w:lang w:val="en-US"/>
        </w:rPr>
        <w:t>alikuja</w:t>
      </w:r>
      <w:r w:rsidRPr="62F4E0FE" w:rsidR="62F4E0FE">
        <w:rPr>
          <w:lang w:val="en-US"/>
        </w:rPr>
        <w:t xml:space="preserve"> </w:t>
      </w:r>
      <w:r w:rsidRPr="62F4E0FE" w:rsidR="62F4E0FE">
        <w:rPr>
          <w:lang w:val="en-US"/>
        </w:rPr>
        <w:t>kutimiza</w:t>
      </w:r>
      <w:r w:rsidRPr="62F4E0FE" w:rsidR="62F4E0FE">
        <w:rPr>
          <w:lang w:val="en-US"/>
        </w:rPr>
        <w:t xml:space="preserve"> </w:t>
      </w:r>
      <w:r w:rsidRPr="62F4E0FE" w:rsidR="62F4E0FE">
        <w:rPr>
          <w:lang w:val="en-US"/>
        </w:rPr>
        <w:t>maandiko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kifo</w:t>
      </w:r>
      <w:r w:rsidRPr="62F4E0FE" w:rsidR="62F4E0FE">
        <w:rPr>
          <w:lang w:val="en-US"/>
        </w:rPr>
        <w:t xml:space="preserve"> </w:t>
      </w:r>
      <w:r w:rsidRPr="62F4E0FE" w:rsidR="62F4E0FE">
        <w:rPr>
          <w:lang w:val="en-US"/>
        </w:rPr>
        <w:t>chake</w:t>
      </w:r>
      <w:r w:rsidRPr="62F4E0FE" w:rsidR="62F4E0FE">
        <w:rPr>
          <w:lang w:val="en-US"/>
        </w:rPr>
        <w:t xml:space="preserve"> </w:t>
      </w:r>
      <w:r w:rsidRPr="62F4E0FE" w:rsidR="62F4E0FE">
        <w:rPr>
          <w:lang w:val="en-US"/>
        </w:rPr>
        <w:t>msalabani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kufufuka</w:t>
      </w:r>
      <w:r w:rsidRPr="62F4E0FE" w:rsidR="62F4E0FE">
        <w:rPr>
          <w:lang w:val="en-US"/>
        </w:rPr>
        <w:t xml:space="preserve"> siku </w:t>
      </w:r>
      <w:r w:rsidRPr="62F4E0FE" w:rsidR="62F4E0FE">
        <w:rPr>
          <w:lang w:val="en-US"/>
        </w:rPr>
        <w:t>ya</w:t>
      </w:r>
      <w:r w:rsidRPr="62F4E0FE" w:rsidR="62F4E0FE">
        <w:rPr>
          <w:lang w:val="en-US"/>
        </w:rPr>
        <w:t xml:space="preserve"> tatu. [24:46-47]</w:t>
      </w:r>
    </w:p>
    <w:p w:rsidRPr="007B69FD" w:rsidR="004E2AFC" w:rsidP="0042261F" w:rsidRDefault="004E2AFC" w14:paraId="1672850C" w14:textId="22823866" w14:noSpellErr="1">
      <w:pPr>
        <w:pStyle w:val="Checklist"/>
        <w:rPr/>
      </w:pPr>
      <w:r w:rsidRPr="62F4E0FE" w:rsidR="62F4E0FE">
        <w:rPr>
          <w:lang w:val="en-US"/>
        </w:rPr>
        <w:t xml:space="preserve">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kwamba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akiwapelekea</w:t>
      </w:r>
      <w:r w:rsidRPr="62F4E0FE" w:rsidR="62F4E0FE">
        <w:rPr>
          <w:lang w:val="en-US"/>
        </w:rPr>
        <w:t xml:space="preserve"> </w:t>
      </w:r>
      <w:r w:rsidRPr="62F4E0FE" w:rsidR="62F4E0FE">
        <w:rPr>
          <w:lang w:val="en-US"/>
        </w:rPr>
        <w:t>kile</w:t>
      </w:r>
      <w:r w:rsidRPr="62F4E0FE" w:rsidR="62F4E0FE">
        <w:rPr>
          <w:lang w:val="en-US"/>
        </w:rPr>
        <w:t xml:space="preserve"> </w:t>
      </w:r>
      <w:r w:rsidRPr="62F4E0FE" w:rsidR="62F4E0FE">
        <w:rPr>
          <w:lang w:val="en-US"/>
        </w:rPr>
        <w:t>ambacho</w:t>
      </w:r>
      <w:r w:rsidRPr="62F4E0FE" w:rsidR="62F4E0FE">
        <w:rPr>
          <w:lang w:val="en-US"/>
        </w:rPr>
        <w:t xml:space="preserve"> Baba </w:t>
      </w:r>
      <w:r w:rsidRPr="62F4E0FE" w:rsidR="62F4E0FE">
        <w:rPr>
          <w:lang w:val="en-US"/>
        </w:rPr>
        <w:t>yake</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ameahidi</w:t>
      </w:r>
      <w:r w:rsidRPr="62F4E0FE" w:rsidR="62F4E0FE">
        <w:rPr>
          <w:lang w:val="en-US"/>
        </w:rPr>
        <w:t>. [24:49]</w:t>
      </w:r>
    </w:p>
    <w:p w:rsidRPr="007B69FD" w:rsidR="004E2AFC" w:rsidP="0042261F" w:rsidRDefault="004E2AFC" w14:paraId="4266E4FE" w14:textId="300D3762" w14:noSpellErr="1">
      <w:pPr>
        <w:pStyle w:val="Checklist"/>
        <w:rPr/>
      </w:pPr>
      <w:r w:rsidRPr="62F4E0FE" w:rsidR="62F4E0FE">
        <w:rPr>
          <w:lang w:val="en-US"/>
        </w:rPr>
        <w:t xml:space="preserve">Yesu </w:t>
      </w:r>
      <w:r w:rsidRPr="62F4E0FE" w:rsidR="62F4E0FE">
        <w:rPr>
          <w:lang w:val="en-US"/>
        </w:rPr>
        <w:t>aliwabariki</w:t>
      </w:r>
      <w:r w:rsidRPr="62F4E0FE" w:rsidR="62F4E0FE">
        <w:rPr>
          <w:lang w:val="en-US"/>
        </w:rPr>
        <w:t xml:space="preserve"> </w:t>
      </w:r>
      <w:r w:rsidRPr="62F4E0FE" w:rsidR="62F4E0FE">
        <w:rPr>
          <w:lang w:val="en-US"/>
        </w:rPr>
        <w:t>alipokuwa</w:t>
      </w:r>
      <w:r w:rsidRPr="62F4E0FE" w:rsidR="62F4E0FE">
        <w:rPr>
          <w:lang w:val="en-US"/>
        </w:rPr>
        <w:t xml:space="preserve"> </w:t>
      </w:r>
      <w:r w:rsidRPr="62F4E0FE" w:rsidR="62F4E0FE">
        <w:rPr>
          <w:lang w:val="en-US"/>
        </w:rPr>
        <w:t>akipelekwa</w:t>
      </w:r>
      <w:r w:rsidRPr="62F4E0FE" w:rsidR="62F4E0FE">
        <w:rPr>
          <w:lang w:val="en-US"/>
        </w:rPr>
        <w:t xml:space="preserve"> </w:t>
      </w:r>
      <w:r w:rsidRPr="62F4E0FE" w:rsidR="62F4E0FE">
        <w:rPr>
          <w:lang w:val="en-US"/>
        </w:rPr>
        <w:t>mbinguni</w:t>
      </w:r>
      <w:r w:rsidRPr="62F4E0FE" w:rsidR="62F4E0FE">
        <w:rPr>
          <w:lang w:val="en-US"/>
        </w:rPr>
        <w:t xml:space="preserve">. [24:50-51] Ni </w:t>
      </w:r>
      <w:r w:rsidRPr="62F4E0FE" w:rsidR="62F4E0FE">
        <w:rPr>
          <w:lang w:val="en-US"/>
        </w:rPr>
        <w:t>nani</w:t>
      </w:r>
      <w:r w:rsidRPr="62F4E0FE" w:rsidR="62F4E0FE">
        <w:rPr>
          <w:lang w:val="en-US"/>
        </w:rPr>
        <w:t xml:space="preserve"> </w:t>
      </w:r>
      <w:r w:rsidRPr="62F4E0FE" w:rsidR="62F4E0FE">
        <w:rPr>
          <w:lang w:val="en-US"/>
        </w:rPr>
        <w:t>aliye</w:t>
      </w:r>
      <w:r w:rsidRPr="62F4E0FE" w:rsidR="62F4E0FE">
        <w:rPr>
          <w:lang w:val="en-US"/>
        </w:rPr>
        <w:t xml:space="preserve"> </w:t>
      </w:r>
      <w:r w:rsidRPr="62F4E0FE" w:rsidR="62F4E0FE">
        <w:rPr>
          <w:lang w:val="en-US"/>
        </w:rPr>
        <w:t>mwema</w:t>
      </w:r>
      <w:r w:rsidRPr="62F4E0FE" w:rsidR="62F4E0FE">
        <w:rPr>
          <w:lang w:val="en-US"/>
        </w:rPr>
        <w:t>?</w:t>
      </w:r>
    </w:p>
    <w:p w:rsidRPr="007B69FD" w:rsidR="004E2AFC" w:rsidP="008F4244" w:rsidRDefault="004E2AFC" w14:paraId="006BB0A1"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4E2AFC" w:rsidP="0042261F" w:rsidRDefault="003947E5" w14:paraId="3E63C77C" w14:textId="1AE2E4AA"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4E2AFC" w:rsidP="62F4E0FE" w:rsidRDefault="008F6E25" w14:paraId="14E8C654" w14:textId="06127469" w14:noSpellErr="1">
      <w:pPr>
        <w:numPr>
          <w:ilvl w:val="0"/>
          <w:numId w:val="21"/>
        </w:numPr>
        <w:rPr>
          <w:sz w:val="20"/>
          <w:szCs w:val="20"/>
          <w:lang w:val="en-US"/>
        </w:rPr>
      </w:pPr>
      <w:r w:rsidRPr="62F4E0FE" w:rsidR="62F4E0FE">
        <w:rPr>
          <w:lang w:val="en-US"/>
        </w:rPr>
        <w:t xml:space="preserve">[24:36] Yesu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kwanza </w:t>
      </w:r>
      <w:r w:rsidRPr="62F4E0FE" w:rsidR="62F4E0FE">
        <w:rPr>
          <w:lang w:val="en-US"/>
        </w:rPr>
        <w:t>alipowatokea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Yerusalemu</w:t>
      </w:r>
      <w:r w:rsidRPr="62F4E0FE" w:rsidR="62F4E0FE">
        <w:rPr>
          <w:lang w:val="en-US"/>
        </w:rPr>
        <w:t>?</w:t>
      </w:r>
    </w:p>
    <w:p w:rsidRPr="007B69FD" w:rsidR="004E2AFC" w:rsidP="62F4E0FE" w:rsidRDefault="004E2AFC" w14:paraId="410D4122" w14:textId="77777777" w14:noSpellErr="1">
      <w:pPr>
        <w:ind w:left="720"/>
        <w:rPr>
          <w:sz w:val="20"/>
          <w:szCs w:val="20"/>
          <w:lang w:val="en-US"/>
        </w:rPr>
      </w:pPr>
      <w:r w:rsidRPr="62F4E0FE" w:rsidR="62F4E0FE">
        <w:rPr>
          <w:lang w:val="en-US"/>
        </w:rPr>
        <w:t>Aliwaambia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wangekuwa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amani</w:t>
      </w:r>
      <w:r w:rsidRPr="62F4E0FE" w:rsidR="62F4E0FE">
        <w:rPr>
          <w:lang w:val="en-US"/>
        </w:rPr>
        <w:t>.</w:t>
      </w:r>
    </w:p>
    <w:p w:rsidRPr="007B69FD" w:rsidR="004E2AFC" w:rsidP="004E2AFC" w:rsidRDefault="004E2AFC" w14:paraId="34888D2B" w14:textId="77777777">
      <w:pPr>
        <w:ind w:left="720"/>
        <w:rPr>
          <w:sz w:val="20"/>
          <w:szCs w:val="20"/>
        </w:rPr>
      </w:pPr>
      <w:r/>
    </w:p>
    <w:p w:rsidRPr="007B69FD" w:rsidR="004E2AFC" w:rsidP="62F4E0FE" w:rsidRDefault="008F6E25" w14:paraId="759C7FF6" w14:textId="0D089067" w14:noSpellErr="1">
      <w:pPr>
        <w:numPr>
          <w:ilvl w:val="0"/>
          <w:numId w:val="21"/>
        </w:numPr>
        <w:rPr>
          <w:sz w:val="20"/>
          <w:szCs w:val="20"/>
          <w:lang w:val="en-US"/>
        </w:rPr>
      </w:pPr>
      <w:r w:rsidRPr="62F4E0FE" w:rsidR="62F4E0FE">
        <w:rPr>
          <w:lang w:val="en-US"/>
        </w:rPr>
        <w:t xml:space="preserve">[24:37] Kwa </w:t>
      </w:r>
      <w:r w:rsidRPr="62F4E0FE" w:rsidR="62F4E0FE">
        <w:rPr>
          <w:lang w:val="en-US"/>
        </w:rPr>
        <w:t>nini</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waliogopa</w:t>
      </w:r>
      <w:r w:rsidRPr="62F4E0FE" w:rsidR="62F4E0FE">
        <w:rPr>
          <w:lang w:val="en-US"/>
        </w:rPr>
        <w:t>?</w:t>
      </w:r>
    </w:p>
    <w:p w:rsidRPr="007B69FD" w:rsidR="004E2AFC" w:rsidP="62F4E0FE" w:rsidRDefault="004E2AFC" w14:paraId="0FE5FC4D" w14:textId="77777777" w14:noSpellErr="1">
      <w:pPr>
        <w:ind w:left="720"/>
        <w:rPr>
          <w:sz w:val="20"/>
          <w:szCs w:val="20"/>
          <w:lang w:val="en-US"/>
        </w:rPr>
      </w:pPr>
      <w:r w:rsidRPr="62F4E0FE" w:rsidR="62F4E0FE">
        <w:rPr>
          <w:lang w:val="en-US"/>
        </w:rPr>
        <w:t>Wakahofu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kuogopa</w:t>
      </w:r>
      <w:r w:rsidRPr="62F4E0FE" w:rsidR="62F4E0FE">
        <w:rPr>
          <w:lang w:val="en-US"/>
        </w:rPr>
        <w:t xml:space="preserve"> sana, </w:t>
      </w:r>
      <w:r w:rsidRPr="62F4E0FE" w:rsidR="62F4E0FE">
        <w:rPr>
          <w:lang w:val="en-US"/>
        </w:rPr>
        <w:t>na</w:t>
      </w:r>
      <w:r w:rsidRPr="62F4E0FE" w:rsidR="62F4E0FE">
        <w:rPr>
          <w:lang w:val="en-US"/>
        </w:rPr>
        <w:t xml:space="preserve"> </w:t>
      </w:r>
      <w:r w:rsidRPr="62F4E0FE" w:rsidR="62F4E0FE">
        <w:rPr>
          <w:lang w:val="en-US"/>
        </w:rPr>
        <w:t>wakadhani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wanaona</w:t>
      </w:r>
      <w:r w:rsidRPr="62F4E0FE" w:rsidR="62F4E0FE">
        <w:rPr>
          <w:lang w:val="en-US"/>
        </w:rPr>
        <w:t xml:space="preserve"> </w:t>
      </w:r>
      <w:r w:rsidRPr="62F4E0FE" w:rsidR="62F4E0FE">
        <w:rPr>
          <w:lang w:val="en-US"/>
        </w:rPr>
        <w:t>roho</w:t>
      </w:r>
      <w:r w:rsidRPr="62F4E0FE" w:rsidR="62F4E0FE">
        <w:rPr>
          <w:lang w:val="en-US"/>
        </w:rPr>
        <w:t>.</w:t>
      </w:r>
    </w:p>
    <w:p w:rsidRPr="007B69FD" w:rsidR="004E2AFC" w:rsidP="004E2AFC" w:rsidRDefault="004E2AFC" w14:paraId="050CDA3C" w14:textId="77777777">
      <w:pPr>
        <w:ind w:left="720"/>
        <w:rPr>
          <w:sz w:val="20"/>
          <w:szCs w:val="20"/>
        </w:rPr>
      </w:pPr>
      <w:r/>
    </w:p>
    <w:p w:rsidRPr="007B69FD" w:rsidR="004E2AFC" w:rsidP="62F4E0FE" w:rsidRDefault="008F6E25" w14:paraId="591CF57B" w14:textId="1C9871FF" w14:noSpellErr="1">
      <w:pPr>
        <w:numPr>
          <w:ilvl w:val="0"/>
          <w:numId w:val="21"/>
        </w:numPr>
        <w:rPr>
          <w:sz w:val="20"/>
          <w:szCs w:val="20"/>
          <w:lang w:val="en-US"/>
        </w:rPr>
      </w:pPr>
      <w:r w:rsidRPr="62F4E0FE" w:rsidR="62F4E0FE">
        <w:rPr>
          <w:lang w:val="en-US"/>
        </w:rPr>
        <w:t xml:space="preserve">[24:39-40] Yesu </w:t>
      </w:r>
      <w:r w:rsidRPr="62F4E0FE" w:rsidR="62F4E0FE">
        <w:rPr>
          <w:lang w:val="en-US"/>
        </w:rPr>
        <w:t>alithibitishaje</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hakuwa</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tu</w:t>
      </w:r>
      <w:r w:rsidRPr="62F4E0FE" w:rsidR="62F4E0FE">
        <w:rPr>
          <w:lang w:val="en-US"/>
        </w:rPr>
        <w:t>?</w:t>
      </w:r>
    </w:p>
    <w:p w:rsidRPr="007B69FD" w:rsidR="004E2AFC" w:rsidP="62F4E0FE" w:rsidRDefault="004E2AFC" w14:paraId="470246AD" w14:textId="77777777" w14:noSpellErr="1">
      <w:pPr>
        <w:ind w:left="720"/>
        <w:rPr>
          <w:sz w:val="20"/>
          <w:szCs w:val="20"/>
          <w:lang w:val="en-US"/>
        </w:rPr>
      </w:pP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wamguse</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akawaonyesha</w:t>
      </w:r>
      <w:r w:rsidRPr="62F4E0FE" w:rsidR="62F4E0FE">
        <w:rPr>
          <w:lang w:val="en-US"/>
        </w:rPr>
        <w:t xml:space="preserve"> </w:t>
      </w:r>
      <w:r w:rsidRPr="62F4E0FE" w:rsidR="62F4E0FE">
        <w:rPr>
          <w:lang w:val="en-US"/>
        </w:rPr>
        <w:t>mikono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miguu</w:t>
      </w:r>
      <w:r w:rsidRPr="62F4E0FE" w:rsidR="62F4E0FE">
        <w:rPr>
          <w:lang w:val="en-US"/>
        </w:rPr>
        <w:t xml:space="preserve"> </w:t>
      </w:r>
      <w:r w:rsidRPr="62F4E0FE" w:rsidR="62F4E0FE">
        <w:rPr>
          <w:lang w:val="en-US"/>
        </w:rPr>
        <w:t>yake</w:t>
      </w:r>
      <w:r w:rsidRPr="62F4E0FE" w:rsidR="62F4E0FE">
        <w:rPr>
          <w:lang w:val="en-US"/>
        </w:rPr>
        <w:t>.</w:t>
      </w:r>
    </w:p>
    <w:p w:rsidRPr="007B69FD" w:rsidR="004E2AFC" w:rsidP="004E2AFC" w:rsidRDefault="004E2AFC" w14:paraId="3D5E3044" w14:textId="77777777">
      <w:pPr>
        <w:ind w:left="720"/>
        <w:rPr>
          <w:sz w:val="20"/>
          <w:szCs w:val="20"/>
        </w:rPr>
      </w:pPr>
      <w:r/>
    </w:p>
    <w:p w:rsidRPr="007B69FD" w:rsidR="004E2AFC" w:rsidP="62F4E0FE" w:rsidRDefault="008F6E25" w14:paraId="616E7D3D" w14:textId="1F5A0E6B" w14:noSpellErr="1">
      <w:pPr>
        <w:numPr>
          <w:ilvl w:val="0"/>
          <w:numId w:val="21"/>
        </w:numPr>
        <w:rPr>
          <w:sz w:val="20"/>
          <w:szCs w:val="20"/>
          <w:lang w:val="en-US"/>
        </w:rPr>
      </w:pPr>
      <w:r w:rsidRPr="62F4E0FE" w:rsidR="62F4E0FE">
        <w:rPr>
          <w:lang w:val="en-US"/>
        </w:rPr>
        <w:t xml:space="preserve">[24:39-43] </w:t>
      </w:r>
      <w:r w:rsidRPr="62F4E0FE" w:rsidR="62F4E0FE">
        <w:rPr>
          <w:lang w:val="en-US"/>
        </w:rPr>
        <w:t>Unafikiri</w:t>
      </w:r>
      <w:r w:rsidRPr="62F4E0FE" w:rsidR="62F4E0FE">
        <w:rPr>
          <w:lang w:val="en-US"/>
        </w:rPr>
        <w:t xml:space="preserve"> Yesu </w:t>
      </w:r>
      <w:r w:rsidRPr="62F4E0FE" w:rsidR="62F4E0FE">
        <w:rPr>
          <w:lang w:val="en-US"/>
        </w:rPr>
        <w:t>ni</w:t>
      </w:r>
      <w:r w:rsidRPr="62F4E0FE" w:rsidR="62F4E0FE">
        <w:rPr>
          <w:lang w:val="en-US"/>
        </w:rPr>
        <w:t xml:space="preserve"> </w:t>
      </w:r>
      <w:r w:rsidRPr="62F4E0FE" w:rsidR="62F4E0FE">
        <w:rPr>
          <w:lang w:val="en-US"/>
        </w:rPr>
        <w:t>tofauti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jinsi</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inavyoonyeshwa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andiko</w:t>
      </w:r>
      <w:r w:rsidRPr="62F4E0FE" w:rsidR="62F4E0FE">
        <w:rPr>
          <w:lang w:val="en-US"/>
        </w:rPr>
        <w:t xml:space="preserve"> </w:t>
      </w:r>
      <w:r w:rsidRPr="62F4E0FE" w:rsidR="62F4E0FE">
        <w:rPr>
          <w:lang w:val="en-US"/>
        </w:rPr>
        <w:t>hili</w:t>
      </w:r>
      <w:r w:rsidRPr="62F4E0FE" w:rsidR="62F4E0FE">
        <w:rPr>
          <w:lang w:val="en-US"/>
        </w:rPr>
        <w:t>?</w:t>
      </w:r>
    </w:p>
    <w:p w:rsidRPr="007B69FD" w:rsidR="004E2AFC" w:rsidP="62F4E0FE" w:rsidRDefault="00625887" w14:paraId="66C77383" w14:textId="2B068B48"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Mwili</w:t>
      </w:r>
      <w:r w:rsidRPr="62F4E0FE" w:rsidR="62F4E0FE">
        <w:rPr>
          <w:lang w:val="en-US"/>
        </w:rPr>
        <w:t xml:space="preserve"> </w:t>
      </w:r>
      <w:r w:rsidRPr="62F4E0FE" w:rsidR="62F4E0FE">
        <w:rPr>
          <w:lang w:val="en-US"/>
        </w:rPr>
        <w:t>wa</w:t>
      </w:r>
      <w:r w:rsidRPr="62F4E0FE" w:rsidR="62F4E0FE">
        <w:rPr>
          <w:lang w:val="en-US"/>
        </w:rPr>
        <w:t xml:space="preserve"> Yesu </w:t>
      </w:r>
      <w:r w:rsidRPr="62F4E0FE" w:rsidR="62F4E0FE">
        <w:rPr>
          <w:lang w:val="en-US"/>
        </w:rPr>
        <w:t>uliofufuliwa</w:t>
      </w:r>
      <w:r w:rsidRPr="62F4E0FE" w:rsidR="62F4E0FE">
        <w:rPr>
          <w:lang w:val="en-US"/>
        </w:rPr>
        <w:t xml:space="preserve"> </w:t>
      </w:r>
      <w:r w:rsidRPr="62F4E0FE" w:rsidR="62F4E0FE">
        <w:rPr>
          <w:lang w:val="en-US"/>
        </w:rPr>
        <w:t>unaweza</w:t>
      </w:r>
      <w:r w:rsidRPr="62F4E0FE" w:rsidR="62F4E0FE">
        <w:rPr>
          <w:lang w:val="en-US"/>
        </w:rPr>
        <w:t xml:space="preserve"> </w:t>
      </w:r>
      <w:r w:rsidRPr="62F4E0FE" w:rsidR="62F4E0FE">
        <w:rPr>
          <w:lang w:val="en-US"/>
        </w:rPr>
        <w:t>kuguswa</w:t>
      </w:r>
      <w:r w:rsidRPr="62F4E0FE" w:rsidR="62F4E0FE">
        <w:rPr>
          <w:lang w:val="en-US"/>
        </w:rPr>
        <w:t xml:space="preserve">. Ina </w:t>
      </w:r>
      <w:r w:rsidRPr="62F4E0FE" w:rsidR="62F4E0FE">
        <w:rPr>
          <w:lang w:val="en-US"/>
        </w:rPr>
        <w:t>nyama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mifupa</w:t>
      </w:r>
      <w:r w:rsidRPr="62F4E0FE" w:rsidR="62F4E0FE">
        <w:rPr>
          <w:lang w:val="en-US"/>
        </w:rPr>
        <w:t xml:space="preserve">. Katika </w:t>
      </w:r>
      <w:r w:rsidRPr="62F4E0FE" w:rsidR="62F4E0FE">
        <w:rPr>
          <w:lang w:val="en-US"/>
        </w:rPr>
        <w:t>mwili</w:t>
      </w:r>
      <w:r w:rsidRPr="62F4E0FE" w:rsidR="62F4E0FE">
        <w:rPr>
          <w:lang w:val="en-US"/>
        </w:rPr>
        <w:t xml:space="preserve"> wake </w:t>
      </w:r>
      <w:r w:rsidRPr="62F4E0FE" w:rsidR="62F4E0FE">
        <w:rPr>
          <w:lang w:val="en-US"/>
        </w:rPr>
        <w:t>uliofufuliwa</w:t>
      </w:r>
      <w:r w:rsidRPr="62F4E0FE" w:rsidR="62F4E0FE">
        <w:rPr>
          <w:lang w:val="en-US"/>
        </w:rPr>
        <w:t xml:space="preserve">, Yesu pia </w:t>
      </w:r>
      <w:r w:rsidRPr="62F4E0FE" w:rsidR="62F4E0FE">
        <w:rPr>
          <w:lang w:val="en-US"/>
        </w:rPr>
        <w:t>aweza</w:t>
      </w:r>
      <w:r w:rsidRPr="62F4E0FE" w:rsidR="62F4E0FE">
        <w:rPr>
          <w:lang w:val="en-US"/>
        </w:rPr>
        <w:t xml:space="preserve"> kula.</w:t>
      </w:r>
    </w:p>
    <w:p w:rsidRPr="007B69FD" w:rsidR="004E2AFC" w:rsidP="004E2AFC" w:rsidRDefault="004E2AFC" w14:paraId="0CA74714" w14:textId="77777777">
      <w:pPr>
        <w:ind w:left="720"/>
        <w:rPr>
          <w:sz w:val="20"/>
          <w:szCs w:val="20"/>
        </w:rPr>
      </w:pPr>
      <w:r/>
    </w:p>
    <w:p w:rsidRPr="007B69FD" w:rsidR="004E2AFC" w:rsidP="62F4E0FE" w:rsidRDefault="008F6E25" w14:paraId="085E7F9E" w14:textId="5CE7DCFC" w14:noSpellErr="1">
      <w:pPr>
        <w:numPr>
          <w:ilvl w:val="0"/>
          <w:numId w:val="21"/>
        </w:numPr>
        <w:rPr>
          <w:sz w:val="20"/>
          <w:szCs w:val="20"/>
          <w:lang w:val="en-US"/>
        </w:rPr>
      </w:pPr>
      <w:r w:rsidRPr="62F4E0FE" w:rsidR="62F4E0FE">
        <w:rPr>
          <w:lang w:val="en-US"/>
        </w:rPr>
        <w:t xml:space="preserve">[24:41] </w:t>
      </w:r>
      <w:r w:rsidRPr="62F4E0FE" w:rsidR="62F4E0FE">
        <w:rPr>
          <w:lang w:val="en-US"/>
        </w:rPr>
        <w:t>Wanafunzi</w:t>
      </w:r>
      <w:r w:rsidRPr="62F4E0FE" w:rsidR="62F4E0FE">
        <w:rPr>
          <w:lang w:val="en-US"/>
        </w:rPr>
        <w:t xml:space="preserve"> </w:t>
      </w:r>
      <w:r w:rsidRPr="62F4E0FE" w:rsidR="62F4E0FE">
        <w:rPr>
          <w:lang w:val="en-US"/>
        </w:rPr>
        <w:t>waliitikiaje</w:t>
      </w:r>
      <w:r w:rsidRPr="62F4E0FE" w:rsidR="62F4E0FE">
        <w:rPr>
          <w:lang w:val="en-US"/>
        </w:rPr>
        <w:t xml:space="preserve"> Yesu?</w:t>
      </w:r>
    </w:p>
    <w:p w:rsidRPr="007B69FD" w:rsidR="004E2AFC" w:rsidP="62F4E0FE" w:rsidRDefault="004E2AFC" w14:paraId="2C529077" w14:textId="77777777" w14:noSpellErr="1">
      <w:pPr>
        <w:ind w:left="720"/>
        <w:rPr>
          <w:sz w:val="20"/>
          <w:szCs w:val="20"/>
          <w:lang w:val="en-US"/>
        </w:rPr>
      </w:pPr>
      <w:r w:rsidRPr="62F4E0FE" w:rsidR="62F4E0FE">
        <w:rPr>
          <w:lang w:val="en-US"/>
        </w:rPr>
        <w:t xml:space="preserve">Bado </w:t>
      </w:r>
      <w:r w:rsidRPr="62F4E0FE" w:rsidR="62F4E0FE">
        <w:rPr>
          <w:lang w:val="en-US"/>
        </w:rPr>
        <w:t>hawakuamini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furaha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mshangao</w:t>
      </w:r>
      <w:r w:rsidRPr="62F4E0FE" w:rsidR="62F4E0FE">
        <w:rPr>
          <w:lang w:val="en-US"/>
        </w:rPr>
        <w:t>.</w:t>
      </w:r>
    </w:p>
    <w:p w:rsidRPr="007B69FD" w:rsidR="004E2AFC" w:rsidP="004E2AFC" w:rsidRDefault="004E2AFC" w14:paraId="767CE451" w14:textId="77777777">
      <w:pPr>
        <w:ind w:left="720"/>
        <w:rPr>
          <w:sz w:val="20"/>
          <w:szCs w:val="20"/>
        </w:rPr>
      </w:pPr>
      <w:r/>
    </w:p>
    <w:p w:rsidRPr="007B69FD" w:rsidR="004E2AFC" w:rsidP="62F4E0FE" w:rsidRDefault="008F6E25" w14:paraId="304FF562" w14:textId="46159FA4" w14:noSpellErr="1">
      <w:pPr>
        <w:numPr>
          <w:ilvl w:val="0"/>
          <w:numId w:val="21"/>
        </w:numPr>
        <w:rPr>
          <w:sz w:val="20"/>
          <w:szCs w:val="20"/>
          <w:lang w:val="en-US"/>
        </w:rPr>
      </w:pPr>
      <w:r w:rsidRPr="62F4E0FE" w:rsidR="62F4E0FE">
        <w:rPr>
          <w:lang w:val="en-US"/>
        </w:rPr>
        <w:t xml:space="preserve">[24:41] Yesu </w:t>
      </w:r>
      <w:r w:rsidRPr="62F4E0FE" w:rsidR="62F4E0FE">
        <w:rPr>
          <w:lang w:val="en-US"/>
        </w:rPr>
        <w:t>aliwauliza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nini</w:t>
      </w:r>
      <w:r w:rsidRPr="62F4E0FE" w:rsidR="62F4E0FE">
        <w:rPr>
          <w:lang w:val="en-US"/>
        </w:rPr>
        <w:t>?</w:t>
      </w:r>
    </w:p>
    <w:p w:rsidRPr="007B69FD" w:rsidR="004E2AFC" w:rsidP="62F4E0FE" w:rsidRDefault="004E2AFC" w14:paraId="0685711E" w14:textId="77777777" w14:noSpellErr="1">
      <w:pPr>
        <w:ind w:left="720"/>
        <w:rPr>
          <w:sz w:val="20"/>
          <w:szCs w:val="20"/>
          <w:lang w:val="en-US"/>
        </w:rPr>
      </w:pPr>
      <w:r w:rsidRPr="62F4E0FE" w:rsidR="62F4E0FE">
        <w:rPr>
          <w:lang w:val="en-US"/>
        </w:rPr>
        <w:t>Aliwauliza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chakula</w:t>
      </w:r>
      <w:r w:rsidRPr="62F4E0FE" w:rsidR="62F4E0FE">
        <w:rPr>
          <w:lang w:val="en-US"/>
        </w:rPr>
        <w:t>.</w:t>
      </w:r>
    </w:p>
    <w:p w:rsidRPr="007B69FD" w:rsidR="004E2AFC" w:rsidP="004E2AFC" w:rsidRDefault="004E2AFC" w14:paraId="48514E6F" w14:textId="77777777">
      <w:pPr>
        <w:ind w:left="720"/>
        <w:rPr>
          <w:sz w:val="20"/>
          <w:szCs w:val="20"/>
        </w:rPr>
      </w:pPr>
      <w:r/>
    </w:p>
    <w:p w:rsidRPr="007B69FD" w:rsidR="004E2AFC" w:rsidP="62F4E0FE" w:rsidRDefault="008F6E25" w14:paraId="723ADD8D" w14:textId="469A263A" w14:noSpellErr="1">
      <w:pPr>
        <w:numPr>
          <w:ilvl w:val="0"/>
          <w:numId w:val="21"/>
        </w:numPr>
        <w:rPr>
          <w:sz w:val="20"/>
          <w:szCs w:val="20"/>
          <w:lang w:val="en-US"/>
        </w:rPr>
      </w:pPr>
      <w:r w:rsidRPr="62F4E0FE" w:rsidR="62F4E0FE">
        <w:rPr>
          <w:lang w:val="en-US"/>
        </w:rPr>
        <w:t xml:space="preserve">[24:42-43] </w:t>
      </w:r>
      <w:r w:rsidRPr="62F4E0FE" w:rsidR="62F4E0FE">
        <w:rPr>
          <w:lang w:val="en-US"/>
        </w:rPr>
        <w:t>Walimpa</w:t>
      </w:r>
      <w:r w:rsidRPr="62F4E0FE" w:rsidR="62F4E0FE">
        <w:rPr>
          <w:lang w:val="en-US"/>
        </w:rPr>
        <w:t xml:space="preserve"> </w:t>
      </w:r>
      <w:r w:rsidRPr="62F4E0FE" w:rsidR="62F4E0FE">
        <w:rPr>
          <w:lang w:val="en-US"/>
        </w:rPr>
        <w:t>nini</w:t>
      </w:r>
      <w:r w:rsidRPr="62F4E0FE" w:rsidR="62F4E0FE">
        <w:rPr>
          <w:lang w:val="en-US"/>
        </w:rPr>
        <w:t>?</w:t>
      </w:r>
    </w:p>
    <w:p w:rsidRPr="007B69FD" w:rsidR="004E2AFC" w:rsidP="62F4E0FE" w:rsidRDefault="004E2AFC" w14:paraId="57525345" w14:textId="77777777" w14:noSpellErr="1">
      <w:pPr>
        <w:ind w:left="720"/>
        <w:rPr>
          <w:sz w:val="20"/>
          <w:szCs w:val="20"/>
          <w:lang w:val="en-US"/>
        </w:rPr>
      </w:pPr>
      <w:r w:rsidRPr="62F4E0FE" w:rsidR="62F4E0FE">
        <w:rPr>
          <w:lang w:val="en-US"/>
        </w:rPr>
        <w:t>Wakampa</w:t>
      </w:r>
      <w:r w:rsidRPr="62F4E0FE" w:rsidR="62F4E0FE">
        <w:rPr>
          <w:lang w:val="en-US"/>
        </w:rPr>
        <w:t xml:space="preserve"> </w:t>
      </w:r>
      <w:r w:rsidRPr="62F4E0FE" w:rsidR="62F4E0FE">
        <w:rPr>
          <w:lang w:val="en-US"/>
        </w:rPr>
        <w:t>kipande</w:t>
      </w:r>
      <w:r w:rsidRPr="62F4E0FE" w:rsidR="62F4E0FE">
        <w:rPr>
          <w:lang w:val="en-US"/>
        </w:rPr>
        <w:t xml:space="preserve"> cha </w:t>
      </w:r>
      <w:r w:rsidRPr="62F4E0FE" w:rsidR="62F4E0FE">
        <w:rPr>
          <w:lang w:val="en-US"/>
        </w:rPr>
        <w:t>samaki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kuokwa</w:t>
      </w:r>
      <w:r w:rsidRPr="62F4E0FE" w:rsidR="62F4E0FE">
        <w:rPr>
          <w:lang w:val="en-US"/>
        </w:rPr>
        <w:t xml:space="preserve">, </w:t>
      </w:r>
      <w:r w:rsidRPr="62F4E0FE" w:rsidR="62F4E0FE">
        <w:rPr>
          <w:lang w:val="en-US"/>
        </w:rPr>
        <w:t>akakichukua</w:t>
      </w:r>
      <w:r w:rsidRPr="62F4E0FE" w:rsidR="62F4E0FE">
        <w:rPr>
          <w:lang w:val="en-US"/>
        </w:rPr>
        <w:t xml:space="preserve">, akala </w:t>
      </w:r>
      <w:r w:rsidRPr="62F4E0FE" w:rsidR="62F4E0FE">
        <w:rPr>
          <w:lang w:val="en-US"/>
        </w:rPr>
        <w:t>mbele</w:t>
      </w:r>
      <w:r w:rsidRPr="62F4E0FE" w:rsidR="62F4E0FE">
        <w:rPr>
          <w:lang w:val="en-US"/>
        </w:rPr>
        <w:t xml:space="preserve"> </w:t>
      </w:r>
      <w:r w:rsidRPr="62F4E0FE" w:rsidR="62F4E0FE">
        <w:rPr>
          <w:lang w:val="en-US"/>
        </w:rPr>
        <w:t>yao</w:t>
      </w:r>
      <w:r w:rsidRPr="62F4E0FE" w:rsidR="62F4E0FE">
        <w:rPr>
          <w:lang w:val="en-US"/>
        </w:rPr>
        <w:t>.</w:t>
      </w:r>
    </w:p>
    <w:p w:rsidRPr="007B69FD" w:rsidR="008D7414" w:rsidP="62F4E0FE" w:rsidRDefault="008D7414" w14:paraId="1A39A2CB" w14:textId="77777777" w14:noSpellErr="1">
      <w:pPr>
        <w:pStyle w:val="Continuedline"/>
        <w:rPr>
          <w:lang w:val="en-US"/>
        </w:rPr>
      </w:pPr>
      <w:r w:rsidRPr="62F4E0FE" w:rsidR="62F4E0FE">
        <w:rPr>
          <w:lang w:val="en-US"/>
        </w:rPr>
        <w:t xml:space="preserve">Luka 24:36-53 </w:t>
      </w:r>
      <w:r w:rsidRPr="62F4E0FE" w:rsidR="62F4E0FE">
        <w:rPr>
          <w:lang w:val="en-US"/>
        </w:rPr>
        <w:t>iliendelea</w:t>
      </w:r>
    </w:p>
    <w:p w:rsidRPr="007B69FD" w:rsidR="00257891" w:rsidP="008F4244" w:rsidRDefault="00257891" w14:paraId="7E71E188" w14:textId="77777777">
      <w:pPr>
        <w:rPr>
          <w:sz w:val="20"/>
          <w:szCs w:val="20"/>
        </w:rPr>
      </w:pPr>
      <w:r/>
    </w:p>
    <w:p w:rsidRPr="007B69FD" w:rsidR="004E2AFC" w:rsidP="62F4E0FE" w:rsidRDefault="008F6E25" w14:paraId="3B07612D" w14:textId="22B95C22" w14:noSpellErr="1">
      <w:pPr>
        <w:numPr>
          <w:ilvl w:val="0"/>
          <w:numId w:val="21"/>
        </w:numPr>
        <w:rPr>
          <w:sz w:val="20"/>
          <w:szCs w:val="20"/>
          <w:lang w:val="en-US"/>
        </w:rPr>
      </w:pPr>
      <w:r w:rsidRPr="62F4E0FE" w:rsidR="62F4E0FE">
        <w:rPr>
          <w:lang w:val="en-US"/>
        </w:rPr>
        <w:t xml:space="preserve">[24:41-43] </w:t>
      </w:r>
      <w:r w:rsidRPr="62F4E0FE" w:rsidR="62F4E0FE">
        <w:rPr>
          <w:lang w:val="en-US"/>
        </w:rPr>
        <w:t>Unafikiri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Yesu </w:t>
      </w:r>
      <w:r w:rsidRPr="62F4E0FE" w:rsidR="62F4E0FE">
        <w:rPr>
          <w:lang w:val="en-US"/>
        </w:rPr>
        <w:t>aliwaomba</w:t>
      </w:r>
      <w:r w:rsidRPr="62F4E0FE" w:rsidR="62F4E0FE">
        <w:rPr>
          <w:lang w:val="en-US"/>
        </w:rPr>
        <w:t xml:space="preserve"> </w:t>
      </w:r>
      <w:r w:rsidRPr="62F4E0FE" w:rsidR="62F4E0FE">
        <w:rPr>
          <w:lang w:val="en-US"/>
        </w:rPr>
        <w:t>chakula</w:t>
      </w:r>
      <w:r w:rsidRPr="62F4E0FE" w:rsidR="62F4E0FE">
        <w:rPr>
          <w:lang w:val="en-US"/>
        </w:rPr>
        <w:t>?</w:t>
      </w:r>
    </w:p>
    <w:p w:rsidRPr="007B69FD" w:rsidR="004E2AFC" w:rsidP="48114252" w:rsidRDefault="00AF3C50" w14:paraId="40F55181" w14:textId="2463CDF4">
      <w:pPr>
        <w:ind w:left="720"/>
        <w:rPr>
          <w:sz w:val="20"/>
          <w:szCs w:val="20"/>
          <w:lang w:val="en-US"/>
        </w:rPr>
      </w:pPr>
      <w:r>
        <w:t>(Majibu yanaweza kutofautiana.) Huenda alitaka kula chakula fulani ili awaonyeshe kwamba kwa kweli alifufuliwa kutoka kwa wafu na kwamba hakuwa roho tu.</w:t>
      </w:r>
    </w:p>
    <w:p w:rsidRPr="007B69FD" w:rsidR="004E2AFC" w:rsidP="004E2AFC" w:rsidRDefault="004E2AFC" w14:paraId="48985E01" w14:textId="77777777">
      <w:pPr>
        <w:rPr>
          <w:sz w:val="20"/>
          <w:szCs w:val="20"/>
        </w:rPr>
      </w:pPr>
      <w:r/>
    </w:p>
    <w:p w:rsidRPr="007B69FD" w:rsidR="004E2AFC" w:rsidP="0099152C" w:rsidRDefault="008F6E25" w14:paraId="185B31E5" w14:textId="58AA2A1D">
      <w:pPr>
        <w:numPr>
          <w:ilvl w:val="0"/>
          <w:numId w:val="21"/>
        </w:numPr>
        <w:rPr>
          <w:sz w:val="20"/>
          <w:szCs w:val="20"/>
          <w:lang w:val="en-US"/>
        </w:rPr>
      </w:pPr>
      <w:r>
        <w:t>[24:44] Yesu alisema alikuwa amewaambia nini wanafunzi wake alipokuwa pamoja nao hapo awali?</w:t>
      </w:r>
    </w:p>
    <w:p w:rsidRPr="007B69FD" w:rsidR="004E2AFC" w:rsidP="62F4E0FE" w:rsidRDefault="004E2AFC" w14:paraId="7D95D662" w14:textId="77777777" w14:noSpellErr="1">
      <w:pPr>
        <w:ind w:left="720"/>
        <w:rPr>
          <w:sz w:val="20"/>
          <w:szCs w:val="20"/>
          <w:lang w:val="en-US"/>
        </w:rPr>
      </w:pPr>
      <w:r w:rsidRPr="62F4E0FE" w:rsidR="62F4E0FE">
        <w:rPr>
          <w:lang w:val="en-US"/>
        </w:rPr>
        <w:t>Alikuwa</w:t>
      </w:r>
      <w:r w:rsidRPr="62F4E0FE" w:rsidR="62F4E0FE">
        <w:rPr>
          <w:lang w:val="en-US"/>
        </w:rPr>
        <w:t xml:space="preserve"> </w:t>
      </w:r>
      <w:r w:rsidRPr="62F4E0FE" w:rsidR="62F4E0FE">
        <w:rPr>
          <w:lang w:val="en-US"/>
        </w:rPr>
        <w:t>amewaambia</w:t>
      </w:r>
      <w:r w:rsidRPr="62F4E0FE" w:rsidR="62F4E0FE">
        <w:rPr>
          <w:lang w:val="en-US"/>
        </w:rPr>
        <w:t xml:space="preserve"> </w:t>
      </w:r>
      <w:r w:rsidRPr="62F4E0FE" w:rsidR="62F4E0FE">
        <w:rPr>
          <w:lang w:val="en-US"/>
        </w:rPr>
        <w:t>kwamba</w:t>
      </w:r>
      <w:r w:rsidRPr="62F4E0FE" w:rsidR="62F4E0FE">
        <w:rPr>
          <w:lang w:val="en-US"/>
        </w:rPr>
        <w:t xml:space="preserve"> mambo yote </w:t>
      </w:r>
      <w:r w:rsidRPr="62F4E0FE" w:rsidR="62F4E0FE">
        <w:rPr>
          <w:lang w:val="en-US"/>
        </w:rPr>
        <w:t>yaliyoandikwa</w:t>
      </w:r>
      <w:r w:rsidRPr="62F4E0FE" w:rsidR="62F4E0FE">
        <w:rPr>
          <w:lang w:val="en-US"/>
        </w:rPr>
        <w:t xml:space="preserve"> </w:t>
      </w:r>
      <w:r w:rsidRPr="62F4E0FE" w:rsidR="62F4E0FE">
        <w:rPr>
          <w:lang w:val="en-US"/>
        </w:rPr>
        <w:t>katika</w:t>
      </w:r>
      <w:r w:rsidRPr="62F4E0FE" w:rsidR="62F4E0FE">
        <w:rPr>
          <w:lang w:val="en-US"/>
        </w:rPr>
        <w:t xml:space="preserve"> Sheria </w:t>
      </w:r>
      <w:r w:rsidRPr="62F4E0FE" w:rsidR="62F4E0FE">
        <w:rPr>
          <w:lang w:val="en-US"/>
        </w:rPr>
        <w:t>ya</w:t>
      </w:r>
      <w:r w:rsidRPr="62F4E0FE" w:rsidR="62F4E0FE">
        <w:rPr>
          <w:lang w:val="en-US"/>
        </w:rPr>
        <w:t xml:space="preserve"> Musa, </w:t>
      </w:r>
      <w:r w:rsidRPr="62F4E0FE" w:rsidR="62F4E0FE">
        <w:rPr>
          <w:lang w:val="en-US"/>
        </w:rPr>
        <w:t>Manabii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Zaburi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lazima</w:t>
      </w:r>
      <w:r w:rsidRPr="62F4E0FE" w:rsidR="62F4E0FE">
        <w:rPr>
          <w:lang w:val="en-US"/>
        </w:rPr>
        <w:t xml:space="preserve"> </w:t>
      </w:r>
      <w:r w:rsidRPr="62F4E0FE" w:rsidR="62F4E0FE">
        <w:rPr>
          <w:lang w:val="en-US"/>
        </w:rPr>
        <w:t>yatimizwe</w:t>
      </w:r>
      <w:r w:rsidRPr="62F4E0FE" w:rsidR="62F4E0FE">
        <w:rPr>
          <w:lang w:val="en-US"/>
        </w:rPr>
        <w:t>.</w:t>
      </w:r>
    </w:p>
    <w:p w:rsidRPr="007B69FD" w:rsidR="004E2AFC" w:rsidP="004E2AFC" w:rsidRDefault="004E2AFC" w14:paraId="784E76A4" w14:textId="77777777">
      <w:pPr>
        <w:ind w:left="720"/>
        <w:rPr>
          <w:sz w:val="20"/>
          <w:szCs w:val="20"/>
        </w:rPr>
      </w:pPr>
      <w:r/>
    </w:p>
    <w:p w:rsidRPr="007B69FD" w:rsidR="004E2AFC" w:rsidP="62F4E0FE" w:rsidRDefault="008F6E25" w14:paraId="752A7A52" w14:textId="131E78DF" w14:noSpellErr="1">
      <w:pPr>
        <w:numPr>
          <w:ilvl w:val="0"/>
          <w:numId w:val="21"/>
        </w:numPr>
        <w:rPr>
          <w:sz w:val="20"/>
          <w:szCs w:val="20"/>
          <w:lang w:val="en-US"/>
        </w:rPr>
      </w:pPr>
      <w:r w:rsidRPr="62F4E0FE" w:rsidR="62F4E0FE">
        <w:rPr>
          <w:lang w:val="en-US"/>
        </w:rPr>
        <w:t xml:space="preserve">[24:45] </w:t>
      </w:r>
      <w:r w:rsidRPr="62F4E0FE" w:rsidR="62F4E0FE">
        <w:rPr>
          <w:lang w:val="en-US"/>
        </w:rPr>
        <w:t>Wanafunzi</w:t>
      </w:r>
      <w:r w:rsidRPr="62F4E0FE" w:rsidR="62F4E0FE">
        <w:rPr>
          <w:lang w:val="en-US"/>
        </w:rPr>
        <w:t xml:space="preserve"> </w:t>
      </w:r>
      <w:r w:rsidRPr="62F4E0FE" w:rsidR="62F4E0FE">
        <w:rPr>
          <w:lang w:val="en-US"/>
        </w:rPr>
        <w:t>waliwezaje</w:t>
      </w:r>
      <w:r w:rsidRPr="62F4E0FE" w:rsidR="62F4E0FE">
        <w:rPr>
          <w:lang w:val="en-US"/>
        </w:rPr>
        <w:t xml:space="preserve"> </w:t>
      </w:r>
      <w:r w:rsidRPr="62F4E0FE" w:rsidR="62F4E0FE">
        <w:rPr>
          <w:lang w:val="en-US"/>
        </w:rPr>
        <w:t>kuelewa</w:t>
      </w:r>
      <w:r w:rsidRPr="62F4E0FE" w:rsidR="62F4E0FE">
        <w:rPr>
          <w:lang w:val="en-US"/>
        </w:rPr>
        <w:t xml:space="preserve"> </w:t>
      </w:r>
      <w:r w:rsidRPr="62F4E0FE" w:rsidR="62F4E0FE">
        <w:rPr>
          <w:lang w:val="en-US"/>
        </w:rPr>
        <w:t>maandiko</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huo</w:t>
      </w:r>
      <w:r w:rsidRPr="62F4E0FE" w:rsidR="62F4E0FE">
        <w:rPr>
          <w:lang w:val="en-US"/>
        </w:rPr>
        <w:t>?</w:t>
      </w:r>
    </w:p>
    <w:p w:rsidRPr="007B69FD" w:rsidR="004E2AFC" w:rsidP="62F4E0FE" w:rsidRDefault="004E2AFC" w14:paraId="79A388A8" w14:textId="7D1F366E" w14:noSpellErr="1">
      <w:pPr>
        <w:ind w:left="720"/>
        <w:rPr>
          <w:sz w:val="20"/>
          <w:szCs w:val="20"/>
          <w:lang w:val="en-US"/>
        </w:rPr>
      </w:pPr>
      <w:r w:rsidRPr="62F4E0FE" w:rsidR="62F4E0FE">
        <w:rPr>
          <w:lang w:val="en-US"/>
        </w:rPr>
        <w:t xml:space="preserve">Yesu </w:t>
      </w:r>
      <w:r w:rsidRPr="62F4E0FE" w:rsidR="62F4E0FE">
        <w:rPr>
          <w:lang w:val="en-US"/>
        </w:rPr>
        <w:t>alifungua</w:t>
      </w:r>
      <w:r w:rsidRPr="62F4E0FE" w:rsidR="62F4E0FE">
        <w:rPr>
          <w:lang w:val="en-US"/>
        </w:rPr>
        <w:t xml:space="preserve"> </w:t>
      </w:r>
      <w:r w:rsidRPr="62F4E0FE" w:rsidR="62F4E0FE">
        <w:rPr>
          <w:lang w:val="en-US"/>
        </w:rPr>
        <w:t>akili</w:t>
      </w:r>
      <w:r w:rsidRPr="62F4E0FE" w:rsidR="62F4E0FE">
        <w:rPr>
          <w:lang w:val="en-US"/>
        </w:rPr>
        <w:t xml:space="preserve"> </w:t>
      </w:r>
      <w:r w:rsidRPr="62F4E0FE" w:rsidR="62F4E0FE">
        <w:rPr>
          <w:lang w:val="en-US"/>
        </w:rPr>
        <w:t>zao</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waelewe</w:t>
      </w:r>
      <w:r w:rsidRPr="62F4E0FE" w:rsidR="62F4E0FE">
        <w:rPr>
          <w:lang w:val="en-US"/>
        </w:rPr>
        <w:t xml:space="preserve">. </w:t>
      </w:r>
      <w:r w:rsidRPr="62F4E0FE" w:rsidR="62F4E0FE">
        <w:rPr>
          <w:lang w:val="en-US"/>
        </w:rPr>
        <w:t>Ndipo</w:t>
      </w:r>
      <w:r w:rsidRPr="62F4E0FE" w:rsidR="62F4E0FE">
        <w:rPr>
          <w:lang w:val="en-US"/>
        </w:rPr>
        <w:t xml:space="preserve"> </w:t>
      </w:r>
      <w:r w:rsidRPr="62F4E0FE" w:rsidR="62F4E0FE">
        <w:rPr>
          <w:lang w:val="en-US"/>
        </w:rPr>
        <w:t>akawafunulia</w:t>
      </w:r>
      <w:r w:rsidRPr="62F4E0FE" w:rsidR="62F4E0FE">
        <w:rPr>
          <w:lang w:val="en-US"/>
        </w:rPr>
        <w:t xml:space="preserve"> </w:t>
      </w:r>
      <w:r w:rsidRPr="62F4E0FE" w:rsidR="62F4E0FE">
        <w:rPr>
          <w:lang w:val="en-US"/>
        </w:rPr>
        <w:t>akili</w:t>
      </w:r>
      <w:r w:rsidRPr="62F4E0FE" w:rsidR="62F4E0FE">
        <w:rPr>
          <w:lang w:val="en-US"/>
        </w:rPr>
        <w:t xml:space="preserve"> </w:t>
      </w:r>
      <w:r w:rsidRPr="62F4E0FE" w:rsidR="62F4E0FE">
        <w:rPr>
          <w:lang w:val="en-US"/>
        </w:rPr>
        <w:t>zao</w:t>
      </w:r>
      <w:r w:rsidRPr="62F4E0FE" w:rsidR="62F4E0FE">
        <w:rPr>
          <w:lang w:val="en-US"/>
        </w:rPr>
        <w:t xml:space="preserve"> </w:t>
      </w:r>
      <w:r w:rsidRPr="62F4E0FE" w:rsidR="62F4E0FE">
        <w:rPr>
          <w:lang w:val="en-US"/>
        </w:rPr>
        <w:t>wapate</w:t>
      </w:r>
      <w:r w:rsidRPr="62F4E0FE" w:rsidR="62F4E0FE">
        <w:rPr>
          <w:lang w:val="en-US"/>
        </w:rPr>
        <w:t xml:space="preserve"> </w:t>
      </w:r>
      <w:r w:rsidRPr="62F4E0FE" w:rsidR="62F4E0FE">
        <w:rPr>
          <w:lang w:val="en-US"/>
        </w:rPr>
        <w:t>kuelewa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maandiko</w:t>
      </w:r>
      <w:r w:rsidRPr="62F4E0FE" w:rsidR="62F4E0FE">
        <w:rPr>
          <w:lang w:val="en-US"/>
        </w:rPr>
        <w:t>.</w:t>
      </w:r>
    </w:p>
    <w:p w:rsidRPr="007B69FD" w:rsidR="004E2AFC" w:rsidP="004E2AFC" w:rsidRDefault="004E2AFC" w14:paraId="11BE9264" w14:textId="77777777">
      <w:pPr>
        <w:ind w:left="720"/>
        <w:rPr>
          <w:sz w:val="20"/>
          <w:szCs w:val="20"/>
        </w:rPr>
      </w:pPr>
      <w:r/>
    </w:p>
    <w:p w:rsidRPr="007B69FD" w:rsidR="004E2AFC" w:rsidP="62F4E0FE" w:rsidRDefault="008F6E25" w14:paraId="5702B575" w14:textId="130FD0CA" w14:noSpellErr="1">
      <w:pPr>
        <w:numPr>
          <w:ilvl w:val="0"/>
          <w:numId w:val="21"/>
        </w:numPr>
        <w:rPr>
          <w:sz w:val="20"/>
          <w:szCs w:val="20"/>
          <w:lang w:val="en-US"/>
        </w:rPr>
      </w:pPr>
      <w:r w:rsidRPr="62F4E0FE" w:rsidR="62F4E0FE">
        <w:rPr>
          <w:lang w:val="en-US"/>
        </w:rPr>
        <w:t xml:space="preserve">[24:46] Yesu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imeandikwa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maandiko</w:t>
      </w:r>
      <w:r w:rsidRPr="62F4E0FE" w:rsidR="62F4E0FE">
        <w:rPr>
          <w:lang w:val="en-US"/>
        </w:rPr>
        <w:t>?</w:t>
      </w:r>
    </w:p>
    <w:p w:rsidRPr="007B69FD" w:rsidR="004E2AFC" w:rsidP="62F4E0FE" w:rsidRDefault="004E2AFC" w14:paraId="1DF82D03" w14:textId="77777777" w14:noSpellErr="1">
      <w:pPr>
        <w:ind w:left="720"/>
        <w:rPr>
          <w:sz w:val="20"/>
          <w:szCs w:val="20"/>
          <w:lang w:val="en-US"/>
        </w:rPr>
      </w:pPr>
      <w:r w:rsidRPr="62F4E0FE" w:rsidR="62F4E0FE">
        <w:rPr>
          <w:lang w:val="en-US"/>
        </w:rPr>
        <w:t>Maandiko</w:t>
      </w:r>
      <w:r w:rsidRPr="62F4E0FE" w:rsidR="62F4E0FE">
        <w:rPr>
          <w:lang w:val="en-US"/>
        </w:rPr>
        <w:t xml:space="preserve"> </w:t>
      </w:r>
      <w:r w:rsidRPr="62F4E0FE" w:rsidR="62F4E0FE">
        <w:rPr>
          <w:lang w:val="en-US"/>
        </w:rPr>
        <w:t>yanasema</w:t>
      </w:r>
      <w:r w:rsidRPr="62F4E0FE" w:rsidR="62F4E0FE">
        <w:rPr>
          <w:lang w:val="en-US"/>
        </w:rPr>
        <w:t xml:space="preserve"> </w:t>
      </w:r>
      <w:r w:rsidRPr="62F4E0FE" w:rsidR="62F4E0FE">
        <w:rPr>
          <w:lang w:val="en-US"/>
        </w:rPr>
        <w:t>kwamba</w:t>
      </w:r>
      <w:r w:rsidRPr="62F4E0FE" w:rsidR="62F4E0FE">
        <w:rPr>
          <w:lang w:val="en-US"/>
        </w:rPr>
        <w:t xml:space="preserve"> Kristo </w:t>
      </w:r>
      <w:r w:rsidRPr="62F4E0FE" w:rsidR="62F4E0FE">
        <w:rPr>
          <w:lang w:val="en-US"/>
        </w:rPr>
        <w:t>atateseka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kufufuka</w:t>
      </w:r>
      <w:r w:rsidRPr="62F4E0FE" w:rsidR="62F4E0FE">
        <w:rPr>
          <w:lang w:val="en-US"/>
        </w:rPr>
        <w:t xml:space="preserve"> siku </w:t>
      </w:r>
      <w:r w:rsidRPr="62F4E0FE" w:rsidR="62F4E0FE">
        <w:rPr>
          <w:lang w:val="en-US"/>
        </w:rPr>
        <w:t>ya</w:t>
      </w:r>
      <w:r w:rsidRPr="62F4E0FE" w:rsidR="62F4E0FE">
        <w:rPr>
          <w:lang w:val="en-US"/>
        </w:rPr>
        <w:t xml:space="preserve"> tatu.</w:t>
      </w:r>
    </w:p>
    <w:p w:rsidRPr="007B69FD" w:rsidR="004E2AFC" w:rsidP="004E2AFC" w:rsidRDefault="004E2AFC" w14:paraId="54E387F5" w14:textId="77777777">
      <w:pPr>
        <w:ind w:left="720"/>
        <w:rPr>
          <w:sz w:val="20"/>
          <w:szCs w:val="20"/>
        </w:rPr>
      </w:pPr>
      <w:r/>
    </w:p>
    <w:p w:rsidRPr="007B69FD" w:rsidR="004E2AFC" w:rsidP="62F4E0FE" w:rsidRDefault="008F6E25" w14:paraId="37E3A0DD" w14:textId="60C99DB0" w14:noSpellErr="1">
      <w:pPr>
        <w:numPr>
          <w:ilvl w:val="0"/>
          <w:numId w:val="21"/>
        </w:numPr>
        <w:rPr>
          <w:sz w:val="20"/>
          <w:szCs w:val="20"/>
          <w:lang w:val="en-US"/>
        </w:rPr>
      </w:pPr>
      <w:r w:rsidRPr="62F4E0FE" w:rsidR="62F4E0FE">
        <w:rPr>
          <w:lang w:val="en-US"/>
        </w:rPr>
        <w:t xml:space="preserve">[24:47] Yesu </w:t>
      </w:r>
      <w:r w:rsidRPr="62F4E0FE" w:rsidR="62F4E0FE">
        <w:rPr>
          <w:lang w:val="en-US"/>
        </w:rPr>
        <w:t>alisema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ambacho</w:t>
      </w:r>
      <w:r w:rsidRPr="62F4E0FE" w:rsidR="62F4E0FE">
        <w:rPr>
          <w:lang w:val="en-US"/>
        </w:rPr>
        <w:t xml:space="preserve"> </w:t>
      </w:r>
      <w:r w:rsidRPr="62F4E0FE" w:rsidR="62F4E0FE">
        <w:rPr>
          <w:lang w:val="en-US"/>
        </w:rPr>
        <w:t>kingepasa</w:t>
      </w:r>
      <w:r w:rsidRPr="62F4E0FE" w:rsidR="62F4E0FE">
        <w:rPr>
          <w:lang w:val="en-US"/>
        </w:rPr>
        <w:t xml:space="preserve"> </w:t>
      </w:r>
      <w:r w:rsidRPr="62F4E0FE" w:rsidR="62F4E0FE">
        <w:rPr>
          <w:lang w:val="en-US"/>
        </w:rPr>
        <w:t>kuhubiriwa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jina</w:t>
      </w:r>
      <w:r w:rsidRPr="62F4E0FE" w:rsidR="62F4E0FE">
        <w:rPr>
          <w:lang w:val="en-US"/>
        </w:rPr>
        <w:t xml:space="preserve"> lake </w:t>
      </w:r>
      <w:r w:rsidRPr="62F4E0FE" w:rsidR="62F4E0FE">
        <w:rPr>
          <w:lang w:val="en-US"/>
        </w:rPr>
        <w:t>kwa</w:t>
      </w:r>
      <w:r w:rsidRPr="62F4E0FE" w:rsidR="62F4E0FE">
        <w:rPr>
          <w:lang w:val="en-US"/>
        </w:rPr>
        <w:t xml:space="preserve"> </w:t>
      </w:r>
      <w:r w:rsidRPr="62F4E0FE" w:rsidR="62F4E0FE">
        <w:rPr>
          <w:lang w:val="en-US"/>
        </w:rPr>
        <w:t>mataifa</w:t>
      </w:r>
      <w:r w:rsidRPr="62F4E0FE" w:rsidR="62F4E0FE">
        <w:rPr>
          <w:lang w:val="en-US"/>
        </w:rPr>
        <w:t xml:space="preserve"> yote?</w:t>
      </w:r>
    </w:p>
    <w:p w:rsidRPr="007B69FD" w:rsidR="004E2AFC" w:rsidP="48114252" w:rsidRDefault="004E2AFC" w14:paraId="329F167A" w14:textId="77777777">
      <w:pPr>
        <w:ind w:left="720"/>
        <w:rPr>
          <w:sz w:val="20"/>
          <w:szCs w:val="20"/>
          <w:lang w:val="en-US"/>
        </w:rPr>
      </w:pPr>
      <w:r>
        <w:t>na kwamba ni lazima watu wa mataifa yote wahubiriwe juu ya kutubu na kusamehewa dhambi.</w:t>
      </w:r>
    </w:p>
    <w:p w:rsidRPr="007B69FD" w:rsidR="004E2AFC" w:rsidP="004E2AFC" w:rsidRDefault="004E2AFC" w14:paraId="1C2E1825" w14:textId="77777777">
      <w:pPr>
        <w:ind w:left="720"/>
        <w:rPr>
          <w:sz w:val="20"/>
          <w:szCs w:val="20"/>
        </w:rPr>
      </w:pPr>
      <w:r/>
    </w:p>
    <w:p w:rsidRPr="007B69FD" w:rsidR="004E2AFC" w:rsidP="0099152C" w:rsidRDefault="008F6E25" w14:paraId="2F610468" w14:textId="31B34DA4">
      <w:pPr>
        <w:numPr>
          <w:ilvl w:val="0"/>
          <w:numId w:val="21"/>
        </w:numPr>
        <w:rPr>
          <w:sz w:val="20"/>
          <w:szCs w:val="20"/>
          <w:lang w:val="en-US"/>
        </w:rPr>
      </w:pPr>
      <w:r>
        <w:t>[24:48] Unafikiri ni mambo gani ambayo wanafunzi waliyaona?</w:t>
      </w:r>
    </w:p>
    <w:p w:rsidRPr="007B69FD" w:rsidR="004E2AFC" w:rsidP="48114252" w:rsidRDefault="00AF3C50" w14:paraId="37F2CFC4" w14:textId="2EDB7428">
      <w:pPr>
        <w:ind w:left="720"/>
        <w:rPr>
          <w:sz w:val="20"/>
          <w:szCs w:val="20"/>
          <w:lang w:val="en-US"/>
        </w:rPr>
      </w:pPr>
      <w:r>
        <w:t>(Majibu yanaweza kutofautiana.) Kutokana na sehemu nyingine za kitabu hicho, ni dhahiri kwamba walikuwa mashahidi wa maisha ya Yesu, mafundisho yake, miujiza yake, kifo chake, ufufuo wake, na ukweli kwamba alitimiza maandiko.</w:t>
      </w:r>
    </w:p>
    <w:p w:rsidRPr="007B69FD" w:rsidR="004E2AFC" w:rsidP="004E2AFC" w:rsidRDefault="004E2AFC" w14:paraId="79195EB4" w14:textId="77777777">
      <w:pPr>
        <w:ind w:left="720"/>
        <w:rPr>
          <w:sz w:val="20"/>
          <w:szCs w:val="20"/>
        </w:rPr>
      </w:pPr>
      <w:r/>
    </w:p>
    <w:p w:rsidRPr="007B69FD" w:rsidR="004E2AFC" w:rsidP="62F4E0FE" w:rsidRDefault="008F6E25" w14:paraId="5D530AB0" w14:textId="46B66B36" w14:noSpellErr="1">
      <w:pPr>
        <w:numPr>
          <w:ilvl w:val="0"/>
          <w:numId w:val="21"/>
        </w:numPr>
        <w:rPr>
          <w:sz w:val="20"/>
          <w:szCs w:val="20"/>
          <w:lang w:val="en-US"/>
        </w:rPr>
      </w:pPr>
      <w:r w:rsidRPr="62F4E0FE" w:rsidR="62F4E0FE">
        <w:rPr>
          <w:lang w:val="en-US"/>
        </w:rPr>
        <w:t xml:space="preserve">[24:49] 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wangoje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jiji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muda</w:t>
      </w:r>
      <w:r w:rsidRPr="62F4E0FE" w:rsidR="62F4E0FE">
        <w:rPr>
          <w:lang w:val="en-US"/>
        </w:rPr>
        <w:t xml:space="preserve"> </w:t>
      </w:r>
      <w:r w:rsidRPr="62F4E0FE" w:rsidR="62F4E0FE">
        <w:rPr>
          <w:lang w:val="en-US"/>
        </w:rPr>
        <w:t>gani</w:t>
      </w:r>
      <w:r w:rsidRPr="62F4E0FE" w:rsidR="62F4E0FE">
        <w:rPr>
          <w:lang w:val="en-US"/>
        </w:rPr>
        <w:t>?</w:t>
      </w:r>
    </w:p>
    <w:p w:rsidRPr="007B69FD" w:rsidR="004E2AFC" w:rsidP="62F4E0FE" w:rsidRDefault="004E2AFC" w14:paraId="55CDDFF9" w14:textId="2C06122B" w14:noSpellErr="1">
      <w:pPr>
        <w:ind w:left="720"/>
        <w:rPr>
          <w:sz w:val="20"/>
          <w:szCs w:val="20"/>
          <w:lang w:val="en-US"/>
        </w:rPr>
      </w:pPr>
      <w:r w:rsidRPr="62F4E0FE" w:rsidR="62F4E0FE">
        <w:rPr>
          <w:lang w:val="en-US"/>
        </w:rPr>
        <w:t>Aliwaambia</w:t>
      </w:r>
      <w:r w:rsidRPr="62F4E0FE" w:rsidR="62F4E0FE">
        <w:rPr>
          <w:lang w:val="en-US"/>
        </w:rPr>
        <w:t xml:space="preserve"> </w:t>
      </w:r>
      <w:r w:rsidRPr="62F4E0FE" w:rsidR="62F4E0FE">
        <w:rPr>
          <w:lang w:val="en-US"/>
        </w:rPr>
        <w:t>wangoje</w:t>
      </w:r>
      <w:r w:rsidRPr="62F4E0FE" w:rsidR="62F4E0FE">
        <w:rPr>
          <w:lang w:val="en-US"/>
        </w:rPr>
        <w:t xml:space="preserve"> </w:t>
      </w:r>
      <w:r w:rsidRPr="62F4E0FE" w:rsidR="62F4E0FE">
        <w:rPr>
          <w:lang w:val="en-US"/>
        </w:rPr>
        <w:t>huko</w:t>
      </w:r>
      <w:r w:rsidRPr="62F4E0FE" w:rsidR="62F4E0FE">
        <w:rPr>
          <w:lang w:val="en-US"/>
        </w:rPr>
        <w:t xml:space="preserve"> </w:t>
      </w:r>
      <w:r w:rsidRPr="62F4E0FE" w:rsidR="62F4E0FE">
        <w:rPr>
          <w:lang w:val="en-US"/>
        </w:rPr>
        <w:t>hadi</w:t>
      </w:r>
      <w:r w:rsidRPr="62F4E0FE" w:rsidR="62F4E0FE">
        <w:rPr>
          <w:lang w:val="en-US"/>
        </w:rPr>
        <w:t xml:space="preserve"> </w:t>
      </w:r>
      <w:r w:rsidRPr="62F4E0FE" w:rsidR="62F4E0FE">
        <w:rPr>
          <w:lang w:val="en-US"/>
        </w:rPr>
        <w:t>wapate</w:t>
      </w:r>
      <w:r w:rsidRPr="62F4E0FE" w:rsidR="62F4E0FE">
        <w:rPr>
          <w:lang w:val="en-US"/>
        </w:rPr>
        <w:t xml:space="preserve"> </w:t>
      </w:r>
      <w:r w:rsidRPr="62F4E0FE" w:rsidR="62F4E0FE">
        <w:rPr>
          <w:lang w:val="en-US"/>
        </w:rPr>
        <w:t>kupewa</w:t>
      </w:r>
      <w:r w:rsidRPr="62F4E0FE" w:rsidR="62F4E0FE">
        <w:rPr>
          <w:lang w:val="en-US"/>
        </w:rPr>
        <w:t xml:space="preserve"> </w:t>
      </w:r>
      <w:r w:rsidRPr="62F4E0FE" w:rsidR="62F4E0FE">
        <w:rPr>
          <w:lang w:val="en-US"/>
        </w:rPr>
        <w:t>nguvu</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juu</w:t>
      </w:r>
      <w:r w:rsidRPr="62F4E0FE" w:rsidR="62F4E0FE">
        <w:rPr>
          <w:lang w:val="en-US"/>
        </w:rPr>
        <w:t>.</w:t>
      </w:r>
    </w:p>
    <w:p w:rsidRPr="007B69FD" w:rsidR="004E2AFC" w:rsidP="004E2AFC" w:rsidRDefault="004E2AFC" w14:paraId="56162BB9" w14:textId="77777777">
      <w:pPr>
        <w:ind w:left="720"/>
        <w:rPr>
          <w:sz w:val="20"/>
          <w:szCs w:val="20"/>
        </w:rPr>
      </w:pPr>
      <w:r/>
    </w:p>
    <w:p w:rsidRPr="007B69FD" w:rsidR="004E2AFC" w:rsidP="62F4E0FE" w:rsidRDefault="008F6E25" w14:paraId="2B983100" w14:textId="5F3BE044" w14:noSpellErr="1">
      <w:pPr>
        <w:numPr>
          <w:ilvl w:val="0"/>
          <w:numId w:val="21"/>
        </w:numPr>
        <w:rPr>
          <w:sz w:val="20"/>
          <w:szCs w:val="20"/>
          <w:lang w:val="en-US"/>
        </w:rPr>
      </w:pPr>
      <w:r w:rsidRPr="62F4E0FE" w:rsidR="62F4E0FE">
        <w:rPr>
          <w:lang w:val="en-US"/>
        </w:rPr>
        <w:t xml:space="preserve">[24:50-51] Ni </w:t>
      </w:r>
      <w:r w:rsidRPr="62F4E0FE" w:rsidR="62F4E0FE">
        <w:rPr>
          <w:lang w:val="en-US"/>
        </w:rPr>
        <w:t>nini</w:t>
      </w:r>
      <w:r w:rsidRPr="62F4E0FE" w:rsidR="62F4E0FE">
        <w:rPr>
          <w:lang w:val="en-US"/>
        </w:rPr>
        <w:t xml:space="preserve"> </w:t>
      </w:r>
      <w:r w:rsidRPr="62F4E0FE" w:rsidR="62F4E0FE">
        <w:rPr>
          <w:lang w:val="en-US"/>
        </w:rPr>
        <w:t>kilichotukia</w:t>
      </w:r>
      <w:r w:rsidRPr="62F4E0FE" w:rsidR="62F4E0FE">
        <w:rPr>
          <w:lang w:val="en-US"/>
        </w:rPr>
        <w:t xml:space="preserve"> </w:t>
      </w:r>
      <w:r w:rsidRPr="62F4E0FE" w:rsidR="62F4E0FE">
        <w:rPr>
          <w:lang w:val="en-US"/>
        </w:rPr>
        <w:t>kwa</w:t>
      </w:r>
      <w:r w:rsidRPr="62F4E0FE" w:rsidR="62F4E0FE">
        <w:rPr>
          <w:lang w:val="en-US"/>
        </w:rPr>
        <w:t xml:space="preserve"> Yesu </w:t>
      </w:r>
      <w:r w:rsidRPr="62F4E0FE" w:rsidR="62F4E0FE">
        <w:rPr>
          <w:lang w:val="en-US"/>
        </w:rPr>
        <w:t>alipokuwa</w:t>
      </w:r>
      <w:r w:rsidRPr="62F4E0FE" w:rsidR="62F4E0FE">
        <w:rPr>
          <w:lang w:val="en-US"/>
        </w:rPr>
        <w:t xml:space="preserve"> </w:t>
      </w:r>
      <w:r w:rsidRPr="62F4E0FE" w:rsidR="62F4E0FE">
        <w:rPr>
          <w:lang w:val="en-US"/>
        </w:rPr>
        <w:t>akiwabariki</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karibu</w:t>
      </w:r>
      <w:r w:rsidRPr="62F4E0FE" w:rsidR="62F4E0FE">
        <w:rPr>
          <w:lang w:val="en-US"/>
        </w:rPr>
        <w:t xml:space="preserve"> </w:t>
      </w:r>
      <w:r w:rsidRPr="62F4E0FE" w:rsidR="62F4E0FE">
        <w:rPr>
          <w:lang w:val="en-US"/>
        </w:rPr>
        <w:t>na</w:t>
      </w:r>
      <w:r w:rsidRPr="62F4E0FE" w:rsidR="62F4E0FE">
        <w:rPr>
          <w:lang w:val="en-US"/>
        </w:rPr>
        <w:t xml:space="preserve"> Bethania?</w:t>
      </w:r>
    </w:p>
    <w:p w:rsidRPr="007B69FD" w:rsidR="004E2AFC" w:rsidP="62F4E0FE" w:rsidRDefault="004E2AFC" w14:paraId="089C89D8" w14:textId="6D91FE08" w14:noSpellErr="1">
      <w:pPr>
        <w:ind w:left="720"/>
        <w:rPr>
          <w:sz w:val="20"/>
          <w:szCs w:val="20"/>
          <w:lang w:val="en-US"/>
        </w:rPr>
      </w:pPr>
      <w:r w:rsidRPr="62F4E0FE" w:rsidR="62F4E0FE">
        <w:rPr>
          <w:lang w:val="en-US"/>
        </w:rPr>
        <w:t>Alienda</w:t>
      </w:r>
      <w:r w:rsidRPr="62F4E0FE" w:rsidR="62F4E0FE">
        <w:rPr>
          <w:lang w:val="en-US"/>
        </w:rPr>
        <w:t xml:space="preserve"> </w:t>
      </w:r>
      <w:r w:rsidRPr="62F4E0FE" w:rsidR="62F4E0FE">
        <w:rPr>
          <w:lang w:val="en-US"/>
        </w:rPr>
        <w:t>mbinguni</w:t>
      </w:r>
      <w:r w:rsidRPr="62F4E0FE" w:rsidR="62F4E0FE">
        <w:rPr>
          <w:lang w:val="en-US"/>
        </w:rPr>
        <w:t>.</w:t>
      </w:r>
    </w:p>
    <w:p w:rsidRPr="007B69FD" w:rsidR="004E2AFC" w:rsidP="004E2AFC" w:rsidRDefault="004E2AFC" w14:paraId="7860E9D3" w14:textId="77777777">
      <w:pPr>
        <w:ind w:left="720"/>
        <w:rPr>
          <w:sz w:val="20"/>
          <w:szCs w:val="20"/>
        </w:rPr>
      </w:pPr>
      <w:r/>
    </w:p>
    <w:p w:rsidRPr="007B69FD" w:rsidR="004E2AFC" w:rsidP="62F4E0FE" w:rsidRDefault="008F6E25" w14:paraId="38F732FF" w14:textId="17176EE4" w14:noSpellErr="1">
      <w:pPr>
        <w:numPr>
          <w:ilvl w:val="0"/>
          <w:numId w:val="21"/>
        </w:numPr>
        <w:rPr>
          <w:sz w:val="20"/>
          <w:szCs w:val="20"/>
          <w:lang w:val="en-US"/>
        </w:rPr>
      </w:pPr>
      <w:r w:rsidRPr="62F4E0FE" w:rsidR="62F4E0FE">
        <w:rPr>
          <w:lang w:val="en-US"/>
        </w:rPr>
        <w:t xml:space="preserve">[24:52] </w:t>
      </w:r>
      <w:r w:rsidRPr="62F4E0FE" w:rsidR="62F4E0FE">
        <w:rPr>
          <w:lang w:val="en-US"/>
        </w:rPr>
        <w:t>Wanafunzi</w:t>
      </w:r>
      <w:r w:rsidRPr="62F4E0FE" w:rsidR="62F4E0FE">
        <w:rPr>
          <w:lang w:val="en-US"/>
        </w:rPr>
        <w:t xml:space="preserve"> wake </w:t>
      </w:r>
      <w:r w:rsidRPr="62F4E0FE" w:rsidR="62F4E0FE">
        <w:rPr>
          <w:lang w:val="en-US"/>
        </w:rPr>
        <w:t>waliitikiaje</w:t>
      </w:r>
      <w:r w:rsidRPr="62F4E0FE" w:rsidR="62F4E0FE">
        <w:rPr>
          <w:lang w:val="en-US"/>
        </w:rPr>
        <w:t>?</w:t>
      </w:r>
    </w:p>
    <w:p w:rsidRPr="007B69FD" w:rsidR="004E2AFC" w:rsidP="62F4E0FE" w:rsidRDefault="004E2AFC" w14:paraId="7E6C377A" w14:textId="77777777" w14:noSpellErr="1">
      <w:pPr>
        <w:ind w:left="720"/>
        <w:rPr>
          <w:sz w:val="20"/>
          <w:szCs w:val="20"/>
          <w:lang w:val="en-US"/>
        </w:rPr>
      </w:pPr>
      <w:r w:rsidRPr="62F4E0FE" w:rsidR="62F4E0FE">
        <w:rPr>
          <w:lang w:val="en-US"/>
        </w:rPr>
        <w:t xml:space="preserve">Wao </w:t>
      </w:r>
      <w:r w:rsidRPr="62F4E0FE" w:rsidR="62F4E0FE">
        <w:rPr>
          <w:lang w:val="en-US"/>
        </w:rPr>
        <w:t>wakamwabudu</w:t>
      </w:r>
      <w:r w:rsidRPr="62F4E0FE" w:rsidR="62F4E0FE">
        <w:rPr>
          <w:lang w:val="en-US"/>
        </w:rPr>
        <w:t xml:space="preserve">, </w:t>
      </w:r>
      <w:r w:rsidRPr="62F4E0FE" w:rsidR="62F4E0FE">
        <w:rPr>
          <w:lang w:val="en-US"/>
        </w:rPr>
        <w:t>wakarudi</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wakiwa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furaha</w:t>
      </w:r>
      <w:r w:rsidRPr="62F4E0FE" w:rsidR="62F4E0FE">
        <w:rPr>
          <w:lang w:val="en-US"/>
        </w:rPr>
        <w:t xml:space="preserve"> </w:t>
      </w:r>
      <w:r w:rsidRPr="62F4E0FE" w:rsidR="62F4E0FE">
        <w:rPr>
          <w:lang w:val="en-US"/>
        </w:rPr>
        <w:t>kubwa</w:t>
      </w:r>
      <w:r w:rsidRPr="62F4E0FE" w:rsidR="62F4E0FE">
        <w:rPr>
          <w:lang w:val="en-US"/>
        </w:rPr>
        <w:t>:</w:t>
      </w:r>
    </w:p>
    <w:p w:rsidRPr="007B69FD" w:rsidR="004E2AFC" w:rsidP="004E2AFC" w:rsidRDefault="004E2AFC" w14:paraId="1899312B" w14:textId="77777777">
      <w:pPr>
        <w:ind w:left="720"/>
        <w:rPr>
          <w:sz w:val="20"/>
          <w:szCs w:val="20"/>
        </w:rPr>
      </w:pPr>
      <w:r/>
    </w:p>
    <w:p w:rsidRPr="007B69FD" w:rsidR="004E2AFC" w:rsidP="0099152C" w:rsidRDefault="008F6E25" w14:paraId="47FFFD30" w14:textId="7188D0AB">
      <w:pPr>
        <w:numPr>
          <w:ilvl w:val="0"/>
          <w:numId w:val="21"/>
        </w:numPr>
        <w:rPr>
          <w:sz w:val="20"/>
          <w:szCs w:val="20"/>
          <w:lang w:val="en-US"/>
        </w:rPr>
      </w:pPr>
      <w:r>
        <w:t>[24:53] Wanafunzi walitumia wakati wao wapi, na walifanya nini?</w:t>
      </w:r>
    </w:p>
    <w:p w:rsidRPr="007B69FD" w:rsidR="004E2AFC" w:rsidP="62F4E0FE" w:rsidRDefault="004E2AFC" w14:paraId="42A0E79D" w14:textId="77777777" w14:noSpellErr="1">
      <w:pPr>
        <w:ind w:left="720"/>
        <w:rPr>
          <w:sz w:val="20"/>
          <w:szCs w:val="20"/>
          <w:lang w:val="en-US"/>
        </w:rPr>
      </w:pPr>
      <w:r w:rsidRPr="62F4E0FE" w:rsidR="62F4E0FE">
        <w:rPr>
          <w:lang w:val="en-US"/>
        </w:rPr>
        <w:t xml:space="preserve">Nao </w:t>
      </w:r>
      <w:r w:rsidRPr="62F4E0FE" w:rsidR="62F4E0FE">
        <w:rPr>
          <w:lang w:val="en-US"/>
        </w:rPr>
        <w:t>walikuwa</w:t>
      </w:r>
      <w:r w:rsidRPr="62F4E0FE" w:rsidR="62F4E0FE">
        <w:rPr>
          <w:lang w:val="en-US"/>
        </w:rPr>
        <w:t xml:space="preserve"> </w:t>
      </w:r>
      <w:r w:rsidRPr="62F4E0FE" w:rsidR="62F4E0FE">
        <w:rPr>
          <w:lang w:val="en-US"/>
        </w:rPr>
        <w:t>daima</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hekalu</w:t>
      </w:r>
      <w:r w:rsidRPr="62F4E0FE" w:rsidR="62F4E0FE">
        <w:rPr>
          <w:lang w:val="en-US"/>
        </w:rPr>
        <w:t xml:space="preserve">, </w:t>
      </w:r>
      <w:r w:rsidRPr="62F4E0FE" w:rsidR="62F4E0FE">
        <w:rPr>
          <w:lang w:val="en-US"/>
        </w:rPr>
        <w:t>wakimsifu</w:t>
      </w:r>
      <w:r w:rsidRPr="62F4E0FE" w:rsidR="62F4E0FE">
        <w:rPr>
          <w:lang w:val="en-US"/>
        </w:rPr>
        <w:t xml:space="preserve"> </w:t>
      </w:r>
      <w:r w:rsidRPr="62F4E0FE" w:rsidR="62F4E0FE">
        <w:rPr>
          <w:lang w:val="en-US"/>
        </w:rPr>
        <w:t>Mungu</w:t>
      </w:r>
      <w:r w:rsidRPr="62F4E0FE" w:rsidR="62F4E0FE">
        <w:rPr>
          <w:lang w:val="en-US"/>
        </w:rPr>
        <w:t>.</w:t>
      </w:r>
    </w:p>
    <w:p w:rsidRPr="007B69FD" w:rsidR="004E2AFC" w:rsidP="62F4E0FE" w:rsidRDefault="004E2AFC" w14:paraId="31E24F52"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555394" w:rsidRDefault="00555394" w14:paraId="0F530346" w14:textId="7EB153E4">
      <w:pPr>
        <w:rPr>
          <w:b/>
          <w:sz w:val="20"/>
          <w:szCs w:val="20"/>
        </w:rPr>
      </w:pPr>
      <w:r/>
    </w:p>
    <w:p w:rsidRPr="007B69FD" w:rsidR="00DF3E85" w:rsidP="00DF3E85" w:rsidRDefault="00DF3E85" w14:paraId="26A24A74" w14:textId="0FCAD6D0">
      <w:pPr>
        <w:pStyle w:val="Heading1"/>
        <w:keepNext w:val="0"/>
        <w:keepLines w:val="0"/>
        <w:spacing w:before="0"/>
        <w:rPr>
          <w:b/>
          <w:bCs/>
          <w:szCs w:val="44"/>
        </w:rPr>
      </w:pPr>
      <w:r>
        <w:t>Yohana 1:1-4</w:t>
      </w:r>
    </w:p>
    <w:p w:rsidRPr="007B69FD" w:rsidR="00DF3E85" w:rsidP="62F4E0FE" w:rsidRDefault="00DF3E85" w14:paraId="3B0EFD16" w14:textId="09CC4A09" w14:noSpellErr="1">
      <w:pPr>
        <w:pStyle w:val="Background"/>
        <w:rPr>
          <w:b w:val="1"/>
          <w:bCs w:val="1"/>
          <w:sz w:val="32"/>
          <w:szCs w:val="32"/>
          <w:lang w:val="en-US"/>
        </w:rPr>
      </w:pPr>
      <w:r w:rsidRPr="62F4E0FE" w:rsidR="62F4E0FE">
        <w:rPr>
          <w:lang w:val="en-US"/>
        </w:rPr>
        <w:t xml:space="preserve">Historia </w:t>
      </w:r>
      <w:r w:rsidRPr="62F4E0FE" w:rsidR="62F4E0FE">
        <w:rPr>
          <w:lang w:val="en-US"/>
        </w:rPr>
        <w:t>yake</w:t>
      </w:r>
      <w:r w:rsidRPr="62F4E0FE" w:rsidR="62F4E0FE">
        <w:rPr>
          <w:lang w:val="en-US"/>
        </w:rPr>
        <w:t xml:space="preserve">: Yohana </w:t>
      </w:r>
      <w:r w:rsidRPr="62F4E0FE" w:rsidR="62F4E0FE">
        <w:rPr>
          <w:lang w:val="en-US"/>
        </w:rPr>
        <w:t>alikuwa</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wanafunzi</w:t>
      </w:r>
      <w:r w:rsidRPr="62F4E0FE" w:rsidR="62F4E0FE">
        <w:rPr>
          <w:lang w:val="en-US"/>
        </w:rPr>
        <w:t xml:space="preserve"> 12 </w:t>
      </w:r>
      <w:r w:rsidRPr="62F4E0FE" w:rsidR="62F4E0FE">
        <w:rPr>
          <w:lang w:val="en-US"/>
        </w:rPr>
        <w:t>wa</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Yesu </w:t>
      </w:r>
      <w:r w:rsidRPr="62F4E0FE" w:rsidR="62F4E0FE">
        <w:rPr>
          <w:lang w:val="en-US"/>
        </w:rPr>
        <w:t>wakati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huduma</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duniani</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shahidi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kujionea</w:t>
      </w:r>
      <w:r w:rsidRPr="62F4E0FE" w:rsidR="62F4E0FE">
        <w:rPr>
          <w:lang w:val="en-US"/>
        </w:rPr>
        <w:t xml:space="preserve"> </w:t>
      </w:r>
      <w:r w:rsidRPr="62F4E0FE" w:rsidR="62F4E0FE">
        <w:rPr>
          <w:lang w:val="en-US"/>
        </w:rPr>
        <w:t>matukio</w:t>
      </w:r>
      <w:r w:rsidRPr="62F4E0FE" w:rsidR="62F4E0FE">
        <w:rPr>
          <w:lang w:val="en-US"/>
        </w:rPr>
        <w:t xml:space="preserve"> </w:t>
      </w:r>
      <w:r w:rsidRPr="62F4E0FE" w:rsidR="62F4E0FE">
        <w:rPr>
          <w:lang w:val="en-US"/>
        </w:rPr>
        <w:t>hayo</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aliandika</w:t>
      </w:r>
      <w:r w:rsidRPr="62F4E0FE" w:rsidR="62F4E0FE">
        <w:rPr>
          <w:lang w:val="en-US"/>
        </w:rPr>
        <w:t xml:space="preserve"> </w:t>
      </w:r>
      <w:r w:rsidRPr="62F4E0FE" w:rsidR="62F4E0FE">
        <w:rPr>
          <w:lang w:val="en-US"/>
        </w:rPr>
        <w:t>masimulizi</w:t>
      </w:r>
      <w:r w:rsidRPr="62F4E0FE" w:rsidR="62F4E0FE">
        <w:rPr>
          <w:lang w:val="en-US"/>
        </w:rPr>
        <w:t xml:space="preserve"> </w:t>
      </w:r>
      <w:r w:rsidRPr="62F4E0FE" w:rsidR="62F4E0FE">
        <w:rPr>
          <w:lang w:val="en-US"/>
        </w:rPr>
        <w:t>ya</w:t>
      </w:r>
      <w:r w:rsidRPr="62F4E0FE" w:rsidR="62F4E0FE">
        <w:rPr>
          <w:lang w:val="en-US"/>
        </w:rPr>
        <w:t xml:space="preserve"> mambo </w:t>
      </w:r>
      <w:r w:rsidRPr="62F4E0FE" w:rsidR="62F4E0FE">
        <w:rPr>
          <w:lang w:val="en-US"/>
        </w:rPr>
        <w:t>aliyoona</w:t>
      </w:r>
      <w:r w:rsidRPr="62F4E0FE" w:rsidR="62F4E0FE">
        <w:rPr>
          <w:lang w:val="en-US"/>
        </w:rPr>
        <w:t xml:space="preserve"> Yesu </w:t>
      </w:r>
      <w:r w:rsidRPr="62F4E0FE" w:rsidR="62F4E0FE">
        <w:rPr>
          <w:lang w:val="en-US"/>
        </w:rPr>
        <w:t>akifanya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kusikia</w:t>
      </w:r>
      <w:r w:rsidRPr="62F4E0FE" w:rsidR="62F4E0FE">
        <w:rPr>
          <w:lang w:val="en-US"/>
        </w:rPr>
        <w:t xml:space="preserve"> Yesu </w:t>
      </w:r>
      <w:r w:rsidRPr="62F4E0FE" w:rsidR="62F4E0FE">
        <w:rPr>
          <w:lang w:val="en-US"/>
        </w:rPr>
        <w:t>akisema</w:t>
      </w:r>
      <w:r w:rsidRPr="62F4E0FE" w:rsidR="62F4E0FE">
        <w:rPr>
          <w:lang w:val="en-US"/>
        </w:rPr>
        <w:t xml:space="preserve">. </w:t>
      </w:r>
      <w:r w:rsidRPr="62F4E0FE" w:rsidR="62F4E0FE">
        <w:rPr>
          <w:lang w:val="en-US"/>
        </w:rPr>
        <w:t>Sehemu</w:t>
      </w:r>
      <w:r w:rsidRPr="62F4E0FE" w:rsidR="62F4E0FE">
        <w:rPr>
          <w:lang w:val="en-US"/>
        </w:rPr>
        <w:t xml:space="preserve"> </w:t>
      </w:r>
      <w:r w:rsidRPr="62F4E0FE" w:rsidR="62F4E0FE">
        <w:rPr>
          <w:lang w:val="en-US"/>
        </w:rPr>
        <w:t>hii</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utangulizi</w:t>
      </w:r>
      <w:r w:rsidRPr="62F4E0FE" w:rsidR="62F4E0FE">
        <w:rPr>
          <w:lang w:val="en-US"/>
        </w:rPr>
        <w:t xml:space="preserve"> </w:t>
      </w:r>
      <w:r w:rsidRPr="62F4E0FE" w:rsidR="62F4E0FE">
        <w:rPr>
          <w:lang w:val="en-US"/>
        </w:rPr>
        <w:t>wa</w:t>
      </w:r>
      <w:r w:rsidRPr="62F4E0FE" w:rsidR="62F4E0FE">
        <w:rPr>
          <w:lang w:val="en-US"/>
        </w:rPr>
        <w:t xml:space="preserve"> Yohana </w:t>
      </w:r>
      <w:r w:rsidRPr="62F4E0FE" w:rsidR="62F4E0FE">
        <w:rPr>
          <w:lang w:val="en-US"/>
        </w:rPr>
        <w:t>kwa</w:t>
      </w:r>
      <w:r w:rsidRPr="62F4E0FE" w:rsidR="62F4E0FE">
        <w:rPr>
          <w:lang w:val="en-US"/>
        </w:rPr>
        <w:t xml:space="preserve"> </w:t>
      </w:r>
      <w:r w:rsidRPr="62F4E0FE" w:rsidR="62F4E0FE">
        <w:rPr>
          <w:lang w:val="en-US"/>
        </w:rPr>
        <w:t>Injili</w:t>
      </w:r>
      <w:r w:rsidRPr="62F4E0FE" w:rsidR="62F4E0FE">
        <w:rPr>
          <w:lang w:val="en-US"/>
        </w:rPr>
        <w:t xml:space="preserve"> </w:t>
      </w:r>
      <w:r w:rsidRPr="62F4E0FE" w:rsidR="62F4E0FE">
        <w:rPr>
          <w:lang w:val="en-US"/>
        </w:rPr>
        <w:t>yake</w:t>
      </w:r>
      <w:r w:rsidRPr="62F4E0FE" w:rsidR="62F4E0FE">
        <w:rPr>
          <w:lang w:val="en-US"/>
        </w:rPr>
        <w:t>.</w:t>
      </w:r>
    </w:p>
    <w:p w:rsidRPr="00170DC8" w:rsidR="00170DC8" w:rsidP="62F4E0FE" w:rsidRDefault="00170DC8" w14:paraId="3A4A9B30"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DF3E85" w:rsidP="006D6990" w:rsidRDefault="00DF3E85" w14:paraId="491010A1"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DF3E85" w:rsidP="0042261F" w:rsidRDefault="00DF3E85" w14:paraId="085ACFF3" w14:textId="1388D1B3"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DF3E85" w:rsidP="0042261F" w:rsidRDefault="00DF3E85" w14:paraId="1EE8607E" w14:textId="662AA2DF" w14:noSpellErr="1">
      <w:pPr>
        <w:pStyle w:val="Checklist"/>
        <w:rPr/>
      </w:pPr>
      <w:r w:rsidRPr="62F4E0FE" w:rsidR="62F4E0FE">
        <w:rPr>
          <w:lang w:val="en-US"/>
        </w:rPr>
        <w:t>Hapo</w:t>
      </w:r>
      <w:r w:rsidRPr="62F4E0FE" w:rsidR="62F4E0FE">
        <w:rPr>
          <w:lang w:val="en-US"/>
        </w:rPr>
        <w:t xml:space="preserve"> </w:t>
      </w:r>
      <w:r w:rsidRPr="62F4E0FE" w:rsidR="62F4E0FE">
        <w:rPr>
          <w:lang w:val="en-US"/>
        </w:rPr>
        <w:t>mwanzo</w:t>
      </w:r>
      <w:r w:rsidRPr="62F4E0FE" w:rsidR="62F4E0FE">
        <w:rPr>
          <w:lang w:val="en-US"/>
        </w:rPr>
        <w:t xml:space="preserve">, Neno </w:t>
      </w:r>
      <w:r w:rsidRPr="62F4E0FE" w:rsidR="62F4E0FE">
        <w:rPr>
          <w:lang w:val="en-US"/>
        </w:rPr>
        <w:t>alikuwako</w:t>
      </w:r>
      <w:r w:rsidRPr="62F4E0FE" w:rsidR="62F4E0FE">
        <w:rPr>
          <w:lang w:val="en-US"/>
        </w:rPr>
        <w:t>. [1:1]</w:t>
      </w:r>
    </w:p>
    <w:p w:rsidRPr="007B69FD" w:rsidR="00DF3E85" w:rsidP="0042261F" w:rsidRDefault="00DF3E85" w14:paraId="53CA72A0" w14:textId="070330F0" w14:noSpellErr="1">
      <w:pPr>
        <w:pStyle w:val="Checklist"/>
        <w:rPr/>
      </w:pPr>
      <w:r w:rsidRPr="62F4E0FE" w:rsidR="62F4E0FE">
        <w:rPr>
          <w:lang w:val="en-US"/>
        </w:rPr>
        <w:t>Huyo</w:t>
      </w:r>
      <w:r w:rsidRPr="62F4E0FE" w:rsidR="62F4E0FE">
        <w:rPr>
          <w:lang w:val="en-US"/>
        </w:rPr>
        <w:t xml:space="preserve"> Neno </w:t>
      </w:r>
      <w:r w:rsidRPr="62F4E0FE" w:rsidR="62F4E0FE">
        <w:rPr>
          <w:lang w:val="en-US"/>
        </w:rPr>
        <w:t>alikuwa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naye</w:t>
      </w:r>
      <w:r w:rsidRPr="62F4E0FE" w:rsidR="62F4E0FE">
        <w:rPr>
          <w:lang w:val="en-US"/>
        </w:rPr>
        <w:t xml:space="preserve"> Neno </w:t>
      </w:r>
      <w:r w:rsidRPr="62F4E0FE" w:rsidR="62F4E0FE">
        <w:rPr>
          <w:lang w:val="en-US"/>
        </w:rPr>
        <w:t>alikuwa</w:t>
      </w:r>
      <w:r w:rsidRPr="62F4E0FE" w:rsidR="62F4E0FE">
        <w:rPr>
          <w:lang w:val="en-US"/>
        </w:rPr>
        <w:t xml:space="preserve"> </w:t>
      </w:r>
      <w:r w:rsidRPr="62F4E0FE" w:rsidR="62F4E0FE">
        <w:rPr>
          <w:lang w:val="en-US"/>
        </w:rPr>
        <w:t>Mungu</w:t>
      </w:r>
      <w:r w:rsidRPr="62F4E0FE" w:rsidR="62F4E0FE">
        <w:rPr>
          <w:lang w:val="en-US"/>
        </w:rPr>
        <w:t>. [1:2-3]</w:t>
      </w:r>
    </w:p>
    <w:p w:rsidRPr="007B69FD" w:rsidR="00DF3E85" w:rsidP="0042261F" w:rsidRDefault="00DF3E85" w14:paraId="189C4E73" w14:textId="5CC8B6F2" w14:noSpellErr="1">
      <w:pPr>
        <w:pStyle w:val="Checklist"/>
        <w:rPr/>
      </w:pPr>
      <w:r w:rsidRPr="62F4E0FE" w:rsidR="62F4E0FE">
        <w:rPr>
          <w:lang w:val="en-US"/>
        </w:rPr>
        <w:t xml:space="preserve">Vitu </w:t>
      </w:r>
      <w:r w:rsidRPr="62F4E0FE" w:rsidR="62F4E0FE">
        <w:rPr>
          <w:lang w:val="en-US"/>
        </w:rPr>
        <w:t>vyote</w:t>
      </w:r>
      <w:r w:rsidRPr="62F4E0FE" w:rsidR="62F4E0FE">
        <w:rPr>
          <w:lang w:val="en-US"/>
        </w:rPr>
        <w:t xml:space="preserve"> </w:t>
      </w:r>
      <w:r w:rsidRPr="62F4E0FE" w:rsidR="62F4E0FE">
        <w:rPr>
          <w:lang w:val="en-US"/>
        </w:rPr>
        <w:t>viliumbwa</w:t>
      </w:r>
      <w:r w:rsidRPr="62F4E0FE" w:rsidR="62F4E0FE">
        <w:rPr>
          <w:lang w:val="en-US"/>
        </w:rPr>
        <w:t xml:space="preserve"> </w:t>
      </w:r>
      <w:r w:rsidRPr="62F4E0FE" w:rsidR="62F4E0FE">
        <w:rPr>
          <w:lang w:val="en-US"/>
        </w:rPr>
        <w:t>kupitia</w:t>
      </w:r>
      <w:r w:rsidRPr="62F4E0FE" w:rsidR="62F4E0FE">
        <w:rPr>
          <w:lang w:val="en-US"/>
        </w:rPr>
        <w:t xml:space="preserve"> Neno. [1:3]</w:t>
      </w:r>
    </w:p>
    <w:p w:rsidRPr="007B69FD" w:rsidR="00DF3E85" w:rsidP="0042261F" w:rsidRDefault="00DF3E85" w14:paraId="3F7A61F3" w14:textId="406D0045" w14:noSpellErr="1">
      <w:pPr>
        <w:pStyle w:val="Checklist"/>
        <w:rPr/>
      </w:pPr>
      <w:r w:rsidRPr="62F4E0FE" w:rsidR="62F4E0FE">
        <w:rPr>
          <w:lang w:val="en-US"/>
        </w:rPr>
        <w:t xml:space="preserve">Katika Neno </w:t>
      </w:r>
      <w:r w:rsidRPr="62F4E0FE" w:rsidR="62F4E0FE">
        <w:rPr>
          <w:lang w:val="en-US"/>
        </w:rPr>
        <w:t>kulikuwa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uhai</w:t>
      </w:r>
      <w:r w:rsidRPr="62F4E0FE" w:rsidR="62F4E0FE">
        <w:rPr>
          <w:lang w:val="en-US"/>
        </w:rPr>
        <w:t>. [1:4]</w:t>
      </w:r>
    </w:p>
    <w:p w:rsidRPr="007B69FD" w:rsidR="00DF3E85" w:rsidP="0042261F" w:rsidRDefault="00DF3E85" w14:paraId="550C8EC1" w14:textId="4B572B3F" w14:noSpellErr="1">
      <w:pPr>
        <w:pStyle w:val="Checklist"/>
        <w:rPr/>
      </w:pPr>
      <w:r w:rsidRPr="62F4E0FE" w:rsidR="62F4E0FE">
        <w:rPr>
          <w:lang w:val="en-US"/>
        </w:rPr>
        <w:t xml:space="preserve">Na </w:t>
      </w:r>
      <w:r w:rsidRPr="62F4E0FE" w:rsidR="62F4E0FE">
        <w:rPr>
          <w:lang w:val="en-US"/>
        </w:rPr>
        <w:t>uzima</w:t>
      </w:r>
      <w:r w:rsidRPr="62F4E0FE" w:rsidR="62F4E0FE">
        <w:rPr>
          <w:lang w:val="en-US"/>
        </w:rPr>
        <w:t xml:space="preserve"> </w:t>
      </w:r>
      <w:r w:rsidRPr="62F4E0FE" w:rsidR="62F4E0FE">
        <w:rPr>
          <w:lang w:val="en-US"/>
        </w:rPr>
        <w:t>ulikuwa</w:t>
      </w:r>
      <w:r w:rsidRPr="62F4E0FE" w:rsidR="62F4E0FE">
        <w:rPr>
          <w:lang w:val="en-US"/>
        </w:rPr>
        <w:t xml:space="preserve"> </w:t>
      </w:r>
      <w:r w:rsidRPr="62F4E0FE" w:rsidR="62F4E0FE">
        <w:rPr>
          <w:lang w:val="en-US"/>
        </w:rPr>
        <w:t>nuru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wanadamu</w:t>
      </w:r>
      <w:r w:rsidRPr="62F4E0FE" w:rsidR="62F4E0FE">
        <w:rPr>
          <w:lang w:val="en-US"/>
        </w:rPr>
        <w:t>. [1:4]</w:t>
      </w:r>
    </w:p>
    <w:p w:rsidRPr="007B69FD" w:rsidR="00DF3E85" w:rsidP="003274AB" w:rsidRDefault="00DF3E85" w14:paraId="5DCD5608"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DF3E85" w:rsidP="62F4E0FE" w:rsidRDefault="003947E5" w14:paraId="296A5B88" w14:textId="5D7CE812" w14:noSpellErr="1">
      <w:pPr>
        <w:pStyle w:val="Answerortell"/>
        <w:rPr>
          <w:b w:val="1"/>
          <w:bCs w:val="1"/>
          <w:sz w:val="32"/>
          <w:szCs w:val="32"/>
          <w:lang w:val="en-US"/>
        </w:rPr>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DF3E85" w:rsidP="62F4E0FE" w:rsidRDefault="008F6E25" w14:paraId="70463616" w14:textId="202D355C" w14:noSpellErr="1">
      <w:pPr>
        <w:numPr>
          <w:ilvl w:val="0"/>
          <w:numId w:val="32"/>
        </w:numPr>
        <w:rPr>
          <w:sz w:val="20"/>
          <w:szCs w:val="20"/>
          <w:lang w:val="en-US"/>
        </w:rPr>
      </w:pPr>
      <w:r w:rsidRPr="62F4E0FE" w:rsidR="62F4E0FE">
        <w:rPr>
          <w:lang w:val="en-US"/>
        </w:rPr>
        <w:t xml:space="preserve">[1:1-4] </w:t>
      </w:r>
      <w:r w:rsidRPr="62F4E0FE" w:rsidR="62F4E0FE">
        <w:rPr>
          <w:lang w:val="en-US"/>
        </w:rPr>
        <w:t>Sehemu</w:t>
      </w:r>
      <w:r w:rsidRPr="62F4E0FE" w:rsidR="62F4E0FE">
        <w:rPr>
          <w:lang w:val="en-US"/>
        </w:rPr>
        <w:t xml:space="preserve"> </w:t>
      </w:r>
      <w:r w:rsidRPr="62F4E0FE" w:rsidR="62F4E0FE">
        <w:rPr>
          <w:lang w:val="en-US"/>
        </w:rPr>
        <w:t>hii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nani</w:t>
      </w:r>
      <w:r w:rsidRPr="62F4E0FE" w:rsidR="62F4E0FE">
        <w:rPr>
          <w:lang w:val="en-US"/>
        </w:rPr>
        <w:t>?</w:t>
      </w:r>
    </w:p>
    <w:p w:rsidRPr="007B69FD" w:rsidR="00DF3E85" w:rsidP="62F4E0FE" w:rsidRDefault="00DF3E85" w14:paraId="5095E759" w14:textId="77777777" w14:noSpellErr="1">
      <w:pPr>
        <w:ind w:left="720"/>
        <w:rPr>
          <w:sz w:val="20"/>
          <w:szCs w:val="20"/>
          <w:lang w:val="en-US"/>
        </w:rPr>
      </w:pPr>
      <w:r w:rsidRPr="62F4E0FE" w:rsidR="62F4E0FE">
        <w:rPr>
          <w:lang w:val="en-US"/>
        </w:rPr>
        <w:t xml:space="preserve">Ni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yule </w:t>
      </w:r>
      <w:r w:rsidRPr="62F4E0FE" w:rsidR="62F4E0FE">
        <w:rPr>
          <w:lang w:val="en-US"/>
        </w:rPr>
        <w:t>aitwaye</w:t>
      </w:r>
      <w:r w:rsidRPr="62F4E0FE" w:rsidR="62F4E0FE">
        <w:rPr>
          <w:lang w:val="en-US"/>
        </w:rPr>
        <w:t xml:space="preserve"> "Neno".</w:t>
      </w:r>
    </w:p>
    <w:p w:rsidRPr="007B69FD" w:rsidR="00DF3E85" w:rsidP="00DF3E85" w:rsidRDefault="00DF3E85" w14:paraId="21D916D4" w14:textId="77777777">
      <w:pPr>
        <w:ind w:left="720"/>
        <w:rPr>
          <w:sz w:val="20"/>
          <w:szCs w:val="20"/>
        </w:rPr>
      </w:pPr>
      <w:r/>
    </w:p>
    <w:p w:rsidRPr="007B69FD" w:rsidR="00DF3E85" w:rsidP="62F4E0FE" w:rsidRDefault="008F6E25" w14:paraId="204D8029" w14:textId="57F2FEFE" w14:noSpellErr="1">
      <w:pPr>
        <w:numPr>
          <w:ilvl w:val="0"/>
          <w:numId w:val="32"/>
        </w:numPr>
        <w:rPr>
          <w:sz w:val="20"/>
          <w:szCs w:val="20"/>
          <w:lang w:val="en-US"/>
        </w:rPr>
      </w:pPr>
      <w:r w:rsidRPr="62F4E0FE" w:rsidR="62F4E0FE">
        <w:rPr>
          <w:lang w:val="en-US"/>
        </w:rPr>
        <w:t xml:space="preserve">[1:1] Yohana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Neno </w:t>
      </w:r>
      <w:r w:rsidRPr="62F4E0FE" w:rsidR="62F4E0FE">
        <w:rPr>
          <w:lang w:val="en-US"/>
        </w:rPr>
        <w:t>kuhusiana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w:t>
      </w:r>
    </w:p>
    <w:p w:rsidRPr="007B69FD" w:rsidR="00DF3E85" w:rsidP="62F4E0FE" w:rsidRDefault="00DF3E85" w14:paraId="583A60C3" w14:textId="77777777" w14:noSpellErr="1">
      <w:pPr>
        <w:pStyle w:val="ListParagraph"/>
        <w:ind w:left="360" w:firstLine="360"/>
        <w:rPr>
          <w:sz w:val="20"/>
          <w:szCs w:val="20"/>
          <w:lang w:val="en-US"/>
        </w:rPr>
      </w:pPr>
      <w:r w:rsidRPr="62F4E0FE" w:rsidR="62F4E0FE">
        <w:rPr>
          <w:lang w:val="en-US"/>
        </w:rPr>
        <w:t xml:space="preserve">Naye Neno </w:t>
      </w:r>
      <w:r w:rsidRPr="62F4E0FE" w:rsidR="62F4E0FE">
        <w:rPr>
          <w:lang w:val="en-US"/>
        </w:rPr>
        <w:t>alikuwa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Na Neno </w:t>
      </w:r>
      <w:r w:rsidRPr="62F4E0FE" w:rsidR="62F4E0FE">
        <w:rPr>
          <w:lang w:val="en-US"/>
        </w:rPr>
        <w:t>alikuwa</w:t>
      </w:r>
      <w:r w:rsidRPr="62F4E0FE" w:rsidR="62F4E0FE">
        <w:rPr>
          <w:lang w:val="en-US"/>
        </w:rPr>
        <w:t xml:space="preserve"> </w:t>
      </w:r>
      <w:r w:rsidRPr="62F4E0FE" w:rsidR="62F4E0FE">
        <w:rPr>
          <w:lang w:val="en-US"/>
        </w:rPr>
        <w:t>Mungu</w:t>
      </w:r>
      <w:r w:rsidRPr="62F4E0FE" w:rsidR="62F4E0FE">
        <w:rPr>
          <w:lang w:val="en-US"/>
        </w:rPr>
        <w:t>.</w:t>
      </w:r>
    </w:p>
    <w:p w:rsidRPr="007B69FD" w:rsidR="00DF3E85" w:rsidP="00DF3E85" w:rsidRDefault="00DF3E85" w14:paraId="529EF7B3" w14:textId="77777777">
      <w:pPr>
        <w:rPr>
          <w:sz w:val="20"/>
          <w:szCs w:val="20"/>
        </w:rPr>
      </w:pPr>
      <w:r/>
    </w:p>
    <w:p w:rsidRPr="007B69FD" w:rsidR="00DF3E85" w:rsidP="62F4E0FE" w:rsidRDefault="008F6E25" w14:paraId="37916638" w14:textId="0164D129" w14:noSpellErr="1">
      <w:pPr>
        <w:numPr>
          <w:ilvl w:val="0"/>
          <w:numId w:val="32"/>
        </w:numPr>
        <w:rPr>
          <w:sz w:val="20"/>
          <w:szCs w:val="20"/>
          <w:lang w:val="en-US"/>
        </w:rPr>
      </w:pPr>
      <w:r w:rsidRPr="62F4E0FE" w:rsidR="62F4E0FE">
        <w:rPr>
          <w:lang w:val="en-US"/>
        </w:rPr>
        <w:t xml:space="preserve">[1:2]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2, Neno </w:t>
      </w:r>
      <w:r w:rsidRPr="62F4E0FE" w:rsidR="62F4E0FE">
        <w:rPr>
          <w:lang w:val="en-US"/>
        </w:rPr>
        <w:t>alikuwa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gani</w:t>
      </w:r>
      <w:r w:rsidRPr="62F4E0FE" w:rsidR="62F4E0FE">
        <w:rPr>
          <w:lang w:val="en-US"/>
        </w:rPr>
        <w:t>?</w:t>
      </w:r>
    </w:p>
    <w:p w:rsidRPr="007B69FD" w:rsidR="00DF3E85" w:rsidP="62F4E0FE" w:rsidRDefault="00DF3E85" w14:paraId="600B442A" w14:textId="77777777" w14:noSpellErr="1">
      <w:pPr>
        <w:ind w:left="720"/>
        <w:rPr>
          <w:sz w:val="20"/>
          <w:szCs w:val="20"/>
          <w:lang w:val="en-US"/>
        </w:rPr>
      </w:pPr>
      <w:r w:rsidRPr="62F4E0FE" w:rsidR="62F4E0FE">
        <w:rPr>
          <w:lang w:val="en-US"/>
        </w:rPr>
        <w:t>Huyo</w:t>
      </w:r>
      <w:r w:rsidRPr="62F4E0FE" w:rsidR="62F4E0FE">
        <w:rPr>
          <w:lang w:val="en-US"/>
        </w:rPr>
        <w:t xml:space="preserve"> </w:t>
      </w:r>
      <w:r w:rsidRPr="62F4E0FE" w:rsidR="62F4E0FE">
        <w:rPr>
          <w:lang w:val="en-US"/>
        </w:rPr>
        <w:t>mwanzo</w:t>
      </w:r>
      <w:r w:rsidRPr="62F4E0FE" w:rsidR="62F4E0FE">
        <w:rPr>
          <w:lang w:val="en-US"/>
        </w:rPr>
        <w:t xml:space="preserve"> </w:t>
      </w:r>
      <w:r w:rsidRPr="62F4E0FE" w:rsidR="62F4E0FE">
        <w:rPr>
          <w:lang w:val="en-US"/>
        </w:rPr>
        <w:t>alikuwako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w:t>
      </w:r>
    </w:p>
    <w:p w:rsidRPr="007B69FD" w:rsidR="00DF3E85" w:rsidP="00DF3E85" w:rsidRDefault="00DF3E85" w14:paraId="2B42E696" w14:textId="77777777">
      <w:pPr>
        <w:ind w:left="720"/>
        <w:rPr>
          <w:sz w:val="20"/>
          <w:szCs w:val="20"/>
        </w:rPr>
      </w:pPr>
      <w:r/>
    </w:p>
    <w:p w:rsidRPr="007B69FD" w:rsidR="00DF3E85" w:rsidP="62F4E0FE" w:rsidRDefault="008F6E25" w14:paraId="4094CE7A" w14:textId="13B8B0FE" w14:noSpellErr="1">
      <w:pPr>
        <w:numPr>
          <w:ilvl w:val="0"/>
          <w:numId w:val="32"/>
        </w:numPr>
        <w:rPr>
          <w:sz w:val="20"/>
          <w:szCs w:val="20"/>
          <w:lang w:val="en-US"/>
        </w:rPr>
      </w:pPr>
      <w:r w:rsidRPr="62F4E0FE" w:rsidR="62F4E0FE">
        <w:rPr>
          <w:lang w:val="en-US"/>
        </w:rPr>
        <w:t xml:space="preserve">[1:3] </w:t>
      </w:r>
      <w:r w:rsidRPr="62F4E0FE" w:rsidR="62F4E0FE">
        <w:rPr>
          <w:lang w:val="en-US"/>
        </w:rPr>
        <w:t>Mwenyezi</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aliviumbaje</w:t>
      </w:r>
      <w:r w:rsidRPr="62F4E0FE" w:rsidR="62F4E0FE">
        <w:rPr>
          <w:lang w:val="en-US"/>
        </w:rPr>
        <w:t xml:space="preserve"> </w:t>
      </w:r>
      <w:r w:rsidRPr="62F4E0FE" w:rsidR="62F4E0FE">
        <w:rPr>
          <w:lang w:val="en-US"/>
        </w:rPr>
        <w:t>vitu</w:t>
      </w:r>
      <w:r w:rsidRPr="62F4E0FE" w:rsidR="62F4E0FE">
        <w:rPr>
          <w:lang w:val="en-US"/>
        </w:rPr>
        <w:t xml:space="preserve"> </w:t>
      </w:r>
      <w:r w:rsidRPr="62F4E0FE" w:rsidR="62F4E0FE">
        <w:rPr>
          <w:lang w:val="en-US"/>
        </w:rPr>
        <w:t>vyote</w:t>
      </w:r>
      <w:r w:rsidRPr="62F4E0FE" w:rsidR="62F4E0FE">
        <w:rPr>
          <w:lang w:val="en-US"/>
        </w:rPr>
        <w:t>?</w:t>
      </w:r>
    </w:p>
    <w:p w:rsidRPr="007B69FD" w:rsidR="00DF3E85" w:rsidP="62F4E0FE" w:rsidRDefault="00DF3E85" w14:paraId="27C1EAD3" w14:textId="53E957A1"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aliumba</w:t>
      </w:r>
      <w:r w:rsidRPr="62F4E0FE" w:rsidR="62F4E0FE">
        <w:rPr>
          <w:lang w:val="en-US"/>
        </w:rPr>
        <w:t xml:space="preserve"> </w:t>
      </w:r>
      <w:r w:rsidRPr="62F4E0FE" w:rsidR="62F4E0FE">
        <w:rPr>
          <w:lang w:val="en-US"/>
        </w:rPr>
        <w:t>vitu</w:t>
      </w:r>
      <w:r w:rsidRPr="62F4E0FE" w:rsidR="62F4E0FE">
        <w:rPr>
          <w:lang w:val="en-US"/>
        </w:rPr>
        <w:t xml:space="preserve"> </w:t>
      </w:r>
      <w:r w:rsidRPr="62F4E0FE" w:rsidR="62F4E0FE">
        <w:rPr>
          <w:lang w:val="en-US"/>
        </w:rPr>
        <w:t>vyote</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yaani</w:t>
      </w:r>
      <w:r w:rsidRPr="62F4E0FE" w:rsidR="62F4E0FE">
        <w:rPr>
          <w:lang w:val="en-US"/>
        </w:rPr>
        <w:t>, Neno).</w:t>
      </w:r>
    </w:p>
    <w:p w:rsidRPr="007B69FD" w:rsidR="00DF3E85" w:rsidP="00DF3E85" w:rsidRDefault="00DF3E85" w14:paraId="555A6596" w14:textId="77777777">
      <w:pPr>
        <w:ind w:left="720"/>
        <w:rPr>
          <w:sz w:val="20"/>
          <w:szCs w:val="20"/>
        </w:rPr>
      </w:pPr>
      <w:r/>
    </w:p>
    <w:p w:rsidRPr="007B69FD" w:rsidR="00DF3E85" w:rsidP="62F4E0FE" w:rsidRDefault="008F6E25" w14:paraId="07F80988" w14:textId="2F6AC25D" w14:noSpellErr="1">
      <w:pPr>
        <w:numPr>
          <w:ilvl w:val="0"/>
          <w:numId w:val="32"/>
        </w:numPr>
        <w:rPr>
          <w:sz w:val="20"/>
          <w:szCs w:val="20"/>
          <w:lang w:val="en-US"/>
        </w:rPr>
      </w:pPr>
      <w:r w:rsidRPr="62F4E0FE" w:rsidR="62F4E0FE">
        <w:rPr>
          <w:lang w:val="en-US"/>
        </w:rPr>
        <w:t xml:space="preserve">[1:3] Ni </w:t>
      </w:r>
      <w:r w:rsidRPr="62F4E0FE" w:rsidR="62F4E0FE">
        <w:rPr>
          <w:lang w:val="en-US"/>
        </w:rPr>
        <w:t>vitu</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vilivyofanywa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njia</w:t>
      </w:r>
      <w:r w:rsidRPr="62F4E0FE" w:rsidR="62F4E0FE">
        <w:rPr>
          <w:lang w:val="en-US"/>
        </w:rPr>
        <w:t xml:space="preserve"> </w:t>
      </w:r>
      <w:r w:rsidRPr="62F4E0FE" w:rsidR="62F4E0FE">
        <w:rPr>
          <w:lang w:val="en-US"/>
        </w:rPr>
        <w:t>nyingine</w:t>
      </w:r>
      <w:r w:rsidRPr="62F4E0FE" w:rsidR="62F4E0FE">
        <w:rPr>
          <w:lang w:val="en-US"/>
        </w:rPr>
        <w:t>?</w:t>
      </w:r>
    </w:p>
    <w:p w:rsidRPr="007B69FD" w:rsidR="00DF3E85" w:rsidP="48114252" w:rsidRDefault="00DF3E85" w14:paraId="5192584F" w14:textId="292D42A9">
      <w:pPr>
        <w:ind w:left="720"/>
        <w:rPr>
          <w:sz w:val="20"/>
          <w:szCs w:val="20"/>
          <w:lang w:val="en-US"/>
        </w:rPr>
      </w:pPr>
      <w:r>
        <w:t>Hakuna kitu kilichofanywa kwa njia nyingine. Vitu vyote viliumbwa kupitia yeye (Neno).</w:t>
      </w:r>
    </w:p>
    <w:p w:rsidRPr="007B69FD" w:rsidR="00DF3E85" w:rsidP="00DF3E85" w:rsidRDefault="00DF3E85" w14:paraId="7652A77C" w14:textId="77777777">
      <w:pPr>
        <w:ind w:left="720"/>
        <w:rPr>
          <w:sz w:val="20"/>
          <w:szCs w:val="20"/>
        </w:rPr>
      </w:pPr>
      <w:r/>
    </w:p>
    <w:p w:rsidRPr="007B69FD" w:rsidR="00DF3E85" w:rsidP="62F4E0FE" w:rsidRDefault="008F6E25" w14:paraId="5BF0499D" w14:textId="2DAF30B5" w14:noSpellErr="1">
      <w:pPr>
        <w:numPr>
          <w:ilvl w:val="0"/>
          <w:numId w:val="32"/>
        </w:numPr>
        <w:rPr>
          <w:sz w:val="20"/>
          <w:szCs w:val="20"/>
          <w:lang w:val="en-US"/>
        </w:rPr>
      </w:pPr>
      <w:r w:rsidRPr="62F4E0FE" w:rsidR="62F4E0FE">
        <w:rPr>
          <w:lang w:val="en-US"/>
        </w:rPr>
        <w:t xml:space="preserve">[1:4] Hii </w:t>
      </w:r>
      <w:r w:rsidRPr="62F4E0FE" w:rsidR="62F4E0FE">
        <w:rPr>
          <w:lang w:val="en-US"/>
        </w:rPr>
        <w:t>inasema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Neno </w:t>
      </w:r>
      <w:r w:rsidRPr="62F4E0FE" w:rsidR="62F4E0FE">
        <w:rPr>
          <w:lang w:val="en-US"/>
        </w:rPr>
        <w:t>na</w:t>
      </w:r>
      <w:r w:rsidRPr="62F4E0FE" w:rsidR="62F4E0FE">
        <w:rPr>
          <w:lang w:val="en-US"/>
        </w:rPr>
        <w:t xml:space="preserve"> </w:t>
      </w:r>
      <w:r w:rsidRPr="62F4E0FE" w:rsidR="62F4E0FE">
        <w:rPr>
          <w:lang w:val="en-US"/>
        </w:rPr>
        <w:t>uhai</w:t>
      </w:r>
      <w:r w:rsidRPr="62F4E0FE" w:rsidR="62F4E0FE">
        <w:rPr>
          <w:lang w:val="en-US"/>
        </w:rPr>
        <w:t>?</w:t>
      </w:r>
    </w:p>
    <w:p w:rsidRPr="007B69FD" w:rsidR="00DF3E85" w:rsidP="62F4E0FE" w:rsidRDefault="00DF3E85" w14:paraId="2C44F8C2" w14:textId="77777777" w14:noSpellErr="1">
      <w:pPr>
        <w:ind w:left="720"/>
        <w:rPr>
          <w:sz w:val="20"/>
          <w:szCs w:val="20"/>
          <w:lang w:val="en-US"/>
        </w:rPr>
      </w:pPr>
      <w:r w:rsidRPr="62F4E0FE" w:rsidR="62F4E0FE">
        <w:rPr>
          <w:lang w:val="en-US"/>
        </w:rPr>
        <w:t>Uhai</w:t>
      </w:r>
      <w:r w:rsidRPr="62F4E0FE" w:rsidR="62F4E0FE">
        <w:rPr>
          <w:lang w:val="en-US"/>
        </w:rPr>
        <w:t xml:space="preserve"> </w:t>
      </w:r>
      <w:r w:rsidRPr="62F4E0FE" w:rsidR="62F4E0FE">
        <w:rPr>
          <w:lang w:val="en-US"/>
        </w:rPr>
        <w:t>ulikuwa</w:t>
      </w:r>
      <w:r w:rsidRPr="62F4E0FE" w:rsidR="62F4E0FE">
        <w:rPr>
          <w:lang w:val="en-US"/>
        </w:rPr>
        <w:t xml:space="preserve"> </w:t>
      </w:r>
      <w:r w:rsidRPr="62F4E0FE" w:rsidR="62F4E0FE">
        <w:rPr>
          <w:lang w:val="en-US"/>
        </w:rPr>
        <w:t>katika</w:t>
      </w:r>
      <w:r w:rsidRPr="62F4E0FE" w:rsidR="62F4E0FE">
        <w:rPr>
          <w:lang w:val="en-US"/>
        </w:rPr>
        <w:t xml:space="preserve"> Neno.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4 pia </w:t>
      </w:r>
      <w:r w:rsidRPr="62F4E0FE" w:rsidR="62F4E0FE">
        <w:rPr>
          <w:lang w:val="en-US"/>
        </w:rPr>
        <w:t>husema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uhai</w:t>
      </w:r>
      <w:r w:rsidRPr="62F4E0FE" w:rsidR="62F4E0FE">
        <w:rPr>
          <w:lang w:val="en-US"/>
        </w:rPr>
        <w:t xml:space="preserve"> </w:t>
      </w:r>
      <w:r w:rsidRPr="62F4E0FE" w:rsidR="62F4E0FE">
        <w:rPr>
          <w:lang w:val="en-US"/>
        </w:rPr>
        <w:t>ulikuwa</w:t>
      </w:r>
      <w:r w:rsidRPr="62F4E0FE" w:rsidR="62F4E0FE">
        <w:rPr>
          <w:lang w:val="en-US"/>
        </w:rPr>
        <w:t xml:space="preserve"> </w:t>
      </w:r>
      <w:r w:rsidRPr="62F4E0FE" w:rsidR="62F4E0FE">
        <w:rPr>
          <w:lang w:val="en-US"/>
        </w:rPr>
        <w:t>nuru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wanadamu</w:t>
      </w:r>
      <w:r w:rsidRPr="62F4E0FE" w:rsidR="62F4E0FE">
        <w:rPr>
          <w:lang w:val="en-US"/>
        </w:rPr>
        <w:t>.</w:t>
      </w:r>
    </w:p>
    <w:p w:rsidRPr="007B69FD" w:rsidR="00DF3E85" w:rsidP="00DF3E85" w:rsidRDefault="00DF3E85" w14:paraId="6D07F374" w14:textId="77777777">
      <w:pPr>
        <w:ind w:left="720"/>
        <w:rPr>
          <w:sz w:val="20"/>
          <w:szCs w:val="20"/>
        </w:rPr>
      </w:pPr>
      <w:r/>
    </w:p>
    <w:p w:rsidRPr="007B69FD" w:rsidR="00DF3E85" w:rsidP="62F4E0FE" w:rsidRDefault="008F6E25" w14:paraId="6513A632" w14:textId="63897286" w14:noSpellErr="1">
      <w:pPr>
        <w:numPr>
          <w:ilvl w:val="0"/>
          <w:numId w:val="32"/>
        </w:numPr>
        <w:rPr>
          <w:sz w:val="20"/>
          <w:szCs w:val="20"/>
          <w:lang w:val="en-US"/>
        </w:rPr>
      </w:pPr>
      <w:r w:rsidRPr="62F4E0FE" w:rsidR="62F4E0FE">
        <w:rPr>
          <w:lang w:val="en-US"/>
        </w:rPr>
        <w:t xml:space="preserve">[1:4]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nuru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wanadamu</w:t>
      </w:r>
      <w:r w:rsidRPr="62F4E0FE" w:rsidR="62F4E0FE">
        <w:rPr>
          <w:lang w:val="en-US"/>
        </w:rPr>
        <w:t>?</w:t>
      </w:r>
    </w:p>
    <w:p w:rsidRPr="007B69FD" w:rsidR="00DF3E85" w:rsidP="48114252" w:rsidRDefault="00AF3C50" w14:paraId="3DDBAC26" w14:textId="27F78907">
      <w:pPr>
        <w:ind w:left="720"/>
        <w:rPr>
          <w:sz w:val="20"/>
          <w:szCs w:val="20"/>
          <w:lang w:val="en-US"/>
        </w:rPr>
      </w:pPr>
      <w:r>
        <w:t>(Majibu yanaweza kutofautiana.) Yaelekea inamaanisha kuwa mtu au kitu fulani ambacho huwapa watu ujuzi na uelewevu.</w:t>
      </w:r>
    </w:p>
    <w:p w:rsidRPr="007B69FD" w:rsidR="00DF3E85" w:rsidP="62F4E0FE" w:rsidRDefault="00DF3E85" w14:paraId="2F67FB6F"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42261F" w:rsidRDefault="0042261F" w14:paraId="189111B8" w14:textId="77777777">
      <w:pPr>
        <w:spacing w:line="240" w:lineRule="auto"/>
        <w:rPr>
          <w:sz w:val="40"/>
          <w:szCs w:val="44"/>
        </w:rPr>
      </w:pPr>
      <w:r/>
    </w:p>
    <w:p w:rsidRPr="007B69FD" w:rsidR="00FB543A" w:rsidP="00FB543A" w:rsidRDefault="00FB543A" w14:paraId="1507D034" w14:textId="305DC666">
      <w:pPr>
        <w:pStyle w:val="Heading1"/>
        <w:keepNext w:val="0"/>
        <w:keepLines w:val="0"/>
        <w:spacing w:before="0"/>
        <w:rPr>
          <w:b/>
          <w:bCs/>
          <w:sz w:val="32"/>
          <w:szCs w:val="32"/>
        </w:rPr>
      </w:pPr>
      <w:r>
        <w:t>Yohana 1:14-18</w:t>
      </w:r>
    </w:p>
    <w:p w:rsidRPr="007B69FD" w:rsidR="00FB543A" w:rsidP="48114252" w:rsidRDefault="00FB543A" w14:paraId="67CB06F2" w14:textId="4EB71033">
      <w:pPr>
        <w:pStyle w:val="Background"/>
        <w:rPr>
          <w:b/>
          <w:sz w:val="32"/>
          <w:szCs w:val="32"/>
          <w:lang w:val="en-US"/>
        </w:rPr>
      </w:pPr>
      <w:r>
        <w:t>Historia: Wanaume wengi walikuwa na jina Yohana. Mtu aliyeandika kitabu hiki aliitwa Yohana. Kuanzia Yohana 1:6, mwandikaji huyo aliandika juu ya mtu mwingine aitwaye Yohana. Mtu huyo alikuwa mhubiri aliyebatiza watu, kwa hiyo aliitwa pia "Yohana Mbatizaji".</w:t>
      </w:r>
    </w:p>
    <w:p w:rsidRPr="00170DC8" w:rsidR="00170DC8" w:rsidP="62F4E0FE" w:rsidRDefault="00170DC8" w14:paraId="5B305135"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FB543A" w:rsidP="006D6990" w:rsidRDefault="00FB543A" w14:paraId="72D66A9F"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FB543A" w:rsidP="0042261F" w:rsidRDefault="00FB543A" w14:paraId="26C54781" w14:textId="1D021A15"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FB543A" w:rsidP="62F4E0FE" w:rsidRDefault="008F6E25" w14:paraId="7954EF82" w14:textId="17DF328D" w14:noSpellErr="1">
      <w:pPr>
        <w:pStyle w:val="Checklistmulti-line"/>
        <w:numPr>
          <w:ilvl w:val="0"/>
          <w:numId w:val="0"/>
        </w:numPr>
      </w:pPr>
      <w:r w:rsidRPr="62F4E0FE" w:rsidR="62F4E0FE">
        <w:rPr>
          <w:lang w:val="en-US"/>
        </w:rPr>
        <w:t xml:space="preserve">Neno </w:t>
      </w:r>
      <w:r w:rsidRPr="62F4E0FE" w:rsidR="62F4E0FE">
        <w:rPr>
          <w:lang w:val="en-US"/>
        </w:rPr>
        <w:t>alifanyika</w:t>
      </w:r>
      <w:r w:rsidRPr="62F4E0FE" w:rsidR="62F4E0FE">
        <w:rPr>
          <w:lang w:val="en-US"/>
        </w:rPr>
        <w:t xml:space="preserve"> </w:t>
      </w:r>
      <w:r w:rsidRPr="62F4E0FE" w:rsidR="62F4E0FE">
        <w:rPr>
          <w:lang w:val="en-US"/>
        </w:rPr>
        <w:t>mwili</w:t>
      </w:r>
      <w:r w:rsidRPr="62F4E0FE" w:rsidR="62F4E0FE">
        <w:rPr>
          <w:lang w:val="en-US"/>
        </w:rPr>
        <w:t xml:space="preserve"> (</w:t>
      </w:r>
      <w:r w:rsidRPr="62F4E0FE" w:rsidR="62F4E0FE">
        <w:rPr>
          <w:lang w:val="en-US"/>
        </w:rPr>
        <w:t>yaani</w:t>
      </w:r>
      <w:r w:rsidRPr="62F4E0FE" w:rsidR="62F4E0FE">
        <w:rPr>
          <w:lang w:val="en-US"/>
        </w:rPr>
        <w:t xml:space="preserve"> Yesu </w:t>
      </w:r>
      <w:r w:rsidRPr="62F4E0FE" w:rsidR="62F4E0FE">
        <w:rPr>
          <w:lang w:val="en-US"/>
        </w:rPr>
        <w:t>akawa</w:t>
      </w:r>
      <w:r w:rsidRPr="62F4E0FE" w:rsidR="62F4E0FE">
        <w:rPr>
          <w:lang w:val="en-US"/>
        </w:rPr>
        <w:t xml:space="preserve"> </w:t>
      </w:r>
      <w:r w:rsidRPr="62F4E0FE" w:rsidR="62F4E0FE">
        <w:rPr>
          <w:lang w:val="en-US"/>
        </w:rPr>
        <w:t>mwanadamu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aliishi</w:t>
      </w:r>
      <w:r w:rsidRPr="62F4E0FE" w:rsidR="62F4E0FE">
        <w:rPr>
          <w:lang w:val="en-US"/>
        </w:rPr>
        <w:t xml:space="preserve"> </w:t>
      </w:r>
      <w:r w:rsidRPr="62F4E0FE" w:rsidR="62F4E0FE">
        <w:rPr>
          <w:lang w:val="en-US"/>
        </w:rPr>
        <w:t>miongoni</w:t>
      </w:r>
      <w:r w:rsidRPr="62F4E0FE" w:rsidR="62F4E0FE">
        <w:rPr>
          <w:lang w:val="en-US"/>
        </w:rPr>
        <w:t xml:space="preserve"> </w:t>
      </w:r>
      <w:r w:rsidRPr="62F4E0FE" w:rsidR="62F4E0FE">
        <w:rPr>
          <w:lang w:val="en-US"/>
        </w:rPr>
        <w:t>mwa</w:t>
      </w:r>
      <w:r w:rsidRPr="62F4E0FE" w:rsidR="62F4E0FE">
        <w:rPr>
          <w:lang w:val="en-US"/>
        </w:rPr>
        <w:t xml:space="preserve"> </w:t>
      </w:r>
      <w:r w:rsidRPr="62F4E0FE" w:rsidR="62F4E0FE">
        <w:rPr>
          <w:lang w:val="en-US"/>
        </w:rPr>
        <w:t>watu</w:t>
      </w:r>
      <w:r w:rsidRPr="62F4E0FE" w:rsidR="62F4E0FE">
        <w:rPr>
          <w:lang w:val="en-US"/>
        </w:rPr>
        <w:t>. [1:14]</w:t>
      </w:r>
    </w:p>
    <w:p w:rsidRPr="007B69FD" w:rsidR="00FB543A" w:rsidP="62F4E0FE" w:rsidRDefault="00FB543A" w14:paraId="4A7551A7" w14:textId="79D87B53" w14:noSpellErr="1">
      <w:pPr>
        <w:pStyle w:val="Checklistmulti-line"/>
        <w:numPr>
          <w:ilvl w:val="0"/>
          <w:numId w:val="0"/>
        </w:numPr>
      </w:pPr>
      <w:r w:rsidRPr="62F4E0FE" w:rsidR="62F4E0FE">
        <w:rPr>
          <w:lang w:val="en-US"/>
        </w:rPr>
        <w:t xml:space="preserve">Neno, </w:t>
      </w:r>
      <w:r w:rsidRPr="62F4E0FE" w:rsidR="62F4E0FE">
        <w:rPr>
          <w:lang w:val="en-US"/>
        </w:rPr>
        <w:t>akiwa</w:t>
      </w:r>
      <w:r w:rsidRPr="62F4E0FE" w:rsidR="62F4E0FE">
        <w:rPr>
          <w:lang w:val="en-US"/>
        </w:rPr>
        <w:t xml:space="preserve"> Mwana </w:t>
      </w:r>
      <w:r w:rsidRPr="62F4E0FE" w:rsidR="62F4E0FE">
        <w:rPr>
          <w:lang w:val="en-US"/>
        </w:rPr>
        <w:t>mzaliwa-pekee</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Baba, ana </w:t>
      </w:r>
      <w:r w:rsidRPr="62F4E0FE" w:rsidR="62F4E0FE">
        <w:rPr>
          <w:lang w:val="en-US"/>
        </w:rPr>
        <w:t>utukufu</w:t>
      </w:r>
      <w:r w:rsidRPr="62F4E0FE" w:rsidR="62F4E0FE">
        <w:rPr>
          <w:lang w:val="en-US"/>
        </w:rPr>
        <w:t>. [1:14]</w:t>
      </w:r>
    </w:p>
    <w:p w:rsidRPr="007B69FD" w:rsidR="00FB543A" w:rsidP="62F4E0FE" w:rsidRDefault="00FB543A" w14:paraId="11CA3E3A" w14:textId="08A4C6FE" w14:noSpellErr="1">
      <w:pPr>
        <w:pStyle w:val="Checklistmulti-line"/>
        <w:numPr>
          <w:ilvl w:val="0"/>
          <w:numId w:val="0"/>
        </w:numPr>
      </w:pPr>
      <w:r w:rsidRPr="62F4E0FE" w:rsidR="62F4E0FE">
        <w:rPr>
          <w:lang w:val="en-US"/>
        </w:rPr>
        <w:t xml:space="preserve">Yohana </w:t>
      </w:r>
      <w:r w:rsidRPr="62F4E0FE" w:rsidR="62F4E0FE">
        <w:rPr>
          <w:lang w:val="en-US"/>
        </w:rPr>
        <w:t>Mbatizaji</w:t>
      </w:r>
      <w:r w:rsidRPr="62F4E0FE" w:rsidR="62F4E0FE">
        <w:rPr>
          <w:lang w:val="en-US"/>
        </w:rPr>
        <w:t xml:space="preserve"> </w:t>
      </w:r>
      <w:r w:rsidRPr="62F4E0FE" w:rsidR="62F4E0FE">
        <w:rPr>
          <w:lang w:val="en-US"/>
        </w:rPr>
        <w:t>alitoa</w:t>
      </w:r>
      <w:r w:rsidRPr="62F4E0FE" w:rsidR="62F4E0FE">
        <w:rPr>
          <w:lang w:val="en-US"/>
        </w:rPr>
        <w:t xml:space="preserve"> </w:t>
      </w:r>
      <w:r w:rsidRPr="62F4E0FE" w:rsidR="62F4E0FE">
        <w:rPr>
          <w:lang w:val="en-US"/>
        </w:rPr>
        <w:t>ushahidi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Neno. [1:15]</w:t>
      </w:r>
    </w:p>
    <w:p w:rsidRPr="007B69FD" w:rsidR="00FB543A" w:rsidP="62F4E0FE" w:rsidRDefault="00FB543A" w14:paraId="16C1E049" w14:textId="1FA7778B" w14:noSpellErr="1">
      <w:pPr>
        <w:pStyle w:val="Checklistmulti-line"/>
        <w:numPr>
          <w:ilvl w:val="0"/>
          <w:numId w:val="0"/>
        </w:numPr>
      </w:pPr>
      <w:r w:rsidRPr="62F4E0FE" w:rsidR="62F4E0FE">
        <w:rPr>
          <w:lang w:val="en-US"/>
        </w:rPr>
        <w:t xml:space="preserve">Neema </w:t>
      </w:r>
      <w:r w:rsidRPr="62F4E0FE" w:rsidR="62F4E0FE">
        <w:rPr>
          <w:lang w:val="en-US"/>
        </w:rPr>
        <w:t>na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zilikuja</w:t>
      </w:r>
      <w:r w:rsidRPr="62F4E0FE" w:rsidR="62F4E0FE">
        <w:rPr>
          <w:lang w:val="en-US"/>
        </w:rPr>
        <w:t xml:space="preserve"> </w:t>
      </w:r>
      <w:r w:rsidRPr="62F4E0FE" w:rsidR="62F4E0FE">
        <w:rPr>
          <w:lang w:val="en-US"/>
        </w:rPr>
        <w:t>kupitia</w:t>
      </w:r>
      <w:r w:rsidRPr="62F4E0FE" w:rsidR="62F4E0FE">
        <w:rPr>
          <w:lang w:val="en-US"/>
        </w:rPr>
        <w:t xml:space="preserve"> Yesu Kristo. [1:17]</w:t>
      </w:r>
    </w:p>
    <w:p w:rsidRPr="007B69FD" w:rsidR="00FB543A" w:rsidP="62F4E0FE" w:rsidRDefault="00FB543A" w14:paraId="26C60040" w14:textId="5FAD9A05" w14:noSpellErr="1">
      <w:pPr>
        <w:pStyle w:val="Checklistmulti-line"/>
        <w:numPr>
          <w:ilvl w:val="0"/>
          <w:numId w:val="0"/>
        </w:numPr>
      </w:pPr>
      <w:r w:rsidRPr="62F4E0FE" w:rsidR="62F4E0FE">
        <w:rPr>
          <w:lang w:val="en-US"/>
        </w:rPr>
        <w:t xml:space="preserve">Hakuna </w:t>
      </w:r>
      <w:r w:rsidRPr="62F4E0FE" w:rsidR="62F4E0FE">
        <w:rPr>
          <w:lang w:val="en-US"/>
        </w:rPr>
        <w:t>mtu</w:t>
      </w:r>
      <w:r w:rsidRPr="62F4E0FE" w:rsidR="62F4E0FE">
        <w:rPr>
          <w:lang w:val="en-US"/>
        </w:rPr>
        <w:t xml:space="preserve"> </w:t>
      </w:r>
      <w:r w:rsidRPr="62F4E0FE" w:rsidR="62F4E0FE">
        <w:rPr>
          <w:lang w:val="en-US"/>
        </w:rPr>
        <w:t>aliyemwona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wowote</w:t>
      </w:r>
      <w:r w:rsidRPr="62F4E0FE" w:rsidR="62F4E0FE">
        <w:rPr>
          <w:lang w:val="en-US"/>
        </w:rPr>
        <w:t xml:space="preserve">, </w:t>
      </w:r>
      <w:r w:rsidRPr="62F4E0FE" w:rsidR="62F4E0FE">
        <w:rPr>
          <w:lang w:val="en-US"/>
        </w:rPr>
        <w:t>ila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Mungu</w:t>
      </w:r>
      <w:r w:rsidRPr="62F4E0FE" w:rsidR="62F4E0FE">
        <w:rPr>
          <w:lang w:val="en-US"/>
        </w:rPr>
        <w:t xml:space="preserve"> Mwana </w:t>
      </w:r>
      <w:r w:rsidRPr="62F4E0FE" w:rsidR="62F4E0FE">
        <w:rPr>
          <w:lang w:val="en-US"/>
        </w:rPr>
        <w:t>pekee</w:t>
      </w:r>
      <w:r w:rsidRPr="62F4E0FE" w:rsidR="62F4E0FE">
        <w:rPr>
          <w:lang w:val="en-US"/>
        </w:rPr>
        <w:t xml:space="preserve">, </w:t>
      </w:r>
      <w:r w:rsidRPr="62F4E0FE" w:rsidR="62F4E0FE">
        <w:rPr>
          <w:lang w:val="en-US"/>
        </w:rPr>
        <w:t>aliye</w:t>
      </w:r>
      <w:r w:rsidRPr="62F4E0FE" w:rsidR="62F4E0FE">
        <w:rPr>
          <w:lang w:val="en-US"/>
        </w:rPr>
        <w:t xml:space="preserve"> </w:t>
      </w:r>
      <w:r w:rsidRPr="62F4E0FE" w:rsidR="62F4E0FE">
        <w:rPr>
          <w:lang w:val="en-US"/>
        </w:rPr>
        <w:t>kifuani</w:t>
      </w:r>
      <w:r w:rsidRPr="62F4E0FE" w:rsidR="62F4E0FE">
        <w:rPr>
          <w:lang w:val="en-US"/>
        </w:rPr>
        <w:t xml:space="preserve"> </w:t>
      </w:r>
      <w:r w:rsidRPr="62F4E0FE" w:rsidR="62F4E0FE">
        <w:rPr>
          <w:lang w:val="en-US"/>
        </w:rPr>
        <w:t>mwa</w:t>
      </w:r>
      <w:r w:rsidRPr="62F4E0FE" w:rsidR="62F4E0FE">
        <w:rPr>
          <w:lang w:val="en-US"/>
        </w:rPr>
        <w:t xml:space="preserve"> Baba </w:t>
      </w:r>
      <w:r w:rsidRPr="62F4E0FE" w:rsidR="62F4E0FE">
        <w:rPr>
          <w:lang w:val="en-US"/>
        </w:rPr>
        <w:t>ndiye</w:t>
      </w:r>
      <w:r w:rsidRPr="62F4E0FE" w:rsidR="62F4E0FE">
        <w:rPr>
          <w:lang w:val="en-US"/>
        </w:rPr>
        <w:t xml:space="preserve"> </w:t>
      </w:r>
      <w:r w:rsidRPr="62F4E0FE" w:rsidR="62F4E0FE">
        <w:rPr>
          <w:lang w:val="en-US"/>
        </w:rPr>
        <w:t>ambaye</w:t>
      </w:r>
      <w:r w:rsidRPr="62F4E0FE" w:rsidR="62F4E0FE">
        <w:rPr>
          <w:lang w:val="en-US"/>
        </w:rPr>
        <w:t xml:space="preserve"> </w:t>
      </w:r>
      <w:r w:rsidRPr="62F4E0FE" w:rsidR="62F4E0FE">
        <w:rPr>
          <w:lang w:val="en-US"/>
        </w:rPr>
        <w:t>amemdhihirisha</w:t>
      </w:r>
      <w:r w:rsidRPr="62F4E0FE" w:rsidR="62F4E0FE">
        <w:rPr>
          <w:lang w:val="en-US"/>
        </w:rPr>
        <w:t>. [1:18]</w:t>
      </w:r>
    </w:p>
    <w:p w:rsidRPr="007B69FD" w:rsidR="00FB543A" w:rsidP="003274AB" w:rsidRDefault="00FB543A" w14:paraId="150465C7"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FB543A" w:rsidP="0042261F" w:rsidRDefault="003947E5" w14:paraId="64C1448E" w14:textId="76D1C8AA"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FB543A" w:rsidP="62F4E0FE" w:rsidRDefault="008F6E25" w14:paraId="656FDD71" w14:textId="21FA96BF" w14:noSpellErr="1">
      <w:pPr>
        <w:numPr>
          <w:ilvl w:val="0"/>
          <w:numId w:val="34"/>
        </w:numPr>
        <w:rPr>
          <w:sz w:val="20"/>
          <w:szCs w:val="20"/>
          <w:lang w:val="en-US"/>
        </w:rPr>
      </w:pPr>
      <w:r w:rsidRPr="62F4E0FE" w:rsidR="62F4E0FE">
        <w:rPr>
          <w:lang w:val="en-US"/>
        </w:rPr>
        <w:t xml:space="preserve">[1:14] Neno </w:t>
      </w:r>
      <w:r w:rsidRPr="62F4E0FE" w:rsidR="62F4E0FE">
        <w:rPr>
          <w:lang w:val="en-US"/>
        </w:rPr>
        <w:t>alikuja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nini</w:t>
      </w:r>
      <w:r w:rsidRPr="62F4E0FE" w:rsidR="62F4E0FE">
        <w:rPr>
          <w:lang w:val="en-US"/>
        </w:rPr>
        <w:t>?</w:t>
      </w:r>
    </w:p>
    <w:p w:rsidRPr="007B69FD" w:rsidR="00FB543A" w:rsidP="48114252" w:rsidRDefault="00FB543A" w14:paraId="0F8F1A6F" w14:textId="77777777">
      <w:pPr>
        <w:ind w:left="720"/>
        <w:rPr>
          <w:sz w:val="20"/>
          <w:szCs w:val="20"/>
          <w:lang w:val="en-US"/>
        </w:rPr>
      </w:pPr>
      <w:r>
        <w:t>Neno alifanyika mwili, akakaa miongoni mwa wanadamu.</w:t>
      </w:r>
    </w:p>
    <w:p w:rsidRPr="007B69FD" w:rsidR="00FB543A" w:rsidP="00FB543A" w:rsidRDefault="00FB543A" w14:paraId="7FF5DAC1" w14:textId="77777777">
      <w:pPr>
        <w:ind w:left="720"/>
        <w:rPr>
          <w:sz w:val="20"/>
          <w:szCs w:val="20"/>
        </w:rPr>
      </w:pPr>
      <w:r/>
    </w:p>
    <w:p w:rsidRPr="007B69FD" w:rsidR="00FB543A" w:rsidP="0099152C" w:rsidRDefault="008F6E25" w14:paraId="15D6146E" w14:textId="2575EA91">
      <w:pPr>
        <w:numPr>
          <w:ilvl w:val="0"/>
          <w:numId w:val="34"/>
        </w:numPr>
        <w:rPr>
          <w:sz w:val="20"/>
          <w:szCs w:val="20"/>
          <w:lang w:val="en-US"/>
        </w:rPr>
      </w:pPr>
      <w:r>
        <w:t>[1:14] Unafikiri inamaanisha nini kwamba Neno alifanyika mwili?</w:t>
      </w:r>
    </w:p>
    <w:p w:rsidRPr="007B69FD" w:rsidR="00FB543A" w:rsidP="48114252" w:rsidRDefault="00FB543A" w14:paraId="50DA6C3E" w14:textId="6A3E2E5B">
      <w:pPr>
        <w:ind w:left="360" w:firstLine="360"/>
        <w:rPr>
          <w:sz w:val="20"/>
          <w:szCs w:val="20"/>
          <w:lang w:val="en-US"/>
        </w:rPr>
      </w:pPr>
      <w:r>
        <w:t>Hii yaonyesha kwamba Neno (Yesu, Mungu Mwana) alikuja kuwa mwanadamu.</w:t>
      </w:r>
    </w:p>
    <w:p w:rsidRPr="007B69FD" w:rsidR="00FB543A" w:rsidP="00FB543A" w:rsidRDefault="00FB543A" w14:paraId="66776DC6" w14:textId="77777777">
      <w:pPr>
        <w:ind w:left="360" w:firstLine="360"/>
        <w:rPr>
          <w:sz w:val="20"/>
          <w:szCs w:val="20"/>
        </w:rPr>
      </w:pPr>
      <w:r/>
    </w:p>
    <w:p w:rsidRPr="007B69FD" w:rsidR="00FB543A" w:rsidP="62F4E0FE" w:rsidRDefault="008F6E25" w14:paraId="0EBB2A50" w14:textId="37B47399" w14:noSpellErr="1">
      <w:pPr>
        <w:numPr>
          <w:ilvl w:val="0"/>
          <w:numId w:val="34"/>
        </w:numPr>
        <w:rPr>
          <w:sz w:val="20"/>
          <w:szCs w:val="20"/>
          <w:lang w:val="en-US"/>
        </w:rPr>
      </w:pPr>
      <w:r w:rsidRPr="62F4E0FE" w:rsidR="62F4E0FE">
        <w:rPr>
          <w:lang w:val="en-US"/>
        </w:rPr>
        <w:t xml:space="preserve">[1:14] Yohana </w:t>
      </w:r>
      <w:r w:rsidRPr="62F4E0FE" w:rsidR="62F4E0FE">
        <w:rPr>
          <w:lang w:val="en-US"/>
        </w:rPr>
        <w:t>alisema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mashahidi</w:t>
      </w:r>
      <w:r w:rsidRPr="62F4E0FE" w:rsidR="62F4E0FE">
        <w:rPr>
          <w:lang w:val="en-US"/>
        </w:rPr>
        <w:t xml:space="preserve"> </w:t>
      </w:r>
      <w:r w:rsidRPr="62F4E0FE" w:rsidR="62F4E0FE">
        <w:rPr>
          <w:lang w:val="en-US"/>
        </w:rPr>
        <w:t>wengine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kujionea</w:t>
      </w:r>
      <w:r w:rsidRPr="62F4E0FE" w:rsidR="62F4E0FE">
        <w:rPr>
          <w:lang w:val="en-US"/>
        </w:rPr>
        <w:t xml:space="preserve"> </w:t>
      </w:r>
      <w:r w:rsidRPr="62F4E0FE" w:rsidR="62F4E0FE">
        <w:rPr>
          <w:lang w:val="en-US"/>
        </w:rPr>
        <w:t>waliona</w:t>
      </w:r>
      <w:r w:rsidRPr="62F4E0FE" w:rsidR="62F4E0FE">
        <w:rPr>
          <w:lang w:val="en-US"/>
        </w:rPr>
        <w:t xml:space="preserve"> </w:t>
      </w:r>
      <w:r w:rsidRPr="62F4E0FE" w:rsidR="62F4E0FE">
        <w:rPr>
          <w:lang w:val="en-US"/>
        </w:rPr>
        <w:t>nini</w:t>
      </w:r>
      <w:r w:rsidRPr="62F4E0FE" w:rsidR="62F4E0FE">
        <w:rPr>
          <w:lang w:val="en-US"/>
        </w:rPr>
        <w:t>?</w:t>
      </w:r>
    </w:p>
    <w:p w:rsidRPr="007B69FD" w:rsidR="00FB543A" w:rsidP="62F4E0FE" w:rsidRDefault="00FB543A" w14:paraId="3D52E953" w14:textId="334B2175" w14:noSpellErr="1">
      <w:pPr>
        <w:ind w:left="720"/>
        <w:rPr>
          <w:sz w:val="20"/>
          <w:szCs w:val="20"/>
          <w:lang w:val="en-US"/>
        </w:rPr>
      </w:pPr>
      <w:r w:rsidRPr="62F4E0FE" w:rsidR="62F4E0FE">
        <w:rPr>
          <w:lang w:val="en-US"/>
        </w:rPr>
        <w:t>Waliona</w:t>
      </w:r>
      <w:r w:rsidRPr="62F4E0FE" w:rsidR="62F4E0FE">
        <w:rPr>
          <w:lang w:val="en-US"/>
        </w:rPr>
        <w:t xml:space="preserve"> </w:t>
      </w:r>
      <w:r w:rsidRPr="62F4E0FE" w:rsidR="62F4E0FE">
        <w:rPr>
          <w:lang w:val="en-US"/>
        </w:rPr>
        <w:t>utukufu</w:t>
      </w:r>
      <w:r w:rsidRPr="62F4E0FE" w:rsidR="62F4E0FE">
        <w:rPr>
          <w:lang w:val="en-US"/>
        </w:rPr>
        <w:t xml:space="preserve"> </w:t>
      </w:r>
      <w:r w:rsidRPr="62F4E0FE" w:rsidR="62F4E0FE">
        <w:rPr>
          <w:lang w:val="en-US"/>
        </w:rPr>
        <w:t>wa</w:t>
      </w:r>
      <w:r w:rsidRPr="62F4E0FE" w:rsidR="62F4E0FE">
        <w:rPr>
          <w:lang w:val="en-US"/>
        </w:rPr>
        <w:t xml:space="preserve"> Neno, Mwana </w:t>
      </w:r>
      <w:r w:rsidRPr="62F4E0FE" w:rsidR="62F4E0FE">
        <w:rPr>
          <w:lang w:val="en-US"/>
        </w:rPr>
        <w:t>mzaliwa-pekee</w:t>
      </w:r>
      <w:r w:rsidRPr="62F4E0FE" w:rsidR="62F4E0FE">
        <w:rPr>
          <w:lang w:val="en-US"/>
        </w:rPr>
        <w:t>.</w:t>
      </w:r>
    </w:p>
    <w:p w:rsidRPr="007B69FD" w:rsidR="00FB543A" w:rsidP="00FB543A" w:rsidRDefault="00FB543A" w14:paraId="30CDD9B7" w14:textId="77777777">
      <w:pPr>
        <w:ind w:left="720"/>
        <w:rPr>
          <w:sz w:val="20"/>
          <w:szCs w:val="20"/>
        </w:rPr>
      </w:pPr>
      <w:r/>
    </w:p>
    <w:p w:rsidRPr="007B69FD" w:rsidR="00FB543A" w:rsidP="0099152C" w:rsidRDefault="008F6E25" w14:paraId="6425FCAC" w14:textId="20C393E5">
      <w:pPr>
        <w:numPr>
          <w:ilvl w:val="0"/>
          <w:numId w:val="34"/>
        </w:numPr>
        <w:rPr>
          <w:sz w:val="20"/>
          <w:szCs w:val="20"/>
          <w:lang w:val="en-US"/>
        </w:rPr>
      </w:pPr>
      <w:r>
        <w:t>[1:14] Katika mstari wa 14, unafikiri ni nani aliyetoka kwa Baba?</w:t>
      </w:r>
    </w:p>
    <w:p w:rsidRPr="007B69FD" w:rsidR="00FB543A" w:rsidP="62F4E0FE" w:rsidRDefault="00FB543A" w14:paraId="205B3F5C" w14:textId="4A72BDC0" w14:noSpellErr="1">
      <w:pPr>
        <w:ind w:left="720"/>
        <w:rPr>
          <w:sz w:val="20"/>
          <w:szCs w:val="20"/>
          <w:lang w:val="en-US"/>
        </w:rPr>
      </w:pPr>
      <w:r w:rsidRPr="62F4E0FE" w:rsidR="62F4E0FE">
        <w:rPr>
          <w:lang w:val="en-US"/>
        </w:rPr>
        <w:t>Andiko</w:t>
      </w:r>
      <w:r w:rsidRPr="62F4E0FE" w:rsidR="62F4E0FE">
        <w:rPr>
          <w:lang w:val="en-US"/>
        </w:rPr>
        <w:t xml:space="preserve"> </w:t>
      </w:r>
      <w:r w:rsidRPr="62F4E0FE" w:rsidR="62F4E0FE">
        <w:rPr>
          <w:lang w:val="en-US"/>
        </w:rPr>
        <w:t>hili</w:t>
      </w:r>
      <w:r w:rsidRPr="62F4E0FE" w:rsidR="62F4E0FE">
        <w:rPr>
          <w:lang w:val="en-US"/>
        </w:rPr>
        <w:t xml:space="preserve"> </w:t>
      </w:r>
      <w:r w:rsidRPr="62F4E0FE" w:rsidR="62F4E0FE">
        <w:rPr>
          <w:lang w:val="en-US"/>
        </w:rPr>
        <w:t>laonyesha</w:t>
      </w:r>
      <w:r w:rsidRPr="62F4E0FE" w:rsidR="62F4E0FE">
        <w:rPr>
          <w:lang w:val="en-US"/>
        </w:rPr>
        <w:t xml:space="preserve"> </w:t>
      </w:r>
      <w:r w:rsidRPr="62F4E0FE" w:rsidR="62F4E0FE">
        <w:rPr>
          <w:lang w:val="en-US"/>
        </w:rPr>
        <w:t>kwamba</w:t>
      </w:r>
      <w:r w:rsidRPr="62F4E0FE" w:rsidR="62F4E0FE">
        <w:rPr>
          <w:lang w:val="en-US"/>
        </w:rPr>
        <w:t xml:space="preserve"> yule </w:t>
      </w:r>
      <w:r w:rsidRPr="62F4E0FE" w:rsidR="62F4E0FE">
        <w:rPr>
          <w:lang w:val="en-US"/>
        </w:rPr>
        <w:t>aliyetoka</w:t>
      </w:r>
      <w:r w:rsidRPr="62F4E0FE" w:rsidR="62F4E0FE">
        <w:rPr>
          <w:lang w:val="en-US"/>
        </w:rPr>
        <w:t xml:space="preserve"> </w:t>
      </w:r>
      <w:r w:rsidRPr="62F4E0FE" w:rsidR="62F4E0FE">
        <w:rPr>
          <w:lang w:val="en-US"/>
        </w:rPr>
        <w:t>kwa</w:t>
      </w:r>
      <w:r w:rsidRPr="62F4E0FE" w:rsidR="62F4E0FE">
        <w:rPr>
          <w:lang w:val="en-US"/>
        </w:rPr>
        <w:t xml:space="preserve"> Baba </w:t>
      </w:r>
      <w:r w:rsidRPr="62F4E0FE" w:rsidR="62F4E0FE">
        <w:rPr>
          <w:lang w:val="en-US"/>
        </w:rPr>
        <w:t>ni</w:t>
      </w:r>
      <w:r w:rsidRPr="62F4E0FE" w:rsidR="62F4E0FE">
        <w:rPr>
          <w:lang w:val="en-US"/>
        </w:rPr>
        <w:t xml:space="preserve"> Mwana </w:t>
      </w:r>
      <w:r w:rsidRPr="62F4E0FE" w:rsidR="62F4E0FE">
        <w:rPr>
          <w:lang w:val="en-US"/>
        </w:rPr>
        <w:t>mzaliwa-pekee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FB543A" w:rsidP="00FB543A" w:rsidRDefault="00FB543A" w14:paraId="679A5CF9" w14:textId="77777777">
      <w:pPr>
        <w:ind w:left="720"/>
        <w:rPr>
          <w:sz w:val="20"/>
          <w:szCs w:val="20"/>
        </w:rPr>
      </w:pPr>
      <w:r/>
    </w:p>
    <w:p w:rsidRPr="007B69FD" w:rsidR="00FB543A" w:rsidP="62F4E0FE" w:rsidRDefault="008F6E25" w14:paraId="27EDB146" w14:textId="0A0D6D78" w14:noSpellErr="1">
      <w:pPr>
        <w:numPr>
          <w:ilvl w:val="0"/>
          <w:numId w:val="34"/>
        </w:numPr>
        <w:rPr>
          <w:sz w:val="20"/>
          <w:szCs w:val="20"/>
          <w:lang w:val="en-US"/>
        </w:rPr>
      </w:pPr>
      <w:r w:rsidRPr="62F4E0FE" w:rsidR="62F4E0FE">
        <w:rPr>
          <w:lang w:val="en-US"/>
        </w:rPr>
        <w:t xml:space="preserve">[1:15]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Yohana </w:t>
      </w:r>
      <w:r w:rsidRPr="62F4E0FE" w:rsidR="62F4E0FE">
        <w:rPr>
          <w:lang w:val="en-US"/>
        </w:rPr>
        <w:t>Mbatizaji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Neno </w:t>
      </w:r>
      <w:r w:rsidRPr="62F4E0FE" w:rsidR="62F4E0FE">
        <w:rPr>
          <w:lang w:val="en-US"/>
        </w:rPr>
        <w:t>alikuwa</w:t>
      </w:r>
      <w:r w:rsidRPr="62F4E0FE" w:rsidR="62F4E0FE">
        <w:rPr>
          <w:lang w:val="en-US"/>
        </w:rPr>
        <w:t xml:space="preserve"> </w:t>
      </w:r>
      <w:r w:rsidRPr="62F4E0FE" w:rsidR="62F4E0FE">
        <w:rPr>
          <w:lang w:val="en-US"/>
        </w:rPr>
        <w:t>mkuu</w:t>
      </w:r>
      <w:r w:rsidRPr="62F4E0FE" w:rsidR="62F4E0FE">
        <w:rPr>
          <w:lang w:val="en-US"/>
        </w:rPr>
        <w:t xml:space="preserve"> </w:t>
      </w:r>
      <w:r w:rsidRPr="62F4E0FE" w:rsidR="62F4E0FE">
        <w:rPr>
          <w:lang w:val="en-US"/>
        </w:rPr>
        <w:t>kuliko</w:t>
      </w:r>
      <w:r w:rsidRPr="62F4E0FE" w:rsidR="62F4E0FE">
        <w:rPr>
          <w:lang w:val="en-US"/>
        </w:rPr>
        <w:t xml:space="preserve"> </w:t>
      </w:r>
      <w:r w:rsidRPr="62F4E0FE" w:rsidR="62F4E0FE">
        <w:rPr>
          <w:lang w:val="en-US"/>
        </w:rPr>
        <w:t>yeye</w:t>
      </w:r>
      <w:r w:rsidRPr="62F4E0FE" w:rsidR="62F4E0FE">
        <w:rPr>
          <w:lang w:val="en-US"/>
        </w:rPr>
        <w:t>?</w:t>
      </w:r>
    </w:p>
    <w:p w:rsidRPr="007B69FD" w:rsidR="00FB543A" w:rsidP="62F4E0FE" w:rsidRDefault="00FB543A" w14:paraId="64B684B9" w14:textId="170796FE" w14:noSpellErr="1">
      <w:pPr>
        <w:ind w:left="720"/>
        <w:rPr>
          <w:sz w:val="20"/>
          <w:szCs w:val="20"/>
          <w:lang w:val="en-US"/>
        </w:rPr>
      </w:pPr>
      <w:r w:rsidRPr="62F4E0FE" w:rsidR="62F4E0FE">
        <w:rPr>
          <w:lang w:val="en-US"/>
        </w:rPr>
        <w:t xml:space="preserve">Neno </w:t>
      </w:r>
      <w:r w:rsidRPr="62F4E0FE" w:rsidR="62F4E0FE">
        <w:rPr>
          <w:lang w:val="en-US"/>
        </w:rPr>
        <w:t>alikuwa</w:t>
      </w:r>
      <w:r w:rsidRPr="62F4E0FE" w:rsidR="62F4E0FE">
        <w:rPr>
          <w:lang w:val="en-US"/>
        </w:rPr>
        <w:t xml:space="preserve"> </w:t>
      </w:r>
      <w:r w:rsidRPr="62F4E0FE" w:rsidR="62F4E0FE">
        <w:rPr>
          <w:lang w:val="en-US"/>
        </w:rPr>
        <w:t>mkuu</w:t>
      </w:r>
      <w:r w:rsidRPr="62F4E0FE" w:rsidR="62F4E0FE">
        <w:rPr>
          <w:lang w:val="en-US"/>
        </w:rPr>
        <w:t xml:space="preserve"> </w:t>
      </w:r>
      <w:r w:rsidRPr="62F4E0FE" w:rsidR="62F4E0FE">
        <w:rPr>
          <w:lang w:val="en-US"/>
        </w:rPr>
        <w:t>kuliko</w:t>
      </w:r>
      <w:r w:rsidRPr="62F4E0FE" w:rsidR="62F4E0FE">
        <w:rPr>
          <w:lang w:val="en-US"/>
        </w:rPr>
        <w:t xml:space="preserve"> Yohana </w:t>
      </w:r>
      <w:r w:rsidRPr="62F4E0FE" w:rsidR="62F4E0FE">
        <w:rPr>
          <w:lang w:val="en-US"/>
        </w:rPr>
        <w:t>Mbatizaji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Neno </w:t>
      </w:r>
      <w:r w:rsidRPr="62F4E0FE" w:rsidR="62F4E0FE">
        <w:rPr>
          <w:lang w:val="en-US"/>
        </w:rPr>
        <w:t>alikuwa</w:t>
      </w:r>
      <w:r w:rsidRPr="62F4E0FE" w:rsidR="62F4E0FE">
        <w:rPr>
          <w:lang w:val="en-US"/>
        </w:rPr>
        <w:t xml:space="preserve"> </w:t>
      </w:r>
      <w:r w:rsidRPr="62F4E0FE" w:rsidR="62F4E0FE">
        <w:rPr>
          <w:lang w:val="en-US"/>
        </w:rPr>
        <w:t>kabla</w:t>
      </w:r>
      <w:r w:rsidRPr="62F4E0FE" w:rsidR="62F4E0FE">
        <w:rPr>
          <w:lang w:val="en-US"/>
        </w:rPr>
        <w:t xml:space="preserve"> </w:t>
      </w:r>
      <w:r w:rsidRPr="62F4E0FE" w:rsidR="62F4E0FE">
        <w:rPr>
          <w:lang w:val="en-US"/>
        </w:rPr>
        <w:t>yake</w:t>
      </w:r>
      <w:r w:rsidRPr="62F4E0FE" w:rsidR="62F4E0FE">
        <w:rPr>
          <w:lang w:val="en-US"/>
        </w:rPr>
        <w:t>.</w:t>
      </w:r>
    </w:p>
    <w:p w:rsidRPr="007B69FD" w:rsidR="00FB543A" w:rsidP="00FB543A" w:rsidRDefault="00FB543A" w14:paraId="490E932F" w14:textId="77777777">
      <w:pPr>
        <w:ind w:left="720"/>
        <w:rPr>
          <w:sz w:val="20"/>
          <w:szCs w:val="20"/>
        </w:rPr>
      </w:pPr>
      <w:r/>
    </w:p>
    <w:p w:rsidRPr="007B69FD" w:rsidR="00FB543A" w:rsidP="62F4E0FE" w:rsidRDefault="008F6E25" w14:paraId="4F315414" w14:textId="402D4DB0" w14:noSpellErr="1">
      <w:pPr>
        <w:numPr>
          <w:ilvl w:val="0"/>
          <w:numId w:val="34"/>
        </w:numPr>
        <w:rPr>
          <w:sz w:val="20"/>
          <w:szCs w:val="20"/>
          <w:lang w:val="en-US"/>
        </w:rPr>
      </w:pPr>
      <w:r w:rsidRPr="62F4E0FE" w:rsidR="62F4E0FE">
        <w:rPr>
          <w:lang w:val="en-US"/>
        </w:rPr>
        <w:t xml:space="preserve">[1:17] </w:t>
      </w:r>
      <w:r w:rsidRPr="62F4E0FE" w:rsidR="62F4E0FE">
        <w:rPr>
          <w:lang w:val="en-US"/>
        </w:rPr>
        <w:t>Mungu</w:t>
      </w:r>
      <w:r w:rsidRPr="62F4E0FE" w:rsidR="62F4E0FE">
        <w:rPr>
          <w:lang w:val="en-US"/>
        </w:rPr>
        <w:t xml:space="preserve"> </w:t>
      </w:r>
      <w:r w:rsidRPr="62F4E0FE" w:rsidR="62F4E0FE">
        <w:rPr>
          <w:lang w:val="en-US"/>
        </w:rPr>
        <w:t>alitoa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kupitia</w:t>
      </w:r>
      <w:r w:rsidRPr="62F4E0FE" w:rsidR="62F4E0FE">
        <w:rPr>
          <w:lang w:val="en-US"/>
        </w:rPr>
        <w:t xml:space="preserve"> Musa?</w:t>
      </w:r>
    </w:p>
    <w:p w:rsidRPr="007B69FD" w:rsidR="00FB543A" w:rsidP="62F4E0FE" w:rsidRDefault="00AE107C" w14:paraId="32737396" w14:textId="08BEB949"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alitoa</w:t>
      </w:r>
      <w:r w:rsidRPr="62F4E0FE" w:rsidR="62F4E0FE">
        <w:rPr>
          <w:lang w:val="en-US"/>
        </w:rPr>
        <w:t xml:space="preserve"> sheria </w:t>
      </w:r>
      <w:r w:rsidRPr="62F4E0FE" w:rsidR="62F4E0FE">
        <w:rPr>
          <w:lang w:val="en-US"/>
        </w:rPr>
        <w:t>kupitia</w:t>
      </w:r>
      <w:r w:rsidRPr="62F4E0FE" w:rsidR="62F4E0FE">
        <w:rPr>
          <w:lang w:val="en-US"/>
        </w:rPr>
        <w:t xml:space="preserve"> Musa.</w:t>
      </w:r>
    </w:p>
    <w:p w:rsidRPr="007B69FD" w:rsidR="00FB543A" w:rsidP="00FB543A" w:rsidRDefault="00FB543A" w14:paraId="1225FFB0" w14:textId="77777777">
      <w:pPr>
        <w:widowControl w:val="0"/>
        <w:ind w:left="720"/>
        <w:rPr>
          <w:sz w:val="20"/>
          <w:szCs w:val="20"/>
        </w:rPr>
      </w:pPr>
      <w:r/>
    </w:p>
    <w:p w:rsidRPr="007B69FD" w:rsidR="00FB543A" w:rsidP="62F4E0FE" w:rsidRDefault="008F6E25" w14:paraId="56CEAD45" w14:textId="250A4283" w14:noSpellErr="1">
      <w:pPr>
        <w:numPr>
          <w:ilvl w:val="0"/>
          <w:numId w:val="34"/>
        </w:numPr>
        <w:rPr>
          <w:sz w:val="20"/>
          <w:szCs w:val="20"/>
          <w:lang w:val="en-US"/>
        </w:rPr>
      </w:pPr>
      <w:r w:rsidRPr="62F4E0FE" w:rsidR="62F4E0FE">
        <w:rPr>
          <w:lang w:val="en-US"/>
        </w:rPr>
        <w:t xml:space="preserve">[1:14-17] Yohana kwanza </w:t>
      </w:r>
      <w:r w:rsidRPr="62F4E0FE" w:rsidR="62F4E0FE">
        <w:rPr>
          <w:lang w:val="en-US"/>
        </w:rPr>
        <w:t>aliandika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Yesu Kristo </w:t>
      </w:r>
      <w:r w:rsidRPr="62F4E0FE" w:rsidR="62F4E0FE">
        <w:rPr>
          <w:lang w:val="en-US"/>
        </w:rPr>
        <w:t>kwa</w:t>
      </w:r>
      <w:r w:rsidRPr="62F4E0FE" w:rsidR="62F4E0FE">
        <w:rPr>
          <w:lang w:val="en-US"/>
        </w:rPr>
        <w:t xml:space="preserve"> </w:t>
      </w:r>
      <w:r w:rsidRPr="62F4E0FE" w:rsidR="62F4E0FE">
        <w:rPr>
          <w:lang w:val="en-US"/>
        </w:rPr>
        <w:t>jina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17. </w:t>
      </w:r>
      <w:r w:rsidRPr="62F4E0FE" w:rsidR="62F4E0FE">
        <w:rPr>
          <w:lang w:val="en-US"/>
        </w:rPr>
        <w:t>Unafikiri</w:t>
      </w:r>
      <w:r w:rsidRPr="62F4E0FE" w:rsidR="62F4E0FE">
        <w:rPr>
          <w:lang w:val="en-US"/>
        </w:rPr>
        <w:t xml:space="preserve"> Yesu Kristo </w:t>
      </w:r>
      <w:r w:rsidRPr="62F4E0FE" w:rsidR="62F4E0FE">
        <w:rPr>
          <w:lang w:val="en-US"/>
        </w:rPr>
        <w:t>anahusianaje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habari</w:t>
      </w:r>
      <w:r w:rsidRPr="62F4E0FE" w:rsidR="62F4E0FE">
        <w:rPr>
          <w:lang w:val="en-US"/>
        </w:rPr>
        <w:t xml:space="preserve"> </w:t>
      </w:r>
      <w:r w:rsidRPr="62F4E0FE" w:rsidR="62F4E0FE">
        <w:rPr>
          <w:lang w:val="en-US"/>
        </w:rPr>
        <w:t>iliyo</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14-16?</w:t>
      </w:r>
    </w:p>
    <w:p w:rsidRPr="007B69FD" w:rsidR="00FB543A" w:rsidP="48114252" w:rsidRDefault="00AB528B" w14:paraId="51DA21F5" w14:textId="623363A0">
      <w:pPr>
        <w:ind w:left="720"/>
        <w:rPr>
          <w:sz w:val="20"/>
          <w:szCs w:val="20"/>
          <w:lang w:val="en-US"/>
        </w:rPr>
      </w:pPr>
      <w:r>
        <w:t>(Majibu yanaweza kutofautiana.) Kutokana na mistari hii, Yesu Kristo aweza kutambuliwa kuwa Neno aliyetenda mwili, yule mmoja tu aliyetoka kwa Baba, yule ambaye Yohana Mbatizaji alitoa ushahidi juu yake, na yule ambaye neema na kweli zilitoka kwake.</w:t>
      </w:r>
    </w:p>
    <w:p w:rsidRPr="007B69FD" w:rsidR="00FB543A" w:rsidP="00FB543A" w:rsidRDefault="00FB543A" w14:paraId="38559171" w14:textId="77777777">
      <w:pPr>
        <w:ind w:left="720"/>
        <w:rPr>
          <w:sz w:val="20"/>
          <w:szCs w:val="20"/>
        </w:rPr>
      </w:pPr>
      <w:r/>
    </w:p>
    <w:p w:rsidRPr="007B69FD" w:rsidR="00FB543A" w:rsidP="62F4E0FE" w:rsidRDefault="008F6E25" w14:paraId="45B962EF" w14:textId="15A672CF" w14:noSpellErr="1">
      <w:pPr>
        <w:numPr>
          <w:ilvl w:val="0"/>
          <w:numId w:val="34"/>
        </w:numPr>
        <w:rPr>
          <w:sz w:val="20"/>
          <w:szCs w:val="20"/>
          <w:lang w:val="en-US"/>
        </w:rPr>
      </w:pPr>
      <w:r w:rsidRPr="62F4E0FE" w:rsidR="62F4E0FE">
        <w:rPr>
          <w:lang w:val="en-US"/>
        </w:rPr>
        <w:t xml:space="preserve">[1:18] Ni </w:t>
      </w:r>
      <w:r w:rsidRPr="62F4E0FE" w:rsidR="62F4E0FE">
        <w:rPr>
          <w:lang w:val="en-US"/>
        </w:rPr>
        <w:t>nani</w:t>
      </w:r>
      <w:r w:rsidRPr="62F4E0FE" w:rsidR="62F4E0FE">
        <w:rPr>
          <w:lang w:val="en-US"/>
        </w:rPr>
        <w:t xml:space="preserve"> </w:t>
      </w:r>
      <w:r w:rsidRPr="62F4E0FE" w:rsidR="62F4E0FE">
        <w:rPr>
          <w:lang w:val="en-US"/>
        </w:rPr>
        <w:t>aliyemjulisha</w:t>
      </w:r>
      <w:r w:rsidRPr="62F4E0FE" w:rsidR="62F4E0FE">
        <w:rPr>
          <w:lang w:val="en-US"/>
        </w:rPr>
        <w:t xml:space="preserve"> </w:t>
      </w:r>
      <w:r w:rsidRPr="62F4E0FE" w:rsidR="62F4E0FE">
        <w:rPr>
          <w:lang w:val="en-US"/>
        </w:rPr>
        <w:t>Mungu</w:t>
      </w:r>
      <w:r w:rsidRPr="62F4E0FE" w:rsidR="62F4E0FE">
        <w:rPr>
          <w:lang w:val="en-US"/>
        </w:rPr>
        <w:t xml:space="preserve"> Baba </w:t>
      </w:r>
      <w:r w:rsidRPr="62F4E0FE" w:rsidR="62F4E0FE">
        <w:rPr>
          <w:lang w:val="en-US"/>
        </w:rPr>
        <w:t>kwa</w:t>
      </w:r>
      <w:r w:rsidRPr="62F4E0FE" w:rsidR="62F4E0FE">
        <w:rPr>
          <w:lang w:val="en-US"/>
        </w:rPr>
        <w:t xml:space="preserve"> </w:t>
      </w:r>
      <w:r w:rsidRPr="62F4E0FE" w:rsidR="62F4E0FE">
        <w:rPr>
          <w:lang w:val="en-US"/>
        </w:rPr>
        <w:t>watu</w:t>
      </w:r>
      <w:r w:rsidRPr="62F4E0FE" w:rsidR="62F4E0FE">
        <w:rPr>
          <w:lang w:val="en-US"/>
        </w:rPr>
        <w:t>?</w:t>
      </w:r>
    </w:p>
    <w:p w:rsidRPr="007B69FD" w:rsidR="00FB543A" w:rsidP="62F4E0FE" w:rsidRDefault="00FB543A" w14:paraId="74153E37" w14:textId="1AF0D778" w14:noSpellErr="1">
      <w:pPr>
        <w:ind w:left="720"/>
        <w:rPr>
          <w:sz w:val="20"/>
          <w:szCs w:val="20"/>
          <w:lang w:val="en-US"/>
        </w:rPr>
      </w:pPr>
      <w:r w:rsidRPr="62F4E0FE" w:rsidR="62F4E0FE">
        <w:rPr>
          <w:lang w:val="en-US"/>
        </w:rPr>
        <w:t xml:space="preserve">Mwana </w:t>
      </w:r>
      <w:r w:rsidRPr="62F4E0FE" w:rsidR="62F4E0FE">
        <w:rPr>
          <w:lang w:val="en-US"/>
        </w:rPr>
        <w:t>pekee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aliye</w:t>
      </w:r>
      <w:r w:rsidRPr="62F4E0FE" w:rsidR="62F4E0FE">
        <w:rPr>
          <w:lang w:val="en-US"/>
        </w:rPr>
        <w:t xml:space="preserve"> </w:t>
      </w:r>
      <w:r w:rsidRPr="62F4E0FE" w:rsidR="62F4E0FE">
        <w:rPr>
          <w:lang w:val="en-US"/>
        </w:rPr>
        <w:t>kifuani</w:t>
      </w:r>
      <w:r w:rsidRPr="62F4E0FE" w:rsidR="62F4E0FE">
        <w:rPr>
          <w:lang w:val="en-US"/>
        </w:rPr>
        <w:t xml:space="preserve"> </w:t>
      </w:r>
      <w:r w:rsidRPr="62F4E0FE" w:rsidR="62F4E0FE">
        <w:rPr>
          <w:lang w:val="en-US"/>
        </w:rPr>
        <w:t>mwa</w:t>
      </w:r>
      <w:r w:rsidRPr="62F4E0FE" w:rsidR="62F4E0FE">
        <w:rPr>
          <w:lang w:val="en-US"/>
        </w:rPr>
        <w:t xml:space="preserve"> Baba, </w:t>
      </w:r>
      <w:r w:rsidRPr="62F4E0FE" w:rsidR="62F4E0FE">
        <w:rPr>
          <w:lang w:val="en-US"/>
        </w:rPr>
        <w:t>ndiye</w:t>
      </w:r>
      <w:r w:rsidRPr="62F4E0FE" w:rsidR="62F4E0FE">
        <w:rPr>
          <w:lang w:val="en-US"/>
        </w:rPr>
        <w:t xml:space="preserve"> </w:t>
      </w:r>
      <w:r w:rsidRPr="62F4E0FE" w:rsidR="62F4E0FE">
        <w:rPr>
          <w:lang w:val="en-US"/>
        </w:rPr>
        <w:t>aliyemfunua</w:t>
      </w:r>
      <w:r w:rsidRPr="62F4E0FE" w:rsidR="62F4E0FE">
        <w:rPr>
          <w:lang w:val="en-US"/>
        </w:rPr>
        <w:t>.</w:t>
      </w:r>
    </w:p>
    <w:p w:rsidRPr="007B69FD" w:rsidR="00FB543A" w:rsidP="62F4E0FE" w:rsidRDefault="00FB543A" w14:paraId="2F6765C1" w14:textId="77777777" w14:noSpellErr="1">
      <w:pPr>
        <w:pStyle w:val="Continuedline"/>
        <w:rPr>
          <w:lang w:val="en-US"/>
        </w:rPr>
      </w:pPr>
      <w:r w:rsidRPr="62F4E0FE" w:rsidR="62F4E0FE">
        <w:rPr>
          <w:lang w:val="en-US"/>
        </w:rPr>
        <w:t xml:space="preserve">Yohana 1:14-18 </w:t>
      </w:r>
      <w:r w:rsidRPr="62F4E0FE" w:rsidR="62F4E0FE">
        <w:rPr>
          <w:lang w:val="en-US"/>
        </w:rPr>
        <w:t>iliendelea</w:t>
      </w:r>
    </w:p>
    <w:p w:rsidRPr="007B69FD" w:rsidR="00FB543A" w:rsidP="00FB543A" w:rsidRDefault="00FB543A" w14:paraId="2CB7718F" w14:textId="77777777">
      <w:pPr>
        <w:rPr>
          <w:sz w:val="20"/>
          <w:szCs w:val="20"/>
        </w:rPr>
      </w:pPr>
      <w:r/>
    </w:p>
    <w:p w:rsidRPr="007B69FD" w:rsidR="00FB543A" w:rsidP="62F4E0FE" w:rsidRDefault="005B4A0C" w14:paraId="148C49A0" w14:textId="2D8F3329" w14:noSpellErr="1">
      <w:pPr>
        <w:keepNext w:val="1"/>
        <w:numPr>
          <w:ilvl w:val="0"/>
          <w:numId w:val="34"/>
        </w:numPr>
        <w:rPr>
          <w:sz w:val="20"/>
          <w:szCs w:val="20"/>
          <w:lang w:val="en-US"/>
        </w:rPr>
      </w:pPr>
      <w:r w:rsidRPr="62F4E0FE" w:rsidR="62F4E0FE">
        <w:rPr>
          <w:lang w:val="en-US"/>
        </w:rPr>
        <w:t xml:space="preserve">[1:14-18] </w:t>
      </w:r>
      <w:r w:rsidRPr="62F4E0FE" w:rsidR="62F4E0FE">
        <w:rPr>
          <w:lang w:val="en-US"/>
        </w:rPr>
        <w:t>Unafikiri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Yohana </w:t>
      </w:r>
      <w:r w:rsidRPr="62F4E0FE" w:rsidR="62F4E0FE">
        <w:rPr>
          <w:lang w:val="en-US"/>
        </w:rPr>
        <w:t>alimwita</w:t>
      </w:r>
      <w:r w:rsidRPr="62F4E0FE" w:rsidR="62F4E0FE">
        <w:rPr>
          <w:lang w:val="en-US"/>
        </w:rPr>
        <w:t xml:space="preserve"> Yesu Neno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FB543A" w:rsidP="48114252" w:rsidRDefault="00AB528B" w14:paraId="64F14E53" w14:textId="3598D195">
      <w:pPr>
        <w:ind w:left="720"/>
        <w:rPr>
          <w:sz w:val="20"/>
          <w:szCs w:val="20"/>
          <w:lang w:val="en-US"/>
        </w:rPr>
      </w:pPr>
      <w:r>
        <w:t>(Majibu yanaweza kutofautiana.) Mtu husema maneno ili kueleza mawazo yake. Labda Yohana alimwita Yesu "Neno" kwa sababu Mungu Baba alionyesha kikamili ukweli wa yeye ni nani, na ukweli wa jinsi anavyowajali watu, kupitia Yesu Mwana. Yesu alimfunua Mungu Baba kwa watu kwa njia ambayo hakuna mtu mwingine angeweza kufanya.</w:t>
      </w:r>
    </w:p>
    <w:p w:rsidRPr="007B69FD" w:rsidR="00FB543A" w:rsidP="00FB543A" w:rsidRDefault="00FB543A" w14:paraId="18569FC5" w14:textId="77777777">
      <w:pPr>
        <w:ind w:left="720"/>
        <w:rPr>
          <w:sz w:val="20"/>
          <w:szCs w:val="20"/>
        </w:rPr>
      </w:pPr>
      <w:r/>
    </w:p>
    <w:p w:rsidRPr="007B69FD" w:rsidR="00FB543A" w:rsidP="0099152C" w:rsidRDefault="003C4284" w14:paraId="4E3C0555" w14:textId="25BA5FB8">
      <w:pPr>
        <w:numPr>
          <w:ilvl w:val="0"/>
          <w:numId w:val="34"/>
        </w:numPr>
        <w:rPr>
          <w:sz w:val="20"/>
          <w:szCs w:val="20"/>
          <w:lang w:val="en-US"/>
        </w:rPr>
      </w:pPr>
      <w:r>
        <w:t>Sasa soma tena mstari wa 1 hadi wa 18. Katika andiko hili, je, unafikiri kwamba mwandikaji (Yohana) anasema kwamba Yesu ni Mungu? Je, unafikiri Yohana anasema kwamba Yesu ni Mwana wa Mungu? Ni nini katika fungu hili linalokufanya ufikiri Yohana anasema moja au yote mawili ya mambo haya?</w:t>
      </w:r>
    </w:p>
    <w:p w:rsidRPr="007B69FD" w:rsidR="00AB528B" w:rsidP="62F4E0FE" w:rsidRDefault="00AB528B" w14:paraId="54EABE27" w14:textId="3A5A2F83" w14:noSpellErr="1">
      <w:pPr>
        <w:ind w:left="720"/>
        <w:rPr>
          <w:i w:val="1"/>
          <w:iCs w:val="1"/>
          <w:sz w:val="20"/>
          <w:szCs w:val="20"/>
          <w:lang w:val="en-US"/>
        </w:rPr>
      </w:pP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kutia</w:t>
      </w:r>
      <w:r w:rsidRPr="62F4E0FE" w:rsidR="62F4E0FE">
        <w:rPr>
          <w:lang w:val="en-US"/>
        </w:rPr>
        <w:t xml:space="preserve"> </w:t>
      </w:r>
      <w:r w:rsidRPr="62F4E0FE" w:rsidR="62F4E0FE">
        <w:rPr>
          <w:lang w:val="en-US"/>
        </w:rPr>
        <w:t>ndani</w:t>
      </w:r>
      <w:r w:rsidRPr="62F4E0FE" w:rsidR="62F4E0FE">
        <w:rPr>
          <w:lang w:val="en-US"/>
        </w:rPr>
        <w:t>:</w:t>
      </w:r>
    </w:p>
    <w:p w:rsidRPr="007B69FD" w:rsidR="00AB528B" w:rsidP="0099152C" w:rsidRDefault="00AB528B" w14:paraId="5F4842E5" w14:textId="534062C2">
      <w:pPr>
        <w:pStyle w:val="ListParagraph"/>
        <w:numPr>
          <w:ilvl w:val="0"/>
          <w:numId w:val="49"/>
        </w:numPr>
        <w:rPr>
          <w:sz w:val="20"/>
          <w:szCs w:val="20"/>
          <w:lang w:val="en-US"/>
        </w:rPr>
      </w:pPr>
      <w:r>
        <w:t>Katika mstari wa 1, Yohana asema kwamba Neno alikuwa Mungu. Katika sehemu inayobaki ya fungu hilo, Yohana yaonekana aonyesha kwamba Neno ni Yesu.</w:t>
      </w:r>
    </w:p>
    <w:p w:rsidRPr="007B69FD" w:rsidR="003C4284" w:rsidP="62F4E0FE" w:rsidRDefault="00AB528B" w14:paraId="35A01387" w14:textId="175728A0" w14:noSpellErr="1">
      <w:pPr>
        <w:pStyle w:val="ListParagraph"/>
        <w:numPr>
          <w:ilvl w:val="0"/>
          <w:numId w:val="49"/>
        </w:numPr>
        <w:rPr>
          <w:sz w:val="20"/>
          <w:szCs w:val="20"/>
          <w:lang w:val="en-US"/>
        </w:rPr>
      </w:pPr>
      <w:r w:rsidRPr="62F4E0FE" w:rsidR="62F4E0FE">
        <w:rPr>
          <w:lang w:val="en-US"/>
        </w:rPr>
        <w:t xml:space="preserve">Katika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12, Neno </w:t>
      </w:r>
      <w:r w:rsidRPr="62F4E0FE" w:rsidR="62F4E0FE">
        <w:rPr>
          <w:lang w:val="en-US"/>
        </w:rPr>
        <w:t>huwapa</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wamwaminio</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watoto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yaonekana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ambalo</w:t>
      </w:r>
      <w:r w:rsidRPr="62F4E0FE" w:rsidR="62F4E0FE">
        <w:rPr>
          <w:lang w:val="en-US"/>
        </w:rPr>
        <w:t xml:space="preserve"> </w:t>
      </w:r>
      <w:r w:rsidRPr="62F4E0FE" w:rsidR="62F4E0FE">
        <w:rPr>
          <w:lang w:val="en-US"/>
        </w:rPr>
        <w:t>Mungu</w:t>
      </w:r>
      <w:r w:rsidRPr="62F4E0FE" w:rsidR="62F4E0FE">
        <w:rPr>
          <w:lang w:val="en-US"/>
        </w:rPr>
        <w:t xml:space="preserve"> peke </w:t>
      </w:r>
      <w:r w:rsidRPr="62F4E0FE" w:rsidR="62F4E0FE">
        <w:rPr>
          <w:lang w:val="en-US"/>
        </w:rPr>
        <w:t>yake</w:t>
      </w:r>
      <w:r w:rsidRPr="62F4E0FE" w:rsidR="62F4E0FE">
        <w:rPr>
          <w:lang w:val="en-US"/>
        </w:rPr>
        <w:t xml:space="preserve"> </w:t>
      </w:r>
      <w:r w:rsidRPr="62F4E0FE" w:rsidR="62F4E0FE">
        <w:rPr>
          <w:lang w:val="en-US"/>
        </w:rPr>
        <w:t>angeweza</w:t>
      </w:r>
      <w:r w:rsidRPr="62F4E0FE" w:rsidR="62F4E0FE">
        <w:rPr>
          <w:lang w:val="en-US"/>
        </w:rPr>
        <w:t xml:space="preserve"> </w:t>
      </w:r>
      <w:r w:rsidRPr="62F4E0FE" w:rsidR="62F4E0FE">
        <w:rPr>
          <w:lang w:val="en-US"/>
        </w:rPr>
        <w:t>kufanya</w:t>
      </w:r>
      <w:r w:rsidRPr="62F4E0FE" w:rsidR="62F4E0FE">
        <w:rPr>
          <w:lang w:val="en-US"/>
        </w:rPr>
        <w:t>.</w:t>
      </w:r>
    </w:p>
    <w:p w:rsidRPr="007B69FD" w:rsidR="00614A43" w:rsidP="0099152C" w:rsidRDefault="00614A43" w14:paraId="3EEA40EB" w14:textId="1D9C6813">
      <w:pPr>
        <w:pStyle w:val="ListParagraph"/>
        <w:numPr>
          <w:ilvl w:val="0"/>
          <w:numId w:val="49"/>
        </w:numPr>
        <w:rPr>
          <w:sz w:val="20"/>
          <w:szCs w:val="20"/>
          <w:lang w:val="en-US"/>
        </w:rPr>
      </w:pPr>
      <w:r>
        <w:t>Katika mstari wa 14, husema juu ya yule anayetoka kwa Baba na kuwa na utukufu. Pia inasema kwamba ana neema na ukweli. Sifa hizo zote ni za Mungu, si za wanadamu.</w:t>
      </w:r>
    </w:p>
    <w:p w:rsidRPr="007B69FD" w:rsidR="00614A43" w:rsidP="0099152C" w:rsidRDefault="003C4284" w14:paraId="39740D9E" w14:textId="017B2285">
      <w:pPr>
        <w:pStyle w:val="ListParagraph"/>
        <w:numPr>
          <w:ilvl w:val="0"/>
          <w:numId w:val="49"/>
        </w:numPr>
        <w:rPr>
          <w:sz w:val="20"/>
          <w:szCs w:val="20"/>
          <w:lang w:val="en-US"/>
        </w:rPr>
      </w:pPr>
      <w:r>
        <w:t>Katika mstari wa 18, kuna mtu aitwaye Mungu pekee ambaye pia yuko kando ya Baba. Ni wazi kwamba Baba anamaanisha Mungu. Yule aliye kando ya Mungu Baba - yule anayeitwa pia Mungu wa pekee - lazima awe Yesu Mwana.</w:t>
      </w:r>
    </w:p>
    <w:p w:rsidRPr="007B69FD" w:rsidR="003C4284" w:rsidP="62F4E0FE" w:rsidRDefault="00614A43" w14:paraId="74EE6B6B" w14:textId="7C871DD5" w14:noSpellErr="1">
      <w:pPr>
        <w:pStyle w:val="ListParagraph"/>
        <w:numPr>
          <w:ilvl w:val="0"/>
          <w:numId w:val="49"/>
        </w:numPr>
        <w:rPr>
          <w:sz w:val="20"/>
          <w:szCs w:val="20"/>
          <w:lang w:val="en-US"/>
        </w:rPr>
      </w:pPr>
      <w:r w:rsidRPr="62F4E0FE" w:rsidR="62F4E0FE">
        <w:rPr>
          <w:lang w:val="en-US"/>
        </w:rPr>
        <w:t xml:space="preserve">Pia </w:t>
      </w:r>
      <w:r w:rsidRPr="62F4E0FE" w:rsidR="62F4E0FE">
        <w:rPr>
          <w:lang w:val="en-US"/>
        </w:rPr>
        <w:t>inaonekana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kando</w:t>
      </w:r>
      <w:r w:rsidRPr="62F4E0FE" w:rsidR="62F4E0FE">
        <w:rPr>
          <w:lang w:val="en-US"/>
        </w:rPr>
        <w:t xml:space="preserve"> </w:t>
      </w:r>
      <w:r w:rsidRPr="62F4E0FE" w:rsidR="62F4E0FE">
        <w:rPr>
          <w:lang w:val="en-US"/>
        </w:rPr>
        <w:t>ya</w:t>
      </w:r>
      <w:r w:rsidRPr="62F4E0FE" w:rsidR="62F4E0FE">
        <w:rPr>
          <w:lang w:val="en-US"/>
        </w:rPr>
        <w:t xml:space="preserve"> Baba'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14 </w:t>
      </w:r>
      <w:r w:rsidRPr="62F4E0FE" w:rsidR="62F4E0FE">
        <w:rPr>
          <w:lang w:val="en-US"/>
        </w:rPr>
        <w:t>yanamaanisha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kuna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fulani</w:t>
      </w:r>
      <w:r w:rsidRPr="62F4E0FE" w:rsidR="62F4E0FE">
        <w:rPr>
          <w:lang w:val="en-US"/>
        </w:rPr>
        <w:t xml:space="preserve"> </w:t>
      </w:r>
      <w:r w:rsidRPr="62F4E0FE" w:rsidR="62F4E0FE">
        <w:rPr>
          <w:lang w:val="en-US"/>
        </w:rPr>
        <w:t>aliye</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w:t>
      </w:r>
    </w:p>
    <w:p w:rsidRPr="007B69FD" w:rsidR="00FB543A" w:rsidP="003C4284" w:rsidRDefault="00FB543A" w14:paraId="3951DAF4" w14:textId="77777777">
      <w:pPr>
        <w:rPr>
          <w:sz w:val="20"/>
          <w:szCs w:val="20"/>
        </w:rPr>
      </w:pPr>
      <w:r/>
    </w:p>
    <w:p w:rsidRPr="007B69FD" w:rsidR="00FB543A" w:rsidP="003274AB" w:rsidRDefault="00FB543A" w14:paraId="14499909" w14:textId="77777777" w14:noSpellErr="1">
      <w:pPr>
        <w:pStyle w:val="CommentSection"/>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FB543A" w:rsidRDefault="00FB543A" w14:paraId="32AB1F79" w14:textId="77777777">
      <w:pPr>
        <w:rPr>
          <w:rFonts w:asciiTheme="majorHAnsi" w:hAnsiTheme="majorHAnsi" w:eastAsiaTheme="majorEastAsia" w:cstheme="majorBidi"/>
          <w:b/>
          <w:color w:val="0F4761" w:themeColor="accent1" w:themeShade="BF"/>
          <w:sz w:val="44"/>
          <w:szCs w:val="44"/>
        </w:rPr>
      </w:pPr>
      <w:r/>
    </w:p>
    <w:p w:rsidRPr="007B69FD" w:rsidR="00A9414E" w:rsidP="00A9414E" w:rsidRDefault="00A9414E" w14:paraId="739873BC" w14:textId="436FCA27">
      <w:pPr>
        <w:pStyle w:val="Heading1"/>
        <w:keepNext w:val="0"/>
        <w:keepLines w:val="0"/>
        <w:spacing w:before="480"/>
        <w:rPr>
          <w:b/>
          <w:bCs/>
          <w:szCs w:val="44"/>
        </w:rPr>
      </w:pPr>
      <w:r>
        <w:t>Yohana 2:1-12</w:t>
      </w:r>
    </w:p>
    <w:p w:rsidRPr="007B69FD" w:rsidR="00A9414E" w:rsidP="62F4E0FE" w:rsidRDefault="00A9414E" w14:paraId="3A9CE32A" w14:textId="19F85A2C" w14:noSpellErr="1">
      <w:pPr>
        <w:pStyle w:val="Background"/>
        <w:rPr>
          <w:b w:val="1"/>
          <w:bCs w:val="1"/>
          <w:sz w:val="32"/>
          <w:szCs w:val="32"/>
          <w:lang w:val="en-US"/>
        </w:rPr>
      </w:pPr>
      <w:r w:rsidRPr="62F4E0FE" w:rsidR="62F4E0FE">
        <w:rPr>
          <w:lang w:val="en-US"/>
        </w:rPr>
        <w:t xml:space="preserve">Historia: Katika Yohana sura </w:t>
      </w:r>
      <w:r w:rsidRPr="62F4E0FE" w:rsidR="62F4E0FE">
        <w:rPr>
          <w:lang w:val="en-US"/>
        </w:rPr>
        <w:t>ya</w:t>
      </w:r>
      <w:r w:rsidRPr="62F4E0FE" w:rsidR="62F4E0FE">
        <w:rPr>
          <w:lang w:val="en-US"/>
        </w:rPr>
        <w:t xml:space="preserve"> 1, Yohana </w:t>
      </w:r>
      <w:r w:rsidRPr="62F4E0FE" w:rsidR="62F4E0FE">
        <w:rPr>
          <w:lang w:val="en-US"/>
        </w:rPr>
        <w:t>Mbatizaji</w:t>
      </w:r>
      <w:r w:rsidRPr="62F4E0FE" w:rsidR="62F4E0FE">
        <w:rPr>
          <w:lang w:val="en-US"/>
        </w:rPr>
        <w:t xml:space="preserve"> </w:t>
      </w:r>
      <w:r w:rsidRPr="62F4E0FE" w:rsidR="62F4E0FE">
        <w:rPr>
          <w:lang w:val="en-US"/>
        </w:rPr>
        <w:t>alitangaza</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ni</w:t>
      </w:r>
      <w:r w:rsidRPr="62F4E0FE" w:rsidR="62F4E0FE">
        <w:rPr>
          <w:lang w:val="en-US"/>
        </w:rPr>
        <w:t xml:space="preserve"> Mwana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Kisha Andrea, </w:t>
      </w:r>
      <w:r w:rsidRPr="62F4E0FE" w:rsidR="62F4E0FE">
        <w:rPr>
          <w:lang w:val="en-US"/>
        </w:rPr>
        <w:t>mmoja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w:t>
      </w:r>
      <w:r w:rsidRPr="62F4E0FE" w:rsidR="62F4E0FE">
        <w:rPr>
          <w:lang w:val="en-US"/>
        </w:rPr>
        <w:t xml:space="preserve"> Yohana, </w:t>
      </w:r>
      <w:r w:rsidRPr="62F4E0FE" w:rsidR="62F4E0FE">
        <w:rPr>
          <w:lang w:val="en-US"/>
        </w:rPr>
        <w:t>akamwambia</w:t>
      </w:r>
      <w:r w:rsidRPr="62F4E0FE" w:rsidR="62F4E0FE">
        <w:rPr>
          <w:lang w:val="en-US"/>
        </w:rPr>
        <w:t xml:space="preserve"> Simoni </w:t>
      </w:r>
      <w:r w:rsidRPr="62F4E0FE" w:rsidR="62F4E0FE">
        <w:rPr>
          <w:lang w:val="en-US"/>
        </w:rPr>
        <w:t>ndugu</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ndiye</w:t>
      </w:r>
      <w:r w:rsidRPr="62F4E0FE" w:rsidR="62F4E0FE">
        <w:rPr>
          <w:lang w:val="en-US"/>
        </w:rPr>
        <w:t xml:space="preserve"> </w:t>
      </w:r>
      <w:r w:rsidRPr="62F4E0FE" w:rsidR="62F4E0FE">
        <w:rPr>
          <w:lang w:val="en-US"/>
        </w:rPr>
        <w:t>Mesiya</w:t>
      </w:r>
      <w:r w:rsidRPr="62F4E0FE" w:rsidR="62F4E0FE">
        <w:rPr>
          <w:lang w:val="en-US"/>
        </w:rPr>
        <w:t xml:space="preserve">. Yesu </w:t>
      </w:r>
      <w:r w:rsidRPr="62F4E0FE" w:rsidR="62F4E0FE">
        <w:rPr>
          <w:lang w:val="en-US"/>
        </w:rPr>
        <w:t>alimwambia</w:t>
      </w:r>
      <w:r w:rsidRPr="62F4E0FE" w:rsidR="62F4E0FE">
        <w:rPr>
          <w:lang w:val="en-US"/>
        </w:rPr>
        <w:t xml:space="preserve"> </w:t>
      </w:r>
      <w:r w:rsidRPr="62F4E0FE" w:rsidR="62F4E0FE">
        <w:rPr>
          <w:lang w:val="en-US"/>
        </w:rPr>
        <w:t>mwanamume</w:t>
      </w:r>
      <w:r w:rsidRPr="62F4E0FE" w:rsidR="62F4E0FE">
        <w:rPr>
          <w:lang w:val="en-US"/>
        </w:rPr>
        <w:t xml:space="preserve"> </w:t>
      </w:r>
      <w:r w:rsidRPr="62F4E0FE" w:rsidR="62F4E0FE">
        <w:rPr>
          <w:lang w:val="en-US"/>
        </w:rPr>
        <w:t>aliyeitwa</w:t>
      </w:r>
      <w:r w:rsidRPr="62F4E0FE" w:rsidR="62F4E0FE">
        <w:rPr>
          <w:lang w:val="en-US"/>
        </w:rPr>
        <w:t xml:space="preserve"> Filipo </w:t>
      </w:r>
      <w:r w:rsidRPr="62F4E0FE" w:rsidR="62F4E0FE">
        <w:rPr>
          <w:lang w:val="en-US"/>
        </w:rPr>
        <w:t>amfuate</w:t>
      </w:r>
      <w:r w:rsidRPr="62F4E0FE" w:rsidR="62F4E0FE">
        <w:rPr>
          <w:lang w:val="en-US"/>
        </w:rPr>
        <w:t xml:space="preserve">, </w:t>
      </w:r>
      <w:r w:rsidRPr="62F4E0FE" w:rsidR="62F4E0FE">
        <w:rPr>
          <w:lang w:val="en-US"/>
        </w:rPr>
        <w:t>naye</w:t>
      </w:r>
      <w:r w:rsidRPr="62F4E0FE" w:rsidR="62F4E0FE">
        <w:rPr>
          <w:lang w:val="en-US"/>
        </w:rPr>
        <w:t xml:space="preserve"> Filipo </w:t>
      </w:r>
      <w:r w:rsidRPr="62F4E0FE" w:rsidR="62F4E0FE">
        <w:rPr>
          <w:lang w:val="en-US"/>
        </w:rPr>
        <w:t>akamwambia</w:t>
      </w:r>
      <w:r w:rsidRPr="62F4E0FE" w:rsidR="62F4E0FE">
        <w:rPr>
          <w:lang w:val="en-US"/>
        </w:rPr>
        <w:t xml:space="preserve"> </w:t>
      </w:r>
      <w:r w:rsidRPr="62F4E0FE" w:rsidR="62F4E0FE">
        <w:rPr>
          <w:lang w:val="en-US"/>
        </w:rPr>
        <w:t>Nathanaeli</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ndiye</w:t>
      </w:r>
      <w:r w:rsidRPr="62F4E0FE" w:rsidR="62F4E0FE">
        <w:rPr>
          <w:lang w:val="en-US"/>
        </w:rPr>
        <w:t xml:space="preserve"> yule </w:t>
      </w:r>
      <w:r w:rsidRPr="62F4E0FE" w:rsidR="62F4E0FE">
        <w:rPr>
          <w:lang w:val="en-US"/>
        </w:rPr>
        <w:t>ambaye</w:t>
      </w:r>
      <w:r w:rsidRPr="62F4E0FE" w:rsidR="62F4E0FE">
        <w:rPr>
          <w:lang w:val="en-US"/>
        </w:rPr>
        <w:t xml:space="preserve"> Musa </w:t>
      </w:r>
      <w:r w:rsidRPr="62F4E0FE" w:rsidR="62F4E0FE">
        <w:rPr>
          <w:lang w:val="en-US"/>
        </w:rPr>
        <w:t>na</w:t>
      </w:r>
      <w:r w:rsidRPr="62F4E0FE" w:rsidR="62F4E0FE">
        <w:rPr>
          <w:lang w:val="en-US"/>
        </w:rPr>
        <w:t xml:space="preserve"> </w:t>
      </w:r>
      <w:r w:rsidRPr="62F4E0FE" w:rsidR="62F4E0FE">
        <w:rPr>
          <w:lang w:val="en-US"/>
        </w:rPr>
        <w:t>Manabii</w:t>
      </w:r>
      <w:r w:rsidRPr="62F4E0FE" w:rsidR="62F4E0FE">
        <w:rPr>
          <w:lang w:val="en-US"/>
        </w:rPr>
        <w:t xml:space="preserve"> </w:t>
      </w:r>
      <w:r w:rsidRPr="62F4E0FE" w:rsidR="62F4E0FE">
        <w:rPr>
          <w:lang w:val="en-US"/>
        </w:rPr>
        <w:t>waliandika</w:t>
      </w:r>
      <w:r w:rsidRPr="62F4E0FE" w:rsidR="62F4E0FE">
        <w:rPr>
          <w:lang w:val="en-US"/>
        </w:rPr>
        <w:t xml:space="preserve"> </w:t>
      </w:r>
      <w:r w:rsidRPr="62F4E0FE" w:rsidR="62F4E0FE">
        <w:rPr>
          <w:lang w:val="en-US"/>
        </w:rPr>
        <w:t>kumhusu</w:t>
      </w:r>
      <w:r w:rsidRPr="62F4E0FE" w:rsidR="62F4E0FE">
        <w:rPr>
          <w:lang w:val="en-US"/>
        </w:rPr>
        <w:t xml:space="preserve">. Yesu </w:t>
      </w:r>
      <w:r w:rsidRPr="62F4E0FE" w:rsidR="62F4E0FE">
        <w:rPr>
          <w:lang w:val="en-US"/>
        </w:rPr>
        <w:t>alipozungumza</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Nathanaeli</w:t>
      </w:r>
      <w:r w:rsidRPr="62F4E0FE" w:rsidR="62F4E0FE">
        <w:rPr>
          <w:lang w:val="en-US"/>
        </w:rPr>
        <w:t xml:space="preserve"> </w:t>
      </w:r>
      <w:r w:rsidRPr="62F4E0FE" w:rsidR="62F4E0FE">
        <w:rPr>
          <w:lang w:val="en-US"/>
        </w:rPr>
        <w:t>alitambua</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ni</w:t>
      </w:r>
      <w:r w:rsidRPr="62F4E0FE" w:rsidR="62F4E0FE">
        <w:rPr>
          <w:lang w:val="en-US"/>
        </w:rPr>
        <w:t xml:space="preserve"> Mwana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Mfalme</w:t>
      </w:r>
      <w:r w:rsidRPr="62F4E0FE" w:rsidR="62F4E0FE">
        <w:rPr>
          <w:lang w:val="en-US"/>
        </w:rPr>
        <w:t xml:space="preserve"> </w:t>
      </w:r>
      <w:r w:rsidRPr="62F4E0FE" w:rsidR="62F4E0FE">
        <w:rPr>
          <w:lang w:val="en-US"/>
        </w:rPr>
        <w:t>wa</w:t>
      </w:r>
      <w:r w:rsidRPr="62F4E0FE" w:rsidR="62F4E0FE">
        <w:rPr>
          <w:lang w:val="en-US"/>
        </w:rPr>
        <w:t xml:space="preserve"> Israeli.</w:t>
      </w:r>
    </w:p>
    <w:p w:rsidRPr="00170DC8" w:rsidR="00170DC8" w:rsidP="62F4E0FE" w:rsidRDefault="00170DC8" w14:paraId="67A8571C"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A9414E" w:rsidP="006D6990" w:rsidRDefault="00A9414E" w14:paraId="2FC3A371"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A9414E" w:rsidP="0042261F" w:rsidRDefault="00A9414E" w14:paraId="7F61F014" w14:textId="2B4641F1"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A9414E" w:rsidP="0042261F" w:rsidRDefault="00A9414E" w14:paraId="6B441AC9" w14:textId="4D5EF6E3" w14:noSpellErr="1">
      <w:pPr>
        <w:pStyle w:val="Checklist"/>
        <w:rPr/>
      </w:pPr>
      <w:r w:rsidRPr="62F4E0FE" w:rsidR="62F4E0FE">
        <w:rPr>
          <w:lang w:val="en-US"/>
        </w:rPr>
        <w:t xml:space="preserve">Yesu, mama </w:t>
      </w:r>
      <w:r w:rsidRPr="62F4E0FE" w:rsidR="62F4E0FE">
        <w:rPr>
          <w:lang w:val="en-US"/>
        </w:rPr>
        <w:t>yake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walikuwa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arusi</w:t>
      </w:r>
      <w:r w:rsidRPr="62F4E0FE" w:rsidR="62F4E0FE">
        <w:rPr>
          <w:lang w:val="en-US"/>
        </w:rPr>
        <w:t>. [2:1-2]</w:t>
      </w:r>
    </w:p>
    <w:p w:rsidRPr="007B69FD" w:rsidR="00A9414E" w:rsidP="0042261F" w:rsidRDefault="00A9414E" w14:paraId="2EC48409" w14:textId="1A9DF30B" w14:noSpellErr="1">
      <w:pPr>
        <w:pStyle w:val="Checklist"/>
        <w:rPr/>
      </w:pPr>
      <w:r w:rsidRPr="62F4E0FE" w:rsidR="62F4E0FE">
        <w:rPr>
          <w:lang w:val="en-US"/>
        </w:rPr>
        <w:t xml:space="preserve">Mama </w:t>
      </w:r>
      <w:r w:rsidRPr="62F4E0FE" w:rsidR="62F4E0FE">
        <w:rPr>
          <w:lang w:val="en-US"/>
        </w:rPr>
        <w:t>ya</w:t>
      </w:r>
      <w:r w:rsidRPr="62F4E0FE" w:rsidR="62F4E0FE">
        <w:rPr>
          <w:lang w:val="en-US"/>
        </w:rPr>
        <w:t xml:space="preserve"> Yesu </w:t>
      </w:r>
      <w:r w:rsidRPr="62F4E0FE" w:rsidR="62F4E0FE">
        <w:rPr>
          <w:lang w:val="en-US"/>
        </w:rPr>
        <w:t>alimwambia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hawakuwa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divai</w:t>
      </w:r>
      <w:r w:rsidRPr="62F4E0FE" w:rsidR="62F4E0FE">
        <w:rPr>
          <w:lang w:val="en-US"/>
        </w:rPr>
        <w:t>. [2:3]</w:t>
      </w:r>
    </w:p>
    <w:p w:rsidRPr="007B69FD" w:rsidR="00A9414E" w:rsidP="0042261F" w:rsidRDefault="00A9414E" w14:paraId="440A2037" w14:textId="32D4EE1D" w14:noSpellErr="1">
      <w:pPr>
        <w:pStyle w:val="Checklist"/>
        <w:rPr/>
      </w:pPr>
      <w:r w:rsidRPr="62F4E0FE" w:rsidR="62F4E0FE">
        <w:rPr>
          <w:lang w:val="en-US"/>
        </w:rPr>
        <w:t xml:space="preserve">Yesu </w:t>
      </w:r>
      <w:r w:rsidRPr="62F4E0FE" w:rsidR="62F4E0FE">
        <w:rPr>
          <w:lang w:val="en-US"/>
        </w:rPr>
        <w:t>aligeuza</w:t>
      </w:r>
      <w:r w:rsidRPr="62F4E0FE" w:rsidR="62F4E0FE">
        <w:rPr>
          <w:lang w:val="en-US"/>
        </w:rPr>
        <w:t xml:space="preserve"> </w:t>
      </w:r>
      <w:r w:rsidRPr="62F4E0FE" w:rsidR="62F4E0FE">
        <w:rPr>
          <w:lang w:val="en-US"/>
        </w:rPr>
        <w:t>maji</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divai</w:t>
      </w:r>
      <w:r w:rsidRPr="62F4E0FE" w:rsidR="62F4E0FE">
        <w:rPr>
          <w:lang w:val="en-US"/>
        </w:rPr>
        <w:t>. [2:9]</w:t>
      </w:r>
    </w:p>
    <w:p w:rsidRPr="007B69FD" w:rsidR="00A9414E" w:rsidP="0042261F" w:rsidRDefault="00A9414E" w14:paraId="5382BABE" w14:textId="28B76D1C" w14:noSpellErr="1">
      <w:pPr>
        <w:pStyle w:val="Checklist"/>
        <w:rPr/>
      </w:pPr>
      <w:r w:rsidRPr="62F4E0FE" w:rsidR="62F4E0FE">
        <w:rPr>
          <w:lang w:val="en-US"/>
        </w:rPr>
        <w:t>Msimamizi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hoteli</w:t>
      </w:r>
      <w:r w:rsidRPr="62F4E0FE" w:rsidR="62F4E0FE">
        <w:rPr>
          <w:lang w:val="en-US"/>
        </w:rPr>
        <w:t xml:space="preserve">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divai</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ndiyo</w:t>
      </w:r>
      <w:r w:rsidRPr="62F4E0FE" w:rsidR="62F4E0FE">
        <w:rPr>
          <w:lang w:val="en-US"/>
        </w:rPr>
        <w:t xml:space="preserve"> </w:t>
      </w:r>
      <w:r w:rsidRPr="62F4E0FE" w:rsidR="62F4E0FE">
        <w:rPr>
          <w:lang w:val="en-US"/>
        </w:rPr>
        <w:t>iliyokuwa</w:t>
      </w:r>
      <w:r w:rsidRPr="62F4E0FE" w:rsidR="62F4E0FE">
        <w:rPr>
          <w:lang w:val="en-US"/>
        </w:rPr>
        <w:t xml:space="preserve"> bora </w:t>
      </w:r>
      <w:r w:rsidRPr="62F4E0FE" w:rsidR="62F4E0FE">
        <w:rPr>
          <w:lang w:val="en-US"/>
        </w:rPr>
        <w:t>zaidi</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arusi</w:t>
      </w:r>
      <w:r w:rsidRPr="62F4E0FE" w:rsidR="62F4E0FE">
        <w:rPr>
          <w:lang w:val="en-US"/>
        </w:rPr>
        <w:t>. [2:10]</w:t>
      </w:r>
    </w:p>
    <w:p w:rsidRPr="007B69FD" w:rsidR="00A9414E" w:rsidP="0042261F" w:rsidRDefault="00A9414E" w14:paraId="5942DFEA" w14:textId="4C98D4A8" w14:noSpellErr="1">
      <w:pPr>
        <w:pStyle w:val="Checklist"/>
        <w:rPr/>
      </w:pPr>
      <w:r w:rsidRPr="62F4E0FE" w:rsidR="62F4E0FE">
        <w:rPr>
          <w:lang w:val="en-US"/>
        </w:rPr>
        <w:t xml:space="preserve">Huu </w:t>
      </w:r>
      <w:r w:rsidRPr="62F4E0FE" w:rsidR="62F4E0FE">
        <w:rPr>
          <w:lang w:val="en-US"/>
        </w:rPr>
        <w:t>ulikuwa</w:t>
      </w:r>
      <w:r w:rsidRPr="62F4E0FE" w:rsidR="62F4E0FE">
        <w:rPr>
          <w:lang w:val="en-US"/>
        </w:rPr>
        <w:t xml:space="preserve"> </w:t>
      </w:r>
      <w:r w:rsidRPr="62F4E0FE" w:rsidR="62F4E0FE">
        <w:rPr>
          <w:lang w:val="en-US"/>
        </w:rPr>
        <w:t>muujiza</w:t>
      </w:r>
      <w:r w:rsidRPr="62F4E0FE" w:rsidR="62F4E0FE">
        <w:rPr>
          <w:lang w:val="en-US"/>
        </w:rPr>
        <w:t xml:space="preserve"> </w:t>
      </w:r>
      <w:r w:rsidRPr="62F4E0FE" w:rsidR="62F4E0FE">
        <w:rPr>
          <w:lang w:val="en-US"/>
        </w:rPr>
        <w:t>wa</w:t>
      </w:r>
      <w:r w:rsidRPr="62F4E0FE" w:rsidR="62F4E0FE">
        <w:rPr>
          <w:lang w:val="en-US"/>
        </w:rPr>
        <w:t xml:space="preserve"> kwanza </w:t>
      </w:r>
      <w:r w:rsidRPr="62F4E0FE" w:rsidR="62F4E0FE">
        <w:rPr>
          <w:lang w:val="en-US"/>
        </w:rPr>
        <w:t>wa</w:t>
      </w:r>
      <w:r w:rsidRPr="62F4E0FE" w:rsidR="62F4E0FE">
        <w:rPr>
          <w:lang w:val="en-US"/>
        </w:rPr>
        <w:t xml:space="preserve"> Yesu, </w:t>
      </w:r>
      <w:r w:rsidRPr="62F4E0FE" w:rsidR="62F4E0FE">
        <w:rPr>
          <w:lang w:val="en-US"/>
        </w:rPr>
        <w:t>nao</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wakamwamini</w:t>
      </w:r>
      <w:r w:rsidRPr="62F4E0FE" w:rsidR="62F4E0FE">
        <w:rPr>
          <w:lang w:val="en-US"/>
        </w:rPr>
        <w:t>. [2:11]</w:t>
      </w:r>
    </w:p>
    <w:p w:rsidRPr="007B69FD" w:rsidR="00A9414E" w:rsidP="003274AB" w:rsidRDefault="00A9414E" w14:paraId="75950C7D" w14:textId="6580BE9C"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A9414E" w:rsidP="0042261F" w:rsidRDefault="003947E5" w14:paraId="720D1A9B" w14:textId="0EB10C73"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A9414E" w:rsidP="62F4E0FE" w:rsidRDefault="005B4A0C" w14:paraId="7BC2AE9B" w14:textId="1E231D01" w14:noSpellErr="1">
      <w:pPr>
        <w:numPr>
          <w:ilvl w:val="0"/>
          <w:numId w:val="33"/>
        </w:numPr>
        <w:rPr>
          <w:sz w:val="20"/>
          <w:szCs w:val="20"/>
          <w:lang w:val="en-US"/>
        </w:rPr>
      </w:pPr>
      <w:r w:rsidRPr="62F4E0FE" w:rsidR="62F4E0FE">
        <w:rPr>
          <w:lang w:val="en-US"/>
        </w:rPr>
        <w:t xml:space="preserve">[2:1] </w:t>
      </w:r>
      <w:r w:rsidRPr="62F4E0FE" w:rsidR="62F4E0FE">
        <w:rPr>
          <w:lang w:val="en-US"/>
        </w:rPr>
        <w:t>Ndoa</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ilifanywa</w:t>
      </w:r>
      <w:r w:rsidRPr="62F4E0FE" w:rsidR="62F4E0FE">
        <w:rPr>
          <w:lang w:val="en-US"/>
        </w:rPr>
        <w:t xml:space="preserve"> </w:t>
      </w:r>
      <w:r w:rsidRPr="62F4E0FE" w:rsidR="62F4E0FE">
        <w:rPr>
          <w:lang w:val="en-US"/>
        </w:rPr>
        <w:t>wapi</w:t>
      </w:r>
      <w:r w:rsidRPr="62F4E0FE" w:rsidR="62F4E0FE">
        <w:rPr>
          <w:lang w:val="en-US"/>
        </w:rPr>
        <w:t>?</w:t>
      </w:r>
    </w:p>
    <w:p w:rsidRPr="007B69FD" w:rsidR="00A9414E" w:rsidP="62F4E0FE" w:rsidRDefault="00A9414E" w14:paraId="76B16BB6" w14:textId="20C80F07" w14:noSpellErr="1">
      <w:pPr>
        <w:ind w:left="720"/>
        <w:rPr>
          <w:sz w:val="20"/>
          <w:szCs w:val="20"/>
          <w:lang w:val="en-US"/>
        </w:rPr>
      </w:pPr>
      <w:r w:rsidRPr="62F4E0FE" w:rsidR="62F4E0FE">
        <w:rPr>
          <w:lang w:val="en-US"/>
        </w:rPr>
        <w:t xml:space="preserve">Hilo </w:t>
      </w:r>
      <w:r w:rsidRPr="62F4E0FE" w:rsidR="62F4E0FE">
        <w:rPr>
          <w:lang w:val="en-US"/>
        </w:rPr>
        <w:t>lilitukia</w:t>
      </w:r>
      <w:r w:rsidRPr="62F4E0FE" w:rsidR="62F4E0FE">
        <w:rPr>
          <w:lang w:val="en-US"/>
        </w:rPr>
        <w:t xml:space="preserve"> </w:t>
      </w:r>
      <w:r w:rsidRPr="62F4E0FE" w:rsidR="62F4E0FE">
        <w:rPr>
          <w:lang w:val="en-US"/>
        </w:rPr>
        <w:t>katika</w:t>
      </w:r>
      <w:r w:rsidRPr="62F4E0FE" w:rsidR="62F4E0FE">
        <w:rPr>
          <w:lang w:val="en-US"/>
        </w:rPr>
        <w:t xml:space="preserve"> Kana </w:t>
      </w:r>
      <w:r w:rsidRPr="62F4E0FE" w:rsidR="62F4E0FE">
        <w:rPr>
          <w:lang w:val="en-US"/>
        </w:rPr>
        <w:t>ya</w:t>
      </w:r>
      <w:r w:rsidRPr="62F4E0FE" w:rsidR="62F4E0FE">
        <w:rPr>
          <w:lang w:val="en-US"/>
        </w:rPr>
        <w:t xml:space="preserve"> </w:t>
      </w:r>
      <w:r w:rsidRPr="62F4E0FE" w:rsidR="62F4E0FE">
        <w:rPr>
          <w:lang w:val="en-US"/>
        </w:rPr>
        <w:t>Galilaya</w:t>
      </w:r>
      <w:r w:rsidRPr="62F4E0FE" w:rsidR="62F4E0FE">
        <w:rPr>
          <w:lang w:val="en-US"/>
        </w:rPr>
        <w:t>.</w:t>
      </w:r>
    </w:p>
    <w:p w:rsidRPr="007B69FD" w:rsidR="00A9414E" w:rsidP="00A9414E" w:rsidRDefault="00A9414E" w14:paraId="0F7E2B9E" w14:textId="77777777">
      <w:pPr>
        <w:ind w:left="720"/>
        <w:rPr>
          <w:sz w:val="20"/>
          <w:szCs w:val="20"/>
        </w:rPr>
      </w:pPr>
      <w:r/>
    </w:p>
    <w:p w:rsidRPr="007B69FD" w:rsidR="00A9414E" w:rsidP="62F4E0FE" w:rsidRDefault="005B4A0C" w14:paraId="765C01AB" w14:textId="554B7B06" w14:noSpellErr="1">
      <w:pPr>
        <w:numPr>
          <w:ilvl w:val="0"/>
          <w:numId w:val="33"/>
        </w:numPr>
        <w:rPr>
          <w:sz w:val="20"/>
          <w:szCs w:val="20"/>
          <w:lang w:val="en-US"/>
        </w:rPr>
      </w:pPr>
      <w:r w:rsidRPr="62F4E0FE" w:rsidR="62F4E0FE">
        <w:rPr>
          <w:lang w:val="en-US"/>
        </w:rPr>
        <w:t xml:space="preserve">[2:1-2] Ni </w:t>
      </w:r>
      <w:r w:rsidRPr="62F4E0FE" w:rsidR="62F4E0FE">
        <w:rPr>
          <w:lang w:val="en-US"/>
        </w:rPr>
        <w:t>nani</w:t>
      </w:r>
      <w:r w:rsidRPr="62F4E0FE" w:rsidR="62F4E0FE">
        <w:rPr>
          <w:lang w:val="en-US"/>
        </w:rPr>
        <w:t xml:space="preserve"> </w:t>
      </w:r>
      <w:r w:rsidRPr="62F4E0FE" w:rsidR="62F4E0FE">
        <w:rPr>
          <w:lang w:val="en-US"/>
        </w:rPr>
        <w:t>walioalikwa</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arusi</w:t>
      </w:r>
      <w:r w:rsidRPr="62F4E0FE" w:rsidR="62F4E0FE">
        <w:rPr>
          <w:lang w:val="en-US"/>
        </w:rPr>
        <w:t xml:space="preserve"> </w:t>
      </w:r>
      <w:r w:rsidRPr="62F4E0FE" w:rsidR="62F4E0FE">
        <w:rPr>
          <w:lang w:val="en-US"/>
        </w:rPr>
        <w:t>hiyo</w:t>
      </w:r>
      <w:r w:rsidRPr="62F4E0FE" w:rsidR="62F4E0FE">
        <w:rPr>
          <w:lang w:val="en-US"/>
        </w:rPr>
        <w:t>?</w:t>
      </w:r>
    </w:p>
    <w:p w:rsidRPr="007B69FD" w:rsidR="00A9414E" w:rsidP="62F4E0FE" w:rsidRDefault="00A9414E" w14:paraId="42B902F1" w14:textId="77777777" w14:noSpellErr="1">
      <w:pPr>
        <w:ind w:left="720"/>
        <w:rPr>
          <w:sz w:val="20"/>
          <w:szCs w:val="20"/>
          <w:lang w:val="en-US"/>
        </w:rPr>
      </w:pPr>
      <w:r w:rsidRPr="62F4E0FE" w:rsidR="62F4E0FE">
        <w:rPr>
          <w:lang w:val="en-US"/>
        </w:rPr>
        <w:t xml:space="preserve">Yesu, mama </w:t>
      </w:r>
      <w:r w:rsidRPr="62F4E0FE" w:rsidR="62F4E0FE">
        <w:rPr>
          <w:lang w:val="en-US"/>
        </w:rPr>
        <w:t>yake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walialikwa</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arusi</w:t>
      </w:r>
      <w:r w:rsidRPr="62F4E0FE" w:rsidR="62F4E0FE">
        <w:rPr>
          <w:lang w:val="en-US"/>
        </w:rPr>
        <w:t xml:space="preserve"> </w:t>
      </w:r>
      <w:r w:rsidRPr="62F4E0FE" w:rsidR="62F4E0FE">
        <w:rPr>
          <w:lang w:val="en-US"/>
        </w:rPr>
        <w:t>hiyo</w:t>
      </w:r>
      <w:r w:rsidRPr="62F4E0FE" w:rsidR="62F4E0FE">
        <w:rPr>
          <w:lang w:val="en-US"/>
        </w:rPr>
        <w:t>.</w:t>
      </w:r>
    </w:p>
    <w:p w:rsidRPr="007B69FD" w:rsidR="00A9414E" w:rsidP="00A9414E" w:rsidRDefault="00A9414E" w14:paraId="4EB2C146" w14:textId="77777777">
      <w:pPr>
        <w:ind w:left="720"/>
        <w:rPr>
          <w:sz w:val="20"/>
          <w:szCs w:val="20"/>
        </w:rPr>
      </w:pPr>
      <w:r/>
    </w:p>
    <w:p w:rsidRPr="007B69FD" w:rsidR="00A9414E" w:rsidP="62F4E0FE" w:rsidRDefault="005B4A0C" w14:paraId="3AAD7F95" w14:textId="4BBB7F0E" w14:noSpellErr="1">
      <w:pPr>
        <w:numPr>
          <w:ilvl w:val="0"/>
          <w:numId w:val="33"/>
        </w:numPr>
        <w:rPr>
          <w:sz w:val="20"/>
          <w:szCs w:val="20"/>
          <w:lang w:val="en-US"/>
        </w:rPr>
      </w:pPr>
      <w:r w:rsidRPr="62F4E0FE" w:rsidR="62F4E0FE">
        <w:rPr>
          <w:lang w:val="en-US"/>
        </w:rPr>
        <w:t xml:space="preserve">[2:3-4] Yesu </w:t>
      </w:r>
      <w:r w:rsidRPr="62F4E0FE" w:rsidR="62F4E0FE">
        <w:rPr>
          <w:lang w:val="en-US"/>
        </w:rPr>
        <w:t>alimwambia</w:t>
      </w:r>
      <w:r w:rsidRPr="62F4E0FE" w:rsidR="62F4E0FE">
        <w:rPr>
          <w:lang w:val="en-US"/>
        </w:rPr>
        <w:t xml:space="preserve"> </w:t>
      </w:r>
      <w:r w:rsidRPr="62F4E0FE" w:rsidR="62F4E0FE">
        <w:rPr>
          <w:lang w:val="en-US"/>
        </w:rPr>
        <w:t>nini</w:t>
      </w:r>
      <w:r w:rsidRPr="62F4E0FE" w:rsidR="62F4E0FE">
        <w:rPr>
          <w:lang w:val="en-US"/>
        </w:rPr>
        <w:t xml:space="preserve"> mama </w:t>
      </w:r>
      <w:r w:rsidRPr="62F4E0FE" w:rsidR="62F4E0FE">
        <w:rPr>
          <w:lang w:val="en-US"/>
        </w:rPr>
        <w:t>yake</w:t>
      </w:r>
      <w:r w:rsidRPr="62F4E0FE" w:rsidR="62F4E0FE">
        <w:rPr>
          <w:lang w:val="en-US"/>
        </w:rPr>
        <w:t xml:space="preserve"> </w:t>
      </w:r>
      <w:r w:rsidRPr="62F4E0FE" w:rsidR="62F4E0FE">
        <w:rPr>
          <w:lang w:val="en-US"/>
        </w:rPr>
        <w:t>alipomwambia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hawakuwa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divai</w:t>
      </w:r>
      <w:r w:rsidRPr="62F4E0FE" w:rsidR="62F4E0FE">
        <w:rPr>
          <w:lang w:val="en-US"/>
        </w:rPr>
        <w:t>?</w:t>
      </w:r>
    </w:p>
    <w:p w:rsidRPr="007B69FD" w:rsidR="00A9414E" w:rsidP="62F4E0FE" w:rsidRDefault="00A9414E" w14:paraId="2D045936" w14:textId="47D42FB8" w14:noSpellErr="1">
      <w:pPr>
        <w:ind w:left="720"/>
        <w:rPr>
          <w:sz w:val="20"/>
          <w:szCs w:val="20"/>
          <w:lang w:val="en-US"/>
        </w:rPr>
      </w:pPr>
      <w:r w:rsidRPr="62F4E0FE" w:rsidR="62F4E0FE">
        <w:rPr>
          <w:lang w:val="en-US"/>
        </w:rPr>
        <w:t>Alimwuliza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akijaribu</w:t>
      </w:r>
      <w:r w:rsidRPr="62F4E0FE" w:rsidR="62F4E0FE">
        <w:rPr>
          <w:lang w:val="en-US"/>
        </w:rPr>
        <w:t xml:space="preserve"> </w:t>
      </w:r>
      <w:r w:rsidRPr="62F4E0FE" w:rsidR="62F4E0FE">
        <w:rPr>
          <w:lang w:val="en-US"/>
        </w:rPr>
        <w:t>kumhusisha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akamwambia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wakati</w:t>
      </w:r>
      <w:r w:rsidRPr="62F4E0FE" w:rsidR="62F4E0FE">
        <w:rPr>
          <w:lang w:val="en-US"/>
        </w:rPr>
        <w:t xml:space="preserve"> wake </w:t>
      </w:r>
      <w:r w:rsidRPr="62F4E0FE" w:rsidR="62F4E0FE">
        <w:rPr>
          <w:lang w:val="en-US"/>
        </w:rPr>
        <w:t>haukuwa</w:t>
      </w:r>
      <w:r w:rsidRPr="62F4E0FE" w:rsidR="62F4E0FE">
        <w:rPr>
          <w:lang w:val="en-US"/>
        </w:rPr>
        <w:t xml:space="preserve"> </w:t>
      </w:r>
      <w:r w:rsidRPr="62F4E0FE" w:rsidR="62F4E0FE">
        <w:rPr>
          <w:lang w:val="en-US"/>
        </w:rPr>
        <w:t>umefika</w:t>
      </w:r>
      <w:r w:rsidRPr="62F4E0FE" w:rsidR="62F4E0FE">
        <w:rPr>
          <w:lang w:val="en-US"/>
        </w:rPr>
        <w:t xml:space="preserve"> </w:t>
      </w:r>
      <w:r w:rsidRPr="62F4E0FE" w:rsidR="62F4E0FE">
        <w:rPr>
          <w:lang w:val="en-US"/>
        </w:rPr>
        <w:t>bado</w:t>
      </w:r>
      <w:r w:rsidRPr="62F4E0FE" w:rsidR="62F4E0FE">
        <w:rPr>
          <w:lang w:val="en-US"/>
        </w:rPr>
        <w:t>.</w:t>
      </w:r>
    </w:p>
    <w:p w:rsidRPr="007B69FD" w:rsidR="00A9414E" w:rsidP="00A9414E" w:rsidRDefault="00A9414E" w14:paraId="1ADF3D8B" w14:textId="77777777">
      <w:pPr>
        <w:ind w:left="720"/>
        <w:rPr>
          <w:sz w:val="20"/>
          <w:szCs w:val="20"/>
        </w:rPr>
      </w:pPr>
      <w:r/>
    </w:p>
    <w:p w:rsidRPr="007B69FD" w:rsidR="00A9414E" w:rsidP="62F4E0FE" w:rsidRDefault="005B4A0C" w14:paraId="0148B792" w14:textId="730608CF" w14:noSpellErr="1">
      <w:pPr>
        <w:numPr>
          <w:ilvl w:val="0"/>
          <w:numId w:val="33"/>
        </w:numPr>
        <w:rPr>
          <w:sz w:val="20"/>
          <w:szCs w:val="20"/>
          <w:lang w:val="en-US"/>
        </w:rPr>
      </w:pPr>
      <w:r w:rsidRPr="62F4E0FE" w:rsidR="62F4E0FE">
        <w:rPr>
          <w:lang w:val="en-US"/>
        </w:rPr>
        <w:t xml:space="preserve">[2:5] Mama </w:t>
      </w:r>
      <w:r w:rsidRPr="62F4E0FE" w:rsidR="62F4E0FE">
        <w:rPr>
          <w:lang w:val="en-US"/>
        </w:rPr>
        <w:t>ya</w:t>
      </w:r>
      <w:r w:rsidRPr="62F4E0FE" w:rsidR="62F4E0FE">
        <w:rPr>
          <w:lang w:val="en-US"/>
        </w:rPr>
        <w:t xml:space="preserve"> Yesu </w:t>
      </w:r>
      <w:r w:rsidRPr="62F4E0FE" w:rsidR="62F4E0FE">
        <w:rPr>
          <w:lang w:val="en-US"/>
        </w:rPr>
        <w:t>aliwaambia</w:t>
      </w:r>
      <w:r w:rsidRPr="62F4E0FE" w:rsidR="62F4E0FE">
        <w:rPr>
          <w:lang w:val="en-US"/>
        </w:rPr>
        <w:t xml:space="preserve"> </w:t>
      </w:r>
      <w:r w:rsidRPr="62F4E0FE" w:rsidR="62F4E0FE">
        <w:rPr>
          <w:lang w:val="en-US"/>
        </w:rPr>
        <w:t>watumishi</w:t>
      </w:r>
      <w:r w:rsidRPr="62F4E0FE" w:rsidR="62F4E0FE">
        <w:rPr>
          <w:lang w:val="en-US"/>
        </w:rPr>
        <w:t xml:space="preserve"> </w:t>
      </w:r>
      <w:r w:rsidRPr="62F4E0FE" w:rsidR="62F4E0FE">
        <w:rPr>
          <w:lang w:val="en-US"/>
        </w:rPr>
        <w:t>nini</w:t>
      </w:r>
      <w:r w:rsidRPr="62F4E0FE" w:rsidR="62F4E0FE">
        <w:rPr>
          <w:lang w:val="en-US"/>
        </w:rPr>
        <w:t>?</w:t>
      </w:r>
    </w:p>
    <w:p w:rsidRPr="007B69FD" w:rsidR="00A9414E" w:rsidP="62F4E0FE" w:rsidRDefault="00A9414E" w14:paraId="5DB706BF" w14:textId="77777777" w14:noSpellErr="1">
      <w:pPr>
        <w:ind w:left="720"/>
        <w:rPr>
          <w:sz w:val="20"/>
          <w:szCs w:val="20"/>
          <w:lang w:val="en-US"/>
        </w:rPr>
      </w:pPr>
      <w:r w:rsidRPr="62F4E0FE" w:rsidR="62F4E0FE">
        <w:rPr>
          <w:lang w:val="en-US"/>
        </w:rPr>
        <w:t>Aliwaambia</w:t>
      </w:r>
      <w:r w:rsidRPr="62F4E0FE" w:rsidR="62F4E0FE">
        <w:rPr>
          <w:lang w:val="en-US"/>
        </w:rPr>
        <w:t xml:space="preserve"> </w:t>
      </w:r>
      <w:r w:rsidRPr="62F4E0FE" w:rsidR="62F4E0FE">
        <w:rPr>
          <w:lang w:val="en-US"/>
        </w:rPr>
        <w:t>wafanye</w:t>
      </w:r>
      <w:r w:rsidRPr="62F4E0FE" w:rsidR="62F4E0FE">
        <w:rPr>
          <w:lang w:val="en-US"/>
        </w:rPr>
        <w:t xml:space="preserve"> </w:t>
      </w:r>
      <w:r w:rsidRPr="62F4E0FE" w:rsidR="62F4E0FE">
        <w:rPr>
          <w:lang w:val="en-US"/>
        </w:rPr>
        <w:t>lolote</w:t>
      </w:r>
      <w:r w:rsidRPr="62F4E0FE" w:rsidR="62F4E0FE">
        <w:rPr>
          <w:lang w:val="en-US"/>
        </w:rPr>
        <w:t xml:space="preserve"> </w:t>
      </w:r>
      <w:r w:rsidRPr="62F4E0FE" w:rsidR="62F4E0FE">
        <w:rPr>
          <w:lang w:val="en-US"/>
        </w:rPr>
        <w:t>ambalo</w:t>
      </w:r>
      <w:r w:rsidRPr="62F4E0FE" w:rsidR="62F4E0FE">
        <w:rPr>
          <w:lang w:val="en-US"/>
        </w:rPr>
        <w:t xml:space="preserve"> Yesu </w:t>
      </w:r>
      <w:r w:rsidRPr="62F4E0FE" w:rsidR="62F4E0FE">
        <w:rPr>
          <w:lang w:val="en-US"/>
        </w:rPr>
        <w:t>aliwaambia</w:t>
      </w:r>
      <w:r w:rsidRPr="62F4E0FE" w:rsidR="62F4E0FE">
        <w:rPr>
          <w:lang w:val="en-US"/>
        </w:rPr>
        <w:t xml:space="preserve"> </w:t>
      </w:r>
      <w:r w:rsidRPr="62F4E0FE" w:rsidR="62F4E0FE">
        <w:rPr>
          <w:lang w:val="en-US"/>
        </w:rPr>
        <w:t>wafanye</w:t>
      </w:r>
      <w:r w:rsidRPr="62F4E0FE" w:rsidR="62F4E0FE">
        <w:rPr>
          <w:lang w:val="en-US"/>
        </w:rPr>
        <w:t>.</w:t>
      </w:r>
    </w:p>
    <w:p w:rsidRPr="007B69FD" w:rsidR="00A9414E" w:rsidP="00A9414E" w:rsidRDefault="00A9414E" w14:paraId="518ABBC2" w14:textId="77777777">
      <w:pPr>
        <w:ind w:left="720"/>
        <w:rPr>
          <w:sz w:val="20"/>
          <w:szCs w:val="20"/>
        </w:rPr>
      </w:pPr>
      <w:r/>
    </w:p>
    <w:p w:rsidRPr="007B69FD" w:rsidR="00A9414E" w:rsidP="62F4E0FE" w:rsidRDefault="005B4A0C" w14:paraId="5251D5C5" w14:textId="498CED67" w14:noSpellErr="1">
      <w:pPr>
        <w:numPr>
          <w:ilvl w:val="0"/>
          <w:numId w:val="33"/>
        </w:numPr>
        <w:rPr>
          <w:sz w:val="20"/>
          <w:szCs w:val="20"/>
          <w:lang w:val="en-US"/>
        </w:rPr>
      </w:pPr>
      <w:r w:rsidRPr="62F4E0FE" w:rsidR="62F4E0FE">
        <w:rPr>
          <w:lang w:val="en-US"/>
        </w:rPr>
        <w:t xml:space="preserve">[2:6-8] Yesu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w:t>
      </w:r>
    </w:p>
    <w:p w:rsidRPr="007B69FD" w:rsidR="00A9414E" w:rsidP="62F4E0FE" w:rsidRDefault="00A9414E" w14:paraId="2882CDAB" w14:textId="77777777" w14:noSpellErr="1">
      <w:pPr>
        <w:ind w:left="720"/>
        <w:rPr>
          <w:sz w:val="20"/>
          <w:szCs w:val="20"/>
          <w:lang w:val="en-US"/>
        </w:rPr>
      </w:pPr>
      <w:r w:rsidRPr="62F4E0FE" w:rsidR="62F4E0FE">
        <w:rPr>
          <w:lang w:val="en-US"/>
        </w:rPr>
        <w:t>Anawaambia</w:t>
      </w:r>
      <w:r w:rsidRPr="62F4E0FE" w:rsidR="62F4E0FE">
        <w:rPr>
          <w:lang w:val="en-US"/>
        </w:rPr>
        <w:t xml:space="preserve"> </w:t>
      </w:r>
      <w:r w:rsidRPr="62F4E0FE" w:rsidR="62F4E0FE">
        <w:rPr>
          <w:lang w:val="en-US"/>
        </w:rPr>
        <w:t>watumishi</w:t>
      </w:r>
      <w:r w:rsidRPr="62F4E0FE" w:rsidR="62F4E0FE">
        <w:rPr>
          <w:lang w:val="en-US"/>
        </w:rPr>
        <w:t xml:space="preserve"> </w:t>
      </w:r>
      <w:r w:rsidRPr="62F4E0FE" w:rsidR="62F4E0FE">
        <w:rPr>
          <w:lang w:val="en-US"/>
        </w:rPr>
        <w:t>wajaze</w:t>
      </w:r>
      <w:r w:rsidRPr="62F4E0FE" w:rsidR="62F4E0FE">
        <w:rPr>
          <w:lang w:val="en-US"/>
        </w:rPr>
        <w:t xml:space="preserve"> </w:t>
      </w:r>
      <w:r w:rsidRPr="62F4E0FE" w:rsidR="62F4E0FE">
        <w:rPr>
          <w:lang w:val="en-US"/>
        </w:rPr>
        <w:t>mitungi</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maji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kumpelekea</w:t>
      </w:r>
      <w:r w:rsidRPr="62F4E0FE" w:rsidR="62F4E0FE">
        <w:rPr>
          <w:lang w:val="en-US"/>
        </w:rPr>
        <w:t xml:space="preserve"> </w:t>
      </w:r>
      <w:r w:rsidRPr="62F4E0FE" w:rsidR="62F4E0FE">
        <w:rPr>
          <w:lang w:val="en-US"/>
        </w:rPr>
        <w:t>msimamizi</w:t>
      </w:r>
      <w:r w:rsidRPr="62F4E0FE" w:rsidR="62F4E0FE">
        <w:rPr>
          <w:lang w:val="en-US"/>
        </w:rPr>
        <w:t xml:space="preserve"> </w:t>
      </w:r>
      <w:r w:rsidRPr="62F4E0FE" w:rsidR="62F4E0FE">
        <w:rPr>
          <w:lang w:val="en-US"/>
        </w:rPr>
        <w:t>wa</w:t>
      </w:r>
      <w:r w:rsidRPr="62F4E0FE" w:rsidR="62F4E0FE">
        <w:rPr>
          <w:lang w:val="en-US"/>
        </w:rPr>
        <w:t xml:space="preserve"> karamu.</w:t>
      </w:r>
    </w:p>
    <w:p w:rsidRPr="007B69FD" w:rsidR="00A9414E" w:rsidP="00A9414E" w:rsidRDefault="00A9414E" w14:paraId="3D18F090" w14:textId="77777777">
      <w:pPr>
        <w:ind w:left="720"/>
        <w:rPr>
          <w:sz w:val="20"/>
          <w:szCs w:val="20"/>
        </w:rPr>
      </w:pPr>
      <w:r/>
    </w:p>
    <w:p w:rsidRPr="007B69FD" w:rsidR="00A9414E" w:rsidP="62F4E0FE" w:rsidRDefault="005B4A0C" w14:paraId="00D19D2E" w14:textId="3E7C5A2A" w14:noSpellErr="1">
      <w:pPr>
        <w:numPr>
          <w:ilvl w:val="0"/>
          <w:numId w:val="33"/>
        </w:numPr>
        <w:rPr>
          <w:sz w:val="20"/>
          <w:szCs w:val="20"/>
          <w:lang w:val="en-US"/>
        </w:rPr>
      </w:pPr>
      <w:r w:rsidRPr="62F4E0FE" w:rsidR="62F4E0FE">
        <w:rPr>
          <w:lang w:val="en-US"/>
        </w:rPr>
        <w:t xml:space="preserve">[2:9-10] </w:t>
      </w:r>
      <w:r w:rsidRPr="62F4E0FE" w:rsidR="62F4E0FE">
        <w:rPr>
          <w:lang w:val="en-US"/>
        </w:rPr>
        <w:t>Msimamizi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mkahawa</w:t>
      </w:r>
      <w:r w:rsidRPr="62F4E0FE" w:rsidR="62F4E0FE">
        <w:rPr>
          <w:lang w:val="en-US"/>
        </w:rPr>
        <w:t xml:space="preserve">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w:t>
      </w:r>
    </w:p>
    <w:p w:rsidRPr="007B69FD" w:rsidR="00A9414E" w:rsidP="62F4E0FE" w:rsidRDefault="00A9414E" w14:paraId="0487B186" w14:textId="77777777" w14:noSpellErr="1">
      <w:pPr>
        <w:ind w:left="720"/>
        <w:rPr>
          <w:sz w:val="20"/>
          <w:szCs w:val="20"/>
          <w:lang w:val="en-US"/>
        </w:rPr>
      </w:pPr>
      <w:r w:rsidRPr="62F4E0FE" w:rsidR="62F4E0FE">
        <w:rPr>
          <w:lang w:val="en-US"/>
        </w:rPr>
        <w:t>Alipata</w:t>
      </w:r>
      <w:r w:rsidRPr="62F4E0FE" w:rsidR="62F4E0FE">
        <w:rPr>
          <w:lang w:val="en-US"/>
        </w:rPr>
        <w:t xml:space="preserve"> </w:t>
      </w:r>
      <w:r w:rsidRPr="62F4E0FE" w:rsidR="62F4E0FE">
        <w:rPr>
          <w:lang w:val="en-US"/>
        </w:rPr>
        <w:t>ladha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divai</w:t>
      </w:r>
      <w:r w:rsidRPr="62F4E0FE" w:rsidR="62F4E0FE">
        <w:rPr>
          <w:lang w:val="en-US"/>
        </w:rPr>
        <w:t xml:space="preserve">, </w:t>
      </w:r>
      <w:r w:rsidRPr="62F4E0FE" w:rsidR="62F4E0FE">
        <w:rPr>
          <w:lang w:val="en-US"/>
        </w:rPr>
        <w:t>akamwita</w:t>
      </w:r>
      <w:r w:rsidRPr="62F4E0FE" w:rsidR="62F4E0FE">
        <w:rPr>
          <w:lang w:val="en-US"/>
        </w:rPr>
        <w:t xml:space="preserve"> bwana-</w:t>
      </w:r>
      <w:r w:rsidRPr="62F4E0FE" w:rsidR="62F4E0FE">
        <w:rPr>
          <w:lang w:val="en-US"/>
        </w:rPr>
        <w:t>arusi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kumwambia</w:t>
      </w:r>
      <w:r w:rsidRPr="62F4E0FE" w:rsidR="62F4E0FE">
        <w:rPr>
          <w:lang w:val="en-US"/>
        </w:rPr>
        <w:t xml:space="preserve"> </w:t>
      </w:r>
      <w:r w:rsidRPr="62F4E0FE" w:rsidR="62F4E0FE">
        <w:rPr>
          <w:lang w:val="en-US"/>
        </w:rPr>
        <w:t>jinsi</w:t>
      </w:r>
      <w:r w:rsidRPr="62F4E0FE" w:rsidR="62F4E0FE">
        <w:rPr>
          <w:lang w:val="en-US"/>
        </w:rPr>
        <w:t xml:space="preserve"> </w:t>
      </w:r>
      <w:r w:rsidRPr="62F4E0FE" w:rsidR="62F4E0FE">
        <w:rPr>
          <w:lang w:val="en-US"/>
        </w:rPr>
        <w:t>divai</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ilivyokuwa</w:t>
      </w:r>
      <w:r w:rsidRPr="62F4E0FE" w:rsidR="62F4E0FE">
        <w:rPr>
          <w:lang w:val="en-US"/>
        </w:rPr>
        <w:t xml:space="preserve"> </w:t>
      </w:r>
      <w:r w:rsidRPr="62F4E0FE" w:rsidR="62F4E0FE">
        <w:rPr>
          <w:lang w:val="en-US"/>
        </w:rPr>
        <w:t>nzuri</w:t>
      </w:r>
      <w:r w:rsidRPr="62F4E0FE" w:rsidR="62F4E0FE">
        <w:rPr>
          <w:lang w:val="en-US"/>
        </w:rPr>
        <w:t xml:space="preserve">. </w:t>
      </w:r>
      <w:r w:rsidRPr="62F4E0FE" w:rsidR="62F4E0FE">
        <w:rPr>
          <w:lang w:val="en-US"/>
        </w:rPr>
        <w:t>Ilikuwa</w:t>
      </w:r>
      <w:r w:rsidRPr="62F4E0FE" w:rsidR="62F4E0FE">
        <w:rPr>
          <w:lang w:val="en-US"/>
        </w:rPr>
        <w:t xml:space="preserve"> bora </w:t>
      </w:r>
      <w:r w:rsidRPr="62F4E0FE" w:rsidR="62F4E0FE">
        <w:rPr>
          <w:lang w:val="en-US"/>
        </w:rPr>
        <w:t>kuliko</w:t>
      </w:r>
      <w:r w:rsidRPr="62F4E0FE" w:rsidR="62F4E0FE">
        <w:rPr>
          <w:lang w:val="en-US"/>
        </w:rPr>
        <w:t xml:space="preserve"> </w:t>
      </w:r>
      <w:r w:rsidRPr="62F4E0FE" w:rsidR="62F4E0FE">
        <w:rPr>
          <w:lang w:val="en-US"/>
        </w:rPr>
        <w:t>kile</w:t>
      </w:r>
      <w:r w:rsidRPr="62F4E0FE" w:rsidR="62F4E0FE">
        <w:rPr>
          <w:lang w:val="en-US"/>
        </w:rPr>
        <w:t xml:space="preserve"> </w:t>
      </w:r>
      <w:r w:rsidRPr="62F4E0FE" w:rsidR="62F4E0FE">
        <w:rPr>
          <w:lang w:val="en-US"/>
        </w:rPr>
        <w:t>kilichokuwa</w:t>
      </w:r>
      <w:r w:rsidRPr="62F4E0FE" w:rsidR="62F4E0FE">
        <w:rPr>
          <w:lang w:val="en-US"/>
        </w:rPr>
        <w:t xml:space="preserve"> </w:t>
      </w:r>
      <w:r w:rsidRPr="62F4E0FE" w:rsidR="62F4E0FE">
        <w:rPr>
          <w:lang w:val="en-US"/>
        </w:rPr>
        <w:t>kimetumikiwa</w:t>
      </w:r>
      <w:r w:rsidRPr="62F4E0FE" w:rsidR="62F4E0FE">
        <w:rPr>
          <w:lang w:val="en-US"/>
        </w:rPr>
        <w:t xml:space="preserve"> </w:t>
      </w:r>
      <w:r w:rsidRPr="62F4E0FE" w:rsidR="62F4E0FE">
        <w:rPr>
          <w:lang w:val="en-US"/>
        </w:rPr>
        <w:t>mwanzoni</w:t>
      </w:r>
      <w:r w:rsidRPr="62F4E0FE" w:rsidR="62F4E0FE">
        <w:rPr>
          <w:lang w:val="en-US"/>
        </w:rPr>
        <w:t>.</w:t>
      </w:r>
    </w:p>
    <w:p w:rsidRPr="007B69FD" w:rsidR="00A9414E" w:rsidP="00A9414E" w:rsidRDefault="00A9414E" w14:paraId="64B223EA" w14:textId="77777777">
      <w:pPr>
        <w:ind w:left="720"/>
        <w:rPr>
          <w:sz w:val="20"/>
          <w:szCs w:val="20"/>
        </w:rPr>
      </w:pPr>
      <w:r/>
    </w:p>
    <w:p w:rsidRPr="007B69FD" w:rsidR="00A9414E" w:rsidP="62F4E0FE" w:rsidRDefault="005B4A0C" w14:paraId="2118C33A" w14:textId="439BDD9E" w14:noSpellErr="1">
      <w:pPr>
        <w:numPr>
          <w:ilvl w:val="0"/>
          <w:numId w:val="33"/>
        </w:numPr>
        <w:rPr>
          <w:sz w:val="20"/>
          <w:szCs w:val="20"/>
          <w:lang w:val="en-US"/>
        </w:rPr>
      </w:pPr>
      <w:r w:rsidRPr="62F4E0FE" w:rsidR="62F4E0FE">
        <w:rPr>
          <w:lang w:val="en-US"/>
        </w:rPr>
        <w:t xml:space="preserve">[2:9] Maji </w:t>
      </w:r>
      <w:r w:rsidRPr="62F4E0FE" w:rsidR="62F4E0FE">
        <w:rPr>
          <w:lang w:val="en-US"/>
        </w:rPr>
        <w:t>yalipata</w:t>
      </w:r>
      <w:r w:rsidRPr="62F4E0FE" w:rsidR="62F4E0FE">
        <w:rPr>
          <w:lang w:val="en-US"/>
        </w:rPr>
        <w:t xml:space="preserve"> </w:t>
      </w:r>
      <w:r w:rsidRPr="62F4E0FE" w:rsidR="62F4E0FE">
        <w:rPr>
          <w:lang w:val="en-US"/>
        </w:rPr>
        <w:t>kuwaje</w:t>
      </w:r>
      <w:r w:rsidRPr="62F4E0FE" w:rsidR="62F4E0FE">
        <w:rPr>
          <w:lang w:val="en-US"/>
        </w:rPr>
        <w:t>?</w:t>
      </w:r>
    </w:p>
    <w:p w:rsidRPr="007B69FD" w:rsidR="00A9414E" w:rsidP="62F4E0FE" w:rsidRDefault="00A9414E" w14:paraId="4E063BEC" w14:textId="46595F6F" w14:noSpellErr="1">
      <w:pPr>
        <w:ind w:left="720"/>
        <w:rPr>
          <w:sz w:val="20"/>
          <w:szCs w:val="20"/>
          <w:lang w:val="en-US"/>
        </w:rPr>
      </w:pPr>
      <w:r w:rsidRPr="62F4E0FE" w:rsidR="62F4E0FE">
        <w:rPr>
          <w:lang w:val="en-US"/>
        </w:rPr>
        <w:t>Ikawa</w:t>
      </w:r>
      <w:r w:rsidRPr="62F4E0FE" w:rsidR="62F4E0FE">
        <w:rPr>
          <w:lang w:val="en-US"/>
        </w:rPr>
        <w:t xml:space="preserve"> </w:t>
      </w:r>
      <w:r w:rsidRPr="62F4E0FE" w:rsidR="62F4E0FE">
        <w:rPr>
          <w:lang w:val="en-US"/>
        </w:rPr>
        <w:t>divai</w:t>
      </w:r>
      <w:r w:rsidRPr="62F4E0FE" w:rsidR="62F4E0FE">
        <w:rPr>
          <w:lang w:val="en-US"/>
        </w:rPr>
        <w:t>.</w:t>
      </w:r>
    </w:p>
    <w:p w:rsidRPr="007B69FD" w:rsidR="00A9414E" w:rsidP="00A9414E" w:rsidRDefault="00A9414E" w14:paraId="60359AE2" w14:textId="77777777">
      <w:pPr>
        <w:ind w:left="720"/>
        <w:rPr>
          <w:sz w:val="20"/>
          <w:szCs w:val="20"/>
        </w:rPr>
      </w:pPr>
      <w:r/>
    </w:p>
    <w:p w:rsidRPr="007B69FD" w:rsidR="00A9414E" w:rsidP="62F4E0FE" w:rsidRDefault="005B4A0C" w14:paraId="0383BB41" w14:textId="7CCE38BA" w14:noSpellErr="1">
      <w:pPr>
        <w:numPr>
          <w:ilvl w:val="0"/>
          <w:numId w:val="33"/>
        </w:numPr>
        <w:rPr>
          <w:sz w:val="20"/>
          <w:szCs w:val="20"/>
          <w:lang w:val="en-US"/>
        </w:rPr>
      </w:pPr>
      <w:r w:rsidRPr="62F4E0FE" w:rsidR="62F4E0FE">
        <w:rPr>
          <w:lang w:val="en-US"/>
        </w:rPr>
        <w:t xml:space="preserve">[2:11] Katika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11,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unafikiri</w:t>
      </w:r>
      <w:r w:rsidRPr="62F4E0FE" w:rsidR="62F4E0FE">
        <w:rPr>
          <w:lang w:val="en-US"/>
        </w:rPr>
        <w:t xml:space="preserve"> Yohana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kile</w:t>
      </w:r>
      <w:r w:rsidRPr="62F4E0FE" w:rsidR="62F4E0FE">
        <w:rPr>
          <w:lang w:val="en-US"/>
        </w:rPr>
        <w:t xml:space="preserve"> </w:t>
      </w:r>
      <w:r w:rsidRPr="62F4E0FE" w:rsidR="62F4E0FE">
        <w:rPr>
          <w:lang w:val="en-US"/>
        </w:rPr>
        <w:t>ambacho</w:t>
      </w:r>
      <w:r w:rsidRPr="62F4E0FE" w:rsidR="62F4E0FE">
        <w:rPr>
          <w:lang w:val="en-US"/>
        </w:rPr>
        <w:t xml:space="preserve"> Yesu </w:t>
      </w:r>
      <w:r w:rsidRPr="62F4E0FE" w:rsidR="62F4E0FE">
        <w:rPr>
          <w:lang w:val="en-US"/>
        </w:rPr>
        <w:t>alifanya</w:t>
      </w:r>
      <w:r w:rsidRPr="62F4E0FE" w:rsidR="62F4E0FE">
        <w:rPr>
          <w:lang w:val="en-US"/>
        </w:rPr>
        <w:t xml:space="preserve"> </w:t>
      </w:r>
      <w:r w:rsidRPr="62F4E0FE" w:rsidR="62F4E0FE">
        <w:rPr>
          <w:lang w:val="en-US"/>
        </w:rPr>
        <w:t>kilikuwa</w:t>
      </w:r>
      <w:r w:rsidRPr="62F4E0FE" w:rsidR="62F4E0FE">
        <w:rPr>
          <w:lang w:val="en-US"/>
        </w:rPr>
        <w:t xml:space="preserve"> </w:t>
      </w:r>
      <w:r w:rsidRPr="62F4E0FE" w:rsidR="62F4E0FE">
        <w:rPr>
          <w:lang w:val="en-US"/>
        </w:rPr>
        <w:t>ishara</w:t>
      </w:r>
      <w:r w:rsidRPr="62F4E0FE" w:rsidR="62F4E0FE">
        <w:rPr>
          <w:lang w:val="en-US"/>
        </w:rPr>
        <w:t>?</w:t>
      </w:r>
    </w:p>
    <w:p w:rsidRPr="007B69FD" w:rsidR="00A9414E" w:rsidP="48114252" w:rsidRDefault="00382C23" w14:paraId="6FB35659" w14:textId="3C8A8EF4">
      <w:pPr>
        <w:ind w:left="720"/>
        <w:rPr>
          <w:sz w:val="20"/>
          <w:szCs w:val="20"/>
          <w:lang w:val="en-US"/>
        </w:rPr>
      </w:pPr>
      <w:r>
        <w:t>(Majibu yanaweza kutofautiana.) Labda muujiza ambao Yesu alifanya ulionyesha watu jambo fulani juu yake mwenyewe.</w:t>
      </w:r>
    </w:p>
    <w:p w:rsidRPr="007B69FD" w:rsidR="0042261F" w:rsidP="62F4E0FE" w:rsidRDefault="0042261F" w14:paraId="76D68EBA" w14:textId="77777777" w14:noSpellErr="1">
      <w:pPr>
        <w:pStyle w:val="Continuedline"/>
        <w:rPr>
          <w:lang w:val="en-US"/>
        </w:rPr>
      </w:pPr>
      <w:r w:rsidRPr="62F4E0FE" w:rsidR="62F4E0FE">
        <w:rPr>
          <w:lang w:val="en-US"/>
        </w:rPr>
        <w:t xml:space="preserve">Yohana 2:1-12 </w:t>
      </w:r>
      <w:r w:rsidRPr="62F4E0FE" w:rsidR="62F4E0FE">
        <w:rPr>
          <w:lang w:val="en-US"/>
        </w:rPr>
        <w:t>iliendelea</w:t>
      </w:r>
    </w:p>
    <w:p w:rsidRPr="007B69FD" w:rsidR="00A9414E" w:rsidP="00A9414E" w:rsidRDefault="00A9414E" w14:paraId="41F459B1" w14:textId="77777777">
      <w:pPr>
        <w:ind w:left="720"/>
        <w:rPr>
          <w:sz w:val="20"/>
          <w:szCs w:val="20"/>
        </w:rPr>
      </w:pPr>
      <w:r/>
    </w:p>
    <w:p w:rsidRPr="007B69FD" w:rsidR="00A9414E" w:rsidP="62F4E0FE" w:rsidRDefault="00A9414E" w14:paraId="5621A481" w14:textId="111980F7" w14:noSpellErr="1">
      <w:pPr>
        <w:numPr>
          <w:ilvl w:val="0"/>
          <w:numId w:val="33"/>
        </w:numPr>
        <w:rPr>
          <w:sz w:val="20"/>
          <w:szCs w:val="20"/>
          <w:lang w:val="en-US"/>
        </w:rPr>
      </w:pPr>
      <w:r w:rsidRPr="62F4E0FE" w:rsidR="62F4E0FE">
        <w:rPr>
          <w:lang w:val="en-US"/>
        </w:rPr>
        <w:t xml:space="preserve">[2:11] </w:t>
      </w:r>
      <w:r w:rsidRPr="62F4E0FE" w:rsidR="62F4E0FE">
        <w:rPr>
          <w:lang w:val="en-US"/>
        </w:rPr>
        <w:t>Unafikiri</w:t>
      </w:r>
      <w:r w:rsidRPr="62F4E0FE" w:rsidR="62F4E0FE">
        <w:rPr>
          <w:lang w:val="en-US"/>
        </w:rPr>
        <w:t xml:space="preserve"> Yesu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alipofunua</w:t>
      </w:r>
      <w:r w:rsidRPr="62F4E0FE" w:rsidR="62F4E0FE">
        <w:rPr>
          <w:lang w:val="en-US"/>
        </w:rPr>
        <w:t xml:space="preserve"> </w:t>
      </w:r>
      <w:r w:rsidRPr="62F4E0FE" w:rsidR="62F4E0FE">
        <w:rPr>
          <w:lang w:val="en-US"/>
        </w:rPr>
        <w:t>utukufu</w:t>
      </w:r>
      <w:r w:rsidRPr="62F4E0FE" w:rsidR="62F4E0FE">
        <w:rPr>
          <w:lang w:val="en-US"/>
        </w:rPr>
        <w:t xml:space="preserve"> wake?</w:t>
      </w:r>
    </w:p>
    <w:p w:rsidRPr="007B69FD" w:rsidR="003274AB" w:rsidP="48114252" w:rsidRDefault="00382C23" w14:paraId="33ED519E" w14:textId="2486E678">
      <w:pPr>
        <w:ind w:left="720"/>
        <w:rPr>
          <w:sz w:val="20"/>
          <w:szCs w:val="20"/>
          <w:lang w:val="en-US"/>
        </w:rPr>
      </w:pPr>
      <w:r>
        <w:t>(Majibu yanaweza kutofautiana.) Huenda hilo lilimaanisha kwamba Yesu alionyesha kwamba yeye ni mtukufu. Labda ilimaanisha kwamba alionyesha kwamba yeye ni Mungu, kwa sababu ni dhahiri kutokana na andiko hili na mengine kwamba Mungu ndiye aliye mtukufu. Huenda pia lilimaanisha kwamba Mungu alimpa nguvu za kufanya miujiza.</w:t>
      </w:r>
    </w:p>
    <w:p w:rsidRPr="007B69FD" w:rsidR="00A9414E" w:rsidP="00A9414E" w:rsidRDefault="00A9414E" w14:paraId="11D3866A" w14:textId="77777777">
      <w:pPr>
        <w:ind w:left="720"/>
        <w:rPr>
          <w:sz w:val="20"/>
          <w:szCs w:val="20"/>
        </w:rPr>
      </w:pPr>
      <w:r/>
    </w:p>
    <w:p w:rsidRPr="007B69FD" w:rsidR="00A9414E" w:rsidP="62F4E0FE" w:rsidRDefault="005B4A0C" w14:paraId="7AD85849" w14:textId="0D5A0FF5" w14:noSpellErr="1">
      <w:pPr>
        <w:numPr>
          <w:ilvl w:val="0"/>
          <w:numId w:val="33"/>
        </w:numPr>
        <w:rPr>
          <w:sz w:val="20"/>
          <w:szCs w:val="20"/>
          <w:lang w:val="en-US"/>
        </w:rPr>
      </w:pPr>
      <w:r w:rsidRPr="62F4E0FE" w:rsidR="62F4E0FE">
        <w:rPr>
          <w:lang w:val="en-US"/>
        </w:rPr>
        <w:t xml:space="preserve">[2:11] </w:t>
      </w:r>
      <w:r w:rsidRPr="62F4E0FE" w:rsidR="62F4E0FE">
        <w:rPr>
          <w:lang w:val="en-US"/>
        </w:rPr>
        <w:t>Unafikiri</w:t>
      </w:r>
      <w:r w:rsidRPr="62F4E0FE" w:rsidR="62F4E0FE">
        <w:rPr>
          <w:lang w:val="en-US"/>
        </w:rPr>
        <w:t xml:space="preserve"> </w:t>
      </w:r>
      <w:r w:rsidRPr="62F4E0FE" w:rsidR="62F4E0FE">
        <w:rPr>
          <w:lang w:val="en-US"/>
        </w:rPr>
        <w:t>ilimaanisha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walimwamini</w:t>
      </w:r>
      <w:r w:rsidRPr="62F4E0FE" w:rsidR="62F4E0FE">
        <w:rPr>
          <w:lang w:val="en-US"/>
        </w:rPr>
        <w:t>?</w:t>
      </w:r>
    </w:p>
    <w:p w:rsidRPr="007B69FD" w:rsidR="00A9414E" w:rsidP="48114252" w:rsidRDefault="00382C23" w14:paraId="58BFE92C" w14:textId="1859F5C1">
      <w:pPr>
        <w:ind w:left="720"/>
        <w:rPr>
          <w:sz w:val="20"/>
          <w:szCs w:val="20"/>
          <w:lang w:val="en-US"/>
        </w:rPr>
      </w:pPr>
      <w:r>
        <w:t>(Majibu yanaweza kutofautiana.) Yaelekea waliamini kwamba Mungu alimtuma Yesu na kumpa nguvu. Yaelekea waliamini kwamba Yesu ni Mwana wa Mungu, Masihi.</w:t>
      </w:r>
    </w:p>
    <w:p w:rsidRPr="007B69FD" w:rsidR="00A9414E" w:rsidP="00A9414E" w:rsidRDefault="00A9414E" w14:paraId="5561122D" w14:textId="77777777">
      <w:pPr>
        <w:ind w:left="720"/>
        <w:rPr>
          <w:sz w:val="20"/>
          <w:szCs w:val="20"/>
        </w:rPr>
      </w:pPr>
      <w:r/>
    </w:p>
    <w:p w:rsidRPr="007B69FD" w:rsidR="00A9414E" w:rsidP="62F4E0FE" w:rsidRDefault="00A9414E" w14:paraId="08033659" w14:textId="77777777" w14:noSpellErr="1">
      <w:pPr>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42261F" w:rsidRDefault="0042261F" w14:paraId="32A81066" w14:textId="77777777">
      <w:pPr>
        <w:spacing w:line="240" w:lineRule="auto"/>
        <w:rPr>
          <w:sz w:val="40"/>
          <w:szCs w:val="44"/>
        </w:rPr>
      </w:pPr>
      <w:r/>
    </w:p>
    <w:p w:rsidRPr="007B69FD" w:rsidR="00FB543A" w:rsidP="003274AB" w:rsidRDefault="00FB543A" w14:paraId="2DFD2F9A" w14:textId="202E7E18">
      <w:pPr>
        <w:pStyle w:val="Heading1"/>
        <w:keepNext w:val="0"/>
        <w:keepLines w:val="0"/>
        <w:spacing w:before="0"/>
        <w:rPr>
          <w:b/>
          <w:bCs/>
          <w:szCs w:val="44"/>
        </w:rPr>
      </w:pPr>
      <w:r>
        <w:t>Yohana 14:16-17</w:t>
      </w:r>
    </w:p>
    <w:p w:rsidRPr="007B69FD" w:rsidR="00FB543A" w:rsidP="62F4E0FE" w:rsidRDefault="00FB543A" w14:paraId="6517F458" w14:textId="77777777" w14:noSpellErr="1">
      <w:pPr>
        <w:pStyle w:val="Background"/>
        <w:rPr>
          <w:b w:val="1"/>
          <w:bCs w:val="1"/>
          <w:sz w:val="32"/>
          <w:szCs w:val="32"/>
          <w:lang w:val="en-US"/>
        </w:rPr>
      </w:pPr>
      <w:r w:rsidRPr="62F4E0FE" w:rsidR="62F4E0FE">
        <w:rPr>
          <w:lang w:val="en-US"/>
        </w:rPr>
        <w:t xml:space="preserve">Historia: Katika </w:t>
      </w: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kwanza </w:t>
      </w:r>
      <w:r w:rsidRPr="62F4E0FE" w:rsidR="62F4E0FE">
        <w:rPr>
          <w:lang w:val="en-US"/>
        </w:rPr>
        <w:t>ya</w:t>
      </w:r>
      <w:r w:rsidRPr="62F4E0FE" w:rsidR="62F4E0FE">
        <w:rPr>
          <w:lang w:val="en-US"/>
        </w:rPr>
        <w:t xml:space="preserve"> Yohana 14, 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kwamba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akiondoka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kwa</w:t>
      </w:r>
      <w:r w:rsidRPr="62F4E0FE" w:rsidR="62F4E0FE">
        <w:rPr>
          <w:lang w:val="en-US"/>
        </w:rPr>
        <w:t xml:space="preserve"> Baba.</w:t>
      </w:r>
    </w:p>
    <w:p w:rsidRPr="00170DC8" w:rsidR="00170DC8" w:rsidP="62F4E0FE" w:rsidRDefault="00170DC8" w14:paraId="4022CCDA"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FB543A" w:rsidP="006D6990" w:rsidRDefault="00FB543A" w14:paraId="6305C628"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FB543A" w:rsidP="0042261F" w:rsidRDefault="00FB543A" w14:paraId="6F8FE5D6" w14:textId="148536BB"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FB543A" w:rsidP="0042261F" w:rsidRDefault="00FB543A" w14:paraId="7E7145DD" w14:textId="5979CB85" w14:noSpellErr="1">
      <w:pPr>
        <w:pStyle w:val="Checklist"/>
        <w:rPr/>
      </w:pPr>
      <w:r w:rsidRPr="62F4E0FE" w:rsidR="62F4E0FE">
        <w:rPr>
          <w:lang w:val="en-US"/>
        </w:rPr>
        <w:t xml:space="preserve">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angemwomba</w:t>
      </w:r>
      <w:r w:rsidRPr="62F4E0FE" w:rsidR="62F4E0FE">
        <w:rPr>
          <w:lang w:val="en-US"/>
        </w:rPr>
        <w:t xml:space="preserve"> Baba, </w:t>
      </w:r>
      <w:r w:rsidRPr="62F4E0FE" w:rsidR="62F4E0FE">
        <w:rPr>
          <w:lang w:val="en-US"/>
        </w:rPr>
        <w:t>na</w:t>
      </w:r>
      <w:r w:rsidRPr="62F4E0FE" w:rsidR="62F4E0FE">
        <w:rPr>
          <w:lang w:val="en-US"/>
        </w:rPr>
        <w:t xml:space="preserve"> Baba </w:t>
      </w:r>
      <w:r w:rsidRPr="62F4E0FE" w:rsidR="62F4E0FE">
        <w:rPr>
          <w:lang w:val="en-US"/>
        </w:rPr>
        <w:t>angewapa</w:t>
      </w:r>
      <w:r w:rsidRPr="62F4E0FE" w:rsidR="62F4E0FE">
        <w:rPr>
          <w:lang w:val="en-US"/>
        </w:rPr>
        <w:t xml:space="preserve"> </w:t>
      </w:r>
      <w:r w:rsidRPr="62F4E0FE" w:rsidR="62F4E0FE">
        <w:rPr>
          <w:lang w:val="en-US"/>
        </w:rPr>
        <w:t>Mfariji</w:t>
      </w:r>
      <w:r w:rsidRPr="62F4E0FE" w:rsidR="62F4E0FE">
        <w:rPr>
          <w:lang w:val="en-US"/>
        </w:rPr>
        <w:t xml:space="preserve"> </w:t>
      </w:r>
      <w:r w:rsidRPr="62F4E0FE" w:rsidR="62F4E0FE">
        <w:rPr>
          <w:lang w:val="en-US"/>
        </w:rPr>
        <w:t>mwingine</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ile</w:t>
      </w:r>
      <w:r w:rsidRPr="62F4E0FE" w:rsidR="62F4E0FE">
        <w:rPr>
          <w:lang w:val="en-US"/>
        </w:rPr>
        <w:t xml:space="preserve"> </w:t>
      </w:r>
      <w:r w:rsidRPr="62F4E0FE" w:rsidR="62F4E0FE">
        <w:rPr>
          <w:lang w:val="en-US"/>
        </w:rPr>
        <w:t>kweli</w:t>
      </w:r>
      <w:r w:rsidRPr="62F4E0FE" w:rsidR="62F4E0FE">
        <w:rPr>
          <w:lang w:val="en-US"/>
        </w:rPr>
        <w:t>. [14:16-17]</w:t>
      </w:r>
    </w:p>
    <w:p w:rsidRPr="007B69FD" w:rsidR="00FB543A" w:rsidP="0042261F" w:rsidRDefault="00FB543A" w14:paraId="347CA86F" w14:textId="4F814094" w14:noSpellErr="1">
      <w:pPr>
        <w:pStyle w:val="Checklist"/>
        <w:rPr/>
      </w:pPr>
      <w:r w:rsidRPr="62F4E0FE" w:rsidR="62F4E0FE">
        <w:rPr>
          <w:lang w:val="en-US"/>
        </w:rPr>
        <w:t>Ulimwengu</w:t>
      </w:r>
      <w:r w:rsidRPr="62F4E0FE" w:rsidR="62F4E0FE">
        <w:rPr>
          <w:lang w:val="en-US"/>
        </w:rPr>
        <w:t xml:space="preserve"> </w:t>
      </w:r>
      <w:r w:rsidRPr="62F4E0FE" w:rsidR="62F4E0FE">
        <w:rPr>
          <w:lang w:val="en-US"/>
        </w:rPr>
        <w:t>haungeweza</w:t>
      </w:r>
      <w:r w:rsidRPr="62F4E0FE" w:rsidR="62F4E0FE">
        <w:rPr>
          <w:lang w:val="en-US"/>
        </w:rPr>
        <w:t xml:space="preserve"> </w:t>
      </w:r>
      <w:r w:rsidRPr="62F4E0FE" w:rsidR="62F4E0FE">
        <w:rPr>
          <w:lang w:val="en-US"/>
        </w:rPr>
        <w:t>kupokea</w:t>
      </w:r>
      <w:r w:rsidRPr="62F4E0FE" w:rsidR="62F4E0FE">
        <w:rPr>
          <w:lang w:val="en-US"/>
        </w:rPr>
        <w:t xml:space="preserve"> Roho, </w:t>
      </w:r>
      <w:r w:rsidRPr="62F4E0FE" w:rsidR="62F4E0FE">
        <w:rPr>
          <w:lang w:val="en-US"/>
        </w:rPr>
        <w:t>lakini</w:t>
      </w:r>
      <w:r w:rsidRPr="62F4E0FE" w:rsidR="62F4E0FE">
        <w:rPr>
          <w:lang w:val="en-US"/>
        </w:rPr>
        <w:t xml:space="preserve"> Roho </w:t>
      </w:r>
      <w:r w:rsidRPr="62F4E0FE" w:rsidR="62F4E0FE">
        <w:rPr>
          <w:lang w:val="en-US"/>
        </w:rPr>
        <w:t>alikaa</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angekuwa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nao</w:t>
      </w:r>
      <w:r w:rsidRPr="62F4E0FE" w:rsidR="62F4E0FE">
        <w:rPr>
          <w:lang w:val="en-US"/>
        </w:rPr>
        <w:t xml:space="preserve"> </w:t>
      </w:r>
      <w:r w:rsidRPr="62F4E0FE" w:rsidR="62F4E0FE">
        <w:rPr>
          <w:lang w:val="en-US"/>
        </w:rPr>
        <w:t>milele</w:t>
      </w:r>
      <w:r w:rsidRPr="62F4E0FE" w:rsidR="62F4E0FE">
        <w:rPr>
          <w:lang w:val="en-US"/>
        </w:rPr>
        <w:t>. [14:17]</w:t>
      </w:r>
    </w:p>
    <w:p w:rsidRPr="007B69FD" w:rsidR="00FB543A" w:rsidP="003274AB" w:rsidRDefault="00FB543A" w14:paraId="2D5685E3"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FB543A" w:rsidP="0042261F" w:rsidRDefault="003947E5" w14:paraId="6B5B2DF4" w14:textId="19742C9B"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FB543A" w:rsidP="62F4E0FE" w:rsidRDefault="005B4A0C" w14:paraId="23FED756" w14:textId="2C97546B" w14:noSpellErr="1">
      <w:pPr>
        <w:numPr>
          <w:ilvl w:val="0"/>
          <w:numId w:val="35"/>
        </w:numPr>
        <w:rPr>
          <w:sz w:val="20"/>
          <w:szCs w:val="20"/>
          <w:lang w:val="en-US"/>
        </w:rPr>
      </w:pPr>
      <w:r w:rsidRPr="62F4E0FE" w:rsidR="62F4E0FE">
        <w:rPr>
          <w:lang w:val="en-US"/>
        </w:rPr>
        <w:t xml:space="preserve">[14:16] 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angesali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nini</w:t>
      </w:r>
      <w:r w:rsidRPr="62F4E0FE" w:rsidR="62F4E0FE">
        <w:rPr>
          <w:lang w:val="en-US"/>
        </w:rPr>
        <w:t>?</w:t>
      </w:r>
    </w:p>
    <w:p w:rsidRPr="007B69FD" w:rsidR="00FB543A" w:rsidP="48114252" w:rsidRDefault="00FB543A" w14:paraId="0297D517" w14:textId="2EE63CFA">
      <w:pPr>
        <w:ind w:left="720"/>
        <w:rPr>
          <w:sz w:val="20"/>
          <w:szCs w:val="20"/>
          <w:lang w:val="en-US"/>
        </w:rPr>
      </w:pPr>
      <w:r>
        <w:t>Yeye angaliomba Baba awape Mfariji mwingine.</w:t>
      </w:r>
    </w:p>
    <w:p w:rsidRPr="007B69FD" w:rsidR="00FB543A" w:rsidP="00FB543A" w:rsidRDefault="00FB543A" w14:paraId="15D6747A" w14:textId="77777777">
      <w:pPr>
        <w:ind w:left="720"/>
        <w:rPr>
          <w:sz w:val="20"/>
          <w:szCs w:val="20"/>
        </w:rPr>
      </w:pPr>
      <w:r/>
    </w:p>
    <w:p w:rsidRPr="007B69FD" w:rsidR="00FB543A" w:rsidP="62F4E0FE" w:rsidRDefault="005B4A0C" w14:paraId="5F3F2ABD" w14:textId="448E60DE" w14:noSpellErr="1">
      <w:pPr>
        <w:numPr>
          <w:ilvl w:val="0"/>
          <w:numId w:val="35"/>
        </w:numPr>
        <w:rPr>
          <w:sz w:val="20"/>
          <w:szCs w:val="20"/>
          <w:lang w:val="en-US"/>
        </w:rPr>
      </w:pPr>
      <w:r w:rsidRPr="62F4E0FE" w:rsidR="62F4E0FE">
        <w:rPr>
          <w:lang w:val="en-US"/>
        </w:rPr>
        <w:t xml:space="preserve">[14:16] Yesu </w:t>
      </w:r>
      <w:r w:rsidRPr="62F4E0FE" w:rsidR="62F4E0FE">
        <w:rPr>
          <w:lang w:val="en-US"/>
        </w:rPr>
        <w:t>alisema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wangekuwa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nao</w:t>
      </w:r>
      <w:r w:rsidRPr="62F4E0FE" w:rsidR="62F4E0FE">
        <w:rPr>
          <w:lang w:val="en-US"/>
        </w:rPr>
        <w:t xml:space="preserve"> </w:t>
      </w:r>
      <w:r w:rsidRPr="62F4E0FE" w:rsidR="62F4E0FE">
        <w:rPr>
          <w:lang w:val="en-US"/>
        </w:rPr>
        <w:t>milele</w:t>
      </w:r>
      <w:r w:rsidRPr="62F4E0FE" w:rsidR="62F4E0FE">
        <w:rPr>
          <w:lang w:val="en-US"/>
        </w:rPr>
        <w:t>?</w:t>
      </w:r>
    </w:p>
    <w:p w:rsidRPr="007B69FD" w:rsidR="00FB543A" w:rsidP="62F4E0FE" w:rsidRDefault="00FB543A" w14:paraId="15576AE8" w14:textId="77777777" w14:noSpellErr="1">
      <w:pPr>
        <w:ind w:left="720"/>
        <w:rPr>
          <w:sz w:val="20"/>
          <w:szCs w:val="20"/>
          <w:lang w:val="en-US"/>
        </w:rPr>
      </w:pPr>
      <w:r w:rsidRPr="62F4E0FE" w:rsidR="62F4E0FE">
        <w:rPr>
          <w:lang w:val="en-US"/>
        </w:rPr>
        <w:t>Mfariji</w:t>
      </w:r>
      <w:r w:rsidRPr="62F4E0FE" w:rsidR="62F4E0FE">
        <w:rPr>
          <w:lang w:val="en-US"/>
        </w:rPr>
        <w:t xml:space="preserve"> </w:t>
      </w:r>
      <w:r w:rsidRPr="62F4E0FE" w:rsidR="62F4E0FE">
        <w:rPr>
          <w:lang w:val="en-US"/>
        </w:rPr>
        <w:t>angekuwa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nao</w:t>
      </w:r>
      <w:r w:rsidRPr="62F4E0FE" w:rsidR="62F4E0FE">
        <w:rPr>
          <w:lang w:val="en-US"/>
        </w:rPr>
        <w:t xml:space="preserve"> </w:t>
      </w:r>
      <w:r w:rsidRPr="62F4E0FE" w:rsidR="62F4E0FE">
        <w:rPr>
          <w:lang w:val="en-US"/>
        </w:rPr>
        <w:t>milele</w:t>
      </w:r>
      <w:r w:rsidRPr="62F4E0FE" w:rsidR="62F4E0FE">
        <w:rPr>
          <w:lang w:val="en-US"/>
        </w:rPr>
        <w:t>.</w:t>
      </w:r>
    </w:p>
    <w:p w:rsidRPr="007B69FD" w:rsidR="00FB543A" w:rsidP="00FB543A" w:rsidRDefault="00FB543A" w14:paraId="55ACFC61" w14:textId="77777777">
      <w:pPr>
        <w:ind w:left="720"/>
        <w:rPr>
          <w:sz w:val="20"/>
          <w:szCs w:val="20"/>
        </w:rPr>
      </w:pPr>
      <w:r/>
    </w:p>
    <w:p w:rsidRPr="007B69FD" w:rsidR="00FB543A" w:rsidP="0099152C" w:rsidRDefault="005B4A0C" w14:paraId="685AF49F" w14:textId="2526EFE1">
      <w:pPr>
        <w:numPr>
          <w:ilvl w:val="0"/>
          <w:numId w:val="35"/>
        </w:numPr>
        <w:rPr>
          <w:sz w:val="20"/>
          <w:szCs w:val="20"/>
          <w:lang w:val="en-US"/>
        </w:rPr>
      </w:pPr>
      <w:r>
        <w:t>[14:17] Yesu alimwita Mfariji kwa jina gani jingine?</w:t>
      </w:r>
    </w:p>
    <w:p w:rsidRPr="007B69FD" w:rsidR="00FB543A" w:rsidP="62F4E0FE" w:rsidRDefault="00FB543A" w14:paraId="04675A5F" w14:textId="77777777" w14:noSpellErr="1">
      <w:pPr>
        <w:ind w:left="720"/>
        <w:rPr>
          <w:sz w:val="20"/>
          <w:szCs w:val="20"/>
          <w:lang w:val="en-US"/>
        </w:rPr>
      </w:pPr>
      <w:r w:rsidRPr="62F4E0FE" w:rsidR="62F4E0FE">
        <w:rPr>
          <w:lang w:val="en-US"/>
        </w:rPr>
        <w:t xml:space="preserve">Yesu </w:t>
      </w:r>
      <w:r w:rsidRPr="62F4E0FE" w:rsidR="62F4E0FE">
        <w:rPr>
          <w:lang w:val="en-US"/>
        </w:rPr>
        <w:t>alimwita</w:t>
      </w:r>
      <w:r w:rsidRPr="62F4E0FE" w:rsidR="62F4E0FE">
        <w:rPr>
          <w:lang w:val="en-US"/>
        </w:rPr>
        <w:t xml:space="preserve"> Roho </w:t>
      </w:r>
      <w:r w:rsidRPr="62F4E0FE" w:rsidR="62F4E0FE">
        <w:rPr>
          <w:lang w:val="en-US"/>
        </w:rPr>
        <w:t>wa</w:t>
      </w:r>
      <w:r w:rsidRPr="62F4E0FE" w:rsidR="62F4E0FE">
        <w:rPr>
          <w:lang w:val="en-US"/>
        </w:rPr>
        <w:t xml:space="preserve"> </w:t>
      </w:r>
      <w:r w:rsidRPr="62F4E0FE" w:rsidR="62F4E0FE">
        <w:rPr>
          <w:lang w:val="en-US"/>
        </w:rPr>
        <w:t>kweli</w:t>
      </w:r>
      <w:r w:rsidRPr="62F4E0FE" w:rsidR="62F4E0FE">
        <w:rPr>
          <w:lang w:val="en-US"/>
        </w:rPr>
        <w:t>.</w:t>
      </w:r>
    </w:p>
    <w:p w:rsidRPr="007B69FD" w:rsidR="00FB543A" w:rsidP="00FB543A" w:rsidRDefault="00FB543A" w14:paraId="0C02A37D" w14:textId="77777777">
      <w:pPr>
        <w:ind w:left="720"/>
        <w:rPr>
          <w:sz w:val="20"/>
          <w:szCs w:val="20"/>
        </w:rPr>
      </w:pPr>
      <w:r/>
    </w:p>
    <w:p w:rsidRPr="007B69FD" w:rsidR="00FB543A" w:rsidP="62F4E0FE" w:rsidRDefault="005B4A0C" w14:paraId="5C46B5FE" w14:textId="61CD4C4C" w14:noSpellErr="1">
      <w:pPr>
        <w:numPr>
          <w:ilvl w:val="0"/>
          <w:numId w:val="35"/>
        </w:numPr>
        <w:rPr>
          <w:sz w:val="20"/>
          <w:szCs w:val="20"/>
          <w:lang w:val="en-US"/>
        </w:rPr>
      </w:pPr>
      <w:r w:rsidRPr="62F4E0FE" w:rsidR="62F4E0FE">
        <w:rPr>
          <w:lang w:val="en-US"/>
        </w:rPr>
        <w:t xml:space="preserve">[14:17] </w:t>
      </w:r>
      <w:r w:rsidRPr="62F4E0FE" w:rsidR="62F4E0FE">
        <w:rPr>
          <w:lang w:val="en-US"/>
        </w:rPr>
        <w:t>Kutokana</w:t>
      </w:r>
      <w:r w:rsidRPr="62F4E0FE" w:rsidR="62F4E0FE">
        <w:rPr>
          <w:lang w:val="en-US"/>
        </w:rPr>
        <w:t xml:space="preserve"> </w:t>
      </w:r>
      <w:r w:rsidRPr="62F4E0FE" w:rsidR="62F4E0FE">
        <w:rPr>
          <w:lang w:val="en-US"/>
        </w:rPr>
        <w:t>na</w:t>
      </w:r>
      <w:r w:rsidRPr="62F4E0FE" w:rsidR="62F4E0FE">
        <w:rPr>
          <w:lang w:val="en-US"/>
        </w:rPr>
        <w:t xml:space="preserve"> yale </w:t>
      </w:r>
      <w:r w:rsidRPr="62F4E0FE" w:rsidR="62F4E0FE">
        <w:rPr>
          <w:lang w:val="en-US"/>
        </w:rPr>
        <w:t>aliyosema</w:t>
      </w:r>
      <w:r w:rsidRPr="62F4E0FE" w:rsidR="62F4E0FE">
        <w:rPr>
          <w:lang w:val="en-US"/>
        </w:rPr>
        <w:t xml:space="preserve"> Yesu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17,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wangeweza</w:t>
      </w:r>
      <w:r w:rsidRPr="62F4E0FE" w:rsidR="62F4E0FE">
        <w:rPr>
          <w:lang w:val="en-US"/>
        </w:rPr>
        <w:t xml:space="preserve"> </w:t>
      </w:r>
      <w:r w:rsidRPr="62F4E0FE" w:rsidR="62F4E0FE">
        <w:rPr>
          <w:lang w:val="en-US"/>
        </w:rPr>
        <w:t>kumjua</w:t>
      </w:r>
      <w:r w:rsidRPr="62F4E0FE" w:rsidR="62F4E0FE">
        <w:rPr>
          <w:lang w:val="en-US"/>
        </w:rPr>
        <w:t xml:space="preserve"> Roho </w:t>
      </w:r>
      <w:r w:rsidRPr="62F4E0FE" w:rsidR="62F4E0FE">
        <w:rPr>
          <w:lang w:val="en-US"/>
        </w:rPr>
        <w:t>wa</w:t>
      </w:r>
      <w:r w:rsidRPr="62F4E0FE" w:rsidR="62F4E0FE">
        <w:rPr>
          <w:lang w:val="en-US"/>
        </w:rPr>
        <w:t xml:space="preserve"> </w:t>
      </w:r>
      <w:r w:rsidRPr="62F4E0FE" w:rsidR="62F4E0FE">
        <w:rPr>
          <w:lang w:val="en-US"/>
        </w:rPr>
        <w:t>kweli</w:t>
      </w:r>
      <w:r w:rsidRPr="62F4E0FE" w:rsidR="62F4E0FE">
        <w:rPr>
          <w:lang w:val="en-US"/>
        </w:rPr>
        <w:t>?</w:t>
      </w:r>
    </w:p>
    <w:p w:rsidRPr="007B69FD" w:rsidR="00FB543A" w:rsidP="48114252" w:rsidRDefault="00FB543A" w14:paraId="1FC0CB55" w14:textId="77777777">
      <w:pPr>
        <w:ind w:left="360" w:firstLine="360"/>
        <w:rPr>
          <w:sz w:val="20"/>
          <w:szCs w:val="20"/>
          <w:lang w:val="en-US"/>
        </w:rPr>
      </w:pPr>
      <w:r>
        <w:t>Walimjua kwa sababu aliishi nao na angekuwa ndani yao.</w:t>
      </w:r>
    </w:p>
    <w:p w:rsidRPr="007B69FD" w:rsidR="00FB543A" w:rsidP="62F4E0FE" w:rsidRDefault="00FB543A" w14:paraId="5DC26D31"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FB543A" w:rsidRDefault="00FB543A" w14:paraId="146293E4" w14:textId="77777777">
      <w:pPr>
        <w:rPr>
          <w:rFonts w:asciiTheme="majorHAnsi" w:hAnsiTheme="majorHAnsi" w:eastAsiaTheme="majorEastAsia" w:cstheme="majorBidi"/>
          <w:b/>
          <w:color w:val="0F4761" w:themeColor="accent1" w:themeShade="BF"/>
          <w:sz w:val="44"/>
          <w:szCs w:val="44"/>
        </w:rPr>
      </w:pPr>
      <w:r/>
    </w:p>
    <w:p w:rsidRPr="007B69FD" w:rsidR="00D834BE" w:rsidP="00D834BE" w:rsidRDefault="00D834BE" w14:paraId="778382FD" w14:textId="25B3AB96">
      <w:pPr>
        <w:pStyle w:val="Heading1"/>
        <w:keepNext w:val="0"/>
        <w:keepLines w:val="0"/>
        <w:spacing w:before="480"/>
        <w:rPr>
          <w:b/>
          <w:bCs/>
          <w:szCs w:val="44"/>
        </w:rPr>
      </w:pPr>
      <w:r>
        <w:t>Yohana 15:1-8</w:t>
      </w:r>
    </w:p>
    <w:p w:rsidRPr="00170DC8" w:rsidR="00170DC8" w:rsidP="62F4E0FE" w:rsidRDefault="00170DC8" w14:paraId="12198E75"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D834BE" w:rsidP="006D6990" w:rsidRDefault="00D834BE" w14:paraId="0B450B64"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D834BE" w:rsidP="0042261F" w:rsidRDefault="00D834BE" w14:paraId="72D2A8F5" w14:textId="46AD47F8"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D834BE" w:rsidP="0042261F" w:rsidRDefault="00D834BE" w14:paraId="16A8B099" w14:textId="68D42DF2" w14:noSpellErr="1">
      <w:pPr>
        <w:pStyle w:val="Checklist"/>
        <w:rPr/>
      </w:pPr>
      <w:r w:rsidRPr="62F4E0FE" w:rsidR="62F4E0FE">
        <w:rPr>
          <w:lang w:val="en-US"/>
        </w:rPr>
        <w:t xml:space="preserve">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kwamba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ndiye</w:t>
      </w:r>
      <w:r w:rsidRPr="62F4E0FE" w:rsidR="62F4E0FE">
        <w:rPr>
          <w:lang w:val="en-US"/>
        </w:rPr>
        <w:t xml:space="preserve"> </w:t>
      </w:r>
      <w:r w:rsidRPr="62F4E0FE" w:rsidR="62F4E0FE">
        <w:rPr>
          <w:lang w:val="en-US"/>
        </w:rPr>
        <w:t>mzabibu</w:t>
      </w:r>
      <w:r w:rsidRPr="62F4E0FE" w:rsidR="62F4E0FE">
        <w:rPr>
          <w:lang w:val="en-US"/>
        </w:rPr>
        <w:t xml:space="preserve">, Baba </w:t>
      </w:r>
      <w:r w:rsidRPr="62F4E0FE" w:rsidR="62F4E0FE">
        <w:rPr>
          <w:lang w:val="en-US"/>
        </w:rPr>
        <w:t>yake</w:t>
      </w:r>
      <w:r w:rsidRPr="62F4E0FE" w:rsidR="62F4E0FE">
        <w:rPr>
          <w:lang w:val="en-US"/>
        </w:rPr>
        <w:t xml:space="preserve"> </w:t>
      </w:r>
      <w:r w:rsidRPr="62F4E0FE" w:rsidR="62F4E0FE">
        <w:rPr>
          <w:lang w:val="en-US"/>
        </w:rPr>
        <w:t>ndiye</w:t>
      </w:r>
      <w:r w:rsidRPr="62F4E0FE" w:rsidR="62F4E0FE">
        <w:rPr>
          <w:lang w:val="en-US"/>
        </w:rPr>
        <w:t xml:space="preserve"> </w:t>
      </w:r>
      <w:r w:rsidRPr="62F4E0FE" w:rsidR="62F4E0FE">
        <w:rPr>
          <w:lang w:val="en-US"/>
        </w:rPr>
        <w:t>mkulima</w:t>
      </w:r>
      <w:r w:rsidRPr="62F4E0FE" w:rsidR="62F4E0FE">
        <w:rPr>
          <w:lang w:val="en-US"/>
        </w:rPr>
        <w:t xml:space="preserve">, </w:t>
      </w:r>
      <w:r w:rsidRPr="62F4E0FE" w:rsidR="62F4E0FE">
        <w:rPr>
          <w:lang w:val="en-US"/>
        </w:rPr>
        <w:t>nao</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matawi</w:t>
      </w:r>
      <w:r w:rsidRPr="62F4E0FE" w:rsidR="62F4E0FE">
        <w:rPr>
          <w:lang w:val="en-US"/>
        </w:rPr>
        <w:t>. [15:1, 5]</w:t>
      </w:r>
    </w:p>
    <w:p w:rsidRPr="007B69FD" w:rsidR="00D834BE" w:rsidP="0042261F" w:rsidRDefault="00D834BE" w14:paraId="608B9F25" w14:textId="2352F0F3" w14:noSpellErr="1">
      <w:pPr>
        <w:pStyle w:val="Checklist"/>
        <w:rPr/>
      </w:pPr>
      <w:r w:rsidRPr="62F4E0FE" w:rsidR="62F4E0FE">
        <w:rPr>
          <w:lang w:val="en-US"/>
        </w:rPr>
        <w:t xml:space="preserve">Kila </w:t>
      </w:r>
      <w:r w:rsidRPr="62F4E0FE" w:rsidR="62F4E0FE">
        <w:rPr>
          <w:lang w:val="en-US"/>
        </w:rPr>
        <w:t>tawi</w:t>
      </w:r>
      <w:r w:rsidRPr="62F4E0FE" w:rsidR="62F4E0FE">
        <w:rPr>
          <w:lang w:val="en-US"/>
        </w:rPr>
        <w:t xml:space="preserve"> </w:t>
      </w:r>
      <w:r w:rsidRPr="62F4E0FE" w:rsidR="62F4E0FE">
        <w:rPr>
          <w:lang w:val="en-US"/>
        </w:rPr>
        <w:t>lisilozaa</w:t>
      </w:r>
      <w:r w:rsidRPr="62F4E0FE" w:rsidR="62F4E0FE">
        <w:rPr>
          <w:lang w:val="en-US"/>
        </w:rPr>
        <w:t xml:space="preserve"> </w:t>
      </w:r>
      <w:r w:rsidRPr="62F4E0FE" w:rsidR="62F4E0FE">
        <w:rPr>
          <w:lang w:val="en-US"/>
        </w:rPr>
        <w:t>matunda</w:t>
      </w:r>
      <w:r w:rsidRPr="62F4E0FE" w:rsidR="62F4E0FE">
        <w:rPr>
          <w:lang w:val="en-US"/>
        </w:rPr>
        <w:t xml:space="preserve"> Baba </w:t>
      </w:r>
      <w:r w:rsidRPr="62F4E0FE" w:rsidR="62F4E0FE">
        <w:rPr>
          <w:lang w:val="en-US"/>
        </w:rPr>
        <w:t>yangu</w:t>
      </w:r>
      <w:r w:rsidRPr="62F4E0FE" w:rsidR="62F4E0FE">
        <w:rPr>
          <w:lang w:val="en-US"/>
        </w:rPr>
        <w:t xml:space="preserve"> </w:t>
      </w:r>
      <w:r w:rsidRPr="62F4E0FE" w:rsidR="62F4E0FE">
        <w:rPr>
          <w:lang w:val="en-US"/>
        </w:rPr>
        <w:t>huliondolea</w:t>
      </w:r>
      <w:r w:rsidRPr="62F4E0FE" w:rsidR="62F4E0FE">
        <w:rPr>
          <w:lang w:val="en-US"/>
        </w:rPr>
        <w:t xml:space="preserve"> </w:t>
      </w:r>
      <w:r w:rsidRPr="62F4E0FE" w:rsidR="62F4E0FE">
        <w:rPr>
          <w:lang w:val="en-US"/>
        </w:rPr>
        <w:t>mbali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tawi</w:t>
      </w:r>
      <w:r w:rsidRPr="62F4E0FE" w:rsidR="62F4E0FE">
        <w:rPr>
          <w:lang w:val="en-US"/>
        </w:rPr>
        <w:t xml:space="preserve"> </w:t>
      </w:r>
      <w:r w:rsidRPr="62F4E0FE" w:rsidR="62F4E0FE">
        <w:rPr>
          <w:lang w:val="en-US"/>
        </w:rPr>
        <w:t>lizaalo</w:t>
      </w:r>
      <w:r w:rsidRPr="62F4E0FE" w:rsidR="62F4E0FE">
        <w:rPr>
          <w:lang w:val="en-US"/>
        </w:rPr>
        <w:t xml:space="preserve"> </w:t>
      </w:r>
      <w:r w:rsidRPr="62F4E0FE" w:rsidR="62F4E0FE">
        <w:rPr>
          <w:lang w:val="en-US"/>
        </w:rPr>
        <w:t>hulisafisha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lizidi</w:t>
      </w:r>
      <w:r w:rsidRPr="62F4E0FE" w:rsidR="62F4E0FE">
        <w:rPr>
          <w:lang w:val="en-US"/>
        </w:rPr>
        <w:t xml:space="preserve"> </w:t>
      </w:r>
      <w:r w:rsidRPr="62F4E0FE" w:rsidR="62F4E0FE">
        <w:rPr>
          <w:lang w:val="en-US"/>
        </w:rPr>
        <w:t>kuzaa</w:t>
      </w:r>
      <w:r w:rsidRPr="62F4E0FE" w:rsidR="62F4E0FE">
        <w:rPr>
          <w:lang w:val="en-US"/>
        </w:rPr>
        <w:t>. [15:2]</w:t>
      </w:r>
    </w:p>
    <w:p w:rsidRPr="007B69FD" w:rsidR="00D834BE" w:rsidP="0042261F" w:rsidRDefault="00D834BE" w14:paraId="676525CE" w14:textId="7F6257C7" w14:noSpellErr="1">
      <w:pPr>
        <w:pStyle w:val="Checklist"/>
        <w:rPr/>
      </w:pPr>
      <w:r w:rsidRPr="62F4E0FE" w:rsidR="62F4E0FE">
        <w:rPr>
          <w:lang w:val="en-US"/>
        </w:rPr>
        <w:t xml:space="preserve">Kama vile </w:t>
      </w:r>
      <w:r w:rsidRPr="62F4E0FE" w:rsidR="62F4E0FE">
        <w:rPr>
          <w:lang w:val="en-US"/>
        </w:rPr>
        <w:t>tawi</w:t>
      </w:r>
      <w:r w:rsidRPr="62F4E0FE" w:rsidR="62F4E0FE">
        <w:rPr>
          <w:lang w:val="en-US"/>
        </w:rPr>
        <w:t xml:space="preserve"> </w:t>
      </w:r>
      <w:r w:rsidRPr="62F4E0FE" w:rsidR="62F4E0FE">
        <w:rPr>
          <w:lang w:val="en-US"/>
        </w:rPr>
        <w:t>lisivyoweza</w:t>
      </w:r>
      <w:r w:rsidRPr="62F4E0FE" w:rsidR="62F4E0FE">
        <w:rPr>
          <w:lang w:val="en-US"/>
        </w:rPr>
        <w:t xml:space="preserve"> </w:t>
      </w:r>
      <w:r w:rsidRPr="62F4E0FE" w:rsidR="62F4E0FE">
        <w:rPr>
          <w:lang w:val="en-US"/>
        </w:rPr>
        <w:t>kuzaa</w:t>
      </w:r>
      <w:r w:rsidRPr="62F4E0FE" w:rsidR="62F4E0FE">
        <w:rPr>
          <w:lang w:val="en-US"/>
        </w:rPr>
        <w:t xml:space="preserve"> </w:t>
      </w:r>
      <w:r w:rsidRPr="62F4E0FE" w:rsidR="62F4E0FE">
        <w:rPr>
          <w:lang w:val="en-US"/>
        </w:rPr>
        <w:t>matunda</w:t>
      </w:r>
      <w:r w:rsidRPr="62F4E0FE" w:rsidR="62F4E0FE">
        <w:rPr>
          <w:lang w:val="en-US"/>
        </w:rPr>
        <w:t xml:space="preserve"> </w:t>
      </w:r>
      <w:r w:rsidRPr="62F4E0FE" w:rsidR="62F4E0FE">
        <w:rPr>
          <w:lang w:val="en-US"/>
        </w:rPr>
        <w:t>isipokuwa</w:t>
      </w:r>
      <w:r w:rsidRPr="62F4E0FE" w:rsidR="62F4E0FE">
        <w:rPr>
          <w:lang w:val="en-US"/>
        </w:rPr>
        <w:t xml:space="preserve"> </w:t>
      </w:r>
      <w:r w:rsidRPr="62F4E0FE" w:rsidR="62F4E0FE">
        <w:rPr>
          <w:lang w:val="en-US"/>
        </w:rPr>
        <w:t>likae</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mzabibu</w:t>
      </w:r>
      <w:r w:rsidRPr="62F4E0FE" w:rsidR="62F4E0FE">
        <w:rPr>
          <w:lang w:val="en-US"/>
        </w:rPr>
        <w:t xml:space="preserve">, </w:t>
      </w:r>
      <w:r w:rsidRPr="62F4E0FE" w:rsidR="62F4E0FE">
        <w:rPr>
          <w:lang w:val="en-US"/>
        </w:rPr>
        <w:t>ndivyo</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wasivyoweza</w:t>
      </w:r>
      <w:r w:rsidRPr="62F4E0FE" w:rsidR="62F4E0FE">
        <w:rPr>
          <w:lang w:val="en-US"/>
        </w:rPr>
        <w:t xml:space="preserve"> </w:t>
      </w:r>
      <w:r w:rsidRPr="62F4E0FE" w:rsidR="62F4E0FE">
        <w:rPr>
          <w:lang w:val="en-US"/>
        </w:rPr>
        <w:t>kuzaa</w:t>
      </w:r>
      <w:r w:rsidRPr="62F4E0FE" w:rsidR="62F4E0FE">
        <w:rPr>
          <w:lang w:val="en-US"/>
        </w:rPr>
        <w:t xml:space="preserve"> </w:t>
      </w:r>
      <w:r w:rsidRPr="62F4E0FE" w:rsidR="62F4E0FE">
        <w:rPr>
          <w:lang w:val="en-US"/>
        </w:rPr>
        <w:t>matunda</w:t>
      </w:r>
      <w:r w:rsidRPr="62F4E0FE" w:rsidR="62F4E0FE">
        <w:rPr>
          <w:lang w:val="en-US"/>
        </w:rPr>
        <w:t xml:space="preserve"> </w:t>
      </w:r>
      <w:r w:rsidRPr="62F4E0FE" w:rsidR="62F4E0FE">
        <w:rPr>
          <w:lang w:val="en-US"/>
        </w:rPr>
        <w:t>isipokuwa</w:t>
      </w:r>
      <w:r w:rsidRPr="62F4E0FE" w:rsidR="62F4E0FE">
        <w:rPr>
          <w:lang w:val="en-US"/>
        </w:rPr>
        <w:t xml:space="preserve"> </w:t>
      </w:r>
      <w:r w:rsidRPr="62F4E0FE" w:rsidR="62F4E0FE">
        <w:rPr>
          <w:lang w:val="en-US"/>
        </w:rPr>
        <w:t>wakae</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Yesu. [15:4-5]</w:t>
      </w:r>
    </w:p>
    <w:p w:rsidRPr="007B69FD" w:rsidR="00D834BE" w:rsidP="62F4E0FE" w:rsidRDefault="00D834BE" w14:paraId="2E684819" w14:textId="5F3FBD27" w14:noSpellErr="1">
      <w:pPr>
        <w:pStyle w:val="Checklist"/>
        <w:rPr>
          <w:lang w:val="en-US"/>
        </w:rPr>
      </w:pPr>
      <w:r w:rsidRPr="62F4E0FE" w:rsidR="62F4E0FE">
        <w:rPr>
          <w:lang w:val="en-US"/>
        </w:rPr>
        <w:t>Ikiwa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wangebaki</w:t>
      </w:r>
      <w:r w:rsidRPr="62F4E0FE" w:rsidR="62F4E0FE">
        <w:rPr>
          <w:lang w:val="en-US"/>
        </w:rPr>
        <w:t xml:space="preserve"> </w:t>
      </w:r>
      <w:r w:rsidRPr="62F4E0FE" w:rsidR="62F4E0FE">
        <w:rPr>
          <w:lang w:val="en-US"/>
        </w:rPr>
        <w:t>katika</w:t>
      </w:r>
      <w:r w:rsidRPr="62F4E0FE" w:rsidR="62F4E0FE">
        <w:rPr>
          <w:lang w:val="en-US"/>
        </w:rPr>
        <w:t xml:space="preserve"> Yesu </w:t>
      </w:r>
      <w:r w:rsidRPr="62F4E0FE" w:rsidR="62F4E0FE">
        <w:rPr>
          <w:lang w:val="en-US"/>
        </w:rPr>
        <w:t>na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kubaki</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wangeweza</w:t>
      </w:r>
      <w:r w:rsidRPr="62F4E0FE" w:rsidR="62F4E0FE">
        <w:rPr>
          <w:lang w:val="en-US"/>
        </w:rPr>
        <w:t xml:space="preserve"> </w:t>
      </w:r>
      <w:r w:rsidRPr="62F4E0FE" w:rsidR="62F4E0FE">
        <w:rPr>
          <w:lang w:val="en-US"/>
        </w:rPr>
        <w:t>kuomba</w:t>
      </w:r>
      <w:r w:rsidRPr="62F4E0FE" w:rsidR="62F4E0FE">
        <w:rPr>
          <w:lang w:val="en-US"/>
        </w:rPr>
        <w:t xml:space="preserve"> </w:t>
      </w:r>
      <w:r w:rsidRPr="62F4E0FE" w:rsidR="62F4E0FE">
        <w:rPr>
          <w:lang w:val="en-US"/>
        </w:rPr>
        <w:t>chochote</w:t>
      </w:r>
      <w:r w:rsidRPr="62F4E0FE" w:rsidR="62F4E0FE">
        <w:rPr>
          <w:lang w:val="en-US"/>
        </w:rPr>
        <w:t xml:space="preserve"> </w:t>
      </w:r>
      <w:r w:rsidRPr="62F4E0FE" w:rsidR="62F4E0FE">
        <w:rPr>
          <w:lang w:val="en-US"/>
        </w:rPr>
        <w:t>walichotaka</w:t>
      </w:r>
      <w:r w:rsidRPr="62F4E0FE" w:rsidR="62F4E0FE">
        <w:rPr>
          <w:lang w:val="en-US"/>
        </w:rPr>
        <w:t xml:space="preserve"> </w:t>
      </w:r>
      <w:r w:rsidRPr="62F4E0FE" w:rsidR="62F4E0FE">
        <w:rPr>
          <w:lang w:val="en-US"/>
        </w:rPr>
        <w:t>nao</w:t>
      </w:r>
      <w:r w:rsidRPr="62F4E0FE" w:rsidR="62F4E0FE">
        <w:rPr>
          <w:lang w:val="en-US"/>
        </w:rPr>
        <w:t xml:space="preserve"> </w:t>
      </w:r>
      <w:r w:rsidRPr="62F4E0FE" w:rsidR="62F4E0FE">
        <w:rPr>
          <w:lang w:val="en-US"/>
        </w:rPr>
        <w:t>wangepewa</w:t>
      </w:r>
      <w:r w:rsidRPr="62F4E0FE" w:rsidR="62F4E0FE">
        <w:rPr>
          <w:lang w:val="en-US"/>
        </w:rPr>
        <w:t xml:space="preserve">. [15:7] </w:t>
      </w:r>
      <w:r w:rsidRPr="62F4E0FE" w:rsidR="62F4E0FE">
        <w:rPr>
          <w:lang w:val="en-US"/>
        </w:rPr>
        <w:t>Mfano</w:t>
      </w:r>
    </w:p>
    <w:p w:rsidRPr="007B69FD" w:rsidR="00D834BE" w:rsidP="0042261F" w:rsidRDefault="00D834BE" w14:paraId="71A2AF03" w14:textId="5FDD7A6B" w14:noSpellErr="1">
      <w:pPr>
        <w:pStyle w:val="Checklist"/>
        <w:rPr/>
      </w:pPr>
      <w:r w:rsidRPr="62F4E0FE" w:rsidR="62F4E0FE">
        <w:rPr>
          <w:lang w:val="en-US"/>
        </w:rPr>
        <w:t xml:space="preserve">Baba </w:t>
      </w:r>
      <w:r w:rsidRPr="62F4E0FE" w:rsidR="62F4E0FE">
        <w:rPr>
          <w:lang w:val="en-US"/>
        </w:rPr>
        <w:t>alitukuzwa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w:t>
      </w:r>
      <w:r w:rsidRPr="62F4E0FE" w:rsidR="62F4E0FE">
        <w:rPr>
          <w:lang w:val="en-US"/>
        </w:rPr>
        <w:t xml:space="preserve"> Yesu </w:t>
      </w:r>
      <w:r w:rsidRPr="62F4E0FE" w:rsidR="62F4E0FE">
        <w:rPr>
          <w:lang w:val="en-US"/>
        </w:rPr>
        <w:t>walipokuwa</w:t>
      </w:r>
      <w:r w:rsidRPr="62F4E0FE" w:rsidR="62F4E0FE">
        <w:rPr>
          <w:lang w:val="en-US"/>
        </w:rPr>
        <w:t xml:space="preserve"> </w:t>
      </w:r>
      <w:r w:rsidRPr="62F4E0FE" w:rsidR="62F4E0FE">
        <w:rPr>
          <w:lang w:val="en-US"/>
        </w:rPr>
        <w:t>wakizaa</w:t>
      </w:r>
      <w:r w:rsidRPr="62F4E0FE" w:rsidR="62F4E0FE">
        <w:rPr>
          <w:lang w:val="en-US"/>
        </w:rPr>
        <w:t xml:space="preserve"> </w:t>
      </w:r>
      <w:r w:rsidRPr="62F4E0FE" w:rsidR="62F4E0FE">
        <w:rPr>
          <w:lang w:val="en-US"/>
        </w:rPr>
        <w:t>matunda</w:t>
      </w:r>
      <w:r w:rsidRPr="62F4E0FE" w:rsidR="62F4E0FE">
        <w:rPr>
          <w:lang w:val="en-US"/>
        </w:rPr>
        <w:t xml:space="preserve"> </w:t>
      </w:r>
      <w:r w:rsidRPr="62F4E0FE" w:rsidR="62F4E0FE">
        <w:rPr>
          <w:lang w:val="en-US"/>
        </w:rPr>
        <w:t>mengi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kuthibitisha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w:t>
      </w:r>
      <w:r w:rsidRPr="62F4E0FE" w:rsidR="62F4E0FE">
        <w:rPr>
          <w:lang w:val="en-US"/>
        </w:rPr>
        <w:t xml:space="preserve"> Yesu. [15:8]</w:t>
      </w:r>
    </w:p>
    <w:p w:rsidRPr="007B69FD" w:rsidR="00D834BE" w:rsidP="003274AB" w:rsidRDefault="00D834BE" w14:paraId="0920EE52"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D834BE" w:rsidP="005459B7" w:rsidRDefault="003947E5" w14:paraId="4F636660" w14:textId="647F8E81"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D834BE" w:rsidP="62F4E0FE" w:rsidRDefault="005B4A0C" w14:paraId="335B5F9F" w14:textId="4EAE39F4" w14:noSpellErr="1">
      <w:pPr>
        <w:numPr>
          <w:ilvl w:val="0"/>
          <w:numId w:val="36"/>
        </w:numPr>
        <w:rPr>
          <w:sz w:val="20"/>
          <w:szCs w:val="20"/>
          <w:lang w:val="en-US"/>
        </w:rPr>
      </w:pPr>
      <w:r w:rsidRPr="62F4E0FE" w:rsidR="62F4E0FE">
        <w:rPr>
          <w:lang w:val="en-US"/>
        </w:rPr>
        <w:t xml:space="preserve">[15:1] Yesu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mzabibu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mkulima</w:t>
      </w:r>
      <w:r w:rsidRPr="62F4E0FE" w:rsidR="62F4E0FE">
        <w:rPr>
          <w:lang w:val="en-US"/>
        </w:rPr>
        <w:t>?</w:t>
      </w:r>
    </w:p>
    <w:p w:rsidRPr="007B69FD" w:rsidR="00D834BE" w:rsidP="62F4E0FE" w:rsidRDefault="00D834BE" w14:paraId="53701C12" w14:textId="7B14C4A3" w14:noSpellErr="1">
      <w:pPr>
        <w:ind w:left="720"/>
        <w:rPr>
          <w:sz w:val="20"/>
          <w:szCs w:val="20"/>
          <w:lang w:val="en-US"/>
        </w:rPr>
      </w:pPr>
      <w:r w:rsidRPr="62F4E0FE" w:rsidR="62F4E0FE">
        <w:rPr>
          <w:lang w:val="en-US"/>
        </w:rPr>
        <w:t xml:space="preserve">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ndiye</w:t>
      </w:r>
      <w:r w:rsidRPr="62F4E0FE" w:rsidR="62F4E0FE">
        <w:rPr>
          <w:lang w:val="en-US"/>
        </w:rPr>
        <w:t xml:space="preserve"> </w:t>
      </w:r>
      <w:r w:rsidRPr="62F4E0FE" w:rsidR="62F4E0FE">
        <w:rPr>
          <w:lang w:val="en-US"/>
        </w:rPr>
        <w:t>mzabibu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na</w:t>
      </w:r>
      <w:r w:rsidRPr="62F4E0FE" w:rsidR="62F4E0FE">
        <w:rPr>
          <w:lang w:val="en-US"/>
        </w:rPr>
        <w:t xml:space="preserve"> Baba </w:t>
      </w:r>
      <w:r w:rsidRPr="62F4E0FE" w:rsidR="62F4E0FE">
        <w:rPr>
          <w:lang w:val="en-US"/>
        </w:rPr>
        <w:t>yake</w:t>
      </w:r>
      <w:r w:rsidRPr="62F4E0FE" w:rsidR="62F4E0FE">
        <w:rPr>
          <w:lang w:val="en-US"/>
        </w:rPr>
        <w:t xml:space="preserve"> </w:t>
      </w:r>
      <w:r w:rsidRPr="62F4E0FE" w:rsidR="62F4E0FE">
        <w:rPr>
          <w:lang w:val="en-US"/>
        </w:rPr>
        <w:t>ndiye</w:t>
      </w:r>
      <w:r w:rsidRPr="62F4E0FE" w:rsidR="62F4E0FE">
        <w:rPr>
          <w:lang w:val="en-US"/>
        </w:rPr>
        <w:t xml:space="preserve"> </w:t>
      </w:r>
      <w:r w:rsidRPr="62F4E0FE" w:rsidR="62F4E0FE">
        <w:rPr>
          <w:lang w:val="en-US"/>
        </w:rPr>
        <w:t>mkulima</w:t>
      </w:r>
      <w:r w:rsidRPr="62F4E0FE" w:rsidR="62F4E0FE">
        <w:rPr>
          <w:lang w:val="en-US"/>
        </w:rPr>
        <w:t>.</w:t>
      </w:r>
    </w:p>
    <w:p w:rsidRPr="007B69FD" w:rsidR="00D834BE" w:rsidP="00D834BE" w:rsidRDefault="00D834BE" w14:paraId="0EF1B90E" w14:textId="77777777">
      <w:pPr>
        <w:ind w:left="720"/>
        <w:rPr>
          <w:sz w:val="20"/>
          <w:szCs w:val="20"/>
        </w:rPr>
      </w:pPr>
      <w:r/>
    </w:p>
    <w:p w:rsidRPr="007B69FD" w:rsidR="00D834BE" w:rsidP="62F4E0FE" w:rsidRDefault="005B4A0C" w14:paraId="6A5511BE" w14:textId="0CF232BD" w14:noSpellErr="1">
      <w:pPr>
        <w:numPr>
          <w:ilvl w:val="0"/>
          <w:numId w:val="36"/>
        </w:numPr>
        <w:rPr>
          <w:sz w:val="20"/>
          <w:szCs w:val="20"/>
          <w:lang w:val="en-US"/>
        </w:rPr>
      </w:pPr>
      <w:r w:rsidRPr="62F4E0FE" w:rsidR="62F4E0FE">
        <w:rPr>
          <w:lang w:val="en-US"/>
        </w:rPr>
        <w:t xml:space="preserve">[15:2] Yesu </w:t>
      </w:r>
      <w:r w:rsidRPr="62F4E0FE" w:rsidR="62F4E0FE">
        <w:rPr>
          <w:lang w:val="en-US"/>
        </w:rPr>
        <w:t>alisema</w:t>
      </w:r>
      <w:r w:rsidRPr="62F4E0FE" w:rsidR="62F4E0FE">
        <w:rPr>
          <w:lang w:val="en-US"/>
        </w:rPr>
        <w:t xml:space="preserve"> Baba </w:t>
      </w:r>
      <w:r w:rsidRPr="62F4E0FE" w:rsidR="62F4E0FE">
        <w:rPr>
          <w:lang w:val="en-US"/>
        </w:rPr>
        <w:t>hufanya</w:t>
      </w:r>
      <w:r w:rsidRPr="62F4E0FE" w:rsidR="62F4E0FE">
        <w:rPr>
          <w:lang w:val="en-US"/>
        </w:rPr>
        <w:t xml:space="preserve"> </w:t>
      </w:r>
      <w:r w:rsidRPr="62F4E0FE" w:rsidR="62F4E0FE">
        <w:rPr>
          <w:lang w:val="en-US"/>
        </w:rPr>
        <w:t>nini</w:t>
      </w:r>
      <w:r w:rsidRPr="62F4E0FE" w:rsidR="62F4E0FE">
        <w:rPr>
          <w:lang w:val="en-US"/>
        </w:rPr>
        <w:t>?</w:t>
      </w:r>
    </w:p>
    <w:p w:rsidRPr="007B69FD" w:rsidR="00D834BE" w:rsidP="62F4E0FE" w:rsidRDefault="00D834BE" w14:paraId="5C96A70C" w14:textId="77777777" w14:noSpellErr="1">
      <w:pPr>
        <w:ind w:left="720"/>
        <w:rPr>
          <w:sz w:val="20"/>
          <w:szCs w:val="20"/>
          <w:lang w:val="en-US"/>
        </w:rPr>
      </w:pPr>
      <w:r w:rsidRPr="62F4E0FE" w:rsidR="62F4E0FE">
        <w:rPr>
          <w:lang w:val="en-US"/>
        </w:rPr>
        <w:t xml:space="preserve">Yeye </w:t>
      </w:r>
      <w:r w:rsidRPr="62F4E0FE" w:rsidR="62F4E0FE">
        <w:rPr>
          <w:lang w:val="en-US"/>
        </w:rPr>
        <w:t>hukata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tawi</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lisilozaa</w:t>
      </w:r>
      <w:r w:rsidRPr="62F4E0FE" w:rsidR="62F4E0FE">
        <w:rPr>
          <w:lang w:val="en-US"/>
        </w:rPr>
        <w:t xml:space="preserve"> </w:t>
      </w:r>
      <w:r w:rsidRPr="62F4E0FE" w:rsidR="62F4E0FE">
        <w:rPr>
          <w:lang w:val="en-US"/>
        </w:rPr>
        <w:t>matunda</w:t>
      </w:r>
      <w:r w:rsidRPr="62F4E0FE" w:rsidR="62F4E0FE">
        <w:rPr>
          <w:lang w:val="en-US"/>
        </w:rPr>
        <w:t xml:space="preserve">, </w:t>
      </w:r>
      <w:r w:rsidRPr="62F4E0FE" w:rsidR="62F4E0FE">
        <w:rPr>
          <w:lang w:val="en-US"/>
        </w:rPr>
        <w:t>na</w:t>
      </w:r>
      <w:r w:rsidRPr="62F4E0FE" w:rsidR="62F4E0FE">
        <w:rPr>
          <w:lang w:val="en-US"/>
        </w:rPr>
        <w:t xml:space="preserve"> yale </w:t>
      </w:r>
      <w:r w:rsidRPr="62F4E0FE" w:rsidR="62F4E0FE">
        <w:rPr>
          <w:lang w:val="en-US"/>
        </w:rPr>
        <w:t>yanayozaa</w:t>
      </w:r>
      <w:r w:rsidRPr="62F4E0FE" w:rsidR="62F4E0FE">
        <w:rPr>
          <w:lang w:val="en-US"/>
        </w:rPr>
        <w:t xml:space="preserve"> </w:t>
      </w:r>
      <w:r w:rsidRPr="62F4E0FE" w:rsidR="62F4E0FE">
        <w:rPr>
          <w:lang w:val="en-US"/>
        </w:rPr>
        <w:t>matunda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hulisafisha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yaweze</w:t>
      </w:r>
      <w:r w:rsidRPr="62F4E0FE" w:rsidR="62F4E0FE">
        <w:rPr>
          <w:lang w:val="en-US"/>
        </w:rPr>
        <w:t xml:space="preserve"> </w:t>
      </w:r>
      <w:r w:rsidRPr="62F4E0FE" w:rsidR="62F4E0FE">
        <w:rPr>
          <w:lang w:val="en-US"/>
        </w:rPr>
        <w:t>kuzaa</w:t>
      </w:r>
      <w:r w:rsidRPr="62F4E0FE" w:rsidR="62F4E0FE">
        <w:rPr>
          <w:lang w:val="en-US"/>
        </w:rPr>
        <w:t xml:space="preserve"> </w:t>
      </w:r>
      <w:r w:rsidRPr="62F4E0FE" w:rsidR="62F4E0FE">
        <w:rPr>
          <w:lang w:val="en-US"/>
        </w:rPr>
        <w:t>matunda</w:t>
      </w:r>
      <w:r w:rsidRPr="62F4E0FE" w:rsidR="62F4E0FE">
        <w:rPr>
          <w:lang w:val="en-US"/>
        </w:rPr>
        <w:t xml:space="preserve"> </w:t>
      </w:r>
      <w:r w:rsidRPr="62F4E0FE" w:rsidR="62F4E0FE">
        <w:rPr>
          <w:lang w:val="en-US"/>
        </w:rPr>
        <w:t>zaidi</w:t>
      </w:r>
      <w:r w:rsidRPr="62F4E0FE" w:rsidR="62F4E0FE">
        <w:rPr>
          <w:lang w:val="en-US"/>
        </w:rPr>
        <w:t>.</w:t>
      </w:r>
    </w:p>
    <w:p w:rsidRPr="007B69FD" w:rsidR="00D834BE" w:rsidP="00D834BE" w:rsidRDefault="00D834BE" w14:paraId="1A936F52" w14:textId="77777777">
      <w:pPr>
        <w:ind w:left="720"/>
        <w:rPr>
          <w:sz w:val="20"/>
          <w:szCs w:val="20"/>
        </w:rPr>
      </w:pPr>
      <w:r/>
    </w:p>
    <w:p w:rsidRPr="007B69FD" w:rsidR="00D834BE" w:rsidP="62F4E0FE" w:rsidRDefault="005B4A0C" w14:paraId="25226F36" w14:textId="4291421E" w14:noSpellErr="1">
      <w:pPr>
        <w:numPr>
          <w:ilvl w:val="0"/>
          <w:numId w:val="36"/>
        </w:numPr>
        <w:rPr>
          <w:sz w:val="20"/>
          <w:szCs w:val="20"/>
          <w:lang w:val="en-US"/>
        </w:rPr>
      </w:pPr>
      <w:r w:rsidRPr="62F4E0FE" w:rsidR="62F4E0FE">
        <w:rPr>
          <w:lang w:val="en-US"/>
        </w:rPr>
        <w:t xml:space="preserve">[15:3] Katika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3, 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wao</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w:t>
      </w:r>
    </w:p>
    <w:p w:rsidRPr="007B69FD" w:rsidR="00D834BE" w:rsidP="62F4E0FE" w:rsidRDefault="00D834BE" w14:paraId="35113CF7" w14:textId="77777777" w14:noSpellErr="1">
      <w:pPr>
        <w:ind w:left="720"/>
        <w:rPr>
          <w:sz w:val="20"/>
          <w:szCs w:val="20"/>
          <w:lang w:val="en-US"/>
        </w:rPr>
      </w:pPr>
      <w:r w:rsidRPr="62F4E0FE" w:rsidR="62F4E0FE">
        <w:rPr>
          <w:lang w:val="en-US"/>
        </w:rPr>
        <w:t xml:space="preserve">Tayari </w:t>
      </w:r>
      <w:r w:rsidRPr="62F4E0FE" w:rsidR="62F4E0FE">
        <w:rPr>
          <w:lang w:val="en-US"/>
        </w:rPr>
        <w:t>walikuwa</w:t>
      </w:r>
      <w:r w:rsidRPr="62F4E0FE" w:rsidR="62F4E0FE">
        <w:rPr>
          <w:lang w:val="en-US"/>
        </w:rPr>
        <w:t xml:space="preserve"> </w:t>
      </w:r>
      <w:r w:rsidRPr="62F4E0FE" w:rsidR="62F4E0FE">
        <w:rPr>
          <w:lang w:val="en-US"/>
        </w:rPr>
        <w:t>safi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ujumbe</w:t>
      </w:r>
      <w:r w:rsidRPr="62F4E0FE" w:rsidR="62F4E0FE">
        <w:rPr>
          <w:lang w:val="en-US"/>
        </w:rPr>
        <w:t xml:space="preserve"> </w:t>
      </w:r>
      <w:r w:rsidRPr="62F4E0FE" w:rsidR="62F4E0FE">
        <w:rPr>
          <w:lang w:val="en-US"/>
        </w:rPr>
        <w:t>ambao</w:t>
      </w:r>
      <w:r w:rsidRPr="62F4E0FE" w:rsidR="62F4E0FE">
        <w:rPr>
          <w:lang w:val="en-US"/>
        </w:rPr>
        <w:t xml:space="preserve"> Yesu </w:t>
      </w:r>
      <w:r w:rsidRPr="62F4E0FE" w:rsidR="62F4E0FE">
        <w:rPr>
          <w:lang w:val="en-US"/>
        </w:rPr>
        <w:t>aliwaambia</w:t>
      </w:r>
      <w:r w:rsidRPr="62F4E0FE" w:rsidR="62F4E0FE">
        <w:rPr>
          <w:lang w:val="en-US"/>
        </w:rPr>
        <w:t>.</w:t>
      </w:r>
    </w:p>
    <w:p w:rsidRPr="007B69FD" w:rsidR="00D834BE" w:rsidP="00D834BE" w:rsidRDefault="00D834BE" w14:paraId="715C9B1B" w14:textId="77777777">
      <w:pPr>
        <w:ind w:left="720"/>
        <w:rPr>
          <w:sz w:val="20"/>
          <w:szCs w:val="20"/>
        </w:rPr>
      </w:pPr>
      <w:r/>
    </w:p>
    <w:p w:rsidRPr="007B69FD" w:rsidR="00D834BE" w:rsidP="62F4E0FE" w:rsidRDefault="005B4A0C" w14:paraId="08B750AD" w14:textId="59A26159" w14:noSpellErr="1">
      <w:pPr>
        <w:numPr>
          <w:ilvl w:val="0"/>
          <w:numId w:val="36"/>
        </w:numPr>
        <w:rPr>
          <w:sz w:val="20"/>
          <w:szCs w:val="20"/>
          <w:lang w:val="en-US"/>
        </w:rPr>
      </w:pPr>
      <w:r w:rsidRPr="62F4E0FE" w:rsidR="62F4E0FE">
        <w:rPr>
          <w:lang w:val="en-US"/>
        </w:rPr>
        <w:t xml:space="preserve">[15:4] Kwa </w:t>
      </w:r>
      <w:r w:rsidRPr="62F4E0FE" w:rsidR="62F4E0FE">
        <w:rPr>
          <w:lang w:val="en-US"/>
        </w:rPr>
        <w:t>nini</w:t>
      </w:r>
      <w:r w:rsidRPr="62F4E0FE" w:rsidR="62F4E0FE">
        <w:rPr>
          <w:lang w:val="en-US"/>
        </w:rPr>
        <w:t xml:space="preserve"> 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wabaki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muungano</w:t>
      </w:r>
      <w:r w:rsidRPr="62F4E0FE" w:rsidR="62F4E0FE">
        <w:rPr>
          <w:lang w:val="en-US"/>
        </w:rPr>
        <w:t xml:space="preserve"> </w:t>
      </w:r>
      <w:r w:rsidRPr="62F4E0FE" w:rsidR="62F4E0FE">
        <w:rPr>
          <w:lang w:val="en-US"/>
        </w:rPr>
        <w:t>naye</w:t>
      </w:r>
      <w:r w:rsidRPr="62F4E0FE" w:rsidR="62F4E0FE">
        <w:rPr>
          <w:lang w:val="en-US"/>
        </w:rPr>
        <w:t>?</w:t>
      </w:r>
    </w:p>
    <w:p w:rsidRPr="007B69FD" w:rsidR="00730447" w:rsidP="48114252" w:rsidRDefault="00730447" w14:paraId="4F0403CB" w14:textId="77777777">
      <w:pPr>
        <w:pStyle w:val="ListParagraph"/>
        <w:rPr>
          <w:sz w:val="20"/>
          <w:szCs w:val="20"/>
          <w:lang w:val="en-US"/>
        </w:rPr>
      </w:pPr>
      <w:r>
        <w:t>Kama vile tawi lisivyoweza kuzaa matunda isipokuwa likae ndani ya mzabibu, ndivyo wanafunzi wasivyoweza kuzaa matunda isipokuwa wakae ndani ya Yesu.</w:t>
      </w:r>
    </w:p>
    <w:p w:rsidRPr="007B69FD" w:rsidR="00730447" w:rsidP="00730447" w:rsidRDefault="00730447" w14:paraId="5A355791" w14:textId="77777777">
      <w:pPr>
        <w:ind w:left="360"/>
        <w:rPr>
          <w:sz w:val="20"/>
          <w:szCs w:val="20"/>
        </w:rPr>
      </w:pPr>
      <w:r/>
    </w:p>
    <w:p w:rsidRPr="007B69FD" w:rsidR="00730447" w:rsidP="62F4E0FE" w:rsidRDefault="005B4A0C" w14:paraId="2345C85A" w14:textId="457D751D" w14:noSpellErr="1">
      <w:pPr>
        <w:numPr>
          <w:ilvl w:val="0"/>
          <w:numId w:val="36"/>
        </w:numPr>
        <w:rPr>
          <w:sz w:val="20"/>
          <w:szCs w:val="20"/>
          <w:lang w:val="en-US"/>
        </w:rPr>
      </w:pPr>
      <w:r w:rsidRPr="62F4E0FE" w:rsidR="62F4E0FE">
        <w:rPr>
          <w:lang w:val="en-US"/>
        </w:rPr>
        <w:t xml:space="preserve">[15:4, 5, 7, NW]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kubaki</w:t>
      </w:r>
      <w:r w:rsidRPr="62F4E0FE" w:rsidR="62F4E0FE">
        <w:rPr>
          <w:lang w:val="en-US"/>
        </w:rPr>
        <w:t xml:space="preserve"> </w:t>
      </w:r>
      <w:r w:rsidRPr="62F4E0FE" w:rsidR="62F4E0FE">
        <w:rPr>
          <w:lang w:val="en-US"/>
        </w:rPr>
        <w:t>katika</w:t>
      </w:r>
      <w:r w:rsidRPr="62F4E0FE" w:rsidR="62F4E0FE">
        <w:rPr>
          <w:lang w:val="en-US"/>
        </w:rPr>
        <w:t xml:space="preserve"> Yesu?</w:t>
      </w:r>
    </w:p>
    <w:p w:rsidRPr="007B69FD" w:rsidR="00D834BE" w:rsidP="48114252" w:rsidRDefault="00730447" w14:paraId="7B9EA5AE" w14:textId="581CD08C">
      <w:pPr>
        <w:ind w:left="720"/>
        <w:rPr>
          <w:sz w:val="20"/>
          <w:szCs w:val="20"/>
          <w:lang w:val="en-US"/>
        </w:rPr>
      </w:pPr>
      <w:r>
        <w:t>(Majibu yanaweza kutofautiana.) Yaelekea yamaanisha kubaki wenye kuunganika kiroho na Yesu kwa kuendelea kumwamini, kumpenda, na kumtii.</w:t>
      </w:r>
    </w:p>
    <w:p w:rsidRPr="007B69FD" w:rsidR="00D834BE" w:rsidP="00D834BE" w:rsidRDefault="00D834BE" w14:paraId="10470431" w14:textId="77777777">
      <w:pPr>
        <w:ind w:left="720"/>
        <w:rPr>
          <w:sz w:val="20"/>
          <w:szCs w:val="20"/>
        </w:rPr>
      </w:pPr>
      <w:r/>
    </w:p>
    <w:p w:rsidRPr="007B69FD" w:rsidR="00D834BE" w:rsidP="62F4E0FE" w:rsidRDefault="005B4A0C" w14:paraId="0F788892" w14:textId="7902B4F2" w14:noSpellErr="1">
      <w:pPr>
        <w:numPr>
          <w:ilvl w:val="0"/>
          <w:numId w:val="36"/>
        </w:numPr>
        <w:rPr>
          <w:sz w:val="20"/>
          <w:szCs w:val="20"/>
          <w:lang w:val="en-US"/>
        </w:rPr>
      </w:pPr>
      <w:r w:rsidRPr="62F4E0FE" w:rsidR="62F4E0FE">
        <w:rPr>
          <w:lang w:val="en-US"/>
        </w:rPr>
        <w:t xml:space="preserve">[15:2-4]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kuzaa</w:t>
      </w:r>
      <w:r w:rsidRPr="62F4E0FE" w:rsidR="62F4E0FE">
        <w:rPr>
          <w:lang w:val="en-US"/>
        </w:rPr>
        <w:t xml:space="preserve"> </w:t>
      </w:r>
      <w:r w:rsidRPr="62F4E0FE" w:rsidR="62F4E0FE">
        <w:rPr>
          <w:lang w:val="en-US"/>
        </w:rPr>
        <w:t>matunda</w:t>
      </w:r>
      <w:r w:rsidRPr="62F4E0FE" w:rsidR="62F4E0FE">
        <w:rPr>
          <w:lang w:val="en-US"/>
        </w:rPr>
        <w:t>?</w:t>
      </w:r>
    </w:p>
    <w:p w:rsidRPr="007B69FD" w:rsidR="00D834BE" w:rsidP="48114252" w:rsidRDefault="00AE7298" w14:paraId="1E1C086E" w14:textId="2E81C677">
      <w:pPr>
        <w:ind w:left="720"/>
        <w:rPr>
          <w:sz w:val="20"/>
          <w:szCs w:val="20"/>
          <w:lang w:val="en-US"/>
        </w:rPr>
      </w:pPr>
      <w:r>
        <w:t>(Majibu yanaweza kutofautiana.) Labda yamaanisha kwamba mtu amekomaa kiroho na anafanya mambo yanayompendeza Mungu.</w:t>
      </w:r>
    </w:p>
    <w:p w:rsidRPr="007B69FD" w:rsidR="00D834BE" w:rsidP="00D834BE" w:rsidRDefault="00D834BE" w14:paraId="347C3110" w14:textId="77777777">
      <w:pPr>
        <w:ind w:left="720"/>
        <w:rPr>
          <w:sz w:val="20"/>
          <w:szCs w:val="20"/>
        </w:rPr>
      </w:pPr>
      <w:r/>
    </w:p>
    <w:p w:rsidRPr="007B69FD" w:rsidR="00D834BE" w:rsidP="62F4E0FE" w:rsidRDefault="005B4A0C" w14:paraId="1B730922" w14:textId="77E498D4" w14:noSpellErr="1">
      <w:pPr>
        <w:numPr>
          <w:ilvl w:val="0"/>
          <w:numId w:val="36"/>
        </w:numPr>
        <w:rPr>
          <w:sz w:val="20"/>
          <w:szCs w:val="20"/>
          <w:lang w:val="en-US"/>
        </w:rPr>
      </w:pPr>
      <w:r w:rsidRPr="62F4E0FE" w:rsidR="62F4E0FE">
        <w:rPr>
          <w:lang w:val="en-US"/>
        </w:rPr>
        <w:t xml:space="preserve">[15:5, NW] Yesu </w:t>
      </w:r>
      <w:r w:rsidRPr="62F4E0FE" w:rsidR="62F4E0FE">
        <w:rPr>
          <w:lang w:val="en-US"/>
        </w:rPr>
        <w:t>aliwaambia</w:t>
      </w:r>
      <w:r w:rsidRPr="62F4E0FE" w:rsidR="62F4E0FE">
        <w:rPr>
          <w:lang w:val="en-US"/>
        </w:rPr>
        <w:t xml:space="preserve"> </w:t>
      </w:r>
      <w:r w:rsidRPr="62F4E0FE" w:rsidR="62F4E0FE">
        <w:rPr>
          <w:lang w:val="en-US"/>
        </w:rPr>
        <w:t>wanafunzi</w:t>
      </w:r>
      <w:r w:rsidRPr="62F4E0FE" w:rsidR="62F4E0FE">
        <w:rPr>
          <w:lang w:val="en-US"/>
        </w:rPr>
        <w:t xml:space="preserve"> wake </w:t>
      </w:r>
      <w:r w:rsidRPr="62F4E0FE" w:rsidR="62F4E0FE">
        <w:rPr>
          <w:lang w:val="en-US"/>
        </w:rPr>
        <w:t>wangeweza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bila</w:t>
      </w:r>
      <w:r w:rsidRPr="62F4E0FE" w:rsidR="62F4E0FE">
        <w:rPr>
          <w:lang w:val="en-US"/>
        </w:rPr>
        <w:t xml:space="preserve"> </w:t>
      </w:r>
      <w:r w:rsidRPr="62F4E0FE" w:rsidR="62F4E0FE">
        <w:rPr>
          <w:lang w:val="en-US"/>
        </w:rPr>
        <w:t>yeye</w:t>
      </w:r>
      <w:r w:rsidRPr="62F4E0FE" w:rsidR="62F4E0FE">
        <w:rPr>
          <w:lang w:val="en-US"/>
        </w:rPr>
        <w:t>?</w:t>
      </w:r>
    </w:p>
    <w:p w:rsidRPr="007B69FD" w:rsidR="00D834BE" w:rsidP="62F4E0FE" w:rsidRDefault="00D834BE" w14:paraId="27321A6C" w14:textId="77777777" w14:noSpellErr="1">
      <w:pPr>
        <w:ind w:left="720"/>
        <w:rPr>
          <w:sz w:val="20"/>
          <w:szCs w:val="20"/>
          <w:lang w:val="en-US"/>
        </w:rPr>
      </w:pPr>
      <w:r w:rsidRPr="62F4E0FE" w:rsidR="62F4E0FE">
        <w:rPr>
          <w:lang w:val="en-US"/>
        </w:rPr>
        <w:t xml:space="preserve">Bila Yesu, </w:t>
      </w:r>
      <w:r w:rsidRPr="62F4E0FE" w:rsidR="62F4E0FE">
        <w:rPr>
          <w:lang w:val="en-US"/>
        </w:rPr>
        <w:t>wanafunzi</w:t>
      </w:r>
      <w:r w:rsidRPr="62F4E0FE" w:rsidR="62F4E0FE">
        <w:rPr>
          <w:lang w:val="en-US"/>
        </w:rPr>
        <w:t xml:space="preserve"> </w:t>
      </w:r>
      <w:r w:rsidRPr="62F4E0FE" w:rsidR="62F4E0FE">
        <w:rPr>
          <w:lang w:val="en-US"/>
        </w:rPr>
        <w:t>hawangeweza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lolote</w:t>
      </w:r>
      <w:r w:rsidRPr="62F4E0FE" w:rsidR="62F4E0FE">
        <w:rPr>
          <w:lang w:val="en-US"/>
        </w:rPr>
        <w:t>.</w:t>
      </w:r>
    </w:p>
    <w:p w:rsidRPr="007B69FD" w:rsidR="00D834BE" w:rsidP="00D834BE" w:rsidRDefault="00D834BE" w14:paraId="482C5622" w14:textId="77777777">
      <w:pPr>
        <w:ind w:left="720"/>
        <w:rPr>
          <w:sz w:val="20"/>
          <w:szCs w:val="20"/>
        </w:rPr>
      </w:pPr>
      <w:r/>
    </w:p>
    <w:p w:rsidRPr="007B69FD" w:rsidR="00D834BE" w:rsidP="62F4E0FE" w:rsidRDefault="005B4A0C" w14:paraId="67F13954" w14:textId="17C7F308" w14:noSpellErr="1">
      <w:pPr>
        <w:numPr>
          <w:ilvl w:val="0"/>
          <w:numId w:val="36"/>
        </w:numPr>
        <w:rPr>
          <w:sz w:val="20"/>
          <w:szCs w:val="20"/>
          <w:lang w:val="en-US"/>
        </w:rPr>
      </w:pPr>
      <w:r w:rsidRPr="62F4E0FE" w:rsidR="62F4E0FE">
        <w:rPr>
          <w:lang w:val="en-US"/>
        </w:rPr>
        <w:t xml:space="preserve">[15:6] Wale </w:t>
      </w:r>
      <w:r w:rsidRPr="62F4E0FE" w:rsidR="62F4E0FE">
        <w:rPr>
          <w:lang w:val="en-US"/>
        </w:rPr>
        <w:t>wasiokaa</w:t>
      </w:r>
      <w:r w:rsidRPr="62F4E0FE" w:rsidR="62F4E0FE">
        <w:rPr>
          <w:lang w:val="en-US"/>
        </w:rPr>
        <w:t xml:space="preserve"> </w:t>
      </w:r>
      <w:r w:rsidRPr="62F4E0FE" w:rsidR="62F4E0FE">
        <w:rPr>
          <w:lang w:val="en-US"/>
        </w:rPr>
        <w:t>katika</w:t>
      </w:r>
      <w:r w:rsidRPr="62F4E0FE" w:rsidR="62F4E0FE">
        <w:rPr>
          <w:lang w:val="en-US"/>
        </w:rPr>
        <w:t xml:space="preserve"> Yesu </w:t>
      </w:r>
      <w:r w:rsidRPr="62F4E0FE" w:rsidR="62F4E0FE">
        <w:rPr>
          <w:lang w:val="en-US"/>
        </w:rPr>
        <w:t>walilinganishwa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nini</w:t>
      </w:r>
      <w:r w:rsidRPr="62F4E0FE" w:rsidR="62F4E0FE">
        <w:rPr>
          <w:lang w:val="en-US"/>
        </w:rPr>
        <w:t>?</w:t>
      </w:r>
    </w:p>
    <w:p w:rsidRPr="007B69FD" w:rsidR="00D834BE" w:rsidP="62F4E0FE" w:rsidRDefault="00D834BE" w14:paraId="2C3149B2" w14:textId="77777777" w14:noSpellErr="1">
      <w:pPr>
        <w:ind w:left="720"/>
        <w:rPr>
          <w:sz w:val="20"/>
          <w:szCs w:val="20"/>
          <w:lang w:val="en-US"/>
        </w:rPr>
      </w:pPr>
      <w:r w:rsidRPr="62F4E0FE" w:rsidR="62F4E0FE">
        <w:rPr>
          <w:lang w:val="en-US"/>
        </w:rPr>
        <w:t>Walifananishwa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tawi</w:t>
      </w:r>
      <w:r w:rsidRPr="62F4E0FE" w:rsidR="62F4E0FE">
        <w:rPr>
          <w:lang w:val="en-US"/>
        </w:rPr>
        <w:t xml:space="preserve"> </w:t>
      </w:r>
      <w:r w:rsidRPr="62F4E0FE" w:rsidR="62F4E0FE">
        <w:rPr>
          <w:lang w:val="en-US"/>
        </w:rPr>
        <w:t>ambalo</w:t>
      </w:r>
      <w:r w:rsidRPr="62F4E0FE" w:rsidR="62F4E0FE">
        <w:rPr>
          <w:lang w:val="en-US"/>
        </w:rPr>
        <w:t xml:space="preserve"> </w:t>
      </w:r>
      <w:r w:rsidRPr="62F4E0FE" w:rsidR="62F4E0FE">
        <w:rPr>
          <w:lang w:val="en-US"/>
        </w:rPr>
        <w:t>halikuendelea</w:t>
      </w:r>
      <w:r w:rsidRPr="62F4E0FE" w:rsidR="62F4E0FE">
        <w:rPr>
          <w:lang w:val="en-US"/>
        </w:rPr>
        <w:t xml:space="preserve"> </w:t>
      </w:r>
      <w:r w:rsidRPr="62F4E0FE" w:rsidR="62F4E0FE">
        <w:rPr>
          <w:lang w:val="en-US"/>
        </w:rPr>
        <w:t>kushikamana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mzabibu</w:t>
      </w:r>
      <w:r w:rsidRPr="62F4E0FE" w:rsidR="62F4E0FE">
        <w:rPr>
          <w:lang w:val="en-US"/>
        </w:rPr>
        <w:t>.</w:t>
      </w:r>
    </w:p>
    <w:p w:rsidRPr="007B69FD" w:rsidR="00730447" w:rsidP="62F4E0FE" w:rsidRDefault="00730447" w14:paraId="7D9838C2" w14:textId="77777777" w14:noSpellErr="1">
      <w:pPr>
        <w:pStyle w:val="Continuedline"/>
        <w:rPr>
          <w:lang w:val="en-US"/>
        </w:rPr>
      </w:pPr>
      <w:r w:rsidRPr="62F4E0FE" w:rsidR="62F4E0FE">
        <w:rPr>
          <w:lang w:val="en-US"/>
        </w:rPr>
        <w:t xml:space="preserve">Yohana 15:1-8 </w:t>
      </w:r>
      <w:r w:rsidRPr="62F4E0FE" w:rsidR="62F4E0FE">
        <w:rPr>
          <w:lang w:val="en-US"/>
        </w:rPr>
        <w:t>iliendelea</w:t>
      </w:r>
    </w:p>
    <w:p w:rsidRPr="007B69FD" w:rsidR="00D834BE" w:rsidP="00D834BE" w:rsidRDefault="00D834BE" w14:paraId="79E50701" w14:textId="77777777">
      <w:pPr>
        <w:ind w:left="720"/>
        <w:rPr>
          <w:sz w:val="20"/>
          <w:szCs w:val="20"/>
        </w:rPr>
      </w:pPr>
      <w:r/>
    </w:p>
    <w:p w:rsidRPr="007B69FD" w:rsidR="00D834BE" w:rsidP="62F4E0FE" w:rsidRDefault="005B4A0C" w14:paraId="624AAD4B" w14:textId="6CC330AD" w14:noSpellErr="1">
      <w:pPr>
        <w:numPr>
          <w:ilvl w:val="0"/>
          <w:numId w:val="36"/>
        </w:numPr>
        <w:rPr>
          <w:sz w:val="20"/>
          <w:szCs w:val="20"/>
          <w:lang w:val="en-US"/>
        </w:rPr>
      </w:pPr>
      <w:r w:rsidRPr="62F4E0FE" w:rsidR="62F4E0FE">
        <w:rPr>
          <w:lang w:val="en-US"/>
        </w:rPr>
        <w:t xml:space="preserve">[15:6] Ni </w:t>
      </w:r>
      <w:r w:rsidRPr="62F4E0FE" w:rsidR="62F4E0FE">
        <w:rPr>
          <w:lang w:val="en-US"/>
        </w:rPr>
        <w:t>nini</w:t>
      </w:r>
      <w:r w:rsidRPr="62F4E0FE" w:rsidR="62F4E0FE">
        <w:rPr>
          <w:lang w:val="en-US"/>
        </w:rPr>
        <w:t xml:space="preserve"> </w:t>
      </w:r>
      <w:r w:rsidRPr="62F4E0FE" w:rsidR="62F4E0FE">
        <w:rPr>
          <w:lang w:val="en-US"/>
        </w:rPr>
        <w:t>kilichowapata</w:t>
      </w:r>
      <w:r w:rsidRPr="62F4E0FE" w:rsidR="62F4E0FE">
        <w:rPr>
          <w:lang w:val="en-US"/>
        </w:rPr>
        <w:t xml:space="preserve"> wale </w:t>
      </w:r>
      <w:r w:rsidRPr="62F4E0FE" w:rsidR="62F4E0FE">
        <w:rPr>
          <w:lang w:val="en-US"/>
        </w:rPr>
        <w:t>ambao</w:t>
      </w:r>
      <w:r w:rsidRPr="62F4E0FE" w:rsidR="62F4E0FE">
        <w:rPr>
          <w:lang w:val="en-US"/>
        </w:rPr>
        <w:t xml:space="preserve"> </w:t>
      </w:r>
      <w:r w:rsidRPr="62F4E0FE" w:rsidR="62F4E0FE">
        <w:rPr>
          <w:lang w:val="en-US"/>
        </w:rPr>
        <w:t>hawakubaki</w:t>
      </w:r>
      <w:r w:rsidRPr="62F4E0FE" w:rsidR="62F4E0FE">
        <w:rPr>
          <w:lang w:val="en-US"/>
        </w:rPr>
        <w:t xml:space="preserve"> </w:t>
      </w:r>
      <w:r w:rsidRPr="62F4E0FE" w:rsidR="62F4E0FE">
        <w:rPr>
          <w:lang w:val="en-US"/>
        </w:rPr>
        <w:t>katika</w:t>
      </w:r>
      <w:r w:rsidRPr="62F4E0FE" w:rsidR="62F4E0FE">
        <w:rPr>
          <w:lang w:val="en-US"/>
        </w:rPr>
        <w:t xml:space="preserve"> Yesu?</w:t>
      </w:r>
    </w:p>
    <w:p w:rsidRPr="007B69FD" w:rsidR="00D834BE" w:rsidP="62F4E0FE" w:rsidRDefault="00D834BE" w14:paraId="65E700DE" w14:textId="77777777" w14:noSpellErr="1">
      <w:pPr>
        <w:ind w:left="720"/>
        <w:rPr>
          <w:sz w:val="20"/>
          <w:szCs w:val="20"/>
          <w:lang w:val="en-US"/>
        </w:rPr>
      </w:pPr>
      <w:r w:rsidRPr="62F4E0FE" w:rsidR="62F4E0FE">
        <w:rPr>
          <w:lang w:val="en-US"/>
        </w:rPr>
        <w:t xml:space="preserve">Wao </w:t>
      </w:r>
      <w:r w:rsidRPr="62F4E0FE" w:rsidR="62F4E0FE">
        <w:rPr>
          <w:lang w:val="en-US"/>
        </w:rPr>
        <w:t>hutupwa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kukauka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matawi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mti</w:t>
      </w:r>
      <w:r w:rsidRPr="62F4E0FE" w:rsidR="62F4E0FE">
        <w:rPr>
          <w:lang w:val="en-US"/>
        </w:rPr>
        <w:t xml:space="preserve"> </w:t>
      </w:r>
      <w:r w:rsidRPr="62F4E0FE" w:rsidR="62F4E0FE">
        <w:rPr>
          <w:lang w:val="en-US"/>
        </w:rPr>
        <w:t>ambayo</w:t>
      </w:r>
      <w:r w:rsidRPr="62F4E0FE" w:rsidR="62F4E0FE">
        <w:rPr>
          <w:lang w:val="en-US"/>
        </w:rPr>
        <w:t xml:space="preserve"> </w:t>
      </w:r>
      <w:r w:rsidRPr="62F4E0FE" w:rsidR="62F4E0FE">
        <w:rPr>
          <w:lang w:val="en-US"/>
        </w:rPr>
        <w:t>hukusanywa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kutupwa</w:t>
      </w:r>
      <w:r w:rsidRPr="62F4E0FE" w:rsidR="62F4E0FE">
        <w:rPr>
          <w:lang w:val="en-US"/>
        </w:rPr>
        <w:t xml:space="preserve"> </w:t>
      </w:r>
      <w:r w:rsidRPr="62F4E0FE" w:rsidR="62F4E0FE">
        <w:rPr>
          <w:lang w:val="en-US"/>
        </w:rPr>
        <w:t>motoni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kuchomwa</w:t>
      </w:r>
      <w:r w:rsidRPr="62F4E0FE" w:rsidR="62F4E0FE">
        <w:rPr>
          <w:lang w:val="en-US"/>
        </w:rPr>
        <w:t>.</w:t>
      </w:r>
    </w:p>
    <w:p w:rsidRPr="007B69FD" w:rsidR="00D834BE" w:rsidP="00D834BE" w:rsidRDefault="00D834BE" w14:paraId="6A1930B1" w14:textId="77777777">
      <w:pPr>
        <w:ind w:left="720"/>
        <w:rPr>
          <w:sz w:val="20"/>
          <w:szCs w:val="20"/>
        </w:rPr>
      </w:pPr>
      <w:r/>
    </w:p>
    <w:p w:rsidRPr="007B69FD" w:rsidR="00D834BE" w:rsidP="62F4E0FE" w:rsidRDefault="005B4A0C" w14:paraId="0B4C33BC" w14:textId="172F5496" w14:noSpellErr="1">
      <w:pPr>
        <w:numPr>
          <w:ilvl w:val="0"/>
          <w:numId w:val="36"/>
        </w:numPr>
        <w:rPr>
          <w:sz w:val="20"/>
          <w:szCs w:val="20"/>
          <w:lang w:val="en-US"/>
        </w:rPr>
      </w:pPr>
      <w:r w:rsidRPr="62F4E0FE" w:rsidR="62F4E0FE">
        <w:rPr>
          <w:lang w:val="en-US"/>
        </w:rPr>
        <w:t xml:space="preserve">[15:7] Yesu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sala za wale </w:t>
      </w:r>
      <w:r w:rsidRPr="62F4E0FE" w:rsidR="62F4E0FE">
        <w:rPr>
          <w:lang w:val="en-US"/>
        </w:rPr>
        <w:t>wanaokaa</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yake</w:t>
      </w:r>
      <w:r w:rsidRPr="62F4E0FE" w:rsidR="62F4E0FE">
        <w:rPr>
          <w:lang w:val="en-US"/>
        </w:rPr>
        <w:t>?</w:t>
      </w:r>
    </w:p>
    <w:p w:rsidRPr="007B69FD" w:rsidR="00D834BE" w:rsidP="62F4E0FE" w:rsidRDefault="00D834BE" w14:paraId="05695757" w14:textId="77777777" w14:noSpellErr="1">
      <w:pPr>
        <w:ind w:left="720"/>
        <w:rPr>
          <w:sz w:val="20"/>
          <w:szCs w:val="20"/>
          <w:lang w:val="en-US"/>
        </w:rPr>
      </w:pPr>
      <w:r w:rsidRPr="62F4E0FE" w:rsidR="62F4E0FE">
        <w:rPr>
          <w:lang w:val="en-US"/>
        </w:rPr>
        <w:t>Ikiwa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yangebaki</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wangeweza</w:t>
      </w:r>
      <w:r w:rsidRPr="62F4E0FE" w:rsidR="62F4E0FE">
        <w:rPr>
          <w:lang w:val="en-US"/>
        </w:rPr>
        <w:t xml:space="preserve"> </w:t>
      </w:r>
      <w:r w:rsidRPr="62F4E0FE" w:rsidR="62F4E0FE">
        <w:rPr>
          <w:lang w:val="en-US"/>
        </w:rPr>
        <w:t>kuomba</w:t>
      </w:r>
      <w:r w:rsidRPr="62F4E0FE" w:rsidR="62F4E0FE">
        <w:rPr>
          <w:lang w:val="en-US"/>
        </w:rPr>
        <w:t xml:space="preserve"> </w:t>
      </w:r>
      <w:r w:rsidRPr="62F4E0FE" w:rsidR="62F4E0FE">
        <w:rPr>
          <w:lang w:val="en-US"/>
        </w:rPr>
        <w:t>chochote</w:t>
      </w:r>
      <w:r w:rsidRPr="62F4E0FE" w:rsidR="62F4E0FE">
        <w:rPr>
          <w:lang w:val="en-US"/>
        </w:rPr>
        <w:t xml:space="preserve"> </w:t>
      </w:r>
      <w:r w:rsidRPr="62F4E0FE" w:rsidR="62F4E0FE">
        <w:rPr>
          <w:lang w:val="en-US"/>
        </w:rPr>
        <w:t>walichotaka</w:t>
      </w:r>
      <w:r w:rsidRPr="62F4E0FE" w:rsidR="62F4E0FE">
        <w:rPr>
          <w:lang w:val="en-US"/>
        </w:rPr>
        <w:t xml:space="preserve">, </w:t>
      </w:r>
      <w:r w:rsidRPr="62F4E0FE" w:rsidR="62F4E0FE">
        <w:rPr>
          <w:lang w:val="en-US"/>
        </w:rPr>
        <w:t>nao</w:t>
      </w:r>
      <w:r w:rsidRPr="62F4E0FE" w:rsidR="62F4E0FE">
        <w:rPr>
          <w:lang w:val="en-US"/>
        </w:rPr>
        <w:t xml:space="preserve"> </w:t>
      </w:r>
      <w:r w:rsidRPr="62F4E0FE" w:rsidR="62F4E0FE">
        <w:rPr>
          <w:lang w:val="en-US"/>
        </w:rPr>
        <w:t>wangepewa</w:t>
      </w:r>
      <w:r w:rsidRPr="62F4E0FE" w:rsidR="62F4E0FE">
        <w:rPr>
          <w:lang w:val="en-US"/>
        </w:rPr>
        <w:t>.</w:t>
      </w:r>
    </w:p>
    <w:p w:rsidRPr="007B69FD" w:rsidR="00D834BE" w:rsidP="00054F4F" w:rsidRDefault="00D834BE" w14:paraId="758AD76F" w14:textId="0136D37B">
      <w:pPr>
        <w:rPr>
          <w:sz w:val="20"/>
          <w:szCs w:val="20"/>
        </w:rPr>
      </w:pPr>
      <w:r/>
    </w:p>
    <w:p w:rsidRPr="007B69FD" w:rsidR="00D834BE" w:rsidP="62F4E0FE" w:rsidRDefault="005B4A0C" w14:paraId="6A77C6F7" w14:textId="0DCCBC03" w14:noSpellErr="1">
      <w:pPr>
        <w:numPr>
          <w:ilvl w:val="0"/>
          <w:numId w:val="36"/>
        </w:numPr>
        <w:rPr>
          <w:sz w:val="20"/>
          <w:szCs w:val="20"/>
          <w:lang w:val="en-US"/>
        </w:rPr>
      </w:pPr>
      <w:r w:rsidRPr="62F4E0FE" w:rsidR="62F4E0FE">
        <w:rPr>
          <w:lang w:val="en-US"/>
        </w:rPr>
        <w:t xml:space="preserve">[15:7]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w:t>
      </w:r>
      <w:r w:rsidRPr="62F4E0FE" w:rsidR="62F4E0FE">
        <w:rPr>
          <w:lang w:val="en-US"/>
        </w:rPr>
        <w:t xml:space="preserve"> Yesu Kristo </w:t>
      </w:r>
      <w:r w:rsidRPr="62F4E0FE" w:rsidR="62F4E0FE">
        <w:rPr>
          <w:lang w:val="en-US"/>
        </w:rPr>
        <w:t>kubaki</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mtu</w:t>
      </w:r>
      <w:r w:rsidRPr="62F4E0FE" w:rsidR="62F4E0FE">
        <w:rPr>
          <w:lang w:val="en-US"/>
        </w:rPr>
        <w:t>?</w:t>
      </w:r>
    </w:p>
    <w:p w:rsidRPr="007B69FD" w:rsidR="00D834BE" w:rsidP="48114252" w:rsidRDefault="00AE7298" w14:paraId="1018E57F" w14:textId="0EC8FE28">
      <w:pPr>
        <w:ind w:left="720"/>
        <w:rPr>
          <w:sz w:val="20"/>
          <w:szCs w:val="20"/>
          <w:lang w:val="en-US"/>
        </w:rPr>
      </w:pPr>
      <w:r>
        <w:t>(Majibu yanaweza kutofautiana.) Huenda hilo linamaanisha kwamba mtu huyo anakumbuka, anaamini, na kutii mambo ambayo Yesu alisema.</w:t>
      </w:r>
    </w:p>
    <w:p w:rsidRPr="007B69FD" w:rsidR="00D834BE" w:rsidP="00D834BE" w:rsidRDefault="00D834BE" w14:paraId="262904F7" w14:textId="77777777">
      <w:pPr>
        <w:ind w:left="720"/>
        <w:rPr>
          <w:sz w:val="20"/>
          <w:szCs w:val="20"/>
        </w:rPr>
      </w:pPr>
      <w:r/>
    </w:p>
    <w:p w:rsidRPr="007B69FD" w:rsidR="00D834BE" w:rsidP="62F4E0FE" w:rsidRDefault="005B4A0C" w14:paraId="0EB04AAE" w14:textId="02557771" w14:noSpellErr="1">
      <w:pPr>
        <w:numPr>
          <w:ilvl w:val="0"/>
          <w:numId w:val="36"/>
        </w:numPr>
        <w:rPr>
          <w:sz w:val="20"/>
          <w:szCs w:val="20"/>
          <w:lang w:val="en-US"/>
        </w:rPr>
      </w:pPr>
      <w:r w:rsidRPr="62F4E0FE" w:rsidR="62F4E0FE">
        <w:rPr>
          <w:lang w:val="en-US"/>
        </w:rPr>
        <w:t xml:space="preserve">[15:8]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yale </w:t>
      </w:r>
      <w:r w:rsidRPr="62F4E0FE" w:rsidR="62F4E0FE">
        <w:rPr>
          <w:lang w:val="en-US"/>
        </w:rPr>
        <w:t>aliyosema</w:t>
      </w:r>
      <w:r w:rsidRPr="62F4E0FE" w:rsidR="62F4E0FE">
        <w:rPr>
          <w:lang w:val="en-US"/>
        </w:rPr>
        <w:t xml:space="preserve"> Yesu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8, Baba </w:t>
      </w:r>
      <w:r w:rsidRPr="62F4E0FE" w:rsidR="62F4E0FE">
        <w:rPr>
          <w:lang w:val="en-US"/>
        </w:rPr>
        <w:t>alitukuzwaje</w:t>
      </w:r>
      <w:r w:rsidRPr="62F4E0FE" w:rsidR="62F4E0FE">
        <w:rPr>
          <w:lang w:val="en-US"/>
        </w:rPr>
        <w:t>?</w:t>
      </w:r>
    </w:p>
    <w:p w:rsidRPr="007B69FD" w:rsidR="00D834BE" w:rsidP="62F4E0FE" w:rsidRDefault="00D834BE" w14:paraId="6EC27749" w14:textId="23F6437D" w14:noSpellErr="1">
      <w:pPr>
        <w:ind w:left="720"/>
        <w:rPr>
          <w:sz w:val="20"/>
          <w:szCs w:val="20"/>
          <w:lang w:val="en-US"/>
        </w:rPr>
      </w:pPr>
      <w:r w:rsidRPr="62F4E0FE" w:rsidR="62F4E0FE">
        <w:rPr>
          <w:lang w:val="en-US"/>
        </w:rPr>
        <w:t xml:space="preserve">Baba </w:t>
      </w:r>
      <w:r w:rsidRPr="62F4E0FE" w:rsidR="62F4E0FE">
        <w:rPr>
          <w:lang w:val="en-US"/>
        </w:rPr>
        <w:t>alitukuzwa</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wakizaa</w:t>
      </w:r>
      <w:r w:rsidRPr="62F4E0FE" w:rsidR="62F4E0FE">
        <w:rPr>
          <w:lang w:val="en-US"/>
        </w:rPr>
        <w:t xml:space="preserve"> </w:t>
      </w:r>
      <w:r w:rsidRPr="62F4E0FE" w:rsidR="62F4E0FE">
        <w:rPr>
          <w:lang w:val="en-US"/>
        </w:rPr>
        <w:t>matunda</w:t>
      </w:r>
      <w:r w:rsidRPr="62F4E0FE" w:rsidR="62F4E0FE">
        <w:rPr>
          <w:lang w:val="en-US"/>
        </w:rPr>
        <w:t xml:space="preserve"> </w:t>
      </w:r>
      <w:r w:rsidRPr="62F4E0FE" w:rsidR="62F4E0FE">
        <w:rPr>
          <w:lang w:val="en-US"/>
        </w:rPr>
        <w:t>mengi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kuthibitisha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w:t>
      </w:r>
      <w:r w:rsidRPr="62F4E0FE" w:rsidR="62F4E0FE">
        <w:rPr>
          <w:lang w:val="en-US"/>
        </w:rPr>
        <w:t xml:space="preserve"> Yesu.</w:t>
      </w:r>
    </w:p>
    <w:p w:rsidRPr="007B69FD" w:rsidR="00D834BE" w:rsidP="62F4E0FE" w:rsidRDefault="00D834BE" w14:paraId="1F1D5491"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D834BE" w:rsidRDefault="00D834BE" w14:paraId="08B0A0C8" w14:textId="77777777">
      <w:pPr>
        <w:rPr>
          <w:rFonts w:asciiTheme="majorHAnsi" w:hAnsiTheme="majorHAnsi" w:eastAsiaTheme="majorEastAsia" w:cstheme="majorBidi"/>
          <w:b/>
          <w:color w:val="0F4761" w:themeColor="accent1" w:themeShade="BF"/>
          <w:sz w:val="44"/>
          <w:szCs w:val="44"/>
        </w:rPr>
      </w:pPr>
      <w:r/>
    </w:p>
    <w:p w:rsidRPr="007B69FD" w:rsidR="00085B31" w:rsidP="62F4E0FE" w:rsidRDefault="00085B31" w14:paraId="46D5BFDF" w14:textId="56666720" w14:noSpellErr="1">
      <w:pPr>
        <w:pStyle w:val="Heading1"/>
        <w:keepNext w:val="0"/>
        <w:keepLines w:val="0"/>
        <w:spacing w:before="480"/>
        <w:rPr>
          <w:b w:val="1"/>
          <w:bCs w:val="1"/>
          <w:lang w:val="en-US"/>
        </w:rPr>
      </w:pPr>
      <w:r w:rsidRPr="62F4E0FE" w:rsidR="62F4E0FE">
        <w:rPr>
          <w:lang w:val="en-US"/>
        </w:rPr>
        <w:t>Matendo</w:t>
      </w:r>
      <w:r w:rsidRPr="62F4E0FE" w:rsidR="62F4E0FE">
        <w:rPr>
          <w:lang w:val="en-US"/>
        </w:rPr>
        <w:t xml:space="preserve"> 1:1-11</w:t>
      </w:r>
    </w:p>
    <w:p w:rsidRPr="007B69FD" w:rsidR="00085B31" w:rsidP="48114252" w:rsidRDefault="00085B31" w14:paraId="112EACA6" w14:textId="2C6DE101">
      <w:pPr>
        <w:pStyle w:val="Background"/>
        <w:rPr>
          <w:b/>
          <w:sz w:val="32"/>
          <w:szCs w:val="32"/>
          <w:lang w:val="en-US"/>
        </w:rPr>
      </w:pPr>
      <w:r>
        <w:t>Historia: Luka aliandika simulizi la maisha ya Yesu na kumtumia Theofilo. Simulizi hilo linaitwa Injili ya Luka au kwa ufupi Luka. Luka pia alimwandikia Theofilo kitabu hiki kinachoitwa Matendo.</w:t>
      </w:r>
    </w:p>
    <w:p w:rsidRPr="00170DC8" w:rsidR="00170DC8" w:rsidP="62F4E0FE" w:rsidRDefault="00170DC8" w14:paraId="797AC803"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085B31" w:rsidP="006D6990" w:rsidRDefault="00085B31" w14:paraId="46A21F97"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085B31" w:rsidP="005459B7" w:rsidRDefault="00085B31" w14:paraId="54A2C20A" w14:textId="4B908C27"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085B31" w:rsidP="005459B7" w:rsidRDefault="00085B31" w14:paraId="02FADFD7" w14:textId="4E18555C" w14:noSpellErr="1">
      <w:pPr>
        <w:pStyle w:val="Checklist"/>
        <w:rPr/>
      </w:pPr>
      <w:r w:rsidRPr="62F4E0FE" w:rsidR="62F4E0FE">
        <w:rPr>
          <w:lang w:val="en-US"/>
        </w:rPr>
        <w:t>Simulizi</w:t>
      </w:r>
      <w:r w:rsidRPr="62F4E0FE" w:rsidR="62F4E0FE">
        <w:rPr>
          <w:lang w:val="en-US"/>
        </w:rPr>
        <w:t xml:space="preserve"> la kwanza la Luka </w:t>
      </w:r>
      <w:r w:rsidRPr="62F4E0FE" w:rsidR="62F4E0FE">
        <w:rPr>
          <w:lang w:val="en-US"/>
        </w:rPr>
        <w:t>lilihusu</w:t>
      </w:r>
      <w:r w:rsidRPr="62F4E0FE" w:rsidR="62F4E0FE">
        <w:rPr>
          <w:lang w:val="en-US"/>
        </w:rPr>
        <w:t xml:space="preserve"> mambo yote </w:t>
      </w:r>
      <w:r w:rsidRPr="62F4E0FE" w:rsidR="62F4E0FE">
        <w:rPr>
          <w:lang w:val="en-US"/>
        </w:rPr>
        <w:t>ambayo</w:t>
      </w:r>
      <w:r w:rsidRPr="62F4E0FE" w:rsidR="62F4E0FE">
        <w:rPr>
          <w:lang w:val="en-US"/>
        </w:rPr>
        <w:t xml:space="preserve"> Yesu </w:t>
      </w:r>
      <w:r w:rsidRPr="62F4E0FE" w:rsidR="62F4E0FE">
        <w:rPr>
          <w:lang w:val="en-US"/>
        </w:rPr>
        <w:t>alifanya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kufundisha</w:t>
      </w:r>
      <w:r w:rsidRPr="62F4E0FE" w:rsidR="62F4E0FE">
        <w:rPr>
          <w:lang w:val="en-US"/>
        </w:rPr>
        <w:t>. [1:1]</w:t>
      </w:r>
    </w:p>
    <w:p w:rsidRPr="007B69FD" w:rsidR="00085B31" w:rsidP="005459B7" w:rsidRDefault="00085B31" w14:paraId="6D69E54A" w14:textId="6413BEC0" w14:noSpellErr="1">
      <w:pPr>
        <w:pStyle w:val="Checklist"/>
        <w:rPr/>
      </w:pP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kuteseka</w:t>
      </w:r>
      <w:r w:rsidRPr="62F4E0FE" w:rsidR="62F4E0FE">
        <w:rPr>
          <w:lang w:val="en-US"/>
        </w:rPr>
        <w:t xml:space="preserve">, </w:t>
      </w:r>
      <w:r w:rsidRPr="62F4E0FE" w:rsidR="62F4E0FE">
        <w:rPr>
          <w:lang w:val="en-US"/>
        </w:rPr>
        <w:t>alijionyesha</w:t>
      </w:r>
      <w:r w:rsidRPr="62F4E0FE" w:rsidR="62F4E0FE">
        <w:rPr>
          <w:lang w:val="en-US"/>
        </w:rPr>
        <w:t xml:space="preserve"> </w:t>
      </w:r>
      <w:r w:rsidRPr="62F4E0FE" w:rsidR="62F4E0FE">
        <w:rPr>
          <w:lang w:val="en-US"/>
        </w:rPr>
        <w:t>mwenyewe</w:t>
      </w:r>
      <w:r w:rsidRPr="62F4E0FE" w:rsidR="62F4E0FE">
        <w:rPr>
          <w:lang w:val="en-US"/>
        </w:rPr>
        <w:t xml:space="preserve"> </w:t>
      </w:r>
      <w:r w:rsidRPr="62F4E0FE" w:rsidR="62F4E0FE">
        <w:rPr>
          <w:lang w:val="en-US"/>
        </w:rPr>
        <w:t>akiwa</w:t>
      </w:r>
      <w:r w:rsidRPr="62F4E0FE" w:rsidR="62F4E0FE">
        <w:rPr>
          <w:lang w:val="en-US"/>
        </w:rPr>
        <w:t xml:space="preserve"> </w:t>
      </w:r>
      <w:r w:rsidRPr="62F4E0FE" w:rsidR="62F4E0FE">
        <w:rPr>
          <w:lang w:val="en-US"/>
        </w:rPr>
        <w:t>hai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mitume</w:t>
      </w:r>
      <w:r w:rsidRPr="62F4E0FE" w:rsidR="62F4E0FE">
        <w:rPr>
          <w:lang w:val="en-US"/>
        </w:rPr>
        <w:t xml:space="preserve"> wake </w:t>
      </w:r>
      <w:r w:rsidRPr="62F4E0FE" w:rsidR="62F4E0FE">
        <w:rPr>
          <w:lang w:val="en-US"/>
        </w:rPr>
        <w:t>na</w:t>
      </w:r>
      <w:r w:rsidRPr="62F4E0FE" w:rsidR="62F4E0FE">
        <w:rPr>
          <w:lang w:val="en-US"/>
        </w:rPr>
        <w:t xml:space="preserve"> </w:t>
      </w:r>
      <w:r w:rsidRPr="62F4E0FE" w:rsidR="62F4E0FE">
        <w:rPr>
          <w:lang w:val="en-US"/>
        </w:rPr>
        <w:t>kuwafundisha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[1:3]</w:t>
      </w:r>
    </w:p>
    <w:p w:rsidRPr="007B69FD" w:rsidR="00085B31" w:rsidP="005459B7" w:rsidRDefault="00085B31" w14:paraId="128E2BD8" w14:textId="0A6CE107" w14:noSpellErr="1">
      <w:pPr>
        <w:pStyle w:val="Checklist"/>
        <w:rPr/>
      </w:pPr>
      <w:r w:rsidRPr="62F4E0FE" w:rsidR="62F4E0FE">
        <w:rPr>
          <w:lang w:val="en-US"/>
        </w:rPr>
        <w:t xml:space="preserve">Yesu </w:t>
      </w:r>
      <w:r w:rsidRPr="62F4E0FE" w:rsidR="62F4E0FE">
        <w:rPr>
          <w:lang w:val="en-US"/>
        </w:rPr>
        <w:t>aliwaambia</w:t>
      </w:r>
      <w:r w:rsidRPr="62F4E0FE" w:rsidR="62F4E0FE">
        <w:rPr>
          <w:lang w:val="en-US"/>
        </w:rPr>
        <w:t xml:space="preserve"> </w:t>
      </w:r>
      <w:r w:rsidRPr="62F4E0FE" w:rsidR="62F4E0FE">
        <w:rPr>
          <w:lang w:val="en-US"/>
        </w:rPr>
        <w:t>mitume</w:t>
      </w:r>
      <w:r w:rsidRPr="62F4E0FE" w:rsidR="62F4E0FE">
        <w:rPr>
          <w:lang w:val="en-US"/>
        </w:rPr>
        <w:t xml:space="preserve"> wake </w:t>
      </w:r>
      <w:r w:rsidRPr="62F4E0FE" w:rsidR="62F4E0FE">
        <w:rPr>
          <w:lang w:val="en-US"/>
        </w:rPr>
        <w:t>wangojee</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ameahidi</w:t>
      </w:r>
      <w:r w:rsidRPr="62F4E0FE" w:rsidR="62F4E0FE">
        <w:rPr>
          <w:lang w:val="en-US"/>
        </w:rPr>
        <w:t>. [1:4]</w:t>
      </w:r>
    </w:p>
    <w:p w:rsidRPr="007B69FD" w:rsidR="00085B31" w:rsidP="005459B7" w:rsidRDefault="00085B31" w14:paraId="7334AD7F" w14:textId="18C52D1B" w14:noSpellErr="1">
      <w:pPr>
        <w:pStyle w:val="Checklist"/>
        <w:rPr/>
      </w:pPr>
      <w:r w:rsidRPr="62F4E0FE" w:rsidR="62F4E0FE">
        <w:rPr>
          <w:lang w:val="en-US"/>
        </w:rPr>
        <w:t xml:space="preserve">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wangepokea</w:t>
      </w:r>
      <w:r w:rsidRPr="62F4E0FE" w:rsidR="62F4E0FE">
        <w:rPr>
          <w:lang w:val="en-US"/>
        </w:rPr>
        <w:t xml:space="preserve"> </w:t>
      </w:r>
      <w:r w:rsidRPr="62F4E0FE" w:rsidR="62F4E0FE">
        <w:rPr>
          <w:lang w:val="en-US"/>
        </w:rPr>
        <w:t>nguvu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mashahidi</w:t>
      </w:r>
      <w:r w:rsidRPr="62F4E0FE" w:rsidR="62F4E0FE">
        <w:rPr>
          <w:lang w:val="en-US"/>
        </w:rPr>
        <w:t xml:space="preserve"> wake, mara </w:t>
      </w:r>
      <w:r w:rsidRPr="62F4E0FE" w:rsidR="62F4E0FE">
        <w:rPr>
          <w:lang w:val="en-US"/>
        </w:rPr>
        <w:t>tu</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takatifu</w:t>
      </w:r>
      <w:r w:rsidRPr="62F4E0FE" w:rsidR="62F4E0FE">
        <w:rPr>
          <w:lang w:val="en-US"/>
        </w:rPr>
        <w:t xml:space="preserve"> </w:t>
      </w:r>
      <w:r w:rsidRPr="62F4E0FE" w:rsidR="62F4E0FE">
        <w:rPr>
          <w:lang w:val="en-US"/>
        </w:rPr>
        <w:t>ingekuja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yao</w:t>
      </w:r>
      <w:r w:rsidRPr="62F4E0FE" w:rsidR="62F4E0FE">
        <w:rPr>
          <w:lang w:val="en-US"/>
        </w:rPr>
        <w:t>. [1:5-8]</w:t>
      </w:r>
    </w:p>
    <w:p w:rsidRPr="007B69FD" w:rsidR="00085B31" w:rsidP="005459B7" w:rsidRDefault="00085B31" w14:paraId="46F0CB89" w14:textId="7E6A3028" w14:noSpellErr="1">
      <w:pPr>
        <w:pStyle w:val="Checklist"/>
        <w:rPr/>
      </w:pPr>
      <w:r w:rsidRPr="62F4E0FE" w:rsidR="62F4E0FE">
        <w:rPr>
          <w:lang w:val="en-US"/>
        </w:rPr>
        <w:t xml:space="preserve">Yesu </w:t>
      </w:r>
      <w:r w:rsidRPr="62F4E0FE" w:rsidR="62F4E0FE">
        <w:rPr>
          <w:lang w:val="en-US"/>
        </w:rPr>
        <w:t>aliinuliwa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wingu</w:t>
      </w:r>
      <w:r w:rsidRPr="62F4E0FE" w:rsidR="62F4E0FE">
        <w:rPr>
          <w:lang w:val="en-US"/>
        </w:rPr>
        <w:t xml:space="preserve"> </w:t>
      </w:r>
      <w:r w:rsidRPr="62F4E0FE" w:rsidR="62F4E0FE">
        <w:rPr>
          <w:lang w:val="en-US"/>
        </w:rPr>
        <w:t>likamfunika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ghafula</w:t>
      </w:r>
      <w:r w:rsidRPr="62F4E0FE" w:rsidR="62F4E0FE">
        <w:rPr>
          <w:lang w:val="en-US"/>
        </w:rPr>
        <w:t xml:space="preserve"> </w:t>
      </w:r>
      <w:r w:rsidRPr="62F4E0FE" w:rsidR="62F4E0FE">
        <w:rPr>
          <w:lang w:val="en-US"/>
        </w:rPr>
        <w:t>wanaume</w:t>
      </w:r>
      <w:r w:rsidRPr="62F4E0FE" w:rsidR="62F4E0FE">
        <w:rPr>
          <w:lang w:val="en-US"/>
        </w:rPr>
        <w:t xml:space="preserve"> </w:t>
      </w:r>
      <w:r w:rsidRPr="62F4E0FE" w:rsidR="62F4E0FE">
        <w:rPr>
          <w:lang w:val="en-US"/>
        </w:rPr>
        <w:t>wawili</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mavazi</w:t>
      </w:r>
      <w:r w:rsidRPr="62F4E0FE" w:rsidR="62F4E0FE">
        <w:rPr>
          <w:lang w:val="en-US"/>
        </w:rPr>
        <w:t xml:space="preserve"> </w:t>
      </w:r>
      <w:r w:rsidRPr="62F4E0FE" w:rsidR="62F4E0FE">
        <w:rPr>
          <w:lang w:val="en-US"/>
        </w:rPr>
        <w:t>meupe</w:t>
      </w:r>
      <w:r w:rsidRPr="62F4E0FE" w:rsidR="62F4E0FE">
        <w:rPr>
          <w:lang w:val="en-US"/>
        </w:rPr>
        <w:t xml:space="preserve"> </w:t>
      </w:r>
      <w:r w:rsidRPr="62F4E0FE" w:rsidR="62F4E0FE">
        <w:rPr>
          <w:lang w:val="en-US"/>
        </w:rPr>
        <w:t>wakajitokeza</w:t>
      </w:r>
      <w:r w:rsidRPr="62F4E0FE" w:rsidR="62F4E0FE">
        <w:rPr>
          <w:lang w:val="en-US"/>
        </w:rPr>
        <w:t xml:space="preserve">. </w:t>
      </w:r>
      <w:r w:rsidRPr="62F4E0FE" w:rsidR="62F4E0FE">
        <w:rPr>
          <w:lang w:val="en-US"/>
        </w:rPr>
        <w:t>Walisema</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angerudi</w:t>
      </w:r>
      <w:r w:rsidRPr="62F4E0FE" w:rsidR="62F4E0FE">
        <w:rPr>
          <w:lang w:val="en-US"/>
        </w:rPr>
        <w:t>. [1:9-11]</w:t>
      </w:r>
    </w:p>
    <w:p w:rsidRPr="007B69FD" w:rsidR="00085B31" w:rsidP="003274AB" w:rsidRDefault="00085B31" w14:paraId="1EBD1DEA"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085B31" w:rsidP="005459B7" w:rsidRDefault="003947E5" w14:paraId="58315700" w14:textId="452FC1F7"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085B31" w:rsidP="62F4E0FE" w:rsidRDefault="005B4A0C" w14:paraId="77E36F4B" w14:textId="4AC66E95" w14:noSpellErr="1">
      <w:pPr>
        <w:numPr>
          <w:ilvl w:val="0"/>
          <w:numId w:val="37"/>
        </w:numPr>
        <w:rPr>
          <w:sz w:val="20"/>
          <w:szCs w:val="20"/>
          <w:lang w:val="en-US"/>
        </w:rPr>
      </w:pPr>
      <w:r w:rsidRPr="62F4E0FE" w:rsidR="62F4E0FE">
        <w:rPr>
          <w:lang w:val="en-US"/>
        </w:rPr>
        <w:t xml:space="preserve">[1:1] </w:t>
      </w:r>
      <w:r w:rsidRPr="62F4E0FE" w:rsidR="62F4E0FE">
        <w:rPr>
          <w:lang w:val="en-US"/>
        </w:rPr>
        <w:t>Kutokana</w:t>
      </w:r>
      <w:r w:rsidRPr="62F4E0FE" w:rsidR="62F4E0FE">
        <w:rPr>
          <w:lang w:val="en-US"/>
        </w:rPr>
        <w:t xml:space="preserve"> </w:t>
      </w:r>
      <w:r w:rsidRPr="62F4E0FE" w:rsidR="62F4E0FE">
        <w:rPr>
          <w:lang w:val="en-US"/>
        </w:rPr>
        <w:t>na</w:t>
      </w:r>
      <w:r w:rsidRPr="62F4E0FE" w:rsidR="62F4E0FE">
        <w:rPr>
          <w:lang w:val="en-US"/>
        </w:rPr>
        <w:t xml:space="preserve"> yale </w:t>
      </w:r>
      <w:r w:rsidRPr="62F4E0FE" w:rsidR="62F4E0FE">
        <w:rPr>
          <w:lang w:val="en-US"/>
        </w:rPr>
        <w:t>unayoona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 </w:t>
      </w:r>
      <w:r w:rsidRPr="62F4E0FE" w:rsidR="62F4E0FE">
        <w:rPr>
          <w:lang w:val="en-US"/>
        </w:rPr>
        <w:t>unafikiri</w:t>
      </w:r>
      <w:r w:rsidRPr="62F4E0FE" w:rsidR="62F4E0FE">
        <w:rPr>
          <w:lang w:val="en-US"/>
        </w:rPr>
        <w:t xml:space="preserve"> </w:t>
      </w:r>
      <w:r w:rsidRPr="62F4E0FE" w:rsidR="62F4E0FE">
        <w:rPr>
          <w:lang w:val="en-US"/>
        </w:rPr>
        <w:t>kitabu</w:t>
      </w:r>
      <w:r w:rsidRPr="62F4E0FE" w:rsidR="62F4E0FE">
        <w:rPr>
          <w:lang w:val="en-US"/>
        </w:rPr>
        <w:t xml:space="preserve"> </w:t>
      </w:r>
      <w:r w:rsidRPr="62F4E0FE" w:rsidR="62F4E0FE">
        <w:rPr>
          <w:lang w:val="en-US"/>
        </w:rPr>
        <w:t>hiki</w:t>
      </w:r>
      <w:r w:rsidRPr="62F4E0FE" w:rsidR="62F4E0FE">
        <w:rPr>
          <w:lang w:val="en-US"/>
        </w:rPr>
        <w:t xml:space="preserve"> </w:t>
      </w:r>
      <w:r w:rsidRPr="62F4E0FE" w:rsidR="62F4E0FE">
        <w:rPr>
          <w:lang w:val="en-US"/>
        </w:rPr>
        <w:t>kiliandikwa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nani</w:t>
      </w:r>
      <w:r w:rsidRPr="62F4E0FE" w:rsidR="62F4E0FE">
        <w:rPr>
          <w:lang w:val="en-US"/>
        </w:rPr>
        <w:t>?</w:t>
      </w:r>
    </w:p>
    <w:p w:rsidRPr="007B69FD" w:rsidR="00085B31" w:rsidP="48114252" w:rsidRDefault="00C14FFA" w14:paraId="6B317758" w14:textId="7C88F7A3">
      <w:pPr>
        <w:ind w:left="720"/>
        <w:rPr>
          <w:sz w:val="20"/>
          <w:szCs w:val="20"/>
          <w:lang w:val="en-US"/>
        </w:rPr>
      </w:pPr>
      <w:r>
        <w:t>Sehemu hii ya andiko inaonyesha kwamba iliandikwa kwa Theofilo, kwa sababu huyo ndiye mtu ambaye Luka anamrejezea katika mstari wa 1.</w:t>
      </w:r>
    </w:p>
    <w:p w:rsidRPr="007B69FD" w:rsidR="00085B31" w:rsidP="00085B31" w:rsidRDefault="00085B31" w14:paraId="63BC68C6" w14:textId="77777777">
      <w:pPr>
        <w:ind w:left="720"/>
        <w:rPr>
          <w:sz w:val="20"/>
          <w:szCs w:val="20"/>
        </w:rPr>
      </w:pPr>
      <w:r/>
    </w:p>
    <w:p w:rsidRPr="007B69FD" w:rsidR="00085B31" w:rsidP="62F4E0FE" w:rsidRDefault="005B4A0C" w14:paraId="4E0C4CDE" w14:textId="3ACE2C11" w14:noSpellErr="1">
      <w:pPr>
        <w:numPr>
          <w:ilvl w:val="0"/>
          <w:numId w:val="37"/>
        </w:numPr>
        <w:rPr>
          <w:sz w:val="20"/>
          <w:szCs w:val="20"/>
          <w:lang w:val="en-US"/>
        </w:rPr>
      </w:pPr>
      <w:r w:rsidRPr="62F4E0FE" w:rsidR="62F4E0FE">
        <w:rPr>
          <w:lang w:val="en-US"/>
        </w:rPr>
        <w:t xml:space="preserve">[1:1-2] Mwandishi </w:t>
      </w:r>
      <w:r w:rsidRPr="62F4E0FE" w:rsidR="62F4E0FE">
        <w:rPr>
          <w:lang w:val="en-US"/>
        </w:rPr>
        <w:t>alimwambia</w:t>
      </w:r>
      <w:r w:rsidRPr="62F4E0FE" w:rsidR="62F4E0FE">
        <w:rPr>
          <w:lang w:val="en-US"/>
        </w:rPr>
        <w:t xml:space="preserve"> </w:t>
      </w:r>
      <w:r w:rsidRPr="62F4E0FE" w:rsidR="62F4E0FE">
        <w:rPr>
          <w:lang w:val="en-US"/>
        </w:rPr>
        <w:t>Theofilo</w:t>
      </w:r>
      <w:r w:rsidRPr="62F4E0FE" w:rsidR="62F4E0FE">
        <w:rPr>
          <w:lang w:val="en-US"/>
        </w:rPr>
        <w:t xml:space="preserve"> </w:t>
      </w:r>
      <w:r w:rsidRPr="62F4E0FE" w:rsidR="62F4E0FE">
        <w:rPr>
          <w:lang w:val="en-US"/>
        </w:rPr>
        <w:t>kitabu</w:t>
      </w:r>
      <w:r w:rsidRPr="62F4E0FE" w:rsidR="62F4E0FE">
        <w:rPr>
          <w:lang w:val="en-US"/>
        </w:rPr>
        <w:t xml:space="preserve"> </w:t>
      </w:r>
      <w:r w:rsidRPr="62F4E0FE" w:rsidR="62F4E0FE">
        <w:rPr>
          <w:lang w:val="en-US"/>
        </w:rPr>
        <w:t>chake</w:t>
      </w:r>
      <w:r w:rsidRPr="62F4E0FE" w:rsidR="62F4E0FE">
        <w:rPr>
          <w:lang w:val="en-US"/>
        </w:rPr>
        <w:t xml:space="preserve"> cha kwanza </w:t>
      </w:r>
      <w:r w:rsidRPr="62F4E0FE" w:rsidR="62F4E0FE">
        <w:rPr>
          <w:lang w:val="en-US"/>
        </w:rPr>
        <w:t>kilikuwa</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nini</w:t>
      </w:r>
      <w:r w:rsidRPr="62F4E0FE" w:rsidR="62F4E0FE">
        <w:rPr>
          <w:lang w:val="en-US"/>
        </w:rPr>
        <w:t>?</w:t>
      </w:r>
    </w:p>
    <w:p w:rsidRPr="007B69FD" w:rsidR="00085B31" w:rsidP="62F4E0FE" w:rsidRDefault="00085B31" w14:paraId="48EDD1CA" w14:textId="5C779EBD" w14:noSpellErr="1">
      <w:pPr>
        <w:ind w:left="720"/>
        <w:rPr>
          <w:sz w:val="20"/>
          <w:szCs w:val="20"/>
          <w:lang w:val="en-US"/>
        </w:rPr>
      </w:pPr>
      <w:r w:rsidRPr="62F4E0FE" w:rsidR="62F4E0FE">
        <w:rPr>
          <w:lang w:val="en-US"/>
        </w:rPr>
        <w:t>Kitabu</w:t>
      </w:r>
      <w:r w:rsidRPr="62F4E0FE" w:rsidR="62F4E0FE">
        <w:rPr>
          <w:lang w:val="en-US"/>
        </w:rPr>
        <w:t xml:space="preserve"> cha kwanza </w:t>
      </w:r>
      <w:r w:rsidRPr="62F4E0FE" w:rsidR="62F4E0FE">
        <w:rPr>
          <w:lang w:val="en-US"/>
        </w:rPr>
        <w:t>kinazungumzia</w:t>
      </w:r>
      <w:r w:rsidRPr="62F4E0FE" w:rsidR="62F4E0FE">
        <w:rPr>
          <w:lang w:val="en-US"/>
        </w:rPr>
        <w:t xml:space="preserve"> mambo yote </w:t>
      </w:r>
      <w:r w:rsidRPr="62F4E0FE" w:rsidR="62F4E0FE">
        <w:rPr>
          <w:lang w:val="en-US"/>
        </w:rPr>
        <w:t>ambayo</w:t>
      </w:r>
      <w:r w:rsidRPr="62F4E0FE" w:rsidR="62F4E0FE">
        <w:rPr>
          <w:lang w:val="en-US"/>
        </w:rPr>
        <w:t xml:space="preserve"> Yesu </w:t>
      </w:r>
      <w:r w:rsidRPr="62F4E0FE" w:rsidR="62F4E0FE">
        <w:rPr>
          <w:lang w:val="en-US"/>
        </w:rPr>
        <w:t>alifanya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kufundisha</w:t>
      </w:r>
      <w:r w:rsidRPr="62F4E0FE" w:rsidR="62F4E0FE">
        <w:rPr>
          <w:lang w:val="en-US"/>
        </w:rPr>
        <w:t xml:space="preserve"> </w:t>
      </w:r>
      <w:r w:rsidRPr="62F4E0FE" w:rsidR="62F4E0FE">
        <w:rPr>
          <w:lang w:val="en-US"/>
        </w:rPr>
        <w:t>alipokuwa</w:t>
      </w:r>
      <w:r w:rsidRPr="62F4E0FE" w:rsidR="62F4E0FE">
        <w:rPr>
          <w:lang w:val="en-US"/>
        </w:rPr>
        <w:t xml:space="preserve"> </w:t>
      </w:r>
      <w:r w:rsidRPr="62F4E0FE" w:rsidR="62F4E0FE">
        <w:rPr>
          <w:lang w:val="en-US"/>
        </w:rPr>
        <w:t>duniani</w:t>
      </w:r>
      <w:r w:rsidRPr="62F4E0FE" w:rsidR="62F4E0FE">
        <w:rPr>
          <w:lang w:val="en-US"/>
        </w:rPr>
        <w:t>.</w:t>
      </w:r>
    </w:p>
    <w:p w:rsidRPr="007B69FD" w:rsidR="00085B31" w:rsidP="00085B31" w:rsidRDefault="00085B31" w14:paraId="669616DC" w14:textId="77777777">
      <w:pPr>
        <w:ind w:left="720"/>
        <w:rPr>
          <w:sz w:val="20"/>
          <w:szCs w:val="20"/>
        </w:rPr>
      </w:pPr>
      <w:r/>
    </w:p>
    <w:p w:rsidRPr="007B69FD" w:rsidR="00085B31" w:rsidP="62F4E0FE" w:rsidRDefault="005B4A0C" w14:paraId="26F7E604" w14:textId="791C5692" w14:noSpellErr="1">
      <w:pPr>
        <w:numPr>
          <w:ilvl w:val="0"/>
          <w:numId w:val="37"/>
        </w:numPr>
        <w:rPr>
          <w:sz w:val="20"/>
          <w:szCs w:val="20"/>
          <w:lang w:val="en-US"/>
        </w:rPr>
      </w:pPr>
      <w:r w:rsidRPr="62F4E0FE" w:rsidR="62F4E0FE">
        <w:rPr>
          <w:lang w:val="en-US"/>
        </w:rPr>
        <w:t xml:space="preserve">[1:2] Yesu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kabla</w:t>
      </w:r>
      <w:r w:rsidRPr="62F4E0FE" w:rsidR="62F4E0FE">
        <w:rPr>
          <w:lang w:val="en-US"/>
        </w:rPr>
        <w:t xml:space="preserve"> </w:t>
      </w:r>
      <w:r w:rsidRPr="62F4E0FE" w:rsidR="62F4E0FE">
        <w:rPr>
          <w:lang w:val="en-US"/>
        </w:rPr>
        <w:t>tu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kuchukuliwa</w:t>
      </w:r>
      <w:r w:rsidRPr="62F4E0FE" w:rsidR="62F4E0FE">
        <w:rPr>
          <w:lang w:val="en-US"/>
        </w:rPr>
        <w:t xml:space="preserve"> </w:t>
      </w:r>
      <w:r w:rsidRPr="62F4E0FE" w:rsidR="62F4E0FE">
        <w:rPr>
          <w:lang w:val="en-US"/>
        </w:rPr>
        <w:t>juu</w:t>
      </w:r>
      <w:r w:rsidRPr="62F4E0FE" w:rsidR="62F4E0FE">
        <w:rPr>
          <w:lang w:val="en-US"/>
        </w:rPr>
        <w:t>?</w:t>
      </w:r>
    </w:p>
    <w:p w:rsidRPr="007B69FD" w:rsidR="00085B31" w:rsidP="62F4E0FE" w:rsidRDefault="00085B31" w14:paraId="0F3FF71B" w14:textId="77777777" w14:noSpellErr="1">
      <w:pPr>
        <w:ind w:left="720"/>
        <w:rPr>
          <w:sz w:val="20"/>
          <w:szCs w:val="20"/>
          <w:lang w:val="en-US"/>
        </w:rPr>
      </w:pPr>
      <w:r w:rsidRPr="62F4E0FE" w:rsidR="62F4E0FE">
        <w:rPr>
          <w:lang w:val="en-US"/>
        </w:rPr>
        <w:t>Aliwapa</w:t>
      </w:r>
      <w:r w:rsidRPr="62F4E0FE" w:rsidR="62F4E0FE">
        <w:rPr>
          <w:lang w:val="en-US"/>
        </w:rPr>
        <w:t xml:space="preserve"> </w:t>
      </w:r>
      <w:r w:rsidRPr="62F4E0FE" w:rsidR="62F4E0FE">
        <w:rPr>
          <w:lang w:val="en-US"/>
        </w:rPr>
        <w:t>mitume</w:t>
      </w:r>
      <w:r w:rsidRPr="62F4E0FE" w:rsidR="62F4E0FE">
        <w:rPr>
          <w:lang w:val="en-US"/>
        </w:rPr>
        <w:t xml:space="preserve"> wake </w:t>
      </w:r>
      <w:r w:rsidRPr="62F4E0FE" w:rsidR="62F4E0FE">
        <w:rPr>
          <w:lang w:val="en-US"/>
        </w:rPr>
        <w:t>amri</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takatifu</w:t>
      </w:r>
      <w:r w:rsidRPr="62F4E0FE" w:rsidR="62F4E0FE">
        <w:rPr>
          <w:lang w:val="en-US"/>
        </w:rPr>
        <w:t>.</w:t>
      </w:r>
    </w:p>
    <w:p w:rsidRPr="007B69FD" w:rsidR="00085B31" w:rsidP="00085B31" w:rsidRDefault="00085B31" w14:paraId="23F77D82" w14:textId="77777777">
      <w:pPr>
        <w:ind w:left="720"/>
        <w:rPr>
          <w:sz w:val="20"/>
          <w:szCs w:val="20"/>
        </w:rPr>
      </w:pPr>
      <w:r/>
    </w:p>
    <w:p w:rsidRPr="007B69FD" w:rsidR="00085B31" w:rsidP="62F4E0FE" w:rsidRDefault="005B4A0C" w14:paraId="6896AEA1" w14:textId="4F320EC2" w14:noSpellErr="1">
      <w:pPr>
        <w:numPr>
          <w:ilvl w:val="0"/>
          <w:numId w:val="37"/>
        </w:numPr>
        <w:rPr>
          <w:sz w:val="20"/>
          <w:szCs w:val="20"/>
          <w:lang w:val="en-US"/>
        </w:rPr>
      </w:pPr>
      <w:r w:rsidRPr="62F4E0FE" w:rsidR="62F4E0FE">
        <w:rPr>
          <w:lang w:val="en-US"/>
        </w:rPr>
        <w:t xml:space="preserve">[1:3] Yesu </w:t>
      </w:r>
      <w:r w:rsidRPr="62F4E0FE" w:rsidR="62F4E0FE">
        <w:rPr>
          <w:lang w:val="en-US"/>
        </w:rPr>
        <w:t>aliwatokea</w:t>
      </w:r>
      <w:r w:rsidRPr="62F4E0FE" w:rsidR="62F4E0FE">
        <w:rPr>
          <w:lang w:val="en-US"/>
        </w:rPr>
        <w:t xml:space="preserve"> </w:t>
      </w:r>
      <w:r w:rsidRPr="62F4E0FE" w:rsidR="62F4E0FE">
        <w:rPr>
          <w:lang w:val="en-US"/>
        </w:rPr>
        <w:t>mitume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muda</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yale </w:t>
      </w:r>
      <w:r w:rsidRPr="62F4E0FE" w:rsidR="62F4E0FE">
        <w:rPr>
          <w:lang w:val="en-US"/>
        </w:rPr>
        <w:t>unayoona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3?</w:t>
      </w:r>
    </w:p>
    <w:p w:rsidRPr="007B69FD" w:rsidR="00085B31" w:rsidP="62F4E0FE" w:rsidRDefault="00085B31" w14:paraId="77B63E7C" w14:textId="77777777" w14:noSpellErr="1">
      <w:pPr>
        <w:ind w:left="720"/>
        <w:rPr>
          <w:sz w:val="20"/>
          <w:szCs w:val="20"/>
          <w:lang w:val="en-US"/>
        </w:rPr>
      </w:pPr>
      <w:r w:rsidRPr="62F4E0FE" w:rsidR="62F4E0FE">
        <w:rPr>
          <w:lang w:val="en-US"/>
        </w:rPr>
        <w:t>Aliwatokea</w:t>
      </w:r>
      <w:r w:rsidRPr="62F4E0FE" w:rsidR="62F4E0FE">
        <w:rPr>
          <w:lang w:val="en-US"/>
        </w:rPr>
        <w:t xml:space="preserve"> </w:t>
      </w:r>
      <w:r w:rsidRPr="62F4E0FE" w:rsidR="62F4E0FE">
        <w:rPr>
          <w:lang w:val="en-US"/>
        </w:rPr>
        <w:t>kwa</w:t>
      </w:r>
      <w:r w:rsidRPr="62F4E0FE" w:rsidR="62F4E0FE">
        <w:rPr>
          <w:lang w:val="en-US"/>
        </w:rPr>
        <w:t xml:space="preserve"> siku 40.</w:t>
      </w:r>
    </w:p>
    <w:p w:rsidRPr="007B69FD" w:rsidR="00085B31" w:rsidP="00085B31" w:rsidRDefault="00085B31" w14:paraId="25881FBF" w14:textId="77777777">
      <w:pPr>
        <w:ind w:left="720"/>
        <w:rPr>
          <w:sz w:val="20"/>
          <w:szCs w:val="20"/>
        </w:rPr>
      </w:pPr>
      <w:r/>
    </w:p>
    <w:p w:rsidRPr="007B69FD" w:rsidR="00085B31" w:rsidP="62F4E0FE" w:rsidRDefault="005B4A0C" w14:paraId="7236B03C" w14:textId="4E6CFBB9" w14:noSpellErr="1">
      <w:pPr>
        <w:numPr>
          <w:ilvl w:val="0"/>
          <w:numId w:val="37"/>
        </w:numPr>
        <w:rPr>
          <w:sz w:val="20"/>
          <w:szCs w:val="20"/>
          <w:lang w:val="en-US"/>
        </w:rPr>
      </w:pPr>
      <w:r w:rsidRPr="62F4E0FE" w:rsidR="62F4E0FE">
        <w:rPr>
          <w:lang w:val="en-US"/>
        </w:rPr>
        <w:t xml:space="preserve">[1:3] Yesu </w:t>
      </w:r>
      <w:r w:rsidRPr="62F4E0FE" w:rsidR="62F4E0FE">
        <w:rPr>
          <w:lang w:val="en-US"/>
        </w:rPr>
        <w:t>alizungumza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wa</w:t>
      </w:r>
      <w:r w:rsidRPr="62F4E0FE" w:rsidR="62F4E0FE">
        <w:rPr>
          <w:lang w:val="en-US"/>
        </w:rPr>
        <w:t xml:space="preserve"> siku </w:t>
      </w:r>
      <w:r w:rsidRPr="62F4E0FE" w:rsidR="62F4E0FE">
        <w:rPr>
          <w:lang w:val="en-US"/>
        </w:rPr>
        <w:t>arobaini</w:t>
      </w:r>
      <w:r w:rsidRPr="62F4E0FE" w:rsidR="62F4E0FE">
        <w:rPr>
          <w:lang w:val="en-US"/>
        </w:rPr>
        <w:t xml:space="preserve"> </w:t>
      </w:r>
      <w:r w:rsidRPr="62F4E0FE" w:rsidR="62F4E0FE">
        <w:rPr>
          <w:lang w:val="en-US"/>
        </w:rPr>
        <w:t>alipokuwa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mitume</w:t>
      </w:r>
      <w:r w:rsidRPr="62F4E0FE" w:rsidR="62F4E0FE">
        <w:rPr>
          <w:lang w:val="en-US"/>
        </w:rPr>
        <w:t xml:space="preserve"> wake?</w:t>
      </w:r>
    </w:p>
    <w:p w:rsidRPr="007B69FD" w:rsidR="00085B31" w:rsidP="62F4E0FE" w:rsidRDefault="00085B31" w14:paraId="3713E36F" w14:textId="77777777" w14:noSpellErr="1">
      <w:pPr>
        <w:ind w:left="720"/>
        <w:rPr>
          <w:sz w:val="20"/>
          <w:szCs w:val="20"/>
          <w:lang w:val="en-US"/>
        </w:rPr>
      </w:pPr>
      <w:r w:rsidRPr="62F4E0FE" w:rsidR="62F4E0FE">
        <w:rPr>
          <w:lang w:val="en-US"/>
        </w:rPr>
        <w:t>Aliongea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085B31" w:rsidP="00085B31" w:rsidRDefault="00085B31" w14:paraId="1108FA0F" w14:textId="77777777">
      <w:pPr>
        <w:ind w:left="720"/>
        <w:rPr>
          <w:sz w:val="20"/>
          <w:szCs w:val="20"/>
        </w:rPr>
      </w:pPr>
      <w:r/>
    </w:p>
    <w:p w:rsidRPr="007B69FD" w:rsidR="00085B31" w:rsidP="0099152C" w:rsidRDefault="005B4A0C" w14:paraId="206DD809" w14:textId="4601BA7A">
      <w:pPr>
        <w:numPr>
          <w:ilvl w:val="0"/>
          <w:numId w:val="37"/>
        </w:numPr>
        <w:rPr>
          <w:sz w:val="20"/>
          <w:szCs w:val="20"/>
          <w:lang w:val="en-US"/>
        </w:rPr>
      </w:pPr>
      <w:r>
        <w:t>[1:4] Yesu aliwaamuru mitume wafanye nini katika mstari wa 4?</w:t>
      </w:r>
    </w:p>
    <w:p w:rsidRPr="007B69FD" w:rsidR="00085B31" w:rsidP="62F4E0FE" w:rsidRDefault="00085B31" w14:paraId="310588CB" w14:textId="77777777" w14:noSpellErr="1">
      <w:pPr>
        <w:ind w:left="720"/>
        <w:rPr>
          <w:sz w:val="20"/>
          <w:szCs w:val="20"/>
          <w:lang w:val="en-US"/>
        </w:rPr>
      </w:pPr>
      <w:r w:rsidRPr="62F4E0FE" w:rsidR="62F4E0FE">
        <w:rPr>
          <w:lang w:val="en-US"/>
        </w:rPr>
        <w:t>Aliwaamuru</w:t>
      </w:r>
      <w:r w:rsidRPr="62F4E0FE" w:rsidR="62F4E0FE">
        <w:rPr>
          <w:lang w:val="en-US"/>
        </w:rPr>
        <w:t xml:space="preserve"> </w:t>
      </w:r>
      <w:r w:rsidRPr="62F4E0FE" w:rsidR="62F4E0FE">
        <w:rPr>
          <w:lang w:val="en-US"/>
        </w:rPr>
        <w:t>wabaki</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kungojea</w:t>
      </w:r>
      <w:r w:rsidRPr="62F4E0FE" w:rsidR="62F4E0FE">
        <w:rPr>
          <w:lang w:val="en-US"/>
        </w:rPr>
        <w:t xml:space="preserve"> </w:t>
      </w:r>
      <w:r w:rsidRPr="62F4E0FE" w:rsidR="62F4E0FE">
        <w:rPr>
          <w:lang w:val="en-US"/>
        </w:rPr>
        <w:t>ahadi</w:t>
      </w:r>
      <w:r w:rsidRPr="62F4E0FE" w:rsidR="62F4E0FE">
        <w:rPr>
          <w:lang w:val="en-US"/>
        </w:rPr>
        <w:t xml:space="preserve"> </w:t>
      </w:r>
      <w:r w:rsidRPr="62F4E0FE" w:rsidR="62F4E0FE">
        <w:rPr>
          <w:lang w:val="en-US"/>
        </w:rPr>
        <w:t>ya</w:t>
      </w:r>
      <w:r w:rsidRPr="62F4E0FE" w:rsidR="62F4E0FE">
        <w:rPr>
          <w:lang w:val="en-US"/>
        </w:rPr>
        <w:t xml:space="preserve"> Baba.</w:t>
      </w:r>
    </w:p>
    <w:p w:rsidRPr="007B69FD" w:rsidR="00085B31" w:rsidP="00085B31" w:rsidRDefault="00085B31" w14:paraId="3C5D9E13" w14:textId="77777777">
      <w:pPr>
        <w:ind w:left="720"/>
        <w:rPr>
          <w:sz w:val="20"/>
          <w:szCs w:val="20"/>
        </w:rPr>
      </w:pPr>
      <w:r/>
    </w:p>
    <w:p w:rsidRPr="007B69FD" w:rsidR="00085B31" w:rsidP="62F4E0FE" w:rsidRDefault="005B4A0C" w14:paraId="6E861FEF" w14:textId="4B5BC518" w14:noSpellErr="1">
      <w:pPr>
        <w:numPr>
          <w:ilvl w:val="0"/>
          <w:numId w:val="37"/>
        </w:numPr>
        <w:rPr>
          <w:sz w:val="20"/>
          <w:szCs w:val="20"/>
          <w:lang w:val="en-US"/>
        </w:rPr>
      </w:pPr>
      <w:r w:rsidRPr="62F4E0FE" w:rsidR="62F4E0FE">
        <w:rPr>
          <w:lang w:val="en-US"/>
        </w:rPr>
        <w:t xml:space="preserve">[1:5] Yesu </w:t>
      </w:r>
      <w:r w:rsidRPr="62F4E0FE" w:rsidR="62F4E0FE">
        <w:rPr>
          <w:lang w:val="en-US"/>
        </w:rPr>
        <w:t>aliwaambia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mitume</w:t>
      </w:r>
      <w:r w:rsidRPr="62F4E0FE" w:rsidR="62F4E0FE">
        <w:rPr>
          <w:lang w:val="en-US"/>
        </w:rPr>
        <w:t xml:space="preserve"> wake </w:t>
      </w:r>
      <w:r w:rsidRPr="62F4E0FE" w:rsidR="62F4E0FE">
        <w:rPr>
          <w:lang w:val="en-US"/>
        </w:rPr>
        <w:t>kuhusu</w:t>
      </w:r>
      <w:r w:rsidRPr="62F4E0FE" w:rsidR="62F4E0FE">
        <w:rPr>
          <w:lang w:val="en-US"/>
        </w:rPr>
        <w:t xml:space="preserve"> </w:t>
      </w:r>
      <w:r w:rsidRPr="62F4E0FE" w:rsidR="62F4E0FE">
        <w:rPr>
          <w:lang w:val="en-US"/>
        </w:rPr>
        <w:t>ubatizo</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5?</w:t>
      </w:r>
    </w:p>
    <w:p w:rsidRPr="007B69FD" w:rsidR="00085B31" w:rsidP="48114252" w:rsidRDefault="00DB6809" w14:paraId="2A83F648" w14:textId="478E275F">
      <w:pPr>
        <w:ind w:left="720"/>
        <w:rPr>
          <w:sz w:val="20"/>
          <w:szCs w:val="20"/>
          <w:lang w:val="en-US"/>
        </w:rPr>
      </w:pPr>
      <w:r>
        <w:t>Alisema kwamba Yohana alibatiza kwa maji, lakini wao watabatizwa kwa Roho Mtakatifu hivi karibuni.</w:t>
      </w:r>
    </w:p>
    <w:p w:rsidRPr="007B69FD" w:rsidR="00085B31" w:rsidP="00085B31" w:rsidRDefault="00085B31" w14:paraId="238BF5B6" w14:textId="77777777">
      <w:pPr>
        <w:ind w:left="720"/>
        <w:rPr>
          <w:sz w:val="20"/>
          <w:szCs w:val="20"/>
        </w:rPr>
      </w:pPr>
      <w:r/>
    </w:p>
    <w:p w:rsidRPr="007B69FD" w:rsidR="00085B31" w:rsidP="62F4E0FE" w:rsidRDefault="005B4A0C" w14:paraId="4B5DFA85" w14:textId="1AA4FD57" w14:noSpellErr="1">
      <w:pPr>
        <w:numPr>
          <w:ilvl w:val="0"/>
          <w:numId w:val="37"/>
        </w:numPr>
        <w:rPr>
          <w:sz w:val="20"/>
          <w:szCs w:val="20"/>
          <w:lang w:val="en-US"/>
        </w:rPr>
      </w:pPr>
      <w:r w:rsidRPr="62F4E0FE" w:rsidR="62F4E0FE">
        <w:rPr>
          <w:lang w:val="en-US"/>
        </w:rPr>
        <w:t xml:space="preserve">[1:6-7] </w:t>
      </w:r>
      <w:r w:rsidRPr="62F4E0FE" w:rsidR="62F4E0FE">
        <w:rPr>
          <w:lang w:val="en-US"/>
        </w:rPr>
        <w:t>Mitume</w:t>
      </w:r>
      <w:r w:rsidRPr="62F4E0FE" w:rsidR="62F4E0FE">
        <w:rPr>
          <w:lang w:val="en-US"/>
        </w:rPr>
        <w:t xml:space="preserve"> </w:t>
      </w:r>
      <w:r w:rsidRPr="62F4E0FE" w:rsidR="62F4E0FE">
        <w:rPr>
          <w:lang w:val="en-US"/>
        </w:rPr>
        <w:t>walimwuliza</w:t>
      </w:r>
      <w:r w:rsidRPr="62F4E0FE" w:rsidR="62F4E0FE">
        <w:rPr>
          <w:lang w:val="en-US"/>
        </w:rPr>
        <w:t xml:space="preserve"> Yesu </w:t>
      </w:r>
      <w:r w:rsidRPr="62F4E0FE" w:rsidR="62F4E0FE">
        <w:rPr>
          <w:lang w:val="en-US"/>
        </w:rPr>
        <w:t>swali</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na</w:t>
      </w:r>
      <w:r w:rsidRPr="62F4E0FE" w:rsidR="62F4E0FE">
        <w:rPr>
          <w:lang w:val="en-US"/>
        </w:rPr>
        <w:t xml:space="preserve"> Yesu </w:t>
      </w:r>
      <w:r w:rsidRPr="62F4E0FE" w:rsidR="62F4E0FE">
        <w:rPr>
          <w:lang w:val="en-US"/>
        </w:rPr>
        <w:t>aliwajibu</w:t>
      </w:r>
      <w:r w:rsidRPr="62F4E0FE" w:rsidR="62F4E0FE">
        <w:rPr>
          <w:lang w:val="en-US"/>
        </w:rPr>
        <w:t xml:space="preserve"> </w:t>
      </w:r>
      <w:r w:rsidRPr="62F4E0FE" w:rsidR="62F4E0FE">
        <w:rPr>
          <w:lang w:val="en-US"/>
        </w:rPr>
        <w:t>nini</w:t>
      </w:r>
      <w:r w:rsidRPr="62F4E0FE" w:rsidR="62F4E0FE">
        <w:rPr>
          <w:lang w:val="en-US"/>
        </w:rPr>
        <w:t>?</w:t>
      </w:r>
    </w:p>
    <w:p w:rsidRPr="007B69FD" w:rsidR="00085B31" w:rsidP="62F4E0FE" w:rsidRDefault="00085B31" w14:paraId="6F608B04" w14:textId="77777777" w14:noSpellErr="1">
      <w:pPr>
        <w:ind w:left="720"/>
        <w:rPr>
          <w:sz w:val="20"/>
          <w:szCs w:val="20"/>
          <w:lang w:val="en-US"/>
        </w:rPr>
      </w:pPr>
      <w:r w:rsidRPr="62F4E0FE" w:rsidR="62F4E0FE">
        <w:rPr>
          <w:lang w:val="en-US"/>
        </w:rPr>
        <w:t>Mitume</w:t>
      </w:r>
      <w:r w:rsidRPr="62F4E0FE" w:rsidR="62F4E0FE">
        <w:rPr>
          <w:lang w:val="en-US"/>
        </w:rPr>
        <w:t xml:space="preserve"> </w:t>
      </w:r>
      <w:r w:rsidRPr="62F4E0FE" w:rsidR="62F4E0FE">
        <w:rPr>
          <w:lang w:val="en-US"/>
        </w:rPr>
        <w:t>waliuliza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ulikuwa</w:t>
      </w:r>
      <w:r w:rsidRPr="62F4E0FE" w:rsidR="62F4E0FE">
        <w:rPr>
          <w:lang w:val="en-US"/>
        </w:rPr>
        <w:t xml:space="preserve"> </w:t>
      </w:r>
      <w:r w:rsidRPr="62F4E0FE" w:rsidR="62F4E0FE">
        <w:rPr>
          <w:lang w:val="en-US"/>
        </w:rPr>
        <w:t>umefika</w:t>
      </w:r>
      <w:r w:rsidRPr="62F4E0FE" w:rsidR="62F4E0FE">
        <w:rPr>
          <w:lang w:val="en-US"/>
        </w:rPr>
        <w:t xml:space="preserve"> </w:t>
      </w:r>
      <w:r w:rsidRPr="62F4E0FE" w:rsidR="62F4E0FE">
        <w:rPr>
          <w:lang w:val="en-US"/>
        </w:rPr>
        <w:t>kwa</w:t>
      </w:r>
      <w:r w:rsidRPr="62F4E0FE" w:rsidR="62F4E0FE">
        <w:rPr>
          <w:lang w:val="en-US"/>
        </w:rPr>
        <w:t xml:space="preserve"> Yesu </w:t>
      </w:r>
      <w:r w:rsidRPr="62F4E0FE" w:rsidR="62F4E0FE">
        <w:rPr>
          <w:lang w:val="en-US"/>
        </w:rPr>
        <w:t>kurudisha</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kwa</w:t>
      </w:r>
      <w:r w:rsidRPr="62F4E0FE" w:rsidR="62F4E0FE">
        <w:rPr>
          <w:lang w:val="en-US"/>
        </w:rPr>
        <w:t xml:space="preserve"> Israeli, </w:t>
      </w:r>
      <w:r w:rsidRPr="62F4E0FE" w:rsidR="62F4E0FE">
        <w:rPr>
          <w:lang w:val="en-US"/>
        </w:rPr>
        <w:t>lakini</w:t>
      </w:r>
      <w:r w:rsidRPr="62F4E0FE" w:rsidR="62F4E0FE">
        <w:rPr>
          <w:lang w:val="en-US"/>
        </w:rPr>
        <w:t xml:space="preserve"> 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haukuwa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kujua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ambao</w:t>
      </w:r>
      <w:r w:rsidRPr="62F4E0FE" w:rsidR="62F4E0FE">
        <w:rPr>
          <w:lang w:val="en-US"/>
        </w:rPr>
        <w:t xml:space="preserve"> Baba </w:t>
      </w:r>
      <w:r w:rsidRPr="62F4E0FE" w:rsidR="62F4E0FE">
        <w:rPr>
          <w:lang w:val="en-US"/>
        </w:rPr>
        <w:t>alikuwa</w:t>
      </w:r>
      <w:r w:rsidRPr="62F4E0FE" w:rsidR="62F4E0FE">
        <w:rPr>
          <w:lang w:val="en-US"/>
        </w:rPr>
        <w:t xml:space="preserve"> </w:t>
      </w:r>
      <w:r w:rsidRPr="62F4E0FE" w:rsidR="62F4E0FE">
        <w:rPr>
          <w:lang w:val="en-US"/>
        </w:rPr>
        <w:t>amechagua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litukie</w:t>
      </w:r>
      <w:r w:rsidRPr="62F4E0FE" w:rsidR="62F4E0FE">
        <w:rPr>
          <w:lang w:val="en-US"/>
        </w:rPr>
        <w:t>.</w:t>
      </w:r>
    </w:p>
    <w:p w:rsidRPr="007B69FD" w:rsidR="008D7414" w:rsidP="62F4E0FE" w:rsidRDefault="008D7414" w14:paraId="64728489" w14:textId="77777777" w14:noSpellErr="1">
      <w:pPr>
        <w:pStyle w:val="Continuedline"/>
        <w:rPr>
          <w:lang w:val="en-US"/>
        </w:rPr>
      </w:pPr>
      <w:r w:rsidRPr="62F4E0FE" w:rsidR="62F4E0FE">
        <w:rPr>
          <w:lang w:val="en-US"/>
        </w:rPr>
        <w:t>Matendo</w:t>
      </w:r>
      <w:r w:rsidRPr="62F4E0FE" w:rsidR="62F4E0FE">
        <w:rPr>
          <w:lang w:val="en-US"/>
        </w:rPr>
        <w:t xml:space="preserve"> 1:1-11 </w:t>
      </w:r>
      <w:r w:rsidRPr="62F4E0FE" w:rsidR="62F4E0FE">
        <w:rPr>
          <w:lang w:val="en-US"/>
        </w:rPr>
        <w:t>iliendelea</w:t>
      </w:r>
    </w:p>
    <w:p w:rsidRPr="007B69FD" w:rsidR="00085B31" w:rsidP="00085B31" w:rsidRDefault="00085B31" w14:paraId="65C21C53" w14:textId="77777777">
      <w:pPr>
        <w:ind w:left="720"/>
        <w:rPr>
          <w:sz w:val="20"/>
          <w:szCs w:val="20"/>
        </w:rPr>
      </w:pPr>
      <w:r/>
    </w:p>
    <w:p w:rsidRPr="007B69FD" w:rsidR="00085B31" w:rsidP="62F4E0FE" w:rsidRDefault="005B4A0C" w14:paraId="62C5905D" w14:textId="4697C15B" w14:noSpellErr="1">
      <w:pPr>
        <w:numPr>
          <w:ilvl w:val="0"/>
          <w:numId w:val="37"/>
        </w:numPr>
        <w:rPr>
          <w:sz w:val="20"/>
          <w:szCs w:val="20"/>
          <w:lang w:val="en-US"/>
        </w:rPr>
      </w:pPr>
      <w:r w:rsidRPr="62F4E0FE" w:rsidR="62F4E0FE">
        <w:rPr>
          <w:lang w:val="en-US"/>
        </w:rPr>
        <w:t xml:space="preserve">[1:8] Katika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8, Yesu </w:t>
      </w:r>
      <w:r w:rsidRPr="62F4E0FE" w:rsidR="62F4E0FE">
        <w:rPr>
          <w:lang w:val="en-US"/>
        </w:rPr>
        <w:t>aliwaambia</w:t>
      </w:r>
      <w:r w:rsidRPr="62F4E0FE" w:rsidR="62F4E0FE">
        <w:rPr>
          <w:lang w:val="en-US"/>
        </w:rPr>
        <w:t xml:space="preserve"> </w:t>
      </w:r>
      <w:r w:rsidRPr="62F4E0FE" w:rsidR="62F4E0FE">
        <w:rPr>
          <w:lang w:val="en-US"/>
        </w:rPr>
        <w:t>mitume</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wangepatwa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takatifu</w:t>
      </w:r>
      <w:r w:rsidRPr="62F4E0FE" w:rsidR="62F4E0FE">
        <w:rPr>
          <w:lang w:val="en-US"/>
        </w:rPr>
        <w:t xml:space="preserve"> </w:t>
      </w:r>
      <w:r w:rsidRPr="62F4E0FE" w:rsidR="62F4E0FE">
        <w:rPr>
          <w:lang w:val="en-US"/>
        </w:rPr>
        <w:t>ilipokuja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yao</w:t>
      </w:r>
      <w:r w:rsidRPr="62F4E0FE" w:rsidR="62F4E0FE">
        <w:rPr>
          <w:lang w:val="en-US"/>
        </w:rPr>
        <w:t>?</w:t>
      </w:r>
    </w:p>
    <w:p w:rsidRPr="007B69FD" w:rsidR="00085B31" w:rsidP="62F4E0FE" w:rsidRDefault="00085B31" w14:paraId="397F40F0" w14:textId="0637F715" w14:noSpellErr="1">
      <w:pPr>
        <w:ind w:left="720"/>
        <w:rPr>
          <w:sz w:val="20"/>
          <w:szCs w:val="20"/>
          <w:lang w:val="en-US"/>
        </w:rPr>
      </w:pPr>
      <w:r w:rsidRPr="62F4E0FE" w:rsidR="62F4E0FE">
        <w:rPr>
          <w:lang w:val="en-US"/>
        </w:rPr>
        <w:t>Wangepokea</w:t>
      </w:r>
      <w:r w:rsidRPr="62F4E0FE" w:rsidR="62F4E0FE">
        <w:rPr>
          <w:lang w:val="en-US"/>
        </w:rPr>
        <w:t xml:space="preserve"> </w:t>
      </w:r>
      <w:r w:rsidRPr="62F4E0FE" w:rsidR="62F4E0FE">
        <w:rPr>
          <w:lang w:val="en-US"/>
        </w:rPr>
        <w:t>nguvu</w:t>
      </w:r>
      <w:r w:rsidRPr="62F4E0FE" w:rsidR="62F4E0FE">
        <w:rPr>
          <w:lang w:val="en-US"/>
        </w:rPr>
        <w:t>.</w:t>
      </w:r>
    </w:p>
    <w:p w:rsidRPr="007B69FD" w:rsidR="00085B31" w:rsidP="00085B31" w:rsidRDefault="00085B31" w14:paraId="61EAF6F3" w14:textId="77777777">
      <w:pPr>
        <w:ind w:left="720"/>
        <w:rPr>
          <w:sz w:val="20"/>
          <w:szCs w:val="20"/>
        </w:rPr>
      </w:pPr>
      <w:r/>
    </w:p>
    <w:p w:rsidRPr="007B69FD" w:rsidR="00085B31" w:rsidP="62F4E0FE" w:rsidRDefault="005B4A0C" w14:paraId="0E10B839" w14:textId="46E1963A" w14:noSpellErr="1">
      <w:pPr>
        <w:numPr>
          <w:ilvl w:val="0"/>
          <w:numId w:val="37"/>
        </w:numPr>
        <w:rPr>
          <w:sz w:val="20"/>
          <w:szCs w:val="20"/>
          <w:lang w:val="en-US"/>
        </w:rPr>
      </w:pPr>
      <w:r w:rsidRPr="62F4E0FE" w:rsidR="62F4E0FE">
        <w:rPr>
          <w:lang w:val="en-US"/>
        </w:rPr>
        <w:t xml:space="preserve">[1:8] Yesu </w:t>
      </w:r>
      <w:r w:rsidRPr="62F4E0FE" w:rsidR="62F4E0FE">
        <w:rPr>
          <w:lang w:val="en-US"/>
        </w:rPr>
        <w:t>aliwaambia</w:t>
      </w:r>
      <w:r w:rsidRPr="62F4E0FE" w:rsidR="62F4E0FE">
        <w:rPr>
          <w:lang w:val="en-US"/>
        </w:rPr>
        <w:t xml:space="preserve"> </w:t>
      </w:r>
      <w:r w:rsidRPr="62F4E0FE" w:rsidR="62F4E0FE">
        <w:rPr>
          <w:lang w:val="en-US"/>
        </w:rPr>
        <w:t>mitume</w:t>
      </w:r>
      <w:r w:rsidRPr="62F4E0FE" w:rsidR="62F4E0FE">
        <w:rPr>
          <w:lang w:val="en-US"/>
        </w:rPr>
        <w:t xml:space="preserve"> </w:t>
      </w:r>
      <w:r w:rsidRPr="62F4E0FE" w:rsidR="62F4E0FE">
        <w:rPr>
          <w:lang w:val="en-US"/>
        </w:rPr>
        <w:t>wapi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watakuwa</w:t>
      </w:r>
      <w:r w:rsidRPr="62F4E0FE" w:rsidR="62F4E0FE">
        <w:rPr>
          <w:lang w:val="en-US"/>
        </w:rPr>
        <w:t xml:space="preserve"> </w:t>
      </w:r>
      <w:r w:rsidRPr="62F4E0FE" w:rsidR="62F4E0FE">
        <w:rPr>
          <w:lang w:val="en-US"/>
        </w:rPr>
        <w:t>mashahidi</w:t>
      </w:r>
      <w:r w:rsidRPr="62F4E0FE" w:rsidR="62F4E0FE">
        <w:rPr>
          <w:lang w:val="en-US"/>
        </w:rPr>
        <w:t xml:space="preserve"> Wake?</w:t>
      </w:r>
    </w:p>
    <w:p w:rsidRPr="007B69FD" w:rsidR="00085B31" w:rsidP="62F4E0FE" w:rsidRDefault="00085B31" w14:paraId="3278246C" w14:textId="2583C40B" w14:noSpellErr="1">
      <w:pPr>
        <w:ind w:left="720"/>
        <w:rPr>
          <w:sz w:val="20"/>
          <w:szCs w:val="20"/>
          <w:lang w:val="en-US"/>
        </w:rPr>
      </w:pPr>
      <w:r w:rsidRPr="62F4E0FE" w:rsidR="62F4E0FE">
        <w:rPr>
          <w:lang w:val="en-US"/>
        </w:rPr>
        <w:t xml:space="preserve">Yesu </w:t>
      </w:r>
      <w:r w:rsidRPr="62F4E0FE" w:rsidR="62F4E0FE">
        <w:rPr>
          <w:lang w:val="en-US"/>
        </w:rPr>
        <w:t>aliwaambia</w:t>
      </w:r>
      <w:r w:rsidRPr="62F4E0FE" w:rsidR="62F4E0FE">
        <w:rPr>
          <w:lang w:val="en-US"/>
        </w:rPr>
        <w:t xml:space="preserve"> </w:t>
      </w:r>
      <w:r w:rsidRPr="62F4E0FE" w:rsidR="62F4E0FE">
        <w:rPr>
          <w:lang w:val="en-US"/>
        </w:rPr>
        <w:t>wangekuwa</w:t>
      </w:r>
      <w:r w:rsidRPr="62F4E0FE" w:rsidR="62F4E0FE">
        <w:rPr>
          <w:lang w:val="en-US"/>
        </w:rPr>
        <w:t xml:space="preserve"> </w:t>
      </w:r>
      <w:r w:rsidRPr="62F4E0FE" w:rsidR="62F4E0FE">
        <w:rPr>
          <w:lang w:val="en-US"/>
        </w:rPr>
        <w:t>mashahidi</w:t>
      </w:r>
      <w:r w:rsidRPr="62F4E0FE" w:rsidR="62F4E0FE">
        <w:rPr>
          <w:lang w:val="en-US"/>
        </w:rPr>
        <w:t xml:space="preserve"> wake </w:t>
      </w:r>
      <w:r w:rsidRPr="62F4E0FE" w:rsidR="62F4E0FE">
        <w:rPr>
          <w:lang w:val="en-US"/>
        </w:rPr>
        <w:t>katika</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Yudea</w:t>
      </w:r>
      <w:r w:rsidRPr="62F4E0FE" w:rsidR="62F4E0FE">
        <w:rPr>
          <w:lang w:val="en-US"/>
        </w:rPr>
        <w:t xml:space="preserve"> yote </w:t>
      </w:r>
      <w:r w:rsidRPr="62F4E0FE" w:rsidR="62F4E0FE">
        <w:rPr>
          <w:lang w:val="en-US"/>
        </w:rPr>
        <w:t>na</w:t>
      </w:r>
      <w:r w:rsidRPr="62F4E0FE" w:rsidR="62F4E0FE">
        <w:rPr>
          <w:lang w:val="en-US"/>
        </w:rPr>
        <w:t xml:space="preserve"> Samaria, </w:t>
      </w:r>
      <w:r w:rsidRPr="62F4E0FE" w:rsidR="62F4E0FE">
        <w:rPr>
          <w:lang w:val="en-US"/>
        </w:rPr>
        <w:t>na</w:t>
      </w:r>
      <w:r w:rsidRPr="62F4E0FE" w:rsidR="62F4E0FE">
        <w:rPr>
          <w:lang w:val="en-US"/>
        </w:rPr>
        <w:t xml:space="preserve"> </w:t>
      </w:r>
      <w:r w:rsidRPr="62F4E0FE" w:rsidR="62F4E0FE">
        <w:rPr>
          <w:lang w:val="en-US"/>
        </w:rPr>
        <w:t>hadi</w:t>
      </w:r>
      <w:r w:rsidRPr="62F4E0FE" w:rsidR="62F4E0FE">
        <w:rPr>
          <w:lang w:val="en-US"/>
        </w:rPr>
        <w:t xml:space="preserve"> </w:t>
      </w:r>
      <w:r w:rsidRPr="62F4E0FE" w:rsidR="62F4E0FE">
        <w:rPr>
          <w:lang w:val="en-US"/>
        </w:rPr>
        <w:t>mwisho</w:t>
      </w:r>
      <w:r w:rsidRPr="62F4E0FE" w:rsidR="62F4E0FE">
        <w:rPr>
          <w:lang w:val="en-US"/>
        </w:rPr>
        <w:t xml:space="preserve"> </w:t>
      </w:r>
      <w:r w:rsidRPr="62F4E0FE" w:rsidR="62F4E0FE">
        <w:rPr>
          <w:lang w:val="en-US"/>
        </w:rPr>
        <w:t>wa</w:t>
      </w:r>
      <w:r w:rsidRPr="62F4E0FE" w:rsidR="62F4E0FE">
        <w:rPr>
          <w:lang w:val="en-US"/>
        </w:rPr>
        <w:t xml:space="preserve"> dunia.</w:t>
      </w:r>
    </w:p>
    <w:p w:rsidRPr="007B69FD" w:rsidR="003274AB" w:rsidP="003274AB" w:rsidRDefault="003274AB" w14:paraId="70EBE663" w14:textId="77777777">
      <w:pPr/>
      <w:r/>
    </w:p>
    <w:p w:rsidRPr="007B69FD" w:rsidR="00085B31" w:rsidP="62F4E0FE" w:rsidRDefault="005B4A0C" w14:paraId="6ED24200" w14:textId="574D0490" w14:noSpellErr="1">
      <w:pPr>
        <w:numPr>
          <w:ilvl w:val="0"/>
          <w:numId w:val="37"/>
        </w:numPr>
        <w:rPr>
          <w:sz w:val="20"/>
          <w:szCs w:val="20"/>
          <w:lang w:val="en-US"/>
        </w:rPr>
      </w:pPr>
      <w:r w:rsidRPr="62F4E0FE" w:rsidR="62F4E0FE">
        <w:rPr>
          <w:lang w:val="en-US"/>
        </w:rPr>
        <w:t xml:space="preserve">[1:9] Katika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9, </w:t>
      </w:r>
      <w:r w:rsidRPr="62F4E0FE" w:rsidR="62F4E0FE">
        <w:rPr>
          <w:lang w:val="en-US"/>
        </w:rPr>
        <w:t>mitume</w:t>
      </w:r>
      <w:r w:rsidRPr="62F4E0FE" w:rsidR="62F4E0FE">
        <w:rPr>
          <w:lang w:val="en-US"/>
        </w:rPr>
        <w:t xml:space="preserve"> </w:t>
      </w:r>
      <w:r w:rsidRPr="62F4E0FE" w:rsidR="62F4E0FE">
        <w:rPr>
          <w:lang w:val="en-US"/>
        </w:rPr>
        <w:t>waliona</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likitukia</w:t>
      </w:r>
      <w:r w:rsidRPr="62F4E0FE" w:rsidR="62F4E0FE">
        <w:rPr>
          <w:lang w:val="en-US"/>
        </w:rPr>
        <w:t xml:space="preserve"> </w:t>
      </w:r>
      <w:r w:rsidRPr="62F4E0FE" w:rsidR="62F4E0FE">
        <w:rPr>
          <w:lang w:val="en-US"/>
        </w:rPr>
        <w:t>kwa</w:t>
      </w:r>
      <w:r w:rsidRPr="62F4E0FE" w:rsidR="62F4E0FE">
        <w:rPr>
          <w:lang w:val="en-US"/>
        </w:rPr>
        <w:t xml:space="preserve"> Yesu?</w:t>
      </w:r>
    </w:p>
    <w:p w:rsidRPr="007B69FD" w:rsidR="00085B31" w:rsidP="48114252" w:rsidRDefault="00085B31" w14:paraId="133AE90C" w14:textId="18DFA75A">
      <w:pPr>
        <w:ind w:left="720"/>
        <w:rPr>
          <w:sz w:val="20"/>
          <w:szCs w:val="20"/>
          <w:lang w:val="en-US"/>
        </w:rPr>
      </w:pPr>
      <w:r>
        <w:t>Akainuliwa, akafunikwa na wingu.</w:t>
      </w:r>
    </w:p>
    <w:p w:rsidRPr="007B69FD" w:rsidR="00085B31" w:rsidP="00085B31" w:rsidRDefault="00085B31" w14:paraId="560B2C54" w14:textId="77777777">
      <w:pPr>
        <w:ind w:left="720"/>
        <w:rPr>
          <w:sz w:val="20"/>
          <w:szCs w:val="20"/>
        </w:rPr>
      </w:pPr>
      <w:r/>
    </w:p>
    <w:p w:rsidRPr="007B69FD" w:rsidR="00E172F7" w:rsidP="0099152C" w:rsidRDefault="003A3FFB" w14:paraId="1F95656F" w14:textId="3AB7E650">
      <w:pPr>
        <w:numPr>
          <w:ilvl w:val="0"/>
          <w:numId w:val="37"/>
        </w:numPr>
        <w:rPr>
          <w:sz w:val="20"/>
          <w:szCs w:val="20"/>
          <w:lang w:val="en-US"/>
        </w:rPr>
      </w:pPr>
      <w:r>
        <w:t>[1:10-11] Unafikiri ni kwa nini wanafunzi waliendelea kutazama juu mbinguni baada ya Yesu kuinuliwa?</w:t>
      </w:r>
    </w:p>
    <w:p w:rsidRPr="007B69FD" w:rsidR="00E172F7" w:rsidP="48114252" w:rsidRDefault="00E172F7" w14:paraId="41610706" w14:textId="451E57DE">
      <w:pPr>
        <w:ind w:left="720"/>
        <w:rPr>
          <w:sz w:val="20"/>
          <w:szCs w:val="20"/>
          <w:lang w:val="en-US"/>
        </w:rPr>
      </w:pPr>
      <w:r>
        <w:t>(Majibu yanaweza kutofautiana.) Labda walikuwa na huzuni kwa sababu Yesu alikuwa ameondoka. Labda hawakujua la kufanya.</w:t>
      </w:r>
    </w:p>
    <w:p w:rsidRPr="007B69FD" w:rsidR="00E172F7" w:rsidP="00E172F7" w:rsidRDefault="00E172F7" w14:paraId="186BFEC7" w14:textId="77777777">
      <w:pPr>
        <w:ind w:left="720"/>
        <w:rPr>
          <w:sz w:val="20"/>
          <w:szCs w:val="20"/>
        </w:rPr>
      </w:pPr>
      <w:r/>
    </w:p>
    <w:p w:rsidRPr="007B69FD" w:rsidR="00085B31" w:rsidP="62F4E0FE" w:rsidRDefault="005B4A0C" w14:paraId="05B06A7C" w14:textId="02422739" w14:noSpellErr="1">
      <w:pPr>
        <w:numPr>
          <w:ilvl w:val="0"/>
          <w:numId w:val="37"/>
        </w:numPr>
        <w:rPr>
          <w:sz w:val="20"/>
          <w:szCs w:val="20"/>
          <w:lang w:val="en-US"/>
        </w:rPr>
      </w:pPr>
      <w:r w:rsidRPr="62F4E0FE" w:rsidR="62F4E0FE">
        <w:rPr>
          <w:lang w:val="en-US"/>
        </w:rPr>
        <w:t xml:space="preserve">[1:10-11] Wale </w:t>
      </w:r>
      <w:r w:rsidRPr="62F4E0FE" w:rsidR="62F4E0FE">
        <w:rPr>
          <w:lang w:val="en-US"/>
        </w:rPr>
        <w:t>wanaume</w:t>
      </w:r>
      <w:r w:rsidRPr="62F4E0FE" w:rsidR="62F4E0FE">
        <w:rPr>
          <w:lang w:val="en-US"/>
        </w:rPr>
        <w:t xml:space="preserve"> </w:t>
      </w:r>
      <w:r w:rsidRPr="62F4E0FE" w:rsidR="62F4E0FE">
        <w:rPr>
          <w:lang w:val="en-US"/>
        </w:rPr>
        <w:t>wawili</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mavazi</w:t>
      </w:r>
      <w:r w:rsidRPr="62F4E0FE" w:rsidR="62F4E0FE">
        <w:rPr>
          <w:lang w:val="en-US"/>
        </w:rPr>
        <w:t xml:space="preserve"> </w:t>
      </w:r>
      <w:r w:rsidRPr="62F4E0FE" w:rsidR="62F4E0FE">
        <w:rPr>
          <w:lang w:val="en-US"/>
        </w:rPr>
        <w:t>meupe</w:t>
      </w:r>
      <w:r w:rsidRPr="62F4E0FE" w:rsidR="62F4E0FE">
        <w:rPr>
          <w:lang w:val="en-US"/>
        </w:rPr>
        <w:t xml:space="preserve"> </w:t>
      </w:r>
      <w:r w:rsidRPr="62F4E0FE" w:rsidR="62F4E0FE">
        <w:rPr>
          <w:lang w:val="en-US"/>
        </w:rPr>
        <w:t>waliwaambia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mitume</w:t>
      </w:r>
      <w:r w:rsidRPr="62F4E0FE" w:rsidR="62F4E0FE">
        <w:rPr>
          <w:lang w:val="en-US"/>
        </w:rPr>
        <w:t>?</w:t>
      </w:r>
    </w:p>
    <w:p w:rsidRPr="007B69FD" w:rsidR="0002200B" w:rsidP="62F4E0FE" w:rsidRDefault="00085B31" w14:paraId="5CA606BE" w14:textId="0219C81A" w14:noSpellErr="1">
      <w:pPr>
        <w:ind w:left="720"/>
        <w:rPr>
          <w:sz w:val="20"/>
          <w:szCs w:val="20"/>
          <w:lang w:val="en-US"/>
        </w:rPr>
      </w:pPr>
      <w:r w:rsidRPr="62F4E0FE" w:rsidR="62F4E0FE">
        <w:rPr>
          <w:lang w:val="en-US"/>
        </w:rPr>
        <w:t xml:space="preserve">Yesu </w:t>
      </w:r>
      <w:r w:rsidRPr="62F4E0FE" w:rsidR="62F4E0FE">
        <w:rPr>
          <w:lang w:val="en-US"/>
        </w:rPr>
        <w:t>angerudi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njia</w:t>
      </w:r>
      <w:r w:rsidRPr="62F4E0FE" w:rsidR="62F4E0FE">
        <w:rPr>
          <w:lang w:val="en-US"/>
        </w:rPr>
        <w:t xml:space="preserve"> </w:t>
      </w:r>
      <w:r w:rsidRPr="62F4E0FE" w:rsidR="62F4E0FE">
        <w:rPr>
          <w:lang w:val="en-US"/>
        </w:rPr>
        <w:t>ileile</w:t>
      </w:r>
      <w:r w:rsidRPr="62F4E0FE" w:rsidR="62F4E0FE">
        <w:rPr>
          <w:lang w:val="en-US"/>
        </w:rPr>
        <w:t xml:space="preserve"> </w:t>
      </w:r>
      <w:r w:rsidRPr="62F4E0FE" w:rsidR="62F4E0FE">
        <w:rPr>
          <w:lang w:val="en-US"/>
        </w:rPr>
        <w:t>aliyoenda</w:t>
      </w:r>
      <w:r w:rsidRPr="62F4E0FE" w:rsidR="62F4E0FE">
        <w:rPr>
          <w:lang w:val="en-US"/>
        </w:rPr>
        <w:t xml:space="preserve"> </w:t>
      </w:r>
      <w:r w:rsidRPr="62F4E0FE" w:rsidR="62F4E0FE">
        <w:rPr>
          <w:lang w:val="en-US"/>
        </w:rPr>
        <w:t>mbinguni</w:t>
      </w:r>
      <w:r w:rsidRPr="62F4E0FE" w:rsidR="62F4E0FE">
        <w:rPr>
          <w:lang w:val="en-US"/>
        </w:rPr>
        <w:t>.</w:t>
      </w:r>
    </w:p>
    <w:p w:rsidRPr="007B69FD" w:rsidR="00085B31" w:rsidP="62F4E0FE" w:rsidRDefault="00085B31" w14:paraId="2AD4F97F"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085B31" w:rsidRDefault="00085B31" w14:paraId="506B3DD8" w14:textId="77777777">
      <w:pPr>
        <w:rPr>
          <w:rFonts w:asciiTheme="majorHAnsi" w:hAnsiTheme="majorHAnsi" w:eastAsiaTheme="majorEastAsia" w:cstheme="majorBidi"/>
          <w:b/>
          <w:color w:val="0F4761" w:themeColor="accent1" w:themeShade="BF"/>
          <w:sz w:val="20"/>
          <w:szCs w:val="20"/>
        </w:rPr>
      </w:pPr>
      <w:r/>
    </w:p>
    <w:p w:rsidRPr="007B69FD" w:rsidR="00B07D0E" w:rsidP="62F4E0FE" w:rsidRDefault="00B07D0E" w14:paraId="59E6A921" w14:textId="0F6A5881" w14:noSpellErr="1">
      <w:pPr>
        <w:pStyle w:val="Heading1"/>
        <w:keepNext w:val="0"/>
        <w:keepLines w:val="0"/>
        <w:spacing w:before="480"/>
        <w:rPr>
          <w:b w:val="1"/>
          <w:bCs w:val="1"/>
          <w:lang w:val="en-US"/>
        </w:rPr>
      </w:pPr>
      <w:r w:rsidRPr="62F4E0FE" w:rsidR="62F4E0FE">
        <w:rPr>
          <w:lang w:val="en-US"/>
        </w:rPr>
        <w:t>Matendo</w:t>
      </w:r>
      <w:r w:rsidRPr="62F4E0FE" w:rsidR="62F4E0FE">
        <w:rPr>
          <w:lang w:val="en-US"/>
        </w:rPr>
        <w:t xml:space="preserve"> 2:1-13</w:t>
      </w:r>
    </w:p>
    <w:p w:rsidRPr="007B69FD" w:rsidR="00B07D0E" w:rsidP="62F4E0FE" w:rsidRDefault="00B07D0E" w14:paraId="00F343A3" w14:textId="1AE335BD" w14:noSpellErr="1">
      <w:pPr>
        <w:pStyle w:val="Background"/>
        <w:rPr>
          <w:b w:val="1"/>
          <w:bCs w:val="1"/>
          <w:sz w:val="32"/>
          <w:szCs w:val="32"/>
          <w:lang w:val="en-US"/>
        </w:rPr>
      </w:pPr>
      <w:r w:rsidRPr="62F4E0FE" w:rsidR="62F4E0FE">
        <w:rPr>
          <w:lang w:val="en-US"/>
        </w:rPr>
        <w:t>Historia: Matukio yanayotajwa katika andiko hili yalitukia siku ya Pentekoste. Siku ya Pentekoste ilikuwa sehemu ya sherehe ya Kiyahudi iliyofanywa siku 50 baada ya kila Pasaka, na Wayahudi wengi walikuja Yerusalemu kuisherehekea.</w:t>
      </w:r>
    </w:p>
    <w:p w:rsidRPr="00170DC8" w:rsidR="00170DC8" w:rsidP="62F4E0FE" w:rsidRDefault="00170DC8" w14:paraId="76580D0E" w14:textId="77777777" w14:noSpellErr="1">
      <w:pPr>
        <w:pStyle w:val="Background"/>
        <w:rPr>
          <w:b w:val="1"/>
          <w:bCs w:val="1"/>
          <w:i w:val="1"/>
          <w:iCs w:val="1"/>
          <w:lang w:val="en-US"/>
        </w:rPr>
      </w:pPr>
      <w:r w:rsidRPr="62F4E0FE" w:rsidR="62F4E0FE">
        <w:rPr>
          <w:lang w:val="en-US"/>
        </w:rPr>
        <w:t>Soma andiko hilo.</w:t>
      </w:r>
    </w:p>
    <w:p w:rsidRPr="007B69FD" w:rsidR="00B07D0E" w:rsidP="006D6990" w:rsidRDefault="00B07D0E" w14:paraId="0F76863B" w14:textId="77777777" w14:noSpellErr="1">
      <w:pPr>
        <w:pStyle w:val="Part1"/>
      </w:pPr>
      <w:r w:rsidRPr="62F4E0FE" w:rsidR="62F4E0FE">
        <w:rPr>
          <w:lang w:val="en-US"/>
        </w:rPr>
        <w:t>Sehemu ya 1</w:t>
      </w:r>
    </w:p>
    <w:p w:rsidRPr="007B69FD" w:rsidR="00B07D0E" w:rsidP="005459B7" w:rsidRDefault="00B07D0E" w14:paraId="510839E2" w14:textId="38EF6AEA" w14:noSpellErr="1">
      <w:pPr>
        <w:pStyle w:val="Answerortell"/>
      </w:pPr>
      <w:r w:rsidRPr="62F4E0FE" w:rsidR="62F4E0FE">
        <w:rPr>
          <w:lang w:val="en-US"/>
        </w:rPr>
        <w:t>Eleza kwa maneno yako mwenyewe yale ambayo umesoma katika fungu hili.</w:t>
      </w:r>
    </w:p>
    <w:p w:rsidRPr="007B69FD" w:rsidR="00B07D0E" w:rsidP="005459B7" w:rsidRDefault="00B07D0E" w14:paraId="43A17E23" w14:textId="0FE9AE7B" w14:noSpellErr="1">
      <w:pPr>
        <w:pStyle w:val="Checklist"/>
        <w:rPr/>
      </w:pPr>
      <w:r w:rsidRPr="62F4E0FE" w:rsidR="62F4E0FE">
        <w:rPr>
          <w:lang w:val="en-US"/>
        </w:rPr>
        <w:t>Siku ya Pentekoste ilipofika, waumini wote walikuwa wamekusanyika pamoja. [2:1]</w:t>
      </w:r>
    </w:p>
    <w:p w:rsidRPr="007B69FD" w:rsidR="00B07D0E" w:rsidP="005459B7" w:rsidRDefault="00B07D0E" w14:paraId="2570DD95" w14:textId="1BEC14D9" w14:noSpellErr="1">
      <w:pPr>
        <w:pStyle w:val="Checklist"/>
        <w:rPr/>
      </w:pPr>
      <w:r w:rsidRPr="62F4E0FE" w:rsidR="62F4E0FE">
        <w:rPr>
          <w:lang w:val="en-US"/>
        </w:rPr>
        <w:t>Sauti kama ya upepo mkali ilikuja na kutua juu ya kila mmoja wao. [2:2-3]</w:t>
      </w:r>
    </w:p>
    <w:p w:rsidRPr="007B69FD" w:rsidR="00B07D0E" w:rsidP="005459B7" w:rsidRDefault="00B07D0E" w14:paraId="75F160F0" w14:textId="0C41FFF8" w14:noSpellErr="1">
      <w:pPr>
        <w:pStyle w:val="Checklist"/>
        <w:rPr/>
      </w:pPr>
      <w:r w:rsidRPr="62F4E0FE" w:rsidR="62F4E0FE">
        <w:rPr>
          <w:lang w:val="en-US"/>
        </w:rPr>
        <w:t>Wote wakajazwa Roho Mtakatifu, wakaanza kusema kwa lugha nyingine. [2:4]</w:t>
      </w:r>
    </w:p>
    <w:p w:rsidRPr="007B69FD" w:rsidR="00B07D0E" w:rsidP="005459B7" w:rsidRDefault="00B07D0E" w14:paraId="4820BFCA" w14:textId="1D2D6D47" w14:noSpellErr="1">
      <w:pPr>
        <w:pStyle w:val="Checklist"/>
        <w:rPr/>
      </w:pPr>
      <w:r w:rsidRPr="62F4E0FE" w:rsidR="62F4E0FE">
        <w:rPr>
          <w:lang w:val="en-US"/>
        </w:rPr>
        <w:t>Wakati huo, Wayahudi waliokuwa wametoka kila nchi duniani walikuwa Yerusalemu, na walishangaa kwamba kila mmoja wao aliwasikia wakisema kwa lugha yake mwenyewe. [2:5-12]</w:t>
      </w:r>
    </w:p>
    <w:p w:rsidRPr="007B69FD" w:rsidR="00B07D0E" w:rsidP="005459B7" w:rsidRDefault="00B07D0E" w14:paraId="2B6A71BD" w14:textId="22F32791" w14:noSpellErr="1">
      <w:pPr>
        <w:pStyle w:val="Checklist"/>
        <w:rPr/>
      </w:pPr>
      <w:r w:rsidRPr="62F4E0FE" w:rsidR="62F4E0FE">
        <w:rPr>
          <w:lang w:val="en-US"/>
        </w:rPr>
        <w:t>Lakini wengine wakawadhihaki wakisema, "Watu hawa wamelewa divai mpya!" [2:13]</w:t>
      </w:r>
    </w:p>
    <w:p w:rsidRPr="007B69FD" w:rsidR="00B07D0E" w:rsidP="003274AB" w:rsidRDefault="00B07D0E" w14:paraId="2D9A32D5" w14:textId="77777777" w14:noSpellErr="1">
      <w:pPr>
        <w:pStyle w:val="Part2"/>
      </w:pPr>
      <w:r w:rsidRPr="62F4E0FE" w:rsidR="62F4E0FE">
        <w:rPr>
          <w:lang w:val="en-US"/>
        </w:rPr>
        <w:t>Sehemu ya 2</w:t>
      </w:r>
    </w:p>
    <w:p w:rsidRPr="007B69FD" w:rsidR="00B07D0E" w:rsidP="005459B7" w:rsidRDefault="003947E5" w14:paraId="0F9CE0AF" w14:textId="74FE30BC" w14:noSpellErr="1">
      <w:pPr>
        <w:pStyle w:val="Answerortell"/>
      </w:pPr>
      <w:r w:rsidRPr="62F4E0FE" w:rsidR="62F4E0FE">
        <w:rPr>
          <w:lang w:val="en-US"/>
        </w:rPr>
        <w:t>Jibu maswali yafuatayo kutoka katika mistari iliyotajwa.</w:t>
      </w:r>
    </w:p>
    <w:p w:rsidRPr="007B69FD" w:rsidR="00B07D0E" w:rsidP="62F4E0FE" w:rsidRDefault="005B4A0C" w14:paraId="1064621C" w14:textId="6541B3AD" w14:noSpellErr="1">
      <w:pPr>
        <w:numPr>
          <w:ilvl w:val="0"/>
          <w:numId w:val="38"/>
        </w:numPr>
        <w:rPr>
          <w:sz w:val="20"/>
          <w:szCs w:val="20"/>
          <w:lang w:val="en-US"/>
        </w:rPr>
      </w:pPr>
      <w:r w:rsidRPr="62F4E0FE" w:rsidR="62F4E0FE">
        <w:rPr>
          <w:lang w:val="en-US"/>
        </w:rPr>
        <w:t>[2:1] Wanafunzi walikuwa wapi siku ya Pentekoste?</w:t>
      </w:r>
    </w:p>
    <w:p w:rsidRPr="007B69FD" w:rsidR="00B07D0E" w:rsidP="62F4E0FE" w:rsidRDefault="00B07D0E" w14:paraId="7614790D" w14:textId="77777777" w14:noSpellErr="1">
      <w:pPr>
        <w:ind w:left="720"/>
        <w:rPr>
          <w:sz w:val="20"/>
          <w:szCs w:val="20"/>
          <w:lang w:val="en-US"/>
        </w:rPr>
      </w:pPr>
      <w:r w:rsidRPr="62F4E0FE" w:rsidR="62F4E0FE">
        <w:rPr>
          <w:lang w:val="en-US"/>
        </w:rPr>
        <w:t>Wote walikuwa pamoja mahali pamoja katika Yerusalemu.</w:t>
      </w:r>
    </w:p>
    <w:p w:rsidRPr="007B69FD" w:rsidR="00B07D0E" w:rsidP="00B07D0E" w:rsidRDefault="00B07D0E" w14:paraId="0A74E05C" w14:textId="77777777">
      <w:pPr>
        <w:ind w:left="720"/>
        <w:rPr>
          <w:sz w:val="20"/>
          <w:szCs w:val="20"/>
        </w:rPr>
      </w:pPr>
      <w:r/>
    </w:p>
    <w:p w:rsidRPr="007B69FD" w:rsidR="00B07D0E" w:rsidP="62F4E0FE" w:rsidRDefault="005B4A0C" w14:paraId="40CFEDFB" w14:textId="2496D10F" w14:noSpellErr="1">
      <w:pPr>
        <w:numPr>
          <w:ilvl w:val="0"/>
          <w:numId w:val="38"/>
        </w:numPr>
        <w:rPr>
          <w:sz w:val="20"/>
          <w:szCs w:val="20"/>
          <w:lang w:val="en-US"/>
        </w:rPr>
      </w:pPr>
      <w:r w:rsidRPr="62F4E0FE" w:rsidR="62F4E0FE">
        <w:rPr>
          <w:lang w:val="en-US"/>
        </w:rPr>
        <w:t>[2:2-3] Wanafunzi walisikia na kuona nini?</w:t>
      </w:r>
    </w:p>
    <w:p w:rsidRPr="007B69FD" w:rsidR="00B07D0E" w:rsidP="48114252" w:rsidRDefault="00B07D0E" w14:paraId="03E997BF" w14:textId="57AECACD">
      <w:pPr>
        <w:ind w:left="720"/>
        <w:rPr>
          <w:sz w:val="20"/>
          <w:szCs w:val="20"/>
          <w:lang w:val="en-US"/>
        </w:rPr>
      </w:pPr>
      <w:r>
        <w:t>Kisha, kukatokea kitu kama ndimi za moto, zikawaangukia kila mmoja wao.</w:t>
      </w:r>
    </w:p>
    <w:p w:rsidRPr="007B69FD" w:rsidR="00B07D0E" w:rsidP="00B07D0E" w:rsidRDefault="00B07D0E" w14:paraId="336F1A88" w14:textId="77777777">
      <w:pPr>
        <w:ind w:left="720"/>
        <w:rPr>
          <w:sz w:val="20"/>
          <w:szCs w:val="20"/>
        </w:rPr>
      </w:pPr>
      <w:r/>
    </w:p>
    <w:p w:rsidRPr="007B69FD" w:rsidR="00B07D0E" w:rsidP="62F4E0FE" w:rsidRDefault="005B4A0C" w14:paraId="4859AA53" w14:textId="48DF04CA" w14:noSpellErr="1">
      <w:pPr>
        <w:numPr>
          <w:ilvl w:val="0"/>
          <w:numId w:val="38"/>
        </w:numPr>
        <w:rPr>
          <w:sz w:val="20"/>
          <w:szCs w:val="20"/>
          <w:lang w:val="en-US"/>
        </w:rPr>
      </w:pPr>
      <w:r w:rsidRPr="62F4E0FE" w:rsidR="62F4E0FE">
        <w:rPr>
          <w:lang w:val="en-US"/>
        </w:rPr>
        <w:t>[2:4] Ni nini kilichowapata wanafunzi?</w:t>
      </w:r>
    </w:p>
    <w:p w:rsidRPr="007B69FD" w:rsidR="00B07D0E" w:rsidP="62F4E0FE" w:rsidRDefault="00B07D0E" w14:paraId="32E8009A" w14:textId="77777777" w14:noSpellErr="1">
      <w:pPr>
        <w:ind w:left="720"/>
        <w:rPr>
          <w:sz w:val="20"/>
          <w:szCs w:val="20"/>
          <w:lang w:val="en-US"/>
        </w:rPr>
      </w:pPr>
      <w:r w:rsidRPr="62F4E0FE" w:rsidR="62F4E0FE">
        <w:rPr>
          <w:lang w:val="en-US"/>
        </w:rPr>
        <w:t>Wote wakajazwa Roho Mtakatifu, wakaanza kusema kwa lugha nyingine, kama Roho alivyowajalia kusema.</w:t>
      </w:r>
    </w:p>
    <w:p w:rsidRPr="007B69FD" w:rsidR="00B07D0E" w:rsidP="00B07D0E" w:rsidRDefault="00B07D0E" w14:paraId="096BF49B" w14:textId="77777777">
      <w:pPr>
        <w:ind w:left="720"/>
        <w:rPr>
          <w:sz w:val="20"/>
          <w:szCs w:val="20"/>
        </w:rPr>
      </w:pPr>
      <w:r/>
    </w:p>
    <w:p w:rsidRPr="007B69FD" w:rsidR="00B07D0E" w:rsidP="62F4E0FE" w:rsidRDefault="005B4A0C" w14:paraId="0D939DED" w14:textId="2EC79924" w14:noSpellErr="1">
      <w:pPr>
        <w:numPr>
          <w:ilvl w:val="0"/>
          <w:numId w:val="38"/>
        </w:numPr>
        <w:rPr>
          <w:sz w:val="20"/>
          <w:szCs w:val="20"/>
          <w:lang w:val="en-US"/>
        </w:rPr>
      </w:pPr>
      <w:r w:rsidRPr="62F4E0FE" w:rsidR="62F4E0FE">
        <w:rPr>
          <w:lang w:val="en-US"/>
        </w:rPr>
        <w:t>[2:5] Ni nani waliokuwa Yerusalemu siku ya Pentekoste?</w:t>
      </w:r>
    </w:p>
    <w:p w:rsidRPr="007B69FD" w:rsidR="00B07D0E" w:rsidP="62F4E0FE" w:rsidRDefault="00B07D0E" w14:paraId="731E48BD" w14:textId="255D0D79" w14:noSpellErr="1">
      <w:pPr>
        <w:ind w:left="720"/>
        <w:rPr>
          <w:sz w:val="20"/>
          <w:szCs w:val="20"/>
          <w:lang w:val="en-US"/>
        </w:rPr>
      </w:pPr>
      <w:r w:rsidRPr="62F4E0FE" w:rsidR="62F4E0FE">
        <w:rPr>
          <w:lang w:val="en-US"/>
        </w:rPr>
        <w:t>Basi katika Yerusalemu walikuwako Wayahudi wenye kumcha Mungu, watu wa kila taifa.</w:t>
      </w:r>
    </w:p>
    <w:p w:rsidRPr="007B69FD" w:rsidR="00B07D0E" w:rsidP="00B07D0E" w:rsidRDefault="00B07D0E" w14:paraId="6BD96AFA" w14:textId="77777777">
      <w:pPr>
        <w:ind w:left="720"/>
        <w:rPr>
          <w:sz w:val="20"/>
          <w:szCs w:val="20"/>
        </w:rPr>
      </w:pPr>
      <w:r/>
    </w:p>
    <w:p w:rsidRPr="007B69FD" w:rsidR="00B07D0E" w:rsidP="62F4E0FE" w:rsidRDefault="005B4A0C" w14:paraId="0EE9DD74" w14:textId="3A4AD92A" w14:noSpellErr="1">
      <w:pPr>
        <w:numPr>
          <w:ilvl w:val="0"/>
          <w:numId w:val="38"/>
        </w:numPr>
        <w:rPr>
          <w:sz w:val="20"/>
          <w:szCs w:val="20"/>
          <w:lang w:val="en-US"/>
        </w:rPr>
      </w:pPr>
      <w:r w:rsidRPr="62F4E0FE" w:rsidR="62F4E0FE">
        <w:rPr>
          <w:lang w:val="en-US"/>
        </w:rPr>
        <w:t>[2:6] Wayahudi kutoka mataifa mengine walisikia nini?</w:t>
      </w:r>
    </w:p>
    <w:p w:rsidRPr="007B69FD" w:rsidR="00B07D0E" w:rsidP="62F4E0FE" w:rsidRDefault="00B07D0E" w14:paraId="3CE15C85" w14:textId="77777777" w14:noSpellErr="1">
      <w:pPr>
        <w:ind w:left="720"/>
        <w:rPr>
          <w:sz w:val="20"/>
          <w:szCs w:val="20"/>
          <w:lang w:val="en-US"/>
        </w:rPr>
      </w:pPr>
      <w:r w:rsidRPr="62F4E0FE" w:rsidR="62F4E0FE">
        <w:rPr>
          <w:lang w:val="en-US"/>
        </w:rPr>
        <w:t>Wayahudi kutoka mataifa mengine walisikia wanafunzi wakisema katika lugha zao wenyewe.</w:t>
      </w:r>
    </w:p>
    <w:p w:rsidRPr="007B69FD" w:rsidR="00B07D0E" w:rsidP="00B07D0E" w:rsidRDefault="00B07D0E" w14:paraId="2CA728B1" w14:textId="77777777">
      <w:pPr>
        <w:ind w:left="720"/>
        <w:rPr>
          <w:sz w:val="20"/>
          <w:szCs w:val="20"/>
        </w:rPr>
      </w:pPr>
      <w:r/>
    </w:p>
    <w:p w:rsidRPr="007B69FD" w:rsidR="00B07D0E" w:rsidP="0099152C" w:rsidRDefault="005B4A0C" w14:paraId="23D0E7FE" w14:textId="04C1E563">
      <w:pPr>
        <w:numPr>
          <w:ilvl w:val="0"/>
          <w:numId w:val="38"/>
        </w:numPr>
        <w:rPr>
          <w:sz w:val="20"/>
          <w:szCs w:val="20"/>
          <w:lang w:val="en-US"/>
        </w:rPr>
      </w:pPr>
      <w:r>
        <w:t>[2:7, 8, 12, NW] Wayahudi kutoka mataifa mengine waliomba nini?</w:t>
      </w:r>
    </w:p>
    <w:p w:rsidRPr="007B69FD" w:rsidR="00B07D0E" w:rsidP="62F4E0FE" w:rsidRDefault="00B07D0E" w14:paraId="2060BF03" w14:textId="77777777" w14:noSpellErr="1">
      <w:pPr>
        <w:ind w:left="720"/>
        <w:rPr>
          <w:sz w:val="20"/>
          <w:szCs w:val="20"/>
          <w:lang w:val="en-US"/>
        </w:rPr>
      </w:pPr>
      <w:r w:rsidRPr="62F4E0FE" w:rsidR="62F4E0FE">
        <w:rPr>
          <w:lang w:val="en-US"/>
        </w:rPr>
        <w:t>Waliuliza jinsi watu hawa kutoka Galilaya walivyoweza kusema katika lugha za mataifa tofauti, na jambo hilo lingemaanisha nini.</w:t>
      </w:r>
    </w:p>
    <w:p w:rsidRPr="007B69FD" w:rsidR="00B07D0E" w:rsidP="00B07D0E" w:rsidRDefault="00B07D0E" w14:paraId="3A8C915C" w14:textId="77777777">
      <w:pPr>
        <w:ind w:left="360"/>
        <w:rPr>
          <w:sz w:val="20"/>
          <w:szCs w:val="20"/>
        </w:rPr>
      </w:pPr>
      <w:r/>
    </w:p>
    <w:p w:rsidRPr="007B69FD" w:rsidR="00B07D0E" w:rsidP="62F4E0FE" w:rsidRDefault="005B4A0C" w14:paraId="3DB143E6" w14:textId="1D89C263" w14:noSpellErr="1">
      <w:pPr>
        <w:numPr>
          <w:ilvl w:val="0"/>
          <w:numId w:val="38"/>
        </w:numPr>
        <w:rPr>
          <w:sz w:val="20"/>
          <w:szCs w:val="20"/>
          <w:lang w:val="en-US"/>
        </w:rPr>
      </w:pPr>
      <w:r w:rsidRPr="62F4E0FE" w:rsidR="62F4E0FE">
        <w:rPr>
          <w:lang w:val="en-US"/>
        </w:rPr>
        <w:t>[2:11] Wayahudi kutoka mataifa mengine walisikia wanafunzi wakisema juu ya nini?</w:t>
      </w:r>
    </w:p>
    <w:p w:rsidRPr="007B69FD" w:rsidR="00B07D0E" w:rsidP="62F4E0FE" w:rsidRDefault="00B07D0E" w14:paraId="5486A159" w14:textId="41101BB4" w14:noSpellErr="1">
      <w:pPr>
        <w:rPr>
          <w:sz w:val="20"/>
          <w:szCs w:val="20"/>
          <w:lang w:val="en-US"/>
        </w:rPr>
      </w:pPr>
      <w:r w:rsidRPr="62F4E0FE" w:rsidR="62F4E0FE">
        <w:rPr>
          <w:lang w:val="en-US"/>
        </w:rPr>
        <w:t>Waliwasikia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wakisema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kazi</w:t>
      </w:r>
      <w:r w:rsidRPr="62F4E0FE" w:rsidR="62F4E0FE">
        <w:rPr>
          <w:lang w:val="en-US"/>
        </w:rPr>
        <w:t xml:space="preserve"> za </w:t>
      </w:r>
      <w:r w:rsidRPr="62F4E0FE" w:rsidR="62F4E0FE">
        <w:rPr>
          <w:lang w:val="en-US"/>
        </w:rPr>
        <w:t>ajabu</w:t>
      </w:r>
      <w:r w:rsidRPr="62F4E0FE" w:rsidR="62F4E0FE">
        <w:rPr>
          <w:lang w:val="en-US"/>
        </w:rPr>
        <w:t xml:space="preserve"> za </w:t>
      </w:r>
      <w:r w:rsidRPr="62F4E0FE" w:rsidR="62F4E0FE">
        <w:rPr>
          <w:lang w:val="en-US"/>
        </w:rPr>
        <w:t>Mungu</w:t>
      </w:r>
      <w:r w:rsidRPr="62F4E0FE" w:rsidR="62F4E0FE">
        <w:rPr>
          <w:lang w:val="en-US"/>
        </w:rPr>
        <w:t>.</w:t>
      </w:r>
    </w:p>
    <w:p w:rsidRPr="007B69FD" w:rsidR="00B07D0E" w:rsidP="00B07D0E" w:rsidRDefault="00B07D0E" w14:paraId="4BE8C885" w14:textId="77777777">
      <w:pPr>
        <w:rPr>
          <w:sz w:val="20"/>
          <w:szCs w:val="20"/>
        </w:rPr>
      </w:pPr>
      <w:r/>
    </w:p>
    <w:p w:rsidRPr="007B69FD" w:rsidR="00B07D0E" w:rsidP="62F4E0FE" w:rsidRDefault="00B07D0E" w14:paraId="0196FA84" w14:textId="37A94230" w14:noSpellErr="1">
      <w:pPr>
        <w:ind w:left="720"/>
        <w:rPr>
          <w:sz w:val="20"/>
          <w:szCs w:val="20"/>
          <w:lang w:val="en-US"/>
        </w:rPr>
      </w:pPr>
      <w:r w:rsidRPr="62F4E0FE" w:rsidR="62F4E0FE">
        <w:rPr>
          <w:lang w:val="en-US"/>
        </w:rPr>
        <w:t xml:space="preserve">Ni </w:t>
      </w:r>
      <w:r w:rsidRPr="62F4E0FE" w:rsidR="62F4E0FE">
        <w:rPr>
          <w:lang w:val="en-US"/>
        </w:rPr>
        <w:t>nini</w:t>
      </w:r>
      <w:r w:rsidRPr="62F4E0FE" w:rsidR="62F4E0FE">
        <w:rPr>
          <w:lang w:val="en-US"/>
        </w:rPr>
        <w:t xml:space="preserve"> ?</w:t>
      </w:r>
    </w:p>
    <w:p w:rsidRPr="007B69FD" w:rsidR="00B07D0E" w:rsidP="62F4E0FE" w:rsidRDefault="00D3386E" w14:paraId="05C9754F" w14:textId="4A48B7DE" w14:noSpellErr="1">
      <w:pPr>
        <w:pStyle w:val="Continuedline"/>
        <w:rPr>
          <w:lang w:val="en-US"/>
        </w:rPr>
      </w:pPr>
      <w:r w:rsidRPr="62F4E0FE" w:rsidR="62F4E0FE">
        <w:rPr>
          <w:lang w:val="en-US"/>
        </w:rPr>
        <w:t>Matendo</w:t>
      </w:r>
      <w:r w:rsidRPr="62F4E0FE" w:rsidR="62F4E0FE">
        <w:rPr>
          <w:lang w:val="en-US"/>
        </w:rPr>
        <w:t xml:space="preserve"> 2:1-13 </w:t>
      </w:r>
      <w:r w:rsidRPr="62F4E0FE" w:rsidR="62F4E0FE">
        <w:rPr>
          <w:lang w:val="en-US"/>
        </w:rPr>
        <w:t>iliendelea</w:t>
      </w:r>
    </w:p>
    <w:p w:rsidRPr="007B69FD" w:rsidR="004600F7" w:rsidP="00B07D0E" w:rsidRDefault="004600F7" w14:paraId="281DF4E3" w14:textId="77777777">
      <w:pPr>
        <w:rPr>
          <w:b/>
          <w:sz w:val="20"/>
          <w:szCs w:val="20"/>
        </w:rPr>
      </w:pPr>
      <w:r/>
    </w:p>
    <w:p w:rsidRPr="007B69FD" w:rsidR="00B07D0E" w:rsidP="0099152C" w:rsidRDefault="005B4A0C" w14:paraId="2809012B" w14:textId="550E9DA7">
      <w:pPr>
        <w:numPr>
          <w:ilvl w:val="0"/>
          <w:numId w:val="38"/>
        </w:numPr>
        <w:rPr>
          <w:sz w:val="20"/>
          <w:szCs w:val="20"/>
          <w:lang w:val="en-US"/>
        </w:rPr>
      </w:pPr>
      <w:r>
        <w:t>[2:12] Unafikiri ni kwa nini watu walishangaa na kuchanganyikiwa?</w:t>
      </w:r>
    </w:p>
    <w:p w:rsidR="00B07D0E" w:rsidP="62F4E0FE" w:rsidRDefault="00D3386E" w14:paraId="7C7E886D" w14:textId="0B9D16A6" w14:noSpellErr="1">
      <w:pPr>
        <w:ind w:left="720"/>
        <w:rPr>
          <w:sz w:val="20"/>
          <w:szCs w:val="20"/>
          <w:lang w:val="en-US"/>
        </w:rPr>
      </w:pPr>
      <w:r w:rsidRPr="62F4E0FE" w:rsidR="62F4E0FE">
        <w:rPr>
          <w:lang w:val="en-US"/>
        </w:rPr>
        <w:t>Wanafunzi</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hawakujua</w:t>
      </w:r>
      <w:r w:rsidRPr="62F4E0FE" w:rsidR="62F4E0FE">
        <w:rPr>
          <w:lang w:val="en-US"/>
        </w:rPr>
        <w:t xml:space="preserve"> </w:t>
      </w:r>
      <w:r w:rsidRPr="62F4E0FE" w:rsidR="62F4E0FE">
        <w:rPr>
          <w:lang w:val="en-US"/>
        </w:rPr>
        <w:t>lugha</w:t>
      </w:r>
      <w:r w:rsidRPr="62F4E0FE" w:rsidR="62F4E0FE">
        <w:rPr>
          <w:lang w:val="en-US"/>
        </w:rPr>
        <w:t xml:space="preserve"> </w:t>
      </w:r>
      <w:r w:rsidRPr="62F4E0FE" w:rsidR="62F4E0FE">
        <w:rPr>
          <w:lang w:val="en-US"/>
        </w:rPr>
        <w:t>zao</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wakizungumza</w:t>
      </w:r>
      <w:r w:rsidRPr="62F4E0FE" w:rsidR="62F4E0FE">
        <w:rPr>
          <w:lang w:val="en-US"/>
        </w:rPr>
        <w:t xml:space="preserve"> </w:t>
      </w:r>
      <w:r w:rsidRPr="62F4E0FE" w:rsidR="62F4E0FE">
        <w:rPr>
          <w:lang w:val="en-US"/>
        </w:rPr>
        <w:t>nao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njia</w:t>
      </w:r>
      <w:r w:rsidRPr="62F4E0FE" w:rsidR="62F4E0FE">
        <w:rPr>
          <w:lang w:val="en-US"/>
        </w:rPr>
        <w:t xml:space="preserve"> </w:t>
      </w:r>
      <w:r w:rsidRPr="62F4E0FE" w:rsidR="62F4E0FE">
        <w:rPr>
          <w:lang w:val="en-US"/>
        </w:rPr>
        <w:t>fulani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lugha</w:t>
      </w:r>
      <w:r w:rsidRPr="62F4E0FE" w:rsidR="62F4E0FE">
        <w:rPr>
          <w:lang w:val="en-US"/>
        </w:rPr>
        <w:t xml:space="preserve"> </w:t>
      </w:r>
      <w:r w:rsidRPr="62F4E0FE" w:rsidR="62F4E0FE">
        <w:rPr>
          <w:lang w:val="en-US"/>
        </w:rPr>
        <w:t>zao</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walijua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halikuwa</w:t>
      </w:r>
      <w:r w:rsidRPr="62F4E0FE" w:rsidR="62F4E0FE">
        <w:rPr>
          <w:lang w:val="en-US"/>
        </w:rPr>
        <w:t xml:space="preserve"> </w:t>
      </w:r>
      <w:r w:rsidRPr="62F4E0FE" w:rsidR="62F4E0FE">
        <w:rPr>
          <w:lang w:val="en-US"/>
        </w:rPr>
        <w:t>jambo</w:t>
      </w:r>
      <w:r w:rsidRPr="62F4E0FE" w:rsidR="62F4E0FE">
        <w:rPr>
          <w:lang w:val="en-US"/>
        </w:rPr>
        <w:t xml:space="preserve"> la </w:t>
      </w:r>
      <w:r w:rsidRPr="62F4E0FE" w:rsidR="62F4E0FE">
        <w:rPr>
          <w:lang w:val="en-US"/>
        </w:rPr>
        <w:t>kawaida</w:t>
      </w:r>
      <w:r w:rsidRPr="62F4E0FE" w:rsidR="62F4E0FE">
        <w:rPr>
          <w:lang w:val="en-US"/>
        </w:rPr>
        <w:t>.</w:t>
      </w:r>
    </w:p>
    <w:p w:rsidR="00D3386E" w:rsidP="00B07D0E" w:rsidRDefault="00D3386E" w14:paraId="59129579" w14:textId="77777777">
      <w:pPr>
        <w:ind w:left="720"/>
        <w:rPr>
          <w:sz w:val="20"/>
          <w:szCs w:val="20"/>
        </w:rPr>
      </w:pPr>
      <w:r/>
    </w:p>
    <w:p w:rsidRPr="007B69FD" w:rsidR="00D3386E" w:rsidP="62F4E0FE" w:rsidRDefault="005B4A0C" w14:paraId="07D7F40C" w14:textId="2CC2F187" w14:noSpellErr="1">
      <w:pPr>
        <w:numPr>
          <w:ilvl w:val="0"/>
          <w:numId w:val="38"/>
        </w:numPr>
        <w:rPr>
          <w:sz w:val="20"/>
          <w:szCs w:val="20"/>
          <w:lang w:val="en-US"/>
        </w:rPr>
      </w:pPr>
      <w:r w:rsidRPr="62F4E0FE" w:rsidR="62F4E0FE">
        <w:rPr>
          <w:lang w:val="en-US"/>
        </w:rPr>
        <w:t xml:space="preserve">[2:13] </w:t>
      </w:r>
      <w:r w:rsidRPr="62F4E0FE" w:rsidR="62F4E0FE">
        <w:rPr>
          <w:lang w:val="en-US"/>
        </w:rPr>
        <w:t>Wenye</w:t>
      </w:r>
      <w:r w:rsidRPr="62F4E0FE" w:rsidR="62F4E0FE">
        <w:rPr>
          <w:lang w:val="en-US"/>
        </w:rPr>
        <w:t xml:space="preserve"> </w:t>
      </w:r>
      <w:r w:rsidRPr="62F4E0FE" w:rsidR="62F4E0FE">
        <w:rPr>
          <w:lang w:val="en-US"/>
        </w:rPr>
        <w:t>dhihaka</w:t>
      </w:r>
      <w:r w:rsidRPr="62F4E0FE" w:rsidR="62F4E0FE">
        <w:rPr>
          <w:lang w:val="en-US"/>
        </w:rPr>
        <w:t xml:space="preserve"> </w:t>
      </w:r>
      <w:r w:rsidRPr="62F4E0FE" w:rsidR="62F4E0FE">
        <w:rPr>
          <w:lang w:val="en-US"/>
        </w:rPr>
        <w:t>walisema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wanafunzi</w:t>
      </w:r>
      <w:r w:rsidRPr="62F4E0FE" w:rsidR="62F4E0FE">
        <w:rPr>
          <w:lang w:val="en-US"/>
        </w:rPr>
        <w:t>?</w:t>
      </w:r>
    </w:p>
    <w:p w:rsidRPr="007B69FD" w:rsidR="00D3386E" w:rsidP="62F4E0FE" w:rsidRDefault="00D3386E" w14:paraId="4F338DE9" w14:textId="38FD3B71" w14:noSpellErr="1">
      <w:pPr>
        <w:ind w:left="720"/>
        <w:rPr>
          <w:sz w:val="20"/>
          <w:szCs w:val="20"/>
          <w:lang w:val="en-US"/>
        </w:rPr>
      </w:pPr>
      <w:r w:rsidRPr="62F4E0FE" w:rsidR="62F4E0FE">
        <w:rPr>
          <w:lang w:val="en-US"/>
        </w:rPr>
        <w:t>Walisema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wanafunzi</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wamelewa</w:t>
      </w:r>
      <w:r w:rsidRPr="62F4E0FE" w:rsidR="62F4E0FE">
        <w:rPr>
          <w:lang w:val="en-US"/>
        </w:rPr>
        <w:t xml:space="preserve"> </w:t>
      </w:r>
      <w:r w:rsidRPr="62F4E0FE" w:rsidR="62F4E0FE">
        <w:rPr>
          <w:lang w:val="en-US"/>
        </w:rPr>
        <w:t>divai</w:t>
      </w:r>
      <w:r w:rsidRPr="62F4E0FE" w:rsidR="62F4E0FE">
        <w:rPr>
          <w:lang w:val="en-US"/>
        </w:rPr>
        <w:t xml:space="preserve"> </w:t>
      </w:r>
      <w:r w:rsidRPr="62F4E0FE" w:rsidR="62F4E0FE">
        <w:rPr>
          <w:lang w:val="en-US"/>
        </w:rPr>
        <w:t>nyingi</w:t>
      </w:r>
      <w:r w:rsidRPr="62F4E0FE" w:rsidR="62F4E0FE">
        <w:rPr>
          <w:lang w:val="en-US"/>
        </w:rPr>
        <w:t>.</w:t>
      </w:r>
    </w:p>
    <w:p w:rsidRPr="007B69FD" w:rsidR="00B07D0E" w:rsidP="00B07D0E" w:rsidRDefault="00B07D0E" w14:paraId="1D44AFD4" w14:textId="77777777">
      <w:pPr>
        <w:ind w:left="720"/>
        <w:rPr>
          <w:sz w:val="20"/>
          <w:szCs w:val="20"/>
        </w:rPr>
      </w:pPr>
      <w:r/>
    </w:p>
    <w:p w:rsidRPr="007B69FD" w:rsidR="00B07D0E" w:rsidP="62F4E0FE" w:rsidRDefault="00B07D0E" w14:paraId="6F1A1B60" w14:textId="77777777" w14:noSpellErr="1">
      <w:pPr>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B07D0E" w:rsidRDefault="00B07D0E" w14:paraId="0FC325E2" w14:textId="77777777">
      <w:pPr>
        <w:rPr>
          <w:rFonts w:asciiTheme="majorHAnsi" w:hAnsiTheme="majorHAnsi" w:eastAsiaTheme="majorEastAsia" w:cstheme="majorBidi"/>
          <w:b/>
          <w:color w:val="0F4761" w:themeColor="accent1" w:themeShade="BF"/>
          <w:sz w:val="44"/>
          <w:szCs w:val="44"/>
        </w:rPr>
      </w:pPr>
      <w:r/>
    </w:p>
    <w:p w:rsidRPr="007B69FD" w:rsidR="004D20F2" w:rsidP="62F4E0FE" w:rsidRDefault="004D20F2" w14:paraId="6FB64DD7" w14:textId="6FCEE2BE" w14:noSpellErr="1">
      <w:pPr>
        <w:pStyle w:val="Heading1"/>
        <w:keepNext w:val="0"/>
        <w:keepLines w:val="0"/>
        <w:spacing w:before="480"/>
        <w:rPr>
          <w:b w:val="1"/>
          <w:bCs w:val="1"/>
          <w:lang w:val="en-US"/>
        </w:rPr>
      </w:pPr>
      <w:r w:rsidRPr="62F4E0FE" w:rsidR="62F4E0FE">
        <w:rPr>
          <w:lang w:val="en-US"/>
        </w:rPr>
        <w:t>Matendo</w:t>
      </w:r>
      <w:r w:rsidRPr="62F4E0FE" w:rsidR="62F4E0FE">
        <w:rPr>
          <w:lang w:val="en-US"/>
        </w:rPr>
        <w:t xml:space="preserve"> 3:11-16</w:t>
      </w:r>
    </w:p>
    <w:p w:rsidRPr="007B69FD" w:rsidR="004D20F2" w:rsidP="005459B7" w:rsidRDefault="004D20F2" w14:paraId="5CFEE066" w14:textId="7A3112F8" w14:noSpellErr="1">
      <w:pPr>
        <w:pStyle w:val="Background"/>
      </w:pPr>
      <w:r w:rsidRPr="62F4E0FE" w:rsidR="62F4E0FE">
        <w:rPr>
          <w:lang w:val="en-US"/>
        </w:rPr>
        <w:t xml:space="preserve">Historia: Katika </w:t>
      </w:r>
      <w:r w:rsidRPr="62F4E0FE" w:rsidR="62F4E0FE">
        <w:rPr>
          <w:lang w:val="en-US"/>
        </w:rPr>
        <w:t>Matendo</w:t>
      </w:r>
      <w:r w:rsidRPr="62F4E0FE" w:rsidR="62F4E0FE">
        <w:rPr>
          <w:lang w:val="en-US"/>
        </w:rPr>
        <w:t xml:space="preserve"> 3:1-10, Petro </w:t>
      </w:r>
      <w:r w:rsidRPr="62F4E0FE" w:rsidR="62F4E0FE">
        <w:rPr>
          <w:lang w:val="en-US"/>
        </w:rPr>
        <w:t>na</w:t>
      </w:r>
      <w:r w:rsidRPr="62F4E0FE" w:rsidR="62F4E0FE">
        <w:rPr>
          <w:lang w:val="en-US"/>
        </w:rPr>
        <w:t xml:space="preserve"> Yohana </w:t>
      </w:r>
      <w:r w:rsidRPr="62F4E0FE" w:rsidR="62F4E0FE">
        <w:rPr>
          <w:lang w:val="en-US"/>
        </w:rPr>
        <w:t>walienda</w:t>
      </w:r>
      <w:r w:rsidRPr="62F4E0FE" w:rsidR="62F4E0FE">
        <w:rPr>
          <w:lang w:val="en-US"/>
        </w:rPr>
        <w:t xml:space="preserve"> </w:t>
      </w:r>
      <w:r w:rsidRPr="62F4E0FE" w:rsidR="62F4E0FE">
        <w:rPr>
          <w:lang w:val="en-US"/>
        </w:rPr>
        <w:t>hekaluni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kumwona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kilema</w:t>
      </w:r>
      <w:r w:rsidRPr="62F4E0FE" w:rsidR="62F4E0FE">
        <w:rPr>
          <w:lang w:val="en-US"/>
        </w:rPr>
        <w:t xml:space="preserve"> </w:t>
      </w:r>
      <w:r w:rsidRPr="62F4E0FE" w:rsidR="62F4E0FE">
        <w:rPr>
          <w:lang w:val="en-US"/>
        </w:rPr>
        <w:t>ambaye</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akiomba</w:t>
      </w:r>
      <w:r w:rsidRPr="62F4E0FE" w:rsidR="62F4E0FE">
        <w:rPr>
          <w:lang w:val="en-US"/>
        </w:rPr>
        <w:t xml:space="preserve"> </w:t>
      </w:r>
      <w:r w:rsidRPr="62F4E0FE" w:rsidR="62F4E0FE">
        <w:rPr>
          <w:lang w:val="en-US"/>
        </w:rPr>
        <w:t>pesa</w:t>
      </w:r>
      <w:r w:rsidRPr="62F4E0FE" w:rsidR="62F4E0FE">
        <w:rPr>
          <w:lang w:val="en-US"/>
        </w:rPr>
        <w:t xml:space="preserve">. Petro </w:t>
      </w:r>
      <w:r w:rsidRPr="62F4E0FE" w:rsidR="62F4E0FE">
        <w:rPr>
          <w:lang w:val="en-US"/>
        </w:rPr>
        <w:t>alimponya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jina</w:t>
      </w:r>
      <w:r w:rsidRPr="62F4E0FE" w:rsidR="62F4E0FE">
        <w:rPr>
          <w:lang w:val="en-US"/>
        </w:rPr>
        <w:t xml:space="preserve"> la Yesu, </w:t>
      </w:r>
      <w:r w:rsidRPr="62F4E0FE" w:rsidR="62F4E0FE">
        <w:rPr>
          <w:lang w:val="en-US"/>
        </w:rPr>
        <w:t>na</w:t>
      </w:r>
      <w:r w:rsidRPr="62F4E0FE" w:rsidR="62F4E0FE">
        <w:rPr>
          <w:lang w:val="en-US"/>
        </w:rPr>
        <w:t xml:space="preserve"> mara </w:t>
      </w:r>
      <w:r w:rsidRPr="62F4E0FE" w:rsidR="62F4E0FE">
        <w:rPr>
          <w:lang w:val="en-US"/>
        </w:rPr>
        <w:t>moja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akasimama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kuanza</w:t>
      </w:r>
      <w:r w:rsidRPr="62F4E0FE" w:rsidR="62F4E0FE">
        <w:rPr>
          <w:lang w:val="en-US"/>
        </w:rPr>
        <w:t xml:space="preserve"> </w:t>
      </w:r>
      <w:r w:rsidRPr="62F4E0FE" w:rsidR="62F4E0FE">
        <w:rPr>
          <w:lang w:val="en-US"/>
        </w:rPr>
        <w:t>kutembea</w:t>
      </w:r>
      <w:r w:rsidRPr="62F4E0FE" w:rsidR="62F4E0FE">
        <w:rPr>
          <w:lang w:val="en-US"/>
        </w:rPr>
        <w:t>.</w:t>
      </w:r>
    </w:p>
    <w:p w:rsidRPr="007B69FD" w:rsidR="004D20F2" w:rsidP="005459B7" w:rsidRDefault="004D20F2" w14:paraId="6E6A511F" w14:textId="258E3E75" w14:noSpellErr="1">
      <w:pPr>
        <w:pStyle w:val="Background"/>
      </w:pPr>
      <w:r w:rsidRPr="62F4E0FE" w:rsidR="62F4E0FE">
        <w:rPr>
          <w:lang w:val="en-US"/>
        </w:rPr>
        <w:t>Wanaume</w:t>
      </w:r>
      <w:r w:rsidRPr="62F4E0FE" w:rsidR="62F4E0FE">
        <w:rPr>
          <w:lang w:val="en-US"/>
        </w:rPr>
        <w:t xml:space="preserve"> </w:t>
      </w:r>
      <w:r w:rsidRPr="62F4E0FE" w:rsidR="62F4E0FE">
        <w:rPr>
          <w:lang w:val="en-US"/>
        </w:rPr>
        <w:t>watatu</w:t>
      </w:r>
      <w:r w:rsidRPr="62F4E0FE" w:rsidR="62F4E0FE">
        <w:rPr>
          <w:lang w:val="en-US"/>
        </w:rPr>
        <w:t xml:space="preserve"> </w:t>
      </w:r>
      <w:r w:rsidRPr="62F4E0FE" w:rsidR="62F4E0FE">
        <w:rPr>
          <w:lang w:val="en-US"/>
        </w:rPr>
        <w:t>wanaotajwa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 xml:space="preserve"> - Abrahamu, </w:t>
      </w:r>
      <w:r w:rsidRPr="62F4E0FE" w:rsidR="62F4E0FE">
        <w:rPr>
          <w:lang w:val="en-US"/>
        </w:rPr>
        <w:t>Isaka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Yakobo</w:t>
      </w:r>
      <w:r w:rsidRPr="62F4E0FE" w:rsidR="62F4E0FE">
        <w:rPr>
          <w:lang w:val="en-US"/>
        </w:rPr>
        <w:t xml:space="preserve"> - </w:t>
      </w:r>
      <w:r w:rsidRPr="62F4E0FE" w:rsidR="62F4E0FE">
        <w:rPr>
          <w:lang w:val="en-US"/>
        </w:rPr>
        <w:t>walikuwa</w:t>
      </w:r>
      <w:r w:rsidRPr="62F4E0FE" w:rsidR="62F4E0FE">
        <w:rPr>
          <w:lang w:val="en-US"/>
        </w:rPr>
        <w:t xml:space="preserve"> </w:t>
      </w:r>
      <w:r w:rsidRPr="62F4E0FE" w:rsidR="62F4E0FE">
        <w:rPr>
          <w:lang w:val="en-US"/>
        </w:rPr>
        <w:t>mababu</w:t>
      </w:r>
      <w:r w:rsidRPr="62F4E0FE" w:rsidR="62F4E0FE">
        <w:rPr>
          <w:lang w:val="en-US"/>
        </w:rPr>
        <w:t xml:space="preserve"> </w:t>
      </w:r>
      <w:r w:rsidRPr="62F4E0FE" w:rsidR="62F4E0FE">
        <w:rPr>
          <w:lang w:val="en-US"/>
        </w:rPr>
        <w:t>mashuhuri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Wayahudi</w:t>
      </w:r>
      <w:r w:rsidRPr="62F4E0FE" w:rsidR="62F4E0FE">
        <w:rPr>
          <w:lang w:val="en-US"/>
        </w:rPr>
        <w:t xml:space="preserve">. Kama vile </w:t>
      </w:r>
      <w:r w:rsidRPr="62F4E0FE" w:rsidR="62F4E0FE">
        <w:rPr>
          <w:lang w:val="en-US"/>
        </w:rPr>
        <w:t>waandikaji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Injili</w:t>
      </w:r>
      <w:r w:rsidRPr="62F4E0FE" w:rsidR="62F4E0FE">
        <w:rPr>
          <w:lang w:val="en-US"/>
        </w:rPr>
        <w:t xml:space="preserve"> </w:t>
      </w:r>
      <w:r w:rsidRPr="62F4E0FE" w:rsidR="62F4E0FE">
        <w:rPr>
          <w:lang w:val="en-US"/>
        </w:rPr>
        <w:t>walivyoonyesha</w:t>
      </w:r>
      <w:r w:rsidRPr="62F4E0FE" w:rsidR="62F4E0FE">
        <w:rPr>
          <w:lang w:val="en-US"/>
        </w:rPr>
        <w:t xml:space="preserve">, Pilato </w:t>
      </w:r>
      <w:r w:rsidRPr="62F4E0FE" w:rsidR="62F4E0FE">
        <w:rPr>
          <w:lang w:val="en-US"/>
        </w:rPr>
        <w:t>alikuwa</w:t>
      </w:r>
      <w:r w:rsidRPr="62F4E0FE" w:rsidR="62F4E0FE">
        <w:rPr>
          <w:lang w:val="en-US"/>
        </w:rPr>
        <w:t xml:space="preserve"> </w:t>
      </w:r>
      <w:r w:rsidRPr="62F4E0FE" w:rsidR="62F4E0FE">
        <w:rPr>
          <w:lang w:val="en-US"/>
        </w:rPr>
        <w:t>gavana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Yudea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kifo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ufufuo</w:t>
      </w:r>
      <w:r w:rsidRPr="62F4E0FE" w:rsidR="62F4E0FE">
        <w:rPr>
          <w:lang w:val="en-US"/>
        </w:rPr>
        <w:t xml:space="preserve"> </w:t>
      </w:r>
      <w:r w:rsidRPr="62F4E0FE" w:rsidR="62F4E0FE">
        <w:rPr>
          <w:lang w:val="en-US"/>
        </w:rPr>
        <w:t>wa</w:t>
      </w:r>
      <w:r w:rsidRPr="62F4E0FE" w:rsidR="62F4E0FE">
        <w:rPr>
          <w:lang w:val="en-US"/>
        </w:rPr>
        <w:t xml:space="preserve"> Yesu.</w:t>
      </w:r>
    </w:p>
    <w:p w:rsidRPr="00170DC8" w:rsidR="00170DC8" w:rsidP="62F4E0FE" w:rsidRDefault="00170DC8" w14:paraId="2AF9B691"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4D20F2" w:rsidP="006D6990" w:rsidRDefault="004D20F2" w14:paraId="7FB6F22B"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4D20F2" w:rsidP="005459B7" w:rsidRDefault="004D20F2" w14:paraId="287548A5" w14:textId="1FF89BC3"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4D20F2" w:rsidP="005459B7" w:rsidRDefault="004D20F2" w14:paraId="3670A082" w14:textId="0CC20BBE" w14:noSpellErr="1">
      <w:pPr>
        <w:pStyle w:val="Checklist"/>
        <w:rPr/>
      </w:pPr>
      <w:r w:rsidRPr="62F4E0FE" w:rsidR="62F4E0FE">
        <w:rPr>
          <w:lang w:val="en-US"/>
        </w:rPr>
        <w:t>Watu</w:t>
      </w:r>
      <w:r w:rsidRPr="62F4E0FE" w:rsidR="62F4E0FE">
        <w:rPr>
          <w:lang w:val="en-US"/>
        </w:rPr>
        <w:t xml:space="preserve"> </w:t>
      </w:r>
      <w:r w:rsidRPr="62F4E0FE" w:rsidR="62F4E0FE">
        <w:rPr>
          <w:lang w:val="en-US"/>
        </w:rPr>
        <w:t>walikimbia</w:t>
      </w:r>
      <w:r w:rsidRPr="62F4E0FE" w:rsidR="62F4E0FE">
        <w:rPr>
          <w:lang w:val="en-US"/>
        </w:rPr>
        <w:t xml:space="preserve"> </w:t>
      </w:r>
      <w:r w:rsidRPr="62F4E0FE" w:rsidR="62F4E0FE">
        <w:rPr>
          <w:lang w:val="en-US"/>
        </w:rPr>
        <w:t>kwa</w:t>
      </w:r>
      <w:r w:rsidRPr="62F4E0FE" w:rsidR="62F4E0FE">
        <w:rPr>
          <w:lang w:val="en-US"/>
        </w:rPr>
        <w:t xml:space="preserve"> Petro, Yohana, </w:t>
      </w:r>
      <w:r w:rsidRPr="62F4E0FE" w:rsidR="62F4E0FE">
        <w:rPr>
          <w:lang w:val="en-US"/>
        </w:rPr>
        <w:t>na</w:t>
      </w:r>
      <w:r w:rsidRPr="62F4E0FE" w:rsidR="62F4E0FE">
        <w:rPr>
          <w:lang w:val="en-US"/>
        </w:rPr>
        <w:t xml:space="preserve"> yule </w:t>
      </w:r>
      <w:r w:rsidRPr="62F4E0FE" w:rsidR="62F4E0FE">
        <w:rPr>
          <w:lang w:val="en-US"/>
        </w:rPr>
        <w:t>mtu</w:t>
      </w:r>
      <w:r w:rsidRPr="62F4E0FE" w:rsidR="62F4E0FE">
        <w:rPr>
          <w:lang w:val="en-US"/>
        </w:rPr>
        <w:t xml:space="preserve"> </w:t>
      </w:r>
      <w:r w:rsidRPr="62F4E0FE" w:rsidR="62F4E0FE">
        <w:rPr>
          <w:lang w:val="en-US"/>
        </w:rPr>
        <w:t>aliyeponywa</w:t>
      </w:r>
      <w:r w:rsidRPr="62F4E0FE" w:rsidR="62F4E0FE">
        <w:rPr>
          <w:lang w:val="en-US"/>
        </w:rPr>
        <w:t xml:space="preserve">, </w:t>
      </w:r>
      <w:r w:rsidRPr="62F4E0FE" w:rsidR="62F4E0FE">
        <w:rPr>
          <w:lang w:val="en-US"/>
        </w:rPr>
        <w:t>nao</w:t>
      </w:r>
      <w:r w:rsidRPr="62F4E0FE" w:rsidR="62F4E0FE">
        <w:rPr>
          <w:lang w:val="en-US"/>
        </w:rPr>
        <w:t xml:space="preserve"> </w:t>
      </w:r>
      <w:r w:rsidRPr="62F4E0FE" w:rsidR="62F4E0FE">
        <w:rPr>
          <w:lang w:val="en-US"/>
        </w:rPr>
        <w:t>walishangazwa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yaliyotukia</w:t>
      </w:r>
      <w:r w:rsidRPr="62F4E0FE" w:rsidR="62F4E0FE">
        <w:rPr>
          <w:lang w:val="en-US"/>
        </w:rPr>
        <w:t>. [3:11]</w:t>
      </w:r>
    </w:p>
    <w:p w:rsidRPr="007B69FD" w:rsidR="004D20F2" w:rsidP="005459B7" w:rsidRDefault="004D20F2" w14:paraId="19CA6868" w14:textId="1276DD32" w14:noSpellErr="1">
      <w:pPr>
        <w:pStyle w:val="Checklist"/>
        <w:rPr/>
      </w:pPr>
      <w:r w:rsidRPr="62F4E0FE" w:rsidR="62F4E0FE">
        <w:rPr>
          <w:lang w:val="en-US"/>
        </w:rPr>
        <w:t xml:space="preserve">Petro </w:t>
      </w:r>
      <w:r w:rsidRPr="62F4E0FE" w:rsidR="62F4E0FE">
        <w:rPr>
          <w:lang w:val="en-US"/>
        </w:rPr>
        <w:t>aliwaambia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Israeli </w:t>
      </w:r>
      <w:r w:rsidRPr="62F4E0FE" w:rsidR="62F4E0FE">
        <w:rPr>
          <w:lang w:val="en-US"/>
        </w:rPr>
        <w:t>kwamba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amemtuma</w:t>
      </w:r>
      <w:r w:rsidRPr="62F4E0FE" w:rsidR="62F4E0FE">
        <w:rPr>
          <w:lang w:val="en-US"/>
        </w:rPr>
        <w:t xml:space="preserve"> Yesu, </w:t>
      </w:r>
      <w:r w:rsidRPr="62F4E0FE" w:rsidR="62F4E0FE">
        <w:rPr>
          <w:lang w:val="en-US"/>
        </w:rPr>
        <w:t>lakini</w:t>
      </w:r>
      <w:r w:rsidRPr="62F4E0FE" w:rsidR="62F4E0FE">
        <w:rPr>
          <w:lang w:val="en-US"/>
        </w:rPr>
        <w:t xml:space="preserve"> </w:t>
      </w:r>
      <w:r w:rsidRPr="62F4E0FE" w:rsidR="62F4E0FE">
        <w:rPr>
          <w:lang w:val="en-US"/>
        </w:rPr>
        <w:t>walimkataa</w:t>
      </w:r>
      <w:r w:rsidRPr="62F4E0FE" w:rsidR="62F4E0FE">
        <w:rPr>
          <w:lang w:val="en-US"/>
        </w:rPr>
        <w:t xml:space="preserve"> Yesu </w:t>
      </w:r>
      <w:r w:rsidRPr="62F4E0FE" w:rsidR="62F4E0FE">
        <w:rPr>
          <w:lang w:val="en-US"/>
        </w:rPr>
        <w:t>na</w:t>
      </w:r>
      <w:r w:rsidRPr="62F4E0FE" w:rsidR="62F4E0FE">
        <w:rPr>
          <w:lang w:val="en-US"/>
        </w:rPr>
        <w:t xml:space="preserve"> </w:t>
      </w:r>
      <w:r w:rsidRPr="62F4E0FE" w:rsidR="62F4E0FE">
        <w:rPr>
          <w:lang w:val="en-US"/>
        </w:rPr>
        <w:t>wakafanya</w:t>
      </w:r>
      <w:r w:rsidRPr="62F4E0FE" w:rsidR="62F4E0FE">
        <w:rPr>
          <w:lang w:val="en-US"/>
        </w:rPr>
        <w:t xml:space="preserve"> </w:t>
      </w:r>
      <w:r w:rsidRPr="62F4E0FE" w:rsidR="62F4E0FE">
        <w:rPr>
          <w:lang w:val="en-US"/>
        </w:rPr>
        <w:t>auawe</w:t>
      </w:r>
      <w:r w:rsidRPr="62F4E0FE" w:rsidR="62F4E0FE">
        <w:rPr>
          <w:lang w:val="en-US"/>
        </w:rPr>
        <w:t>. [3:11-15]</w:t>
      </w:r>
    </w:p>
    <w:p w:rsidRPr="007B69FD" w:rsidR="004D20F2" w:rsidP="005459B7" w:rsidRDefault="004D20F2" w14:paraId="051414B5" w14:textId="2BFCC6C7" w14:noSpellErr="1">
      <w:pPr>
        <w:pStyle w:val="Checklist"/>
        <w:rPr/>
      </w:pPr>
      <w:r w:rsidRPr="62F4E0FE" w:rsidR="62F4E0FE">
        <w:rPr>
          <w:lang w:val="en-US"/>
        </w:rPr>
        <w:t xml:space="preserve">Petro </w:t>
      </w:r>
      <w:r w:rsidRPr="62F4E0FE" w:rsidR="62F4E0FE">
        <w:rPr>
          <w:lang w:val="en-US"/>
        </w:rPr>
        <w:t>aliwaambia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amemfufua</w:t>
      </w:r>
      <w:r w:rsidRPr="62F4E0FE" w:rsidR="62F4E0FE">
        <w:rPr>
          <w:lang w:val="en-US"/>
        </w:rPr>
        <w:t xml:space="preserve"> Yesu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wafu</w:t>
      </w:r>
      <w:r w:rsidRPr="62F4E0FE" w:rsidR="62F4E0FE">
        <w:rPr>
          <w:lang w:val="en-US"/>
        </w:rPr>
        <w:t>. [3:15]</w:t>
      </w:r>
    </w:p>
    <w:p w:rsidRPr="007B69FD" w:rsidR="004D20F2" w:rsidP="005459B7" w:rsidRDefault="004D20F2" w14:paraId="6E6B1CB2" w14:textId="5E35BC62" w14:noSpellErr="1">
      <w:pPr>
        <w:pStyle w:val="Checklist"/>
        <w:rPr/>
      </w:pPr>
      <w:r w:rsidRPr="62F4E0FE" w:rsidR="62F4E0FE">
        <w:rPr>
          <w:lang w:val="en-US"/>
        </w:rPr>
        <w:t xml:space="preserve">Petro </w:t>
      </w:r>
      <w:r w:rsidRPr="62F4E0FE" w:rsidR="62F4E0FE">
        <w:rPr>
          <w:lang w:val="en-US"/>
        </w:rPr>
        <w:t>aliwaambia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mwanamume</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aliyepooza</w:t>
      </w:r>
      <w:r w:rsidRPr="62F4E0FE" w:rsidR="62F4E0FE">
        <w:rPr>
          <w:lang w:val="en-US"/>
        </w:rPr>
        <w:t xml:space="preserve"> </w:t>
      </w:r>
      <w:r w:rsidRPr="62F4E0FE" w:rsidR="62F4E0FE">
        <w:rPr>
          <w:lang w:val="en-US"/>
        </w:rPr>
        <w:t>aliponywa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jina</w:t>
      </w:r>
      <w:r w:rsidRPr="62F4E0FE" w:rsidR="62F4E0FE">
        <w:rPr>
          <w:lang w:val="en-US"/>
        </w:rPr>
        <w:t xml:space="preserve"> la Yesu. [3:16]</w:t>
      </w:r>
    </w:p>
    <w:p w:rsidRPr="007B69FD" w:rsidR="004D20F2" w:rsidP="003274AB" w:rsidRDefault="004D20F2" w14:paraId="1E38DAAB"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4D20F2" w:rsidP="005459B7" w:rsidRDefault="003947E5" w14:paraId="06298B4C" w14:textId="6A810D98"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4D20F2" w:rsidP="0099152C" w:rsidRDefault="005B4A0C" w14:paraId="02D1866E" w14:textId="73AD537E">
      <w:pPr>
        <w:numPr>
          <w:ilvl w:val="0"/>
          <w:numId w:val="39"/>
        </w:numPr>
        <w:rPr>
          <w:sz w:val="20"/>
          <w:szCs w:val="20"/>
          <w:lang w:val="en-US"/>
        </w:rPr>
      </w:pPr>
      <w:r>
        <w:t>[3:11] Ni nini kilichotukia Petro, Yohana, na yule mtu aliyeponywa walipoingia katika Ua wa Sulemani katika hekalu?</w:t>
      </w:r>
    </w:p>
    <w:p w:rsidRPr="007B69FD" w:rsidR="004D20F2" w:rsidP="62F4E0FE" w:rsidRDefault="004D20F2" w14:paraId="3B1ED6B2" w14:textId="77777777" w14:noSpellErr="1">
      <w:pPr>
        <w:ind w:left="720"/>
        <w:rPr>
          <w:sz w:val="20"/>
          <w:szCs w:val="20"/>
          <w:lang w:val="en-US"/>
        </w:rPr>
      </w:pPr>
      <w:r w:rsidRPr="62F4E0FE" w:rsidR="62F4E0FE">
        <w:rPr>
          <w:lang w:val="en-US"/>
        </w:rPr>
        <w:t>Walikuwa</w:t>
      </w:r>
      <w:r w:rsidRPr="62F4E0FE" w:rsidR="62F4E0FE">
        <w:rPr>
          <w:lang w:val="en-US"/>
        </w:rPr>
        <w:t xml:space="preserve"> </w:t>
      </w:r>
      <w:r w:rsidRPr="62F4E0FE" w:rsidR="62F4E0FE">
        <w:rPr>
          <w:lang w:val="en-US"/>
        </w:rPr>
        <w:t>wamezungukwa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waliokuwa</w:t>
      </w:r>
      <w:r w:rsidRPr="62F4E0FE" w:rsidR="62F4E0FE">
        <w:rPr>
          <w:lang w:val="en-US"/>
        </w:rPr>
        <w:t xml:space="preserve"> </w:t>
      </w:r>
      <w:r w:rsidRPr="62F4E0FE" w:rsidR="62F4E0FE">
        <w:rPr>
          <w:lang w:val="en-US"/>
        </w:rPr>
        <w:t>wameshangazwa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uponyaji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kilema</w:t>
      </w:r>
      <w:r w:rsidRPr="62F4E0FE" w:rsidR="62F4E0FE">
        <w:rPr>
          <w:lang w:val="en-US"/>
        </w:rPr>
        <w:t>.</w:t>
      </w:r>
    </w:p>
    <w:p w:rsidRPr="007B69FD" w:rsidR="004D20F2" w:rsidP="004D20F2" w:rsidRDefault="004D20F2" w14:paraId="291F2F01" w14:textId="77777777">
      <w:pPr>
        <w:rPr>
          <w:sz w:val="20"/>
          <w:szCs w:val="20"/>
        </w:rPr>
      </w:pPr>
      <w:r/>
    </w:p>
    <w:p w:rsidRPr="007B69FD" w:rsidR="004D20F2" w:rsidP="62F4E0FE" w:rsidRDefault="005B4A0C" w14:paraId="2C5AF6A8" w14:textId="5B690F91" w14:noSpellErr="1">
      <w:pPr>
        <w:numPr>
          <w:ilvl w:val="0"/>
          <w:numId w:val="39"/>
        </w:numPr>
        <w:rPr>
          <w:sz w:val="20"/>
          <w:szCs w:val="20"/>
          <w:lang w:val="en-US"/>
        </w:rPr>
      </w:pPr>
      <w:r w:rsidRPr="62F4E0FE" w:rsidR="62F4E0FE">
        <w:rPr>
          <w:lang w:val="en-US"/>
        </w:rPr>
        <w:t xml:space="preserve">[3:12]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w:t>
      </w:r>
      <w:r w:rsidRPr="62F4E0FE" w:rsidR="62F4E0FE">
        <w:rPr>
          <w:lang w:val="en-US"/>
        </w:rPr>
        <w:t xml:space="preserve"> Petro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12, </w:t>
      </w:r>
      <w:r w:rsidRPr="62F4E0FE" w:rsidR="62F4E0FE">
        <w:rPr>
          <w:lang w:val="en-US"/>
        </w:rPr>
        <w:t>unafikiri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waliamini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muujiza</w:t>
      </w:r>
      <w:r w:rsidRPr="62F4E0FE" w:rsidR="62F4E0FE">
        <w:rPr>
          <w:lang w:val="en-US"/>
        </w:rPr>
        <w:t xml:space="preserve"> </w:t>
      </w:r>
      <w:r w:rsidRPr="62F4E0FE" w:rsidR="62F4E0FE">
        <w:rPr>
          <w:lang w:val="en-US"/>
        </w:rPr>
        <w:t>huo</w:t>
      </w:r>
      <w:r w:rsidRPr="62F4E0FE" w:rsidR="62F4E0FE">
        <w:rPr>
          <w:lang w:val="en-US"/>
        </w:rPr>
        <w:t>?</w:t>
      </w:r>
    </w:p>
    <w:p w:rsidRPr="007B69FD" w:rsidR="004D20F2" w:rsidP="48114252" w:rsidRDefault="004D20F2" w14:paraId="38B554D6" w14:textId="6FF5EB3B">
      <w:pPr>
        <w:ind w:left="720"/>
        <w:rPr>
          <w:sz w:val="20"/>
          <w:szCs w:val="20"/>
          <w:lang w:val="en-US"/>
        </w:rPr>
      </w:pPr>
      <w:r>
        <w:t>Yaonekana walifikiri kwamba Petro na Yohana walimponya mtu huyo kwa nguvu zao wenyewe.</w:t>
      </w:r>
    </w:p>
    <w:p w:rsidRPr="007B69FD" w:rsidR="004D20F2" w:rsidP="004D20F2" w:rsidRDefault="004D20F2" w14:paraId="1F846C5D" w14:textId="77777777">
      <w:pPr>
        <w:rPr>
          <w:sz w:val="20"/>
          <w:szCs w:val="20"/>
        </w:rPr>
      </w:pPr>
      <w:r/>
    </w:p>
    <w:p w:rsidRPr="007B69FD" w:rsidR="004D20F2" w:rsidP="62F4E0FE" w:rsidRDefault="005B4A0C" w14:paraId="363DDE5D" w14:textId="6887252F" w14:noSpellErr="1">
      <w:pPr>
        <w:numPr>
          <w:ilvl w:val="0"/>
          <w:numId w:val="39"/>
        </w:numPr>
        <w:rPr>
          <w:sz w:val="20"/>
          <w:szCs w:val="20"/>
          <w:lang w:val="en-US"/>
        </w:rPr>
      </w:pPr>
      <w:r w:rsidRPr="62F4E0FE" w:rsidR="62F4E0FE">
        <w:rPr>
          <w:lang w:val="en-US"/>
        </w:rPr>
        <w:t xml:space="preserve">[3:13] Petro </w:t>
      </w:r>
      <w:r w:rsidRPr="62F4E0FE" w:rsidR="62F4E0FE">
        <w:rPr>
          <w:lang w:val="en-US"/>
        </w:rPr>
        <w:t>alisema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wa</w:t>
      </w:r>
      <w:r w:rsidRPr="62F4E0FE" w:rsidR="62F4E0FE">
        <w:rPr>
          <w:lang w:val="en-US"/>
        </w:rPr>
        <w:t xml:space="preserve"> Abrahamu, </w:t>
      </w:r>
      <w:r w:rsidRPr="62F4E0FE" w:rsidR="62F4E0FE">
        <w:rPr>
          <w:lang w:val="en-US"/>
        </w:rPr>
        <w:t>Isaka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Yakobo</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amefanya</w:t>
      </w:r>
      <w:r w:rsidRPr="62F4E0FE" w:rsidR="62F4E0FE">
        <w:rPr>
          <w:lang w:val="en-US"/>
        </w:rPr>
        <w:t xml:space="preserve"> </w:t>
      </w:r>
      <w:r w:rsidRPr="62F4E0FE" w:rsidR="62F4E0FE">
        <w:rPr>
          <w:lang w:val="en-US"/>
        </w:rPr>
        <w:t>nini</w:t>
      </w:r>
      <w:r w:rsidRPr="62F4E0FE" w:rsidR="62F4E0FE">
        <w:rPr>
          <w:lang w:val="en-US"/>
        </w:rPr>
        <w:t>?</w:t>
      </w:r>
    </w:p>
    <w:p w:rsidRPr="007B69FD" w:rsidR="004D20F2" w:rsidP="62F4E0FE" w:rsidRDefault="004D20F2" w14:paraId="7E88608F" w14:textId="77777777" w14:noSpellErr="1">
      <w:pPr>
        <w:ind w:left="720"/>
        <w:rPr>
          <w:sz w:val="20"/>
          <w:szCs w:val="20"/>
          <w:lang w:val="en-US"/>
        </w:rPr>
      </w:pPr>
      <w:r w:rsidRPr="62F4E0FE" w:rsidR="62F4E0FE">
        <w:rPr>
          <w:lang w:val="en-US"/>
        </w:rPr>
        <w:t xml:space="preserve">Petro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amemtukuza</w:t>
      </w:r>
      <w:r w:rsidRPr="62F4E0FE" w:rsidR="62F4E0FE">
        <w:rPr>
          <w:lang w:val="en-US"/>
        </w:rPr>
        <w:t xml:space="preserve"> </w:t>
      </w:r>
      <w:r w:rsidRPr="62F4E0FE" w:rsidR="62F4E0FE">
        <w:rPr>
          <w:lang w:val="en-US"/>
        </w:rPr>
        <w:t>mtumishi</w:t>
      </w:r>
      <w:r w:rsidRPr="62F4E0FE" w:rsidR="62F4E0FE">
        <w:rPr>
          <w:lang w:val="en-US"/>
        </w:rPr>
        <w:t xml:space="preserve"> wake Yesu.</w:t>
      </w:r>
    </w:p>
    <w:p w:rsidRPr="007B69FD" w:rsidR="004D20F2" w:rsidP="004D20F2" w:rsidRDefault="004D20F2" w14:paraId="50ED58CA" w14:textId="77777777">
      <w:pPr>
        <w:rPr>
          <w:sz w:val="20"/>
          <w:szCs w:val="20"/>
        </w:rPr>
      </w:pPr>
      <w:r/>
    </w:p>
    <w:p w:rsidRPr="007B69FD" w:rsidR="004D20F2" w:rsidP="62F4E0FE" w:rsidRDefault="005B4A0C" w14:paraId="3C742D8D" w14:textId="23AA716A" w14:noSpellErr="1">
      <w:pPr>
        <w:numPr>
          <w:ilvl w:val="0"/>
          <w:numId w:val="39"/>
        </w:numPr>
        <w:rPr>
          <w:sz w:val="20"/>
          <w:szCs w:val="20"/>
          <w:lang w:val="en-US"/>
        </w:rPr>
      </w:pPr>
      <w:r w:rsidRPr="62F4E0FE" w:rsidR="62F4E0FE">
        <w:rPr>
          <w:lang w:val="en-US"/>
        </w:rPr>
        <w:t xml:space="preserve">[3:13]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Israeli </w:t>
      </w:r>
      <w:r w:rsidRPr="62F4E0FE" w:rsidR="62F4E0FE">
        <w:rPr>
          <w:lang w:val="en-US"/>
        </w:rPr>
        <w:t>walikuwa</w:t>
      </w:r>
      <w:r w:rsidRPr="62F4E0FE" w:rsidR="62F4E0FE">
        <w:rPr>
          <w:lang w:val="en-US"/>
        </w:rPr>
        <w:t xml:space="preserve"> </w:t>
      </w:r>
      <w:r w:rsidRPr="62F4E0FE" w:rsidR="62F4E0FE">
        <w:rPr>
          <w:lang w:val="en-US"/>
        </w:rPr>
        <w:t>wamemfanyia</w:t>
      </w:r>
      <w:r w:rsidRPr="62F4E0FE" w:rsidR="62F4E0FE">
        <w:rPr>
          <w:lang w:val="en-US"/>
        </w:rPr>
        <w:t xml:space="preserve"> Yesu </w:t>
      </w:r>
      <w:r w:rsidRPr="62F4E0FE" w:rsidR="62F4E0FE">
        <w:rPr>
          <w:lang w:val="en-US"/>
        </w:rPr>
        <w:t>nini</w:t>
      </w:r>
      <w:r w:rsidRPr="62F4E0FE" w:rsidR="62F4E0FE">
        <w:rPr>
          <w:lang w:val="en-US"/>
        </w:rPr>
        <w:t>?</w:t>
      </w:r>
    </w:p>
    <w:p w:rsidRPr="007B69FD" w:rsidR="004D20F2" w:rsidP="62F4E0FE" w:rsidRDefault="004D20F2" w14:paraId="500450D7" w14:textId="49F2D1D7" w14:noSpellErr="1">
      <w:pPr>
        <w:ind w:left="720"/>
        <w:rPr>
          <w:sz w:val="20"/>
          <w:szCs w:val="20"/>
          <w:lang w:val="en-US"/>
        </w:rPr>
      </w:pPr>
      <w:r w:rsidRPr="62F4E0FE" w:rsidR="62F4E0FE">
        <w:rPr>
          <w:lang w:val="en-US"/>
        </w:rPr>
        <w:t>Walikuwa</w:t>
      </w:r>
      <w:r w:rsidRPr="62F4E0FE" w:rsidR="62F4E0FE">
        <w:rPr>
          <w:lang w:val="en-US"/>
        </w:rPr>
        <w:t xml:space="preserve"> </w:t>
      </w:r>
      <w:r w:rsidRPr="62F4E0FE" w:rsidR="62F4E0FE">
        <w:rPr>
          <w:lang w:val="en-US"/>
        </w:rPr>
        <w:t>wamemtia</w:t>
      </w:r>
      <w:r w:rsidRPr="62F4E0FE" w:rsidR="62F4E0FE">
        <w:rPr>
          <w:lang w:val="en-US"/>
        </w:rPr>
        <w:t xml:space="preserve"> </w:t>
      </w:r>
      <w:r w:rsidRPr="62F4E0FE" w:rsidR="62F4E0FE">
        <w:rPr>
          <w:lang w:val="en-US"/>
        </w:rPr>
        <w:t>mikononi</w:t>
      </w:r>
      <w:r w:rsidRPr="62F4E0FE" w:rsidR="62F4E0FE">
        <w:rPr>
          <w:lang w:val="en-US"/>
        </w:rPr>
        <w:t xml:space="preserve"> </w:t>
      </w:r>
      <w:r w:rsidRPr="62F4E0FE" w:rsidR="62F4E0FE">
        <w:rPr>
          <w:lang w:val="en-US"/>
        </w:rPr>
        <w:t>mwa</w:t>
      </w:r>
      <w:r w:rsidRPr="62F4E0FE" w:rsidR="62F4E0FE">
        <w:rPr>
          <w:lang w:val="en-US"/>
        </w:rPr>
        <w:t xml:space="preserve"> Pilato </w:t>
      </w:r>
      <w:r w:rsidRPr="62F4E0FE" w:rsidR="62F4E0FE">
        <w:rPr>
          <w:lang w:val="en-US"/>
        </w:rPr>
        <w:t>ili</w:t>
      </w:r>
      <w:r w:rsidRPr="62F4E0FE" w:rsidR="62F4E0FE">
        <w:rPr>
          <w:lang w:val="en-US"/>
        </w:rPr>
        <w:t xml:space="preserve"> </w:t>
      </w:r>
      <w:r w:rsidRPr="62F4E0FE" w:rsidR="62F4E0FE">
        <w:rPr>
          <w:lang w:val="en-US"/>
        </w:rPr>
        <w:t>auawe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wamemkana</w:t>
      </w:r>
      <w:r w:rsidRPr="62F4E0FE" w:rsidR="62F4E0FE">
        <w:rPr>
          <w:lang w:val="en-US"/>
        </w:rPr>
        <w:t>.</w:t>
      </w:r>
    </w:p>
    <w:p w:rsidRPr="007B69FD" w:rsidR="004D20F2" w:rsidP="004D20F2" w:rsidRDefault="004D20F2" w14:paraId="509E210B" w14:textId="77777777">
      <w:pPr>
        <w:ind w:left="360"/>
        <w:rPr>
          <w:sz w:val="20"/>
          <w:szCs w:val="20"/>
        </w:rPr>
      </w:pPr>
      <w:r/>
    </w:p>
    <w:p w:rsidRPr="007B69FD" w:rsidR="004D20F2" w:rsidP="62F4E0FE" w:rsidRDefault="005B4A0C" w14:paraId="5D669423" w14:textId="5CCDB437" w14:noSpellErr="1">
      <w:pPr>
        <w:numPr>
          <w:ilvl w:val="0"/>
          <w:numId w:val="39"/>
        </w:numPr>
        <w:rPr>
          <w:sz w:val="20"/>
          <w:szCs w:val="20"/>
          <w:lang w:val="en-US"/>
        </w:rPr>
      </w:pPr>
      <w:r w:rsidRPr="62F4E0FE" w:rsidR="62F4E0FE">
        <w:rPr>
          <w:lang w:val="en-US"/>
        </w:rPr>
        <w:t xml:space="preserve">[3:13-14] Yesu </w:t>
      </w:r>
      <w:r w:rsidRPr="62F4E0FE" w:rsidR="62F4E0FE">
        <w:rPr>
          <w:lang w:val="en-US"/>
        </w:rPr>
        <w:t>alikataliwaje</w:t>
      </w:r>
      <w:r w:rsidRPr="62F4E0FE" w:rsidR="62F4E0FE">
        <w:rPr>
          <w:lang w:val="en-US"/>
        </w:rPr>
        <w:t xml:space="preserve"> </w:t>
      </w:r>
      <w:r w:rsidRPr="62F4E0FE" w:rsidR="62F4E0FE">
        <w:rPr>
          <w:lang w:val="en-US"/>
        </w:rPr>
        <w:t>mbele</w:t>
      </w:r>
      <w:r w:rsidRPr="62F4E0FE" w:rsidR="62F4E0FE">
        <w:rPr>
          <w:lang w:val="en-US"/>
        </w:rPr>
        <w:t xml:space="preserve"> </w:t>
      </w:r>
      <w:r w:rsidRPr="62F4E0FE" w:rsidR="62F4E0FE">
        <w:rPr>
          <w:lang w:val="en-US"/>
        </w:rPr>
        <w:t>ya</w:t>
      </w:r>
      <w:r w:rsidRPr="62F4E0FE" w:rsidR="62F4E0FE">
        <w:rPr>
          <w:lang w:val="en-US"/>
        </w:rPr>
        <w:t xml:space="preserve"> Pilato?</w:t>
      </w:r>
    </w:p>
    <w:p w:rsidRPr="007B69FD" w:rsidR="004D20F2" w:rsidP="62F4E0FE" w:rsidRDefault="004D20F2" w14:paraId="434DE732" w14:textId="77777777" w14:noSpellErr="1">
      <w:pPr>
        <w:ind w:left="720"/>
        <w:rPr>
          <w:sz w:val="20"/>
          <w:szCs w:val="20"/>
          <w:lang w:val="en-US"/>
        </w:rPr>
      </w:pPr>
      <w:r w:rsidRPr="62F4E0FE" w:rsidR="62F4E0FE">
        <w:rPr>
          <w:lang w:val="en-US"/>
        </w:rPr>
        <w:t xml:space="preserve">Pilato </w:t>
      </w:r>
      <w:r w:rsidRPr="62F4E0FE" w:rsidR="62F4E0FE">
        <w:rPr>
          <w:lang w:val="en-US"/>
        </w:rPr>
        <w:t>alikuwa</w:t>
      </w:r>
      <w:r w:rsidRPr="62F4E0FE" w:rsidR="62F4E0FE">
        <w:rPr>
          <w:lang w:val="en-US"/>
        </w:rPr>
        <w:t xml:space="preserve"> </w:t>
      </w:r>
      <w:r w:rsidRPr="62F4E0FE" w:rsidR="62F4E0FE">
        <w:rPr>
          <w:lang w:val="en-US"/>
        </w:rPr>
        <w:t>karibu</w:t>
      </w:r>
      <w:r w:rsidRPr="62F4E0FE" w:rsidR="62F4E0FE">
        <w:rPr>
          <w:lang w:val="en-US"/>
        </w:rPr>
        <w:t xml:space="preserve"> </w:t>
      </w:r>
      <w:r w:rsidRPr="62F4E0FE" w:rsidR="62F4E0FE">
        <w:rPr>
          <w:lang w:val="en-US"/>
        </w:rPr>
        <w:t>kumweka</w:t>
      </w:r>
      <w:r w:rsidRPr="62F4E0FE" w:rsidR="62F4E0FE">
        <w:rPr>
          <w:lang w:val="en-US"/>
        </w:rPr>
        <w:t xml:space="preserve"> Yesu </w:t>
      </w:r>
      <w:r w:rsidRPr="62F4E0FE" w:rsidR="62F4E0FE">
        <w:rPr>
          <w:lang w:val="en-US"/>
        </w:rPr>
        <w:t>huru</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waliamua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muuaji</w:t>
      </w:r>
      <w:r w:rsidRPr="62F4E0FE" w:rsidR="62F4E0FE">
        <w:rPr>
          <w:lang w:val="en-US"/>
        </w:rPr>
        <w:t xml:space="preserve"> </w:t>
      </w:r>
      <w:r w:rsidRPr="62F4E0FE" w:rsidR="62F4E0FE">
        <w:rPr>
          <w:lang w:val="en-US"/>
        </w:rPr>
        <w:t>aachiliwe</w:t>
      </w:r>
      <w:r w:rsidRPr="62F4E0FE" w:rsidR="62F4E0FE">
        <w:rPr>
          <w:lang w:val="en-US"/>
        </w:rPr>
        <w:t xml:space="preserve"> </w:t>
      </w:r>
      <w:r w:rsidRPr="62F4E0FE" w:rsidR="62F4E0FE">
        <w:rPr>
          <w:lang w:val="en-US"/>
        </w:rPr>
        <w:t>badala</w:t>
      </w:r>
      <w:r w:rsidRPr="62F4E0FE" w:rsidR="62F4E0FE">
        <w:rPr>
          <w:lang w:val="en-US"/>
        </w:rPr>
        <w:t xml:space="preserve"> </w:t>
      </w:r>
      <w:r w:rsidRPr="62F4E0FE" w:rsidR="62F4E0FE">
        <w:rPr>
          <w:lang w:val="en-US"/>
        </w:rPr>
        <w:t>yake</w:t>
      </w:r>
      <w:r w:rsidRPr="62F4E0FE" w:rsidR="62F4E0FE">
        <w:rPr>
          <w:lang w:val="en-US"/>
        </w:rPr>
        <w:t>.</w:t>
      </w:r>
    </w:p>
    <w:p w:rsidRPr="007B69FD" w:rsidR="004D20F2" w:rsidP="004D20F2" w:rsidRDefault="004D20F2" w14:paraId="1EAB32E5" w14:textId="77777777">
      <w:pPr>
        <w:rPr>
          <w:sz w:val="20"/>
          <w:szCs w:val="20"/>
        </w:rPr>
      </w:pPr>
      <w:r/>
    </w:p>
    <w:p w:rsidRPr="007B69FD" w:rsidR="004D20F2" w:rsidP="62F4E0FE" w:rsidRDefault="005B4A0C" w14:paraId="28CC4AD8" w14:textId="5A879179" w14:noSpellErr="1">
      <w:pPr>
        <w:numPr>
          <w:ilvl w:val="0"/>
          <w:numId w:val="39"/>
        </w:numPr>
        <w:rPr>
          <w:sz w:val="20"/>
          <w:szCs w:val="20"/>
          <w:lang w:val="en-US"/>
        </w:rPr>
      </w:pPr>
      <w:r w:rsidRPr="62F4E0FE" w:rsidR="62F4E0FE">
        <w:rPr>
          <w:lang w:val="en-US"/>
        </w:rPr>
        <w:t xml:space="preserve">[3:14-15] Petro </w:t>
      </w:r>
      <w:r w:rsidRPr="62F4E0FE" w:rsidR="62F4E0FE">
        <w:rPr>
          <w:lang w:val="en-US"/>
        </w:rPr>
        <w:t>alimwita</w:t>
      </w:r>
      <w:r w:rsidRPr="62F4E0FE" w:rsidR="62F4E0FE">
        <w:rPr>
          <w:lang w:val="en-US"/>
        </w:rPr>
        <w:t xml:space="preserve"> Yesu </w:t>
      </w:r>
      <w:r w:rsidRPr="62F4E0FE" w:rsidR="62F4E0FE">
        <w:rPr>
          <w:lang w:val="en-US"/>
        </w:rPr>
        <w:t>nini</w:t>
      </w:r>
      <w:r w:rsidRPr="62F4E0FE" w:rsidR="62F4E0FE">
        <w:rPr>
          <w:lang w:val="en-US"/>
        </w:rPr>
        <w:t>?</w:t>
      </w:r>
    </w:p>
    <w:p w:rsidRPr="007B69FD" w:rsidR="004D20F2" w:rsidP="62F4E0FE" w:rsidRDefault="004D20F2" w14:paraId="405FF72B" w14:textId="77777777" w14:noSpellErr="1">
      <w:pPr>
        <w:ind w:left="720"/>
        <w:rPr>
          <w:sz w:val="20"/>
          <w:szCs w:val="20"/>
          <w:lang w:val="en-US"/>
        </w:rPr>
      </w:pPr>
      <w:r w:rsidRPr="62F4E0FE" w:rsidR="62F4E0FE">
        <w:rPr>
          <w:lang w:val="en-US"/>
        </w:rPr>
        <w:t>Alimwita</w:t>
      </w:r>
      <w:r w:rsidRPr="62F4E0FE" w:rsidR="62F4E0FE">
        <w:rPr>
          <w:lang w:val="en-US"/>
        </w:rPr>
        <w:t xml:space="preserve"> Yesu </w:t>
      </w:r>
      <w:r w:rsidRPr="62F4E0FE" w:rsidR="62F4E0FE">
        <w:rPr>
          <w:lang w:val="en-US"/>
        </w:rPr>
        <w:t>Mtakatifu</w:t>
      </w:r>
      <w:r w:rsidRPr="62F4E0FE" w:rsidR="62F4E0FE">
        <w:rPr>
          <w:lang w:val="en-US"/>
        </w:rPr>
        <w:t xml:space="preserve"> </w:t>
      </w:r>
      <w:r w:rsidRPr="62F4E0FE" w:rsidR="62F4E0FE">
        <w:rPr>
          <w:lang w:val="en-US"/>
        </w:rPr>
        <w:t>na</w:t>
      </w:r>
      <w:r w:rsidRPr="62F4E0FE" w:rsidR="62F4E0FE">
        <w:rPr>
          <w:lang w:val="en-US"/>
        </w:rPr>
        <w:t xml:space="preserve"> Mwenye Haki </w:t>
      </w:r>
      <w:r w:rsidRPr="62F4E0FE" w:rsidR="62F4E0FE">
        <w:rPr>
          <w:lang w:val="en-US"/>
        </w:rPr>
        <w:t>na</w:t>
      </w:r>
      <w:r w:rsidRPr="62F4E0FE" w:rsidR="62F4E0FE">
        <w:rPr>
          <w:lang w:val="en-US"/>
        </w:rPr>
        <w:t xml:space="preserve"> </w:t>
      </w:r>
      <w:r w:rsidRPr="62F4E0FE" w:rsidR="62F4E0FE">
        <w:rPr>
          <w:lang w:val="en-US"/>
        </w:rPr>
        <w:t>chanzo</w:t>
      </w:r>
      <w:r w:rsidRPr="62F4E0FE" w:rsidR="62F4E0FE">
        <w:rPr>
          <w:lang w:val="en-US"/>
        </w:rPr>
        <w:t xml:space="preserve"> cha </w:t>
      </w:r>
      <w:r w:rsidRPr="62F4E0FE" w:rsidR="62F4E0FE">
        <w:rPr>
          <w:lang w:val="en-US"/>
        </w:rPr>
        <w:t>uhai</w:t>
      </w:r>
      <w:r w:rsidRPr="62F4E0FE" w:rsidR="62F4E0FE">
        <w:rPr>
          <w:lang w:val="en-US"/>
        </w:rPr>
        <w:t>.</w:t>
      </w:r>
    </w:p>
    <w:p w:rsidRPr="007B69FD" w:rsidR="004D20F2" w:rsidP="004D20F2" w:rsidRDefault="004D20F2" w14:paraId="3C99F707" w14:textId="77777777">
      <w:pPr>
        <w:rPr>
          <w:sz w:val="20"/>
          <w:szCs w:val="20"/>
        </w:rPr>
      </w:pPr>
      <w:r/>
    </w:p>
    <w:p w:rsidRPr="007B69FD" w:rsidR="004D20F2" w:rsidP="62F4E0FE" w:rsidRDefault="005B4A0C" w14:paraId="79A6892D" w14:textId="1DE4B397" w14:noSpellErr="1">
      <w:pPr>
        <w:numPr>
          <w:ilvl w:val="0"/>
          <w:numId w:val="39"/>
        </w:numPr>
        <w:rPr>
          <w:sz w:val="20"/>
          <w:szCs w:val="20"/>
          <w:lang w:val="en-US"/>
        </w:rPr>
      </w:pPr>
      <w:r w:rsidRPr="62F4E0FE" w:rsidR="62F4E0FE">
        <w:rPr>
          <w:lang w:val="en-US"/>
        </w:rPr>
        <w:t xml:space="preserve">[3:15] </w:t>
      </w:r>
      <w:r w:rsidRPr="62F4E0FE" w:rsidR="62F4E0FE">
        <w:rPr>
          <w:lang w:val="en-US"/>
        </w:rPr>
        <w:t>Mungu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amemfanyia</w:t>
      </w:r>
      <w:r w:rsidRPr="62F4E0FE" w:rsidR="62F4E0FE">
        <w:rPr>
          <w:lang w:val="en-US"/>
        </w:rPr>
        <w:t xml:space="preserve"> Yesu </w:t>
      </w:r>
      <w:r w:rsidRPr="62F4E0FE" w:rsidR="62F4E0FE">
        <w:rPr>
          <w:lang w:val="en-US"/>
        </w:rPr>
        <w:t>nini</w:t>
      </w:r>
      <w:r w:rsidRPr="62F4E0FE" w:rsidR="62F4E0FE">
        <w:rPr>
          <w:lang w:val="en-US"/>
        </w:rPr>
        <w:t>?</w:t>
      </w:r>
    </w:p>
    <w:p w:rsidRPr="007B69FD" w:rsidR="004D20F2" w:rsidP="62F4E0FE" w:rsidRDefault="004D20F2" w14:paraId="04E9880D" w14:textId="61E55661" w14:noSpellErr="1">
      <w:pPr>
        <w:rPr>
          <w:sz w:val="20"/>
          <w:szCs w:val="20"/>
          <w:lang w:val="en-US"/>
        </w:rPr>
      </w:pPr>
      <w:r w:rsidRPr="62F4E0FE" w:rsidR="62F4E0FE">
        <w:rPr>
          <w:lang w:val="en-US"/>
        </w:rPr>
        <w:t>Mungu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amemfufua</w:t>
      </w:r>
      <w:r w:rsidRPr="62F4E0FE" w:rsidR="62F4E0FE">
        <w:rPr>
          <w:lang w:val="en-US"/>
        </w:rPr>
        <w:t xml:space="preserve"> Yesu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wafu</w:t>
      </w:r>
      <w:r w:rsidRPr="62F4E0FE" w:rsidR="62F4E0FE">
        <w:rPr>
          <w:lang w:val="en-US"/>
        </w:rPr>
        <w:t>.</w:t>
      </w:r>
    </w:p>
    <w:p w:rsidRPr="007B69FD" w:rsidR="004D20F2" w:rsidP="004D20F2" w:rsidRDefault="004D20F2" w14:paraId="0E150237" w14:textId="77777777">
      <w:pPr>
        <w:rPr>
          <w:sz w:val="20"/>
          <w:szCs w:val="20"/>
        </w:rPr>
      </w:pPr>
      <w:r/>
    </w:p>
    <w:p w:rsidRPr="007B69FD" w:rsidR="004D20F2" w:rsidP="62F4E0FE" w:rsidRDefault="005B4A0C" w14:paraId="5702A0E4" w14:textId="362FAC64" w14:noSpellErr="1">
      <w:pPr>
        <w:numPr>
          <w:ilvl w:val="0"/>
          <w:numId w:val="39"/>
        </w:numPr>
        <w:rPr>
          <w:sz w:val="20"/>
          <w:szCs w:val="20"/>
          <w:lang w:val="en-US"/>
        </w:rPr>
      </w:pPr>
      <w:r w:rsidRPr="62F4E0FE" w:rsidR="62F4E0FE">
        <w:rPr>
          <w:lang w:val="en-US"/>
        </w:rPr>
        <w:t xml:space="preserve">[3:16, NW] Petro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kilichomfanya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aliye</w:t>
      </w:r>
      <w:r w:rsidRPr="62F4E0FE" w:rsidR="62F4E0FE">
        <w:rPr>
          <w:lang w:val="en-US"/>
        </w:rPr>
        <w:t xml:space="preserve"> </w:t>
      </w:r>
      <w:r w:rsidRPr="62F4E0FE" w:rsidR="62F4E0FE">
        <w:rPr>
          <w:lang w:val="en-US"/>
        </w:rPr>
        <w:t>kilema</w:t>
      </w:r>
      <w:r w:rsidRPr="62F4E0FE" w:rsidR="62F4E0FE">
        <w:rPr>
          <w:lang w:val="en-US"/>
        </w:rPr>
        <w:t xml:space="preserve"> awe </w:t>
      </w:r>
      <w:r w:rsidRPr="62F4E0FE" w:rsidR="62F4E0FE">
        <w:rPr>
          <w:lang w:val="en-US"/>
        </w:rPr>
        <w:t>na</w:t>
      </w:r>
      <w:r w:rsidRPr="62F4E0FE" w:rsidR="62F4E0FE">
        <w:rPr>
          <w:lang w:val="en-US"/>
        </w:rPr>
        <w:t xml:space="preserve"> </w:t>
      </w:r>
      <w:r w:rsidRPr="62F4E0FE" w:rsidR="62F4E0FE">
        <w:rPr>
          <w:lang w:val="en-US"/>
        </w:rPr>
        <w:t>nguvu</w:t>
      </w:r>
      <w:r w:rsidRPr="62F4E0FE" w:rsidR="62F4E0FE">
        <w:rPr>
          <w:lang w:val="en-US"/>
        </w:rPr>
        <w:t>?</w:t>
      </w:r>
    </w:p>
    <w:p w:rsidRPr="007B69FD" w:rsidR="004D20F2" w:rsidP="62F4E0FE" w:rsidRDefault="004D20F2" w14:paraId="1AE32B6A" w14:textId="77777777" w14:noSpellErr="1">
      <w:pPr>
        <w:ind w:left="720"/>
        <w:rPr>
          <w:sz w:val="20"/>
          <w:szCs w:val="20"/>
          <w:lang w:val="en-US"/>
        </w:rPr>
      </w:pPr>
      <w:r w:rsidRPr="62F4E0FE" w:rsidR="62F4E0FE">
        <w:rPr>
          <w:lang w:val="en-US"/>
        </w:rPr>
        <w:t xml:space="preserve">Imani </w:t>
      </w:r>
      <w:r w:rsidRPr="62F4E0FE" w:rsidR="62F4E0FE">
        <w:rPr>
          <w:lang w:val="en-US"/>
        </w:rPr>
        <w:t>katika</w:t>
      </w:r>
      <w:r w:rsidRPr="62F4E0FE" w:rsidR="62F4E0FE">
        <w:rPr>
          <w:lang w:val="en-US"/>
        </w:rPr>
        <w:t xml:space="preserve"> </w:t>
      </w:r>
      <w:r w:rsidRPr="62F4E0FE" w:rsidR="62F4E0FE">
        <w:rPr>
          <w:lang w:val="en-US"/>
        </w:rPr>
        <w:t>jina</w:t>
      </w:r>
      <w:r w:rsidRPr="62F4E0FE" w:rsidR="62F4E0FE">
        <w:rPr>
          <w:lang w:val="en-US"/>
        </w:rPr>
        <w:t xml:space="preserve"> la Yesu </w:t>
      </w:r>
      <w:r w:rsidRPr="62F4E0FE" w:rsidR="62F4E0FE">
        <w:rPr>
          <w:lang w:val="en-US"/>
        </w:rPr>
        <w:t>ilimfanya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awe </w:t>
      </w:r>
      <w:r w:rsidRPr="62F4E0FE" w:rsidR="62F4E0FE">
        <w:rPr>
          <w:lang w:val="en-US"/>
        </w:rPr>
        <w:t>na</w:t>
      </w:r>
      <w:r w:rsidRPr="62F4E0FE" w:rsidR="62F4E0FE">
        <w:rPr>
          <w:lang w:val="en-US"/>
        </w:rPr>
        <w:t xml:space="preserve"> </w:t>
      </w:r>
      <w:r w:rsidRPr="62F4E0FE" w:rsidR="62F4E0FE">
        <w:rPr>
          <w:lang w:val="en-US"/>
        </w:rPr>
        <w:t>nguvu</w:t>
      </w:r>
      <w:r w:rsidRPr="62F4E0FE" w:rsidR="62F4E0FE">
        <w:rPr>
          <w:lang w:val="en-US"/>
        </w:rPr>
        <w:t>.</w:t>
      </w:r>
    </w:p>
    <w:p w:rsidRPr="007B69FD" w:rsidR="004D20F2" w:rsidP="62F4E0FE" w:rsidRDefault="005459B7" w14:paraId="18053A28" w14:textId="5CD613F6" w14:noSpellErr="1">
      <w:pPr>
        <w:pStyle w:val="Continuedline"/>
        <w:rPr>
          <w:lang w:val="en-US"/>
        </w:rPr>
      </w:pPr>
      <w:r w:rsidRPr="62F4E0FE" w:rsidR="62F4E0FE">
        <w:rPr>
          <w:lang w:val="en-US"/>
        </w:rPr>
        <w:t>Matendo</w:t>
      </w:r>
      <w:r w:rsidRPr="62F4E0FE" w:rsidR="62F4E0FE">
        <w:rPr>
          <w:lang w:val="en-US"/>
        </w:rPr>
        <w:t xml:space="preserve"> 3:11-16 </w:t>
      </w:r>
      <w:r w:rsidRPr="62F4E0FE" w:rsidR="62F4E0FE">
        <w:rPr>
          <w:lang w:val="en-US"/>
        </w:rPr>
        <w:t>iliendelea</w:t>
      </w:r>
    </w:p>
    <w:p w:rsidRPr="007B69FD" w:rsidR="004D20F2" w:rsidP="62F4E0FE" w:rsidRDefault="005B4A0C" w14:paraId="1B94D04C" w14:textId="5DF55A68" w14:noSpellErr="1">
      <w:pPr>
        <w:numPr>
          <w:ilvl w:val="0"/>
          <w:numId w:val="39"/>
        </w:numPr>
        <w:rPr>
          <w:sz w:val="20"/>
          <w:szCs w:val="20"/>
          <w:lang w:val="en-US"/>
        </w:rPr>
      </w:pPr>
      <w:r w:rsidRPr="62F4E0FE" w:rsidR="62F4E0FE">
        <w:rPr>
          <w:lang w:val="en-US"/>
        </w:rPr>
        <w:t xml:space="preserve">[3:16, NW] Petro </w:t>
      </w:r>
      <w:r w:rsidRPr="62F4E0FE" w:rsidR="62F4E0FE">
        <w:rPr>
          <w:lang w:val="en-US"/>
        </w:rPr>
        <w:t>alisema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kilichokuwa</w:t>
      </w:r>
      <w:r w:rsidRPr="62F4E0FE" w:rsidR="62F4E0FE">
        <w:rPr>
          <w:lang w:val="en-US"/>
        </w:rPr>
        <w:t xml:space="preserve"> </w:t>
      </w:r>
      <w:r w:rsidRPr="62F4E0FE" w:rsidR="62F4E0FE">
        <w:rPr>
          <w:lang w:val="en-US"/>
        </w:rPr>
        <w:t>kimempa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afya</w:t>
      </w:r>
      <w:r w:rsidRPr="62F4E0FE" w:rsidR="62F4E0FE">
        <w:rPr>
          <w:lang w:val="en-US"/>
        </w:rPr>
        <w:t xml:space="preserve"> </w:t>
      </w:r>
      <w:r w:rsidRPr="62F4E0FE" w:rsidR="62F4E0FE">
        <w:rPr>
          <w:lang w:val="en-US"/>
        </w:rPr>
        <w:t>kamilifu</w:t>
      </w:r>
      <w:r w:rsidRPr="62F4E0FE" w:rsidR="62F4E0FE">
        <w:rPr>
          <w:lang w:val="en-US"/>
        </w:rPr>
        <w:t>?</w:t>
      </w:r>
    </w:p>
    <w:p w:rsidRPr="007B69FD" w:rsidR="004D20F2" w:rsidP="62F4E0FE" w:rsidRDefault="004D20F2" w14:paraId="3707BD31" w14:textId="568E9627" w14:noSpellErr="1">
      <w:pPr>
        <w:ind w:left="720"/>
        <w:rPr>
          <w:sz w:val="20"/>
          <w:szCs w:val="20"/>
          <w:lang w:val="en-US"/>
        </w:rPr>
      </w:pPr>
      <w:r w:rsidRPr="62F4E0FE" w:rsidR="62F4E0FE">
        <w:rPr>
          <w:lang w:val="en-US"/>
        </w:rPr>
        <w:t xml:space="preserve">Imani </w:t>
      </w:r>
      <w:r w:rsidRPr="62F4E0FE" w:rsidR="62F4E0FE">
        <w:rPr>
          <w:lang w:val="en-US"/>
        </w:rPr>
        <w:t>inayokuja</w:t>
      </w:r>
      <w:r w:rsidRPr="62F4E0FE" w:rsidR="62F4E0FE">
        <w:rPr>
          <w:lang w:val="en-US"/>
        </w:rPr>
        <w:t xml:space="preserve"> </w:t>
      </w:r>
      <w:r w:rsidRPr="62F4E0FE" w:rsidR="62F4E0FE">
        <w:rPr>
          <w:lang w:val="en-US"/>
        </w:rPr>
        <w:t>kupitia</w:t>
      </w:r>
      <w:r w:rsidRPr="62F4E0FE" w:rsidR="62F4E0FE">
        <w:rPr>
          <w:lang w:val="en-US"/>
        </w:rPr>
        <w:t xml:space="preserve"> Yesu </w:t>
      </w:r>
      <w:r w:rsidRPr="62F4E0FE" w:rsidR="62F4E0FE">
        <w:rPr>
          <w:lang w:val="en-US"/>
        </w:rPr>
        <w:t>ilimpa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afya</w:t>
      </w:r>
      <w:r w:rsidRPr="62F4E0FE" w:rsidR="62F4E0FE">
        <w:rPr>
          <w:lang w:val="en-US"/>
        </w:rPr>
        <w:t xml:space="preserve"> </w:t>
      </w:r>
      <w:r w:rsidRPr="62F4E0FE" w:rsidR="62F4E0FE">
        <w:rPr>
          <w:lang w:val="en-US"/>
        </w:rPr>
        <w:t>kamilifu</w:t>
      </w:r>
      <w:r w:rsidRPr="62F4E0FE" w:rsidR="62F4E0FE">
        <w:rPr>
          <w:lang w:val="en-US"/>
        </w:rPr>
        <w:t>.</w:t>
      </w:r>
    </w:p>
    <w:p w:rsidRPr="007B69FD" w:rsidR="004D20F2" w:rsidP="62F4E0FE" w:rsidRDefault="004D20F2" w14:paraId="3EF1C283"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5459B7" w:rsidRDefault="005459B7" w14:paraId="7C4D1332" w14:textId="77777777">
      <w:pPr>
        <w:spacing w:line="240" w:lineRule="auto"/>
        <w:rPr>
          <w:sz w:val="40"/>
          <w:szCs w:val="44"/>
        </w:rPr>
      </w:pPr>
      <w:r/>
    </w:p>
    <w:p w:rsidRPr="007B69FD" w:rsidR="00EB7BB3" w:rsidP="62F4E0FE" w:rsidRDefault="00EB7BB3" w14:paraId="3F5838BF" w14:textId="1BC8AACC" w14:noSpellErr="1">
      <w:pPr>
        <w:pStyle w:val="Heading1"/>
        <w:keepNext w:val="0"/>
        <w:keepLines w:val="0"/>
        <w:spacing w:before="480"/>
        <w:rPr>
          <w:b w:val="1"/>
          <w:bCs w:val="1"/>
          <w:lang w:val="en-US"/>
        </w:rPr>
      </w:pPr>
      <w:r w:rsidRPr="62F4E0FE" w:rsidR="62F4E0FE">
        <w:rPr>
          <w:lang w:val="en-US"/>
        </w:rPr>
        <w:t>Matendo</w:t>
      </w:r>
      <w:r w:rsidRPr="62F4E0FE" w:rsidR="62F4E0FE">
        <w:rPr>
          <w:lang w:val="en-US"/>
        </w:rPr>
        <w:t xml:space="preserve"> 4:23-31</w:t>
      </w:r>
    </w:p>
    <w:p w:rsidRPr="007B69FD" w:rsidR="00EB7BB3" w:rsidP="005459B7" w:rsidRDefault="00EB7BB3" w14:paraId="3685C709" w14:textId="138DFA89" w14:noSpellErr="1">
      <w:pPr>
        <w:pStyle w:val="Background"/>
      </w:pPr>
      <w:r w:rsidRPr="62F4E0FE" w:rsidR="62F4E0FE">
        <w:rPr>
          <w:lang w:val="en-US"/>
        </w:rPr>
        <w:t xml:space="preserve">Historia: Katika </w:t>
      </w:r>
      <w:r w:rsidRPr="62F4E0FE" w:rsidR="62F4E0FE">
        <w:rPr>
          <w:lang w:val="en-US"/>
        </w:rPr>
        <w:t>Matendo</w:t>
      </w:r>
      <w:r w:rsidRPr="62F4E0FE" w:rsidR="62F4E0FE">
        <w:rPr>
          <w:lang w:val="en-US"/>
        </w:rPr>
        <w:t xml:space="preserve"> 4:1-22, </w:t>
      </w:r>
      <w:r w:rsidRPr="62F4E0FE" w:rsidR="62F4E0FE">
        <w:rPr>
          <w:lang w:val="en-US"/>
        </w:rPr>
        <w:t>viongozi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kidini</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walikasirika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Petro </w:t>
      </w:r>
      <w:r w:rsidRPr="62F4E0FE" w:rsidR="62F4E0FE">
        <w:rPr>
          <w:lang w:val="en-US"/>
        </w:rPr>
        <w:t>na</w:t>
      </w:r>
      <w:r w:rsidRPr="62F4E0FE" w:rsidR="62F4E0FE">
        <w:rPr>
          <w:lang w:val="en-US"/>
        </w:rPr>
        <w:t xml:space="preserve"> Yohana </w:t>
      </w:r>
      <w:r w:rsidRPr="62F4E0FE" w:rsidR="62F4E0FE">
        <w:rPr>
          <w:lang w:val="en-US"/>
        </w:rPr>
        <w:t>walikuwa</w:t>
      </w:r>
      <w:r w:rsidRPr="62F4E0FE" w:rsidR="62F4E0FE">
        <w:rPr>
          <w:lang w:val="en-US"/>
        </w:rPr>
        <w:t xml:space="preserve"> </w:t>
      </w:r>
      <w:r w:rsidRPr="62F4E0FE" w:rsidR="62F4E0FE">
        <w:rPr>
          <w:lang w:val="en-US"/>
        </w:rPr>
        <w:t>wakifundisha</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amefufuliwa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wafu</w:t>
      </w:r>
      <w:r w:rsidRPr="62F4E0FE" w:rsidR="62F4E0FE">
        <w:rPr>
          <w:lang w:val="en-US"/>
        </w:rPr>
        <w:t xml:space="preserve">. Kwa </w:t>
      </w:r>
      <w:r w:rsidRPr="62F4E0FE" w:rsidR="62F4E0FE">
        <w:rPr>
          <w:lang w:val="en-US"/>
        </w:rPr>
        <w:t>hiyo</w:t>
      </w:r>
      <w:r w:rsidRPr="62F4E0FE" w:rsidR="62F4E0FE">
        <w:rPr>
          <w:lang w:val="en-US"/>
        </w:rPr>
        <w:t xml:space="preserve">, </w:t>
      </w:r>
      <w:r w:rsidRPr="62F4E0FE" w:rsidR="62F4E0FE">
        <w:rPr>
          <w:lang w:val="en-US"/>
        </w:rPr>
        <w:t>walifanya</w:t>
      </w:r>
      <w:r w:rsidRPr="62F4E0FE" w:rsidR="62F4E0FE">
        <w:rPr>
          <w:lang w:val="en-US"/>
        </w:rPr>
        <w:t xml:space="preserve"> </w:t>
      </w:r>
      <w:r w:rsidRPr="62F4E0FE" w:rsidR="62F4E0FE">
        <w:rPr>
          <w:lang w:val="en-US"/>
        </w:rPr>
        <w:t>mkutano</w:t>
      </w:r>
      <w:r w:rsidRPr="62F4E0FE" w:rsidR="62F4E0FE">
        <w:rPr>
          <w:lang w:val="en-US"/>
        </w:rPr>
        <w:t xml:space="preserve"> </w:t>
      </w:r>
      <w:r w:rsidRPr="62F4E0FE" w:rsidR="62F4E0FE">
        <w:rPr>
          <w:lang w:val="en-US"/>
        </w:rPr>
        <w:t>wa</w:t>
      </w:r>
      <w:r w:rsidRPr="62F4E0FE" w:rsidR="62F4E0FE">
        <w:rPr>
          <w:lang w:val="en-US"/>
        </w:rPr>
        <w:t xml:space="preserve"> baraza, </w:t>
      </w:r>
      <w:r w:rsidRPr="62F4E0FE" w:rsidR="62F4E0FE">
        <w:rPr>
          <w:lang w:val="en-US"/>
        </w:rPr>
        <w:t>na</w:t>
      </w:r>
      <w:r w:rsidRPr="62F4E0FE" w:rsidR="62F4E0FE">
        <w:rPr>
          <w:lang w:val="en-US"/>
        </w:rPr>
        <w:t xml:space="preserve"> </w:t>
      </w:r>
      <w:r w:rsidRPr="62F4E0FE" w:rsidR="62F4E0FE">
        <w:rPr>
          <w:lang w:val="en-US"/>
        </w:rPr>
        <w:t>kuwapeleka</w:t>
      </w:r>
      <w:r w:rsidRPr="62F4E0FE" w:rsidR="62F4E0FE">
        <w:rPr>
          <w:lang w:val="en-US"/>
        </w:rPr>
        <w:t xml:space="preserve"> Petro </w:t>
      </w:r>
      <w:r w:rsidRPr="62F4E0FE" w:rsidR="62F4E0FE">
        <w:rPr>
          <w:lang w:val="en-US"/>
        </w:rPr>
        <w:t>na</w:t>
      </w:r>
      <w:r w:rsidRPr="62F4E0FE" w:rsidR="62F4E0FE">
        <w:rPr>
          <w:lang w:val="en-US"/>
        </w:rPr>
        <w:t xml:space="preserve"> Yohana </w:t>
      </w:r>
      <w:r w:rsidRPr="62F4E0FE" w:rsidR="62F4E0FE">
        <w:rPr>
          <w:lang w:val="en-US"/>
        </w:rPr>
        <w:t>mahakamani</w:t>
      </w:r>
      <w:r w:rsidRPr="62F4E0FE" w:rsidR="62F4E0FE">
        <w:rPr>
          <w:lang w:val="en-US"/>
        </w:rPr>
        <w:t xml:space="preserve">. </w:t>
      </w:r>
      <w:r w:rsidRPr="62F4E0FE" w:rsidR="62F4E0FE">
        <w:rPr>
          <w:lang w:val="en-US"/>
        </w:rPr>
        <w:t>Hawakuweza</w:t>
      </w:r>
      <w:r w:rsidRPr="62F4E0FE" w:rsidR="62F4E0FE">
        <w:rPr>
          <w:lang w:val="en-US"/>
        </w:rPr>
        <w:t xml:space="preserve"> </w:t>
      </w:r>
      <w:r w:rsidRPr="62F4E0FE" w:rsidR="62F4E0FE">
        <w:rPr>
          <w:lang w:val="en-US"/>
        </w:rPr>
        <w:t>kupata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kuwaadhibu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wakawaamuru</w:t>
      </w:r>
      <w:r w:rsidRPr="62F4E0FE" w:rsidR="62F4E0FE">
        <w:rPr>
          <w:lang w:val="en-US"/>
        </w:rPr>
        <w:t xml:space="preserve"> </w:t>
      </w:r>
      <w:r w:rsidRPr="62F4E0FE" w:rsidR="62F4E0FE">
        <w:rPr>
          <w:lang w:val="en-US"/>
        </w:rPr>
        <w:t>tu</w:t>
      </w:r>
      <w:r w:rsidRPr="62F4E0FE" w:rsidR="62F4E0FE">
        <w:rPr>
          <w:lang w:val="en-US"/>
        </w:rPr>
        <w:t xml:space="preserve"> </w:t>
      </w:r>
      <w:r w:rsidRPr="62F4E0FE" w:rsidR="62F4E0FE">
        <w:rPr>
          <w:lang w:val="en-US"/>
        </w:rPr>
        <w:t>wasifundishe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jina</w:t>
      </w:r>
      <w:r w:rsidRPr="62F4E0FE" w:rsidR="62F4E0FE">
        <w:rPr>
          <w:lang w:val="en-US"/>
        </w:rPr>
        <w:t xml:space="preserve"> la Yesu, </w:t>
      </w:r>
      <w:r w:rsidRPr="62F4E0FE" w:rsidR="62F4E0FE">
        <w:rPr>
          <w:lang w:val="en-US"/>
        </w:rPr>
        <w:t>kisha</w:t>
      </w:r>
      <w:r w:rsidRPr="62F4E0FE" w:rsidR="62F4E0FE">
        <w:rPr>
          <w:lang w:val="en-US"/>
        </w:rPr>
        <w:t xml:space="preserve"> </w:t>
      </w:r>
      <w:r w:rsidRPr="62F4E0FE" w:rsidR="62F4E0FE">
        <w:rPr>
          <w:lang w:val="en-US"/>
        </w:rPr>
        <w:t>wakawaacha</w:t>
      </w:r>
      <w:r w:rsidRPr="62F4E0FE" w:rsidR="62F4E0FE">
        <w:rPr>
          <w:lang w:val="en-US"/>
        </w:rPr>
        <w:t xml:space="preserve"> </w:t>
      </w:r>
      <w:r w:rsidRPr="62F4E0FE" w:rsidR="62F4E0FE">
        <w:rPr>
          <w:lang w:val="en-US"/>
        </w:rPr>
        <w:t>waende</w:t>
      </w:r>
      <w:r w:rsidRPr="62F4E0FE" w:rsidR="62F4E0FE">
        <w:rPr>
          <w:lang w:val="en-US"/>
        </w:rPr>
        <w:t xml:space="preserve"> </w:t>
      </w:r>
      <w:r w:rsidRPr="62F4E0FE" w:rsidR="62F4E0FE">
        <w:rPr>
          <w:lang w:val="en-US"/>
        </w:rPr>
        <w:t>zao</w:t>
      </w:r>
      <w:r w:rsidRPr="62F4E0FE" w:rsidR="62F4E0FE">
        <w:rPr>
          <w:lang w:val="en-US"/>
        </w:rPr>
        <w:t>.</w:t>
      </w:r>
    </w:p>
    <w:p w:rsidRPr="007B69FD" w:rsidR="00EB7BB3" w:rsidP="005459B7" w:rsidRDefault="00EB7BB3" w14:paraId="45318155" w14:textId="5475D35F" w14:noSpellErr="1">
      <w:pPr>
        <w:pStyle w:val="Background"/>
      </w:pPr>
      <w:r w:rsidRPr="62F4E0FE" w:rsidR="62F4E0FE">
        <w:rPr>
          <w:lang w:val="en-US"/>
        </w:rPr>
        <w:t xml:space="preserve">Katika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wanamtaja</w:t>
      </w:r>
      <w:r w:rsidRPr="62F4E0FE" w:rsidR="62F4E0FE">
        <w:rPr>
          <w:lang w:val="en-US"/>
        </w:rPr>
        <w:t xml:space="preserve"> Daudi. Miaka </w:t>
      </w:r>
      <w:r w:rsidRPr="62F4E0FE" w:rsidR="62F4E0FE">
        <w:rPr>
          <w:lang w:val="en-US"/>
        </w:rPr>
        <w:t>elfu</w:t>
      </w:r>
      <w:r w:rsidRPr="62F4E0FE" w:rsidR="62F4E0FE">
        <w:rPr>
          <w:lang w:val="en-US"/>
        </w:rPr>
        <w:t xml:space="preserve"> </w:t>
      </w:r>
      <w:r w:rsidRPr="62F4E0FE" w:rsidR="62F4E0FE">
        <w:rPr>
          <w:lang w:val="en-US"/>
        </w:rPr>
        <w:t>moja</w:t>
      </w:r>
      <w:r w:rsidRPr="62F4E0FE" w:rsidR="62F4E0FE">
        <w:rPr>
          <w:lang w:val="en-US"/>
        </w:rPr>
        <w:t xml:space="preserve"> </w:t>
      </w:r>
      <w:r w:rsidRPr="62F4E0FE" w:rsidR="62F4E0FE">
        <w:rPr>
          <w:lang w:val="en-US"/>
        </w:rPr>
        <w:t>hivi</w:t>
      </w:r>
      <w:r w:rsidRPr="62F4E0FE" w:rsidR="62F4E0FE">
        <w:rPr>
          <w:lang w:val="en-US"/>
        </w:rPr>
        <w:t xml:space="preserve"> </w:t>
      </w:r>
      <w:r w:rsidRPr="62F4E0FE" w:rsidR="62F4E0FE">
        <w:rPr>
          <w:lang w:val="en-US"/>
        </w:rPr>
        <w:t>kabla</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kuja</w:t>
      </w:r>
      <w:r w:rsidRPr="62F4E0FE" w:rsidR="62F4E0FE">
        <w:rPr>
          <w:lang w:val="en-US"/>
        </w:rPr>
        <w:t xml:space="preserve"> </w:t>
      </w:r>
      <w:r w:rsidRPr="62F4E0FE" w:rsidR="62F4E0FE">
        <w:rPr>
          <w:lang w:val="en-US"/>
        </w:rPr>
        <w:t>duniani</w:t>
      </w:r>
      <w:r w:rsidRPr="62F4E0FE" w:rsidR="62F4E0FE">
        <w:rPr>
          <w:lang w:val="en-US"/>
        </w:rPr>
        <w:t xml:space="preserve">, Daudi </w:t>
      </w:r>
      <w:r w:rsidRPr="62F4E0FE" w:rsidR="62F4E0FE">
        <w:rPr>
          <w:lang w:val="en-US"/>
        </w:rPr>
        <w:t>alikuwa</w:t>
      </w:r>
      <w:r w:rsidRPr="62F4E0FE" w:rsidR="62F4E0FE">
        <w:rPr>
          <w:lang w:val="en-US"/>
        </w:rPr>
        <w:t xml:space="preserve"> </w:t>
      </w:r>
      <w:r w:rsidRPr="62F4E0FE" w:rsidR="62F4E0FE">
        <w:rPr>
          <w:lang w:val="en-US"/>
        </w:rPr>
        <w:t>mfalme</w:t>
      </w:r>
      <w:r w:rsidRPr="62F4E0FE" w:rsidR="62F4E0FE">
        <w:rPr>
          <w:lang w:val="en-US"/>
        </w:rPr>
        <w:t xml:space="preserve"> </w:t>
      </w:r>
      <w:r w:rsidRPr="62F4E0FE" w:rsidR="62F4E0FE">
        <w:rPr>
          <w:lang w:val="en-US"/>
        </w:rPr>
        <w:t>mashuhuri</w:t>
      </w:r>
      <w:r w:rsidRPr="62F4E0FE" w:rsidR="62F4E0FE">
        <w:rPr>
          <w:lang w:val="en-US"/>
        </w:rPr>
        <w:t xml:space="preserve"> </w:t>
      </w:r>
      <w:r w:rsidRPr="62F4E0FE" w:rsidR="62F4E0FE">
        <w:rPr>
          <w:lang w:val="en-US"/>
        </w:rPr>
        <w:t>wa</w:t>
      </w:r>
      <w:r w:rsidRPr="62F4E0FE" w:rsidR="62F4E0FE">
        <w:rPr>
          <w:lang w:val="en-US"/>
        </w:rPr>
        <w:t xml:space="preserve"> Israeli. </w:t>
      </w:r>
      <w:r w:rsidRPr="62F4E0FE" w:rsidR="62F4E0FE">
        <w:rPr>
          <w:lang w:val="en-US"/>
        </w:rPr>
        <w:t>Aliandika</w:t>
      </w:r>
      <w:r w:rsidRPr="62F4E0FE" w:rsidR="62F4E0FE">
        <w:rPr>
          <w:lang w:val="en-US"/>
        </w:rPr>
        <w:t xml:space="preserve"> </w:t>
      </w:r>
      <w:r w:rsidRPr="62F4E0FE" w:rsidR="62F4E0FE">
        <w:rPr>
          <w:lang w:val="en-US"/>
        </w:rPr>
        <w:t>sehemu</w:t>
      </w:r>
      <w:r w:rsidRPr="62F4E0FE" w:rsidR="62F4E0FE">
        <w:rPr>
          <w:lang w:val="en-US"/>
        </w:rPr>
        <w:t xml:space="preserve"> </w:t>
      </w:r>
      <w:r w:rsidRPr="62F4E0FE" w:rsidR="62F4E0FE">
        <w:rPr>
          <w:lang w:val="en-US"/>
        </w:rPr>
        <w:t>kubwa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kitabu</w:t>
      </w:r>
      <w:r w:rsidRPr="62F4E0FE" w:rsidR="62F4E0FE">
        <w:rPr>
          <w:lang w:val="en-US"/>
        </w:rPr>
        <w:t xml:space="preserve"> cha </w:t>
      </w:r>
      <w:r w:rsidRPr="62F4E0FE" w:rsidR="62F4E0FE">
        <w:rPr>
          <w:lang w:val="en-US"/>
        </w:rPr>
        <w:t>Zaburi</w:t>
      </w:r>
      <w:r w:rsidRPr="62F4E0FE" w:rsidR="62F4E0FE">
        <w:rPr>
          <w:lang w:val="en-US"/>
        </w:rPr>
        <w:t xml:space="preserve"> </w:t>
      </w:r>
      <w:r w:rsidRPr="62F4E0FE" w:rsidR="62F4E0FE">
        <w:rPr>
          <w:lang w:val="en-US"/>
        </w:rPr>
        <w:t>katika</w:t>
      </w:r>
      <w:r w:rsidRPr="62F4E0FE" w:rsidR="62F4E0FE">
        <w:rPr>
          <w:lang w:val="en-US"/>
        </w:rPr>
        <w:t xml:space="preserve"> Agano la Kale, </w:t>
      </w:r>
      <w:r w:rsidRPr="62F4E0FE" w:rsidR="62F4E0FE">
        <w:rPr>
          <w:lang w:val="en-US"/>
        </w:rPr>
        <w:t>na</w:t>
      </w:r>
      <w:r w:rsidRPr="62F4E0FE" w:rsidR="62F4E0FE">
        <w:rPr>
          <w:lang w:val="en-US"/>
        </w:rPr>
        <w:t xml:space="preserve"> </w:t>
      </w:r>
      <w:r w:rsidRPr="62F4E0FE" w:rsidR="62F4E0FE">
        <w:rPr>
          <w:lang w:val="en-US"/>
        </w:rPr>
        <w:t>baadhi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yalikuwa</w:t>
      </w:r>
      <w:r w:rsidRPr="62F4E0FE" w:rsidR="62F4E0FE">
        <w:rPr>
          <w:lang w:val="en-US"/>
        </w:rPr>
        <w:t xml:space="preserve"> </w:t>
      </w:r>
      <w:r w:rsidRPr="62F4E0FE" w:rsidR="62F4E0FE">
        <w:rPr>
          <w:lang w:val="en-US"/>
        </w:rPr>
        <w:t>unabii</w:t>
      </w:r>
      <w:r w:rsidRPr="62F4E0FE" w:rsidR="62F4E0FE">
        <w:rPr>
          <w:lang w:val="en-US"/>
        </w:rPr>
        <w:t>.</w:t>
      </w:r>
    </w:p>
    <w:p w:rsidRPr="00170DC8" w:rsidR="00170DC8" w:rsidP="62F4E0FE" w:rsidRDefault="00170DC8" w14:paraId="48DDA27B"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EB7BB3" w:rsidP="006D6990" w:rsidRDefault="00EB7BB3" w14:paraId="173B6449"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EB7BB3" w:rsidP="005459B7" w:rsidRDefault="00EB7BB3" w14:paraId="5C830628" w14:textId="7D74F327"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EB7BB3" w:rsidP="006D6990" w:rsidRDefault="00EB7BB3" w14:paraId="29900ADE" w14:textId="42BD5273" w14:noSpellErr="1">
      <w:pPr>
        <w:pStyle w:val="Checklist"/>
        <w:rPr/>
      </w:pPr>
      <w:r w:rsidRPr="62F4E0FE" w:rsidR="62F4E0FE">
        <w:rPr>
          <w:lang w:val="en-US"/>
        </w:rPr>
        <w:t xml:space="preserve">Mara </w:t>
      </w:r>
      <w:r w:rsidRPr="62F4E0FE" w:rsidR="62F4E0FE">
        <w:rPr>
          <w:lang w:val="en-US"/>
        </w:rPr>
        <w:t>tu</w:t>
      </w:r>
      <w:r w:rsidRPr="62F4E0FE" w:rsidR="62F4E0FE">
        <w:rPr>
          <w:lang w:val="en-US"/>
        </w:rPr>
        <w:t xml:space="preserve"> </w:t>
      </w:r>
      <w:r w:rsidRPr="62F4E0FE" w:rsidR="62F4E0FE">
        <w:rPr>
          <w:lang w:val="en-US"/>
        </w:rPr>
        <w:t>walipoachiliwa</w:t>
      </w:r>
      <w:r w:rsidRPr="62F4E0FE" w:rsidR="62F4E0FE">
        <w:rPr>
          <w:lang w:val="en-US"/>
        </w:rPr>
        <w:t xml:space="preserve"> </w:t>
      </w:r>
      <w:r w:rsidRPr="62F4E0FE" w:rsidR="62F4E0FE">
        <w:rPr>
          <w:lang w:val="en-US"/>
        </w:rPr>
        <w:t>huru</w:t>
      </w:r>
      <w:r w:rsidRPr="62F4E0FE" w:rsidR="62F4E0FE">
        <w:rPr>
          <w:lang w:val="en-US"/>
        </w:rPr>
        <w:t xml:space="preserve">, Petro </w:t>
      </w:r>
      <w:r w:rsidRPr="62F4E0FE" w:rsidR="62F4E0FE">
        <w:rPr>
          <w:lang w:val="en-US"/>
        </w:rPr>
        <w:t>na</w:t>
      </w:r>
      <w:r w:rsidRPr="62F4E0FE" w:rsidR="62F4E0FE">
        <w:rPr>
          <w:lang w:val="en-US"/>
        </w:rPr>
        <w:t xml:space="preserve"> Yohane </w:t>
      </w:r>
      <w:r w:rsidRPr="62F4E0FE" w:rsidR="62F4E0FE">
        <w:rPr>
          <w:lang w:val="en-US"/>
        </w:rPr>
        <w:t>waliwapa</w:t>
      </w:r>
      <w:r w:rsidRPr="62F4E0FE" w:rsidR="62F4E0FE">
        <w:rPr>
          <w:lang w:val="en-US"/>
        </w:rPr>
        <w:t xml:space="preserve"> </w:t>
      </w:r>
      <w:r w:rsidRPr="62F4E0FE" w:rsidR="62F4E0FE">
        <w:rPr>
          <w:lang w:val="en-US"/>
        </w:rPr>
        <w:t>habari</w:t>
      </w:r>
      <w:r w:rsidRPr="62F4E0FE" w:rsidR="62F4E0FE">
        <w:rPr>
          <w:lang w:val="en-US"/>
        </w:rPr>
        <w:t xml:space="preserve"> </w:t>
      </w:r>
      <w:r w:rsidRPr="62F4E0FE" w:rsidR="62F4E0FE">
        <w:rPr>
          <w:lang w:val="en-US"/>
        </w:rPr>
        <w:t>wenzao</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yale </w:t>
      </w:r>
      <w:r w:rsidRPr="62F4E0FE" w:rsidR="62F4E0FE">
        <w:rPr>
          <w:lang w:val="en-US"/>
        </w:rPr>
        <w:t>waliyoambiwa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makuhani</w:t>
      </w:r>
      <w:r w:rsidRPr="62F4E0FE" w:rsidR="62F4E0FE">
        <w:rPr>
          <w:lang w:val="en-US"/>
        </w:rPr>
        <w:t xml:space="preserve"> </w:t>
      </w:r>
      <w:r w:rsidRPr="62F4E0FE" w:rsidR="62F4E0FE">
        <w:rPr>
          <w:lang w:val="en-US"/>
        </w:rPr>
        <w:t>wakuu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wazee</w:t>
      </w:r>
      <w:r w:rsidRPr="62F4E0FE" w:rsidR="62F4E0FE">
        <w:rPr>
          <w:lang w:val="en-US"/>
        </w:rPr>
        <w:t>. [4:23]</w:t>
      </w:r>
    </w:p>
    <w:p w:rsidRPr="007B69FD" w:rsidR="00EB7BB3" w:rsidP="62F4E0FE" w:rsidRDefault="00EB7BB3" w14:paraId="15FDB46D" w14:textId="07AAC1E0" w14:noSpellErr="1">
      <w:pPr>
        <w:pStyle w:val="Checklist"/>
        <w:rPr>
          <w:lang w:val="en-US"/>
        </w:rPr>
      </w:pPr>
      <w:r w:rsidRPr="62F4E0FE" w:rsidR="62F4E0FE">
        <w:rPr>
          <w:lang w:val="en-US"/>
        </w:rPr>
        <w:t>Waamini</w:t>
      </w:r>
      <w:r w:rsidRPr="62F4E0FE" w:rsidR="62F4E0FE">
        <w:rPr>
          <w:lang w:val="en-US"/>
        </w:rPr>
        <w:t xml:space="preserve"> </w:t>
      </w:r>
      <w:r w:rsidRPr="62F4E0FE" w:rsidR="62F4E0FE">
        <w:rPr>
          <w:lang w:val="en-US"/>
        </w:rPr>
        <w:t>walisali</w:t>
      </w:r>
      <w:r w:rsidRPr="62F4E0FE" w:rsidR="62F4E0FE">
        <w:rPr>
          <w:lang w:val="en-US"/>
        </w:rPr>
        <w:t xml:space="preserve">. </w:t>
      </w:r>
      <w:r w:rsidRPr="62F4E0FE" w:rsidR="62F4E0FE">
        <w:rPr>
          <w:lang w:val="en-US"/>
        </w:rPr>
        <w:t>Walitaja</w:t>
      </w:r>
      <w:r w:rsidRPr="62F4E0FE" w:rsidR="62F4E0FE">
        <w:rPr>
          <w:lang w:val="en-US"/>
        </w:rPr>
        <w:t xml:space="preserve"> </w:t>
      </w:r>
      <w:r w:rsidRPr="62F4E0FE" w:rsidR="62F4E0FE">
        <w:rPr>
          <w:lang w:val="en-US"/>
        </w:rPr>
        <w:t>andiko</w:t>
      </w:r>
      <w:r w:rsidRPr="62F4E0FE" w:rsidR="62F4E0FE">
        <w:rPr>
          <w:lang w:val="en-US"/>
        </w:rPr>
        <w:t xml:space="preserve"> </w:t>
      </w:r>
      <w:r w:rsidRPr="62F4E0FE" w:rsidR="62F4E0FE">
        <w:rPr>
          <w:lang w:val="en-US"/>
        </w:rPr>
        <w:t>lililosema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wangempinga</w:t>
      </w:r>
      <w:r w:rsidRPr="62F4E0FE" w:rsidR="62F4E0FE">
        <w:rPr>
          <w:lang w:val="en-US"/>
        </w:rPr>
        <w:t xml:space="preserve"> Bwana </w:t>
      </w:r>
      <w:r w:rsidRPr="62F4E0FE" w:rsidR="62F4E0FE">
        <w:rPr>
          <w:lang w:val="en-US"/>
        </w:rPr>
        <w:t>na</w:t>
      </w:r>
      <w:r w:rsidRPr="62F4E0FE" w:rsidR="62F4E0FE">
        <w:rPr>
          <w:lang w:val="en-US"/>
        </w:rPr>
        <w:t xml:space="preserve"> Kristo wake. </w:t>
      </w:r>
      <w:r w:rsidRPr="62F4E0FE" w:rsidR="62F4E0FE">
        <w:rPr>
          <w:lang w:val="en-US"/>
        </w:rPr>
        <w:t>Walikubali</w:t>
      </w:r>
      <w:r w:rsidRPr="62F4E0FE" w:rsidR="62F4E0FE">
        <w:rPr>
          <w:lang w:val="en-US"/>
        </w:rPr>
        <w:t xml:space="preserve"> </w:t>
      </w:r>
      <w:r w:rsidRPr="62F4E0FE" w:rsidR="62F4E0FE">
        <w:rPr>
          <w:lang w:val="en-US"/>
        </w:rPr>
        <w:t>kwamba</w:t>
      </w:r>
      <w:r w:rsidRPr="62F4E0FE" w:rsidR="62F4E0FE">
        <w:rPr>
          <w:lang w:val="en-US"/>
        </w:rPr>
        <w:t xml:space="preserve"> yale </w:t>
      </w:r>
      <w:r w:rsidRPr="62F4E0FE" w:rsidR="62F4E0FE">
        <w:rPr>
          <w:lang w:val="en-US"/>
        </w:rPr>
        <w:t>yaliyompata</w:t>
      </w:r>
      <w:r w:rsidRPr="62F4E0FE" w:rsidR="62F4E0FE">
        <w:rPr>
          <w:lang w:val="en-US"/>
        </w:rPr>
        <w:t xml:space="preserve"> Yesu </w:t>
      </w:r>
      <w:r w:rsidRPr="62F4E0FE" w:rsidR="62F4E0FE">
        <w:rPr>
          <w:lang w:val="en-US"/>
        </w:rPr>
        <w:t>yalikuwa</w:t>
      </w:r>
      <w:r w:rsidRPr="62F4E0FE" w:rsidR="62F4E0FE">
        <w:rPr>
          <w:lang w:val="en-US"/>
        </w:rPr>
        <w:t xml:space="preserve"> </w:t>
      </w:r>
      <w:r w:rsidRPr="62F4E0FE" w:rsidR="62F4E0FE">
        <w:rPr>
          <w:lang w:val="en-US"/>
        </w:rPr>
        <w:t>tu</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amekusudia</w:t>
      </w:r>
      <w:r w:rsidRPr="62F4E0FE" w:rsidR="62F4E0FE">
        <w:rPr>
          <w:lang w:val="en-US"/>
        </w:rPr>
        <w:t xml:space="preserve">. [4:24-28] Na </w:t>
      </w:r>
      <w:r w:rsidRPr="62F4E0FE" w:rsidR="62F4E0FE">
        <w:rPr>
          <w:lang w:val="en-US"/>
        </w:rPr>
        <w:t>hakika</w:t>
      </w:r>
      <w:r w:rsidRPr="62F4E0FE" w:rsidR="62F4E0FE">
        <w:rPr>
          <w:lang w:val="en-US"/>
        </w:rPr>
        <w:t xml:space="preserve"> </w:t>
      </w:r>
      <w:r w:rsidRPr="62F4E0FE" w:rsidR="62F4E0FE">
        <w:rPr>
          <w:lang w:val="en-US"/>
        </w:rPr>
        <w:t>sisi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wenye</w:t>
      </w:r>
    </w:p>
    <w:p w:rsidRPr="007B69FD" w:rsidR="00EB7BB3" w:rsidP="006D6990" w:rsidRDefault="00EB7BB3" w14:paraId="40FF81E7" w14:textId="2FE4575E" w14:noSpellErr="1">
      <w:pPr>
        <w:pStyle w:val="Checklist"/>
        <w:rPr/>
      </w:pPr>
      <w:r w:rsidRPr="62F4E0FE" w:rsidR="62F4E0FE">
        <w:rPr>
          <w:lang w:val="en-US"/>
        </w:rPr>
        <w:t>Waliomba</w:t>
      </w:r>
      <w:r w:rsidRPr="62F4E0FE" w:rsidR="62F4E0FE">
        <w:rPr>
          <w:lang w:val="en-US"/>
        </w:rPr>
        <w:t xml:space="preserve"> </w:t>
      </w:r>
      <w:r w:rsidRPr="62F4E0FE" w:rsidR="62F4E0FE">
        <w:rPr>
          <w:lang w:val="en-US"/>
        </w:rPr>
        <w:t>nguvu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neno</w:t>
      </w:r>
      <w:r w:rsidRPr="62F4E0FE" w:rsidR="62F4E0FE">
        <w:rPr>
          <w:lang w:val="en-US"/>
        </w:rPr>
        <w:t xml:space="preserve"> la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ujasiri</w:t>
      </w:r>
      <w:r w:rsidRPr="62F4E0FE" w:rsidR="62F4E0FE">
        <w:rPr>
          <w:lang w:val="en-US"/>
        </w:rPr>
        <w:t>. [4:29-30]</w:t>
      </w:r>
    </w:p>
    <w:p w:rsidRPr="007B69FD" w:rsidR="00EB7BB3" w:rsidP="006D6990" w:rsidRDefault="00EB7BB3" w14:paraId="25275FA0" w14:textId="3B178FFB" w14:noSpellErr="1">
      <w:pPr>
        <w:pStyle w:val="Checklist"/>
        <w:rPr/>
      </w:pPr>
      <w:r w:rsidRPr="62F4E0FE" w:rsidR="62F4E0FE">
        <w:rPr>
          <w:lang w:val="en-US"/>
        </w:rPr>
        <w:t>Ndipo</w:t>
      </w:r>
      <w:r w:rsidRPr="62F4E0FE" w:rsidR="62F4E0FE">
        <w:rPr>
          <w:lang w:val="en-US"/>
        </w:rPr>
        <w:t xml:space="preserve"> </w:t>
      </w:r>
      <w:r w:rsidRPr="62F4E0FE" w:rsidR="62F4E0FE">
        <w:rPr>
          <w:lang w:val="en-US"/>
        </w:rPr>
        <w:t>mahali</w:t>
      </w:r>
      <w:r w:rsidRPr="62F4E0FE" w:rsidR="62F4E0FE">
        <w:rPr>
          <w:lang w:val="en-US"/>
        </w:rPr>
        <w:t xml:space="preserve"> </w:t>
      </w:r>
      <w:r w:rsidRPr="62F4E0FE" w:rsidR="62F4E0FE">
        <w:rPr>
          <w:lang w:val="en-US"/>
        </w:rPr>
        <w:t>walipokusanyika</w:t>
      </w:r>
      <w:r w:rsidRPr="62F4E0FE" w:rsidR="62F4E0FE">
        <w:rPr>
          <w:lang w:val="en-US"/>
        </w:rPr>
        <w:t xml:space="preserve"> </w:t>
      </w:r>
      <w:r w:rsidRPr="62F4E0FE" w:rsidR="62F4E0FE">
        <w:rPr>
          <w:lang w:val="en-US"/>
        </w:rPr>
        <w:t>pakatikiswa</w:t>
      </w:r>
      <w:r w:rsidRPr="62F4E0FE" w:rsidR="62F4E0FE">
        <w:rPr>
          <w:lang w:val="en-US"/>
        </w:rPr>
        <w:t xml:space="preserve">, </w:t>
      </w:r>
      <w:r w:rsidRPr="62F4E0FE" w:rsidR="62F4E0FE">
        <w:rPr>
          <w:lang w:val="en-US"/>
        </w:rPr>
        <w:t>nao</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wakajazwa</w:t>
      </w:r>
      <w:r w:rsidRPr="62F4E0FE" w:rsidR="62F4E0FE">
        <w:rPr>
          <w:lang w:val="en-US"/>
        </w:rPr>
        <w:t xml:space="preserve"> Roho </w:t>
      </w:r>
      <w:r w:rsidRPr="62F4E0FE" w:rsidR="62F4E0FE">
        <w:rPr>
          <w:lang w:val="en-US"/>
        </w:rPr>
        <w:t>Mtakatifu</w:t>
      </w:r>
      <w:r w:rsidRPr="62F4E0FE" w:rsidR="62F4E0FE">
        <w:rPr>
          <w:lang w:val="en-US"/>
        </w:rPr>
        <w:t>. [4:31]</w:t>
      </w:r>
    </w:p>
    <w:p w:rsidRPr="007B69FD" w:rsidR="00EB7BB3" w:rsidP="00F9493C" w:rsidRDefault="00EB7BB3" w14:paraId="728C3565"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EB7BB3" w:rsidP="005459B7" w:rsidRDefault="003947E5" w14:paraId="07E94D58" w14:textId="5ACCD7DE"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EB7BB3" w:rsidP="62F4E0FE" w:rsidRDefault="005B4A0C" w14:paraId="1C48E0F1" w14:textId="11FB5CEA" w14:noSpellErr="1">
      <w:pPr>
        <w:numPr>
          <w:ilvl w:val="0"/>
          <w:numId w:val="40"/>
        </w:numPr>
        <w:rPr>
          <w:sz w:val="20"/>
          <w:szCs w:val="20"/>
          <w:lang w:val="en-US"/>
        </w:rPr>
      </w:pPr>
      <w:r w:rsidRPr="62F4E0FE" w:rsidR="62F4E0FE">
        <w:rPr>
          <w:lang w:val="en-US"/>
        </w:rPr>
        <w:t xml:space="preserve">[4:23] Petro </w:t>
      </w:r>
      <w:r w:rsidRPr="62F4E0FE" w:rsidR="62F4E0FE">
        <w:rPr>
          <w:lang w:val="en-US"/>
        </w:rPr>
        <w:t>na</w:t>
      </w:r>
      <w:r w:rsidRPr="62F4E0FE" w:rsidR="62F4E0FE">
        <w:rPr>
          <w:lang w:val="en-US"/>
        </w:rPr>
        <w:t xml:space="preserve"> Yohana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kuachiliwa</w:t>
      </w:r>
      <w:r w:rsidRPr="62F4E0FE" w:rsidR="62F4E0FE">
        <w:rPr>
          <w:lang w:val="en-US"/>
        </w:rPr>
        <w:t>?</w:t>
      </w:r>
    </w:p>
    <w:p w:rsidRPr="007B69FD" w:rsidR="00EB7BB3" w:rsidP="62F4E0FE" w:rsidRDefault="00EB7BB3" w14:paraId="32EA4B54" w14:textId="60CE95A0" w14:noSpellErr="1">
      <w:pPr>
        <w:ind w:left="720"/>
        <w:rPr>
          <w:sz w:val="20"/>
          <w:szCs w:val="20"/>
          <w:lang w:val="en-US"/>
        </w:rPr>
      </w:pPr>
      <w:r w:rsidRPr="62F4E0FE" w:rsidR="62F4E0FE">
        <w:rPr>
          <w:lang w:val="en-US"/>
        </w:rPr>
        <w:t xml:space="preserve">Basi, Petro </w:t>
      </w:r>
      <w:r w:rsidRPr="62F4E0FE" w:rsidR="62F4E0FE">
        <w:rPr>
          <w:lang w:val="en-US"/>
        </w:rPr>
        <w:t>na</w:t>
      </w:r>
      <w:r w:rsidRPr="62F4E0FE" w:rsidR="62F4E0FE">
        <w:rPr>
          <w:lang w:val="en-US"/>
        </w:rPr>
        <w:t xml:space="preserve"> Yohane </w:t>
      </w:r>
      <w:r w:rsidRPr="62F4E0FE" w:rsidR="62F4E0FE">
        <w:rPr>
          <w:lang w:val="en-US"/>
        </w:rPr>
        <w:t>walirudi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wenzao</w:t>
      </w:r>
      <w:r w:rsidRPr="62F4E0FE" w:rsidR="62F4E0FE">
        <w:rPr>
          <w:lang w:val="en-US"/>
        </w:rPr>
        <w:t xml:space="preserve">, </w:t>
      </w:r>
      <w:r w:rsidRPr="62F4E0FE" w:rsidR="62F4E0FE">
        <w:rPr>
          <w:lang w:val="en-US"/>
        </w:rPr>
        <w:t>wakawapa</w:t>
      </w:r>
      <w:r w:rsidRPr="62F4E0FE" w:rsidR="62F4E0FE">
        <w:rPr>
          <w:lang w:val="en-US"/>
        </w:rPr>
        <w:t xml:space="preserve"> </w:t>
      </w:r>
      <w:r w:rsidRPr="62F4E0FE" w:rsidR="62F4E0FE">
        <w:rPr>
          <w:lang w:val="en-US"/>
        </w:rPr>
        <w:t>taarifa</w:t>
      </w:r>
      <w:r w:rsidRPr="62F4E0FE" w:rsidR="62F4E0FE">
        <w:rPr>
          <w:lang w:val="en-US"/>
        </w:rPr>
        <w:t xml:space="preserve"> </w:t>
      </w:r>
      <w:r w:rsidRPr="62F4E0FE" w:rsidR="62F4E0FE">
        <w:rPr>
          <w:lang w:val="en-US"/>
        </w:rPr>
        <w:t>ya</w:t>
      </w:r>
      <w:r w:rsidRPr="62F4E0FE" w:rsidR="62F4E0FE">
        <w:rPr>
          <w:lang w:val="en-US"/>
        </w:rPr>
        <w:t xml:space="preserve"> yale </w:t>
      </w:r>
      <w:r w:rsidRPr="62F4E0FE" w:rsidR="62F4E0FE">
        <w:rPr>
          <w:lang w:val="en-US"/>
        </w:rPr>
        <w:t>waliyoambiwa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makuhani</w:t>
      </w:r>
      <w:r w:rsidRPr="62F4E0FE" w:rsidR="62F4E0FE">
        <w:rPr>
          <w:lang w:val="en-US"/>
        </w:rPr>
        <w:t xml:space="preserve"> </w:t>
      </w:r>
      <w:r w:rsidRPr="62F4E0FE" w:rsidR="62F4E0FE">
        <w:rPr>
          <w:lang w:val="en-US"/>
        </w:rPr>
        <w:t>wakuu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wazee</w:t>
      </w:r>
      <w:r w:rsidRPr="62F4E0FE" w:rsidR="62F4E0FE">
        <w:rPr>
          <w:lang w:val="en-US"/>
        </w:rPr>
        <w:t>.</w:t>
      </w:r>
    </w:p>
    <w:p w:rsidRPr="007B69FD" w:rsidR="00EB7BB3" w:rsidP="00EB7BB3" w:rsidRDefault="00EB7BB3" w14:paraId="61589DD2" w14:textId="77777777">
      <w:pPr>
        <w:ind w:left="720"/>
        <w:rPr>
          <w:sz w:val="20"/>
          <w:szCs w:val="20"/>
        </w:rPr>
      </w:pPr>
      <w:r/>
    </w:p>
    <w:p w:rsidRPr="007B69FD" w:rsidR="00EB7BB3" w:rsidP="62F4E0FE" w:rsidRDefault="005B4A0C" w14:paraId="1FAB65FF" w14:textId="7328307B" w14:noSpellErr="1">
      <w:pPr>
        <w:numPr>
          <w:ilvl w:val="0"/>
          <w:numId w:val="40"/>
        </w:numPr>
        <w:rPr>
          <w:sz w:val="20"/>
          <w:szCs w:val="20"/>
          <w:lang w:val="en-US"/>
        </w:rPr>
      </w:pPr>
      <w:r w:rsidRPr="62F4E0FE" w:rsidR="62F4E0FE">
        <w:rPr>
          <w:lang w:val="en-US"/>
        </w:rPr>
        <w:t xml:space="preserve">[4:24, NW] </w:t>
      </w:r>
      <w:r w:rsidRPr="62F4E0FE" w:rsidR="62F4E0FE">
        <w:rPr>
          <w:lang w:val="en-US"/>
        </w:rPr>
        <w:t>Mkutano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ulitendaje</w:t>
      </w:r>
      <w:r w:rsidRPr="62F4E0FE" w:rsidR="62F4E0FE">
        <w:rPr>
          <w:lang w:val="en-US"/>
        </w:rPr>
        <w:t xml:space="preserve"> Petro </w:t>
      </w:r>
      <w:r w:rsidRPr="62F4E0FE" w:rsidR="62F4E0FE">
        <w:rPr>
          <w:lang w:val="en-US"/>
        </w:rPr>
        <w:t>na</w:t>
      </w:r>
      <w:r w:rsidRPr="62F4E0FE" w:rsidR="62F4E0FE">
        <w:rPr>
          <w:lang w:val="en-US"/>
        </w:rPr>
        <w:t xml:space="preserve"> Yohana </w:t>
      </w:r>
      <w:r w:rsidRPr="62F4E0FE" w:rsidR="62F4E0FE">
        <w:rPr>
          <w:lang w:val="en-US"/>
        </w:rPr>
        <w:t>walipowaambia</w:t>
      </w:r>
      <w:r w:rsidRPr="62F4E0FE" w:rsidR="62F4E0FE">
        <w:rPr>
          <w:lang w:val="en-US"/>
        </w:rPr>
        <w:t xml:space="preserve"> </w:t>
      </w:r>
      <w:r w:rsidRPr="62F4E0FE" w:rsidR="62F4E0FE">
        <w:rPr>
          <w:lang w:val="en-US"/>
        </w:rPr>
        <w:t>yaliyotukia</w:t>
      </w:r>
      <w:r w:rsidRPr="62F4E0FE" w:rsidR="62F4E0FE">
        <w:rPr>
          <w:lang w:val="en-US"/>
        </w:rPr>
        <w:t>?</w:t>
      </w:r>
    </w:p>
    <w:p w:rsidRPr="007B69FD" w:rsidR="00EB7BB3" w:rsidP="62F4E0FE" w:rsidRDefault="00EB7BB3" w14:paraId="0D749FE9" w14:textId="77777777" w14:noSpellErr="1">
      <w:pPr>
        <w:ind w:left="720"/>
        <w:rPr>
          <w:sz w:val="20"/>
          <w:szCs w:val="20"/>
          <w:lang w:val="en-US"/>
        </w:rPr>
      </w:pPr>
      <w:r w:rsidRPr="62F4E0FE" w:rsidR="62F4E0FE">
        <w:rPr>
          <w:lang w:val="en-US"/>
        </w:rPr>
        <w:t>Walisali</w:t>
      </w:r>
      <w:r w:rsidRPr="62F4E0FE" w:rsidR="62F4E0FE">
        <w:rPr>
          <w:lang w:val="en-US"/>
        </w:rPr>
        <w:t xml:space="preserve">, </w:t>
      </w:r>
      <w:r w:rsidRPr="62F4E0FE" w:rsidR="62F4E0FE">
        <w:rPr>
          <w:lang w:val="en-US"/>
        </w:rPr>
        <w:t>wakimwinulia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zao</w:t>
      </w:r>
      <w:r w:rsidRPr="62F4E0FE" w:rsidR="62F4E0FE">
        <w:rPr>
          <w:lang w:val="en-US"/>
        </w:rPr>
        <w:t>.</w:t>
      </w:r>
    </w:p>
    <w:p w:rsidRPr="007B69FD" w:rsidR="00EB7BB3" w:rsidP="00EB7BB3" w:rsidRDefault="00EB7BB3" w14:paraId="4E2770EE" w14:textId="77777777">
      <w:pPr>
        <w:rPr>
          <w:sz w:val="20"/>
          <w:szCs w:val="20"/>
        </w:rPr>
      </w:pPr>
      <w:r/>
    </w:p>
    <w:p w:rsidRPr="007B69FD" w:rsidR="00EB7BB3" w:rsidP="62F4E0FE" w:rsidRDefault="005B4A0C" w14:paraId="5A2438A5" w14:textId="67D8D6B7" w14:noSpellErr="1">
      <w:pPr>
        <w:numPr>
          <w:ilvl w:val="0"/>
          <w:numId w:val="40"/>
        </w:numPr>
        <w:rPr>
          <w:sz w:val="20"/>
          <w:szCs w:val="20"/>
          <w:lang w:val="en-US"/>
        </w:rPr>
      </w:pPr>
      <w:r w:rsidRPr="62F4E0FE" w:rsidR="62F4E0FE">
        <w:rPr>
          <w:lang w:val="en-US"/>
        </w:rPr>
        <w:t xml:space="preserve">[4:24] </w:t>
      </w:r>
      <w:r w:rsidRPr="62F4E0FE" w:rsidR="62F4E0FE">
        <w:rPr>
          <w:lang w:val="en-US"/>
        </w:rPr>
        <w:t>Waumini</w:t>
      </w:r>
      <w:r w:rsidRPr="62F4E0FE" w:rsidR="62F4E0FE">
        <w:rPr>
          <w:lang w:val="en-US"/>
        </w:rPr>
        <w:t xml:space="preserve"> </w:t>
      </w:r>
      <w:r w:rsidRPr="62F4E0FE" w:rsidR="62F4E0FE">
        <w:rPr>
          <w:lang w:val="en-US"/>
        </w:rPr>
        <w:t>walisema</w:t>
      </w:r>
      <w:r w:rsidRPr="62F4E0FE" w:rsidR="62F4E0FE">
        <w:rPr>
          <w:lang w:val="en-US"/>
        </w:rPr>
        <w:t xml:space="preserve"> Bwana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w:t>
      </w:r>
    </w:p>
    <w:p w:rsidRPr="007B69FD" w:rsidR="00EB7BB3" w:rsidP="62F4E0FE" w:rsidRDefault="00EB7BB3" w14:paraId="3A9DF825" w14:textId="77777777" w14:noSpellErr="1">
      <w:pPr>
        <w:ind w:left="720"/>
        <w:rPr>
          <w:sz w:val="20"/>
          <w:szCs w:val="20"/>
          <w:lang w:val="en-US"/>
        </w:rPr>
      </w:pPr>
      <w:r w:rsidRPr="62F4E0FE" w:rsidR="62F4E0FE">
        <w:rPr>
          <w:lang w:val="en-US"/>
        </w:rPr>
        <w:t>Walisema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aliumba</w:t>
      </w:r>
      <w:r w:rsidRPr="62F4E0FE" w:rsidR="62F4E0FE">
        <w:rPr>
          <w:lang w:val="en-US"/>
        </w:rPr>
        <w:t xml:space="preserve"> </w:t>
      </w:r>
      <w:r w:rsidRPr="62F4E0FE" w:rsidR="62F4E0FE">
        <w:rPr>
          <w:lang w:val="en-US"/>
        </w:rPr>
        <w:t>mbingu</w:t>
      </w:r>
      <w:r w:rsidRPr="62F4E0FE" w:rsidR="62F4E0FE">
        <w:rPr>
          <w:lang w:val="en-US"/>
        </w:rPr>
        <w:t xml:space="preserve">, dunia, </w:t>
      </w:r>
      <w:r w:rsidRPr="62F4E0FE" w:rsidR="62F4E0FE">
        <w:rPr>
          <w:lang w:val="en-US"/>
        </w:rPr>
        <w:t>bahari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vyote</w:t>
      </w:r>
      <w:r w:rsidRPr="62F4E0FE" w:rsidR="62F4E0FE">
        <w:rPr>
          <w:lang w:val="en-US"/>
        </w:rPr>
        <w:t xml:space="preserve"> </w:t>
      </w:r>
      <w:r w:rsidRPr="62F4E0FE" w:rsidR="62F4E0FE">
        <w:rPr>
          <w:lang w:val="en-US"/>
        </w:rPr>
        <w:t>vilivyomo</w:t>
      </w:r>
      <w:r w:rsidRPr="62F4E0FE" w:rsidR="62F4E0FE">
        <w:rPr>
          <w:lang w:val="en-US"/>
        </w:rPr>
        <w:t>.</w:t>
      </w:r>
    </w:p>
    <w:p w:rsidRPr="007B69FD" w:rsidR="00EB7BB3" w:rsidP="00EB7BB3" w:rsidRDefault="00EB7BB3" w14:paraId="594573FD" w14:textId="77777777">
      <w:pPr>
        <w:rPr>
          <w:sz w:val="20"/>
          <w:szCs w:val="20"/>
        </w:rPr>
      </w:pPr>
      <w:r/>
    </w:p>
    <w:p w:rsidRPr="007B69FD" w:rsidR="00EB7BB3" w:rsidP="62F4E0FE" w:rsidRDefault="005B4A0C" w14:paraId="587F94DD" w14:textId="04B22A3D" w14:noSpellErr="1">
      <w:pPr>
        <w:numPr>
          <w:ilvl w:val="0"/>
          <w:numId w:val="40"/>
        </w:numPr>
        <w:rPr>
          <w:sz w:val="20"/>
          <w:szCs w:val="20"/>
          <w:lang w:val="en-US"/>
        </w:rPr>
      </w:pPr>
      <w:r w:rsidRPr="62F4E0FE" w:rsidR="62F4E0FE">
        <w:rPr>
          <w:lang w:val="en-US"/>
        </w:rPr>
        <w:t xml:space="preserve">[4:25] </w:t>
      </w:r>
      <w:r w:rsidRPr="62F4E0FE" w:rsidR="62F4E0FE">
        <w:rPr>
          <w:lang w:val="en-US"/>
        </w:rPr>
        <w:t>Waumini</w:t>
      </w:r>
      <w:r w:rsidRPr="62F4E0FE" w:rsidR="62F4E0FE">
        <w:rPr>
          <w:lang w:val="en-US"/>
        </w:rPr>
        <w:t xml:space="preserve"> </w:t>
      </w:r>
      <w:r w:rsidRPr="62F4E0FE" w:rsidR="62F4E0FE">
        <w:rPr>
          <w:lang w:val="en-US"/>
        </w:rPr>
        <w:t>walitaja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25 </w:t>
      </w:r>
      <w:r w:rsidRPr="62F4E0FE" w:rsidR="62F4E0FE">
        <w:rPr>
          <w:lang w:val="en-US"/>
        </w:rPr>
        <w:t>walipokuwa</w:t>
      </w:r>
      <w:r w:rsidRPr="62F4E0FE" w:rsidR="62F4E0FE">
        <w:rPr>
          <w:lang w:val="en-US"/>
        </w:rPr>
        <w:t xml:space="preserve"> </w:t>
      </w:r>
      <w:r w:rsidRPr="62F4E0FE" w:rsidR="62F4E0FE">
        <w:rPr>
          <w:lang w:val="en-US"/>
        </w:rPr>
        <w:t>wakisali</w:t>
      </w:r>
      <w:r w:rsidRPr="62F4E0FE" w:rsidR="62F4E0FE">
        <w:rPr>
          <w:lang w:val="en-US"/>
        </w:rPr>
        <w:t>?</w:t>
      </w:r>
    </w:p>
    <w:p w:rsidRPr="007B69FD" w:rsidR="00EB7BB3" w:rsidP="62F4E0FE" w:rsidRDefault="00EB7BB3" w14:paraId="317EC7F7" w14:textId="77777777" w14:noSpellErr="1">
      <w:pPr>
        <w:ind w:left="720"/>
        <w:rPr>
          <w:sz w:val="20"/>
          <w:szCs w:val="20"/>
          <w:lang w:val="en-US"/>
        </w:rPr>
      </w:pPr>
      <w:r w:rsidRPr="62F4E0FE" w:rsidR="62F4E0FE">
        <w:rPr>
          <w:lang w:val="en-US"/>
        </w:rPr>
        <w:t>Wakamtaja</w:t>
      </w:r>
      <w:r w:rsidRPr="62F4E0FE" w:rsidR="62F4E0FE">
        <w:rPr>
          <w:lang w:val="en-US"/>
        </w:rPr>
        <w:t xml:space="preserve"> Daudi </w:t>
      </w:r>
      <w:r w:rsidRPr="62F4E0FE" w:rsidR="62F4E0FE">
        <w:rPr>
          <w:lang w:val="en-US"/>
        </w:rPr>
        <w:t>mtumishi</w:t>
      </w:r>
      <w:r w:rsidRPr="62F4E0FE" w:rsidR="62F4E0FE">
        <w:rPr>
          <w:lang w:val="en-US"/>
        </w:rPr>
        <w:t xml:space="preserve"> </w:t>
      </w:r>
      <w:r w:rsidRPr="62F4E0FE" w:rsidR="62F4E0FE">
        <w:rPr>
          <w:lang w:val="en-US"/>
        </w:rPr>
        <w:t>wa</w:t>
      </w:r>
      <w:r w:rsidRPr="62F4E0FE" w:rsidR="62F4E0FE">
        <w:rPr>
          <w:lang w:val="en-US"/>
        </w:rPr>
        <w:t xml:space="preserve"> Bwana, </w:t>
      </w:r>
      <w:r w:rsidRPr="62F4E0FE" w:rsidR="62F4E0FE">
        <w:rPr>
          <w:lang w:val="en-US"/>
        </w:rPr>
        <w:t>ambaye</w:t>
      </w:r>
      <w:r w:rsidRPr="62F4E0FE" w:rsidR="62F4E0FE">
        <w:rPr>
          <w:lang w:val="en-US"/>
        </w:rPr>
        <w:t xml:space="preserve"> </w:t>
      </w:r>
      <w:r w:rsidRPr="62F4E0FE" w:rsidR="62F4E0FE">
        <w:rPr>
          <w:lang w:val="en-US"/>
        </w:rPr>
        <w:t>alikuwa</w:t>
      </w:r>
      <w:r w:rsidRPr="62F4E0FE" w:rsidR="62F4E0FE">
        <w:rPr>
          <w:lang w:val="en-US"/>
        </w:rPr>
        <w:t xml:space="preserve"> babu </w:t>
      </w:r>
      <w:r w:rsidRPr="62F4E0FE" w:rsidR="62F4E0FE">
        <w:rPr>
          <w:lang w:val="en-US"/>
        </w:rPr>
        <w:t>yao</w:t>
      </w:r>
      <w:r w:rsidRPr="62F4E0FE" w:rsidR="62F4E0FE">
        <w:rPr>
          <w:lang w:val="en-US"/>
        </w:rPr>
        <w:t>.</w:t>
      </w:r>
    </w:p>
    <w:p w:rsidRPr="007B69FD" w:rsidR="00EB7BB3" w:rsidP="00EB7BB3" w:rsidRDefault="00EB7BB3" w14:paraId="67CA14DC" w14:textId="77777777">
      <w:pPr>
        <w:rPr>
          <w:sz w:val="20"/>
          <w:szCs w:val="20"/>
        </w:rPr>
      </w:pPr>
      <w:r/>
    </w:p>
    <w:p w:rsidRPr="007B69FD" w:rsidR="00EB7BB3" w:rsidP="62F4E0FE" w:rsidRDefault="005B4A0C" w14:paraId="4E8F3CB9" w14:textId="420B0E06" w14:noSpellErr="1">
      <w:pPr>
        <w:numPr>
          <w:ilvl w:val="0"/>
          <w:numId w:val="40"/>
        </w:numPr>
        <w:rPr>
          <w:sz w:val="20"/>
          <w:szCs w:val="20"/>
          <w:lang w:val="en-US"/>
        </w:rPr>
      </w:pPr>
      <w:r w:rsidRPr="62F4E0FE" w:rsidR="62F4E0FE">
        <w:rPr>
          <w:lang w:val="en-US"/>
        </w:rPr>
        <w:t xml:space="preserve">[4:25, NW] Daudi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mataifa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Kigiriki</w:t>
      </w:r>
      <w:r w:rsidRPr="62F4E0FE" w:rsidR="62F4E0FE">
        <w:rPr>
          <w:lang w:val="en-US"/>
        </w:rPr>
        <w:t>?</w:t>
      </w:r>
    </w:p>
    <w:p w:rsidRPr="007B69FD" w:rsidR="00EB7BB3" w:rsidP="62F4E0FE" w:rsidRDefault="00EB7BB3" w14:paraId="68196843" w14:textId="20FDD0E9" w14:noSpellErr="1">
      <w:pPr>
        <w:ind w:left="720"/>
        <w:rPr>
          <w:sz w:val="20"/>
          <w:szCs w:val="20"/>
          <w:lang w:val="en-US"/>
        </w:rPr>
      </w:pPr>
      <w:r w:rsidRPr="62F4E0FE" w:rsidR="62F4E0FE">
        <w:rPr>
          <w:lang w:val="en-US"/>
        </w:rPr>
        <w:t>Mataifa</w:t>
      </w:r>
      <w:r w:rsidRPr="62F4E0FE" w:rsidR="62F4E0FE">
        <w:rPr>
          <w:lang w:val="en-US"/>
        </w:rPr>
        <w:t xml:space="preserve"> </w:t>
      </w:r>
      <w:r w:rsidRPr="62F4E0FE" w:rsidR="62F4E0FE">
        <w:rPr>
          <w:lang w:val="en-US"/>
        </w:rPr>
        <w:t>yalikasirika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wakafanya</w:t>
      </w:r>
      <w:r w:rsidRPr="62F4E0FE" w:rsidR="62F4E0FE">
        <w:rPr>
          <w:lang w:val="en-US"/>
        </w:rPr>
        <w:t xml:space="preserve"> </w:t>
      </w:r>
      <w:r w:rsidRPr="62F4E0FE" w:rsidR="62F4E0FE">
        <w:rPr>
          <w:lang w:val="en-US"/>
        </w:rPr>
        <w:t>njama</w:t>
      </w:r>
      <w:r w:rsidRPr="62F4E0FE" w:rsidR="62F4E0FE">
        <w:rPr>
          <w:lang w:val="en-US"/>
        </w:rPr>
        <w:t xml:space="preserve"> </w:t>
      </w:r>
      <w:r w:rsidRPr="62F4E0FE" w:rsidR="62F4E0FE">
        <w:rPr>
          <w:lang w:val="en-US"/>
        </w:rPr>
        <w:t>ya</w:t>
      </w:r>
      <w:r w:rsidRPr="62F4E0FE" w:rsidR="62F4E0FE">
        <w:rPr>
          <w:lang w:val="en-US"/>
        </w:rPr>
        <w:t xml:space="preserve"> bure </w:t>
      </w:r>
      <w:r w:rsidRPr="62F4E0FE" w:rsidR="62F4E0FE">
        <w:rPr>
          <w:lang w:val="en-US"/>
        </w:rPr>
        <w:t>dhidi</w:t>
      </w:r>
      <w:r w:rsidRPr="62F4E0FE" w:rsidR="62F4E0FE">
        <w:rPr>
          <w:lang w:val="en-US"/>
        </w:rPr>
        <w:t xml:space="preserve"> </w:t>
      </w:r>
      <w:r w:rsidRPr="62F4E0FE" w:rsidR="62F4E0FE">
        <w:rPr>
          <w:lang w:val="en-US"/>
        </w:rPr>
        <w:t>ya</w:t>
      </w:r>
      <w:r w:rsidRPr="62F4E0FE" w:rsidR="62F4E0FE">
        <w:rPr>
          <w:lang w:val="en-US"/>
        </w:rPr>
        <w:t xml:space="preserve"> Bwana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Masihi</w:t>
      </w:r>
      <w:r w:rsidRPr="62F4E0FE" w:rsidR="62F4E0FE">
        <w:rPr>
          <w:lang w:val="en-US"/>
        </w:rPr>
        <w:t xml:space="preserve"> wake.</w:t>
      </w:r>
    </w:p>
    <w:p w:rsidRPr="007B69FD" w:rsidR="00EB7BB3" w:rsidP="00EB7BB3" w:rsidRDefault="00EB7BB3" w14:paraId="31C1B120" w14:textId="77777777">
      <w:pPr>
        <w:rPr>
          <w:sz w:val="20"/>
          <w:szCs w:val="20"/>
        </w:rPr>
      </w:pPr>
      <w:r/>
    </w:p>
    <w:p w:rsidRPr="007B69FD" w:rsidR="00EB7BB3" w:rsidP="62F4E0FE" w:rsidRDefault="005B4A0C" w14:paraId="6EB4E9D8" w14:textId="3D25C7EF" w14:noSpellErr="1">
      <w:pPr>
        <w:numPr>
          <w:ilvl w:val="0"/>
          <w:numId w:val="40"/>
        </w:numPr>
        <w:rPr>
          <w:sz w:val="20"/>
          <w:szCs w:val="20"/>
          <w:lang w:val="en-US"/>
        </w:rPr>
      </w:pPr>
      <w:r w:rsidRPr="62F4E0FE" w:rsidR="62F4E0FE">
        <w:rPr>
          <w:lang w:val="en-US"/>
        </w:rPr>
        <w:t xml:space="preserve">[4:26] Daudi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wafalme</w:t>
      </w:r>
      <w:r w:rsidRPr="62F4E0FE" w:rsidR="62F4E0FE">
        <w:rPr>
          <w:lang w:val="en-US"/>
        </w:rPr>
        <w:t xml:space="preserve"> </w:t>
      </w:r>
      <w:r w:rsidRPr="62F4E0FE" w:rsidR="62F4E0FE">
        <w:rPr>
          <w:lang w:val="en-US"/>
        </w:rPr>
        <w:t>wa</w:t>
      </w:r>
      <w:r w:rsidRPr="62F4E0FE" w:rsidR="62F4E0FE">
        <w:rPr>
          <w:lang w:val="en-US"/>
        </w:rPr>
        <w:t xml:space="preserve"> dunia </w:t>
      </w:r>
      <w:r w:rsidRPr="62F4E0FE" w:rsidR="62F4E0FE">
        <w:rPr>
          <w:lang w:val="en-US"/>
        </w:rPr>
        <w:t>na</w:t>
      </w:r>
      <w:r w:rsidRPr="62F4E0FE" w:rsidR="62F4E0FE">
        <w:rPr>
          <w:lang w:val="en-US"/>
        </w:rPr>
        <w:t xml:space="preserve"> </w:t>
      </w:r>
      <w:r w:rsidRPr="62F4E0FE" w:rsidR="62F4E0FE">
        <w:rPr>
          <w:lang w:val="en-US"/>
        </w:rPr>
        <w:t>watawala</w:t>
      </w:r>
      <w:r w:rsidRPr="62F4E0FE" w:rsidR="62F4E0FE">
        <w:rPr>
          <w:lang w:val="en-US"/>
        </w:rPr>
        <w:t>?</w:t>
      </w:r>
    </w:p>
    <w:p w:rsidRPr="007B69FD" w:rsidR="00EB7BB3" w:rsidP="48114252" w:rsidRDefault="00EB7BB3" w14:paraId="2D7BFFC7" w14:textId="7259D4EB">
      <w:pPr>
        <w:ind w:left="720"/>
        <w:rPr>
          <w:sz w:val="20"/>
          <w:szCs w:val="20"/>
          <w:lang w:val="en-US"/>
        </w:rPr>
      </w:pPr>
      <w:r>
        <w:t>Walijiunga pamoja dhidi ya Bwana na dhidi ya Kristo wake (yaani, Mtiwa - Mafuta wake).</w:t>
      </w:r>
    </w:p>
    <w:p w:rsidRPr="007B69FD" w:rsidR="00EB7BB3" w:rsidP="00EB7BB3" w:rsidRDefault="00EB7BB3" w14:paraId="091035F6" w14:textId="77777777">
      <w:pPr>
        <w:rPr>
          <w:sz w:val="20"/>
          <w:szCs w:val="20"/>
        </w:rPr>
      </w:pPr>
      <w:r/>
    </w:p>
    <w:p w:rsidRPr="007B69FD" w:rsidR="00EB7BB3" w:rsidP="62F4E0FE" w:rsidRDefault="005B4A0C" w14:paraId="4DF2C87A" w14:textId="6D73E7CD" w14:noSpellErr="1">
      <w:pPr>
        <w:numPr>
          <w:ilvl w:val="0"/>
          <w:numId w:val="40"/>
        </w:numPr>
        <w:rPr>
          <w:sz w:val="20"/>
          <w:szCs w:val="20"/>
          <w:lang w:val="en-US"/>
        </w:rPr>
      </w:pPr>
      <w:r w:rsidRPr="62F4E0FE" w:rsidR="62F4E0FE">
        <w:rPr>
          <w:lang w:val="en-US"/>
        </w:rPr>
        <w:t xml:space="preserve">[4:27] Katika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27, </w:t>
      </w:r>
      <w:r w:rsidRPr="62F4E0FE" w:rsidR="62F4E0FE">
        <w:rPr>
          <w:lang w:val="en-US"/>
        </w:rPr>
        <w:t>waamini</w:t>
      </w:r>
      <w:r w:rsidRPr="62F4E0FE" w:rsidR="62F4E0FE">
        <w:rPr>
          <w:lang w:val="en-US"/>
        </w:rPr>
        <w:t xml:space="preserve"> </w:t>
      </w:r>
      <w:r w:rsidRPr="62F4E0FE" w:rsidR="62F4E0FE">
        <w:rPr>
          <w:lang w:val="en-US"/>
        </w:rPr>
        <w:t>walitaja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wakisali</w:t>
      </w:r>
      <w:r w:rsidRPr="62F4E0FE" w:rsidR="62F4E0FE">
        <w:rPr>
          <w:lang w:val="en-US"/>
        </w:rPr>
        <w:t>?</w:t>
      </w:r>
    </w:p>
    <w:p w:rsidRPr="007B69FD" w:rsidR="00EB7BB3" w:rsidP="62F4E0FE" w:rsidRDefault="00EB7BB3" w14:paraId="7601CD4E" w14:textId="77777777" w14:noSpellErr="1">
      <w:pPr>
        <w:ind w:left="720"/>
        <w:rPr>
          <w:sz w:val="20"/>
          <w:szCs w:val="20"/>
          <w:lang w:val="en-US"/>
        </w:rPr>
      </w:pPr>
      <w:r w:rsidRPr="62F4E0FE" w:rsidR="62F4E0FE">
        <w:rPr>
          <w:lang w:val="en-US"/>
        </w:rPr>
        <w:t>Walizungumza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Herode</w:t>
      </w:r>
      <w:r w:rsidRPr="62F4E0FE" w:rsidR="62F4E0FE">
        <w:rPr>
          <w:lang w:val="en-US"/>
        </w:rPr>
        <w:t xml:space="preserve">, </w:t>
      </w:r>
      <w:r w:rsidRPr="62F4E0FE" w:rsidR="62F4E0FE">
        <w:rPr>
          <w:lang w:val="en-US"/>
        </w:rPr>
        <w:t>Pontio</w:t>
      </w:r>
      <w:r w:rsidRPr="62F4E0FE" w:rsidR="62F4E0FE">
        <w:rPr>
          <w:lang w:val="en-US"/>
        </w:rPr>
        <w:t xml:space="preserve"> Pilato, </w:t>
      </w:r>
      <w:r w:rsidRPr="62F4E0FE" w:rsidR="62F4E0FE">
        <w:rPr>
          <w:lang w:val="en-US"/>
        </w:rPr>
        <w:t>Wasio</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Israeli.</w:t>
      </w:r>
    </w:p>
    <w:p w:rsidRPr="007B69FD" w:rsidR="00BB0CF2" w:rsidP="62F4E0FE" w:rsidRDefault="00BB0CF2" w14:paraId="5B9060B0" w14:textId="77777777" w14:noSpellErr="1">
      <w:pPr>
        <w:pStyle w:val="Continuedline"/>
        <w:rPr>
          <w:lang w:val="en-US"/>
        </w:rPr>
      </w:pPr>
      <w:r w:rsidRPr="62F4E0FE" w:rsidR="62F4E0FE">
        <w:rPr>
          <w:lang w:val="en-US"/>
        </w:rPr>
        <w:t>Matendo</w:t>
      </w:r>
      <w:r w:rsidRPr="62F4E0FE" w:rsidR="62F4E0FE">
        <w:rPr>
          <w:lang w:val="en-US"/>
        </w:rPr>
        <w:t xml:space="preserve"> 4:23-31 </w:t>
      </w:r>
      <w:r w:rsidRPr="62F4E0FE" w:rsidR="62F4E0FE">
        <w:rPr>
          <w:lang w:val="en-US"/>
        </w:rPr>
        <w:t>iliendelea</w:t>
      </w:r>
    </w:p>
    <w:p w:rsidRPr="007B69FD" w:rsidR="00EB7BB3" w:rsidP="00EB7BB3" w:rsidRDefault="00EB7BB3" w14:paraId="3E2E1323" w14:textId="77777777">
      <w:pPr>
        <w:rPr>
          <w:sz w:val="20"/>
          <w:szCs w:val="20"/>
        </w:rPr>
      </w:pPr>
      <w:r/>
    </w:p>
    <w:p w:rsidRPr="007B69FD" w:rsidR="00EB7BB3" w:rsidP="62F4E0FE" w:rsidRDefault="005B4A0C" w14:paraId="08A0EB7A" w14:textId="1290845C" w14:noSpellErr="1">
      <w:pPr>
        <w:numPr>
          <w:ilvl w:val="0"/>
          <w:numId w:val="40"/>
        </w:numPr>
        <w:rPr>
          <w:sz w:val="20"/>
          <w:szCs w:val="20"/>
          <w:lang w:val="en-US"/>
        </w:rPr>
      </w:pPr>
      <w:r w:rsidRPr="62F4E0FE" w:rsidR="62F4E0FE">
        <w:rPr>
          <w:lang w:val="en-US"/>
        </w:rPr>
        <w:t xml:space="preserve">[4:27] </w:t>
      </w:r>
      <w:r w:rsidRPr="62F4E0FE" w:rsidR="62F4E0FE">
        <w:rPr>
          <w:lang w:val="en-US"/>
        </w:rPr>
        <w:t>Waumini</w:t>
      </w:r>
      <w:r w:rsidRPr="62F4E0FE" w:rsidR="62F4E0FE">
        <w:rPr>
          <w:lang w:val="en-US"/>
        </w:rPr>
        <w:t xml:space="preserve"> </w:t>
      </w:r>
      <w:r w:rsidRPr="62F4E0FE" w:rsidR="62F4E0FE">
        <w:rPr>
          <w:lang w:val="en-US"/>
        </w:rPr>
        <w:t>walisema</w:t>
      </w:r>
      <w:r w:rsidRPr="62F4E0FE" w:rsidR="62F4E0FE">
        <w:rPr>
          <w:lang w:val="en-US"/>
        </w:rPr>
        <w:t xml:space="preserve"> </w:t>
      </w:r>
      <w:r w:rsidRPr="62F4E0FE" w:rsidR="62F4E0FE">
        <w:rPr>
          <w:lang w:val="en-US"/>
        </w:rPr>
        <w:t>watu</w:t>
      </w:r>
      <w:r w:rsidRPr="62F4E0FE" w:rsidR="62F4E0FE">
        <w:rPr>
          <w:lang w:val="en-US"/>
        </w:rPr>
        <w:t xml:space="preserve"> hao </w:t>
      </w:r>
      <w:r w:rsidRPr="62F4E0FE" w:rsidR="62F4E0FE">
        <w:rPr>
          <w:lang w:val="en-US"/>
        </w:rPr>
        <w:t>walikuwa</w:t>
      </w:r>
      <w:r w:rsidRPr="62F4E0FE" w:rsidR="62F4E0FE">
        <w:rPr>
          <w:lang w:val="en-US"/>
        </w:rPr>
        <w:t xml:space="preserve"> </w:t>
      </w:r>
      <w:r w:rsidRPr="62F4E0FE" w:rsidR="62F4E0FE">
        <w:rPr>
          <w:lang w:val="en-US"/>
        </w:rPr>
        <w:t>wamefanya</w:t>
      </w:r>
      <w:r w:rsidRPr="62F4E0FE" w:rsidR="62F4E0FE">
        <w:rPr>
          <w:lang w:val="en-US"/>
        </w:rPr>
        <w:t xml:space="preserve"> </w:t>
      </w:r>
      <w:r w:rsidRPr="62F4E0FE" w:rsidR="62F4E0FE">
        <w:rPr>
          <w:lang w:val="en-US"/>
        </w:rPr>
        <w:t>nini</w:t>
      </w:r>
      <w:r w:rsidRPr="62F4E0FE" w:rsidR="62F4E0FE">
        <w:rPr>
          <w:lang w:val="en-US"/>
        </w:rPr>
        <w:t>?</w:t>
      </w:r>
    </w:p>
    <w:p w:rsidRPr="007B69FD" w:rsidR="00EB7BB3" w:rsidP="62F4E0FE" w:rsidRDefault="00EB7BB3" w14:paraId="20765EEB" w14:textId="77777777" w14:noSpellErr="1">
      <w:pPr>
        <w:ind w:left="720"/>
        <w:rPr>
          <w:sz w:val="20"/>
          <w:szCs w:val="20"/>
          <w:lang w:val="en-US"/>
        </w:rPr>
      </w:pPr>
      <w:r w:rsidRPr="62F4E0FE" w:rsidR="62F4E0FE">
        <w:rPr>
          <w:lang w:val="en-US"/>
        </w:rPr>
        <w:t>Watu</w:t>
      </w:r>
      <w:r w:rsidRPr="62F4E0FE" w:rsidR="62F4E0FE">
        <w:rPr>
          <w:lang w:val="en-US"/>
        </w:rPr>
        <w:t xml:space="preserve"> hao </w:t>
      </w:r>
      <w:r w:rsidRPr="62F4E0FE" w:rsidR="62F4E0FE">
        <w:rPr>
          <w:lang w:val="en-US"/>
        </w:rPr>
        <w:t>walikuwa</w:t>
      </w:r>
      <w:r w:rsidRPr="62F4E0FE" w:rsidR="62F4E0FE">
        <w:rPr>
          <w:lang w:val="en-US"/>
        </w:rPr>
        <w:t xml:space="preserve"> </w:t>
      </w:r>
      <w:r w:rsidRPr="62F4E0FE" w:rsidR="62F4E0FE">
        <w:rPr>
          <w:lang w:val="en-US"/>
        </w:rPr>
        <w:t>wamekusanyika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dhidi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mtumishi</w:t>
      </w:r>
      <w:r w:rsidRPr="62F4E0FE" w:rsidR="62F4E0FE">
        <w:rPr>
          <w:lang w:val="en-US"/>
        </w:rPr>
        <w:t xml:space="preserve"> </w:t>
      </w:r>
      <w:r w:rsidRPr="62F4E0FE" w:rsidR="62F4E0FE">
        <w:rPr>
          <w:lang w:val="en-US"/>
        </w:rPr>
        <w:t>mtakatifu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Yesu, </w:t>
      </w:r>
      <w:r w:rsidRPr="62F4E0FE" w:rsidR="62F4E0FE">
        <w:rPr>
          <w:lang w:val="en-US"/>
        </w:rPr>
        <w:t>ambaye</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amemtia</w:t>
      </w:r>
      <w:r w:rsidRPr="62F4E0FE" w:rsidR="62F4E0FE">
        <w:rPr>
          <w:lang w:val="en-US"/>
        </w:rPr>
        <w:t xml:space="preserve"> </w:t>
      </w:r>
      <w:r w:rsidRPr="62F4E0FE" w:rsidR="62F4E0FE">
        <w:rPr>
          <w:lang w:val="en-US"/>
        </w:rPr>
        <w:t>mafuta</w:t>
      </w:r>
      <w:r w:rsidRPr="62F4E0FE" w:rsidR="62F4E0FE">
        <w:rPr>
          <w:lang w:val="en-US"/>
        </w:rPr>
        <w:t>.</w:t>
      </w:r>
    </w:p>
    <w:p w:rsidRPr="007B69FD" w:rsidR="00EB7BB3" w:rsidP="00366767" w:rsidRDefault="00EB7BB3" w14:paraId="0B8AC88B" w14:textId="77777777">
      <w:pPr>
        <w:rPr>
          <w:sz w:val="20"/>
          <w:szCs w:val="20"/>
        </w:rPr>
      </w:pPr>
      <w:r/>
    </w:p>
    <w:p w:rsidRPr="007B69FD" w:rsidR="00EB7BB3" w:rsidP="62F4E0FE" w:rsidRDefault="005B4A0C" w14:paraId="663C33B7" w14:textId="4D326BA7" w14:noSpellErr="1">
      <w:pPr>
        <w:numPr>
          <w:ilvl w:val="0"/>
          <w:numId w:val="40"/>
        </w:numPr>
        <w:rPr>
          <w:sz w:val="20"/>
          <w:szCs w:val="20"/>
          <w:lang w:val="en-US"/>
        </w:rPr>
      </w:pPr>
      <w:r w:rsidRPr="62F4E0FE" w:rsidR="62F4E0FE">
        <w:rPr>
          <w:lang w:val="en-US"/>
        </w:rPr>
        <w:t xml:space="preserve">[4:28] Ni </w:t>
      </w:r>
      <w:r w:rsidRPr="62F4E0FE" w:rsidR="62F4E0FE">
        <w:rPr>
          <w:lang w:val="en-US"/>
        </w:rPr>
        <w:t>nani</w:t>
      </w:r>
      <w:r w:rsidRPr="62F4E0FE" w:rsidR="62F4E0FE">
        <w:rPr>
          <w:lang w:val="en-US"/>
        </w:rPr>
        <w:t xml:space="preserve"> </w:t>
      </w:r>
      <w:r w:rsidRPr="62F4E0FE" w:rsidR="62F4E0FE">
        <w:rPr>
          <w:lang w:val="en-US"/>
        </w:rPr>
        <w:t>aliyekuwa</w:t>
      </w:r>
      <w:r w:rsidRPr="62F4E0FE" w:rsidR="62F4E0FE">
        <w:rPr>
          <w:lang w:val="en-US"/>
        </w:rPr>
        <w:t xml:space="preserve"> </w:t>
      </w:r>
      <w:r w:rsidRPr="62F4E0FE" w:rsidR="62F4E0FE">
        <w:rPr>
          <w:lang w:val="en-US"/>
        </w:rPr>
        <w:t>ameamua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kupanga</w:t>
      </w:r>
      <w:r w:rsidRPr="62F4E0FE" w:rsidR="62F4E0FE">
        <w:rPr>
          <w:lang w:val="en-US"/>
        </w:rPr>
        <w:t xml:space="preserve"> mambo </w:t>
      </w:r>
      <w:r w:rsidRPr="62F4E0FE" w:rsidR="62F4E0FE">
        <w:rPr>
          <w:lang w:val="en-US"/>
        </w:rPr>
        <w:t>ambayo</w:t>
      </w:r>
      <w:r w:rsidRPr="62F4E0FE" w:rsidR="62F4E0FE">
        <w:rPr>
          <w:lang w:val="en-US"/>
        </w:rPr>
        <w:t xml:space="preserve"> </w:t>
      </w:r>
      <w:r w:rsidRPr="62F4E0FE" w:rsidR="62F4E0FE">
        <w:rPr>
          <w:lang w:val="en-US"/>
        </w:rPr>
        <w:t>yangempata</w:t>
      </w:r>
      <w:r w:rsidRPr="62F4E0FE" w:rsidR="62F4E0FE">
        <w:rPr>
          <w:lang w:val="en-US"/>
        </w:rPr>
        <w:t xml:space="preserve"> Yesu?</w:t>
      </w:r>
    </w:p>
    <w:p w:rsidRPr="007B69FD" w:rsidR="00EB7BB3" w:rsidP="62F4E0FE" w:rsidRDefault="00EB7BB3" w14:paraId="2E98EEAA" w14:textId="77777777" w14:noSpellErr="1">
      <w:pPr>
        <w:ind w:left="720"/>
        <w:rPr>
          <w:b w:val="1"/>
          <w:bCs w:val="1"/>
          <w:sz w:val="20"/>
          <w:szCs w:val="20"/>
          <w:lang w:val="en-US"/>
        </w:rPr>
      </w:pPr>
      <w:r w:rsidRPr="62F4E0FE" w:rsidR="62F4E0FE">
        <w:rPr>
          <w:lang w:val="en-US"/>
        </w:rPr>
        <w:t>Mungu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ameamua</w:t>
      </w:r>
      <w:r w:rsidRPr="62F4E0FE" w:rsidR="62F4E0FE">
        <w:rPr>
          <w:lang w:val="en-US"/>
        </w:rPr>
        <w:t xml:space="preserve"> </w:t>
      </w:r>
      <w:r w:rsidRPr="62F4E0FE" w:rsidR="62F4E0FE">
        <w:rPr>
          <w:lang w:val="en-US"/>
        </w:rPr>
        <w:t>kimbele</w:t>
      </w:r>
      <w:r w:rsidRPr="62F4E0FE" w:rsidR="62F4E0FE">
        <w:rPr>
          <w:lang w:val="en-US"/>
        </w:rPr>
        <w:t xml:space="preserve"> </w:t>
      </w:r>
      <w:r w:rsidRPr="62F4E0FE" w:rsidR="62F4E0FE">
        <w:rPr>
          <w:lang w:val="en-US"/>
        </w:rPr>
        <w:t>jambo</w:t>
      </w:r>
      <w:r w:rsidRPr="62F4E0FE" w:rsidR="62F4E0FE">
        <w:rPr>
          <w:lang w:val="en-US"/>
        </w:rPr>
        <w:t xml:space="preserve"> </w:t>
      </w:r>
      <w:r w:rsidRPr="62F4E0FE" w:rsidR="62F4E0FE">
        <w:rPr>
          <w:lang w:val="en-US"/>
        </w:rPr>
        <w:t>ambalo</w:t>
      </w:r>
      <w:r w:rsidRPr="62F4E0FE" w:rsidR="62F4E0FE">
        <w:rPr>
          <w:lang w:val="en-US"/>
        </w:rPr>
        <w:t xml:space="preserve"> </w:t>
      </w:r>
      <w:r w:rsidRPr="62F4E0FE" w:rsidR="62F4E0FE">
        <w:rPr>
          <w:lang w:val="en-US"/>
        </w:rPr>
        <w:t>lingetukia</w:t>
      </w:r>
      <w:r w:rsidRPr="62F4E0FE" w:rsidR="62F4E0FE">
        <w:rPr>
          <w:lang w:val="en-US"/>
        </w:rPr>
        <w:t>.</w:t>
      </w:r>
    </w:p>
    <w:p w:rsidRPr="007B69FD" w:rsidR="00EB7BB3" w:rsidP="00EB7BB3" w:rsidRDefault="00EB7BB3" w14:paraId="2E864BD9" w14:textId="77777777">
      <w:pPr>
        <w:rPr>
          <w:sz w:val="20"/>
          <w:szCs w:val="20"/>
        </w:rPr>
      </w:pPr>
      <w:r/>
    </w:p>
    <w:p w:rsidRPr="007B69FD" w:rsidR="00EB7BB3" w:rsidP="62F4E0FE" w:rsidRDefault="005B4A0C" w14:paraId="71188F48" w14:textId="2258C248" w14:noSpellErr="1">
      <w:pPr>
        <w:numPr>
          <w:ilvl w:val="0"/>
          <w:numId w:val="40"/>
        </w:numPr>
        <w:rPr>
          <w:sz w:val="20"/>
          <w:szCs w:val="20"/>
          <w:lang w:val="en-US"/>
        </w:rPr>
      </w:pPr>
      <w:r w:rsidRPr="62F4E0FE" w:rsidR="62F4E0FE">
        <w:rPr>
          <w:lang w:val="en-US"/>
        </w:rPr>
        <w:t xml:space="preserve">[4:29-30] </w:t>
      </w:r>
      <w:r w:rsidRPr="62F4E0FE" w:rsidR="62F4E0FE">
        <w:rPr>
          <w:lang w:val="en-US"/>
        </w:rPr>
        <w:t>Waumini</w:t>
      </w:r>
      <w:r w:rsidRPr="62F4E0FE" w:rsidR="62F4E0FE">
        <w:rPr>
          <w:lang w:val="en-US"/>
        </w:rPr>
        <w:t xml:space="preserve"> </w:t>
      </w:r>
      <w:r w:rsidRPr="62F4E0FE" w:rsidR="62F4E0FE">
        <w:rPr>
          <w:lang w:val="en-US"/>
        </w:rPr>
        <w:t>walimwomba</w:t>
      </w:r>
      <w:r w:rsidRPr="62F4E0FE" w:rsidR="62F4E0FE">
        <w:rPr>
          <w:lang w:val="en-US"/>
        </w:rPr>
        <w:t xml:space="preserve"> Bwana </w:t>
      </w:r>
      <w:r w:rsidRPr="62F4E0FE" w:rsidR="62F4E0FE">
        <w:rPr>
          <w:lang w:val="en-US"/>
        </w:rPr>
        <w:t>afanye</w:t>
      </w:r>
      <w:r w:rsidRPr="62F4E0FE" w:rsidR="62F4E0FE">
        <w:rPr>
          <w:lang w:val="en-US"/>
        </w:rPr>
        <w:t xml:space="preserve"> </w:t>
      </w:r>
      <w:r w:rsidRPr="62F4E0FE" w:rsidR="62F4E0FE">
        <w:rPr>
          <w:lang w:val="en-US"/>
        </w:rPr>
        <w:t>nini</w:t>
      </w:r>
      <w:r w:rsidRPr="62F4E0FE" w:rsidR="62F4E0FE">
        <w:rPr>
          <w:lang w:val="en-US"/>
        </w:rPr>
        <w:t>?</w:t>
      </w:r>
    </w:p>
    <w:p w:rsidRPr="007B69FD" w:rsidR="00EB7BB3" w:rsidP="62F4E0FE" w:rsidRDefault="00EB7BB3" w14:paraId="563DB9FC" w14:textId="77777777" w14:noSpellErr="1">
      <w:pPr>
        <w:ind w:left="720"/>
        <w:rPr>
          <w:sz w:val="20"/>
          <w:szCs w:val="20"/>
          <w:lang w:val="en-US"/>
        </w:rPr>
      </w:pPr>
      <w:r w:rsidRPr="62F4E0FE" w:rsidR="62F4E0FE">
        <w:rPr>
          <w:lang w:val="en-US"/>
        </w:rPr>
        <w:t>Walimwomba</w:t>
      </w:r>
      <w:r w:rsidRPr="62F4E0FE" w:rsidR="62F4E0FE">
        <w:rPr>
          <w:lang w:val="en-US"/>
        </w:rPr>
        <w:t xml:space="preserve"> </w:t>
      </w:r>
      <w:r w:rsidRPr="62F4E0FE" w:rsidR="62F4E0FE">
        <w:rPr>
          <w:lang w:val="en-US"/>
        </w:rPr>
        <w:t>awape</w:t>
      </w:r>
      <w:r w:rsidRPr="62F4E0FE" w:rsidR="62F4E0FE">
        <w:rPr>
          <w:lang w:val="en-US"/>
        </w:rPr>
        <w:t xml:space="preserve"> </w:t>
      </w:r>
      <w:r w:rsidRPr="62F4E0FE" w:rsidR="62F4E0FE">
        <w:rPr>
          <w:lang w:val="en-US"/>
        </w:rPr>
        <w:t>uwezo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neno</w:t>
      </w:r>
      <w:r w:rsidRPr="62F4E0FE" w:rsidR="62F4E0FE">
        <w:rPr>
          <w:lang w:val="en-US"/>
        </w:rPr>
        <w:t xml:space="preserve"> lake </w:t>
      </w:r>
      <w:r w:rsidRPr="62F4E0FE" w:rsidR="62F4E0FE">
        <w:rPr>
          <w:lang w:val="en-US"/>
        </w:rPr>
        <w:t>kwa</w:t>
      </w:r>
      <w:r w:rsidRPr="62F4E0FE" w:rsidR="62F4E0FE">
        <w:rPr>
          <w:lang w:val="en-US"/>
        </w:rPr>
        <w:t xml:space="preserve"> </w:t>
      </w:r>
      <w:r w:rsidRPr="62F4E0FE" w:rsidR="62F4E0FE">
        <w:rPr>
          <w:lang w:val="en-US"/>
        </w:rPr>
        <w:t>ujasiri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walimwomba</w:t>
      </w:r>
      <w:r w:rsidRPr="62F4E0FE" w:rsidR="62F4E0FE">
        <w:rPr>
          <w:lang w:val="en-US"/>
        </w:rPr>
        <w:t xml:space="preserve"> </w:t>
      </w:r>
      <w:r w:rsidRPr="62F4E0FE" w:rsidR="62F4E0FE">
        <w:rPr>
          <w:lang w:val="en-US"/>
        </w:rPr>
        <w:t>awaponye</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ishara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miujiza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jina</w:t>
      </w:r>
      <w:r w:rsidRPr="62F4E0FE" w:rsidR="62F4E0FE">
        <w:rPr>
          <w:lang w:val="en-US"/>
        </w:rPr>
        <w:t xml:space="preserve"> la Yesu.</w:t>
      </w:r>
    </w:p>
    <w:p w:rsidRPr="007B69FD" w:rsidR="00EB7BB3" w:rsidP="00EB7BB3" w:rsidRDefault="00EB7BB3" w14:paraId="1914EA11" w14:textId="77777777">
      <w:pPr>
        <w:ind w:left="720"/>
        <w:rPr>
          <w:sz w:val="20"/>
          <w:szCs w:val="20"/>
        </w:rPr>
      </w:pPr>
      <w:r/>
    </w:p>
    <w:p w:rsidRPr="007B69FD" w:rsidR="00EB7BB3" w:rsidP="62F4E0FE" w:rsidRDefault="005B4A0C" w14:paraId="526448C5" w14:textId="42220B1D" w14:noSpellErr="1">
      <w:pPr>
        <w:numPr>
          <w:ilvl w:val="0"/>
          <w:numId w:val="40"/>
        </w:numPr>
        <w:rPr>
          <w:sz w:val="20"/>
          <w:szCs w:val="20"/>
          <w:lang w:val="en-US"/>
        </w:rPr>
      </w:pPr>
      <w:r w:rsidRPr="62F4E0FE" w:rsidR="62F4E0FE">
        <w:rPr>
          <w:lang w:val="en-US"/>
        </w:rPr>
        <w:t xml:space="preserve">[4:31] Ni </w:t>
      </w:r>
      <w:r w:rsidRPr="62F4E0FE" w:rsidR="62F4E0FE">
        <w:rPr>
          <w:lang w:val="en-US"/>
        </w:rPr>
        <w:t>nini</w:t>
      </w:r>
      <w:r w:rsidRPr="62F4E0FE" w:rsidR="62F4E0FE">
        <w:rPr>
          <w:lang w:val="en-US"/>
        </w:rPr>
        <w:t xml:space="preserve"> </w:t>
      </w:r>
      <w:r w:rsidRPr="62F4E0FE" w:rsidR="62F4E0FE">
        <w:rPr>
          <w:lang w:val="en-US"/>
        </w:rPr>
        <w:t>kilichotokea</w:t>
      </w:r>
      <w:r w:rsidRPr="62F4E0FE" w:rsidR="62F4E0FE">
        <w:rPr>
          <w:lang w:val="en-US"/>
        </w:rPr>
        <w:t xml:space="preserve"> </w:t>
      </w: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waumini</w:t>
      </w:r>
      <w:r w:rsidRPr="62F4E0FE" w:rsidR="62F4E0FE">
        <w:rPr>
          <w:lang w:val="en-US"/>
        </w:rPr>
        <w:t xml:space="preserve"> </w:t>
      </w:r>
      <w:r w:rsidRPr="62F4E0FE" w:rsidR="62F4E0FE">
        <w:rPr>
          <w:lang w:val="en-US"/>
        </w:rPr>
        <w:t>kumaliza</w:t>
      </w:r>
      <w:r w:rsidRPr="62F4E0FE" w:rsidR="62F4E0FE">
        <w:rPr>
          <w:lang w:val="en-US"/>
        </w:rPr>
        <w:t xml:space="preserve"> </w:t>
      </w:r>
      <w:r w:rsidRPr="62F4E0FE" w:rsidR="62F4E0FE">
        <w:rPr>
          <w:lang w:val="en-US"/>
        </w:rPr>
        <w:t>kusali</w:t>
      </w:r>
      <w:r w:rsidRPr="62F4E0FE" w:rsidR="62F4E0FE">
        <w:rPr>
          <w:lang w:val="en-US"/>
        </w:rPr>
        <w:t>?</w:t>
      </w:r>
    </w:p>
    <w:p w:rsidRPr="007B69FD" w:rsidR="00EB7BB3" w:rsidP="62F4E0FE" w:rsidRDefault="00EB7BB3" w14:paraId="6C48890D" w14:textId="2576B4AE" w14:noSpellErr="1">
      <w:pPr>
        <w:ind w:left="720"/>
        <w:rPr>
          <w:sz w:val="20"/>
          <w:szCs w:val="20"/>
          <w:lang w:val="en-US"/>
        </w:rPr>
      </w:pPr>
      <w:r w:rsidRPr="62F4E0FE" w:rsidR="62F4E0FE">
        <w:rPr>
          <w:lang w:val="en-US"/>
        </w:rPr>
        <w:t>Walipokwisha</w:t>
      </w:r>
      <w:r w:rsidRPr="62F4E0FE" w:rsidR="62F4E0FE">
        <w:rPr>
          <w:lang w:val="en-US"/>
        </w:rPr>
        <w:t xml:space="preserve"> </w:t>
      </w:r>
      <w:r w:rsidRPr="62F4E0FE" w:rsidR="62F4E0FE">
        <w:rPr>
          <w:lang w:val="en-US"/>
        </w:rPr>
        <w:t>kuomba</w:t>
      </w:r>
      <w:r w:rsidRPr="62F4E0FE" w:rsidR="62F4E0FE">
        <w:rPr>
          <w:lang w:val="en-US"/>
        </w:rPr>
        <w:t xml:space="preserve">, </w:t>
      </w:r>
      <w:r w:rsidRPr="62F4E0FE" w:rsidR="62F4E0FE">
        <w:rPr>
          <w:lang w:val="en-US"/>
        </w:rPr>
        <w:t>mahali</w:t>
      </w:r>
      <w:r w:rsidRPr="62F4E0FE" w:rsidR="62F4E0FE">
        <w:rPr>
          <w:lang w:val="en-US"/>
        </w:rPr>
        <w:t xml:space="preserve"> </w:t>
      </w:r>
      <w:r w:rsidRPr="62F4E0FE" w:rsidR="62F4E0FE">
        <w:rPr>
          <w:lang w:val="en-US"/>
        </w:rPr>
        <w:t>hapo</w:t>
      </w:r>
      <w:r w:rsidRPr="62F4E0FE" w:rsidR="62F4E0FE">
        <w:rPr>
          <w:lang w:val="en-US"/>
        </w:rPr>
        <w:t xml:space="preserve"> </w:t>
      </w:r>
      <w:r w:rsidRPr="62F4E0FE" w:rsidR="62F4E0FE">
        <w:rPr>
          <w:lang w:val="en-US"/>
        </w:rPr>
        <w:t>palipotikiswa</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walijazwa</w:t>
      </w:r>
      <w:r w:rsidRPr="62F4E0FE" w:rsidR="62F4E0FE">
        <w:rPr>
          <w:lang w:val="en-US"/>
        </w:rPr>
        <w:t xml:space="preserve"> </w:t>
      </w:r>
      <w:r w:rsidRPr="62F4E0FE" w:rsidR="62F4E0FE">
        <w:rPr>
          <w:lang w:val="en-US"/>
        </w:rPr>
        <w:t>na</w:t>
      </w:r>
      <w:r w:rsidRPr="62F4E0FE" w:rsidR="62F4E0FE">
        <w:rPr>
          <w:lang w:val="en-US"/>
        </w:rPr>
        <w:t xml:space="preserve"> Roho </w:t>
      </w:r>
      <w:r w:rsidRPr="62F4E0FE" w:rsidR="62F4E0FE">
        <w:rPr>
          <w:lang w:val="en-US"/>
        </w:rPr>
        <w:t>Mtakatifu</w:t>
      </w:r>
      <w:r w:rsidRPr="62F4E0FE" w:rsidR="62F4E0FE">
        <w:rPr>
          <w:lang w:val="en-US"/>
        </w:rPr>
        <w:t>.</w:t>
      </w:r>
    </w:p>
    <w:p w:rsidRPr="007B69FD" w:rsidR="00EB7BB3" w:rsidP="00EB7BB3" w:rsidRDefault="00EB7BB3" w14:paraId="35BEAF9C" w14:textId="77777777">
      <w:pPr>
        <w:rPr>
          <w:sz w:val="20"/>
          <w:szCs w:val="20"/>
        </w:rPr>
      </w:pPr>
      <w:r/>
    </w:p>
    <w:p w:rsidRPr="007B69FD" w:rsidR="00EB7BB3" w:rsidP="62F4E0FE" w:rsidRDefault="005B4A0C" w14:paraId="6F63BF1F" w14:textId="2F1131E6" w14:noSpellErr="1">
      <w:pPr>
        <w:numPr>
          <w:ilvl w:val="0"/>
          <w:numId w:val="40"/>
        </w:numPr>
        <w:rPr>
          <w:sz w:val="20"/>
          <w:szCs w:val="20"/>
          <w:lang w:val="en-US"/>
        </w:rPr>
      </w:pPr>
      <w:r w:rsidRPr="62F4E0FE" w:rsidR="62F4E0FE">
        <w:rPr>
          <w:lang w:val="en-US"/>
        </w:rPr>
        <w:t xml:space="preserve">[4:31] </w:t>
      </w:r>
      <w:r w:rsidRPr="62F4E0FE" w:rsidR="62F4E0FE">
        <w:rPr>
          <w:lang w:val="en-US"/>
        </w:rPr>
        <w:t>Waumini</w:t>
      </w:r>
      <w:r w:rsidRPr="62F4E0FE" w:rsidR="62F4E0FE">
        <w:rPr>
          <w:lang w:val="en-US"/>
        </w:rPr>
        <w:t xml:space="preserve">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 xml:space="preserve"> mara </w:t>
      </w:r>
      <w:r w:rsidRPr="62F4E0FE" w:rsidR="62F4E0FE">
        <w:rPr>
          <w:lang w:val="en-US"/>
        </w:rPr>
        <w:t>tu</w:t>
      </w:r>
      <w:r w:rsidRPr="62F4E0FE" w:rsidR="62F4E0FE">
        <w:rPr>
          <w:lang w:val="en-US"/>
        </w:rPr>
        <w:t xml:space="preserve"> </w:t>
      </w:r>
      <w:r w:rsidRPr="62F4E0FE" w:rsidR="62F4E0FE">
        <w:rPr>
          <w:lang w:val="en-US"/>
        </w:rPr>
        <w:t>walipojazwa</w:t>
      </w:r>
      <w:r w:rsidRPr="62F4E0FE" w:rsidR="62F4E0FE">
        <w:rPr>
          <w:lang w:val="en-US"/>
        </w:rPr>
        <w:t xml:space="preserve"> Roho </w:t>
      </w:r>
      <w:r w:rsidRPr="62F4E0FE" w:rsidR="62F4E0FE">
        <w:rPr>
          <w:lang w:val="en-US"/>
        </w:rPr>
        <w:t>Mtakatifu</w:t>
      </w:r>
      <w:r w:rsidRPr="62F4E0FE" w:rsidR="62F4E0FE">
        <w:rPr>
          <w:lang w:val="en-US"/>
        </w:rPr>
        <w:t>?</w:t>
      </w:r>
    </w:p>
    <w:p w:rsidRPr="007B69FD" w:rsidR="00EB7BB3" w:rsidP="62F4E0FE" w:rsidRDefault="00EB7BB3" w14:paraId="60A80517" w14:textId="02A121A9" w14:noSpellErr="1">
      <w:pPr>
        <w:rPr>
          <w:sz w:val="20"/>
          <w:szCs w:val="20"/>
          <w:lang w:val="en-US"/>
        </w:rPr>
      </w:pPr>
      <w:r w:rsidRPr="62F4E0FE" w:rsidR="62F4E0FE">
        <w:rPr>
          <w:lang w:val="en-US"/>
        </w:rPr>
        <w:t>Walihubiri</w:t>
      </w:r>
      <w:r w:rsidRPr="62F4E0FE" w:rsidR="62F4E0FE">
        <w:rPr>
          <w:lang w:val="en-US"/>
        </w:rPr>
        <w:t xml:space="preserve"> </w:t>
      </w:r>
      <w:r w:rsidRPr="62F4E0FE" w:rsidR="62F4E0FE">
        <w:rPr>
          <w:lang w:val="en-US"/>
        </w:rPr>
        <w:t>neno</w:t>
      </w:r>
      <w:r w:rsidRPr="62F4E0FE" w:rsidR="62F4E0FE">
        <w:rPr>
          <w:lang w:val="en-US"/>
        </w:rPr>
        <w:t xml:space="preserve"> la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ujasiri</w:t>
      </w:r>
      <w:r w:rsidRPr="62F4E0FE" w:rsidR="62F4E0FE">
        <w:rPr>
          <w:lang w:val="en-US"/>
        </w:rPr>
        <w:t>.</w:t>
      </w:r>
    </w:p>
    <w:p w:rsidRPr="007B69FD" w:rsidR="00EB7BB3" w:rsidP="62F4E0FE" w:rsidRDefault="00EB7BB3" w14:paraId="28D834E0"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EB7BB3" w:rsidRDefault="00EB7BB3" w14:paraId="664F2722" w14:textId="77777777">
      <w:pPr>
        <w:rPr>
          <w:rFonts w:asciiTheme="majorHAnsi" w:hAnsiTheme="majorHAnsi" w:eastAsiaTheme="majorEastAsia" w:cstheme="majorBidi"/>
          <w:b/>
          <w:color w:val="0F4761" w:themeColor="accent1" w:themeShade="BF"/>
          <w:sz w:val="44"/>
          <w:szCs w:val="44"/>
        </w:rPr>
      </w:pPr>
      <w:r/>
    </w:p>
    <w:p w:rsidRPr="007B69FD" w:rsidR="00E2610E" w:rsidP="62F4E0FE" w:rsidRDefault="00E2610E" w14:paraId="6C76435B" w14:textId="7D299540" w14:noSpellErr="1">
      <w:pPr>
        <w:pStyle w:val="Heading1"/>
        <w:keepNext w:val="0"/>
        <w:keepLines w:val="0"/>
        <w:spacing w:before="480"/>
        <w:rPr>
          <w:b w:val="1"/>
          <w:bCs w:val="1"/>
          <w:lang w:val="en-US"/>
        </w:rPr>
      </w:pPr>
      <w:r w:rsidRPr="62F4E0FE" w:rsidR="62F4E0FE">
        <w:rPr>
          <w:lang w:val="en-US"/>
        </w:rPr>
        <w:t>Matendo</w:t>
      </w:r>
      <w:r w:rsidRPr="62F4E0FE" w:rsidR="62F4E0FE">
        <w:rPr>
          <w:lang w:val="en-US"/>
        </w:rPr>
        <w:t xml:space="preserve"> 16:11-15</w:t>
      </w:r>
    </w:p>
    <w:p w:rsidRPr="007B69FD" w:rsidR="00E2610E" w:rsidP="62F4E0FE" w:rsidRDefault="00E2610E" w14:paraId="1002EEBA" w14:textId="5BA350EA" w14:noSpellErr="1">
      <w:pPr>
        <w:pStyle w:val="Background"/>
        <w:rPr>
          <w:b w:val="1"/>
          <w:bCs w:val="1"/>
          <w:sz w:val="32"/>
          <w:szCs w:val="32"/>
          <w:lang w:val="en-US"/>
        </w:rPr>
      </w:pPr>
      <w:r w:rsidRPr="62F4E0FE" w:rsidR="62F4E0FE">
        <w:rPr>
          <w:lang w:val="en-US"/>
        </w:rPr>
        <w:t xml:space="preserve">Mambo </w:t>
      </w:r>
      <w:r w:rsidRPr="62F4E0FE" w:rsidR="62F4E0FE">
        <w:rPr>
          <w:lang w:val="en-US"/>
        </w:rPr>
        <w:t>makuu</w:t>
      </w:r>
      <w:r w:rsidRPr="62F4E0FE" w:rsidR="62F4E0FE">
        <w:rPr>
          <w:lang w:val="en-US"/>
        </w:rPr>
        <w:t xml:space="preserve">: Paulo </w:t>
      </w:r>
      <w:r w:rsidRPr="62F4E0FE" w:rsidR="62F4E0FE">
        <w:rPr>
          <w:lang w:val="en-US"/>
        </w:rPr>
        <w:t>aliona</w:t>
      </w:r>
      <w:r w:rsidRPr="62F4E0FE" w:rsidR="62F4E0FE">
        <w:rPr>
          <w:lang w:val="en-US"/>
        </w:rPr>
        <w:t xml:space="preserve"> </w:t>
      </w:r>
      <w:r w:rsidRPr="62F4E0FE" w:rsidR="62F4E0FE">
        <w:rPr>
          <w:lang w:val="en-US"/>
        </w:rPr>
        <w:t>maono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mwanamume</w:t>
      </w:r>
      <w:r w:rsidRPr="62F4E0FE" w:rsidR="62F4E0FE">
        <w:rPr>
          <w:lang w:val="en-US"/>
        </w:rPr>
        <w:t xml:space="preserve"> </w:t>
      </w:r>
      <w:r w:rsidRPr="62F4E0FE" w:rsidR="62F4E0FE">
        <w:rPr>
          <w:lang w:val="en-US"/>
        </w:rPr>
        <w:t>fulani</w:t>
      </w:r>
      <w:r w:rsidRPr="62F4E0FE" w:rsidR="62F4E0FE">
        <w:rPr>
          <w:lang w:val="en-US"/>
        </w:rPr>
        <w:t xml:space="preserve"> </w:t>
      </w:r>
      <w:r w:rsidRPr="62F4E0FE" w:rsidR="62F4E0FE">
        <w:rPr>
          <w:lang w:val="en-US"/>
        </w:rPr>
        <w:t>wa</w:t>
      </w:r>
      <w:r w:rsidRPr="62F4E0FE" w:rsidR="62F4E0FE">
        <w:rPr>
          <w:lang w:val="en-US"/>
        </w:rPr>
        <w:t xml:space="preserve"> Makedonia </w:t>
      </w:r>
      <w:r w:rsidRPr="62F4E0FE" w:rsidR="62F4E0FE">
        <w:rPr>
          <w:lang w:val="en-US"/>
        </w:rPr>
        <w:t>akimwambia</w:t>
      </w:r>
      <w:r w:rsidRPr="62F4E0FE" w:rsidR="62F4E0FE">
        <w:rPr>
          <w:lang w:val="en-US"/>
        </w:rPr>
        <w:t xml:space="preserve"> Paulo </w:t>
      </w:r>
      <w:r w:rsidRPr="62F4E0FE" w:rsidR="62F4E0FE">
        <w:rPr>
          <w:lang w:val="en-US"/>
        </w:rPr>
        <w:t>aje</w:t>
      </w:r>
      <w:r w:rsidRPr="62F4E0FE" w:rsidR="62F4E0FE">
        <w:rPr>
          <w:lang w:val="en-US"/>
        </w:rPr>
        <w:t xml:space="preserve"> Makedonia </w:t>
      </w:r>
      <w:r w:rsidRPr="62F4E0FE" w:rsidR="62F4E0FE">
        <w:rPr>
          <w:lang w:val="en-US"/>
        </w:rPr>
        <w:t>awasaidie</w:t>
      </w:r>
      <w:r w:rsidRPr="62F4E0FE" w:rsidR="62F4E0FE">
        <w:rPr>
          <w:lang w:val="en-US"/>
        </w:rPr>
        <w:t xml:space="preserve">, </w:t>
      </w:r>
      <w:r w:rsidRPr="62F4E0FE" w:rsidR="62F4E0FE">
        <w:rPr>
          <w:lang w:val="en-US"/>
        </w:rPr>
        <w:t>hivyo</w:t>
      </w:r>
      <w:r w:rsidRPr="62F4E0FE" w:rsidR="62F4E0FE">
        <w:rPr>
          <w:lang w:val="en-US"/>
        </w:rPr>
        <w:t xml:space="preserve"> Paulo </w:t>
      </w:r>
      <w:r w:rsidRPr="62F4E0FE" w:rsidR="62F4E0FE">
        <w:rPr>
          <w:lang w:val="en-US"/>
        </w:rPr>
        <w:t>na</w:t>
      </w:r>
      <w:r w:rsidRPr="62F4E0FE" w:rsidR="62F4E0FE">
        <w:rPr>
          <w:lang w:val="en-US"/>
        </w:rPr>
        <w:t xml:space="preserve"> </w:t>
      </w:r>
      <w:r w:rsidRPr="62F4E0FE" w:rsidR="62F4E0FE">
        <w:rPr>
          <w:lang w:val="en-US"/>
        </w:rPr>
        <w:t>wenzake</w:t>
      </w:r>
      <w:r w:rsidRPr="62F4E0FE" w:rsidR="62F4E0FE">
        <w:rPr>
          <w:lang w:val="en-US"/>
        </w:rPr>
        <w:t xml:space="preserve"> </w:t>
      </w:r>
      <w:r w:rsidRPr="62F4E0FE" w:rsidR="62F4E0FE">
        <w:rPr>
          <w:lang w:val="en-US"/>
        </w:rPr>
        <w:t>wakapanga</w:t>
      </w:r>
      <w:r w:rsidRPr="62F4E0FE" w:rsidR="62F4E0FE">
        <w:rPr>
          <w:lang w:val="en-US"/>
        </w:rPr>
        <w:t xml:space="preserve"> </w:t>
      </w:r>
      <w:r w:rsidRPr="62F4E0FE" w:rsidR="62F4E0FE">
        <w:rPr>
          <w:lang w:val="en-US"/>
        </w:rPr>
        <w:t>kusafiri</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huko</w:t>
      </w:r>
      <w:r w:rsidRPr="62F4E0FE" w:rsidR="62F4E0FE">
        <w:rPr>
          <w:lang w:val="en-US"/>
        </w:rPr>
        <w:t xml:space="preserve">. Luka, </w:t>
      </w:r>
      <w:r w:rsidRPr="62F4E0FE" w:rsidR="62F4E0FE">
        <w:rPr>
          <w:lang w:val="en-US"/>
        </w:rPr>
        <w:t>mwandikaji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kitabu</w:t>
      </w:r>
      <w:r w:rsidRPr="62F4E0FE" w:rsidR="62F4E0FE">
        <w:rPr>
          <w:lang w:val="en-US"/>
        </w:rPr>
        <w:t xml:space="preserve"> </w:t>
      </w:r>
      <w:r w:rsidRPr="62F4E0FE" w:rsidR="62F4E0FE">
        <w:rPr>
          <w:lang w:val="en-US"/>
        </w:rPr>
        <w:t>hiki</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waandamani</w:t>
      </w:r>
      <w:r w:rsidRPr="62F4E0FE" w:rsidR="62F4E0FE">
        <w:rPr>
          <w:lang w:val="en-US"/>
        </w:rPr>
        <w:t xml:space="preserve"> </w:t>
      </w:r>
      <w:r w:rsidRPr="62F4E0FE" w:rsidR="62F4E0FE">
        <w:rPr>
          <w:lang w:val="en-US"/>
        </w:rPr>
        <w:t>wa</w:t>
      </w:r>
      <w:r w:rsidRPr="62F4E0FE" w:rsidR="62F4E0FE">
        <w:rPr>
          <w:lang w:val="en-US"/>
        </w:rPr>
        <w:t xml:space="preserve"> Paulo.</w:t>
      </w:r>
    </w:p>
    <w:p w:rsidRPr="00170DC8" w:rsidR="00170DC8" w:rsidP="62F4E0FE" w:rsidRDefault="00170DC8" w14:paraId="79AF1F4C"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E2610E" w:rsidP="006D6990" w:rsidRDefault="00E2610E" w14:paraId="5B8D0200"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E2610E" w:rsidP="005459B7" w:rsidRDefault="00E2610E" w14:paraId="4B92AF30" w14:textId="61C1B6BE"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E2610E" w:rsidP="006D6990" w:rsidRDefault="00E2610E" w14:paraId="5557A193" w14:textId="284F143B" w14:noSpellErr="1">
      <w:pPr>
        <w:pStyle w:val="Checklist"/>
        <w:rPr/>
      </w:pPr>
      <w:r w:rsidRPr="62F4E0FE" w:rsidR="62F4E0FE">
        <w:rPr>
          <w:lang w:val="en-US"/>
        </w:rPr>
        <w:t xml:space="preserve">Paulo </w:t>
      </w:r>
      <w:r w:rsidRPr="62F4E0FE" w:rsidR="62F4E0FE">
        <w:rPr>
          <w:lang w:val="en-US"/>
        </w:rPr>
        <w:t>na</w:t>
      </w:r>
      <w:r w:rsidRPr="62F4E0FE" w:rsidR="62F4E0FE">
        <w:rPr>
          <w:lang w:val="en-US"/>
        </w:rPr>
        <w:t xml:space="preserve"> </w:t>
      </w:r>
      <w:r w:rsidRPr="62F4E0FE" w:rsidR="62F4E0FE">
        <w:rPr>
          <w:lang w:val="en-US"/>
        </w:rPr>
        <w:t>wenzake</w:t>
      </w:r>
      <w:r w:rsidRPr="62F4E0FE" w:rsidR="62F4E0FE">
        <w:rPr>
          <w:lang w:val="en-US"/>
        </w:rPr>
        <w:t xml:space="preserve"> </w:t>
      </w:r>
      <w:r w:rsidRPr="62F4E0FE" w:rsidR="62F4E0FE">
        <w:rPr>
          <w:lang w:val="en-US"/>
        </w:rPr>
        <w:t>walienda</w:t>
      </w:r>
      <w:r w:rsidRPr="62F4E0FE" w:rsidR="62F4E0FE">
        <w:rPr>
          <w:lang w:val="en-US"/>
        </w:rPr>
        <w:t xml:space="preserve"> Filipi </w:t>
      </w:r>
      <w:r w:rsidRPr="62F4E0FE" w:rsidR="62F4E0FE">
        <w:rPr>
          <w:lang w:val="en-US"/>
        </w:rPr>
        <w:t>huko</w:t>
      </w:r>
      <w:r w:rsidRPr="62F4E0FE" w:rsidR="62F4E0FE">
        <w:rPr>
          <w:lang w:val="en-US"/>
        </w:rPr>
        <w:t xml:space="preserve"> Makedonia. [16:11-12]</w:t>
      </w:r>
    </w:p>
    <w:p w:rsidRPr="007B69FD" w:rsidR="00E2610E" w:rsidP="006D6990" w:rsidRDefault="00E2610E" w14:paraId="1DDE55C7" w14:textId="20D5123F" w14:noSpellErr="1">
      <w:pPr>
        <w:pStyle w:val="Checklist"/>
        <w:rPr/>
      </w:pPr>
      <w:r w:rsidRPr="62F4E0FE" w:rsidR="62F4E0FE">
        <w:rPr>
          <w:lang w:val="en-US"/>
        </w:rPr>
        <w:t>Walienda</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mto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kuzungumza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wanawake</w:t>
      </w:r>
      <w:r w:rsidRPr="62F4E0FE" w:rsidR="62F4E0FE">
        <w:rPr>
          <w:lang w:val="en-US"/>
        </w:rPr>
        <w:t xml:space="preserve"> </w:t>
      </w:r>
      <w:r w:rsidRPr="62F4E0FE" w:rsidR="62F4E0FE">
        <w:rPr>
          <w:lang w:val="en-US"/>
        </w:rPr>
        <w:t>huko</w:t>
      </w:r>
      <w:r w:rsidRPr="62F4E0FE" w:rsidR="62F4E0FE">
        <w:rPr>
          <w:lang w:val="en-US"/>
        </w:rPr>
        <w:t>. [16:13]</w:t>
      </w:r>
    </w:p>
    <w:p w:rsidRPr="007B69FD" w:rsidR="00E2610E" w:rsidP="006D6990" w:rsidRDefault="00E2610E" w14:paraId="758D70CE" w14:textId="359449D5" w14:noSpellErr="1">
      <w:pPr>
        <w:pStyle w:val="Checklist"/>
        <w:rPr/>
      </w:pPr>
      <w:r w:rsidRPr="62F4E0FE" w:rsidR="62F4E0FE">
        <w:rPr>
          <w:lang w:val="en-US"/>
        </w:rPr>
        <w:t xml:space="preserve">Lidia </w:t>
      </w:r>
      <w:r w:rsidRPr="62F4E0FE" w:rsidR="62F4E0FE">
        <w:rPr>
          <w:lang w:val="en-US"/>
        </w:rPr>
        <w:t>alisikiliza</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akabatizwa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nyumbani</w:t>
      </w:r>
      <w:r w:rsidRPr="62F4E0FE" w:rsidR="62F4E0FE">
        <w:rPr>
          <w:lang w:val="en-US"/>
        </w:rPr>
        <w:t xml:space="preserve"> </w:t>
      </w:r>
      <w:r w:rsidRPr="62F4E0FE" w:rsidR="62F4E0FE">
        <w:rPr>
          <w:lang w:val="en-US"/>
        </w:rPr>
        <w:t>mwake</w:t>
      </w:r>
      <w:r w:rsidRPr="62F4E0FE" w:rsidR="62F4E0FE">
        <w:rPr>
          <w:lang w:val="en-US"/>
        </w:rPr>
        <w:t>. [16:14-15]</w:t>
      </w:r>
    </w:p>
    <w:p w:rsidRPr="007B69FD" w:rsidR="00E2610E" w:rsidP="00366767" w:rsidRDefault="00E2610E" w14:paraId="4E2D93E8"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E2610E" w:rsidP="005459B7" w:rsidRDefault="003947E5" w14:paraId="45901BE6" w14:textId="4598D768"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E2610E" w:rsidP="0099152C" w:rsidRDefault="005B4A0C" w14:paraId="448B209E" w14:textId="14E144FA">
      <w:pPr>
        <w:numPr>
          <w:ilvl w:val="0"/>
          <w:numId w:val="44"/>
        </w:numPr>
        <w:rPr>
          <w:sz w:val="20"/>
          <w:szCs w:val="20"/>
          <w:lang w:val="en-US"/>
        </w:rPr>
      </w:pPr>
      <w:r>
        <w:t>[16:11] Paulo na waandamani wake walisafiri kwenda maeneo gani?</w:t>
      </w:r>
    </w:p>
    <w:p w:rsidRPr="007B69FD" w:rsidR="00E2610E" w:rsidP="62F4E0FE" w:rsidRDefault="00E2610E" w14:paraId="286F33FA" w14:textId="77777777" w14:noSpellErr="1">
      <w:pPr>
        <w:ind w:left="720"/>
        <w:rPr>
          <w:sz w:val="20"/>
          <w:szCs w:val="20"/>
          <w:lang w:val="en-US"/>
        </w:rPr>
      </w:pPr>
      <w:r w:rsidRPr="62F4E0FE" w:rsidR="62F4E0FE">
        <w:rPr>
          <w:lang w:val="en-US"/>
        </w:rPr>
        <w:t>Walipanda</w:t>
      </w:r>
      <w:r w:rsidRPr="62F4E0FE" w:rsidR="62F4E0FE">
        <w:rPr>
          <w:lang w:val="en-US"/>
        </w:rPr>
        <w:t xml:space="preserve"> </w:t>
      </w:r>
      <w:r w:rsidRPr="62F4E0FE" w:rsidR="62F4E0FE">
        <w:rPr>
          <w:lang w:val="en-US"/>
        </w:rPr>
        <w:t>meli</w:t>
      </w:r>
      <w:r w:rsidRPr="62F4E0FE" w:rsidR="62F4E0FE">
        <w:rPr>
          <w:lang w:val="en-US"/>
        </w:rPr>
        <w:t xml:space="preserve"> </w:t>
      </w:r>
      <w:r w:rsidRPr="62F4E0FE" w:rsidR="62F4E0FE">
        <w:rPr>
          <w:lang w:val="en-US"/>
        </w:rPr>
        <w:t>hadi</w:t>
      </w:r>
      <w:r w:rsidRPr="62F4E0FE" w:rsidR="62F4E0FE">
        <w:rPr>
          <w:lang w:val="en-US"/>
        </w:rPr>
        <w:t xml:space="preserve"> </w:t>
      </w:r>
      <w:r w:rsidRPr="62F4E0FE" w:rsidR="62F4E0FE">
        <w:rPr>
          <w:lang w:val="en-US"/>
        </w:rPr>
        <w:t>Samothrake</w:t>
      </w:r>
      <w:r w:rsidRPr="62F4E0FE" w:rsidR="62F4E0FE">
        <w:rPr>
          <w:lang w:val="en-US"/>
        </w:rPr>
        <w:t xml:space="preserve"> </w:t>
      </w:r>
      <w:r w:rsidRPr="62F4E0FE" w:rsidR="62F4E0FE">
        <w:rPr>
          <w:lang w:val="en-US"/>
        </w:rPr>
        <w:t>na</w:t>
      </w:r>
      <w:r w:rsidRPr="62F4E0FE" w:rsidR="62F4E0FE">
        <w:rPr>
          <w:lang w:val="en-US"/>
        </w:rPr>
        <w:t xml:space="preserve"> Neapoli </w:t>
      </w:r>
      <w:r w:rsidRPr="62F4E0FE" w:rsidR="62F4E0FE">
        <w:rPr>
          <w:lang w:val="en-US"/>
        </w:rPr>
        <w:t>kisha</w:t>
      </w:r>
      <w:r w:rsidRPr="62F4E0FE" w:rsidR="62F4E0FE">
        <w:rPr>
          <w:lang w:val="en-US"/>
        </w:rPr>
        <w:t xml:space="preserve"> </w:t>
      </w:r>
      <w:r w:rsidRPr="62F4E0FE" w:rsidR="62F4E0FE">
        <w:rPr>
          <w:lang w:val="en-US"/>
        </w:rPr>
        <w:t>wakaenda</w:t>
      </w:r>
      <w:r w:rsidRPr="62F4E0FE" w:rsidR="62F4E0FE">
        <w:rPr>
          <w:lang w:val="en-US"/>
        </w:rPr>
        <w:t xml:space="preserve"> Filipi.</w:t>
      </w:r>
    </w:p>
    <w:p w:rsidRPr="007B69FD" w:rsidR="00E2610E" w:rsidP="00E2610E" w:rsidRDefault="00E2610E" w14:paraId="4D29CAD9" w14:textId="77777777">
      <w:pPr>
        <w:ind w:left="720"/>
        <w:rPr>
          <w:sz w:val="20"/>
          <w:szCs w:val="20"/>
        </w:rPr>
      </w:pPr>
      <w:r/>
    </w:p>
    <w:p w:rsidRPr="007B69FD" w:rsidR="00E2610E" w:rsidP="62F4E0FE" w:rsidRDefault="005B4A0C" w14:paraId="5757B62E" w14:textId="211FE112" w14:noSpellErr="1">
      <w:pPr>
        <w:numPr>
          <w:ilvl w:val="0"/>
          <w:numId w:val="44"/>
        </w:numPr>
        <w:rPr>
          <w:sz w:val="20"/>
          <w:szCs w:val="20"/>
          <w:lang w:val="en-US"/>
        </w:rPr>
      </w:pPr>
      <w:r w:rsidRPr="62F4E0FE" w:rsidR="62F4E0FE">
        <w:rPr>
          <w:lang w:val="en-US"/>
        </w:rPr>
        <w:t xml:space="preserve">[16:12]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lasema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jiji</w:t>
      </w:r>
      <w:r w:rsidRPr="62F4E0FE" w:rsidR="62F4E0FE">
        <w:rPr>
          <w:lang w:val="en-US"/>
        </w:rPr>
        <w:t xml:space="preserve"> la Filipi?</w:t>
      </w:r>
    </w:p>
    <w:p w:rsidRPr="007B69FD" w:rsidR="00E2610E" w:rsidP="62F4E0FE" w:rsidRDefault="00E2610E" w14:paraId="5AF4EA43" w14:textId="05E528F8" w14:noSpellErr="1">
      <w:pPr>
        <w:ind w:left="720"/>
        <w:rPr>
          <w:sz w:val="20"/>
          <w:szCs w:val="20"/>
          <w:lang w:val="en-US"/>
        </w:rPr>
      </w:pPr>
      <w:r w:rsidRPr="62F4E0FE" w:rsidR="62F4E0FE">
        <w:rPr>
          <w:lang w:val="en-US"/>
        </w:rPr>
        <w:t xml:space="preserve">Filipi </w:t>
      </w:r>
      <w:r w:rsidRPr="62F4E0FE" w:rsidR="62F4E0FE">
        <w:rPr>
          <w:lang w:val="en-US"/>
        </w:rPr>
        <w:t>lilikuwa</w:t>
      </w:r>
      <w:r w:rsidRPr="62F4E0FE" w:rsidR="62F4E0FE">
        <w:rPr>
          <w:lang w:val="en-US"/>
        </w:rPr>
        <w:t xml:space="preserve"> </w:t>
      </w:r>
      <w:r w:rsidRPr="62F4E0FE" w:rsidR="62F4E0FE">
        <w:rPr>
          <w:lang w:val="en-US"/>
        </w:rPr>
        <w:t>koloni</w:t>
      </w:r>
      <w:r w:rsidRPr="62F4E0FE" w:rsidR="62F4E0FE">
        <w:rPr>
          <w:lang w:val="en-US"/>
        </w:rPr>
        <w:t xml:space="preserve"> la Roma, </w:t>
      </w:r>
      <w:r w:rsidRPr="62F4E0FE" w:rsidR="62F4E0FE">
        <w:rPr>
          <w:lang w:val="en-US"/>
        </w:rPr>
        <w:t>na</w:t>
      </w:r>
      <w:r w:rsidRPr="62F4E0FE" w:rsidR="62F4E0FE">
        <w:rPr>
          <w:lang w:val="en-US"/>
        </w:rPr>
        <w:t xml:space="preserve"> </w:t>
      </w:r>
      <w:r w:rsidRPr="62F4E0FE" w:rsidR="62F4E0FE">
        <w:rPr>
          <w:lang w:val="en-US"/>
        </w:rPr>
        <w:t>lilikuwa</w:t>
      </w:r>
      <w:r w:rsidRPr="62F4E0FE" w:rsidR="62F4E0FE">
        <w:rPr>
          <w:lang w:val="en-US"/>
        </w:rPr>
        <w:t xml:space="preserve"> </w:t>
      </w:r>
      <w:r w:rsidRPr="62F4E0FE" w:rsidR="62F4E0FE">
        <w:rPr>
          <w:lang w:val="en-US"/>
        </w:rPr>
        <w:t>jiji</w:t>
      </w:r>
      <w:r w:rsidRPr="62F4E0FE" w:rsidR="62F4E0FE">
        <w:rPr>
          <w:lang w:val="en-US"/>
        </w:rPr>
        <w:t xml:space="preserve"> </w:t>
      </w:r>
      <w:r w:rsidRPr="62F4E0FE" w:rsidR="62F4E0FE">
        <w:rPr>
          <w:lang w:val="en-US"/>
        </w:rPr>
        <w:t>muhimu</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katika</w:t>
      </w:r>
      <w:r w:rsidRPr="62F4E0FE" w:rsidR="62F4E0FE">
        <w:rPr>
          <w:lang w:val="en-US"/>
        </w:rPr>
        <w:t xml:space="preserve"> wilaya </w:t>
      </w:r>
      <w:r w:rsidRPr="62F4E0FE" w:rsidR="62F4E0FE">
        <w:rPr>
          <w:lang w:val="en-US"/>
        </w:rPr>
        <w:t>ya</w:t>
      </w:r>
      <w:r w:rsidRPr="62F4E0FE" w:rsidR="62F4E0FE">
        <w:rPr>
          <w:lang w:val="en-US"/>
        </w:rPr>
        <w:t xml:space="preserve"> Makedonia.</w:t>
      </w:r>
    </w:p>
    <w:p w:rsidRPr="007B69FD" w:rsidR="00E2610E" w:rsidP="00E2610E" w:rsidRDefault="00E2610E" w14:paraId="00CBE73B" w14:textId="77777777">
      <w:pPr>
        <w:ind w:left="720"/>
        <w:rPr>
          <w:sz w:val="20"/>
          <w:szCs w:val="20"/>
        </w:rPr>
      </w:pPr>
      <w:r/>
    </w:p>
    <w:p w:rsidRPr="007B69FD" w:rsidR="00E2610E" w:rsidP="62F4E0FE" w:rsidRDefault="005B4A0C" w14:paraId="29728293" w14:textId="5F0A367F" w14:noSpellErr="1">
      <w:pPr>
        <w:numPr>
          <w:ilvl w:val="0"/>
          <w:numId w:val="44"/>
        </w:numPr>
        <w:rPr>
          <w:sz w:val="20"/>
          <w:szCs w:val="20"/>
          <w:lang w:val="en-US"/>
        </w:rPr>
      </w:pPr>
      <w:r w:rsidRPr="62F4E0FE" w:rsidR="62F4E0FE">
        <w:rPr>
          <w:lang w:val="en-US"/>
        </w:rPr>
        <w:t xml:space="preserve">[16:13] Paulo </w:t>
      </w:r>
      <w:r w:rsidRPr="62F4E0FE" w:rsidR="62F4E0FE">
        <w:rPr>
          <w:lang w:val="en-US"/>
        </w:rPr>
        <w:t>na</w:t>
      </w:r>
      <w:r w:rsidRPr="62F4E0FE" w:rsidR="62F4E0FE">
        <w:rPr>
          <w:lang w:val="en-US"/>
        </w:rPr>
        <w:t xml:space="preserve"> </w:t>
      </w:r>
      <w:r w:rsidRPr="62F4E0FE" w:rsidR="62F4E0FE">
        <w:rPr>
          <w:lang w:val="en-US"/>
        </w:rPr>
        <w:t>waandamani</w:t>
      </w:r>
      <w:r w:rsidRPr="62F4E0FE" w:rsidR="62F4E0FE">
        <w:rPr>
          <w:lang w:val="en-US"/>
        </w:rPr>
        <w:t xml:space="preserve"> wake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w:t>
      </w:r>
    </w:p>
    <w:p w:rsidRPr="007B69FD" w:rsidR="00E2610E" w:rsidP="62F4E0FE" w:rsidRDefault="00E2610E" w14:paraId="29080777" w14:textId="77777777" w14:noSpellErr="1">
      <w:pPr>
        <w:ind w:left="720"/>
        <w:rPr>
          <w:sz w:val="20"/>
          <w:szCs w:val="20"/>
          <w:lang w:val="en-US"/>
        </w:rPr>
      </w:pPr>
      <w:r w:rsidRPr="62F4E0FE" w:rsidR="62F4E0FE">
        <w:rPr>
          <w:lang w:val="en-US"/>
        </w:rPr>
        <w:t>Wakaketi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kuzungumza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wanawake</w:t>
      </w:r>
      <w:r w:rsidRPr="62F4E0FE" w:rsidR="62F4E0FE">
        <w:rPr>
          <w:lang w:val="en-US"/>
        </w:rPr>
        <w:t xml:space="preserve"> </w:t>
      </w:r>
      <w:r w:rsidRPr="62F4E0FE" w:rsidR="62F4E0FE">
        <w:rPr>
          <w:lang w:val="en-US"/>
        </w:rPr>
        <w:t>waliokuwa</w:t>
      </w:r>
      <w:r w:rsidRPr="62F4E0FE" w:rsidR="62F4E0FE">
        <w:rPr>
          <w:lang w:val="en-US"/>
        </w:rPr>
        <w:t xml:space="preserve"> </w:t>
      </w:r>
      <w:r w:rsidRPr="62F4E0FE" w:rsidR="62F4E0FE">
        <w:rPr>
          <w:lang w:val="en-US"/>
        </w:rPr>
        <w:t>wamekusanyika</w:t>
      </w:r>
      <w:r w:rsidRPr="62F4E0FE" w:rsidR="62F4E0FE">
        <w:rPr>
          <w:lang w:val="en-US"/>
        </w:rPr>
        <w:t xml:space="preserve"> </w:t>
      </w:r>
      <w:r w:rsidRPr="62F4E0FE" w:rsidR="62F4E0FE">
        <w:rPr>
          <w:lang w:val="en-US"/>
        </w:rPr>
        <w:t>kando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mto</w:t>
      </w:r>
      <w:r w:rsidRPr="62F4E0FE" w:rsidR="62F4E0FE">
        <w:rPr>
          <w:lang w:val="en-US"/>
        </w:rPr>
        <w:t>.</w:t>
      </w:r>
    </w:p>
    <w:p w:rsidRPr="007B69FD" w:rsidR="00E2610E" w:rsidP="00E2610E" w:rsidRDefault="00E2610E" w14:paraId="341318D7" w14:textId="77777777">
      <w:pPr>
        <w:ind w:left="720"/>
        <w:rPr>
          <w:sz w:val="20"/>
          <w:szCs w:val="20"/>
        </w:rPr>
      </w:pPr>
      <w:r/>
    </w:p>
    <w:p w:rsidRPr="007B69FD" w:rsidR="00E2610E" w:rsidP="62F4E0FE" w:rsidRDefault="005B4A0C" w14:paraId="5BACBF91" w14:textId="25D98081" w14:noSpellErr="1">
      <w:pPr>
        <w:numPr>
          <w:ilvl w:val="0"/>
          <w:numId w:val="44"/>
        </w:numPr>
        <w:rPr>
          <w:sz w:val="20"/>
          <w:szCs w:val="20"/>
          <w:lang w:val="en-US"/>
        </w:rPr>
      </w:pPr>
      <w:r w:rsidRPr="62F4E0FE" w:rsidR="62F4E0FE">
        <w:rPr>
          <w:lang w:val="en-US"/>
        </w:rPr>
        <w:t>Mnawaonaje</w:t>
      </w:r>
      <w:r w:rsidRPr="62F4E0FE" w:rsidR="62F4E0FE">
        <w:rPr>
          <w:lang w:val="en-US"/>
        </w:rPr>
        <w:t xml:space="preserve"> </w:t>
      </w:r>
      <w:r w:rsidRPr="62F4E0FE" w:rsidR="62F4E0FE">
        <w:rPr>
          <w:lang w:val="en-US"/>
        </w:rPr>
        <w:t>wanawake</w:t>
      </w:r>
      <w:r w:rsidRPr="62F4E0FE" w:rsidR="62F4E0FE">
        <w:rPr>
          <w:lang w:val="en-US"/>
        </w:rPr>
        <w:t xml:space="preserve"> </w:t>
      </w:r>
      <w:r w:rsidRPr="62F4E0FE" w:rsidR="62F4E0FE">
        <w:rPr>
          <w:lang w:val="en-US"/>
        </w:rPr>
        <w:t>hawa</w:t>
      </w:r>
      <w:r w:rsidRPr="62F4E0FE" w:rsidR="62F4E0FE">
        <w:rPr>
          <w:lang w:val="en-US"/>
        </w:rPr>
        <w:t xml:space="preserve"> </w:t>
      </w:r>
      <w:r w:rsidRPr="62F4E0FE" w:rsidR="62F4E0FE">
        <w:rPr>
          <w:lang w:val="en-US"/>
        </w:rPr>
        <w:t>walipo</w:t>
      </w:r>
      <w:r w:rsidRPr="62F4E0FE" w:rsidR="62F4E0FE">
        <w:rPr>
          <w:lang w:val="en-US"/>
        </w:rPr>
        <w:t xml:space="preserve"> </w:t>
      </w:r>
      <w:r w:rsidRPr="62F4E0FE" w:rsidR="62F4E0FE">
        <w:rPr>
          <w:lang w:val="en-US"/>
        </w:rPr>
        <w:t>kusanywa</w:t>
      </w:r>
      <w:r w:rsidRPr="62F4E0FE" w:rsidR="62F4E0FE">
        <w:rPr>
          <w:lang w:val="en-US"/>
        </w:rPr>
        <w:t>?</w:t>
      </w:r>
    </w:p>
    <w:p w:rsidRPr="007B69FD" w:rsidR="00E2610E" w:rsidP="48114252" w:rsidRDefault="004600F7" w14:paraId="0D3DFC80" w14:textId="06DE5277">
      <w:pPr>
        <w:ind w:left="720"/>
        <w:rPr>
          <w:sz w:val="20"/>
          <w:szCs w:val="20"/>
          <w:lang w:val="en-US"/>
        </w:rPr>
      </w:pPr>
      <w:r>
        <w:t>(Majibu yanaweza kutofautiana.) Andiko hilo laonyesha kwamba huenda walikuwa wamekusanyika ili kusali.</w:t>
      </w:r>
    </w:p>
    <w:p w:rsidRPr="007B69FD" w:rsidR="00E2610E" w:rsidP="00E2610E" w:rsidRDefault="00E2610E" w14:paraId="1E0C7BFD" w14:textId="77777777">
      <w:pPr>
        <w:ind w:left="720"/>
        <w:rPr>
          <w:sz w:val="20"/>
          <w:szCs w:val="20"/>
        </w:rPr>
      </w:pPr>
      <w:r/>
    </w:p>
    <w:p w:rsidRPr="007B69FD" w:rsidR="00E2610E" w:rsidP="62F4E0FE" w:rsidRDefault="005B4A0C" w14:paraId="5FFD694E" w14:textId="24238A97" w14:noSpellErr="1">
      <w:pPr>
        <w:numPr>
          <w:ilvl w:val="0"/>
          <w:numId w:val="44"/>
        </w:numPr>
        <w:rPr>
          <w:sz w:val="20"/>
          <w:szCs w:val="20"/>
          <w:lang w:val="en-US"/>
        </w:rPr>
      </w:pPr>
      <w:r w:rsidRPr="62F4E0FE" w:rsidR="62F4E0FE">
        <w:rPr>
          <w:lang w:val="en-US"/>
        </w:rPr>
        <w:t xml:space="preserve">[16:14] Paulo </w:t>
      </w:r>
      <w:r w:rsidRPr="62F4E0FE" w:rsidR="62F4E0FE">
        <w:rPr>
          <w:lang w:val="en-US"/>
        </w:rPr>
        <w:t>alikutana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mto</w:t>
      </w:r>
      <w:r w:rsidRPr="62F4E0FE" w:rsidR="62F4E0FE">
        <w:rPr>
          <w:lang w:val="en-US"/>
        </w:rPr>
        <w:t>?</w:t>
      </w:r>
    </w:p>
    <w:p w:rsidRPr="007B69FD" w:rsidR="00E2610E" w:rsidP="48114252" w:rsidRDefault="00E2610E" w14:paraId="17BDD1B8" w14:textId="77777777">
      <w:pPr>
        <w:ind w:left="720"/>
        <w:rPr>
          <w:sz w:val="20"/>
          <w:szCs w:val="20"/>
          <w:lang w:val="en-US"/>
        </w:rPr>
      </w:pPr>
      <w:r>
        <w:t>Alikutana na Lidia, mfanyabiashara na mwabudu wa Mungu.</w:t>
      </w:r>
    </w:p>
    <w:p w:rsidRPr="007B69FD" w:rsidR="00E2610E" w:rsidP="00E2610E" w:rsidRDefault="00E2610E" w14:paraId="68234766" w14:textId="77777777">
      <w:pPr>
        <w:ind w:left="720"/>
        <w:rPr>
          <w:sz w:val="20"/>
          <w:szCs w:val="20"/>
        </w:rPr>
      </w:pPr>
      <w:r/>
    </w:p>
    <w:p w:rsidRPr="007B69FD" w:rsidR="00E2610E" w:rsidP="62F4E0FE" w:rsidRDefault="005B4A0C" w14:paraId="2C76FFCE" w14:textId="02887F67" w14:noSpellErr="1">
      <w:pPr>
        <w:numPr>
          <w:ilvl w:val="0"/>
          <w:numId w:val="44"/>
        </w:numPr>
        <w:rPr>
          <w:sz w:val="20"/>
          <w:szCs w:val="20"/>
          <w:lang w:val="en-US"/>
        </w:rPr>
      </w:pPr>
      <w:r w:rsidRPr="62F4E0FE" w:rsidR="62F4E0FE">
        <w:rPr>
          <w:lang w:val="en-US"/>
        </w:rPr>
        <w:t xml:space="preserve">[16:14-15] Lidia </w:t>
      </w:r>
      <w:r w:rsidRPr="62F4E0FE" w:rsidR="62F4E0FE">
        <w:rPr>
          <w:lang w:val="en-US"/>
        </w:rPr>
        <w:t>na</w:t>
      </w:r>
      <w:r w:rsidRPr="62F4E0FE" w:rsidR="62F4E0FE">
        <w:rPr>
          <w:lang w:val="en-US"/>
        </w:rPr>
        <w:t xml:space="preserve"> </w:t>
      </w:r>
      <w:r w:rsidRPr="62F4E0FE" w:rsidR="62F4E0FE">
        <w:rPr>
          <w:lang w:val="en-US"/>
        </w:rPr>
        <w:t>washiriki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w:t>
      </w:r>
    </w:p>
    <w:p w:rsidRPr="007B69FD" w:rsidR="00E2610E" w:rsidP="62F4E0FE" w:rsidRDefault="00E2610E" w14:paraId="6C403CF4" w14:textId="77777777" w14:noSpellErr="1">
      <w:pPr>
        <w:ind w:left="720"/>
        <w:rPr>
          <w:sz w:val="20"/>
          <w:szCs w:val="20"/>
          <w:lang w:val="en-US"/>
        </w:rPr>
      </w:pP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kuitikia</w:t>
      </w:r>
      <w:r w:rsidRPr="62F4E0FE" w:rsidR="62F4E0FE">
        <w:rPr>
          <w:lang w:val="en-US"/>
        </w:rPr>
        <w:t xml:space="preserve"> </w:t>
      </w:r>
      <w:r w:rsidRPr="62F4E0FE" w:rsidR="62F4E0FE">
        <w:rPr>
          <w:lang w:val="en-US"/>
        </w:rPr>
        <w:t>evanjeli</w:t>
      </w:r>
      <w:r w:rsidRPr="62F4E0FE" w:rsidR="62F4E0FE">
        <w:rPr>
          <w:lang w:val="en-US"/>
        </w:rPr>
        <w:t xml:space="preserve">, </w:t>
      </w:r>
      <w:r w:rsidRPr="62F4E0FE" w:rsidR="62F4E0FE">
        <w:rPr>
          <w:lang w:val="en-US"/>
        </w:rPr>
        <w:t>walibatizwa</w:t>
      </w:r>
      <w:r w:rsidRPr="62F4E0FE" w:rsidR="62F4E0FE">
        <w:rPr>
          <w:lang w:val="en-US"/>
        </w:rPr>
        <w:t>.</w:t>
      </w:r>
    </w:p>
    <w:p w:rsidRPr="007B69FD" w:rsidR="00E2610E" w:rsidP="00E2610E" w:rsidRDefault="00E2610E" w14:paraId="776F428A" w14:textId="77777777">
      <w:pPr>
        <w:ind w:left="720"/>
        <w:rPr>
          <w:sz w:val="20"/>
          <w:szCs w:val="20"/>
        </w:rPr>
      </w:pPr>
      <w:r/>
    </w:p>
    <w:p w:rsidRPr="007B69FD" w:rsidR="00E2610E" w:rsidP="62F4E0FE" w:rsidRDefault="005B4A0C" w14:paraId="0258A98A" w14:textId="498C3CE7" w14:noSpellErr="1">
      <w:pPr>
        <w:numPr>
          <w:ilvl w:val="0"/>
          <w:numId w:val="44"/>
        </w:numPr>
        <w:rPr>
          <w:sz w:val="20"/>
          <w:szCs w:val="20"/>
          <w:lang w:val="en-US"/>
        </w:rPr>
      </w:pPr>
      <w:r w:rsidRPr="62F4E0FE" w:rsidR="62F4E0FE">
        <w:rPr>
          <w:lang w:val="en-US"/>
        </w:rPr>
        <w:t xml:space="preserve">[16:15] Lidia </w:t>
      </w:r>
      <w:r w:rsidRPr="62F4E0FE" w:rsidR="62F4E0FE">
        <w:rPr>
          <w:lang w:val="en-US"/>
        </w:rPr>
        <w:t>alimshawishi</w:t>
      </w:r>
      <w:r w:rsidRPr="62F4E0FE" w:rsidR="62F4E0FE">
        <w:rPr>
          <w:lang w:val="en-US"/>
        </w:rPr>
        <w:t xml:space="preserve"> Paulo </w:t>
      </w:r>
      <w:r w:rsidRPr="62F4E0FE" w:rsidR="62F4E0FE">
        <w:rPr>
          <w:lang w:val="en-US"/>
        </w:rPr>
        <w:t>na</w:t>
      </w:r>
      <w:r w:rsidRPr="62F4E0FE" w:rsidR="62F4E0FE">
        <w:rPr>
          <w:lang w:val="en-US"/>
        </w:rPr>
        <w:t xml:space="preserve"> </w:t>
      </w:r>
      <w:r w:rsidRPr="62F4E0FE" w:rsidR="62F4E0FE">
        <w:rPr>
          <w:lang w:val="en-US"/>
        </w:rPr>
        <w:t>waandamani</w:t>
      </w:r>
      <w:r w:rsidRPr="62F4E0FE" w:rsidR="62F4E0FE">
        <w:rPr>
          <w:lang w:val="en-US"/>
        </w:rPr>
        <w:t xml:space="preserve"> wake </w:t>
      </w:r>
      <w:r w:rsidRPr="62F4E0FE" w:rsidR="62F4E0FE">
        <w:rPr>
          <w:lang w:val="en-US"/>
        </w:rPr>
        <w:t>wafanye</w:t>
      </w:r>
      <w:r w:rsidRPr="62F4E0FE" w:rsidR="62F4E0FE">
        <w:rPr>
          <w:lang w:val="en-US"/>
        </w:rPr>
        <w:t xml:space="preserve"> </w:t>
      </w:r>
      <w:r w:rsidRPr="62F4E0FE" w:rsidR="62F4E0FE">
        <w:rPr>
          <w:lang w:val="en-US"/>
        </w:rPr>
        <w:t>nini</w:t>
      </w:r>
      <w:r w:rsidRPr="62F4E0FE" w:rsidR="62F4E0FE">
        <w:rPr>
          <w:lang w:val="en-US"/>
        </w:rPr>
        <w:t>?</w:t>
      </w:r>
    </w:p>
    <w:p w:rsidRPr="007B69FD" w:rsidR="00E2610E" w:rsidP="62F4E0FE" w:rsidRDefault="00E2610E" w14:paraId="1E6CBAEC" w14:textId="77777777" w14:noSpellErr="1">
      <w:pPr>
        <w:ind w:left="720"/>
        <w:rPr>
          <w:sz w:val="20"/>
          <w:szCs w:val="20"/>
          <w:lang w:val="en-US"/>
        </w:rPr>
      </w:pPr>
      <w:r w:rsidRPr="62F4E0FE" w:rsidR="62F4E0FE">
        <w:rPr>
          <w:lang w:val="en-US"/>
        </w:rPr>
        <w:t>Aliwashawishi</w:t>
      </w:r>
      <w:r w:rsidRPr="62F4E0FE" w:rsidR="62F4E0FE">
        <w:rPr>
          <w:lang w:val="en-US"/>
        </w:rPr>
        <w:t xml:space="preserve"> </w:t>
      </w:r>
      <w:r w:rsidRPr="62F4E0FE" w:rsidR="62F4E0FE">
        <w:rPr>
          <w:lang w:val="en-US"/>
        </w:rPr>
        <w:t>wakae</w:t>
      </w:r>
      <w:r w:rsidRPr="62F4E0FE" w:rsidR="62F4E0FE">
        <w:rPr>
          <w:lang w:val="en-US"/>
        </w:rPr>
        <w:t xml:space="preserve"> </w:t>
      </w:r>
      <w:r w:rsidRPr="62F4E0FE" w:rsidR="62F4E0FE">
        <w:rPr>
          <w:lang w:val="en-US"/>
        </w:rPr>
        <w:t>nyumbani</w:t>
      </w:r>
      <w:r w:rsidRPr="62F4E0FE" w:rsidR="62F4E0FE">
        <w:rPr>
          <w:lang w:val="en-US"/>
        </w:rPr>
        <w:t xml:space="preserve"> </w:t>
      </w:r>
      <w:r w:rsidRPr="62F4E0FE" w:rsidR="62F4E0FE">
        <w:rPr>
          <w:lang w:val="en-US"/>
        </w:rPr>
        <w:t>kwake</w:t>
      </w:r>
      <w:r w:rsidRPr="62F4E0FE" w:rsidR="62F4E0FE">
        <w:rPr>
          <w:lang w:val="en-US"/>
        </w:rPr>
        <w:t>.</w:t>
      </w:r>
    </w:p>
    <w:p w:rsidRPr="007B69FD" w:rsidR="00E2610E" w:rsidP="62F4E0FE" w:rsidRDefault="00E2610E" w14:paraId="4C4BB485"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E2610E" w:rsidRDefault="00E2610E" w14:paraId="3C03CBD6" w14:textId="77777777">
      <w:pPr>
        <w:rPr>
          <w:rFonts w:asciiTheme="majorHAnsi" w:hAnsiTheme="majorHAnsi" w:eastAsiaTheme="majorEastAsia" w:cstheme="majorBidi"/>
          <w:b/>
          <w:color w:val="0F4761" w:themeColor="accent1" w:themeShade="BF"/>
          <w:sz w:val="44"/>
          <w:szCs w:val="44"/>
        </w:rPr>
      </w:pPr>
      <w:r/>
    </w:p>
    <w:p w:rsidRPr="007B69FD" w:rsidR="00F54EB8" w:rsidP="62F4E0FE" w:rsidRDefault="00F54EB8" w14:paraId="741E6E14" w14:textId="1AD016B5" w14:noSpellErr="1">
      <w:pPr>
        <w:pStyle w:val="Heading1"/>
        <w:keepNext w:val="0"/>
        <w:keepLines w:val="0"/>
        <w:spacing w:before="480"/>
        <w:rPr>
          <w:b w:val="1"/>
          <w:bCs w:val="1"/>
          <w:lang w:val="en-US"/>
        </w:rPr>
      </w:pPr>
      <w:r w:rsidRPr="62F4E0FE" w:rsidR="62F4E0FE">
        <w:rPr>
          <w:lang w:val="en-US"/>
        </w:rPr>
        <w:t>Waroma</w:t>
      </w:r>
      <w:r w:rsidRPr="62F4E0FE" w:rsidR="62F4E0FE">
        <w:rPr>
          <w:lang w:val="en-US"/>
        </w:rPr>
        <w:t xml:space="preserve"> 3:9-26</w:t>
      </w:r>
    </w:p>
    <w:p w:rsidRPr="007B69FD" w:rsidR="00F54EB8" w:rsidP="62F4E0FE" w:rsidRDefault="00F54EB8" w14:paraId="4E71F8FD" w14:textId="77777777" w14:noSpellErr="1">
      <w:pPr>
        <w:pStyle w:val="Background"/>
        <w:rPr>
          <w:b w:val="1"/>
          <w:bCs w:val="1"/>
          <w:sz w:val="32"/>
          <w:szCs w:val="32"/>
          <w:lang w:val="en-US"/>
        </w:rPr>
      </w:pPr>
      <w:r w:rsidRPr="62F4E0FE" w:rsidR="62F4E0FE">
        <w:rPr>
          <w:lang w:val="en-US"/>
        </w:rPr>
        <w:t xml:space="preserve">Historia: Katika </w:t>
      </w:r>
      <w:r w:rsidRPr="62F4E0FE" w:rsidR="62F4E0FE">
        <w:rPr>
          <w:lang w:val="en-US"/>
        </w:rPr>
        <w:t>sehemu</w:t>
      </w:r>
      <w:r w:rsidRPr="62F4E0FE" w:rsidR="62F4E0FE">
        <w:rPr>
          <w:lang w:val="en-US"/>
        </w:rPr>
        <w:t xml:space="preserve"> </w:t>
      </w:r>
      <w:r w:rsidRPr="62F4E0FE" w:rsidR="62F4E0FE">
        <w:rPr>
          <w:lang w:val="en-US"/>
        </w:rPr>
        <w:t>hii</w:t>
      </w:r>
      <w:r w:rsidRPr="62F4E0FE" w:rsidR="62F4E0FE">
        <w:rPr>
          <w:lang w:val="en-US"/>
        </w:rPr>
        <w:t xml:space="preserve">, Paulo </w:t>
      </w:r>
      <w:r w:rsidRPr="62F4E0FE" w:rsidR="62F4E0FE">
        <w:rPr>
          <w:lang w:val="en-US"/>
        </w:rPr>
        <w:t>alirejelea</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Wagiriki</w:t>
      </w:r>
      <w:r w:rsidRPr="62F4E0FE" w:rsidR="62F4E0FE">
        <w:rPr>
          <w:lang w:val="en-US"/>
        </w:rPr>
        <w:t xml:space="preserve">. Mara </w:t>
      </w:r>
      <w:r w:rsidRPr="62F4E0FE" w:rsidR="62F4E0FE">
        <w:rPr>
          <w:lang w:val="en-US"/>
        </w:rPr>
        <w:t>nyingi</w:t>
      </w:r>
      <w:r w:rsidRPr="62F4E0FE" w:rsidR="62F4E0FE">
        <w:rPr>
          <w:lang w:val="en-US"/>
        </w:rPr>
        <w:t xml:space="preserve"> </w:t>
      </w:r>
      <w:r w:rsidRPr="62F4E0FE" w:rsidR="62F4E0FE">
        <w:rPr>
          <w:lang w:val="en-US"/>
        </w:rPr>
        <w:t>katika</w:t>
      </w:r>
      <w:r w:rsidRPr="62F4E0FE" w:rsidR="62F4E0FE">
        <w:rPr>
          <w:lang w:val="en-US"/>
        </w:rPr>
        <w:t xml:space="preserve"> Agano </w:t>
      </w:r>
      <w:r w:rsidRPr="62F4E0FE" w:rsidR="62F4E0FE">
        <w:rPr>
          <w:lang w:val="en-US"/>
        </w:rPr>
        <w:t>Jipya</w:t>
      </w:r>
      <w:r w:rsidRPr="62F4E0FE" w:rsidR="62F4E0FE">
        <w:rPr>
          <w:lang w:val="en-US"/>
        </w:rPr>
        <w:t xml:space="preserve">, </w:t>
      </w:r>
      <w:r w:rsidRPr="62F4E0FE" w:rsidR="62F4E0FE">
        <w:rPr>
          <w:lang w:val="en-US"/>
        </w:rPr>
        <w:t>neno</w:t>
      </w:r>
      <w:r w:rsidRPr="62F4E0FE" w:rsidR="62F4E0FE">
        <w:rPr>
          <w:lang w:val="en-US"/>
        </w:rPr>
        <w:t xml:space="preserve"> </w:t>
      </w:r>
      <w:r w:rsidRPr="62F4E0FE" w:rsidR="62F4E0FE">
        <w:rPr>
          <w:lang w:val="en-US"/>
        </w:rPr>
        <w:t>Wagiriki</w:t>
      </w:r>
      <w:r w:rsidRPr="62F4E0FE" w:rsidR="62F4E0FE">
        <w:rPr>
          <w:lang w:val="en-US"/>
        </w:rPr>
        <w:t xml:space="preserve"> </w:t>
      </w:r>
      <w:r w:rsidRPr="62F4E0FE" w:rsidR="62F4E0FE">
        <w:rPr>
          <w:lang w:val="en-US"/>
        </w:rPr>
        <w:t>linatumiwa</w:t>
      </w:r>
      <w:r w:rsidRPr="62F4E0FE" w:rsidR="62F4E0FE">
        <w:rPr>
          <w:lang w:val="en-US"/>
        </w:rPr>
        <w:t xml:space="preserve"> </w:t>
      </w:r>
      <w:r w:rsidRPr="62F4E0FE" w:rsidR="62F4E0FE">
        <w:rPr>
          <w:lang w:val="en-US"/>
        </w:rPr>
        <w:t>kurejelea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Mataifa</w:t>
      </w:r>
      <w:r w:rsidRPr="62F4E0FE" w:rsidR="62F4E0FE">
        <w:rPr>
          <w:lang w:val="en-US"/>
        </w:rPr>
        <w:t xml:space="preserve">, </w:t>
      </w:r>
      <w:r w:rsidRPr="62F4E0FE" w:rsidR="62F4E0FE">
        <w:rPr>
          <w:lang w:val="en-US"/>
        </w:rPr>
        <w:t>yaani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hawakuwa</w:t>
      </w:r>
      <w:r w:rsidRPr="62F4E0FE" w:rsidR="62F4E0FE">
        <w:rPr>
          <w:lang w:val="en-US"/>
        </w:rPr>
        <w:t xml:space="preserve"> </w:t>
      </w:r>
      <w:r w:rsidRPr="62F4E0FE" w:rsidR="62F4E0FE">
        <w:rPr>
          <w:lang w:val="en-US"/>
        </w:rPr>
        <w:t>Wayahudi</w:t>
      </w:r>
      <w:r w:rsidRPr="62F4E0FE" w:rsidR="62F4E0FE">
        <w:rPr>
          <w:lang w:val="en-US"/>
        </w:rPr>
        <w:t>.</w:t>
      </w:r>
    </w:p>
    <w:p w:rsidRPr="00170DC8" w:rsidR="00170DC8" w:rsidP="62F4E0FE" w:rsidRDefault="00170DC8" w14:paraId="4E50A5E9"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F54EB8" w:rsidP="006D6990" w:rsidRDefault="00F54EB8" w14:paraId="0569E857"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F54EB8" w:rsidP="005459B7" w:rsidRDefault="00F54EB8" w14:paraId="4B0310B2" w14:textId="2D5097BD"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F54EB8" w:rsidP="005459B7" w:rsidRDefault="00F54EB8" w14:paraId="4FA45441" w14:textId="662489CF" w14:noSpellErr="1">
      <w:pPr>
        <w:pStyle w:val="Checklist"/>
        <w:rPr/>
      </w:pPr>
      <w:r w:rsidRPr="62F4E0FE" w:rsidR="62F4E0FE">
        <w:rPr>
          <w:lang w:val="en-US"/>
        </w:rPr>
        <w:t>Wayahudi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Wagiriki</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 [3:9]</w:t>
      </w:r>
    </w:p>
    <w:p w:rsidRPr="007B69FD" w:rsidR="00F54EB8" w:rsidP="005459B7" w:rsidRDefault="00F54EB8" w14:paraId="6E41286A" w14:textId="402FA91F" w14:noSpellErr="1">
      <w:pPr>
        <w:pStyle w:val="Checklist"/>
        <w:rPr/>
      </w:pPr>
      <w:r w:rsidRPr="62F4E0FE" w:rsidR="62F4E0FE">
        <w:rPr>
          <w:lang w:val="en-US"/>
        </w:rPr>
        <w:t>Maandiko</w:t>
      </w:r>
      <w:r w:rsidRPr="62F4E0FE" w:rsidR="62F4E0FE">
        <w:rPr>
          <w:lang w:val="en-US"/>
        </w:rPr>
        <w:t xml:space="preserve"> </w:t>
      </w:r>
      <w:r w:rsidRPr="62F4E0FE" w:rsidR="62F4E0FE">
        <w:rPr>
          <w:lang w:val="en-US"/>
        </w:rPr>
        <w:t>husema</w:t>
      </w:r>
      <w:r w:rsidRPr="62F4E0FE" w:rsidR="62F4E0FE">
        <w:rPr>
          <w:lang w:val="en-US"/>
        </w:rPr>
        <w:t xml:space="preserve"> </w:t>
      </w:r>
      <w:r w:rsidRPr="62F4E0FE" w:rsidR="62F4E0FE">
        <w:rPr>
          <w:lang w:val="en-US"/>
        </w:rPr>
        <w:t>kwamba</w:t>
      </w:r>
      <w:r w:rsidRPr="62F4E0FE" w:rsidR="62F4E0FE">
        <w:rPr>
          <w:lang w:val="en-US"/>
        </w:rPr>
        <w:t xml:space="preserve"> hakuna </w:t>
      </w:r>
      <w:r w:rsidRPr="62F4E0FE" w:rsidR="62F4E0FE">
        <w:rPr>
          <w:lang w:val="en-US"/>
        </w:rPr>
        <w:t>mtu</w:t>
      </w:r>
      <w:r w:rsidRPr="62F4E0FE" w:rsidR="62F4E0FE">
        <w:rPr>
          <w:lang w:val="en-US"/>
        </w:rPr>
        <w:t xml:space="preserve"> </w:t>
      </w:r>
      <w:r w:rsidRPr="62F4E0FE" w:rsidR="62F4E0FE">
        <w:rPr>
          <w:lang w:val="en-US"/>
        </w:rPr>
        <w:t>aliye</w:t>
      </w:r>
      <w:r w:rsidRPr="62F4E0FE" w:rsidR="62F4E0FE">
        <w:rPr>
          <w:lang w:val="en-US"/>
        </w:rPr>
        <w:t xml:space="preserve"> </w:t>
      </w:r>
      <w:r w:rsidRPr="62F4E0FE" w:rsidR="62F4E0FE">
        <w:rPr>
          <w:lang w:val="en-US"/>
        </w:rPr>
        <w:t>mwadilifu</w:t>
      </w:r>
      <w:r w:rsidRPr="62F4E0FE" w:rsidR="62F4E0FE">
        <w:rPr>
          <w:lang w:val="en-US"/>
        </w:rPr>
        <w:t xml:space="preserve">, </w:t>
      </w:r>
      <w:r w:rsidRPr="62F4E0FE" w:rsidR="62F4E0FE">
        <w:rPr>
          <w:lang w:val="en-US"/>
        </w:rPr>
        <w:t>nayo</w:t>
      </w:r>
      <w:r w:rsidRPr="62F4E0FE" w:rsidR="62F4E0FE">
        <w:rPr>
          <w:lang w:val="en-US"/>
        </w:rPr>
        <w:t xml:space="preserve"> </w:t>
      </w:r>
      <w:r w:rsidRPr="62F4E0FE" w:rsidR="62F4E0FE">
        <w:rPr>
          <w:lang w:val="en-US"/>
        </w:rPr>
        <w:t>hueleza</w:t>
      </w:r>
      <w:r w:rsidRPr="62F4E0FE" w:rsidR="62F4E0FE">
        <w:rPr>
          <w:lang w:val="en-US"/>
        </w:rPr>
        <w:t xml:space="preserve"> </w:t>
      </w:r>
      <w:r w:rsidRPr="62F4E0FE" w:rsidR="62F4E0FE">
        <w:rPr>
          <w:lang w:val="en-US"/>
        </w:rPr>
        <w:t>jinsi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walivyo</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dhambi</w:t>
      </w:r>
      <w:r w:rsidRPr="62F4E0FE" w:rsidR="62F4E0FE">
        <w:rPr>
          <w:lang w:val="en-US"/>
        </w:rPr>
        <w:t xml:space="preserve"> sana. [3:10-18]</w:t>
      </w:r>
    </w:p>
    <w:p w:rsidRPr="007B69FD" w:rsidR="00F54EB8" w:rsidP="005459B7" w:rsidRDefault="00F54EB8" w14:paraId="54B84C70" w14:textId="6BC0CAB0" w14:noSpellErr="1">
      <w:pPr>
        <w:pStyle w:val="Checklist"/>
        <w:rPr/>
      </w:pPr>
      <w:r w:rsidRPr="62F4E0FE" w:rsidR="62F4E0FE">
        <w:rPr>
          <w:lang w:val="en-US"/>
        </w:rPr>
        <w:t xml:space="preserve">Hakuna </w:t>
      </w:r>
      <w:r w:rsidRPr="62F4E0FE" w:rsidR="62F4E0FE">
        <w:rPr>
          <w:lang w:val="en-US"/>
        </w:rPr>
        <w:t>mtu</w:t>
      </w:r>
      <w:r w:rsidRPr="62F4E0FE" w:rsidR="62F4E0FE">
        <w:rPr>
          <w:lang w:val="en-US"/>
        </w:rPr>
        <w:t xml:space="preserve"> </w:t>
      </w:r>
      <w:r w:rsidRPr="62F4E0FE" w:rsidR="62F4E0FE">
        <w:rPr>
          <w:lang w:val="en-US"/>
        </w:rPr>
        <w:t>atakayehesabiwa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kwa</w:t>
      </w:r>
      <w:r w:rsidRPr="62F4E0FE" w:rsidR="62F4E0FE">
        <w:rPr>
          <w:lang w:val="en-US"/>
        </w:rPr>
        <w:t xml:space="preserve"> sheria. </w:t>
      </w:r>
      <w:r w:rsidRPr="62F4E0FE" w:rsidR="62F4E0FE">
        <w:rPr>
          <w:lang w:val="en-US"/>
        </w:rPr>
        <w:t>Badala</w:t>
      </w:r>
      <w:r w:rsidRPr="62F4E0FE" w:rsidR="62F4E0FE">
        <w:rPr>
          <w:lang w:val="en-US"/>
        </w:rPr>
        <w:t xml:space="preserve"> </w:t>
      </w:r>
      <w:r w:rsidRPr="62F4E0FE" w:rsidR="62F4E0FE">
        <w:rPr>
          <w:lang w:val="en-US"/>
        </w:rPr>
        <w:t>yake</w:t>
      </w:r>
      <w:r w:rsidRPr="62F4E0FE" w:rsidR="62F4E0FE">
        <w:rPr>
          <w:lang w:val="en-US"/>
        </w:rPr>
        <w:t xml:space="preserve">, sheria </w:t>
      </w:r>
      <w:r w:rsidRPr="62F4E0FE" w:rsidR="62F4E0FE">
        <w:rPr>
          <w:lang w:val="en-US"/>
        </w:rPr>
        <w:t>hufunua</w:t>
      </w:r>
      <w:r w:rsidRPr="62F4E0FE" w:rsidR="62F4E0FE">
        <w:rPr>
          <w:lang w:val="en-US"/>
        </w:rPr>
        <w:t xml:space="preserve"> </w:t>
      </w:r>
      <w:r w:rsidRPr="62F4E0FE" w:rsidR="62F4E0FE">
        <w:rPr>
          <w:lang w:val="en-US"/>
        </w:rPr>
        <w:t>dhambi</w:t>
      </w:r>
      <w:r w:rsidRPr="62F4E0FE" w:rsidR="62F4E0FE">
        <w:rPr>
          <w:lang w:val="en-US"/>
        </w:rPr>
        <w:t>. [3:20]</w:t>
      </w:r>
    </w:p>
    <w:p w:rsidRPr="007B69FD" w:rsidR="00F54EB8" w:rsidP="005459B7" w:rsidRDefault="00F54EB8" w14:paraId="3D594E1D" w14:textId="064C2D49" w14:noSpellErr="1">
      <w:pPr>
        <w:pStyle w:val="Checklist"/>
        <w:rPr/>
      </w:pPr>
      <w:r w:rsidRPr="62F4E0FE" w:rsidR="62F4E0FE">
        <w:rPr>
          <w:lang w:val="en-US"/>
        </w:rPr>
        <w:t xml:space="preserve">Kuna </w:t>
      </w:r>
      <w:r w:rsidRPr="62F4E0FE" w:rsidR="62F4E0FE">
        <w:rPr>
          <w:lang w:val="en-US"/>
        </w:rPr>
        <w:t>haki</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katika</w:t>
      </w:r>
      <w:r w:rsidRPr="62F4E0FE" w:rsidR="62F4E0FE">
        <w:rPr>
          <w:lang w:val="en-US"/>
        </w:rPr>
        <w:t xml:space="preserve"> Yesu Kristo </w:t>
      </w:r>
      <w:r w:rsidRPr="62F4E0FE" w:rsidR="62F4E0FE">
        <w:rPr>
          <w:lang w:val="en-US"/>
        </w:rPr>
        <w:t>kwa</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wanaoamini</w:t>
      </w:r>
      <w:r w:rsidRPr="62F4E0FE" w:rsidR="62F4E0FE">
        <w:rPr>
          <w:lang w:val="en-US"/>
        </w:rPr>
        <w:t>. [3:21-26]</w:t>
      </w:r>
    </w:p>
    <w:p w:rsidRPr="007B69FD" w:rsidR="00F54EB8" w:rsidP="005459B7" w:rsidRDefault="00F54EB8" w14:paraId="261677D1"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F54EB8" w:rsidP="005459B7" w:rsidRDefault="003947E5" w14:paraId="46FF5921" w14:textId="0F0865F5"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F54EB8" w:rsidP="62F4E0FE" w:rsidRDefault="005B4A0C" w14:paraId="4D0B1669" w14:textId="3371FA86" w14:noSpellErr="1">
      <w:pPr>
        <w:numPr>
          <w:ilvl w:val="0"/>
          <w:numId w:val="41"/>
        </w:numPr>
        <w:rPr>
          <w:sz w:val="20"/>
          <w:szCs w:val="20"/>
          <w:lang w:val="en-US"/>
        </w:rPr>
      </w:pPr>
      <w:r w:rsidRPr="62F4E0FE" w:rsidR="62F4E0FE">
        <w:rPr>
          <w:lang w:val="en-US"/>
        </w:rPr>
        <w:t xml:space="preserve">[3:9] Paulo </w:t>
      </w:r>
      <w:r w:rsidRPr="62F4E0FE" w:rsidR="62F4E0FE">
        <w:rPr>
          <w:lang w:val="en-US"/>
        </w:rPr>
        <w:t>alisema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aliye</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w:t>
      </w:r>
    </w:p>
    <w:p w:rsidRPr="007B69FD" w:rsidR="00F54EB8" w:rsidP="62F4E0FE" w:rsidRDefault="00F54EB8" w14:paraId="6A8CDDA4" w14:textId="7DC06915" w14:noSpellErr="1">
      <w:pPr>
        <w:ind w:left="360" w:firstLine="360"/>
        <w:rPr>
          <w:sz w:val="20"/>
          <w:szCs w:val="20"/>
          <w:lang w:val="en-US"/>
        </w:rPr>
      </w:pPr>
      <w:r w:rsidRPr="62F4E0FE" w:rsidR="62F4E0FE">
        <w:rPr>
          <w:lang w:val="en-US"/>
        </w:rPr>
        <w:t>Wayahudi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Wagiriki</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wako</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w:t>
      </w:r>
    </w:p>
    <w:p w:rsidRPr="007B69FD" w:rsidR="00F54EB8" w:rsidP="00F54EB8" w:rsidRDefault="00F54EB8" w14:paraId="77954E4F" w14:textId="77777777">
      <w:pPr>
        <w:ind w:left="360"/>
        <w:rPr>
          <w:sz w:val="20"/>
          <w:szCs w:val="20"/>
        </w:rPr>
      </w:pPr>
      <w:r/>
    </w:p>
    <w:p w:rsidRPr="007B69FD" w:rsidR="00F54EB8" w:rsidP="62F4E0FE" w:rsidRDefault="005B4A0C" w14:paraId="536BFBB6" w14:textId="36A4B894" w14:noSpellErr="1">
      <w:pPr>
        <w:numPr>
          <w:ilvl w:val="0"/>
          <w:numId w:val="41"/>
        </w:numPr>
        <w:rPr>
          <w:sz w:val="20"/>
          <w:szCs w:val="20"/>
          <w:lang w:val="en-US"/>
        </w:rPr>
      </w:pPr>
      <w:r w:rsidRPr="62F4E0FE" w:rsidR="62F4E0FE">
        <w:rPr>
          <w:lang w:val="en-US"/>
        </w:rPr>
        <w:t xml:space="preserve">[3:9] </w:t>
      </w:r>
      <w:r w:rsidRPr="62F4E0FE" w:rsidR="62F4E0FE">
        <w:rPr>
          <w:lang w:val="en-US"/>
        </w:rPr>
        <w:t>Watu</w:t>
      </w:r>
      <w:r w:rsidRPr="62F4E0FE" w:rsidR="62F4E0FE">
        <w:rPr>
          <w:lang w:val="en-US"/>
        </w:rPr>
        <w:t xml:space="preserve"> </w:t>
      </w:r>
      <w:r w:rsidRPr="62F4E0FE" w:rsidR="62F4E0FE">
        <w:rPr>
          <w:lang w:val="en-US"/>
        </w:rPr>
        <w:t>wangapi</w:t>
      </w:r>
      <w:r w:rsidRPr="62F4E0FE" w:rsidR="62F4E0FE">
        <w:rPr>
          <w:lang w:val="en-US"/>
        </w:rPr>
        <w:t xml:space="preserve"> </w:t>
      </w:r>
      <w:r w:rsidRPr="62F4E0FE" w:rsidR="62F4E0FE">
        <w:rPr>
          <w:lang w:val="en-US"/>
        </w:rPr>
        <w:t>unafikiri</w:t>
      </w:r>
      <w:r w:rsidRPr="62F4E0FE" w:rsidR="62F4E0FE">
        <w:rPr>
          <w:lang w:val="en-US"/>
        </w:rPr>
        <w:t xml:space="preserve"> </w:t>
      </w:r>
      <w:r w:rsidRPr="62F4E0FE" w:rsidR="62F4E0FE">
        <w:rPr>
          <w:lang w:val="en-US"/>
        </w:rPr>
        <w:t>hii</w:t>
      </w:r>
      <w:r w:rsidRPr="62F4E0FE" w:rsidR="62F4E0FE">
        <w:rPr>
          <w:lang w:val="en-US"/>
        </w:rPr>
        <w:t xml:space="preserve"> </w:t>
      </w:r>
      <w:r w:rsidRPr="62F4E0FE" w:rsidR="62F4E0FE">
        <w:rPr>
          <w:lang w:val="en-US"/>
        </w:rPr>
        <w:t>ina</w:t>
      </w:r>
      <w:r w:rsidRPr="62F4E0FE" w:rsidR="62F4E0FE">
        <w:rPr>
          <w:lang w:val="en-US"/>
        </w:rPr>
        <w:t xml:space="preserve"> </w:t>
      </w:r>
      <w:r w:rsidRPr="62F4E0FE" w:rsidR="62F4E0FE">
        <w:rPr>
          <w:lang w:val="en-US"/>
        </w:rPr>
        <w:t>maana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w:t>
      </w:r>
    </w:p>
    <w:p w:rsidRPr="007B69FD" w:rsidR="00F54EB8" w:rsidP="62F4E0FE" w:rsidRDefault="00F54EB8" w14:paraId="3D67A8AA" w14:textId="289B8B9E" w14:noSpellErr="1">
      <w:pPr>
        <w:ind w:left="720"/>
        <w:rPr>
          <w:sz w:val="20"/>
          <w:szCs w:val="20"/>
          <w:lang w:val="en-US"/>
        </w:rPr>
      </w:pPr>
      <w:r w:rsidRPr="62F4E0FE" w:rsidR="62F4E0FE">
        <w:rPr>
          <w:lang w:val="en-US"/>
        </w:rPr>
        <w:t xml:space="preserve">Kwa </w:t>
      </w:r>
      <w:r w:rsidRPr="62F4E0FE" w:rsidR="62F4E0FE">
        <w:rPr>
          <w:lang w:val="en-US"/>
        </w:rPr>
        <w:t>sababu</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asiye</w:t>
      </w:r>
      <w:r w:rsidRPr="62F4E0FE" w:rsidR="62F4E0FE">
        <w:rPr>
          <w:lang w:val="en-US"/>
        </w:rPr>
        <w:t xml:space="preserve"> </w:t>
      </w:r>
      <w:r w:rsidRPr="62F4E0FE" w:rsidR="62F4E0FE">
        <w:rPr>
          <w:lang w:val="en-US"/>
        </w:rPr>
        <w:t>Myahudi</w:t>
      </w:r>
      <w:r w:rsidRPr="62F4E0FE" w:rsidR="62F4E0FE">
        <w:rPr>
          <w:lang w:val="en-US"/>
        </w:rPr>
        <w:t xml:space="preserve"> </w:t>
      </w:r>
      <w:r w:rsidRPr="62F4E0FE" w:rsidR="62F4E0FE">
        <w:rPr>
          <w:lang w:val="en-US"/>
        </w:rPr>
        <w:t>aliitwa</w:t>
      </w:r>
      <w:r w:rsidRPr="62F4E0FE" w:rsidR="62F4E0FE">
        <w:rPr>
          <w:lang w:val="en-US"/>
        </w:rPr>
        <w:t xml:space="preserve"> </w:t>
      </w:r>
      <w:r w:rsidRPr="62F4E0FE" w:rsidR="62F4E0FE">
        <w:rPr>
          <w:lang w:val="en-US"/>
        </w:rPr>
        <w:t>Mgiriki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andiko</w:t>
      </w:r>
      <w:r w:rsidRPr="62F4E0FE" w:rsidR="62F4E0FE">
        <w:rPr>
          <w:lang w:val="en-US"/>
        </w:rPr>
        <w:t xml:space="preserve"> </w:t>
      </w:r>
      <w:r w:rsidRPr="62F4E0FE" w:rsidR="62F4E0FE">
        <w:rPr>
          <w:lang w:val="en-US"/>
        </w:rPr>
        <w:t>hili</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lamaanisha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wako</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w:t>
      </w:r>
    </w:p>
    <w:p w:rsidRPr="007B69FD" w:rsidR="00F54EB8" w:rsidP="00F54EB8" w:rsidRDefault="00F54EB8" w14:paraId="4CBE5886" w14:textId="77777777">
      <w:pPr>
        <w:ind w:left="720"/>
        <w:rPr>
          <w:sz w:val="20"/>
          <w:szCs w:val="20"/>
        </w:rPr>
      </w:pPr>
      <w:r/>
    </w:p>
    <w:p w:rsidRPr="007B69FD" w:rsidR="00F54EB8" w:rsidP="62F4E0FE" w:rsidRDefault="005B4A0C" w14:paraId="3D56F38F" w14:textId="6849CDB2" w14:noSpellErr="1">
      <w:pPr>
        <w:numPr>
          <w:ilvl w:val="0"/>
          <w:numId w:val="41"/>
        </w:numPr>
        <w:rPr>
          <w:sz w:val="20"/>
          <w:szCs w:val="20"/>
          <w:lang w:val="en-US"/>
        </w:rPr>
      </w:pPr>
      <w:r w:rsidRPr="62F4E0FE" w:rsidR="62F4E0FE">
        <w:rPr>
          <w:lang w:val="en-US"/>
        </w:rPr>
        <w:t xml:space="preserve">[3:9]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w:t>
      </w:r>
    </w:p>
    <w:p w:rsidRPr="007B69FD" w:rsidR="00F54EB8" w:rsidP="48114252" w:rsidRDefault="004600F7" w14:paraId="4BCA777C" w14:textId="1A0E6464">
      <w:pPr>
        <w:ind w:left="720"/>
        <w:rPr>
          <w:sz w:val="20"/>
          <w:szCs w:val="20"/>
          <w:lang w:val="en-US"/>
        </w:rPr>
      </w:pPr>
      <w:r>
        <w:t>(Majibu yanaweza kutofautiana.) Labda yamaanisha kuongozwa na dhambi na kuwa mtenda dhambi.</w:t>
      </w:r>
    </w:p>
    <w:p w:rsidRPr="007B69FD" w:rsidR="00F54EB8" w:rsidP="00F54EB8" w:rsidRDefault="00F54EB8" w14:paraId="3156B547" w14:textId="77777777">
      <w:pPr>
        <w:ind w:left="720"/>
        <w:rPr>
          <w:sz w:val="20"/>
          <w:szCs w:val="20"/>
        </w:rPr>
      </w:pPr>
      <w:r/>
    </w:p>
    <w:p w:rsidRPr="007B69FD" w:rsidR="00F54EB8" w:rsidP="62F4E0FE" w:rsidRDefault="005B4A0C" w14:paraId="6675277A" w14:textId="72650DE3" w14:noSpellErr="1">
      <w:pPr>
        <w:numPr>
          <w:ilvl w:val="0"/>
          <w:numId w:val="41"/>
        </w:numPr>
        <w:rPr>
          <w:sz w:val="20"/>
          <w:szCs w:val="20"/>
          <w:lang w:val="en-US"/>
        </w:rPr>
      </w:pPr>
      <w:r w:rsidRPr="62F4E0FE" w:rsidR="62F4E0FE">
        <w:rPr>
          <w:lang w:val="en-US"/>
        </w:rPr>
        <w:t xml:space="preserve">[3:10-11] Paulo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kilichoandikwa</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aliye</w:t>
      </w:r>
      <w:r w:rsidRPr="62F4E0FE" w:rsidR="62F4E0FE">
        <w:rPr>
          <w:lang w:val="en-US"/>
        </w:rPr>
        <w:t xml:space="preserve"> </w:t>
      </w:r>
      <w:r w:rsidRPr="62F4E0FE" w:rsidR="62F4E0FE">
        <w:rPr>
          <w:lang w:val="en-US"/>
        </w:rPr>
        <w:t>mwadilifu</w:t>
      </w:r>
      <w:r w:rsidRPr="62F4E0FE" w:rsidR="62F4E0FE">
        <w:rPr>
          <w:lang w:val="en-US"/>
        </w:rPr>
        <w:t>?</w:t>
      </w:r>
    </w:p>
    <w:p w:rsidRPr="007B69FD" w:rsidR="00F54EB8" w:rsidP="62F4E0FE" w:rsidRDefault="00F54EB8" w14:paraId="3778667C" w14:textId="77777777" w14:noSpellErr="1">
      <w:pPr>
        <w:ind w:left="720"/>
        <w:rPr>
          <w:sz w:val="20"/>
          <w:szCs w:val="20"/>
          <w:lang w:val="en-US"/>
        </w:rPr>
      </w:pPr>
      <w:r w:rsidRPr="62F4E0FE" w:rsidR="62F4E0FE">
        <w:rPr>
          <w:lang w:val="en-US"/>
        </w:rPr>
        <w:t xml:space="preserve">Paulo </w:t>
      </w:r>
      <w:r w:rsidRPr="62F4E0FE" w:rsidR="62F4E0FE">
        <w:rPr>
          <w:lang w:val="en-US"/>
        </w:rPr>
        <w:t>alisema</w:t>
      </w:r>
      <w:r w:rsidRPr="62F4E0FE" w:rsidR="62F4E0FE">
        <w:rPr>
          <w:lang w:val="en-US"/>
        </w:rPr>
        <w:t xml:space="preserve"> </w:t>
      </w:r>
      <w:r w:rsidRPr="62F4E0FE" w:rsidR="62F4E0FE">
        <w:rPr>
          <w:lang w:val="en-US"/>
        </w:rPr>
        <w:t>imeandikwa</w:t>
      </w:r>
      <w:r w:rsidRPr="62F4E0FE" w:rsidR="62F4E0FE">
        <w:rPr>
          <w:lang w:val="en-US"/>
        </w:rPr>
        <w:t xml:space="preserve"> </w:t>
      </w:r>
      <w:r w:rsidRPr="62F4E0FE" w:rsidR="62F4E0FE">
        <w:rPr>
          <w:lang w:val="en-US"/>
        </w:rPr>
        <w:t>kwamba</w:t>
      </w:r>
      <w:r w:rsidRPr="62F4E0FE" w:rsidR="62F4E0FE">
        <w:rPr>
          <w:lang w:val="en-US"/>
        </w:rPr>
        <w:t xml:space="preserve"> hakuna </w:t>
      </w:r>
      <w:r w:rsidRPr="62F4E0FE" w:rsidR="62F4E0FE">
        <w:rPr>
          <w:lang w:val="en-US"/>
        </w:rPr>
        <w:t>mwenye</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hata</w:t>
      </w:r>
      <w:r w:rsidRPr="62F4E0FE" w:rsidR="62F4E0FE">
        <w:rPr>
          <w:lang w:val="en-US"/>
        </w:rPr>
        <w:t xml:space="preserve"> </w:t>
      </w:r>
      <w:r w:rsidRPr="62F4E0FE" w:rsidR="62F4E0FE">
        <w:rPr>
          <w:lang w:val="en-US"/>
        </w:rPr>
        <w:t>mmoja</w:t>
      </w:r>
      <w:r w:rsidRPr="62F4E0FE" w:rsidR="62F4E0FE">
        <w:rPr>
          <w:lang w:val="en-US"/>
        </w:rPr>
        <w:t xml:space="preserve">. Hakuna </w:t>
      </w:r>
      <w:r w:rsidRPr="62F4E0FE" w:rsidR="62F4E0FE">
        <w:rPr>
          <w:lang w:val="en-US"/>
        </w:rPr>
        <w:t>mtu</w:t>
      </w:r>
      <w:r w:rsidRPr="62F4E0FE" w:rsidR="62F4E0FE">
        <w:rPr>
          <w:lang w:val="en-US"/>
        </w:rPr>
        <w:t xml:space="preserve"> </w:t>
      </w:r>
      <w:r w:rsidRPr="62F4E0FE" w:rsidR="62F4E0FE">
        <w:rPr>
          <w:lang w:val="en-US"/>
        </w:rPr>
        <w:t>anayeelewa</w:t>
      </w:r>
      <w:r w:rsidRPr="62F4E0FE" w:rsidR="62F4E0FE">
        <w:rPr>
          <w:lang w:val="en-US"/>
        </w:rPr>
        <w:t xml:space="preserve">, </w:t>
      </w:r>
      <w:r w:rsidRPr="62F4E0FE" w:rsidR="62F4E0FE">
        <w:rPr>
          <w:lang w:val="en-US"/>
        </w:rPr>
        <w:t>wala</w:t>
      </w:r>
      <w:r w:rsidRPr="62F4E0FE" w:rsidR="62F4E0FE">
        <w:rPr>
          <w:lang w:val="en-US"/>
        </w:rPr>
        <w:t xml:space="preserve"> </w:t>
      </w:r>
      <w:r w:rsidRPr="62F4E0FE" w:rsidR="62F4E0FE">
        <w:rPr>
          <w:lang w:val="en-US"/>
        </w:rPr>
        <w:t>anayemtafuta</w:t>
      </w:r>
      <w:r w:rsidRPr="62F4E0FE" w:rsidR="62F4E0FE">
        <w:rPr>
          <w:lang w:val="en-US"/>
        </w:rPr>
        <w:t xml:space="preserve"> </w:t>
      </w:r>
      <w:r w:rsidRPr="62F4E0FE" w:rsidR="62F4E0FE">
        <w:rPr>
          <w:lang w:val="en-US"/>
        </w:rPr>
        <w:t>Mungu</w:t>
      </w:r>
      <w:r w:rsidRPr="62F4E0FE" w:rsidR="62F4E0FE">
        <w:rPr>
          <w:lang w:val="en-US"/>
        </w:rPr>
        <w:t>.</w:t>
      </w:r>
    </w:p>
    <w:p w:rsidRPr="007B69FD" w:rsidR="00F54EB8" w:rsidP="00F54EB8" w:rsidRDefault="00F54EB8" w14:paraId="210083DB" w14:textId="77777777">
      <w:pPr>
        <w:ind w:left="720"/>
        <w:rPr>
          <w:sz w:val="20"/>
          <w:szCs w:val="20"/>
        </w:rPr>
      </w:pPr>
      <w:r/>
    </w:p>
    <w:p w:rsidRPr="007B69FD" w:rsidR="00F54EB8" w:rsidP="62F4E0FE" w:rsidRDefault="005B4A0C" w14:paraId="2BCF361C" w14:textId="29D2B0B5" w14:noSpellErr="1">
      <w:pPr>
        <w:numPr>
          <w:ilvl w:val="0"/>
          <w:numId w:val="41"/>
        </w:numPr>
        <w:rPr>
          <w:sz w:val="20"/>
          <w:szCs w:val="20"/>
          <w:lang w:val="en-US"/>
        </w:rPr>
      </w:pPr>
      <w:r w:rsidRPr="62F4E0FE" w:rsidR="62F4E0FE">
        <w:rPr>
          <w:lang w:val="en-US"/>
        </w:rPr>
        <w:t xml:space="preserve">[3:13] </w:t>
      </w:r>
      <w:r w:rsidRPr="62F4E0FE" w:rsidR="62F4E0FE">
        <w:rPr>
          <w:lang w:val="en-US"/>
        </w:rPr>
        <w:t>Makongoro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vinywa</w:t>
      </w:r>
      <w:r w:rsidRPr="62F4E0FE" w:rsidR="62F4E0FE">
        <w:rPr>
          <w:lang w:val="en-US"/>
        </w:rPr>
        <w:t xml:space="preserve"> </w:t>
      </w:r>
      <w:r w:rsidRPr="62F4E0FE" w:rsidR="62F4E0FE">
        <w:rPr>
          <w:lang w:val="en-US"/>
        </w:rPr>
        <w:t>vya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vimeelezewaje</w:t>
      </w:r>
      <w:r w:rsidRPr="62F4E0FE" w:rsidR="62F4E0FE">
        <w:rPr>
          <w:lang w:val="en-US"/>
        </w:rPr>
        <w:t>?</w:t>
      </w:r>
    </w:p>
    <w:p w:rsidRPr="007B69FD" w:rsidR="00F54EB8" w:rsidP="62F4E0FE" w:rsidRDefault="00F54EB8" w14:paraId="475BA9F0" w14:textId="77777777" w14:noSpellErr="1">
      <w:pPr>
        <w:ind w:left="720"/>
        <w:rPr>
          <w:sz w:val="20"/>
          <w:szCs w:val="20"/>
          <w:lang w:val="en-US"/>
        </w:rPr>
      </w:pPr>
      <w:r w:rsidRPr="62F4E0FE" w:rsidR="62F4E0FE">
        <w:rPr>
          <w:lang w:val="en-US"/>
        </w:rPr>
        <w:t>Makongoro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makaburi</w:t>
      </w:r>
      <w:r w:rsidRPr="62F4E0FE" w:rsidR="62F4E0FE">
        <w:rPr>
          <w:lang w:val="en-US"/>
        </w:rPr>
        <w:t xml:space="preserve"> </w:t>
      </w:r>
      <w:r w:rsidRPr="62F4E0FE" w:rsidR="62F4E0FE">
        <w:rPr>
          <w:lang w:val="en-US"/>
        </w:rPr>
        <w:t>yaliyo</w:t>
      </w:r>
      <w:r w:rsidRPr="62F4E0FE" w:rsidR="62F4E0FE">
        <w:rPr>
          <w:lang w:val="en-US"/>
        </w:rPr>
        <w:t xml:space="preserve"> </w:t>
      </w:r>
      <w:r w:rsidRPr="62F4E0FE" w:rsidR="62F4E0FE">
        <w:rPr>
          <w:lang w:val="en-US"/>
        </w:rPr>
        <w:t>wazi</w:t>
      </w:r>
      <w:r w:rsidRPr="62F4E0FE" w:rsidR="62F4E0FE">
        <w:rPr>
          <w:lang w:val="en-US"/>
        </w:rPr>
        <w:t xml:space="preserve">. </w:t>
      </w:r>
      <w:r w:rsidRPr="62F4E0FE" w:rsidR="62F4E0FE">
        <w:rPr>
          <w:lang w:val="en-US"/>
        </w:rPr>
        <w:t>Lugha</w:t>
      </w:r>
      <w:r w:rsidRPr="62F4E0FE" w:rsidR="62F4E0FE">
        <w:rPr>
          <w:lang w:val="en-US"/>
        </w:rPr>
        <w:t xml:space="preserve"> </w:t>
      </w:r>
      <w:r w:rsidRPr="62F4E0FE" w:rsidR="62F4E0FE">
        <w:rPr>
          <w:lang w:val="en-US"/>
        </w:rPr>
        <w:t>zao</w:t>
      </w:r>
      <w:r w:rsidRPr="62F4E0FE" w:rsidR="62F4E0FE">
        <w:rPr>
          <w:lang w:val="en-US"/>
        </w:rPr>
        <w:t xml:space="preserve"> </w:t>
      </w:r>
      <w:r w:rsidRPr="62F4E0FE" w:rsidR="62F4E0FE">
        <w:rPr>
          <w:lang w:val="en-US"/>
        </w:rPr>
        <w:t>hazisemi</w:t>
      </w:r>
      <w:r w:rsidRPr="62F4E0FE" w:rsidR="62F4E0FE">
        <w:rPr>
          <w:lang w:val="en-US"/>
        </w:rPr>
        <w:t xml:space="preserve"> </w:t>
      </w:r>
      <w:r w:rsidRPr="62F4E0FE" w:rsidR="62F4E0FE">
        <w:rPr>
          <w:lang w:val="en-US"/>
        </w:rPr>
        <w:t>kweli</w:t>
      </w:r>
      <w:r w:rsidRPr="62F4E0FE" w:rsidR="62F4E0FE">
        <w:rPr>
          <w:lang w:val="en-US"/>
        </w:rPr>
        <w:t xml:space="preserve">. Ni </w:t>
      </w:r>
      <w:r w:rsidRPr="62F4E0FE" w:rsidR="62F4E0FE">
        <w:rPr>
          <w:lang w:val="en-US"/>
        </w:rPr>
        <w:t>kama</w:t>
      </w:r>
      <w:r w:rsidRPr="62F4E0FE" w:rsidR="62F4E0FE">
        <w:rPr>
          <w:lang w:val="en-US"/>
        </w:rPr>
        <w:t xml:space="preserve"> </w:t>
      </w:r>
      <w:r w:rsidRPr="62F4E0FE" w:rsidR="62F4E0FE">
        <w:rPr>
          <w:lang w:val="en-US"/>
        </w:rPr>
        <w:t>sumu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nyoka</w:t>
      </w:r>
      <w:r w:rsidRPr="62F4E0FE" w:rsidR="62F4E0FE">
        <w:rPr>
          <w:lang w:val="en-US"/>
        </w:rPr>
        <w:t xml:space="preserve"> </w:t>
      </w:r>
      <w:r w:rsidRPr="62F4E0FE" w:rsidR="62F4E0FE">
        <w:rPr>
          <w:lang w:val="en-US"/>
        </w:rPr>
        <w:t>iko</w:t>
      </w:r>
      <w:r w:rsidRPr="62F4E0FE" w:rsidR="62F4E0FE">
        <w:rPr>
          <w:lang w:val="en-US"/>
        </w:rPr>
        <w:t xml:space="preserve"> </w:t>
      </w:r>
      <w:r w:rsidRPr="62F4E0FE" w:rsidR="62F4E0FE">
        <w:rPr>
          <w:lang w:val="en-US"/>
        </w:rPr>
        <w:t>midomoni</w:t>
      </w:r>
      <w:r w:rsidRPr="62F4E0FE" w:rsidR="62F4E0FE">
        <w:rPr>
          <w:lang w:val="en-US"/>
        </w:rPr>
        <w:t xml:space="preserve"> </w:t>
      </w:r>
      <w:r w:rsidRPr="62F4E0FE" w:rsidR="62F4E0FE">
        <w:rPr>
          <w:lang w:val="en-US"/>
        </w:rPr>
        <w:t>mwao</w:t>
      </w:r>
      <w:r w:rsidRPr="62F4E0FE" w:rsidR="62F4E0FE">
        <w:rPr>
          <w:lang w:val="en-US"/>
        </w:rPr>
        <w:t>.</w:t>
      </w:r>
    </w:p>
    <w:p w:rsidRPr="007B69FD" w:rsidR="00F54EB8" w:rsidP="00F54EB8" w:rsidRDefault="00F54EB8" w14:paraId="229326E5" w14:textId="77777777">
      <w:pPr>
        <w:ind w:left="360"/>
        <w:rPr>
          <w:sz w:val="20"/>
          <w:szCs w:val="20"/>
        </w:rPr>
      </w:pPr>
      <w:r/>
    </w:p>
    <w:p w:rsidRPr="007B69FD" w:rsidR="00F54EB8" w:rsidP="62F4E0FE" w:rsidRDefault="005B4A0C" w14:paraId="0247D658" w14:textId="12D1D12B" w14:noSpellErr="1">
      <w:pPr>
        <w:numPr>
          <w:ilvl w:val="0"/>
          <w:numId w:val="41"/>
        </w:numPr>
        <w:rPr>
          <w:sz w:val="20"/>
          <w:szCs w:val="20"/>
          <w:lang w:val="en-US"/>
        </w:rPr>
      </w:pPr>
      <w:r w:rsidRPr="62F4E0FE" w:rsidR="62F4E0FE">
        <w:rPr>
          <w:lang w:val="en-US"/>
        </w:rPr>
        <w:t xml:space="preserve">[3:15] </w:t>
      </w:r>
      <w:r w:rsidRPr="62F4E0FE" w:rsidR="62F4E0FE">
        <w:rPr>
          <w:lang w:val="en-US"/>
        </w:rPr>
        <w:t>Miguu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haraka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nini</w:t>
      </w:r>
      <w:r w:rsidRPr="62F4E0FE" w:rsidR="62F4E0FE">
        <w:rPr>
          <w:lang w:val="en-US"/>
        </w:rPr>
        <w:t>?</w:t>
      </w:r>
    </w:p>
    <w:p w:rsidRPr="007B69FD" w:rsidR="00F54EB8" w:rsidP="62F4E0FE" w:rsidRDefault="00F54EB8" w14:paraId="18F69575" w14:textId="77777777" w14:noSpellErr="1">
      <w:pPr>
        <w:ind w:left="360" w:firstLine="360"/>
        <w:rPr>
          <w:sz w:val="20"/>
          <w:szCs w:val="20"/>
          <w:lang w:val="en-US"/>
        </w:rPr>
      </w:pPr>
      <w:r w:rsidRPr="62F4E0FE" w:rsidR="62F4E0FE">
        <w:rPr>
          <w:lang w:val="en-US"/>
        </w:rPr>
        <w:t>Miguu</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ina</w:t>
      </w:r>
      <w:r w:rsidRPr="62F4E0FE" w:rsidR="62F4E0FE">
        <w:rPr>
          <w:lang w:val="en-US"/>
        </w:rPr>
        <w:t xml:space="preserve"> </w:t>
      </w:r>
      <w:r w:rsidRPr="62F4E0FE" w:rsidR="62F4E0FE">
        <w:rPr>
          <w:lang w:val="en-US"/>
        </w:rPr>
        <w:t>haraka</w:t>
      </w:r>
      <w:r w:rsidRPr="62F4E0FE" w:rsidR="62F4E0FE">
        <w:rPr>
          <w:lang w:val="en-US"/>
        </w:rPr>
        <w:t xml:space="preserve"> </w:t>
      </w:r>
      <w:r w:rsidRPr="62F4E0FE" w:rsidR="62F4E0FE">
        <w:rPr>
          <w:lang w:val="en-US"/>
        </w:rPr>
        <w:t>kumwaga</w:t>
      </w:r>
      <w:r w:rsidRPr="62F4E0FE" w:rsidR="62F4E0FE">
        <w:rPr>
          <w:lang w:val="en-US"/>
        </w:rPr>
        <w:t xml:space="preserve"> </w:t>
      </w:r>
      <w:r w:rsidRPr="62F4E0FE" w:rsidR="62F4E0FE">
        <w:rPr>
          <w:lang w:val="en-US"/>
        </w:rPr>
        <w:t>damu</w:t>
      </w:r>
      <w:r w:rsidRPr="62F4E0FE" w:rsidR="62F4E0FE">
        <w:rPr>
          <w:lang w:val="en-US"/>
        </w:rPr>
        <w:t>.</w:t>
      </w:r>
    </w:p>
    <w:p w:rsidRPr="007B69FD" w:rsidR="00F54EB8" w:rsidP="00F54EB8" w:rsidRDefault="00F54EB8" w14:paraId="46D078C8" w14:textId="77777777">
      <w:pPr>
        <w:ind w:left="360"/>
        <w:rPr>
          <w:sz w:val="20"/>
          <w:szCs w:val="20"/>
        </w:rPr>
      </w:pPr>
      <w:r/>
    </w:p>
    <w:p w:rsidRPr="007B69FD" w:rsidR="00F54EB8" w:rsidP="62F4E0FE" w:rsidRDefault="005B4A0C" w14:paraId="46B661E1" w14:textId="1652280E" w14:noSpellErr="1">
      <w:pPr>
        <w:numPr>
          <w:ilvl w:val="0"/>
          <w:numId w:val="41"/>
        </w:numPr>
        <w:rPr>
          <w:sz w:val="20"/>
          <w:szCs w:val="20"/>
          <w:lang w:val="en-US"/>
        </w:rPr>
      </w:pPr>
      <w:r w:rsidRPr="62F4E0FE" w:rsidR="62F4E0FE">
        <w:rPr>
          <w:lang w:val="en-US"/>
        </w:rPr>
        <w:t xml:space="preserve">[3:15] </w:t>
      </w:r>
      <w:r w:rsidRPr="62F4E0FE" w:rsidR="62F4E0FE">
        <w:rPr>
          <w:lang w:val="en-US"/>
        </w:rPr>
        <w:t>Unafikiri</w:t>
      </w:r>
      <w:r w:rsidRPr="62F4E0FE" w:rsidR="62F4E0FE">
        <w:rPr>
          <w:lang w:val="en-US"/>
        </w:rPr>
        <w:t xml:space="preserve"> </w:t>
      </w:r>
      <w:r w:rsidRPr="62F4E0FE" w:rsidR="62F4E0FE">
        <w:rPr>
          <w:lang w:val="en-US"/>
        </w:rPr>
        <w:t>hii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w:t>
      </w:r>
    </w:p>
    <w:p w:rsidRPr="007B69FD" w:rsidR="00F54EB8" w:rsidP="62F4E0FE" w:rsidRDefault="004600F7" w14:paraId="5DD5CAAE" w14:textId="352E1CE8"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Inaonekana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linamaanisha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wana</w:t>
      </w:r>
      <w:r w:rsidRPr="62F4E0FE" w:rsidR="62F4E0FE">
        <w:rPr>
          <w:lang w:val="en-US"/>
        </w:rPr>
        <w:t xml:space="preserve"> </w:t>
      </w:r>
      <w:r w:rsidRPr="62F4E0FE" w:rsidR="62F4E0FE">
        <w:rPr>
          <w:lang w:val="en-US"/>
        </w:rPr>
        <w:t>mwelekeo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kuwaumiza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kuwaua</w:t>
      </w:r>
      <w:r w:rsidRPr="62F4E0FE" w:rsidR="62F4E0FE">
        <w:rPr>
          <w:lang w:val="en-US"/>
        </w:rPr>
        <w:t xml:space="preserve"> </w:t>
      </w:r>
      <w:r w:rsidRPr="62F4E0FE" w:rsidR="62F4E0FE">
        <w:rPr>
          <w:lang w:val="en-US"/>
        </w:rPr>
        <w:t>wengine</w:t>
      </w:r>
      <w:r w:rsidRPr="62F4E0FE" w:rsidR="62F4E0FE">
        <w:rPr>
          <w:lang w:val="en-US"/>
        </w:rPr>
        <w:t>.</w:t>
      </w:r>
    </w:p>
    <w:p w:rsidRPr="007B69FD" w:rsidR="00F54EB8" w:rsidP="00F54EB8" w:rsidRDefault="00F54EB8" w14:paraId="6DCD5C29" w14:textId="77777777">
      <w:pPr>
        <w:ind w:left="720"/>
        <w:rPr>
          <w:sz w:val="20"/>
          <w:szCs w:val="20"/>
        </w:rPr>
      </w:pPr>
      <w:r/>
    </w:p>
    <w:p w:rsidRPr="007B69FD" w:rsidR="00F54EB8" w:rsidP="62F4E0FE" w:rsidRDefault="005B4A0C" w14:paraId="7A5580C2" w14:textId="68D754DC" w14:noSpellErr="1">
      <w:pPr>
        <w:numPr>
          <w:ilvl w:val="0"/>
          <w:numId w:val="41"/>
        </w:numPr>
        <w:rPr>
          <w:sz w:val="20"/>
          <w:szCs w:val="20"/>
          <w:lang w:val="en-US"/>
        </w:rPr>
      </w:pPr>
      <w:r w:rsidRPr="62F4E0FE" w:rsidR="62F4E0FE">
        <w:rPr>
          <w:lang w:val="en-US"/>
        </w:rPr>
        <w:t xml:space="preserve">[3:19] Sheria </w:t>
      </w:r>
      <w:r w:rsidRPr="62F4E0FE" w:rsidR="62F4E0FE">
        <w:rPr>
          <w:lang w:val="en-US"/>
        </w:rPr>
        <w:t>ilizungumza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nani</w:t>
      </w:r>
      <w:r w:rsidRPr="62F4E0FE" w:rsidR="62F4E0FE">
        <w:rPr>
          <w:lang w:val="en-US"/>
        </w:rPr>
        <w:t>?</w:t>
      </w:r>
    </w:p>
    <w:p w:rsidRPr="007B69FD" w:rsidR="00F54EB8" w:rsidP="62F4E0FE" w:rsidRDefault="00F54EB8" w14:paraId="3D399A06" w14:textId="77777777" w14:noSpellErr="1">
      <w:pPr>
        <w:ind w:left="720"/>
        <w:rPr>
          <w:sz w:val="20"/>
          <w:szCs w:val="20"/>
          <w:lang w:val="en-US"/>
        </w:rPr>
      </w:pPr>
      <w:r w:rsidRPr="62F4E0FE" w:rsidR="62F4E0FE">
        <w:rPr>
          <w:lang w:val="en-US"/>
        </w:rPr>
        <w:t>Ilizungumza</w:t>
      </w:r>
      <w:r w:rsidRPr="62F4E0FE" w:rsidR="62F4E0FE">
        <w:rPr>
          <w:lang w:val="en-US"/>
        </w:rPr>
        <w:t xml:space="preserve"> </w:t>
      </w:r>
      <w:r w:rsidRPr="62F4E0FE" w:rsidR="62F4E0FE">
        <w:rPr>
          <w:lang w:val="en-US"/>
        </w:rPr>
        <w:t>na</w:t>
      </w:r>
      <w:r w:rsidRPr="62F4E0FE" w:rsidR="62F4E0FE">
        <w:rPr>
          <w:lang w:val="en-US"/>
        </w:rPr>
        <w:t xml:space="preserve"> wale </w:t>
      </w:r>
      <w:r w:rsidRPr="62F4E0FE" w:rsidR="62F4E0FE">
        <w:rPr>
          <w:lang w:val="en-US"/>
        </w:rPr>
        <w:t>waliokuwa</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sheria.</w:t>
      </w:r>
    </w:p>
    <w:p w:rsidRPr="007B69FD" w:rsidR="00F54EB8" w:rsidP="00F54EB8" w:rsidRDefault="00F54EB8" w14:paraId="65D6A248" w14:textId="77777777">
      <w:pPr>
        <w:ind w:left="720"/>
        <w:rPr>
          <w:sz w:val="20"/>
          <w:szCs w:val="20"/>
        </w:rPr>
      </w:pPr>
      <w:r/>
    </w:p>
    <w:p w:rsidRPr="007B69FD" w:rsidR="00F54EB8" w:rsidP="62F4E0FE" w:rsidRDefault="005B4A0C" w14:paraId="761C96A5" w14:textId="27DF6978" w14:noSpellErr="1">
      <w:pPr>
        <w:numPr>
          <w:ilvl w:val="0"/>
          <w:numId w:val="41"/>
        </w:numPr>
        <w:rPr>
          <w:sz w:val="20"/>
          <w:szCs w:val="20"/>
          <w:lang w:val="en-US"/>
        </w:rPr>
      </w:pPr>
      <w:r w:rsidRPr="62F4E0FE" w:rsidR="62F4E0FE">
        <w:rPr>
          <w:lang w:val="en-US"/>
        </w:rPr>
        <w:t xml:space="preserve">[3:19] Kwa </w:t>
      </w:r>
      <w:r w:rsidRPr="62F4E0FE" w:rsidR="62F4E0FE">
        <w:rPr>
          <w:lang w:val="en-US"/>
        </w:rPr>
        <w:t>nini</w:t>
      </w:r>
      <w:r w:rsidRPr="62F4E0FE" w:rsidR="62F4E0FE">
        <w:rPr>
          <w:lang w:val="en-US"/>
        </w:rPr>
        <w:t xml:space="preserve"> </w:t>
      </w:r>
      <w:r w:rsidRPr="62F4E0FE" w:rsidR="62F4E0FE">
        <w:rPr>
          <w:lang w:val="en-US"/>
        </w:rPr>
        <w:t>unafikiri</w:t>
      </w:r>
      <w:r w:rsidRPr="62F4E0FE" w:rsidR="62F4E0FE">
        <w:rPr>
          <w:lang w:val="en-US"/>
        </w:rPr>
        <w:t xml:space="preserve"> </w:t>
      </w:r>
      <w:r w:rsidRPr="62F4E0FE" w:rsidR="62F4E0FE">
        <w:rPr>
          <w:lang w:val="en-US"/>
        </w:rPr>
        <w:t>vinywa</w:t>
      </w:r>
      <w:r w:rsidRPr="62F4E0FE" w:rsidR="62F4E0FE">
        <w:rPr>
          <w:lang w:val="en-US"/>
        </w:rPr>
        <w:t xml:space="preserve"> </w:t>
      </w:r>
      <w:r w:rsidRPr="62F4E0FE" w:rsidR="62F4E0FE">
        <w:rPr>
          <w:lang w:val="en-US"/>
        </w:rPr>
        <w:t>itakuwa</w:t>
      </w:r>
      <w:r w:rsidRPr="62F4E0FE" w:rsidR="62F4E0FE">
        <w:rPr>
          <w:lang w:val="en-US"/>
        </w:rPr>
        <w:t xml:space="preserve"> </w:t>
      </w:r>
      <w:r w:rsidRPr="62F4E0FE" w:rsidR="62F4E0FE">
        <w:rPr>
          <w:lang w:val="en-US"/>
        </w:rPr>
        <w:t>imefungwa</w:t>
      </w:r>
      <w:r w:rsidRPr="62F4E0FE" w:rsidR="62F4E0FE">
        <w:rPr>
          <w:lang w:val="en-US"/>
        </w:rPr>
        <w:t>?</w:t>
      </w:r>
    </w:p>
    <w:p w:rsidRPr="007B69FD" w:rsidR="00F54EB8" w:rsidP="62F4E0FE" w:rsidRDefault="004600F7" w14:paraId="41CC26C3" w14:textId="4921564D"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Labda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sheria (</w:t>
      </w:r>
      <w:r w:rsidRPr="62F4E0FE" w:rsidR="62F4E0FE">
        <w:rPr>
          <w:lang w:val="en-US"/>
        </w:rPr>
        <w:t>maandiko</w:t>
      </w:r>
      <w:r w:rsidRPr="62F4E0FE" w:rsidR="62F4E0FE">
        <w:rPr>
          <w:lang w:val="en-US"/>
        </w:rPr>
        <w:t xml:space="preserve"> </w:t>
      </w:r>
      <w:r w:rsidRPr="62F4E0FE" w:rsidR="62F4E0FE">
        <w:rPr>
          <w:lang w:val="en-US"/>
        </w:rPr>
        <w:t>ambayo</w:t>
      </w:r>
      <w:r w:rsidRPr="62F4E0FE" w:rsidR="62F4E0FE">
        <w:rPr>
          <w:lang w:val="en-US"/>
        </w:rPr>
        <w:t xml:space="preserve"> Paulo </w:t>
      </w:r>
      <w:r w:rsidRPr="62F4E0FE" w:rsidR="62F4E0FE">
        <w:rPr>
          <w:lang w:val="en-US"/>
        </w:rPr>
        <w:t>alinukuu</w:t>
      </w:r>
      <w:r w:rsidRPr="62F4E0FE" w:rsidR="62F4E0FE">
        <w:rPr>
          <w:lang w:val="en-US"/>
        </w:rPr>
        <w:t xml:space="preserve"> </w:t>
      </w:r>
      <w:r w:rsidRPr="62F4E0FE" w:rsidR="62F4E0FE">
        <w:rPr>
          <w:lang w:val="en-US"/>
        </w:rPr>
        <w:t>tu</w:t>
      </w:r>
      <w:r w:rsidRPr="62F4E0FE" w:rsidR="62F4E0FE">
        <w:rPr>
          <w:lang w:val="en-US"/>
        </w:rPr>
        <w:t xml:space="preserve">) </w:t>
      </w:r>
      <w:r w:rsidRPr="62F4E0FE" w:rsidR="62F4E0FE">
        <w:rPr>
          <w:lang w:val="en-US"/>
        </w:rPr>
        <w:t>yasema</w:t>
      </w:r>
      <w:r w:rsidRPr="62F4E0FE" w:rsidR="62F4E0FE">
        <w:rPr>
          <w:lang w:val="en-US"/>
        </w:rPr>
        <w:t xml:space="preserve"> </w:t>
      </w:r>
      <w:r w:rsidRPr="62F4E0FE" w:rsidR="62F4E0FE">
        <w:rPr>
          <w:lang w:val="en-US"/>
        </w:rPr>
        <w:t>kwamba</w:t>
      </w:r>
      <w:r w:rsidRPr="62F4E0FE" w:rsidR="62F4E0FE">
        <w:rPr>
          <w:lang w:val="en-US"/>
        </w:rPr>
        <w:t xml:space="preserve"> hakuna </w:t>
      </w:r>
      <w:r w:rsidRPr="62F4E0FE" w:rsidR="62F4E0FE">
        <w:rPr>
          <w:lang w:val="en-US"/>
        </w:rPr>
        <w:t>mtu</w:t>
      </w:r>
      <w:r w:rsidRPr="62F4E0FE" w:rsidR="62F4E0FE">
        <w:rPr>
          <w:lang w:val="en-US"/>
        </w:rPr>
        <w:t xml:space="preserve"> </w:t>
      </w:r>
      <w:r w:rsidRPr="62F4E0FE" w:rsidR="62F4E0FE">
        <w:rPr>
          <w:lang w:val="en-US"/>
        </w:rPr>
        <w:t>aliye</w:t>
      </w:r>
      <w:r w:rsidRPr="62F4E0FE" w:rsidR="62F4E0FE">
        <w:rPr>
          <w:lang w:val="en-US"/>
        </w:rPr>
        <w:t xml:space="preserve"> </w:t>
      </w:r>
      <w:r w:rsidRPr="62F4E0FE" w:rsidR="62F4E0FE">
        <w:rPr>
          <w:lang w:val="en-US"/>
        </w:rPr>
        <w:t>mwadilifu</w:t>
      </w:r>
      <w:r w:rsidRPr="62F4E0FE" w:rsidR="62F4E0FE">
        <w:rPr>
          <w:lang w:val="en-US"/>
        </w:rPr>
        <w:t xml:space="preserve">, hakuna </w:t>
      </w:r>
      <w:r w:rsidRPr="62F4E0FE" w:rsidR="62F4E0FE">
        <w:rPr>
          <w:lang w:val="en-US"/>
        </w:rPr>
        <w:t>mtu</w:t>
      </w:r>
      <w:r w:rsidRPr="62F4E0FE" w:rsidR="62F4E0FE">
        <w:rPr>
          <w:lang w:val="en-US"/>
        </w:rPr>
        <w:t xml:space="preserve"> </w:t>
      </w:r>
      <w:r w:rsidRPr="62F4E0FE" w:rsidR="62F4E0FE">
        <w:rPr>
          <w:lang w:val="en-US"/>
        </w:rPr>
        <w:t>atakayeweza</w:t>
      </w:r>
      <w:r w:rsidRPr="62F4E0FE" w:rsidR="62F4E0FE">
        <w:rPr>
          <w:lang w:val="en-US"/>
        </w:rPr>
        <w:t xml:space="preserve"> </w:t>
      </w:r>
      <w:r w:rsidRPr="62F4E0FE" w:rsidR="62F4E0FE">
        <w:rPr>
          <w:lang w:val="en-US"/>
        </w:rPr>
        <w:t>kusema</w:t>
      </w:r>
      <w:r w:rsidRPr="62F4E0FE" w:rsidR="62F4E0FE">
        <w:rPr>
          <w:lang w:val="en-US"/>
        </w:rPr>
        <w:t xml:space="preserve">, "Mimi </w:t>
      </w:r>
      <w:r w:rsidRPr="62F4E0FE" w:rsidR="62F4E0FE">
        <w:rPr>
          <w:lang w:val="en-US"/>
        </w:rPr>
        <w:t>ni</w:t>
      </w:r>
      <w:r w:rsidRPr="62F4E0FE" w:rsidR="62F4E0FE">
        <w:rPr>
          <w:lang w:val="en-US"/>
        </w:rPr>
        <w:t xml:space="preserve"> </w:t>
      </w:r>
      <w:r w:rsidRPr="62F4E0FE" w:rsidR="62F4E0FE">
        <w:rPr>
          <w:lang w:val="en-US"/>
        </w:rPr>
        <w:t>mwadilifu</w:t>
      </w:r>
      <w:r w:rsidRPr="62F4E0FE" w:rsidR="62F4E0FE">
        <w:rPr>
          <w:lang w:val="en-US"/>
        </w:rPr>
        <w:t>".</w:t>
      </w:r>
    </w:p>
    <w:p w:rsidRPr="007B69FD" w:rsidR="005459B7" w:rsidP="62F4E0FE" w:rsidRDefault="005459B7" w14:paraId="19C0DF72" w14:textId="77777777" w14:noSpellErr="1">
      <w:pPr>
        <w:pStyle w:val="Continuedline"/>
        <w:rPr>
          <w:lang w:val="en-US"/>
        </w:rPr>
      </w:pPr>
      <w:r w:rsidRPr="62F4E0FE" w:rsidR="62F4E0FE">
        <w:rPr>
          <w:lang w:val="en-US"/>
        </w:rPr>
        <w:t>Warumi</w:t>
      </w:r>
      <w:r w:rsidRPr="62F4E0FE" w:rsidR="62F4E0FE">
        <w:rPr>
          <w:lang w:val="en-US"/>
        </w:rPr>
        <w:t xml:space="preserve"> 3:9-26 </w:t>
      </w:r>
      <w:r w:rsidRPr="62F4E0FE" w:rsidR="62F4E0FE">
        <w:rPr>
          <w:lang w:val="en-US"/>
        </w:rPr>
        <w:t>iliendelea</w:t>
      </w:r>
    </w:p>
    <w:p w:rsidRPr="007B69FD" w:rsidR="007B2438" w:rsidP="003B1AF9" w:rsidRDefault="007B2438" w14:paraId="061F686F" w14:textId="77777777">
      <w:pPr>
        <w:rPr>
          <w:sz w:val="20"/>
          <w:szCs w:val="20"/>
        </w:rPr>
      </w:pPr>
      <w:r/>
    </w:p>
    <w:p w:rsidRPr="007B69FD" w:rsidR="00F54EB8" w:rsidP="62F4E0FE" w:rsidRDefault="005B4A0C" w14:paraId="716DDC29" w14:textId="40DDE980" w14:noSpellErr="1">
      <w:pPr>
        <w:numPr>
          <w:ilvl w:val="0"/>
          <w:numId w:val="41"/>
        </w:numPr>
        <w:rPr>
          <w:sz w:val="20"/>
          <w:szCs w:val="20"/>
          <w:lang w:val="en-US"/>
        </w:rPr>
      </w:pPr>
      <w:r w:rsidRPr="62F4E0FE" w:rsidR="62F4E0FE">
        <w:rPr>
          <w:lang w:val="en-US"/>
        </w:rPr>
        <w:t xml:space="preserve">[3:20, NW] Ni </w:t>
      </w:r>
      <w:r w:rsidRPr="62F4E0FE" w:rsidR="62F4E0FE">
        <w:rPr>
          <w:lang w:val="en-US"/>
        </w:rPr>
        <w:t>nani</w:t>
      </w:r>
      <w:r w:rsidRPr="62F4E0FE" w:rsidR="62F4E0FE">
        <w:rPr>
          <w:lang w:val="en-US"/>
        </w:rPr>
        <w:t xml:space="preserve"> </w:t>
      </w:r>
      <w:r w:rsidRPr="62F4E0FE" w:rsidR="62F4E0FE">
        <w:rPr>
          <w:lang w:val="en-US"/>
        </w:rPr>
        <w:t>awezaye</w:t>
      </w:r>
      <w:r w:rsidRPr="62F4E0FE" w:rsidR="62F4E0FE">
        <w:rPr>
          <w:lang w:val="en-US"/>
        </w:rPr>
        <w:t xml:space="preserve"> </w:t>
      </w:r>
      <w:r w:rsidRPr="62F4E0FE" w:rsidR="62F4E0FE">
        <w:rPr>
          <w:lang w:val="en-US"/>
        </w:rPr>
        <w:t>kuhesabiwa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matendo</w:t>
      </w:r>
      <w:r w:rsidRPr="62F4E0FE" w:rsidR="62F4E0FE">
        <w:rPr>
          <w:lang w:val="en-US"/>
        </w:rPr>
        <w:t xml:space="preserve"> </w:t>
      </w:r>
      <w:r w:rsidRPr="62F4E0FE" w:rsidR="62F4E0FE">
        <w:rPr>
          <w:lang w:val="en-US"/>
        </w:rPr>
        <w:t>ya</w:t>
      </w:r>
      <w:r w:rsidRPr="62F4E0FE" w:rsidR="62F4E0FE">
        <w:rPr>
          <w:lang w:val="en-US"/>
        </w:rPr>
        <w:t xml:space="preserve"> sheria?</w:t>
      </w:r>
    </w:p>
    <w:p w:rsidRPr="007B69FD" w:rsidR="00F54EB8" w:rsidP="62F4E0FE" w:rsidRDefault="00F54EB8" w14:paraId="1EA3F72D" w14:textId="77777777" w14:noSpellErr="1">
      <w:pPr>
        <w:ind w:left="720"/>
        <w:rPr>
          <w:sz w:val="20"/>
          <w:szCs w:val="20"/>
          <w:lang w:val="en-US"/>
        </w:rPr>
      </w:pPr>
      <w:r w:rsidRPr="62F4E0FE" w:rsidR="62F4E0FE">
        <w:rPr>
          <w:lang w:val="en-US"/>
        </w:rPr>
        <w:t xml:space="preserve">Hakuna </w:t>
      </w:r>
      <w:r w:rsidRPr="62F4E0FE" w:rsidR="62F4E0FE">
        <w:rPr>
          <w:lang w:val="en-US"/>
        </w:rPr>
        <w:t>mwili</w:t>
      </w:r>
      <w:r w:rsidRPr="62F4E0FE" w:rsidR="62F4E0FE">
        <w:rPr>
          <w:lang w:val="en-US"/>
        </w:rPr>
        <w:t xml:space="preserve"> (hakuna </w:t>
      </w:r>
      <w:r w:rsidRPr="62F4E0FE" w:rsidR="62F4E0FE">
        <w:rPr>
          <w:lang w:val="en-US"/>
        </w:rPr>
        <w:t>watu</w:t>
      </w:r>
      <w:r w:rsidRPr="62F4E0FE" w:rsidR="62F4E0FE">
        <w:rPr>
          <w:lang w:val="en-US"/>
        </w:rPr>
        <w:t xml:space="preserve">) </w:t>
      </w:r>
      <w:r w:rsidRPr="62F4E0FE" w:rsidR="62F4E0FE">
        <w:rPr>
          <w:lang w:val="en-US"/>
        </w:rPr>
        <w:t>unaoweza</w:t>
      </w:r>
      <w:r w:rsidRPr="62F4E0FE" w:rsidR="62F4E0FE">
        <w:rPr>
          <w:lang w:val="en-US"/>
        </w:rPr>
        <w:t xml:space="preserve"> </w:t>
      </w:r>
      <w:r w:rsidRPr="62F4E0FE" w:rsidR="62F4E0FE">
        <w:rPr>
          <w:lang w:val="en-US"/>
        </w:rPr>
        <w:t>kuhesabiwa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matendo</w:t>
      </w:r>
      <w:r w:rsidRPr="62F4E0FE" w:rsidR="62F4E0FE">
        <w:rPr>
          <w:lang w:val="en-US"/>
        </w:rPr>
        <w:t xml:space="preserve"> </w:t>
      </w:r>
      <w:r w:rsidRPr="62F4E0FE" w:rsidR="62F4E0FE">
        <w:rPr>
          <w:lang w:val="en-US"/>
        </w:rPr>
        <w:t>ya</w:t>
      </w:r>
      <w:r w:rsidRPr="62F4E0FE" w:rsidR="62F4E0FE">
        <w:rPr>
          <w:lang w:val="en-US"/>
        </w:rPr>
        <w:t xml:space="preserve"> sheria.</w:t>
      </w:r>
    </w:p>
    <w:p w:rsidRPr="007B69FD" w:rsidR="00F54EB8" w:rsidP="00F54EB8" w:rsidRDefault="00F54EB8" w14:paraId="134E2A94" w14:textId="77777777">
      <w:pPr>
        <w:ind w:left="720"/>
        <w:rPr>
          <w:sz w:val="20"/>
          <w:szCs w:val="20"/>
        </w:rPr>
      </w:pPr>
      <w:r/>
    </w:p>
    <w:p w:rsidRPr="007B69FD" w:rsidR="00F54EB8" w:rsidP="62F4E0FE" w:rsidRDefault="005B4A0C" w14:paraId="38C43034" w14:textId="1C53A33A" w14:noSpellErr="1">
      <w:pPr>
        <w:numPr>
          <w:ilvl w:val="0"/>
          <w:numId w:val="41"/>
        </w:numPr>
        <w:rPr>
          <w:sz w:val="20"/>
          <w:szCs w:val="20"/>
          <w:lang w:val="en-US"/>
        </w:rPr>
      </w:pPr>
      <w:r w:rsidRPr="62F4E0FE" w:rsidR="62F4E0FE">
        <w:rPr>
          <w:lang w:val="en-US"/>
        </w:rPr>
        <w:t xml:space="preserve">[3:20, NW] Ni </w:t>
      </w:r>
      <w:r w:rsidRPr="62F4E0FE" w:rsidR="62F4E0FE">
        <w:rPr>
          <w:lang w:val="en-US"/>
        </w:rPr>
        <w:t>nini</w:t>
      </w:r>
      <w:r w:rsidRPr="62F4E0FE" w:rsidR="62F4E0FE">
        <w:rPr>
          <w:lang w:val="en-US"/>
        </w:rPr>
        <w:t xml:space="preserve"> </w:t>
      </w:r>
      <w:r w:rsidRPr="62F4E0FE" w:rsidR="62F4E0FE">
        <w:rPr>
          <w:lang w:val="en-US"/>
        </w:rPr>
        <w:t>kilichokuja</w:t>
      </w:r>
      <w:r w:rsidRPr="62F4E0FE" w:rsidR="62F4E0FE">
        <w:rPr>
          <w:lang w:val="en-US"/>
        </w:rPr>
        <w:t xml:space="preserve"> </w:t>
      </w:r>
      <w:r w:rsidRPr="62F4E0FE" w:rsidR="62F4E0FE">
        <w:rPr>
          <w:lang w:val="en-US"/>
        </w:rPr>
        <w:t>kupitia</w:t>
      </w:r>
      <w:r w:rsidRPr="62F4E0FE" w:rsidR="62F4E0FE">
        <w:rPr>
          <w:lang w:val="en-US"/>
        </w:rPr>
        <w:t xml:space="preserve"> sheria?</w:t>
      </w:r>
    </w:p>
    <w:p w:rsidRPr="007B69FD" w:rsidR="00F54EB8" w:rsidP="62F4E0FE" w:rsidRDefault="00F54EB8" w14:paraId="597A1CD2" w14:textId="77777777" w14:noSpellErr="1">
      <w:pPr>
        <w:ind w:left="720"/>
        <w:rPr>
          <w:sz w:val="20"/>
          <w:szCs w:val="20"/>
          <w:lang w:val="en-US"/>
        </w:rPr>
      </w:pPr>
      <w:r w:rsidRPr="62F4E0FE" w:rsidR="62F4E0FE">
        <w:rPr>
          <w:lang w:val="en-US"/>
        </w:rPr>
        <w:t>Ujuzi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ulikuja</w:t>
      </w:r>
      <w:r w:rsidRPr="62F4E0FE" w:rsidR="62F4E0FE">
        <w:rPr>
          <w:lang w:val="en-US"/>
        </w:rPr>
        <w:t xml:space="preserve"> </w:t>
      </w:r>
      <w:r w:rsidRPr="62F4E0FE" w:rsidR="62F4E0FE">
        <w:rPr>
          <w:lang w:val="en-US"/>
        </w:rPr>
        <w:t>kupitia</w:t>
      </w:r>
      <w:r w:rsidRPr="62F4E0FE" w:rsidR="62F4E0FE">
        <w:rPr>
          <w:lang w:val="en-US"/>
        </w:rPr>
        <w:t xml:space="preserve"> sheria.</w:t>
      </w:r>
    </w:p>
    <w:p w:rsidRPr="007B69FD" w:rsidR="00F54EB8" w:rsidP="00F54EB8" w:rsidRDefault="00F54EB8" w14:paraId="3CB08DA4" w14:textId="77777777">
      <w:pPr>
        <w:ind w:left="720"/>
        <w:rPr>
          <w:sz w:val="20"/>
          <w:szCs w:val="20"/>
        </w:rPr>
      </w:pPr>
      <w:r/>
    </w:p>
    <w:p w:rsidRPr="007B69FD" w:rsidR="00F54EB8" w:rsidP="62F4E0FE" w:rsidRDefault="005B4A0C" w14:paraId="5C368EE3" w14:textId="127D4F49" w14:noSpellErr="1">
      <w:pPr>
        <w:numPr>
          <w:ilvl w:val="0"/>
          <w:numId w:val="41"/>
        </w:numPr>
        <w:rPr>
          <w:sz w:val="20"/>
          <w:szCs w:val="20"/>
          <w:lang w:val="en-US"/>
        </w:rPr>
      </w:pPr>
      <w:r w:rsidRPr="62F4E0FE" w:rsidR="62F4E0FE">
        <w:rPr>
          <w:lang w:val="en-US"/>
        </w:rPr>
        <w:t xml:space="preserve">[3:21] Sheria </w:t>
      </w:r>
      <w:r w:rsidRPr="62F4E0FE" w:rsidR="62F4E0FE">
        <w:rPr>
          <w:lang w:val="en-US"/>
        </w:rPr>
        <w:t>na</w:t>
      </w:r>
      <w:r w:rsidRPr="62F4E0FE" w:rsidR="62F4E0FE">
        <w:rPr>
          <w:lang w:val="en-US"/>
        </w:rPr>
        <w:t xml:space="preserve"> </w:t>
      </w:r>
      <w:r w:rsidRPr="62F4E0FE" w:rsidR="62F4E0FE">
        <w:rPr>
          <w:lang w:val="en-US"/>
        </w:rPr>
        <w:t>Manabii</w:t>
      </w:r>
      <w:r w:rsidRPr="62F4E0FE" w:rsidR="62F4E0FE">
        <w:rPr>
          <w:lang w:val="en-US"/>
        </w:rPr>
        <w:t xml:space="preserve"> </w:t>
      </w:r>
      <w:r w:rsidRPr="62F4E0FE" w:rsidR="62F4E0FE">
        <w:rPr>
          <w:lang w:val="en-US"/>
        </w:rPr>
        <w:t>walitoa</w:t>
      </w:r>
      <w:r w:rsidRPr="62F4E0FE" w:rsidR="62F4E0FE">
        <w:rPr>
          <w:lang w:val="en-US"/>
        </w:rPr>
        <w:t xml:space="preserve"> </w:t>
      </w:r>
      <w:r w:rsidRPr="62F4E0FE" w:rsidR="62F4E0FE">
        <w:rPr>
          <w:lang w:val="en-US"/>
        </w:rPr>
        <w:t>ushahidi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nini</w:t>
      </w:r>
      <w:r w:rsidRPr="62F4E0FE" w:rsidR="62F4E0FE">
        <w:rPr>
          <w:lang w:val="en-US"/>
        </w:rPr>
        <w:t>?</w:t>
      </w:r>
    </w:p>
    <w:p w:rsidRPr="007B69FD" w:rsidR="00F54EB8" w:rsidP="62F4E0FE" w:rsidRDefault="00F54EB8" w14:paraId="77D8B405" w14:textId="7DF62DE8" w14:noSpellErr="1">
      <w:pPr>
        <w:ind w:left="720"/>
        <w:rPr>
          <w:sz w:val="20"/>
          <w:szCs w:val="20"/>
          <w:lang w:val="en-US"/>
        </w:rPr>
      </w:pPr>
      <w:r w:rsidRPr="62F4E0FE" w:rsidR="62F4E0FE">
        <w:rPr>
          <w:lang w:val="en-US"/>
        </w:rPr>
        <w:t>Walitoa</w:t>
      </w:r>
      <w:r w:rsidRPr="62F4E0FE" w:rsidR="62F4E0FE">
        <w:rPr>
          <w:lang w:val="en-US"/>
        </w:rPr>
        <w:t xml:space="preserve"> </w:t>
      </w:r>
      <w:r w:rsidRPr="62F4E0FE" w:rsidR="62F4E0FE">
        <w:rPr>
          <w:lang w:val="en-US"/>
        </w:rPr>
        <w:t>ushahidi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uadilifu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F54EB8" w:rsidP="00F54EB8" w:rsidRDefault="00F54EB8" w14:paraId="4F7F0F30" w14:textId="77777777">
      <w:pPr>
        <w:rPr>
          <w:b/>
          <w:sz w:val="20"/>
          <w:szCs w:val="20"/>
        </w:rPr>
      </w:pPr>
      <w:r/>
    </w:p>
    <w:p w:rsidRPr="007B69FD" w:rsidR="00F54EB8" w:rsidP="62F4E0FE" w:rsidRDefault="005B4A0C" w14:paraId="58768984" w14:textId="3A4809F2" w14:noSpellErr="1">
      <w:pPr>
        <w:numPr>
          <w:ilvl w:val="0"/>
          <w:numId w:val="41"/>
        </w:numPr>
        <w:rPr>
          <w:sz w:val="20"/>
          <w:szCs w:val="20"/>
          <w:lang w:val="en-US"/>
        </w:rPr>
      </w:pPr>
      <w:r w:rsidRPr="62F4E0FE" w:rsidR="62F4E0FE">
        <w:rPr>
          <w:lang w:val="en-US"/>
        </w:rPr>
        <w:t xml:space="preserve">[3:22] Haki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hujaje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watu</w:t>
      </w:r>
      <w:r w:rsidRPr="62F4E0FE" w:rsidR="62F4E0FE">
        <w:rPr>
          <w:lang w:val="en-US"/>
        </w:rPr>
        <w:t>?</w:t>
      </w:r>
    </w:p>
    <w:p w:rsidRPr="007B69FD" w:rsidR="00F54EB8" w:rsidP="62F4E0FE" w:rsidRDefault="00F54EB8" w14:paraId="56866811" w14:textId="77777777" w14:noSpellErr="1">
      <w:pPr>
        <w:ind w:left="720"/>
        <w:rPr>
          <w:sz w:val="20"/>
          <w:szCs w:val="20"/>
          <w:lang w:val="en-US"/>
        </w:rPr>
      </w:pPr>
      <w:r w:rsidRPr="62F4E0FE" w:rsidR="62F4E0FE">
        <w:rPr>
          <w:lang w:val="en-US"/>
        </w:rPr>
        <w:t>Inatokea</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katika</w:t>
      </w:r>
      <w:r w:rsidRPr="62F4E0FE" w:rsidR="62F4E0FE">
        <w:rPr>
          <w:lang w:val="en-US"/>
        </w:rPr>
        <w:t xml:space="preserve"> Kristo Yesu </w:t>
      </w:r>
      <w:r w:rsidRPr="62F4E0FE" w:rsidR="62F4E0FE">
        <w:rPr>
          <w:lang w:val="en-US"/>
        </w:rPr>
        <w:t>kwa</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wanaoamini</w:t>
      </w:r>
      <w:r w:rsidRPr="62F4E0FE" w:rsidR="62F4E0FE">
        <w:rPr>
          <w:lang w:val="en-US"/>
        </w:rPr>
        <w:t xml:space="preserve">. Kwa </w:t>
      </w:r>
      <w:r w:rsidRPr="62F4E0FE" w:rsidR="62F4E0FE">
        <w:rPr>
          <w:lang w:val="en-US"/>
        </w:rPr>
        <w:t>maana</w:t>
      </w:r>
      <w:r w:rsidRPr="62F4E0FE" w:rsidR="62F4E0FE">
        <w:rPr>
          <w:lang w:val="en-US"/>
        </w:rPr>
        <w:t xml:space="preserve"> hakuna </w:t>
      </w:r>
      <w:r w:rsidRPr="62F4E0FE" w:rsidR="62F4E0FE">
        <w:rPr>
          <w:lang w:val="en-US"/>
        </w:rPr>
        <w:t>tofauti</w:t>
      </w:r>
      <w:r w:rsidRPr="62F4E0FE" w:rsidR="62F4E0FE">
        <w:rPr>
          <w:lang w:val="en-US"/>
        </w:rPr>
        <w:t xml:space="preserve"> </w:t>
      </w:r>
      <w:r w:rsidRPr="62F4E0FE" w:rsidR="62F4E0FE">
        <w:rPr>
          <w:lang w:val="en-US"/>
        </w:rPr>
        <w:t>kati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Myahudi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Mgiriki</w:t>
      </w:r>
      <w:r w:rsidRPr="62F4E0FE" w:rsidR="62F4E0FE">
        <w:rPr>
          <w:lang w:val="en-US"/>
        </w:rPr>
        <w:t>.</w:t>
      </w:r>
    </w:p>
    <w:p w:rsidRPr="007B69FD" w:rsidR="00F54EB8" w:rsidP="00F54EB8" w:rsidRDefault="00F54EB8" w14:paraId="7D532937" w14:textId="77777777">
      <w:pPr>
        <w:ind w:left="720"/>
        <w:rPr>
          <w:sz w:val="20"/>
          <w:szCs w:val="20"/>
        </w:rPr>
      </w:pPr>
      <w:r/>
    </w:p>
    <w:p w:rsidRPr="007B69FD" w:rsidR="00F54EB8" w:rsidP="62F4E0FE" w:rsidRDefault="005B4A0C" w14:paraId="7A612966" w14:textId="78B24AEC" w14:noSpellErr="1">
      <w:pPr>
        <w:numPr>
          <w:ilvl w:val="0"/>
          <w:numId w:val="41"/>
        </w:numPr>
        <w:rPr>
          <w:sz w:val="20"/>
          <w:szCs w:val="20"/>
          <w:lang w:val="en-US"/>
        </w:rPr>
      </w:pPr>
      <w:r w:rsidRPr="62F4E0FE" w:rsidR="62F4E0FE">
        <w:rPr>
          <w:lang w:val="en-US"/>
        </w:rPr>
        <w:t xml:space="preserve">[3:23, NW] Paulo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23?</w:t>
      </w:r>
    </w:p>
    <w:p w:rsidRPr="007B69FD" w:rsidR="00F54EB8" w:rsidP="62F4E0FE" w:rsidRDefault="00F54EB8" w14:paraId="7C7E2929" w14:textId="5653E3A1"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wamefanya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hawawezi</w:t>
      </w:r>
      <w:r w:rsidRPr="62F4E0FE" w:rsidR="62F4E0FE">
        <w:rPr>
          <w:lang w:val="en-US"/>
        </w:rPr>
        <w:t xml:space="preserve"> </w:t>
      </w:r>
      <w:r w:rsidRPr="62F4E0FE" w:rsidR="62F4E0FE">
        <w:rPr>
          <w:lang w:val="en-US"/>
        </w:rPr>
        <w:t>kutimiza</w:t>
      </w:r>
      <w:r w:rsidRPr="62F4E0FE" w:rsidR="62F4E0FE">
        <w:rPr>
          <w:lang w:val="en-US"/>
        </w:rPr>
        <w:t xml:space="preserve"> </w:t>
      </w:r>
      <w:r w:rsidRPr="62F4E0FE" w:rsidR="62F4E0FE">
        <w:rPr>
          <w:lang w:val="en-US"/>
        </w:rPr>
        <w:t>viwango</w:t>
      </w:r>
      <w:r w:rsidRPr="62F4E0FE" w:rsidR="62F4E0FE">
        <w:rPr>
          <w:lang w:val="en-US"/>
        </w:rPr>
        <w:t xml:space="preserve"> </w:t>
      </w:r>
      <w:r w:rsidRPr="62F4E0FE" w:rsidR="62F4E0FE">
        <w:rPr>
          <w:lang w:val="en-US"/>
        </w:rPr>
        <w:t>vya</w:t>
      </w:r>
      <w:r w:rsidRPr="62F4E0FE" w:rsidR="62F4E0FE">
        <w:rPr>
          <w:lang w:val="en-US"/>
        </w:rPr>
        <w:t xml:space="preserve"> </w:t>
      </w:r>
      <w:r w:rsidRPr="62F4E0FE" w:rsidR="62F4E0FE">
        <w:rPr>
          <w:lang w:val="en-US"/>
        </w:rPr>
        <w:t>Mungu</w:t>
      </w:r>
      <w:r w:rsidRPr="62F4E0FE" w:rsidR="62F4E0FE">
        <w:rPr>
          <w:lang w:val="en-US"/>
        </w:rPr>
        <w:t>.</w:t>
      </w:r>
    </w:p>
    <w:p w:rsidRPr="007B69FD" w:rsidR="00F54EB8" w:rsidP="00F54EB8" w:rsidRDefault="00F54EB8" w14:paraId="0EFDF485" w14:textId="77777777">
      <w:pPr>
        <w:ind w:left="720"/>
        <w:rPr>
          <w:sz w:val="20"/>
          <w:szCs w:val="20"/>
        </w:rPr>
      </w:pPr>
      <w:r/>
    </w:p>
    <w:p w:rsidRPr="007B69FD" w:rsidR="00F54EB8" w:rsidP="62F4E0FE" w:rsidRDefault="005B4A0C" w14:paraId="3F9A5813" w14:textId="671750F6" w14:noSpellErr="1">
      <w:pPr>
        <w:numPr>
          <w:ilvl w:val="0"/>
          <w:numId w:val="41"/>
        </w:numPr>
        <w:rPr>
          <w:sz w:val="20"/>
          <w:szCs w:val="20"/>
          <w:lang w:val="en-US"/>
        </w:rPr>
      </w:pPr>
      <w:r w:rsidRPr="62F4E0FE" w:rsidR="62F4E0FE">
        <w:rPr>
          <w:lang w:val="en-US"/>
        </w:rPr>
        <w:t xml:space="preserve">[3:24] Kwa </w:t>
      </w:r>
      <w:r w:rsidRPr="62F4E0FE" w:rsidR="62F4E0FE">
        <w:rPr>
          <w:lang w:val="en-US"/>
        </w:rPr>
        <w:t>kuwa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wamefanya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yeyote</w:t>
      </w:r>
      <w:r w:rsidRPr="62F4E0FE" w:rsidR="62F4E0FE">
        <w:rPr>
          <w:lang w:val="en-US"/>
        </w:rPr>
        <w:t xml:space="preserve"> </w:t>
      </w:r>
      <w:r w:rsidRPr="62F4E0FE" w:rsidR="62F4E0FE">
        <w:rPr>
          <w:lang w:val="en-US"/>
        </w:rPr>
        <w:t>anawezaje</w:t>
      </w:r>
      <w:r w:rsidRPr="62F4E0FE" w:rsidR="62F4E0FE">
        <w:rPr>
          <w:lang w:val="en-US"/>
        </w:rPr>
        <w:t xml:space="preserve"> </w:t>
      </w:r>
      <w:r w:rsidRPr="62F4E0FE" w:rsidR="62F4E0FE">
        <w:rPr>
          <w:lang w:val="en-US"/>
        </w:rPr>
        <w:t>kuhesabiwa</w:t>
      </w:r>
      <w:r w:rsidRPr="62F4E0FE" w:rsidR="62F4E0FE">
        <w:rPr>
          <w:lang w:val="en-US"/>
        </w:rPr>
        <w:t xml:space="preserve"> </w:t>
      </w:r>
      <w:r w:rsidRPr="62F4E0FE" w:rsidR="62F4E0FE">
        <w:rPr>
          <w:lang w:val="en-US"/>
        </w:rPr>
        <w:t>haki</w:t>
      </w:r>
      <w:r w:rsidRPr="62F4E0FE" w:rsidR="62F4E0FE">
        <w:rPr>
          <w:lang w:val="en-US"/>
        </w:rPr>
        <w:t xml:space="preserve">? Yaani, </w:t>
      </w:r>
      <w:r w:rsidRPr="62F4E0FE" w:rsidR="62F4E0FE">
        <w:rPr>
          <w:lang w:val="en-US"/>
        </w:rPr>
        <w:t>mtu</w:t>
      </w:r>
      <w:r w:rsidRPr="62F4E0FE" w:rsidR="62F4E0FE">
        <w:rPr>
          <w:lang w:val="en-US"/>
        </w:rPr>
        <w:t xml:space="preserve"> </w:t>
      </w:r>
      <w:r w:rsidRPr="62F4E0FE" w:rsidR="62F4E0FE">
        <w:rPr>
          <w:lang w:val="en-US"/>
        </w:rPr>
        <w:t>yeyote</w:t>
      </w:r>
      <w:r w:rsidRPr="62F4E0FE" w:rsidR="62F4E0FE">
        <w:rPr>
          <w:lang w:val="en-US"/>
        </w:rPr>
        <w:t xml:space="preserve"> </w:t>
      </w:r>
      <w:r w:rsidRPr="62F4E0FE" w:rsidR="62F4E0FE">
        <w:rPr>
          <w:lang w:val="en-US"/>
        </w:rPr>
        <w:t>anawezaje</w:t>
      </w:r>
      <w:r w:rsidRPr="62F4E0FE" w:rsidR="62F4E0FE">
        <w:rPr>
          <w:lang w:val="en-US"/>
        </w:rPr>
        <w:t xml:space="preserve"> </w:t>
      </w:r>
      <w:r w:rsidRPr="62F4E0FE" w:rsidR="62F4E0FE">
        <w:rPr>
          <w:lang w:val="en-US"/>
        </w:rPr>
        <w:t>kuonwa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mwadilifu</w:t>
      </w:r>
      <w:r w:rsidRPr="62F4E0FE" w:rsidR="62F4E0FE">
        <w:rPr>
          <w:lang w:val="en-US"/>
        </w:rPr>
        <w:t>?</w:t>
      </w:r>
    </w:p>
    <w:p w:rsidRPr="007B69FD" w:rsidR="00F54EB8" w:rsidP="62F4E0FE" w:rsidRDefault="00F54EB8" w14:paraId="1F31AEDD" w14:textId="44540A2E" w14:noSpellErr="1">
      <w:pPr>
        <w:ind w:left="720"/>
        <w:rPr>
          <w:sz w:val="20"/>
          <w:szCs w:val="20"/>
          <w:lang w:val="en-US"/>
        </w:rPr>
      </w:pPr>
      <w:r w:rsidRPr="62F4E0FE" w:rsidR="62F4E0FE">
        <w:rPr>
          <w:lang w:val="en-US"/>
        </w:rPr>
        <w:t>lakini</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neema</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anawafanya</w:t>
      </w:r>
      <w:r w:rsidRPr="62F4E0FE" w:rsidR="62F4E0FE">
        <w:rPr>
          <w:lang w:val="en-US"/>
        </w:rPr>
        <w:t xml:space="preserve"> </w:t>
      </w:r>
      <w:r w:rsidRPr="62F4E0FE" w:rsidR="62F4E0FE">
        <w:rPr>
          <w:lang w:val="en-US"/>
        </w:rPr>
        <w:t>wawe</w:t>
      </w:r>
      <w:r w:rsidRPr="62F4E0FE" w:rsidR="62F4E0FE">
        <w:rPr>
          <w:lang w:val="en-US"/>
        </w:rPr>
        <w:t xml:space="preserve"> </w:t>
      </w:r>
      <w:r w:rsidRPr="62F4E0FE" w:rsidR="62F4E0FE">
        <w:rPr>
          <w:lang w:val="en-US"/>
        </w:rPr>
        <w:t>waadilifu</w:t>
      </w:r>
      <w:r w:rsidRPr="62F4E0FE" w:rsidR="62F4E0FE">
        <w:rPr>
          <w:lang w:val="en-US"/>
        </w:rPr>
        <w:t xml:space="preserve"> </w:t>
      </w:r>
      <w:r w:rsidRPr="62F4E0FE" w:rsidR="62F4E0FE">
        <w:rPr>
          <w:lang w:val="en-US"/>
        </w:rPr>
        <w:t>bila</w:t>
      </w:r>
      <w:r w:rsidRPr="62F4E0FE" w:rsidR="62F4E0FE">
        <w:rPr>
          <w:lang w:val="en-US"/>
        </w:rPr>
        <w:t xml:space="preserve"> </w:t>
      </w:r>
      <w:r w:rsidRPr="62F4E0FE" w:rsidR="62F4E0FE">
        <w:rPr>
          <w:lang w:val="en-US"/>
        </w:rPr>
        <w:t>malipo</w:t>
      </w:r>
      <w:r w:rsidRPr="62F4E0FE" w:rsidR="62F4E0FE">
        <w:rPr>
          <w:lang w:val="en-US"/>
        </w:rPr>
        <w:t xml:space="preserve">. </w:t>
      </w:r>
      <w:r w:rsidRPr="62F4E0FE" w:rsidR="62F4E0FE">
        <w:rPr>
          <w:lang w:val="en-US"/>
        </w:rPr>
        <w:t>Anafanya</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njia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ukombozi</w:t>
      </w:r>
      <w:r w:rsidRPr="62F4E0FE" w:rsidR="62F4E0FE">
        <w:rPr>
          <w:lang w:val="en-US"/>
        </w:rPr>
        <w:t xml:space="preserve"> </w:t>
      </w:r>
      <w:r w:rsidRPr="62F4E0FE" w:rsidR="62F4E0FE">
        <w:rPr>
          <w:lang w:val="en-US"/>
        </w:rPr>
        <w:t>ulio</w:t>
      </w:r>
      <w:r w:rsidRPr="62F4E0FE" w:rsidR="62F4E0FE">
        <w:rPr>
          <w:lang w:val="en-US"/>
        </w:rPr>
        <w:t xml:space="preserve"> </w:t>
      </w:r>
      <w:r w:rsidRPr="62F4E0FE" w:rsidR="62F4E0FE">
        <w:rPr>
          <w:lang w:val="en-US"/>
        </w:rPr>
        <w:t>katika</w:t>
      </w:r>
      <w:r w:rsidRPr="62F4E0FE" w:rsidR="62F4E0FE">
        <w:rPr>
          <w:lang w:val="en-US"/>
        </w:rPr>
        <w:t xml:space="preserve"> Kristo Yesu.</w:t>
      </w:r>
    </w:p>
    <w:p w:rsidRPr="007B69FD" w:rsidR="00F54EB8" w:rsidP="00F54EB8" w:rsidRDefault="00F54EB8" w14:paraId="500E2595" w14:textId="77777777">
      <w:pPr>
        <w:ind w:left="720"/>
        <w:rPr>
          <w:sz w:val="20"/>
          <w:szCs w:val="20"/>
        </w:rPr>
      </w:pPr>
      <w:r/>
    </w:p>
    <w:p w:rsidRPr="007B69FD" w:rsidR="00F54EB8" w:rsidP="62F4E0FE" w:rsidRDefault="005B4A0C" w14:paraId="49C4A20A" w14:textId="0489EDCC" w14:noSpellErr="1">
      <w:pPr>
        <w:numPr>
          <w:ilvl w:val="0"/>
          <w:numId w:val="41"/>
        </w:numPr>
        <w:rPr>
          <w:sz w:val="20"/>
          <w:szCs w:val="20"/>
          <w:lang w:val="en-US"/>
        </w:rPr>
      </w:pPr>
      <w:r w:rsidRPr="62F4E0FE" w:rsidR="62F4E0FE">
        <w:rPr>
          <w:lang w:val="en-US"/>
        </w:rPr>
        <w:t xml:space="preserve">[3:24]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kuhesabiwa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neema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w:t>
      </w:r>
    </w:p>
    <w:p w:rsidRPr="007B69FD" w:rsidR="00F54EB8" w:rsidP="48114252" w:rsidRDefault="00F54EB8" w14:paraId="17893C77" w14:textId="5A05DBF0">
      <w:pPr>
        <w:ind w:left="720"/>
        <w:rPr>
          <w:sz w:val="20"/>
          <w:szCs w:val="20"/>
          <w:lang w:val="en-US"/>
        </w:rPr>
      </w:pPr>
      <w:r>
        <w:t>Andiko hilo na mengineyo yaonyesha kwamba yamaanisha kwamba mtu aweza kuonwa na Mungu kuwa mwadilifu hata ingawa hakuwa amejipatia uadilifu huo. "Kwa neema ya Mungu" inamaanisha kwamba Mungu alitoa kwa hiari.</w:t>
      </w:r>
    </w:p>
    <w:p w:rsidRPr="007B69FD" w:rsidR="00F54EB8" w:rsidP="00F54EB8" w:rsidRDefault="00F54EB8" w14:paraId="06E16B1D" w14:textId="77777777">
      <w:pPr>
        <w:ind w:left="720"/>
        <w:rPr>
          <w:sz w:val="20"/>
          <w:szCs w:val="20"/>
        </w:rPr>
      </w:pPr>
      <w:r/>
    </w:p>
    <w:p w:rsidRPr="007B69FD" w:rsidR="00F54EB8" w:rsidP="62F4E0FE" w:rsidRDefault="005B4A0C" w14:paraId="10D6EEC3" w14:textId="3A746B53" w14:noSpellErr="1">
      <w:pPr>
        <w:numPr>
          <w:ilvl w:val="0"/>
          <w:numId w:val="41"/>
        </w:numPr>
        <w:rPr>
          <w:sz w:val="20"/>
          <w:szCs w:val="20"/>
          <w:lang w:val="en-US"/>
        </w:rPr>
      </w:pPr>
      <w:r w:rsidRPr="62F4E0FE" w:rsidR="62F4E0FE">
        <w:rPr>
          <w:lang w:val="en-US"/>
        </w:rPr>
        <w:t xml:space="preserve">[3:24]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w:t>
      </w:r>
      <w:r w:rsidRPr="62F4E0FE" w:rsidR="62F4E0FE">
        <w:rPr>
          <w:lang w:val="en-US"/>
        </w:rPr>
        <w:t xml:space="preserve"> Kristo </w:t>
      </w:r>
      <w:r w:rsidRPr="62F4E0FE" w:rsidR="62F4E0FE">
        <w:rPr>
          <w:lang w:val="en-US"/>
        </w:rPr>
        <w:t>kuwakomboa</w:t>
      </w:r>
      <w:r w:rsidRPr="62F4E0FE" w:rsidR="62F4E0FE">
        <w:rPr>
          <w:lang w:val="en-US"/>
        </w:rPr>
        <w:t xml:space="preserve"> </w:t>
      </w:r>
      <w:r w:rsidRPr="62F4E0FE" w:rsidR="62F4E0FE">
        <w:rPr>
          <w:lang w:val="en-US"/>
        </w:rPr>
        <w:t>watu</w:t>
      </w:r>
      <w:r w:rsidRPr="62F4E0FE" w:rsidR="62F4E0FE">
        <w:rPr>
          <w:lang w:val="en-US"/>
        </w:rPr>
        <w:t>?</w:t>
      </w:r>
    </w:p>
    <w:p w:rsidRPr="007B69FD" w:rsidR="00F54EB8" w:rsidP="62F4E0FE" w:rsidRDefault="00F54EB8" w14:paraId="20925D4C" w14:textId="36F72C5C" w14:noSpellErr="1">
      <w:pPr>
        <w:ind w:left="720"/>
        <w:rPr>
          <w:sz w:val="20"/>
          <w:szCs w:val="20"/>
          <w:lang w:val="en-US"/>
        </w:rPr>
      </w:pPr>
      <w:r w:rsidRPr="62F4E0FE" w:rsidR="62F4E0FE">
        <w:rPr>
          <w:lang w:val="en-US"/>
        </w:rPr>
        <w:t xml:space="preserve">Hilo </w:t>
      </w:r>
      <w:r w:rsidRPr="62F4E0FE" w:rsidR="62F4E0FE">
        <w:rPr>
          <w:lang w:val="en-US"/>
        </w:rPr>
        <w:t>lamaanisha</w:t>
      </w:r>
      <w:r w:rsidRPr="62F4E0FE" w:rsidR="62F4E0FE">
        <w:rPr>
          <w:lang w:val="en-US"/>
        </w:rPr>
        <w:t xml:space="preserve"> </w:t>
      </w:r>
      <w:r w:rsidRPr="62F4E0FE" w:rsidR="62F4E0FE">
        <w:rPr>
          <w:lang w:val="en-US"/>
        </w:rPr>
        <w:t>kwamba</w:t>
      </w:r>
      <w:r w:rsidRPr="62F4E0FE" w:rsidR="62F4E0FE">
        <w:rPr>
          <w:lang w:val="en-US"/>
        </w:rPr>
        <w:t xml:space="preserve"> Kristo </w:t>
      </w:r>
      <w:r w:rsidRPr="62F4E0FE" w:rsidR="62F4E0FE">
        <w:rPr>
          <w:lang w:val="en-US"/>
        </w:rPr>
        <w:t>alilipa</w:t>
      </w:r>
      <w:r w:rsidRPr="62F4E0FE" w:rsidR="62F4E0FE">
        <w:rPr>
          <w:lang w:val="en-US"/>
        </w:rPr>
        <w:t xml:space="preserve"> </w:t>
      </w:r>
      <w:r w:rsidRPr="62F4E0FE" w:rsidR="62F4E0FE">
        <w:rPr>
          <w:lang w:val="en-US"/>
        </w:rPr>
        <w:t>bei</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kuwaweka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huru</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utumwa</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dhambi</w:t>
      </w:r>
      <w:r w:rsidRPr="62F4E0FE" w:rsidR="62F4E0FE">
        <w:rPr>
          <w:lang w:val="en-US"/>
        </w:rPr>
        <w:t>.</w:t>
      </w:r>
    </w:p>
    <w:p w:rsidRPr="007B69FD" w:rsidR="00F54EB8" w:rsidP="00F54EB8" w:rsidRDefault="00F54EB8" w14:paraId="2A11F7C4" w14:textId="77777777">
      <w:pPr>
        <w:ind w:left="720"/>
        <w:rPr>
          <w:sz w:val="20"/>
          <w:szCs w:val="20"/>
        </w:rPr>
      </w:pPr>
      <w:r/>
    </w:p>
    <w:p w:rsidRPr="007B69FD" w:rsidR="00F54EB8" w:rsidP="62F4E0FE" w:rsidRDefault="005B4A0C" w14:paraId="0E5AD4CD" w14:textId="1F461C2E" w14:noSpellErr="1">
      <w:pPr>
        <w:numPr>
          <w:ilvl w:val="0"/>
          <w:numId w:val="41"/>
        </w:numPr>
        <w:rPr>
          <w:sz w:val="20"/>
          <w:szCs w:val="20"/>
          <w:lang w:val="en-US"/>
        </w:rPr>
      </w:pPr>
      <w:r w:rsidRPr="62F4E0FE" w:rsidR="62F4E0FE">
        <w:rPr>
          <w:lang w:val="en-US"/>
        </w:rPr>
        <w:t xml:space="preserve">[3:25] </w:t>
      </w:r>
      <w:r w:rsidRPr="62F4E0FE" w:rsidR="62F4E0FE">
        <w:rPr>
          <w:lang w:val="en-US"/>
        </w:rPr>
        <w:t>Mungu</w:t>
      </w:r>
      <w:r w:rsidRPr="62F4E0FE" w:rsidR="62F4E0FE">
        <w:rPr>
          <w:lang w:val="en-US"/>
        </w:rPr>
        <w:t xml:space="preserve">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wanadamu</w:t>
      </w:r>
      <w:r w:rsidRPr="62F4E0FE" w:rsidR="62F4E0FE">
        <w:rPr>
          <w:lang w:val="en-US"/>
        </w:rPr>
        <w:t xml:space="preserve"> </w:t>
      </w:r>
      <w:r w:rsidRPr="62F4E0FE" w:rsidR="62F4E0FE">
        <w:rPr>
          <w:lang w:val="en-US"/>
        </w:rPr>
        <w:t>waweze</w:t>
      </w:r>
      <w:r w:rsidRPr="62F4E0FE" w:rsidR="62F4E0FE">
        <w:rPr>
          <w:lang w:val="en-US"/>
        </w:rPr>
        <w:t xml:space="preserve"> </w:t>
      </w:r>
      <w:r w:rsidRPr="62F4E0FE" w:rsidR="62F4E0FE">
        <w:rPr>
          <w:lang w:val="en-US"/>
        </w:rPr>
        <w:t>kukombolewa</w:t>
      </w:r>
      <w:r w:rsidRPr="62F4E0FE" w:rsidR="62F4E0FE">
        <w:rPr>
          <w:lang w:val="en-US"/>
        </w:rPr>
        <w:t>?</w:t>
      </w:r>
    </w:p>
    <w:p w:rsidRPr="007B69FD" w:rsidR="00F54EB8" w:rsidP="62F4E0FE" w:rsidRDefault="00F54EB8" w14:paraId="4DA27199"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alimtoa</w:t>
      </w:r>
      <w:r w:rsidRPr="62F4E0FE" w:rsidR="62F4E0FE">
        <w:rPr>
          <w:lang w:val="en-US"/>
        </w:rPr>
        <w:t xml:space="preserve"> Kristo Yesu </w:t>
      </w:r>
      <w:r w:rsidRPr="62F4E0FE" w:rsidR="62F4E0FE">
        <w:rPr>
          <w:lang w:val="en-US"/>
        </w:rPr>
        <w:t>kuwa</w:t>
      </w:r>
      <w:r w:rsidRPr="62F4E0FE" w:rsidR="62F4E0FE">
        <w:rPr>
          <w:lang w:val="en-US"/>
        </w:rPr>
        <w:t xml:space="preserve"> </w:t>
      </w:r>
      <w:r w:rsidRPr="62F4E0FE" w:rsidR="62F4E0FE">
        <w:rPr>
          <w:lang w:val="en-US"/>
        </w:rPr>
        <w:t>dhabihu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upatanisho</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damu</w:t>
      </w:r>
      <w:r w:rsidRPr="62F4E0FE" w:rsidR="62F4E0FE">
        <w:rPr>
          <w:lang w:val="en-US"/>
        </w:rPr>
        <w:t xml:space="preserve"> </w:t>
      </w:r>
      <w:r w:rsidRPr="62F4E0FE" w:rsidR="62F4E0FE">
        <w:rPr>
          <w:lang w:val="en-US"/>
        </w:rPr>
        <w:t>yake</w:t>
      </w:r>
      <w:r w:rsidRPr="62F4E0FE" w:rsidR="62F4E0FE">
        <w:rPr>
          <w:lang w:val="en-US"/>
        </w:rPr>
        <w:t>.</w:t>
      </w:r>
    </w:p>
    <w:p w:rsidRPr="007B69FD" w:rsidR="00F54EB8" w:rsidP="00F54EB8" w:rsidRDefault="00F54EB8" w14:paraId="6BECCC1A" w14:textId="77777777">
      <w:pPr>
        <w:ind w:left="720"/>
        <w:rPr>
          <w:sz w:val="20"/>
          <w:szCs w:val="20"/>
        </w:rPr>
      </w:pPr>
      <w:r/>
    </w:p>
    <w:p w:rsidRPr="007B69FD" w:rsidR="00F54EB8" w:rsidP="62F4E0FE" w:rsidRDefault="005B4A0C" w14:paraId="765EF342" w14:textId="5FB3E00F" w14:noSpellErr="1">
      <w:pPr>
        <w:numPr>
          <w:ilvl w:val="0"/>
          <w:numId w:val="41"/>
        </w:numPr>
        <w:rPr>
          <w:sz w:val="20"/>
          <w:szCs w:val="20"/>
          <w:lang w:val="en-US"/>
        </w:rPr>
      </w:pPr>
      <w:r w:rsidRPr="62F4E0FE" w:rsidR="62F4E0FE">
        <w:rPr>
          <w:lang w:val="en-US"/>
        </w:rPr>
        <w:t xml:space="preserve">[3:25]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kwamba</w:t>
      </w:r>
      <w:r w:rsidRPr="62F4E0FE" w:rsidR="62F4E0FE">
        <w:rPr>
          <w:lang w:val="en-US"/>
        </w:rPr>
        <w:t xml:space="preserve"> Kristo </w:t>
      </w:r>
      <w:r w:rsidRPr="62F4E0FE" w:rsidR="62F4E0FE">
        <w:rPr>
          <w:lang w:val="en-US"/>
        </w:rPr>
        <w:t>alikuwa</w:t>
      </w:r>
      <w:r w:rsidRPr="62F4E0FE" w:rsidR="62F4E0FE">
        <w:rPr>
          <w:lang w:val="en-US"/>
        </w:rPr>
        <w:t xml:space="preserve"> </w:t>
      </w:r>
      <w:r w:rsidRPr="62F4E0FE" w:rsidR="62F4E0FE">
        <w:rPr>
          <w:lang w:val="en-US"/>
        </w:rPr>
        <w:t>dhabihu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upatanisho</w:t>
      </w:r>
      <w:r w:rsidRPr="62F4E0FE" w:rsidR="62F4E0FE">
        <w:rPr>
          <w:lang w:val="en-US"/>
        </w:rPr>
        <w:t>?</w:t>
      </w:r>
    </w:p>
    <w:p w:rsidRPr="007B69FD" w:rsidR="00F54EB8" w:rsidP="62F4E0FE" w:rsidRDefault="00F54EB8" w14:paraId="33A727E2" w14:textId="77777777" w14:noSpellErr="1">
      <w:pPr>
        <w:ind w:left="720"/>
        <w:rPr>
          <w:sz w:val="20"/>
          <w:szCs w:val="20"/>
          <w:lang w:val="en-US"/>
        </w:rPr>
      </w:pPr>
      <w:r w:rsidRPr="62F4E0FE" w:rsidR="62F4E0FE">
        <w:rPr>
          <w:lang w:val="en-US"/>
        </w:rPr>
        <w:t xml:space="preserve">Hii </w:t>
      </w:r>
      <w:r w:rsidRPr="62F4E0FE" w:rsidR="62F4E0FE">
        <w:rPr>
          <w:lang w:val="en-US"/>
        </w:rPr>
        <w:t>na</w:t>
      </w:r>
      <w:r w:rsidRPr="62F4E0FE" w:rsidR="62F4E0FE">
        <w:rPr>
          <w:lang w:val="en-US"/>
        </w:rPr>
        <w:t xml:space="preserve"> </w:t>
      </w:r>
      <w:r w:rsidRPr="62F4E0FE" w:rsidR="62F4E0FE">
        <w:rPr>
          <w:lang w:val="en-US"/>
        </w:rPr>
        <w:t>mafungu</w:t>
      </w:r>
      <w:r w:rsidRPr="62F4E0FE" w:rsidR="62F4E0FE">
        <w:rPr>
          <w:lang w:val="en-US"/>
        </w:rPr>
        <w:t xml:space="preserve"> </w:t>
      </w:r>
      <w:r w:rsidRPr="62F4E0FE" w:rsidR="62F4E0FE">
        <w:rPr>
          <w:lang w:val="en-US"/>
        </w:rPr>
        <w:t>mengine</w:t>
      </w:r>
      <w:r w:rsidRPr="62F4E0FE" w:rsidR="62F4E0FE">
        <w:rPr>
          <w:lang w:val="en-US"/>
        </w:rPr>
        <w:t xml:space="preserve"> </w:t>
      </w:r>
      <w:r w:rsidRPr="62F4E0FE" w:rsidR="62F4E0FE">
        <w:rPr>
          <w:lang w:val="en-US"/>
        </w:rPr>
        <w:t>yanaonyesha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kwamba</w:t>
      </w:r>
      <w:r w:rsidRPr="62F4E0FE" w:rsidR="62F4E0FE">
        <w:rPr>
          <w:lang w:val="en-US"/>
        </w:rPr>
        <w:t xml:space="preserve"> Kristo </w:t>
      </w:r>
      <w:r w:rsidRPr="62F4E0FE" w:rsidR="62F4E0FE">
        <w:rPr>
          <w:lang w:val="en-US"/>
        </w:rPr>
        <w:t>alikufa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sadaka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kutimiza</w:t>
      </w:r>
      <w:r w:rsidRPr="62F4E0FE" w:rsidR="62F4E0FE">
        <w:rPr>
          <w:lang w:val="en-US"/>
        </w:rPr>
        <w:t xml:space="preserve"> </w:t>
      </w:r>
      <w:r w:rsidRPr="62F4E0FE" w:rsidR="62F4E0FE">
        <w:rPr>
          <w:lang w:val="en-US"/>
        </w:rPr>
        <w:t>matakwa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 xml:space="preserve"> za </w:t>
      </w:r>
      <w:r w:rsidRPr="62F4E0FE" w:rsidR="62F4E0FE">
        <w:rPr>
          <w:lang w:val="en-US"/>
        </w:rPr>
        <w:t>watu</w:t>
      </w:r>
      <w:r w:rsidRPr="62F4E0FE" w:rsidR="62F4E0FE">
        <w:rPr>
          <w:lang w:val="en-US"/>
        </w:rPr>
        <w:t>.</w:t>
      </w:r>
    </w:p>
    <w:p w:rsidRPr="007B69FD" w:rsidR="00F54EB8" w:rsidP="00F54EB8" w:rsidRDefault="00F54EB8" w14:paraId="2EB1DB26" w14:textId="77777777">
      <w:pPr>
        <w:ind w:left="720"/>
        <w:rPr>
          <w:sz w:val="20"/>
          <w:szCs w:val="20"/>
        </w:rPr>
      </w:pPr>
      <w:r/>
    </w:p>
    <w:p w:rsidRPr="007B69FD" w:rsidR="00F54EB8" w:rsidP="0099152C" w:rsidRDefault="005B4A0C" w14:paraId="783116AB" w14:textId="12A78701">
      <w:pPr>
        <w:numPr>
          <w:ilvl w:val="0"/>
          <w:numId w:val="41"/>
        </w:numPr>
        <w:rPr>
          <w:sz w:val="20"/>
          <w:szCs w:val="20"/>
          <w:lang w:val="en-US"/>
        </w:rPr>
      </w:pPr>
      <w:r>
        <w:t>[3:25-26] Kwa nini Mungu alikuwa amepuuza dhambi za zamani?</w:t>
      </w:r>
    </w:p>
    <w:p w:rsidRPr="007B69FD" w:rsidR="00F54EB8" w:rsidP="62F4E0FE" w:rsidRDefault="00F54EB8" w14:paraId="0E3FA479"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alifanya</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subira</w:t>
      </w:r>
      <w:r w:rsidRPr="62F4E0FE" w:rsidR="62F4E0FE">
        <w:rPr>
          <w:lang w:val="en-US"/>
        </w:rPr>
        <w:t>.</w:t>
      </w:r>
    </w:p>
    <w:p w:rsidRPr="007B69FD" w:rsidR="00F54EB8" w:rsidP="00F54EB8" w:rsidRDefault="00F54EB8" w14:paraId="3A955D4C" w14:textId="77777777">
      <w:pPr>
        <w:ind w:left="720"/>
        <w:rPr>
          <w:sz w:val="20"/>
          <w:szCs w:val="20"/>
        </w:rPr>
      </w:pPr>
      <w:r/>
    </w:p>
    <w:p w:rsidRPr="007B69FD" w:rsidR="00F54EB8" w:rsidP="62F4E0FE" w:rsidRDefault="005B4A0C" w14:paraId="0F28EDF3" w14:textId="3FF2E5E3" w14:noSpellErr="1">
      <w:pPr>
        <w:numPr>
          <w:ilvl w:val="0"/>
          <w:numId w:val="41"/>
        </w:numPr>
        <w:rPr>
          <w:sz w:val="20"/>
          <w:szCs w:val="20"/>
          <w:lang w:val="en-US"/>
        </w:rPr>
      </w:pPr>
      <w:r w:rsidRPr="62F4E0FE" w:rsidR="62F4E0FE">
        <w:rPr>
          <w:lang w:val="en-US"/>
        </w:rPr>
        <w:t xml:space="preserve">[3:26] </w:t>
      </w:r>
      <w:r w:rsidRPr="62F4E0FE" w:rsidR="62F4E0FE">
        <w:rPr>
          <w:lang w:val="en-US"/>
        </w:rPr>
        <w:t>Mungu</w:t>
      </w:r>
      <w:r w:rsidRPr="62F4E0FE" w:rsidR="62F4E0FE">
        <w:rPr>
          <w:lang w:val="en-US"/>
        </w:rPr>
        <w:t xml:space="preserve"> </w:t>
      </w:r>
      <w:r w:rsidRPr="62F4E0FE" w:rsidR="62F4E0FE">
        <w:rPr>
          <w:lang w:val="en-US"/>
        </w:rPr>
        <w:t>hutangaza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nani</w:t>
      </w:r>
      <w:r w:rsidRPr="62F4E0FE" w:rsidR="62F4E0FE">
        <w:rPr>
          <w:lang w:val="en-US"/>
        </w:rPr>
        <w:t>?</w:t>
      </w:r>
    </w:p>
    <w:p w:rsidRPr="007B69FD" w:rsidR="00F54EB8" w:rsidP="62F4E0FE" w:rsidRDefault="00F54EB8" w14:paraId="303D45BD" w14:textId="77777777" w14:noSpellErr="1">
      <w:pPr>
        <w:ind w:left="720"/>
        <w:rPr>
          <w:sz w:val="20"/>
          <w:szCs w:val="20"/>
          <w:lang w:val="en-US"/>
        </w:rPr>
      </w:pPr>
      <w:r w:rsidRPr="62F4E0FE" w:rsidR="62F4E0FE">
        <w:rPr>
          <w:lang w:val="en-US"/>
        </w:rPr>
        <w:t xml:space="preserve">Yeye </w:t>
      </w:r>
      <w:r w:rsidRPr="62F4E0FE" w:rsidR="62F4E0FE">
        <w:rPr>
          <w:lang w:val="en-US"/>
        </w:rPr>
        <w:t>humhesabia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amwaminiye</w:t>
      </w:r>
      <w:r w:rsidRPr="62F4E0FE" w:rsidR="62F4E0FE">
        <w:rPr>
          <w:lang w:val="en-US"/>
        </w:rPr>
        <w:t xml:space="preserve"> Yesu.</w:t>
      </w:r>
    </w:p>
    <w:p w:rsidRPr="007B69FD" w:rsidR="00F54EB8" w:rsidP="62F4E0FE" w:rsidRDefault="00F54EB8" w14:paraId="39A941EC"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F54EB8" w:rsidP="00F54EB8" w:rsidRDefault="00F54EB8" w14:paraId="2D52C18B" w14:textId="77777777">
      <w:pPr>
        <w:spacing w:before="240" w:after="240"/>
        <w:rPr>
          <w:sz w:val="20"/>
          <w:szCs w:val="20"/>
        </w:rPr>
      </w:pPr>
      <w:r/>
    </w:p>
    <w:p w:rsidRPr="007B69FD" w:rsidR="005459B7" w:rsidRDefault="005459B7" w14:paraId="5E4CE0CD" w14:textId="77777777">
      <w:pPr>
        <w:spacing w:line="240" w:lineRule="auto"/>
        <w:rPr>
          <w:sz w:val="40"/>
          <w:szCs w:val="44"/>
        </w:rPr>
      </w:pPr>
      <w:r/>
    </w:p>
    <w:p w:rsidRPr="007B69FD" w:rsidR="00F54EB8" w:rsidP="62F4E0FE" w:rsidRDefault="007B2438" w14:paraId="04C54FFD" w14:textId="1748C8D2" w14:noSpellErr="1">
      <w:pPr>
        <w:pStyle w:val="Heading1"/>
        <w:keepNext w:val="0"/>
        <w:keepLines w:val="0"/>
        <w:spacing w:before="480"/>
        <w:rPr>
          <w:b w:val="1"/>
          <w:bCs w:val="1"/>
          <w:lang w:val="en-US"/>
        </w:rPr>
      </w:pPr>
      <w:r w:rsidRPr="62F4E0FE" w:rsidR="62F4E0FE">
        <w:rPr>
          <w:lang w:val="en-US"/>
        </w:rPr>
        <w:t>Waroma</w:t>
      </w:r>
      <w:r w:rsidRPr="62F4E0FE" w:rsidR="62F4E0FE">
        <w:rPr>
          <w:lang w:val="en-US"/>
        </w:rPr>
        <w:t xml:space="preserve"> 5:6-15</w:t>
      </w:r>
    </w:p>
    <w:p w:rsidRPr="007B69FD" w:rsidR="00F54EB8" w:rsidP="48114252" w:rsidRDefault="00F54EB8" w14:paraId="209A52DC" w14:textId="4B5B045C">
      <w:pPr>
        <w:pStyle w:val="Background"/>
        <w:rPr>
          <w:b/>
          <w:sz w:val="32"/>
          <w:szCs w:val="32"/>
          <w:lang w:val="en-US"/>
        </w:rPr>
      </w:pPr>
      <w:r>
        <w:t>Maelezo ya awali: Katika sehemu hii Paulo aliwataja Adamu na Musa. Kitabu cha Mwanzo cha Agano la Kale kiliwasimulia. Adamu alikuwa mtu wa kwanza kuumbwa na Mungu. Adamu alikuwa mwanadamu wa kwanza kumkosea Mungu. Musa aliishi miaka mingi baada ya Adamu kufa. Alikuwa nabii, na Mungu alitoa sheria kupitia Musa.</w:t>
      </w:r>
    </w:p>
    <w:p w:rsidRPr="00170DC8" w:rsidR="00170DC8" w:rsidP="62F4E0FE" w:rsidRDefault="00170DC8" w14:paraId="06F9CCDD"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F54EB8" w:rsidP="006D6990" w:rsidRDefault="00F54EB8" w14:paraId="5B69935E"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F54EB8" w:rsidP="005459B7" w:rsidRDefault="00F54EB8" w14:paraId="7C4767FE" w14:textId="4FF486FA"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F54EB8" w:rsidP="005459B7" w:rsidRDefault="00F54EB8" w14:paraId="5A6D7C39" w14:textId="1ADF6A65" w14:noSpellErr="1">
      <w:pPr>
        <w:pStyle w:val="Checklist"/>
        <w:rPr/>
      </w:pPr>
      <w:r w:rsidRPr="62F4E0FE" w:rsidR="62F4E0FE">
        <w:rPr>
          <w:lang w:val="en-US"/>
        </w:rPr>
        <w:t>Mungu</w:t>
      </w:r>
      <w:r w:rsidRPr="62F4E0FE" w:rsidR="62F4E0FE">
        <w:rPr>
          <w:lang w:val="en-US"/>
        </w:rPr>
        <w:t xml:space="preserve"> </w:t>
      </w:r>
      <w:r w:rsidRPr="62F4E0FE" w:rsidR="62F4E0FE">
        <w:rPr>
          <w:lang w:val="en-US"/>
        </w:rPr>
        <w:t>alionyesha</w:t>
      </w:r>
      <w:r w:rsidRPr="62F4E0FE" w:rsidR="62F4E0FE">
        <w:rPr>
          <w:lang w:val="en-US"/>
        </w:rPr>
        <w:t xml:space="preserve"> </w:t>
      </w:r>
      <w:r w:rsidRPr="62F4E0FE" w:rsidR="62F4E0FE">
        <w:rPr>
          <w:lang w:val="en-US"/>
        </w:rPr>
        <w:t>upendo</w:t>
      </w:r>
      <w:r w:rsidRPr="62F4E0FE" w:rsidR="62F4E0FE">
        <w:rPr>
          <w:lang w:val="en-US"/>
        </w:rPr>
        <w:t xml:space="preserve"> wake </w:t>
      </w:r>
      <w:r w:rsidRPr="62F4E0FE" w:rsidR="62F4E0FE">
        <w:rPr>
          <w:lang w:val="en-US"/>
        </w:rPr>
        <w:t>kwa</w:t>
      </w:r>
      <w:r w:rsidRPr="62F4E0FE" w:rsidR="62F4E0FE">
        <w:rPr>
          <w:lang w:val="en-US"/>
        </w:rPr>
        <w:t xml:space="preserve"> </w:t>
      </w:r>
      <w:r w:rsidRPr="62F4E0FE" w:rsidR="62F4E0FE">
        <w:rPr>
          <w:lang w:val="en-US"/>
        </w:rPr>
        <w:t>wanadamu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Kristo </w:t>
      </w:r>
      <w:r w:rsidRPr="62F4E0FE" w:rsidR="62F4E0FE">
        <w:rPr>
          <w:lang w:val="en-US"/>
        </w:rPr>
        <w:t>alikufa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wangali</w:t>
      </w:r>
      <w:r w:rsidRPr="62F4E0FE" w:rsidR="62F4E0FE">
        <w:rPr>
          <w:lang w:val="en-US"/>
        </w:rPr>
        <w:t xml:space="preserve"> </w:t>
      </w:r>
      <w:r w:rsidRPr="62F4E0FE" w:rsidR="62F4E0FE">
        <w:rPr>
          <w:lang w:val="en-US"/>
        </w:rPr>
        <w:t>watenda-dhambi</w:t>
      </w:r>
      <w:r w:rsidRPr="62F4E0FE" w:rsidR="62F4E0FE">
        <w:rPr>
          <w:lang w:val="en-US"/>
        </w:rPr>
        <w:t>. [5:8]</w:t>
      </w:r>
    </w:p>
    <w:p w:rsidRPr="007B69FD" w:rsidR="00F54EB8" w:rsidP="005459B7" w:rsidRDefault="00F54EB8" w14:paraId="354387C6" w14:textId="03B5A8D0" w14:noSpellErr="1">
      <w:pPr>
        <w:pStyle w:val="Checklist"/>
        <w:rPr/>
      </w:pPr>
      <w:r w:rsidRPr="62F4E0FE" w:rsidR="62F4E0FE">
        <w:rPr>
          <w:lang w:val="en-US"/>
        </w:rPr>
        <w:t>Watu</w:t>
      </w:r>
      <w:r w:rsidRPr="62F4E0FE" w:rsidR="62F4E0FE">
        <w:rPr>
          <w:lang w:val="en-US"/>
        </w:rPr>
        <w:t xml:space="preserve"> </w:t>
      </w:r>
      <w:r w:rsidRPr="62F4E0FE" w:rsidR="62F4E0FE">
        <w:rPr>
          <w:lang w:val="en-US"/>
        </w:rPr>
        <w:t>wanarudishwa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kifo</w:t>
      </w:r>
      <w:r w:rsidRPr="62F4E0FE" w:rsidR="62F4E0FE">
        <w:rPr>
          <w:lang w:val="en-US"/>
        </w:rPr>
        <w:t xml:space="preserve"> cha Mwana wake, </w:t>
      </w:r>
      <w:r w:rsidRPr="62F4E0FE" w:rsidR="62F4E0FE">
        <w:rPr>
          <w:lang w:val="en-US"/>
        </w:rPr>
        <w:t>nao</w:t>
      </w:r>
      <w:r w:rsidRPr="62F4E0FE" w:rsidR="62F4E0FE">
        <w:rPr>
          <w:lang w:val="en-US"/>
        </w:rPr>
        <w:t xml:space="preserve"> </w:t>
      </w:r>
      <w:r w:rsidRPr="62F4E0FE" w:rsidR="62F4E0FE">
        <w:rPr>
          <w:lang w:val="en-US"/>
        </w:rPr>
        <w:t>wanaokolewa</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uhai</w:t>
      </w:r>
      <w:r w:rsidRPr="62F4E0FE" w:rsidR="62F4E0FE">
        <w:rPr>
          <w:lang w:val="en-US"/>
        </w:rPr>
        <w:t xml:space="preserve"> wake. [5:10]</w:t>
      </w:r>
    </w:p>
    <w:p w:rsidRPr="007B69FD" w:rsidR="00F54EB8" w:rsidP="005B4A0C" w:rsidRDefault="00F54EB8" w14:paraId="7ABC9470" w14:textId="7F09EE14" w14:noSpellErr="1">
      <w:pPr>
        <w:pStyle w:val="Checklist"/>
        <w:rPr/>
      </w:pPr>
      <w:r w:rsidRPr="62F4E0FE" w:rsidR="62F4E0FE">
        <w:rPr>
          <w:lang w:val="en-US"/>
        </w:rPr>
        <w:t>Dhambi</w:t>
      </w:r>
      <w:r w:rsidRPr="62F4E0FE" w:rsidR="62F4E0FE">
        <w:rPr>
          <w:lang w:val="en-US"/>
        </w:rPr>
        <w:t xml:space="preserve"> </w:t>
      </w:r>
      <w:r w:rsidRPr="62F4E0FE" w:rsidR="62F4E0FE">
        <w:rPr>
          <w:lang w:val="en-US"/>
        </w:rPr>
        <w:t>iliingia</w:t>
      </w:r>
      <w:r w:rsidRPr="62F4E0FE" w:rsidR="62F4E0FE">
        <w:rPr>
          <w:lang w:val="en-US"/>
        </w:rPr>
        <w:t xml:space="preserve"> </w:t>
      </w:r>
      <w:r w:rsidRPr="62F4E0FE" w:rsidR="62F4E0FE">
        <w:rPr>
          <w:lang w:val="en-US"/>
        </w:rPr>
        <w:t>ulimwenguni</w:t>
      </w:r>
      <w:r w:rsidRPr="62F4E0FE" w:rsidR="62F4E0FE">
        <w:rPr>
          <w:lang w:val="en-US"/>
        </w:rPr>
        <w:t xml:space="preserve"> </w:t>
      </w:r>
      <w:r w:rsidRPr="62F4E0FE" w:rsidR="62F4E0FE">
        <w:rPr>
          <w:lang w:val="en-US"/>
        </w:rPr>
        <w:t>kupitia</w:t>
      </w:r>
      <w:r w:rsidRPr="62F4E0FE" w:rsidR="62F4E0FE">
        <w:rPr>
          <w:lang w:val="en-US"/>
        </w:rPr>
        <w:t xml:space="preserve"> Adamu, </w:t>
      </w:r>
      <w:r w:rsidRPr="62F4E0FE" w:rsidR="62F4E0FE">
        <w:rPr>
          <w:lang w:val="en-US"/>
        </w:rPr>
        <w:t>na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ilileta</w:t>
      </w:r>
      <w:r w:rsidRPr="62F4E0FE" w:rsidR="62F4E0FE">
        <w:rPr>
          <w:lang w:val="en-US"/>
        </w:rPr>
        <w:t xml:space="preserve"> </w:t>
      </w:r>
      <w:r w:rsidRPr="62F4E0FE" w:rsidR="62F4E0FE">
        <w:rPr>
          <w:lang w:val="en-US"/>
        </w:rPr>
        <w:t>kifo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wote</w:t>
      </w:r>
      <w:r w:rsidRPr="62F4E0FE" w:rsidR="62F4E0FE">
        <w:rPr>
          <w:lang w:val="en-US"/>
        </w:rPr>
        <w:t>. [5:12]</w:t>
      </w:r>
    </w:p>
    <w:p w:rsidRPr="007B69FD" w:rsidR="00F54EB8" w:rsidP="005459B7" w:rsidRDefault="00F54EB8" w14:paraId="2F9780E7" w14:textId="1F4B13AD" w14:noSpellErr="1">
      <w:pPr>
        <w:pStyle w:val="Checklist"/>
        <w:rPr/>
      </w:pPr>
      <w:r w:rsidRPr="62F4E0FE" w:rsidR="62F4E0FE">
        <w:rPr>
          <w:lang w:val="en-US"/>
        </w:rPr>
        <w:t xml:space="preserve">Kwa </w:t>
      </w:r>
      <w:r w:rsidRPr="62F4E0FE" w:rsidR="62F4E0FE">
        <w:rPr>
          <w:lang w:val="en-US"/>
        </w:rPr>
        <w:t>sababu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ya</w:t>
      </w:r>
      <w:r w:rsidRPr="62F4E0FE" w:rsidR="62F4E0FE">
        <w:rPr>
          <w:lang w:val="en-US"/>
        </w:rPr>
        <w:t xml:space="preserve"> Adamu </w:t>
      </w:r>
      <w:r w:rsidRPr="62F4E0FE" w:rsidR="62F4E0FE">
        <w:rPr>
          <w:lang w:val="en-US"/>
        </w:rPr>
        <w:t>wengi</w:t>
      </w:r>
      <w:r w:rsidRPr="62F4E0FE" w:rsidR="62F4E0FE">
        <w:rPr>
          <w:lang w:val="en-US"/>
        </w:rPr>
        <w:t xml:space="preserve"> </w:t>
      </w:r>
      <w:r w:rsidRPr="62F4E0FE" w:rsidR="62F4E0FE">
        <w:rPr>
          <w:lang w:val="en-US"/>
        </w:rPr>
        <w:t>walikufa</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neema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zawadi</w:t>
      </w:r>
      <w:r w:rsidRPr="62F4E0FE" w:rsidR="62F4E0FE">
        <w:rPr>
          <w:lang w:val="en-US"/>
        </w:rPr>
        <w:t xml:space="preserve"> </w:t>
      </w:r>
      <w:r w:rsidRPr="62F4E0FE" w:rsidR="62F4E0FE">
        <w:rPr>
          <w:lang w:val="en-US"/>
        </w:rPr>
        <w:t>ya</w:t>
      </w:r>
      <w:r w:rsidRPr="62F4E0FE" w:rsidR="62F4E0FE">
        <w:rPr>
          <w:lang w:val="en-US"/>
        </w:rPr>
        <w:t xml:space="preserve"> Kristo </w:t>
      </w:r>
      <w:r w:rsidRPr="62F4E0FE" w:rsidR="62F4E0FE">
        <w:rPr>
          <w:lang w:val="en-US"/>
        </w:rPr>
        <w:t>ilizidi</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wengi</w:t>
      </w:r>
      <w:r w:rsidRPr="62F4E0FE" w:rsidR="62F4E0FE">
        <w:rPr>
          <w:lang w:val="en-US"/>
        </w:rPr>
        <w:t>. [5:15]</w:t>
      </w:r>
    </w:p>
    <w:p w:rsidRPr="007B69FD" w:rsidR="00F54EB8" w:rsidP="005459B7" w:rsidRDefault="00F54EB8" w14:paraId="6238ED44"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F54EB8" w:rsidP="005459B7" w:rsidRDefault="003947E5" w14:paraId="3CF33141" w14:textId="2EEB38DB"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F54EB8" w:rsidP="62F4E0FE" w:rsidRDefault="005B4A0C" w14:paraId="58B56580" w14:textId="1E3E950A" w14:noSpellErr="1">
      <w:pPr>
        <w:numPr>
          <w:ilvl w:val="0"/>
          <w:numId w:val="43"/>
        </w:numPr>
        <w:rPr>
          <w:sz w:val="20"/>
          <w:szCs w:val="20"/>
          <w:lang w:val="en-US"/>
        </w:rPr>
      </w:pPr>
      <w:r w:rsidRPr="62F4E0FE" w:rsidR="62F4E0FE">
        <w:rPr>
          <w:lang w:val="en-US"/>
        </w:rPr>
        <w:t xml:space="preserve">[5:6] Kristo </w:t>
      </w:r>
      <w:r w:rsidRPr="62F4E0FE" w:rsidR="62F4E0FE">
        <w:rPr>
          <w:lang w:val="en-US"/>
        </w:rPr>
        <w:t>alikufa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nani</w:t>
      </w:r>
      <w:r w:rsidRPr="62F4E0FE" w:rsidR="62F4E0FE">
        <w:rPr>
          <w:lang w:val="en-US"/>
        </w:rPr>
        <w:t>?</w:t>
      </w:r>
    </w:p>
    <w:p w:rsidRPr="007B69FD" w:rsidR="00F54EB8" w:rsidP="62F4E0FE" w:rsidRDefault="00F54EB8" w14:paraId="4203C601" w14:textId="77777777" w14:noSpellErr="1">
      <w:pPr>
        <w:ind w:left="720"/>
        <w:rPr>
          <w:sz w:val="20"/>
          <w:szCs w:val="20"/>
          <w:lang w:val="en-US"/>
        </w:rPr>
      </w:pPr>
      <w:r w:rsidRPr="62F4E0FE" w:rsidR="62F4E0FE">
        <w:rPr>
          <w:lang w:val="en-US"/>
        </w:rPr>
        <w:t>Alikufa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wasiomwogopa</w:t>
      </w:r>
      <w:r w:rsidRPr="62F4E0FE" w:rsidR="62F4E0FE">
        <w:rPr>
          <w:lang w:val="en-US"/>
        </w:rPr>
        <w:t xml:space="preserve"> </w:t>
      </w:r>
      <w:r w:rsidRPr="62F4E0FE" w:rsidR="62F4E0FE">
        <w:rPr>
          <w:lang w:val="en-US"/>
        </w:rPr>
        <w:t>Mungu</w:t>
      </w:r>
      <w:r w:rsidRPr="62F4E0FE" w:rsidR="62F4E0FE">
        <w:rPr>
          <w:lang w:val="en-US"/>
        </w:rPr>
        <w:t>.</w:t>
      </w:r>
    </w:p>
    <w:p w:rsidRPr="007B69FD" w:rsidR="00F54EB8" w:rsidP="00F54EB8" w:rsidRDefault="00F54EB8" w14:paraId="25CFDA6C" w14:textId="77777777">
      <w:pPr>
        <w:ind w:left="720"/>
        <w:rPr>
          <w:sz w:val="20"/>
          <w:szCs w:val="20"/>
        </w:rPr>
      </w:pPr>
      <w:r/>
    </w:p>
    <w:p w:rsidRPr="007B69FD" w:rsidR="00F54EB8" w:rsidP="62F4E0FE" w:rsidRDefault="005B4A0C" w14:paraId="31FB34B5" w14:textId="61E85528" w14:noSpellErr="1">
      <w:pPr>
        <w:numPr>
          <w:ilvl w:val="0"/>
          <w:numId w:val="43"/>
        </w:numPr>
        <w:rPr>
          <w:sz w:val="20"/>
          <w:szCs w:val="20"/>
          <w:lang w:val="en-US"/>
        </w:rPr>
      </w:pPr>
      <w:r w:rsidRPr="62F4E0FE" w:rsidR="62F4E0FE">
        <w:rPr>
          <w:lang w:val="en-US"/>
        </w:rPr>
        <w:t xml:space="preserve">[5:8] </w:t>
      </w:r>
      <w:r w:rsidRPr="62F4E0FE" w:rsidR="62F4E0FE">
        <w:rPr>
          <w:lang w:val="en-US"/>
        </w:rPr>
        <w:t>Mungu</w:t>
      </w:r>
      <w:r w:rsidRPr="62F4E0FE" w:rsidR="62F4E0FE">
        <w:rPr>
          <w:lang w:val="en-US"/>
        </w:rPr>
        <w:t xml:space="preserve"> </w:t>
      </w:r>
      <w:r w:rsidRPr="62F4E0FE" w:rsidR="62F4E0FE">
        <w:rPr>
          <w:lang w:val="en-US"/>
        </w:rPr>
        <w:t>alionyeshaje</w:t>
      </w:r>
      <w:r w:rsidRPr="62F4E0FE" w:rsidR="62F4E0FE">
        <w:rPr>
          <w:lang w:val="en-US"/>
        </w:rPr>
        <w:t xml:space="preserve"> </w:t>
      </w:r>
      <w:r w:rsidRPr="62F4E0FE" w:rsidR="62F4E0FE">
        <w:rPr>
          <w:lang w:val="en-US"/>
        </w:rPr>
        <w:t>upendo</w:t>
      </w:r>
      <w:r w:rsidRPr="62F4E0FE" w:rsidR="62F4E0FE">
        <w:rPr>
          <w:lang w:val="en-US"/>
        </w:rPr>
        <w:t xml:space="preserve"> wake </w:t>
      </w:r>
      <w:r w:rsidRPr="62F4E0FE" w:rsidR="62F4E0FE">
        <w:rPr>
          <w:lang w:val="en-US"/>
        </w:rPr>
        <w:t>kwa</w:t>
      </w:r>
      <w:r w:rsidRPr="62F4E0FE" w:rsidR="62F4E0FE">
        <w:rPr>
          <w:lang w:val="en-US"/>
        </w:rPr>
        <w:t xml:space="preserve"> </w:t>
      </w:r>
      <w:r w:rsidRPr="62F4E0FE" w:rsidR="62F4E0FE">
        <w:rPr>
          <w:lang w:val="en-US"/>
        </w:rPr>
        <w:t>wanadamu</w:t>
      </w:r>
      <w:r w:rsidRPr="62F4E0FE" w:rsidR="62F4E0FE">
        <w:rPr>
          <w:lang w:val="en-US"/>
        </w:rPr>
        <w:t>?</w:t>
      </w:r>
    </w:p>
    <w:p w:rsidRPr="007B69FD" w:rsidR="00F54EB8" w:rsidP="62F4E0FE" w:rsidRDefault="00F54EB8" w14:paraId="0D21C492" w14:textId="77777777" w14:noSpellErr="1">
      <w:pPr>
        <w:ind w:left="720"/>
        <w:rPr>
          <w:sz w:val="20"/>
          <w:szCs w:val="20"/>
          <w:lang w:val="en-US"/>
        </w:rPr>
      </w:pPr>
      <w:r w:rsidRPr="62F4E0FE" w:rsidR="62F4E0FE">
        <w:rPr>
          <w:lang w:val="en-US"/>
        </w:rPr>
        <w:t xml:space="preserve">Kristo </w:t>
      </w:r>
      <w:r w:rsidRPr="62F4E0FE" w:rsidR="62F4E0FE">
        <w:rPr>
          <w:lang w:val="en-US"/>
        </w:rPr>
        <w:t>alikufa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hata</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wangali</w:t>
      </w:r>
      <w:r w:rsidRPr="62F4E0FE" w:rsidR="62F4E0FE">
        <w:rPr>
          <w:lang w:val="en-US"/>
        </w:rPr>
        <w:t xml:space="preserve"> </w:t>
      </w:r>
      <w:r w:rsidRPr="62F4E0FE" w:rsidR="62F4E0FE">
        <w:rPr>
          <w:lang w:val="en-US"/>
        </w:rPr>
        <w:t>watenda-dhambi</w:t>
      </w:r>
      <w:r w:rsidRPr="62F4E0FE" w:rsidR="62F4E0FE">
        <w:rPr>
          <w:lang w:val="en-US"/>
        </w:rPr>
        <w:t>.</w:t>
      </w:r>
    </w:p>
    <w:p w:rsidRPr="007B69FD" w:rsidR="00F54EB8" w:rsidP="00F54EB8" w:rsidRDefault="00F54EB8" w14:paraId="637ECD15" w14:textId="77777777">
      <w:pPr>
        <w:ind w:left="720"/>
        <w:rPr>
          <w:sz w:val="20"/>
          <w:szCs w:val="20"/>
        </w:rPr>
      </w:pPr>
      <w:r/>
    </w:p>
    <w:p w:rsidRPr="007B69FD" w:rsidR="00F54EB8" w:rsidP="0099152C" w:rsidRDefault="005B4A0C" w14:paraId="128E99BD" w14:textId="2917C609">
      <w:pPr>
        <w:numPr>
          <w:ilvl w:val="0"/>
          <w:numId w:val="43"/>
        </w:numPr>
        <w:rPr>
          <w:sz w:val="20"/>
          <w:szCs w:val="20"/>
          <w:lang w:val="en-US"/>
        </w:rPr>
      </w:pPr>
      <w:r>
        <w:t>[5:9, NW] Watu hufanywaje kuwa waadilifu?</w:t>
      </w:r>
    </w:p>
    <w:p w:rsidRPr="007B69FD" w:rsidR="00F54EB8" w:rsidP="62F4E0FE" w:rsidRDefault="00F54EB8" w14:paraId="03ACABD9" w14:textId="7DC3239F"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wanatendewa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damu</w:t>
      </w:r>
      <w:r w:rsidRPr="62F4E0FE" w:rsidR="62F4E0FE">
        <w:rPr>
          <w:lang w:val="en-US"/>
        </w:rPr>
        <w:t xml:space="preserve"> </w:t>
      </w:r>
      <w:r w:rsidRPr="62F4E0FE" w:rsidR="62F4E0FE">
        <w:rPr>
          <w:lang w:val="en-US"/>
        </w:rPr>
        <w:t>ya</w:t>
      </w:r>
      <w:r w:rsidRPr="62F4E0FE" w:rsidR="62F4E0FE">
        <w:rPr>
          <w:lang w:val="en-US"/>
        </w:rPr>
        <w:t xml:space="preserve"> Kristo </w:t>
      </w:r>
      <w:r w:rsidRPr="62F4E0FE" w:rsidR="62F4E0FE">
        <w:rPr>
          <w:lang w:val="en-US"/>
        </w:rPr>
        <w:t>na</w:t>
      </w:r>
      <w:r w:rsidRPr="62F4E0FE" w:rsidR="62F4E0FE">
        <w:rPr>
          <w:lang w:val="en-US"/>
        </w:rPr>
        <w:t xml:space="preserve"> </w:t>
      </w:r>
      <w:r w:rsidRPr="62F4E0FE" w:rsidR="62F4E0FE">
        <w:rPr>
          <w:lang w:val="en-US"/>
        </w:rPr>
        <w:t>kifo</w:t>
      </w:r>
      <w:r w:rsidRPr="62F4E0FE" w:rsidR="62F4E0FE">
        <w:rPr>
          <w:lang w:val="en-US"/>
        </w:rPr>
        <w:t xml:space="preserve"> </w:t>
      </w:r>
      <w:r w:rsidRPr="62F4E0FE" w:rsidR="62F4E0FE">
        <w:rPr>
          <w:lang w:val="en-US"/>
        </w:rPr>
        <w:t>chake</w:t>
      </w:r>
      <w:r w:rsidRPr="62F4E0FE" w:rsidR="62F4E0FE">
        <w:rPr>
          <w:lang w:val="en-US"/>
        </w:rPr>
        <w:t xml:space="preserve"> </w:t>
      </w:r>
      <w:r w:rsidRPr="62F4E0FE" w:rsidR="62F4E0FE">
        <w:rPr>
          <w:lang w:val="en-US"/>
        </w:rPr>
        <w:t>msalabani</w:t>
      </w:r>
      <w:r w:rsidRPr="62F4E0FE" w:rsidR="62F4E0FE">
        <w:rPr>
          <w:lang w:val="en-US"/>
        </w:rPr>
        <w:t>.</w:t>
      </w:r>
    </w:p>
    <w:p w:rsidRPr="007B69FD" w:rsidR="00F54EB8" w:rsidP="00F54EB8" w:rsidRDefault="00F54EB8" w14:paraId="1249628D" w14:textId="77777777">
      <w:pPr>
        <w:ind w:left="720"/>
        <w:rPr>
          <w:sz w:val="20"/>
          <w:szCs w:val="20"/>
        </w:rPr>
      </w:pPr>
      <w:r/>
    </w:p>
    <w:p w:rsidRPr="007B69FD" w:rsidR="00F54EB8" w:rsidP="62F4E0FE" w:rsidRDefault="005B4A0C" w14:paraId="24566FF9" w14:textId="10150D55" w14:noSpellErr="1">
      <w:pPr>
        <w:numPr>
          <w:ilvl w:val="0"/>
          <w:numId w:val="43"/>
        </w:numPr>
        <w:rPr>
          <w:sz w:val="20"/>
          <w:szCs w:val="20"/>
          <w:lang w:val="en-US"/>
        </w:rPr>
      </w:pPr>
      <w:r w:rsidRPr="62F4E0FE" w:rsidR="62F4E0FE">
        <w:rPr>
          <w:lang w:val="en-US"/>
        </w:rPr>
        <w:t xml:space="preserve">[5:9] Kristo </w:t>
      </w:r>
      <w:r w:rsidRPr="62F4E0FE" w:rsidR="62F4E0FE">
        <w:rPr>
          <w:lang w:val="en-US"/>
        </w:rPr>
        <w:t>atawaokoa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kutokana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nini</w:t>
      </w:r>
      <w:r w:rsidRPr="62F4E0FE" w:rsidR="62F4E0FE">
        <w:rPr>
          <w:lang w:val="en-US"/>
        </w:rPr>
        <w:t>?</w:t>
      </w:r>
    </w:p>
    <w:p w:rsidRPr="007B69FD" w:rsidR="00F54EB8" w:rsidP="62F4E0FE" w:rsidRDefault="00F54EB8" w14:paraId="23127881" w14:textId="77777777" w14:noSpellErr="1">
      <w:pPr>
        <w:ind w:left="720"/>
        <w:rPr>
          <w:sz w:val="20"/>
          <w:szCs w:val="20"/>
          <w:lang w:val="en-US"/>
        </w:rPr>
      </w:pPr>
      <w:r w:rsidRPr="62F4E0FE" w:rsidR="62F4E0FE">
        <w:rPr>
          <w:lang w:val="en-US"/>
        </w:rPr>
        <w:t>Atawaokoa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ghadhabu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w:t>
      </w:r>
    </w:p>
    <w:p w:rsidRPr="007B69FD" w:rsidR="00F54EB8" w:rsidP="00F54EB8" w:rsidRDefault="00F54EB8" w14:paraId="16A5A690" w14:textId="77777777">
      <w:pPr>
        <w:ind w:left="720"/>
        <w:rPr>
          <w:sz w:val="20"/>
          <w:szCs w:val="20"/>
        </w:rPr>
      </w:pPr>
      <w:r/>
    </w:p>
    <w:p w:rsidRPr="007B69FD" w:rsidR="00F54EB8" w:rsidP="62F4E0FE" w:rsidRDefault="005B4A0C" w14:paraId="6BF3908A" w14:textId="12AD22FD" w14:noSpellErr="1">
      <w:pPr>
        <w:numPr>
          <w:ilvl w:val="0"/>
          <w:numId w:val="43"/>
        </w:numPr>
        <w:rPr>
          <w:sz w:val="20"/>
          <w:szCs w:val="20"/>
          <w:lang w:val="en-US"/>
        </w:rPr>
      </w:pPr>
      <w:r w:rsidRPr="62F4E0FE" w:rsidR="62F4E0FE">
        <w:rPr>
          <w:lang w:val="en-US"/>
        </w:rPr>
        <w:t xml:space="preserve">[5:10] </w:t>
      </w:r>
      <w:r w:rsidRPr="62F4E0FE" w:rsidR="62F4E0FE">
        <w:rPr>
          <w:lang w:val="en-US"/>
        </w:rPr>
        <w:t>Ingawa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maadui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aliwafanyia</w:t>
      </w:r>
      <w:r w:rsidRPr="62F4E0FE" w:rsidR="62F4E0FE">
        <w:rPr>
          <w:lang w:val="en-US"/>
        </w:rPr>
        <w:t xml:space="preserve"> </w:t>
      </w:r>
      <w:r w:rsidRPr="62F4E0FE" w:rsidR="62F4E0FE">
        <w:rPr>
          <w:lang w:val="en-US"/>
        </w:rPr>
        <w:t>nini</w:t>
      </w:r>
      <w:r w:rsidRPr="62F4E0FE" w:rsidR="62F4E0FE">
        <w:rPr>
          <w:lang w:val="en-US"/>
        </w:rPr>
        <w:t>?</w:t>
      </w:r>
    </w:p>
    <w:p w:rsidRPr="007B69FD" w:rsidR="00F54EB8" w:rsidP="62F4E0FE" w:rsidRDefault="00F54EB8" w14:paraId="79FD011B" w14:textId="4D41C75D"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aliwarudisha</w:t>
      </w:r>
      <w:r w:rsidRPr="62F4E0FE" w:rsidR="62F4E0FE">
        <w:rPr>
          <w:lang w:val="en-US"/>
        </w:rPr>
        <w:t xml:space="preserve"> </w:t>
      </w:r>
      <w:r w:rsidRPr="62F4E0FE" w:rsidR="62F4E0FE">
        <w:rPr>
          <w:lang w:val="en-US"/>
        </w:rPr>
        <w:t>kwake</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kifo</w:t>
      </w:r>
      <w:r w:rsidRPr="62F4E0FE" w:rsidR="62F4E0FE">
        <w:rPr>
          <w:lang w:val="en-US"/>
        </w:rPr>
        <w:t xml:space="preserve"> cha Mwana wake.</w:t>
      </w:r>
    </w:p>
    <w:p w:rsidRPr="007B69FD" w:rsidR="00F54EB8" w:rsidP="00F54EB8" w:rsidRDefault="00F54EB8" w14:paraId="7A205620" w14:textId="77777777">
      <w:pPr>
        <w:ind w:left="720"/>
        <w:rPr>
          <w:sz w:val="20"/>
          <w:szCs w:val="20"/>
        </w:rPr>
      </w:pPr>
      <w:r/>
    </w:p>
    <w:p w:rsidRPr="007B69FD" w:rsidR="00F54EB8" w:rsidP="62F4E0FE" w:rsidRDefault="005B4A0C" w14:paraId="45950A6D" w14:textId="172404BA" w14:noSpellErr="1">
      <w:pPr>
        <w:numPr>
          <w:ilvl w:val="0"/>
          <w:numId w:val="43"/>
        </w:numPr>
        <w:rPr>
          <w:sz w:val="20"/>
          <w:szCs w:val="20"/>
          <w:lang w:val="en-US"/>
        </w:rPr>
      </w:pPr>
      <w:r w:rsidRPr="62F4E0FE" w:rsidR="62F4E0FE">
        <w:rPr>
          <w:lang w:val="en-US"/>
        </w:rPr>
        <w:t xml:space="preserve">[5:10] Ni </w:t>
      </w:r>
      <w:r w:rsidRPr="62F4E0FE" w:rsidR="62F4E0FE">
        <w:rPr>
          <w:lang w:val="en-US"/>
        </w:rPr>
        <w:t>nini</w:t>
      </w:r>
      <w:r w:rsidRPr="62F4E0FE" w:rsidR="62F4E0FE">
        <w:rPr>
          <w:lang w:val="en-US"/>
        </w:rPr>
        <w:t xml:space="preserve"> </w:t>
      </w:r>
      <w:r w:rsidRPr="62F4E0FE" w:rsidR="62F4E0FE">
        <w:rPr>
          <w:lang w:val="en-US"/>
        </w:rPr>
        <w:t>kitakachowapata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wametenganishwa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kifo</w:t>
      </w:r>
      <w:r w:rsidRPr="62F4E0FE" w:rsidR="62F4E0FE">
        <w:rPr>
          <w:lang w:val="en-US"/>
        </w:rPr>
        <w:t xml:space="preserve"> cha Kristo?</w:t>
      </w:r>
    </w:p>
    <w:p w:rsidRPr="007B69FD" w:rsidR="00F54EB8" w:rsidP="62F4E0FE" w:rsidRDefault="00F54EB8" w14:paraId="01BDDABB" w14:textId="77777777" w14:noSpellErr="1">
      <w:pPr>
        <w:ind w:left="720"/>
        <w:rPr>
          <w:sz w:val="20"/>
          <w:szCs w:val="20"/>
          <w:lang w:val="en-US"/>
        </w:rPr>
      </w:pPr>
      <w:r w:rsidRPr="62F4E0FE" w:rsidR="62F4E0FE">
        <w:rPr>
          <w:lang w:val="en-US"/>
        </w:rPr>
        <w:t>Wataokolewa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maisha</w:t>
      </w:r>
      <w:r w:rsidRPr="62F4E0FE" w:rsidR="62F4E0FE">
        <w:rPr>
          <w:lang w:val="en-US"/>
        </w:rPr>
        <w:t xml:space="preserve"> </w:t>
      </w:r>
      <w:r w:rsidRPr="62F4E0FE" w:rsidR="62F4E0FE">
        <w:rPr>
          <w:lang w:val="en-US"/>
        </w:rPr>
        <w:t>ya</w:t>
      </w:r>
      <w:r w:rsidRPr="62F4E0FE" w:rsidR="62F4E0FE">
        <w:rPr>
          <w:lang w:val="en-US"/>
        </w:rPr>
        <w:t xml:space="preserve"> Kristo.</w:t>
      </w:r>
    </w:p>
    <w:p w:rsidRPr="007B69FD" w:rsidR="00F54EB8" w:rsidP="00F54EB8" w:rsidRDefault="00F54EB8" w14:paraId="6B7CF752" w14:textId="77777777">
      <w:pPr>
        <w:ind w:left="720"/>
        <w:rPr>
          <w:sz w:val="20"/>
          <w:szCs w:val="20"/>
        </w:rPr>
      </w:pPr>
      <w:r/>
    </w:p>
    <w:p w:rsidRPr="007B69FD" w:rsidR="00F54EB8" w:rsidP="62F4E0FE" w:rsidRDefault="005B4A0C" w14:paraId="3428F842" w14:textId="5BD60B9E" w14:noSpellErr="1">
      <w:pPr>
        <w:numPr>
          <w:ilvl w:val="0"/>
          <w:numId w:val="43"/>
        </w:numPr>
        <w:rPr>
          <w:sz w:val="20"/>
          <w:szCs w:val="20"/>
          <w:lang w:val="en-US"/>
        </w:rPr>
      </w:pPr>
      <w:r w:rsidRPr="62F4E0FE" w:rsidR="62F4E0FE">
        <w:rPr>
          <w:lang w:val="en-US"/>
        </w:rPr>
        <w:t xml:space="preserve">[5:11] </w:t>
      </w:r>
      <w:r w:rsidRPr="62F4E0FE" w:rsidR="62F4E0FE">
        <w:rPr>
          <w:lang w:val="en-US"/>
        </w:rPr>
        <w:t>Watu</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wametenganishwa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wamebadilikaje</w:t>
      </w:r>
      <w:r w:rsidRPr="62F4E0FE" w:rsidR="62F4E0FE">
        <w:rPr>
          <w:lang w:val="en-US"/>
        </w:rPr>
        <w:t>?</w:t>
      </w:r>
    </w:p>
    <w:p w:rsidRPr="007B69FD" w:rsidR="00F54EB8" w:rsidP="62F4E0FE" w:rsidRDefault="00F54EB8" w14:paraId="22C8C2F0" w14:textId="77777777" w14:noSpellErr="1">
      <w:pPr>
        <w:ind w:left="720"/>
        <w:rPr>
          <w:sz w:val="20"/>
          <w:szCs w:val="20"/>
          <w:lang w:val="en-US"/>
        </w:rPr>
      </w:pPr>
      <w:r w:rsidRPr="62F4E0FE" w:rsidR="62F4E0FE">
        <w:rPr>
          <w:lang w:val="en-US"/>
        </w:rPr>
        <w:t>Walifurahi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kupitia</w:t>
      </w:r>
      <w:r w:rsidRPr="62F4E0FE" w:rsidR="62F4E0FE">
        <w:rPr>
          <w:lang w:val="en-US"/>
        </w:rPr>
        <w:t xml:space="preserve"> Bwana Yesu Kristo.</w:t>
      </w:r>
    </w:p>
    <w:p w:rsidRPr="007B69FD" w:rsidR="00F54EB8" w:rsidP="00F54EB8" w:rsidRDefault="00F54EB8" w14:paraId="0AEB2531" w14:textId="77777777">
      <w:pPr>
        <w:ind w:left="720"/>
        <w:rPr>
          <w:sz w:val="20"/>
          <w:szCs w:val="20"/>
        </w:rPr>
      </w:pPr>
      <w:r/>
    </w:p>
    <w:p w:rsidRPr="007B69FD" w:rsidR="00F54EB8" w:rsidP="0099152C" w:rsidRDefault="005B4A0C" w14:paraId="79FE7E85" w14:textId="3D888125">
      <w:pPr>
        <w:numPr>
          <w:ilvl w:val="0"/>
          <w:numId w:val="43"/>
        </w:numPr>
        <w:rPr>
          <w:sz w:val="20"/>
          <w:szCs w:val="20"/>
          <w:lang w:val="en-US"/>
        </w:rPr>
      </w:pPr>
      <w:r>
        <w:t>[5:12] Dhambi iliingiaje ulimwenguni?</w:t>
      </w:r>
    </w:p>
    <w:p w:rsidRPr="007B69FD" w:rsidR="00F54EB8" w:rsidP="62F4E0FE" w:rsidRDefault="00F54EB8" w14:paraId="3348BD96" w14:textId="77777777" w14:noSpellErr="1">
      <w:pPr>
        <w:ind w:left="720"/>
        <w:rPr>
          <w:sz w:val="20"/>
          <w:szCs w:val="20"/>
          <w:lang w:val="en-US"/>
        </w:rPr>
      </w:pPr>
      <w:r w:rsidRPr="62F4E0FE" w:rsidR="62F4E0FE">
        <w:rPr>
          <w:lang w:val="en-US"/>
        </w:rPr>
        <w:t>Dhambi</w:t>
      </w:r>
      <w:r w:rsidRPr="62F4E0FE" w:rsidR="62F4E0FE">
        <w:rPr>
          <w:lang w:val="en-US"/>
        </w:rPr>
        <w:t xml:space="preserve"> </w:t>
      </w:r>
      <w:r w:rsidRPr="62F4E0FE" w:rsidR="62F4E0FE">
        <w:rPr>
          <w:lang w:val="en-US"/>
        </w:rPr>
        <w:t>iliingia</w:t>
      </w:r>
      <w:r w:rsidRPr="62F4E0FE" w:rsidR="62F4E0FE">
        <w:rPr>
          <w:lang w:val="en-US"/>
        </w:rPr>
        <w:t xml:space="preserve"> </w:t>
      </w:r>
      <w:r w:rsidRPr="62F4E0FE" w:rsidR="62F4E0FE">
        <w:rPr>
          <w:lang w:val="en-US"/>
        </w:rPr>
        <w:t>ulimwenguni</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mmoja</w:t>
      </w:r>
      <w:r w:rsidRPr="62F4E0FE" w:rsidR="62F4E0FE">
        <w:rPr>
          <w:lang w:val="en-US"/>
        </w:rPr>
        <w:t>.</w:t>
      </w:r>
    </w:p>
    <w:p w:rsidRPr="007B69FD" w:rsidR="00F54EB8" w:rsidP="00F54EB8" w:rsidRDefault="00F54EB8" w14:paraId="089DF458" w14:textId="77777777">
      <w:pPr>
        <w:ind w:left="720"/>
        <w:rPr>
          <w:sz w:val="20"/>
          <w:szCs w:val="20"/>
        </w:rPr>
      </w:pPr>
      <w:r/>
    </w:p>
    <w:p w:rsidRPr="007B69FD" w:rsidR="00F54EB8" w:rsidP="62F4E0FE" w:rsidRDefault="005B4A0C" w14:paraId="2EB38712" w14:textId="38CF2CA0" w14:noSpellErr="1">
      <w:pPr>
        <w:numPr>
          <w:ilvl w:val="0"/>
          <w:numId w:val="43"/>
        </w:numPr>
        <w:rPr>
          <w:sz w:val="20"/>
          <w:szCs w:val="20"/>
          <w:lang w:val="en-US"/>
        </w:rPr>
      </w:pPr>
      <w:r w:rsidRPr="62F4E0FE" w:rsidR="62F4E0FE">
        <w:rPr>
          <w:lang w:val="en-US"/>
        </w:rPr>
        <w:t xml:space="preserve">[5:12]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iliingia</w:t>
      </w:r>
      <w:r w:rsidRPr="62F4E0FE" w:rsidR="62F4E0FE">
        <w:rPr>
          <w:lang w:val="en-US"/>
        </w:rPr>
        <w:t xml:space="preserve"> </w:t>
      </w:r>
      <w:r w:rsidRPr="62F4E0FE" w:rsidR="62F4E0FE">
        <w:rPr>
          <w:lang w:val="en-US"/>
        </w:rPr>
        <w:t>ulimwenguni</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mmoja</w:t>
      </w:r>
      <w:r w:rsidRPr="62F4E0FE" w:rsidR="62F4E0FE">
        <w:rPr>
          <w:lang w:val="en-US"/>
        </w:rPr>
        <w:t>?</w:t>
      </w:r>
    </w:p>
    <w:p w:rsidRPr="007B69FD" w:rsidR="00F54EB8" w:rsidP="62F4E0FE" w:rsidRDefault="004926EE" w14:paraId="385192BC" w14:textId="27D371F3" w14:noSpellErr="1">
      <w:pPr>
        <w:ind w:left="360" w:firstLine="36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Yaonekana</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linamaanisha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mwanadamu</w:t>
      </w:r>
      <w:r w:rsidRPr="62F4E0FE" w:rsidR="62F4E0FE">
        <w:rPr>
          <w:lang w:val="en-US"/>
        </w:rPr>
        <w:t xml:space="preserve"> </w:t>
      </w:r>
      <w:r w:rsidRPr="62F4E0FE" w:rsidR="62F4E0FE">
        <w:rPr>
          <w:lang w:val="en-US"/>
        </w:rPr>
        <w:t>wa</w:t>
      </w:r>
      <w:r w:rsidRPr="62F4E0FE" w:rsidR="62F4E0FE">
        <w:rPr>
          <w:lang w:val="en-US"/>
        </w:rPr>
        <w:t xml:space="preserve"> kwanza, Adamu, </w:t>
      </w:r>
      <w:r w:rsidRPr="62F4E0FE" w:rsidR="62F4E0FE">
        <w:rPr>
          <w:lang w:val="en-US"/>
        </w:rPr>
        <w:t>ndiye</w:t>
      </w:r>
      <w:r w:rsidRPr="62F4E0FE" w:rsidR="62F4E0FE">
        <w:rPr>
          <w:lang w:val="en-US"/>
        </w:rPr>
        <w:t xml:space="preserve"> </w:t>
      </w:r>
      <w:r w:rsidRPr="62F4E0FE" w:rsidR="62F4E0FE">
        <w:rPr>
          <w:lang w:val="en-US"/>
        </w:rPr>
        <w:t>aliyekuwa</w:t>
      </w:r>
      <w:r w:rsidRPr="62F4E0FE" w:rsidR="62F4E0FE">
        <w:rPr>
          <w:lang w:val="en-US"/>
        </w:rPr>
        <w:t xml:space="preserve"> </w:t>
      </w:r>
      <w:r w:rsidRPr="62F4E0FE" w:rsidR="62F4E0FE">
        <w:rPr>
          <w:lang w:val="en-US"/>
        </w:rPr>
        <w:t>wa</w:t>
      </w:r>
      <w:r w:rsidRPr="62F4E0FE" w:rsidR="62F4E0FE">
        <w:rPr>
          <w:lang w:val="en-US"/>
        </w:rPr>
        <w:t xml:space="preserve"> kwanza </w:t>
      </w:r>
      <w:r w:rsidRPr="62F4E0FE" w:rsidR="62F4E0FE">
        <w:rPr>
          <w:lang w:val="en-US"/>
        </w:rPr>
        <w:t>kutenda</w:t>
      </w:r>
      <w:r w:rsidRPr="62F4E0FE" w:rsidR="62F4E0FE">
        <w:rPr>
          <w:lang w:val="en-US"/>
        </w:rPr>
        <w:t xml:space="preserve"> </w:t>
      </w:r>
      <w:r w:rsidRPr="62F4E0FE" w:rsidR="62F4E0FE">
        <w:rPr>
          <w:lang w:val="en-US"/>
        </w:rPr>
        <w:t>dhambi</w:t>
      </w:r>
      <w:r w:rsidRPr="62F4E0FE" w:rsidR="62F4E0FE">
        <w:rPr>
          <w:lang w:val="en-US"/>
        </w:rPr>
        <w:t>.</w:t>
      </w:r>
    </w:p>
    <w:p w:rsidRPr="007B69FD" w:rsidR="005459B7" w:rsidP="62F4E0FE" w:rsidRDefault="005459B7" w14:paraId="71122E70" w14:textId="77777777" w14:noSpellErr="1">
      <w:pPr>
        <w:pStyle w:val="Continuedline"/>
        <w:rPr>
          <w:lang w:val="en-US"/>
        </w:rPr>
      </w:pPr>
      <w:r w:rsidRPr="62F4E0FE" w:rsidR="62F4E0FE">
        <w:rPr>
          <w:lang w:val="en-US"/>
        </w:rPr>
        <w:t>Warumi</w:t>
      </w:r>
      <w:r w:rsidRPr="62F4E0FE" w:rsidR="62F4E0FE">
        <w:rPr>
          <w:lang w:val="en-US"/>
        </w:rPr>
        <w:t xml:space="preserve"> 5:6-15 </w:t>
      </w:r>
      <w:r w:rsidRPr="62F4E0FE" w:rsidR="62F4E0FE">
        <w:rPr>
          <w:lang w:val="en-US"/>
        </w:rPr>
        <w:t>iliendelea</w:t>
      </w:r>
    </w:p>
    <w:p w:rsidRPr="007B69FD" w:rsidR="007B2438" w:rsidP="00F54EB8" w:rsidRDefault="007B2438" w14:paraId="3810DFC7" w14:textId="77777777">
      <w:pPr>
        <w:ind w:left="360"/>
        <w:rPr>
          <w:sz w:val="20"/>
          <w:szCs w:val="20"/>
        </w:rPr>
      </w:pPr>
      <w:r/>
    </w:p>
    <w:p w:rsidRPr="007B69FD" w:rsidR="00F54EB8" w:rsidP="62F4E0FE" w:rsidRDefault="005B4A0C" w14:paraId="6BF85FCF" w14:textId="7EEFDB33" w14:noSpellErr="1">
      <w:pPr>
        <w:numPr>
          <w:ilvl w:val="0"/>
          <w:numId w:val="43"/>
        </w:numPr>
        <w:rPr>
          <w:sz w:val="20"/>
          <w:szCs w:val="20"/>
          <w:lang w:val="en-US"/>
        </w:rPr>
      </w:pPr>
      <w:r w:rsidRPr="62F4E0FE" w:rsidR="62F4E0FE">
        <w:rPr>
          <w:lang w:val="en-US"/>
        </w:rPr>
        <w:t xml:space="preserve">[5:12] Kwa </w:t>
      </w:r>
      <w:r w:rsidRPr="62F4E0FE" w:rsidR="62F4E0FE">
        <w:rPr>
          <w:lang w:val="en-US"/>
        </w:rPr>
        <w:t>nini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walikufa</w:t>
      </w:r>
      <w:r w:rsidRPr="62F4E0FE" w:rsidR="62F4E0FE">
        <w:rPr>
          <w:lang w:val="en-US"/>
        </w:rPr>
        <w:t>?</w:t>
      </w:r>
    </w:p>
    <w:p w:rsidRPr="007B69FD" w:rsidR="00F54EB8" w:rsidP="62F4E0FE" w:rsidRDefault="00F54EB8" w14:paraId="683FE158" w14:textId="6DE405FC"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hufa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wametenda</w:t>
      </w:r>
      <w:r w:rsidRPr="62F4E0FE" w:rsidR="62F4E0FE">
        <w:rPr>
          <w:lang w:val="en-US"/>
        </w:rPr>
        <w:t xml:space="preserve"> </w:t>
      </w:r>
      <w:r w:rsidRPr="62F4E0FE" w:rsidR="62F4E0FE">
        <w:rPr>
          <w:lang w:val="en-US"/>
        </w:rPr>
        <w:t>dhambi</w:t>
      </w:r>
      <w:r w:rsidRPr="62F4E0FE" w:rsidR="62F4E0FE">
        <w:rPr>
          <w:lang w:val="en-US"/>
        </w:rPr>
        <w:t>.</w:t>
      </w:r>
    </w:p>
    <w:p w:rsidRPr="007B69FD" w:rsidR="00F54EB8" w:rsidP="00F54EB8" w:rsidRDefault="00F54EB8" w14:paraId="75B4EAEC" w14:textId="77777777">
      <w:pPr>
        <w:ind w:left="720"/>
        <w:rPr>
          <w:sz w:val="20"/>
          <w:szCs w:val="20"/>
        </w:rPr>
      </w:pPr>
      <w:r/>
    </w:p>
    <w:p w:rsidRPr="007B69FD" w:rsidR="00F54EB8" w:rsidP="62F4E0FE" w:rsidRDefault="005B4A0C" w14:paraId="38A54689" w14:textId="52B93501" w14:noSpellErr="1">
      <w:pPr>
        <w:numPr>
          <w:ilvl w:val="0"/>
          <w:numId w:val="43"/>
        </w:numPr>
        <w:rPr>
          <w:sz w:val="20"/>
          <w:szCs w:val="20"/>
          <w:lang w:val="en-US"/>
        </w:rPr>
      </w:pPr>
      <w:r w:rsidRPr="62F4E0FE" w:rsidR="62F4E0FE">
        <w:rPr>
          <w:lang w:val="en-US"/>
        </w:rPr>
        <w:t xml:space="preserve">[5:13] Ni </w:t>
      </w:r>
      <w:r w:rsidRPr="62F4E0FE" w:rsidR="62F4E0FE">
        <w:rPr>
          <w:lang w:val="en-US"/>
        </w:rPr>
        <w:t>nini</w:t>
      </w:r>
      <w:r w:rsidRPr="62F4E0FE" w:rsidR="62F4E0FE">
        <w:rPr>
          <w:lang w:val="en-US"/>
        </w:rPr>
        <w:t xml:space="preserve"> </w:t>
      </w:r>
      <w:r w:rsidRPr="62F4E0FE" w:rsidR="62F4E0FE">
        <w:rPr>
          <w:lang w:val="en-US"/>
        </w:rPr>
        <w:t>hakikuwa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hesabu</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hakukuwa</w:t>
      </w:r>
      <w:r w:rsidRPr="62F4E0FE" w:rsidR="62F4E0FE">
        <w:rPr>
          <w:lang w:val="en-US"/>
        </w:rPr>
        <w:t xml:space="preserve"> </w:t>
      </w:r>
      <w:r w:rsidRPr="62F4E0FE" w:rsidR="62F4E0FE">
        <w:rPr>
          <w:lang w:val="en-US"/>
        </w:rPr>
        <w:t>na</w:t>
      </w:r>
      <w:r w:rsidRPr="62F4E0FE" w:rsidR="62F4E0FE">
        <w:rPr>
          <w:lang w:val="en-US"/>
        </w:rPr>
        <w:t xml:space="preserve"> sheria?</w:t>
      </w:r>
    </w:p>
    <w:p w:rsidRPr="007B69FD" w:rsidR="00F54EB8" w:rsidP="62F4E0FE" w:rsidRDefault="00F54EB8" w14:paraId="378FD7B4" w14:textId="77777777" w14:noSpellErr="1">
      <w:pPr>
        <w:ind w:left="720"/>
        <w:rPr>
          <w:sz w:val="20"/>
          <w:szCs w:val="20"/>
          <w:lang w:val="en-US"/>
        </w:rPr>
      </w:pPr>
      <w:r w:rsidRPr="62F4E0FE" w:rsidR="62F4E0FE">
        <w:rPr>
          <w:lang w:val="en-US"/>
        </w:rPr>
        <w:t>Hakukuwa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uhasibu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w:t>
      </w:r>
    </w:p>
    <w:p w:rsidRPr="007B69FD" w:rsidR="00F54EB8" w:rsidP="00F54EB8" w:rsidRDefault="00F54EB8" w14:paraId="2452D761" w14:textId="77777777">
      <w:pPr>
        <w:ind w:left="720"/>
        <w:rPr>
          <w:sz w:val="20"/>
          <w:szCs w:val="20"/>
        </w:rPr>
      </w:pPr>
      <w:r/>
    </w:p>
    <w:p w:rsidRPr="007B69FD" w:rsidR="00F54EB8" w:rsidP="62F4E0FE" w:rsidRDefault="005B4A0C" w14:paraId="191D668D" w14:textId="26333C69" w14:noSpellErr="1">
      <w:pPr>
        <w:numPr>
          <w:ilvl w:val="0"/>
          <w:numId w:val="43"/>
        </w:numPr>
        <w:rPr>
          <w:sz w:val="20"/>
          <w:szCs w:val="20"/>
          <w:lang w:val="en-US"/>
        </w:rPr>
      </w:pPr>
      <w:r w:rsidRPr="62F4E0FE" w:rsidR="62F4E0FE">
        <w:rPr>
          <w:lang w:val="en-US"/>
        </w:rPr>
        <w:t xml:space="preserve">[5:14] </w:t>
      </w:r>
      <w:r w:rsidRPr="62F4E0FE" w:rsidR="62F4E0FE">
        <w:rPr>
          <w:lang w:val="en-US"/>
        </w:rPr>
        <w:t>Kutoka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wa</w:t>
      </w:r>
      <w:r w:rsidRPr="62F4E0FE" w:rsidR="62F4E0FE">
        <w:rPr>
          <w:lang w:val="en-US"/>
        </w:rPr>
        <w:t xml:space="preserve"> Adamu </w:t>
      </w:r>
      <w:r w:rsidRPr="62F4E0FE" w:rsidR="62F4E0FE">
        <w:rPr>
          <w:lang w:val="en-US"/>
        </w:rPr>
        <w:t>hadi</w:t>
      </w:r>
      <w:r w:rsidRPr="62F4E0FE" w:rsidR="62F4E0FE">
        <w:rPr>
          <w:lang w:val="en-US"/>
        </w:rPr>
        <w:t xml:space="preserve"> Musa, </w:t>
      </w:r>
      <w:r w:rsidRPr="62F4E0FE" w:rsidR="62F4E0FE">
        <w:rPr>
          <w:lang w:val="en-US"/>
        </w:rPr>
        <w:t>kifo</w:t>
      </w:r>
      <w:r w:rsidRPr="62F4E0FE" w:rsidR="62F4E0FE">
        <w:rPr>
          <w:lang w:val="en-US"/>
        </w:rPr>
        <w:t xml:space="preserve"> </w:t>
      </w:r>
      <w:r w:rsidRPr="62F4E0FE" w:rsidR="62F4E0FE">
        <w:rPr>
          <w:lang w:val="en-US"/>
        </w:rPr>
        <w:t>kiliwatawala</w:t>
      </w:r>
      <w:r w:rsidRPr="62F4E0FE" w:rsidR="62F4E0FE">
        <w:rPr>
          <w:lang w:val="en-US"/>
        </w:rPr>
        <w:t xml:space="preserve"> </w:t>
      </w:r>
      <w:r w:rsidRPr="62F4E0FE" w:rsidR="62F4E0FE">
        <w:rPr>
          <w:lang w:val="en-US"/>
        </w:rPr>
        <w:t>nani</w:t>
      </w:r>
      <w:r w:rsidRPr="62F4E0FE" w:rsidR="62F4E0FE">
        <w:rPr>
          <w:lang w:val="en-US"/>
        </w:rPr>
        <w:t>?</w:t>
      </w:r>
    </w:p>
    <w:p w:rsidRPr="007B69FD" w:rsidR="00F54EB8" w:rsidP="62F4E0FE" w:rsidRDefault="00F54EB8" w14:paraId="17F3FF8C" w14:textId="77777777" w14:noSpellErr="1">
      <w:pPr>
        <w:ind w:left="720"/>
        <w:rPr>
          <w:sz w:val="20"/>
          <w:szCs w:val="20"/>
          <w:lang w:val="en-US"/>
        </w:rPr>
      </w:pPr>
      <w:r w:rsidRPr="62F4E0FE" w:rsidR="62F4E0FE">
        <w:rPr>
          <w:lang w:val="en-US"/>
        </w:rPr>
        <w:t>Ilitawala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mtu</w:t>
      </w:r>
      <w:r w:rsidRPr="62F4E0FE" w:rsidR="62F4E0FE">
        <w:rPr>
          <w:lang w:val="en-US"/>
        </w:rPr>
        <w:t>.</w:t>
      </w:r>
    </w:p>
    <w:p w:rsidRPr="007B69FD" w:rsidR="00F54EB8" w:rsidP="00F54EB8" w:rsidRDefault="00F54EB8" w14:paraId="069F6CEA" w14:textId="77777777">
      <w:pPr>
        <w:ind w:left="720"/>
        <w:rPr>
          <w:sz w:val="20"/>
          <w:szCs w:val="20"/>
        </w:rPr>
      </w:pPr>
      <w:r/>
    </w:p>
    <w:p w:rsidRPr="007B69FD" w:rsidR="00F54EB8" w:rsidP="62F4E0FE" w:rsidRDefault="005B4A0C" w14:paraId="2D21F253" w14:textId="16A141D8" w14:noSpellErr="1">
      <w:pPr>
        <w:numPr>
          <w:ilvl w:val="0"/>
          <w:numId w:val="43"/>
        </w:numPr>
        <w:rPr>
          <w:sz w:val="20"/>
          <w:szCs w:val="20"/>
          <w:lang w:val="en-US"/>
        </w:rPr>
      </w:pPr>
      <w:r w:rsidRPr="62F4E0FE" w:rsidR="62F4E0FE">
        <w:rPr>
          <w:lang w:val="en-US"/>
        </w:rPr>
        <w:t xml:space="preserve">[5:14] </w:t>
      </w:r>
      <w:r w:rsidRPr="62F4E0FE" w:rsidR="62F4E0FE">
        <w:rPr>
          <w:lang w:val="en-US"/>
        </w:rPr>
        <w:t>Unafikiri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kifo</w:t>
      </w:r>
      <w:r w:rsidRPr="62F4E0FE" w:rsidR="62F4E0FE">
        <w:rPr>
          <w:lang w:val="en-US"/>
        </w:rPr>
        <w:t xml:space="preserve"> </w:t>
      </w:r>
      <w:r w:rsidRPr="62F4E0FE" w:rsidR="62F4E0FE">
        <w:rPr>
          <w:lang w:val="en-US"/>
        </w:rPr>
        <w:t>kiliwatawala</w:t>
      </w:r>
      <w:r w:rsidRPr="62F4E0FE" w:rsidR="62F4E0FE">
        <w:rPr>
          <w:lang w:val="en-US"/>
        </w:rPr>
        <w:t xml:space="preserve"> </w:t>
      </w:r>
      <w:r w:rsidRPr="62F4E0FE" w:rsidR="62F4E0FE">
        <w:rPr>
          <w:lang w:val="en-US"/>
        </w:rPr>
        <w:t>hata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hawakufanya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ile</w:t>
      </w:r>
      <w:r w:rsidRPr="62F4E0FE" w:rsidR="62F4E0FE">
        <w:rPr>
          <w:lang w:val="en-US"/>
        </w:rPr>
        <w:t xml:space="preserve"> </w:t>
      </w:r>
      <w:r w:rsidRPr="62F4E0FE" w:rsidR="62F4E0FE">
        <w:rPr>
          <w:lang w:val="en-US"/>
        </w:rPr>
        <w:t>ya</w:t>
      </w:r>
      <w:r w:rsidRPr="62F4E0FE" w:rsidR="62F4E0FE">
        <w:rPr>
          <w:lang w:val="en-US"/>
        </w:rPr>
        <w:t xml:space="preserve"> Adamu?</w:t>
      </w:r>
    </w:p>
    <w:p w:rsidRPr="007B69FD" w:rsidR="00F54EB8" w:rsidP="48114252" w:rsidRDefault="00F54EB8" w14:paraId="0A5A1F2A" w14:textId="77777777">
      <w:pPr>
        <w:ind w:left="720"/>
        <w:rPr>
          <w:sz w:val="20"/>
          <w:szCs w:val="20"/>
          <w:lang w:val="en-US"/>
        </w:rPr>
      </w:pPr>
      <w:r>
        <w:t>Andiko hilo laonyesha kwamba watu hao pia walitenda dhambi, ingawa hawakuasi amri ileile ambayo Adamu aliasi.</w:t>
      </w:r>
    </w:p>
    <w:p w:rsidRPr="007B69FD" w:rsidR="00F54EB8" w:rsidP="00F54EB8" w:rsidRDefault="00F54EB8" w14:paraId="3E6A4CE6" w14:textId="77777777">
      <w:pPr>
        <w:ind w:left="720"/>
        <w:rPr>
          <w:sz w:val="20"/>
          <w:szCs w:val="20"/>
        </w:rPr>
      </w:pPr>
      <w:r/>
    </w:p>
    <w:p w:rsidRPr="007B69FD" w:rsidR="00F54EB8" w:rsidP="62F4E0FE" w:rsidRDefault="005B4A0C" w14:paraId="0F14E7B4" w14:textId="4367A9B3" w14:noSpellErr="1">
      <w:pPr>
        <w:numPr>
          <w:ilvl w:val="0"/>
          <w:numId w:val="43"/>
        </w:numPr>
        <w:rPr>
          <w:sz w:val="20"/>
          <w:szCs w:val="20"/>
          <w:lang w:val="en-US"/>
        </w:rPr>
      </w:pPr>
      <w:r w:rsidRPr="62F4E0FE" w:rsidR="62F4E0FE">
        <w:rPr>
          <w:lang w:val="en-US"/>
        </w:rPr>
        <w:t xml:space="preserve">[5:15] Zawadi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ilitofautianaje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ya</w:t>
      </w:r>
      <w:r w:rsidRPr="62F4E0FE" w:rsidR="62F4E0FE">
        <w:rPr>
          <w:lang w:val="en-US"/>
        </w:rPr>
        <w:t xml:space="preserve"> Adamu?</w:t>
      </w:r>
    </w:p>
    <w:p w:rsidRPr="007B69FD" w:rsidR="00F54EB8" w:rsidP="62F4E0FE" w:rsidRDefault="00F54EB8" w14:paraId="30099731" w14:textId="77777777" w14:noSpellErr="1">
      <w:pPr>
        <w:ind w:left="720"/>
        <w:rPr>
          <w:sz w:val="20"/>
          <w:szCs w:val="20"/>
          <w:lang w:val="en-US"/>
        </w:rPr>
      </w:pPr>
      <w:r w:rsidRPr="62F4E0FE" w:rsidR="62F4E0FE">
        <w:rPr>
          <w:lang w:val="en-US"/>
        </w:rPr>
        <w:t>Dhambi</w:t>
      </w:r>
      <w:r w:rsidRPr="62F4E0FE" w:rsidR="62F4E0FE">
        <w:rPr>
          <w:lang w:val="en-US"/>
        </w:rPr>
        <w:t xml:space="preserve"> </w:t>
      </w:r>
      <w:r w:rsidRPr="62F4E0FE" w:rsidR="62F4E0FE">
        <w:rPr>
          <w:lang w:val="en-US"/>
        </w:rPr>
        <w:t>ya</w:t>
      </w:r>
      <w:r w:rsidRPr="62F4E0FE" w:rsidR="62F4E0FE">
        <w:rPr>
          <w:lang w:val="en-US"/>
        </w:rPr>
        <w:t xml:space="preserve"> Adamu </w:t>
      </w:r>
      <w:r w:rsidRPr="62F4E0FE" w:rsidR="62F4E0FE">
        <w:rPr>
          <w:lang w:val="en-US"/>
        </w:rPr>
        <w:t>ilisababisha</w:t>
      </w:r>
      <w:r w:rsidRPr="62F4E0FE" w:rsidR="62F4E0FE">
        <w:rPr>
          <w:lang w:val="en-US"/>
        </w:rPr>
        <w:t xml:space="preserve"> </w:t>
      </w:r>
      <w:r w:rsidRPr="62F4E0FE" w:rsidR="62F4E0FE">
        <w:rPr>
          <w:lang w:val="en-US"/>
        </w:rPr>
        <w:t>wengi</w:t>
      </w:r>
      <w:r w:rsidRPr="62F4E0FE" w:rsidR="62F4E0FE">
        <w:rPr>
          <w:lang w:val="en-US"/>
        </w:rPr>
        <w:t xml:space="preserve"> </w:t>
      </w:r>
      <w:r w:rsidRPr="62F4E0FE" w:rsidR="62F4E0FE">
        <w:rPr>
          <w:lang w:val="en-US"/>
        </w:rPr>
        <w:t>kufa</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zawadi</w:t>
      </w:r>
      <w:r w:rsidRPr="62F4E0FE" w:rsidR="62F4E0FE">
        <w:rPr>
          <w:lang w:val="en-US"/>
        </w:rPr>
        <w:t xml:space="preserve"> </w:t>
      </w:r>
      <w:r w:rsidRPr="62F4E0FE" w:rsidR="62F4E0FE">
        <w:rPr>
          <w:lang w:val="en-US"/>
        </w:rPr>
        <w:t>ya</w:t>
      </w:r>
      <w:r w:rsidRPr="62F4E0FE" w:rsidR="62F4E0FE">
        <w:rPr>
          <w:lang w:val="en-US"/>
        </w:rPr>
        <w:t xml:space="preserve"> Yesu Kristo </w:t>
      </w:r>
      <w:r w:rsidRPr="62F4E0FE" w:rsidR="62F4E0FE">
        <w:rPr>
          <w:lang w:val="en-US"/>
        </w:rPr>
        <w:t>iliwajia</w:t>
      </w:r>
      <w:r w:rsidRPr="62F4E0FE" w:rsidR="62F4E0FE">
        <w:rPr>
          <w:lang w:val="en-US"/>
        </w:rPr>
        <w:t xml:space="preserve"> </w:t>
      </w:r>
      <w:r w:rsidRPr="62F4E0FE" w:rsidR="62F4E0FE">
        <w:rPr>
          <w:lang w:val="en-US"/>
        </w:rPr>
        <w:t>wengi</w:t>
      </w:r>
      <w:r w:rsidRPr="62F4E0FE" w:rsidR="62F4E0FE">
        <w:rPr>
          <w:lang w:val="en-US"/>
        </w:rPr>
        <w:t xml:space="preserve"> </w:t>
      </w:r>
      <w:r w:rsidRPr="62F4E0FE" w:rsidR="62F4E0FE">
        <w:rPr>
          <w:lang w:val="en-US"/>
        </w:rPr>
        <w:t>zaidi</w:t>
      </w:r>
      <w:r w:rsidRPr="62F4E0FE" w:rsidR="62F4E0FE">
        <w:rPr>
          <w:lang w:val="en-US"/>
        </w:rPr>
        <w:t>.</w:t>
      </w:r>
    </w:p>
    <w:p w:rsidRPr="007B69FD" w:rsidR="00F54EB8" w:rsidP="00F54EB8" w:rsidRDefault="00F54EB8" w14:paraId="7AFA127B" w14:textId="77777777">
      <w:pPr>
        <w:ind w:left="720"/>
        <w:rPr>
          <w:sz w:val="20"/>
          <w:szCs w:val="20"/>
        </w:rPr>
      </w:pPr>
      <w:r/>
    </w:p>
    <w:p w:rsidRPr="007B69FD" w:rsidR="00F54EB8" w:rsidP="62F4E0FE" w:rsidRDefault="00BD114C" w14:paraId="66A3F729" w14:textId="16A57C50" w14:noSpellErr="1">
      <w:pPr>
        <w:numPr>
          <w:ilvl w:val="0"/>
          <w:numId w:val="43"/>
        </w:numPr>
        <w:rPr>
          <w:sz w:val="20"/>
          <w:szCs w:val="20"/>
          <w:lang w:val="en-US"/>
        </w:rPr>
      </w:pPr>
      <w:r w:rsidRPr="62F4E0FE" w:rsidR="62F4E0FE">
        <w:rPr>
          <w:lang w:val="en-US"/>
        </w:rPr>
        <w:t xml:space="preserve">[5:15] Zawadi </w:t>
      </w:r>
      <w:r w:rsidRPr="62F4E0FE" w:rsidR="62F4E0FE">
        <w:rPr>
          <w:lang w:val="en-US"/>
        </w:rPr>
        <w:t>hiyo</w:t>
      </w:r>
      <w:r w:rsidRPr="62F4E0FE" w:rsidR="62F4E0FE">
        <w:rPr>
          <w:lang w:val="en-US"/>
        </w:rPr>
        <w:t xml:space="preserve"> </w:t>
      </w:r>
      <w:r w:rsidRPr="62F4E0FE" w:rsidR="62F4E0FE">
        <w:rPr>
          <w:lang w:val="en-US"/>
        </w:rPr>
        <w:t>ilikujaje</w:t>
      </w:r>
      <w:r w:rsidRPr="62F4E0FE" w:rsidR="62F4E0FE">
        <w:rPr>
          <w:lang w:val="en-US"/>
        </w:rPr>
        <w:t>?</w:t>
      </w:r>
    </w:p>
    <w:p w:rsidRPr="007B69FD" w:rsidR="00F54EB8" w:rsidP="62F4E0FE" w:rsidRDefault="00F54EB8" w14:paraId="3B4DD11D" w14:textId="77777777" w14:noSpellErr="1">
      <w:pPr>
        <w:ind w:left="720"/>
        <w:rPr>
          <w:sz w:val="20"/>
          <w:szCs w:val="20"/>
          <w:lang w:val="en-US"/>
        </w:rPr>
      </w:pPr>
      <w:r w:rsidRPr="62F4E0FE" w:rsidR="62F4E0FE">
        <w:rPr>
          <w:lang w:val="en-US"/>
        </w:rPr>
        <w:t>Ilikuja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neema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mmoja</w:t>
      </w:r>
      <w:r w:rsidRPr="62F4E0FE" w:rsidR="62F4E0FE">
        <w:rPr>
          <w:lang w:val="en-US"/>
        </w:rPr>
        <w:t>, Yesu Kristo.</w:t>
      </w:r>
    </w:p>
    <w:p w:rsidRPr="007B69FD" w:rsidR="00F54EB8" w:rsidP="62F4E0FE" w:rsidRDefault="00F54EB8" w14:paraId="335C0A9F"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F54EB8" w:rsidP="00F54EB8" w:rsidRDefault="00F54EB8" w14:paraId="6D103B5E" w14:textId="77777777">
      <w:pPr>
        <w:spacing w:before="240" w:after="240"/>
        <w:rPr>
          <w:sz w:val="20"/>
          <w:szCs w:val="20"/>
        </w:rPr>
      </w:pPr>
      <w:r/>
    </w:p>
    <w:p w:rsidRPr="007B69FD" w:rsidR="00F54EB8" w:rsidP="62F4E0FE" w:rsidRDefault="007B2438" w14:paraId="22C27B8A" w14:textId="6A3ABC18" w14:noSpellErr="1">
      <w:pPr>
        <w:pStyle w:val="Heading1"/>
        <w:keepNext w:val="0"/>
        <w:keepLines w:val="0"/>
        <w:spacing w:before="480"/>
        <w:rPr>
          <w:b w:val="1"/>
          <w:bCs w:val="1"/>
          <w:lang w:val="en-US"/>
        </w:rPr>
      </w:pPr>
      <w:r w:rsidRPr="62F4E0FE" w:rsidR="62F4E0FE">
        <w:rPr>
          <w:lang w:val="en-US"/>
        </w:rPr>
        <w:t>Waroma</w:t>
      </w:r>
      <w:r w:rsidRPr="62F4E0FE" w:rsidR="62F4E0FE">
        <w:rPr>
          <w:lang w:val="en-US"/>
        </w:rPr>
        <w:t xml:space="preserve"> 6:8-14</w:t>
      </w:r>
    </w:p>
    <w:p w:rsidRPr="007B69FD" w:rsidR="00F54EB8" w:rsidP="62F4E0FE" w:rsidRDefault="00F54EB8" w14:paraId="1A0A1050" w14:textId="77777777" w14:noSpellErr="1">
      <w:pPr>
        <w:pStyle w:val="Background"/>
        <w:rPr>
          <w:b w:val="1"/>
          <w:bCs w:val="1"/>
          <w:sz w:val="32"/>
          <w:szCs w:val="32"/>
          <w:lang w:val="en-US"/>
        </w:rPr>
      </w:pPr>
      <w:r w:rsidRPr="62F4E0FE" w:rsidR="62F4E0FE">
        <w:rPr>
          <w:lang w:val="en-US"/>
        </w:rPr>
        <w:t>Maelezo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nyuma</w:t>
      </w:r>
      <w:r w:rsidRPr="62F4E0FE" w:rsidR="62F4E0FE">
        <w:rPr>
          <w:lang w:val="en-US"/>
        </w:rPr>
        <w:t xml:space="preserve">: Mapema </w:t>
      </w:r>
      <w:r w:rsidRPr="62F4E0FE" w:rsidR="62F4E0FE">
        <w:rPr>
          <w:lang w:val="en-US"/>
        </w:rPr>
        <w:t>katika</w:t>
      </w:r>
      <w:r w:rsidRPr="62F4E0FE" w:rsidR="62F4E0FE">
        <w:rPr>
          <w:lang w:val="en-US"/>
        </w:rPr>
        <w:t xml:space="preserve"> sura </w:t>
      </w:r>
      <w:r w:rsidRPr="62F4E0FE" w:rsidR="62F4E0FE">
        <w:rPr>
          <w:lang w:val="en-US"/>
        </w:rPr>
        <w:t>hii</w:t>
      </w:r>
      <w:r w:rsidRPr="62F4E0FE" w:rsidR="62F4E0FE">
        <w:rPr>
          <w:lang w:val="en-US"/>
        </w:rPr>
        <w:t xml:space="preserve">, Paulo </w:t>
      </w:r>
      <w:r w:rsidRPr="62F4E0FE" w:rsidR="62F4E0FE">
        <w:rPr>
          <w:lang w:val="en-US"/>
        </w:rPr>
        <w:t>alieleza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waliobatizwa</w:t>
      </w:r>
      <w:r w:rsidRPr="62F4E0FE" w:rsidR="62F4E0FE">
        <w:rPr>
          <w:lang w:val="en-US"/>
        </w:rPr>
        <w:t xml:space="preserve"> </w:t>
      </w:r>
      <w:r w:rsidRPr="62F4E0FE" w:rsidR="62F4E0FE">
        <w:rPr>
          <w:lang w:val="en-US"/>
        </w:rPr>
        <w:t>katika</w:t>
      </w:r>
      <w:r w:rsidRPr="62F4E0FE" w:rsidR="62F4E0FE">
        <w:rPr>
          <w:lang w:val="en-US"/>
        </w:rPr>
        <w:t xml:space="preserve"> Kristo Yesu </w:t>
      </w:r>
      <w:r w:rsidRPr="62F4E0FE" w:rsidR="62F4E0FE">
        <w:rPr>
          <w:lang w:val="en-US"/>
        </w:rPr>
        <w:t>walibatizwa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kifo</w:t>
      </w:r>
      <w:r w:rsidRPr="62F4E0FE" w:rsidR="62F4E0FE">
        <w:rPr>
          <w:lang w:val="en-US"/>
        </w:rPr>
        <w:t xml:space="preserve"> </w:t>
      </w:r>
      <w:r w:rsidRPr="62F4E0FE" w:rsidR="62F4E0FE">
        <w:rPr>
          <w:lang w:val="en-US"/>
        </w:rPr>
        <w:t>chake</w:t>
      </w:r>
      <w:r w:rsidRPr="62F4E0FE" w:rsidR="62F4E0FE">
        <w:rPr>
          <w:lang w:val="en-US"/>
        </w:rPr>
        <w:t xml:space="preserve">. </w:t>
      </w:r>
      <w:r w:rsidRPr="62F4E0FE" w:rsidR="62F4E0FE">
        <w:rPr>
          <w:lang w:val="en-US"/>
        </w:rPr>
        <w:t>Waliungana</w:t>
      </w:r>
      <w:r w:rsidRPr="62F4E0FE" w:rsidR="62F4E0FE">
        <w:rPr>
          <w:lang w:val="en-US"/>
        </w:rPr>
        <w:t xml:space="preserve"> </w:t>
      </w:r>
      <w:r w:rsidRPr="62F4E0FE" w:rsidR="62F4E0FE">
        <w:rPr>
          <w:lang w:val="en-US"/>
        </w:rPr>
        <w:t>na</w:t>
      </w:r>
      <w:r w:rsidRPr="62F4E0FE" w:rsidR="62F4E0FE">
        <w:rPr>
          <w:lang w:val="en-US"/>
        </w:rPr>
        <w:t xml:space="preserve"> Kristo </w:t>
      </w:r>
      <w:r w:rsidRPr="62F4E0FE" w:rsidR="62F4E0FE">
        <w:rPr>
          <w:lang w:val="en-US"/>
        </w:rPr>
        <w:t>katika</w:t>
      </w:r>
      <w:r w:rsidRPr="62F4E0FE" w:rsidR="62F4E0FE">
        <w:rPr>
          <w:lang w:val="en-US"/>
        </w:rPr>
        <w:t xml:space="preserve"> </w:t>
      </w:r>
      <w:r w:rsidRPr="62F4E0FE" w:rsidR="62F4E0FE">
        <w:rPr>
          <w:lang w:val="en-US"/>
        </w:rPr>
        <w:t>kifo</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chake</w:t>
      </w:r>
      <w:r w:rsidRPr="62F4E0FE" w:rsidR="62F4E0FE">
        <w:rPr>
          <w:lang w:val="en-US"/>
        </w:rPr>
        <w:t>.</w:t>
      </w:r>
    </w:p>
    <w:p w:rsidRPr="00170DC8" w:rsidR="00170DC8" w:rsidP="62F4E0FE" w:rsidRDefault="00170DC8" w14:paraId="3834FF5F"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F54EB8" w:rsidP="006D6990" w:rsidRDefault="00F54EB8" w14:paraId="0F2082DD"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F54EB8" w:rsidP="005459B7" w:rsidRDefault="00F54EB8" w14:paraId="6D491BCB" w14:textId="3CB40582"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F54EB8" w:rsidP="62F4E0FE" w:rsidRDefault="00F54EB8" w14:paraId="28BC2DD6" w14:textId="0CFD67AE" w14:noSpellErr="1">
      <w:pPr>
        <w:pStyle w:val="Checklist"/>
        <w:rPr>
          <w:lang w:val="en-US"/>
        </w:rPr>
      </w:pPr>
      <w:r w:rsidRPr="62F4E0FE" w:rsidR="62F4E0FE">
        <w:rPr>
          <w:lang w:val="en-US"/>
        </w:rPr>
        <w:t xml:space="preserve">Wale </w:t>
      </w:r>
      <w:r w:rsidRPr="62F4E0FE" w:rsidR="62F4E0FE">
        <w:rPr>
          <w:lang w:val="en-US"/>
        </w:rPr>
        <w:t>waliokufa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Kristo </w:t>
      </w:r>
      <w:r w:rsidRPr="62F4E0FE" w:rsidR="62F4E0FE">
        <w:rPr>
          <w:lang w:val="en-US"/>
        </w:rPr>
        <w:t>wataishi</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naye</w:t>
      </w:r>
      <w:r w:rsidRPr="62F4E0FE" w:rsidR="62F4E0FE">
        <w:rPr>
          <w:lang w:val="en-US"/>
        </w:rPr>
        <w:t xml:space="preserve">. [6:8] Na </w:t>
      </w:r>
      <w:r w:rsidRPr="62F4E0FE" w:rsidR="62F4E0FE">
        <w:rPr>
          <w:lang w:val="en-US"/>
        </w:rPr>
        <w:t>kwa</w:t>
      </w:r>
      <w:r w:rsidRPr="62F4E0FE" w:rsidR="62F4E0FE">
        <w:rPr>
          <w:lang w:val="en-US"/>
        </w:rPr>
        <w:t xml:space="preserve"> </w:t>
      </w:r>
      <w:r w:rsidRPr="62F4E0FE" w:rsidR="62F4E0FE">
        <w:rPr>
          <w:lang w:val="en-US"/>
        </w:rPr>
        <w:t>hakika</w:t>
      </w:r>
      <w:r w:rsidRPr="62F4E0FE" w:rsidR="62F4E0FE">
        <w:rPr>
          <w:lang w:val="en-US"/>
        </w:rPr>
        <w:t xml:space="preserve"> </w:t>
      </w:r>
      <w:r w:rsidRPr="62F4E0FE" w:rsidR="62F4E0FE">
        <w:rPr>
          <w:lang w:val="en-US"/>
        </w:rPr>
        <w:t>sisi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wenye</w:t>
      </w:r>
    </w:p>
    <w:p w:rsidRPr="007B69FD" w:rsidR="00F54EB8" w:rsidP="005459B7" w:rsidRDefault="00F54EB8" w14:paraId="56374495" w14:textId="652ECFA6" w14:noSpellErr="1">
      <w:pPr>
        <w:pStyle w:val="Checklist"/>
        <w:rPr/>
      </w:pPr>
      <w:r w:rsidRPr="62F4E0FE" w:rsidR="62F4E0FE">
        <w:rPr>
          <w:lang w:val="en-US"/>
        </w:rPr>
        <w:t xml:space="preserve">Kristo </w:t>
      </w:r>
      <w:r w:rsidRPr="62F4E0FE" w:rsidR="62F4E0FE">
        <w:rPr>
          <w:lang w:val="en-US"/>
        </w:rPr>
        <w:t>alikufa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sasa</w:t>
      </w:r>
      <w:r w:rsidRPr="62F4E0FE" w:rsidR="62F4E0FE">
        <w:rPr>
          <w:lang w:val="en-US"/>
        </w:rPr>
        <w:t xml:space="preserve"> </w:t>
      </w:r>
      <w:r w:rsidRPr="62F4E0FE" w:rsidR="62F4E0FE">
        <w:rPr>
          <w:lang w:val="en-US"/>
        </w:rPr>
        <w:t>anaishi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[6:10]</w:t>
      </w:r>
    </w:p>
    <w:p w:rsidRPr="007B69FD" w:rsidR="00F54EB8" w:rsidP="005459B7" w:rsidRDefault="00F54EB8" w14:paraId="214ED9CE" w14:textId="10B5283D" w14:noSpellErr="1">
      <w:pPr>
        <w:pStyle w:val="Checklist"/>
        <w:rPr/>
      </w:pPr>
      <w:r w:rsidRPr="62F4E0FE" w:rsidR="62F4E0FE">
        <w:rPr>
          <w:lang w:val="en-US"/>
        </w:rPr>
        <w:t>Wakristo</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kujiona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wamekufa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hai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katika</w:t>
      </w:r>
      <w:r w:rsidRPr="62F4E0FE" w:rsidR="62F4E0FE">
        <w:rPr>
          <w:lang w:val="en-US"/>
        </w:rPr>
        <w:t xml:space="preserve"> Kristo Yesu. [6:11]</w:t>
      </w:r>
    </w:p>
    <w:p w:rsidRPr="007B69FD" w:rsidR="00F54EB8" w:rsidP="005459B7" w:rsidRDefault="00F54EB8" w14:paraId="690666DC" w14:textId="1246F511" w14:noSpellErr="1">
      <w:pPr>
        <w:pStyle w:val="Checklist"/>
        <w:rPr/>
      </w:pPr>
      <w:r w:rsidRPr="62F4E0FE" w:rsidR="62F4E0FE">
        <w:rPr>
          <w:lang w:val="en-US"/>
        </w:rPr>
        <w:t>Wakristo</w:t>
      </w:r>
      <w:r w:rsidRPr="62F4E0FE" w:rsidR="62F4E0FE">
        <w:rPr>
          <w:lang w:val="en-US"/>
        </w:rPr>
        <w:t xml:space="preserve"> </w:t>
      </w:r>
      <w:r w:rsidRPr="62F4E0FE" w:rsidR="62F4E0FE">
        <w:rPr>
          <w:lang w:val="en-US"/>
        </w:rPr>
        <w:t>hawapaswi</w:t>
      </w:r>
      <w:r w:rsidRPr="62F4E0FE" w:rsidR="62F4E0FE">
        <w:rPr>
          <w:lang w:val="en-US"/>
        </w:rPr>
        <w:t xml:space="preserve"> </w:t>
      </w:r>
      <w:r w:rsidRPr="62F4E0FE" w:rsidR="62F4E0FE">
        <w:rPr>
          <w:lang w:val="en-US"/>
        </w:rPr>
        <w:t>kuruhusu</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itawale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miili</w:t>
      </w:r>
      <w:r w:rsidRPr="62F4E0FE" w:rsidR="62F4E0FE">
        <w:rPr>
          <w:lang w:val="en-US"/>
        </w:rPr>
        <w:t xml:space="preserve"> </w:t>
      </w:r>
      <w:r w:rsidRPr="62F4E0FE" w:rsidR="62F4E0FE">
        <w:rPr>
          <w:lang w:val="en-US"/>
        </w:rPr>
        <w:t>yao</w:t>
      </w:r>
      <w:r w:rsidRPr="62F4E0FE" w:rsidR="62F4E0FE">
        <w:rPr>
          <w:lang w:val="en-US"/>
        </w:rPr>
        <w:t>. [6:12]</w:t>
      </w:r>
    </w:p>
    <w:p w:rsidRPr="007B69FD" w:rsidR="00F54EB8" w:rsidP="005459B7" w:rsidRDefault="00F54EB8" w14:paraId="35A4FA83" w14:textId="051BDB67" w14:noSpellErr="1">
      <w:pPr>
        <w:pStyle w:val="Checklist"/>
        <w:rPr/>
      </w:pPr>
      <w:r w:rsidRPr="62F4E0FE" w:rsidR="62F4E0FE">
        <w:rPr>
          <w:lang w:val="en-US"/>
        </w:rPr>
        <w:t>Wakristo</w:t>
      </w:r>
      <w:r w:rsidRPr="62F4E0FE" w:rsidR="62F4E0FE">
        <w:rPr>
          <w:lang w:val="en-US"/>
        </w:rPr>
        <w:t xml:space="preserve"> </w:t>
      </w:r>
      <w:r w:rsidRPr="62F4E0FE" w:rsidR="62F4E0FE">
        <w:rPr>
          <w:lang w:val="en-US"/>
        </w:rPr>
        <w:t>hawako</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sheria </w:t>
      </w:r>
      <w:r w:rsidRPr="62F4E0FE" w:rsidR="62F4E0FE">
        <w:rPr>
          <w:lang w:val="en-US"/>
        </w:rPr>
        <w:t>bali</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neema</w:t>
      </w:r>
      <w:r w:rsidRPr="62F4E0FE" w:rsidR="62F4E0FE">
        <w:rPr>
          <w:lang w:val="en-US"/>
        </w:rPr>
        <w:t>. [6:14]</w:t>
      </w:r>
    </w:p>
    <w:p w:rsidRPr="007B69FD" w:rsidR="00F54EB8" w:rsidP="005459B7" w:rsidRDefault="00F54EB8" w14:paraId="152B3F58"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F54EB8" w:rsidP="005459B7" w:rsidRDefault="003947E5" w14:paraId="3729DEF2" w14:textId="0511604A"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F54EB8" w:rsidP="62F4E0FE" w:rsidRDefault="005B4A0C" w14:paraId="5C5ACACC" w14:textId="18BCA2C3" w14:noSpellErr="1">
      <w:pPr>
        <w:numPr>
          <w:ilvl w:val="0"/>
          <w:numId w:val="42"/>
        </w:numPr>
        <w:rPr>
          <w:sz w:val="20"/>
          <w:szCs w:val="20"/>
          <w:lang w:val="en-US"/>
        </w:rPr>
      </w:pPr>
      <w:r w:rsidRPr="62F4E0FE" w:rsidR="62F4E0FE">
        <w:rPr>
          <w:lang w:val="en-US"/>
        </w:rPr>
        <w:t xml:space="preserve">[6:8] </w:t>
      </w:r>
      <w:r w:rsidRPr="62F4E0FE" w:rsidR="62F4E0FE">
        <w:rPr>
          <w:lang w:val="en-US"/>
        </w:rPr>
        <w:t>Ikiwa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wamekufa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Kristo, </w:t>
      </w:r>
      <w:r w:rsidRPr="62F4E0FE" w:rsidR="62F4E0FE">
        <w:rPr>
          <w:lang w:val="en-US"/>
        </w:rPr>
        <w:t>watafanya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kingine</w:t>
      </w:r>
      <w:r w:rsidRPr="62F4E0FE" w:rsidR="62F4E0FE">
        <w:rPr>
          <w:lang w:val="en-US"/>
        </w:rPr>
        <w:t>?</w:t>
      </w:r>
    </w:p>
    <w:p w:rsidRPr="007B69FD" w:rsidR="00F54EB8" w:rsidP="62F4E0FE" w:rsidRDefault="00F54EB8" w14:paraId="2222C8A1" w14:textId="77777777" w14:noSpellErr="1">
      <w:pPr>
        <w:ind w:left="720"/>
        <w:rPr>
          <w:sz w:val="20"/>
          <w:szCs w:val="20"/>
          <w:lang w:val="en-US"/>
        </w:rPr>
      </w:pPr>
      <w:r w:rsidRPr="62F4E0FE" w:rsidR="62F4E0FE">
        <w:rPr>
          <w:lang w:val="en-US"/>
        </w:rPr>
        <w:t xml:space="preserve">Pia </w:t>
      </w:r>
      <w:r w:rsidRPr="62F4E0FE" w:rsidR="62F4E0FE">
        <w:rPr>
          <w:lang w:val="en-US"/>
        </w:rPr>
        <w:t>wataishi</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Kristo.</w:t>
      </w:r>
    </w:p>
    <w:p w:rsidRPr="007B69FD" w:rsidR="00F54EB8" w:rsidP="00F54EB8" w:rsidRDefault="00F54EB8" w14:paraId="2B779E22" w14:textId="77777777">
      <w:pPr>
        <w:ind w:left="720"/>
        <w:rPr>
          <w:sz w:val="20"/>
          <w:szCs w:val="20"/>
        </w:rPr>
      </w:pPr>
      <w:r/>
    </w:p>
    <w:p w:rsidRPr="007B69FD" w:rsidR="00F54EB8" w:rsidP="62F4E0FE" w:rsidRDefault="005B4A0C" w14:paraId="26FA496E" w14:textId="17BCC9FD" w14:noSpellErr="1">
      <w:pPr>
        <w:numPr>
          <w:ilvl w:val="0"/>
          <w:numId w:val="42"/>
        </w:numPr>
        <w:rPr>
          <w:sz w:val="20"/>
          <w:szCs w:val="20"/>
          <w:lang w:val="en-US"/>
        </w:rPr>
      </w:pPr>
      <w:r w:rsidRPr="62F4E0FE" w:rsidR="62F4E0FE">
        <w:rPr>
          <w:lang w:val="en-US"/>
        </w:rPr>
        <w:t xml:space="preserve">[6:9] Paulo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Kristo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9?</w:t>
      </w:r>
    </w:p>
    <w:p w:rsidRPr="007B69FD" w:rsidR="00F54EB8" w:rsidP="62F4E0FE" w:rsidRDefault="00F54EB8" w14:paraId="6ADFDAF3" w14:textId="77777777" w14:noSpellErr="1">
      <w:pPr>
        <w:ind w:left="720"/>
        <w:rPr>
          <w:sz w:val="20"/>
          <w:szCs w:val="20"/>
          <w:lang w:val="en-US"/>
        </w:rPr>
      </w:pPr>
      <w:r w:rsidRPr="62F4E0FE" w:rsidR="62F4E0FE">
        <w:rPr>
          <w:lang w:val="en-US"/>
        </w:rPr>
        <w:t xml:space="preserve">Kristo </w:t>
      </w:r>
      <w:r w:rsidRPr="62F4E0FE" w:rsidR="62F4E0FE">
        <w:rPr>
          <w:lang w:val="en-US"/>
        </w:rPr>
        <w:t>hakufa</w:t>
      </w:r>
      <w:r w:rsidRPr="62F4E0FE" w:rsidR="62F4E0FE">
        <w:rPr>
          <w:lang w:val="en-US"/>
        </w:rPr>
        <w:t xml:space="preserve"> </w:t>
      </w:r>
      <w:r w:rsidRPr="62F4E0FE" w:rsidR="62F4E0FE">
        <w:rPr>
          <w:lang w:val="en-US"/>
        </w:rPr>
        <w:t>tena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sasa</w:t>
      </w:r>
      <w:r w:rsidRPr="62F4E0FE" w:rsidR="62F4E0FE">
        <w:rPr>
          <w:lang w:val="en-US"/>
        </w:rPr>
        <w:t xml:space="preserve"> </w:t>
      </w:r>
      <w:r w:rsidRPr="62F4E0FE" w:rsidR="62F4E0FE">
        <w:rPr>
          <w:lang w:val="en-US"/>
        </w:rPr>
        <w:t>amekwisha</w:t>
      </w:r>
      <w:r w:rsidRPr="62F4E0FE" w:rsidR="62F4E0FE">
        <w:rPr>
          <w:lang w:val="en-US"/>
        </w:rPr>
        <w:t xml:space="preserve"> </w:t>
      </w:r>
      <w:r w:rsidRPr="62F4E0FE" w:rsidR="62F4E0FE">
        <w:rPr>
          <w:lang w:val="en-US"/>
        </w:rPr>
        <w:t>kufufuka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wafu</w:t>
      </w:r>
      <w:r w:rsidRPr="62F4E0FE" w:rsidR="62F4E0FE">
        <w:rPr>
          <w:lang w:val="en-US"/>
        </w:rPr>
        <w:t>.</w:t>
      </w:r>
    </w:p>
    <w:p w:rsidRPr="007B69FD" w:rsidR="00F54EB8" w:rsidP="00F54EB8" w:rsidRDefault="00F54EB8" w14:paraId="28DF7BE3" w14:textId="77777777">
      <w:pPr>
        <w:ind w:left="720"/>
        <w:rPr>
          <w:sz w:val="20"/>
          <w:szCs w:val="20"/>
        </w:rPr>
      </w:pPr>
      <w:r/>
    </w:p>
    <w:p w:rsidRPr="007B69FD" w:rsidR="00F54EB8" w:rsidP="62F4E0FE" w:rsidRDefault="005B4A0C" w14:paraId="20A0849D" w14:textId="409DBCC3" w14:noSpellErr="1">
      <w:pPr>
        <w:numPr>
          <w:ilvl w:val="0"/>
          <w:numId w:val="42"/>
        </w:numPr>
        <w:rPr>
          <w:sz w:val="20"/>
          <w:szCs w:val="20"/>
          <w:lang w:val="en-US"/>
        </w:rPr>
      </w:pPr>
      <w:r w:rsidRPr="62F4E0FE" w:rsidR="62F4E0FE">
        <w:rPr>
          <w:lang w:val="en-US"/>
        </w:rPr>
        <w:t xml:space="preserve">[6:10] Kristo </w:t>
      </w:r>
      <w:r w:rsidRPr="62F4E0FE" w:rsidR="62F4E0FE">
        <w:rPr>
          <w:lang w:val="en-US"/>
        </w:rPr>
        <w:t>alikufa</w:t>
      </w:r>
      <w:r w:rsidRPr="62F4E0FE" w:rsidR="62F4E0FE">
        <w:rPr>
          <w:lang w:val="en-US"/>
        </w:rPr>
        <w:t xml:space="preserve"> mara ngapi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w:t>
      </w:r>
    </w:p>
    <w:p w:rsidRPr="007B69FD" w:rsidR="00F54EB8" w:rsidP="62F4E0FE" w:rsidRDefault="00F54EB8" w14:paraId="490C4A02" w14:textId="77777777" w14:noSpellErr="1">
      <w:pPr>
        <w:ind w:left="360" w:firstLine="360"/>
        <w:rPr>
          <w:sz w:val="20"/>
          <w:szCs w:val="20"/>
          <w:lang w:val="en-US"/>
        </w:rPr>
      </w:pPr>
      <w:r w:rsidRPr="62F4E0FE" w:rsidR="62F4E0FE">
        <w:rPr>
          <w:lang w:val="en-US"/>
        </w:rPr>
        <w:t xml:space="preserve">Kristo </w:t>
      </w:r>
      <w:r w:rsidRPr="62F4E0FE" w:rsidR="62F4E0FE">
        <w:rPr>
          <w:lang w:val="en-US"/>
        </w:rPr>
        <w:t>alikufa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 xml:space="preserve"> mara </w:t>
      </w:r>
      <w:r w:rsidRPr="62F4E0FE" w:rsidR="62F4E0FE">
        <w:rPr>
          <w:lang w:val="en-US"/>
        </w:rPr>
        <w:t>moja</w:t>
      </w:r>
      <w:r w:rsidRPr="62F4E0FE" w:rsidR="62F4E0FE">
        <w:rPr>
          <w:lang w:val="en-US"/>
        </w:rPr>
        <w:t xml:space="preserve"> </w:t>
      </w:r>
      <w:r w:rsidRPr="62F4E0FE" w:rsidR="62F4E0FE">
        <w:rPr>
          <w:lang w:val="en-US"/>
        </w:rPr>
        <w:t>tu.</w:t>
      </w:r>
    </w:p>
    <w:p w:rsidRPr="007B69FD" w:rsidR="00F54EB8" w:rsidP="00F54EB8" w:rsidRDefault="00F54EB8" w14:paraId="778019CC" w14:textId="77777777">
      <w:pPr>
        <w:ind w:left="360"/>
        <w:rPr>
          <w:sz w:val="20"/>
          <w:szCs w:val="20"/>
        </w:rPr>
      </w:pPr>
      <w:r/>
    </w:p>
    <w:p w:rsidRPr="007B69FD" w:rsidR="00F54EB8" w:rsidP="62F4E0FE" w:rsidRDefault="005B4A0C" w14:paraId="086A969B" w14:textId="7E5F541C" w14:noSpellErr="1">
      <w:pPr>
        <w:numPr>
          <w:ilvl w:val="0"/>
          <w:numId w:val="42"/>
        </w:numPr>
        <w:rPr>
          <w:sz w:val="20"/>
          <w:szCs w:val="20"/>
          <w:lang w:val="en-US"/>
        </w:rPr>
      </w:pPr>
      <w:r w:rsidRPr="62F4E0FE" w:rsidR="62F4E0FE">
        <w:rPr>
          <w:lang w:val="en-US"/>
        </w:rPr>
        <w:t xml:space="preserve">[6:10] </w:t>
      </w:r>
      <w:r w:rsidRPr="62F4E0FE" w:rsidR="62F4E0FE">
        <w:rPr>
          <w:lang w:val="en-US"/>
        </w:rPr>
        <w:t>Unafikiri</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linamaanisha</w:t>
      </w:r>
      <w:r w:rsidRPr="62F4E0FE" w:rsidR="62F4E0FE">
        <w:rPr>
          <w:lang w:val="en-US"/>
        </w:rPr>
        <w:t xml:space="preserve"> </w:t>
      </w:r>
      <w:r w:rsidRPr="62F4E0FE" w:rsidR="62F4E0FE">
        <w:rPr>
          <w:lang w:val="en-US"/>
        </w:rPr>
        <w:t>nini</w:t>
      </w:r>
      <w:r w:rsidRPr="62F4E0FE" w:rsidR="62F4E0FE">
        <w:rPr>
          <w:lang w:val="en-US"/>
        </w:rPr>
        <w:t>?</w:t>
      </w:r>
    </w:p>
    <w:p w:rsidRPr="007B69FD" w:rsidR="00F54EB8" w:rsidP="48114252" w:rsidRDefault="00F54EB8" w14:paraId="7C207692" w14:textId="77777777">
      <w:pPr>
        <w:ind w:left="720"/>
        <w:rPr>
          <w:sz w:val="20"/>
          <w:szCs w:val="20"/>
          <w:lang w:val="en-US"/>
        </w:rPr>
      </w:pPr>
      <w:r>
        <w:t>Hilo laonyesha kwamba kazi imekamilika. Yesu hatalazimika kufa kamwe ili kutenda dhambi tena.</w:t>
      </w:r>
    </w:p>
    <w:p w:rsidRPr="007B69FD" w:rsidR="00F54EB8" w:rsidP="00F54EB8" w:rsidRDefault="00F54EB8" w14:paraId="0471BD13" w14:textId="77777777">
      <w:pPr>
        <w:ind w:left="720"/>
        <w:rPr>
          <w:sz w:val="20"/>
          <w:szCs w:val="20"/>
        </w:rPr>
      </w:pPr>
      <w:r/>
    </w:p>
    <w:p w:rsidRPr="007B69FD" w:rsidR="00F54EB8" w:rsidP="62F4E0FE" w:rsidRDefault="005B4A0C" w14:paraId="1A6F2319" w14:textId="2A2ABD1F" w14:noSpellErr="1">
      <w:pPr>
        <w:numPr>
          <w:ilvl w:val="0"/>
          <w:numId w:val="42"/>
        </w:numPr>
        <w:rPr>
          <w:sz w:val="20"/>
          <w:szCs w:val="20"/>
          <w:lang w:val="en-US"/>
        </w:rPr>
      </w:pPr>
      <w:r w:rsidRPr="62F4E0FE" w:rsidR="62F4E0FE">
        <w:rPr>
          <w:lang w:val="en-US"/>
        </w:rPr>
        <w:t xml:space="preserve">[6:10] Kristo </w:t>
      </w:r>
      <w:r w:rsidRPr="62F4E0FE" w:rsidR="62F4E0FE">
        <w:rPr>
          <w:lang w:val="en-US"/>
        </w:rPr>
        <w:t>anaishi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nani</w:t>
      </w:r>
      <w:r w:rsidRPr="62F4E0FE" w:rsidR="62F4E0FE">
        <w:rPr>
          <w:lang w:val="en-US"/>
        </w:rPr>
        <w:t>?</w:t>
      </w:r>
    </w:p>
    <w:p w:rsidRPr="007B69FD" w:rsidR="00F54EB8" w:rsidP="62F4E0FE" w:rsidRDefault="00F54EB8" w14:paraId="34A23B77" w14:textId="77777777" w14:noSpellErr="1">
      <w:pPr>
        <w:ind w:left="720"/>
        <w:rPr>
          <w:sz w:val="20"/>
          <w:szCs w:val="20"/>
          <w:lang w:val="en-US"/>
        </w:rPr>
      </w:pPr>
      <w:r w:rsidRPr="62F4E0FE" w:rsidR="62F4E0FE">
        <w:rPr>
          <w:lang w:val="en-US"/>
        </w:rPr>
        <w:t>Anaishi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w:t>
      </w:r>
    </w:p>
    <w:p w:rsidRPr="007B69FD" w:rsidR="00F54EB8" w:rsidP="00F54EB8" w:rsidRDefault="00F54EB8" w14:paraId="4ED025B6" w14:textId="77777777">
      <w:pPr>
        <w:ind w:left="720"/>
        <w:rPr>
          <w:sz w:val="20"/>
          <w:szCs w:val="20"/>
        </w:rPr>
      </w:pPr>
      <w:r/>
    </w:p>
    <w:p w:rsidRPr="007B69FD" w:rsidR="00F54EB8" w:rsidP="62F4E0FE" w:rsidRDefault="005B4A0C" w14:paraId="22439D06" w14:textId="44A606FC" w14:noSpellErr="1">
      <w:pPr>
        <w:numPr>
          <w:ilvl w:val="0"/>
          <w:numId w:val="42"/>
        </w:numPr>
        <w:rPr>
          <w:sz w:val="20"/>
          <w:szCs w:val="20"/>
          <w:lang w:val="en-US"/>
        </w:rPr>
      </w:pPr>
      <w:r w:rsidRPr="62F4E0FE" w:rsidR="62F4E0FE">
        <w:rPr>
          <w:lang w:val="en-US"/>
        </w:rPr>
        <w:t xml:space="preserve">[6:11] Mamini </w:t>
      </w:r>
      <w:r w:rsidRPr="62F4E0FE" w:rsidR="62F4E0FE">
        <w:rPr>
          <w:lang w:val="en-US"/>
        </w:rPr>
        <w:t>apaswa</w:t>
      </w:r>
      <w:r w:rsidRPr="62F4E0FE" w:rsidR="62F4E0FE">
        <w:rPr>
          <w:lang w:val="en-US"/>
        </w:rPr>
        <w:t xml:space="preserve"> </w:t>
      </w:r>
      <w:r w:rsidRPr="62F4E0FE" w:rsidR="62F4E0FE">
        <w:rPr>
          <w:lang w:val="en-US"/>
        </w:rPr>
        <w:t>ajioneje</w:t>
      </w:r>
      <w:r w:rsidRPr="62F4E0FE" w:rsidR="62F4E0FE">
        <w:rPr>
          <w:lang w:val="en-US"/>
        </w:rPr>
        <w:t xml:space="preserve"> </w:t>
      </w:r>
      <w:r w:rsidRPr="62F4E0FE" w:rsidR="62F4E0FE">
        <w:rPr>
          <w:lang w:val="en-US"/>
        </w:rPr>
        <w:t>mwenyewe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habari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w:t>
      </w:r>
    </w:p>
    <w:p w:rsidRPr="007B69FD" w:rsidR="00F54EB8" w:rsidP="62F4E0FE" w:rsidRDefault="00F54EB8" w14:paraId="16EBA3DB" w14:textId="372CD6A4" w14:noSpellErr="1">
      <w:pPr>
        <w:ind w:left="720"/>
        <w:rPr>
          <w:sz w:val="20"/>
          <w:szCs w:val="20"/>
          <w:lang w:val="en-US"/>
        </w:rPr>
      </w:pPr>
      <w:r w:rsidRPr="62F4E0FE" w:rsidR="62F4E0FE">
        <w:rPr>
          <w:lang w:val="en-US"/>
        </w:rPr>
        <w:t>Vivyo</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ninyi</w:t>
      </w:r>
      <w:r w:rsidRPr="62F4E0FE" w:rsidR="62F4E0FE">
        <w:rPr>
          <w:lang w:val="en-US"/>
        </w:rPr>
        <w:t xml:space="preserve"> pia </w:t>
      </w:r>
      <w:r w:rsidRPr="62F4E0FE" w:rsidR="62F4E0FE">
        <w:rPr>
          <w:lang w:val="en-US"/>
        </w:rPr>
        <w:t>mnapaswa</w:t>
      </w:r>
      <w:r w:rsidRPr="62F4E0FE" w:rsidR="62F4E0FE">
        <w:rPr>
          <w:lang w:val="en-US"/>
        </w:rPr>
        <w:t xml:space="preserve"> </w:t>
      </w:r>
      <w:r w:rsidRPr="62F4E0FE" w:rsidR="62F4E0FE">
        <w:rPr>
          <w:lang w:val="en-US"/>
        </w:rPr>
        <w:t>kujiona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mmekufa</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mnaoishi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umoja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njia</w:t>
      </w:r>
      <w:r w:rsidRPr="62F4E0FE" w:rsidR="62F4E0FE">
        <w:rPr>
          <w:lang w:val="en-US"/>
        </w:rPr>
        <w:t xml:space="preserve"> </w:t>
      </w:r>
      <w:r w:rsidRPr="62F4E0FE" w:rsidR="62F4E0FE">
        <w:rPr>
          <w:lang w:val="en-US"/>
        </w:rPr>
        <w:t>ya</w:t>
      </w:r>
      <w:r w:rsidRPr="62F4E0FE" w:rsidR="62F4E0FE">
        <w:rPr>
          <w:lang w:val="en-US"/>
        </w:rPr>
        <w:t xml:space="preserve"> Kristo Yesu.</w:t>
      </w:r>
    </w:p>
    <w:p w:rsidRPr="007B69FD" w:rsidR="00F54EB8" w:rsidP="00F54EB8" w:rsidRDefault="00F54EB8" w14:paraId="68F9D6A2" w14:textId="77777777">
      <w:pPr>
        <w:ind w:left="720"/>
        <w:rPr>
          <w:sz w:val="20"/>
          <w:szCs w:val="20"/>
        </w:rPr>
      </w:pPr>
      <w:r/>
    </w:p>
    <w:p w:rsidRPr="007B69FD" w:rsidR="00F54EB8" w:rsidP="62F4E0FE" w:rsidRDefault="005B4A0C" w14:paraId="53ABE908" w14:textId="3066B848" w14:noSpellErr="1">
      <w:pPr>
        <w:numPr>
          <w:ilvl w:val="0"/>
          <w:numId w:val="42"/>
        </w:numPr>
        <w:rPr>
          <w:sz w:val="20"/>
          <w:szCs w:val="20"/>
          <w:lang w:val="en-US"/>
        </w:rPr>
      </w:pPr>
      <w:r w:rsidRPr="62F4E0FE" w:rsidR="62F4E0FE">
        <w:rPr>
          <w:lang w:val="en-US"/>
        </w:rPr>
        <w:t xml:space="preserve">[6:12] Kwa </w:t>
      </w:r>
      <w:r w:rsidRPr="62F4E0FE" w:rsidR="62F4E0FE">
        <w:rPr>
          <w:lang w:val="en-US"/>
        </w:rPr>
        <w:t>hiyo</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amekufa</w:t>
      </w:r>
      <w:r w:rsidRPr="62F4E0FE" w:rsidR="62F4E0FE">
        <w:rPr>
          <w:lang w:val="en-US"/>
        </w:rPr>
        <w:t xml:space="preserve"> </w:t>
      </w:r>
      <w:r w:rsidRPr="62F4E0FE" w:rsidR="62F4E0FE">
        <w:rPr>
          <w:lang w:val="en-US"/>
        </w:rPr>
        <w:t>kuhusiana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ataishije</w:t>
      </w:r>
      <w:r w:rsidRPr="62F4E0FE" w:rsidR="62F4E0FE">
        <w:rPr>
          <w:lang w:val="en-US"/>
        </w:rPr>
        <w:t xml:space="preserve"> </w:t>
      </w:r>
      <w:r w:rsidRPr="62F4E0FE" w:rsidR="62F4E0FE">
        <w:rPr>
          <w:lang w:val="en-US"/>
        </w:rPr>
        <w:t>tena</w:t>
      </w:r>
      <w:r w:rsidRPr="62F4E0FE" w:rsidR="62F4E0FE">
        <w:rPr>
          <w:lang w:val="en-US"/>
        </w:rPr>
        <w:t>?</w:t>
      </w:r>
    </w:p>
    <w:p w:rsidRPr="007B69FD" w:rsidR="00F54EB8" w:rsidP="62F4E0FE" w:rsidRDefault="00F54EB8" w14:paraId="0517AC21" w14:textId="3BCAA664" w14:noSpellErr="1">
      <w:pPr>
        <w:ind w:left="720"/>
        <w:rPr>
          <w:sz w:val="20"/>
          <w:szCs w:val="20"/>
          <w:lang w:val="en-US"/>
        </w:rPr>
      </w:pPr>
      <w:r w:rsidRPr="62F4E0FE" w:rsidR="62F4E0FE">
        <w:rPr>
          <w:lang w:val="en-US"/>
        </w:rPr>
        <w:t xml:space="preserve">Basi, </w:t>
      </w:r>
      <w:r w:rsidRPr="62F4E0FE" w:rsidR="62F4E0FE">
        <w:rPr>
          <w:lang w:val="en-US"/>
        </w:rPr>
        <w:t>msiruhusu</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itawale</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miili</w:t>
      </w:r>
      <w:r w:rsidRPr="62F4E0FE" w:rsidR="62F4E0FE">
        <w:rPr>
          <w:lang w:val="en-US"/>
        </w:rPr>
        <w:t xml:space="preserve"> </w:t>
      </w:r>
      <w:r w:rsidRPr="62F4E0FE" w:rsidR="62F4E0FE">
        <w:rPr>
          <w:lang w:val="en-US"/>
        </w:rPr>
        <w:t>yenu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kuzitii</w:t>
      </w:r>
      <w:r w:rsidRPr="62F4E0FE" w:rsidR="62F4E0FE">
        <w:rPr>
          <w:lang w:val="en-US"/>
        </w:rPr>
        <w:t xml:space="preserve"> </w:t>
      </w:r>
      <w:r w:rsidRPr="62F4E0FE" w:rsidR="62F4E0FE">
        <w:rPr>
          <w:lang w:val="en-US"/>
        </w:rPr>
        <w:t>tamaa</w:t>
      </w:r>
      <w:r w:rsidRPr="62F4E0FE" w:rsidR="62F4E0FE">
        <w:rPr>
          <w:lang w:val="en-US"/>
        </w:rPr>
        <w:t xml:space="preserve"> za </w:t>
      </w:r>
      <w:r w:rsidRPr="62F4E0FE" w:rsidR="62F4E0FE">
        <w:rPr>
          <w:lang w:val="en-US"/>
        </w:rPr>
        <w:t>miili</w:t>
      </w:r>
      <w:r w:rsidRPr="62F4E0FE" w:rsidR="62F4E0FE">
        <w:rPr>
          <w:lang w:val="en-US"/>
        </w:rPr>
        <w:t xml:space="preserve"> </w:t>
      </w:r>
      <w:r w:rsidRPr="62F4E0FE" w:rsidR="62F4E0FE">
        <w:rPr>
          <w:lang w:val="en-US"/>
        </w:rPr>
        <w:t>yenu</w:t>
      </w:r>
      <w:r w:rsidRPr="62F4E0FE" w:rsidR="62F4E0FE">
        <w:rPr>
          <w:lang w:val="en-US"/>
        </w:rPr>
        <w:t>.</w:t>
      </w:r>
    </w:p>
    <w:p w:rsidRPr="007B69FD" w:rsidR="00F54EB8" w:rsidP="00F54EB8" w:rsidRDefault="00F54EB8" w14:paraId="783327C1" w14:textId="77777777">
      <w:pPr>
        <w:ind w:left="720"/>
        <w:rPr>
          <w:sz w:val="20"/>
          <w:szCs w:val="20"/>
        </w:rPr>
      </w:pPr>
      <w:r/>
    </w:p>
    <w:p w:rsidRPr="007B69FD" w:rsidR="00F54EB8" w:rsidP="62F4E0FE" w:rsidRDefault="005B4A0C" w14:paraId="5D89190A" w14:textId="6FB8679D" w14:noSpellErr="1">
      <w:pPr>
        <w:numPr>
          <w:ilvl w:val="0"/>
          <w:numId w:val="42"/>
        </w:numPr>
        <w:rPr>
          <w:sz w:val="20"/>
          <w:szCs w:val="20"/>
          <w:lang w:val="en-US"/>
        </w:rPr>
      </w:pPr>
      <w:r w:rsidRPr="62F4E0FE" w:rsidR="62F4E0FE">
        <w:rPr>
          <w:lang w:val="en-US"/>
        </w:rPr>
        <w:t xml:space="preserve">[6:13]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mwamini</w:t>
      </w:r>
      <w:r w:rsidRPr="62F4E0FE" w:rsidR="62F4E0FE">
        <w:rPr>
          <w:lang w:val="en-US"/>
        </w:rPr>
        <w:t xml:space="preserve"> </w:t>
      </w:r>
      <w:r w:rsidRPr="62F4E0FE" w:rsidR="62F4E0FE">
        <w:rPr>
          <w:lang w:val="en-US"/>
        </w:rPr>
        <w:t>hapaswi</w:t>
      </w:r>
      <w:r w:rsidRPr="62F4E0FE" w:rsidR="62F4E0FE">
        <w:rPr>
          <w:lang w:val="en-US"/>
        </w:rPr>
        <w:t xml:space="preserve"> </w:t>
      </w:r>
      <w:r w:rsidRPr="62F4E0FE" w:rsidR="62F4E0FE">
        <w:rPr>
          <w:lang w:val="en-US"/>
        </w:rPr>
        <w:t>kujitoa</w:t>
      </w:r>
      <w:r w:rsidRPr="62F4E0FE" w:rsidR="62F4E0FE">
        <w:rPr>
          <w:lang w:val="en-US"/>
        </w:rPr>
        <w:t xml:space="preserve"> </w:t>
      </w:r>
      <w:r w:rsidRPr="62F4E0FE" w:rsidR="62F4E0FE">
        <w:rPr>
          <w:lang w:val="en-US"/>
        </w:rPr>
        <w:t>mwenyewe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bali</w:t>
      </w:r>
      <w:r w:rsidRPr="62F4E0FE" w:rsidR="62F4E0FE">
        <w:rPr>
          <w:lang w:val="en-US"/>
        </w:rPr>
        <w:t xml:space="preserve"> </w:t>
      </w:r>
      <w:r w:rsidRPr="62F4E0FE" w:rsidR="62F4E0FE">
        <w:rPr>
          <w:lang w:val="en-US"/>
        </w:rPr>
        <w:t>badala</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anapaswa</w:t>
      </w:r>
      <w:r w:rsidRPr="62F4E0FE" w:rsidR="62F4E0FE">
        <w:rPr>
          <w:lang w:val="en-US"/>
        </w:rPr>
        <w:t xml:space="preserve"> </w:t>
      </w:r>
      <w:r w:rsidRPr="62F4E0FE" w:rsidR="62F4E0FE">
        <w:rPr>
          <w:lang w:val="en-US"/>
        </w:rPr>
        <w:t>kujitoa</w:t>
      </w:r>
      <w:r w:rsidRPr="62F4E0FE" w:rsidR="62F4E0FE">
        <w:rPr>
          <w:lang w:val="en-US"/>
        </w:rPr>
        <w:t xml:space="preserve"> </w:t>
      </w:r>
      <w:r w:rsidRPr="62F4E0FE" w:rsidR="62F4E0FE">
        <w:rPr>
          <w:lang w:val="en-US"/>
        </w:rPr>
        <w:t>mwenyewe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w:t>
      </w:r>
    </w:p>
    <w:p w:rsidRPr="007B69FD" w:rsidR="00F54EB8" w:rsidP="48114252" w:rsidRDefault="00D02B49" w14:paraId="6F926D45" w14:textId="4204E51E">
      <w:pPr>
        <w:ind w:left="720"/>
        <w:rPr>
          <w:sz w:val="20"/>
          <w:szCs w:val="20"/>
          <w:lang w:val="en-US"/>
        </w:rPr>
      </w:pPr>
      <w:r>
        <w:t>(Majibu yanaweza kutofautiana.) Yaelekea inamaanisha kwamba mwamini apaswa kumtolea Mungu kila sehemu ya mwili wake kuwa chombo cha uadilifu.</w:t>
      </w:r>
    </w:p>
    <w:p w:rsidRPr="007B69FD" w:rsidR="007B2438" w:rsidP="62F4E0FE" w:rsidRDefault="005459B7" w14:paraId="6B8F32FF" w14:textId="132B53EF" w14:noSpellErr="1">
      <w:pPr>
        <w:pStyle w:val="Continuedline"/>
        <w:rPr>
          <w:lang w:val="en-US"/>
        </w:rPr>
      </w:pPr>
      <w:r w:rsidRPr="62F4E0FE" w:rsidR="62F4E0FE">
        <w:rPr>
          <w:lang w:val="en-US"/>
        </w:rPr>
        <w:t>Warumi</w:t>
      </w:r>
      <w:r w:rsidRPr="62F4E0FE" w:rsidR="62F4E0FE">
        <w:rPr>
          <w:lang w:val="en-US"/>
        </w:rPr>
        <w:t xml:space="preserve"> 6:8-14 </w:t>
      </w:r>
      <w:r w:rsidRPr="62F4E0FE" w:rsidR="62F4E0FE">
        <w:rPr>
          <w:lang w:val="en-US"/>
        </w:rPr>
        <w:t>iliendelea</w:t>
      </w:r>
    </w:p>
    <w:p w:rsidRPr="007B69FD" w:rsidR="00F54EB8" w:rsidP="62F4E0FE" w:rsidRDefault="005B4A0C" w14:paraId="703D00C6" w14:textId="106BDA7D" w14:noSpellErr="1">
      <w:pPr>
        <w:numPr>
          <w:ilvl w:val="0"/>
          <w:numId w:val="42"/>
        </w:numPr>
        <w:rPr>
          <w:sz w:val="20"/>
          <w:szCs w:val="20"/>
          <w:lang w:val="en-US"/>
        </w:rPr>
      </w:pPr>
      <w:r w:rsidRPr="62F4E0FE" w:rsidR="62F4E0FE">
        <w:rPr>
          <w:lang w:val="en-US"/>
        </w:rPr>
        <w:t xml:space="preserve">[6:14] Kwa </w:t>
      </w:r>
      <w:r w:rsidRPr="62F4E0FE" w:rsidR="62F4E0FE">
        <w:rPr>
          <w:lang w:val="en-US"/>
        </w:rPr>
        <w:t>nini</w:t>
      </w:r>
      <w:r w:rsidRPr="62F4E0FE" w:rsidR="62F4E0FE">
        <w:rPr>
          <w:lang w:val="en-US"/>
        </w:rPr>
        <w:t xml:space="preserve"> </w:t>
      </w:r>
      <w:r w:rsidRPr="62F4E0FE" w:rsidR="62F4E0FE">
        <w:rPr>
          <w:lang w:val="en-US"/>
        </w:rPr>
        <w:t>unafikiri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waumini</w:t>
      </w:r>
      <w:r w:rsidRPr="62F4E0FE" w:rsidR="62F4E0FE">
        <w:rPr>
          <w:lang w:val="en-US"/>
        </w:rPr>
        <w:t xml:space="preserve"> </w:t>
      </w:r>
      <w:r w:rsidRPr="62F4E0FE" w:rsidR="62F4E0FE">
        <w:rPr>
          <w:lang w:val="en-US"/>
        </w:rPr>
        <w:t>hawapaswi</w:t>
      </w:r>
      <w:r w:rsidRPr="62F4E0FE" w:rsidR="62F4E0FE">
        <w:rPr>
          <w:lang w:val="en-US"/>
        </w:rPr>
        <w:t xml:space="preserve"> </w:t>
      </w:r>
      <w:r w:rsidRPr="62F4E0FE" w:rsidR="62F4E0FE">
        <w:rPr>
          <w:lang w:val="en-US"/>
        </w:rPr>
        <w:t>kuruhusu</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iwatawale</w:t>
      </w:r>
      <w:r w:rsidRPr="62F4E0FE" w:rsidR="62F4E0FE">
        <w:rPr>
          <w:lang w:val="en-US"/>
        </w:rPr>
        <w:t>?</w:t>
      </w:r>
    </w:p>
    <w:p w:rsidRPr="007B69FD" w:rsidR="00F54EB8" w:rsidP="48114252" w:rsidRDefault="009F66FF" w14:paraId="6F53A875" w14:textId="51C4F274">
      <w:pPr>
        <w:ind w:left="720"/>
        <w:rPr>
          <w:sz w:val="20"/>
          <w:szCs w:val="20"/>
          <w:lang w:val="en-US"/>
        </w:rPr>
      </w:pPr>
      <w:r>
        <w:t>(Majibu yanaweza kutofautiana.) Andiko hilo laonyesha kwamba waamini hawapaswi kuruhusu dhambi iwatawale kwa sababu waamini hawako chini ya sheria, bali chini ya neema.</w:t>
      </w:r>
    </w:p>
    <w:p w:rsidRPr="007B69FD" w:rsidR="00F54EB8" w:rsidP="62F4E0FE" w:rsidRDefault="00F54EB8" w14:paraId="77728C82"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5459B7" w:rsidRDefault="005459B7" w14:paraId="24F4C226" w14:textId="77777777">
      <w:pPr>
        <w:spacing w:line="240" w:lineRule="auto"/>
        <w:rPr>
          <w:sz w:val="40"/>
          <w:szCs w:val="44"/>
        </w:rPr>
      </w:pPr>
      <w:r/>
    </w:p>
    <w:p w:rsidRPr="007B69FD" w:rsidR="006B3F60" w:rsidP="62F4E0FE" w:rsidRDefault="006B3F60" w14:paraId="3E2DBE2C" w14:textId="003FA6F5" w14:noSpellErr="1">
      <w:pPr>
        <w:pStyle w:val="Heading1"/>
        <w:keepNext w:val="0"/>
        <w:keepLines w:val="0"/>
        <w:spacing w:before="480"/>
        <w:rPr>
          <w:b w:val="1"/>
          <w:bCs w:val="1"/>
          <w:lang w:val="en-US"/>
        </w:rPr>
      </w:pPr>
      <w:r w:rsidRPr="62F4E0FE" w:rsidR="62F4E0FE">
        <w:rPr>
          <w:lang w:val="en-US"/>
        </w:rPr>
        <w:t>Waroma</w:t>
      </w:r>
      <w:r w:rsidRPr="62F4E0FE" w:rsidR="62F4E0FE">
        <w:rPr>
          <w:lang w:val="en-US"/>
        </w:rPr>
        <w:t xml:space="preserve"> 9:30-33</w:t>
      </w:r>
    </w:p>
    <w:p w:rsidRPr="007B69FD" w:rsidR="006B3F60" w:rsidP="62F4E0FE" w:rsidRDefault="006B3F60" w14:paraId="7BE56F47" w14:textId="77777777" w14:noSpellErr="1">
      <w:pPr>
        <w:pStyle w:val="Background"/>
        <w:rPr>
          <w:b w:val="1"/>
          <w:bCs w:val="1"/>
          <w:sz w:val="32"/>
          <w:szCs w:val="32"/>
          <w:lang w:val="en-US"/>
        </w:rPr>
      </w:pPr>
      <w:r w:rsidRPr="62F4E0FE" w:rsidR="62F4E0FE">
        <w:rPr>
          <w:lang w:val="en-US"/>
        </w:rPr>
        <w:t xml:space="preserve">Mambo </w:t>
      </w:r>
      <w:r w:rsidRPr="62F4E0FE" w:rsidR="62F4E0FE">
        <w:rPr>
          <w:lang w:val="en-US"/>
        </w:rPr>
        <w:t>ya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Uliopita</w:t>
      </w:r>
      <w:r w:rsidRPr="62F4E0FE" w:rsidR="62F4E0FE">
        <w:rPr>
          <w:lang w:val="en-US"/>
        </w:rPr>
        <w:t xml:space="preserve">: Katika </w:t>
      </w:r>
      <w:r w:rsidRPr="62F4E0FE" w:rsidR="62F4E0FE">
        <w:rPr>
          <w:lang w:val="en-US"/>
        </w:rPr>
        <w:t>sehemu</w:t>
      </w:r>
      <w:r w:rsidRPr="62F4E0FE" w:rsidR="62F4E0FE">
        <w:rPr>
          <w:lang w:val="en-US"/>
        </w:rPr>
        <w:t xml:space="preserve"> </w:t>
      </w:r>
      <w:r w:rsidRPr="62F4E0FE" w:rsidR="62F4E0FE">
        <w:rPr>
          <w:lang w:val="en-US"/>
        </w:rPr>
        <w:t>hii</w:t>
      </w:r>
      <w:r w:rsidRPr="62F4E0FE" w:rsidR="62F4E0FE">
        <w:rPr>
          <w:lang w:val="en-US"/>
        </w:rPr>
        <w:t xml:space="preserve"> Paulo </w:t>
      </w:r>
      <w:r w:rsidRPr="62F4E0FE" w:rsidR="62F4E0FE">
        <w:rPr>
          <w:lang w:val="en-US"/>
        </w:rPr>
        <w:t>alinukuu</w:t>
      </w:r>
      <w:r w:rsidRPr="62F4E0FE" w:rsidR="62F4E0FE">
        <w:rPr>
          <w:lang w:val="en-US"/>
        </w:rPr>
        <w:t xml:space="preserve"> </w:t>
      </w:r>
      <w:r w:rsidRPr="62F4E0FE" w:rsidR="62F4E0FE">
        <w:rPr>
          <w:lang w:val="en-US"/>
        </w:rPr>
        <w:t>sehemu</w:t>
      </w:r>
      <w:r w:rsidRPr="62F4E0FE" w:rsidR="62F4E0FE">
        <w:rPr>
          <w:lang w:val="en-US"/>
        </w:rPr>
        <w:t xml:space="preserve"> </w:t>
      </w:r>
      <w:r w:rsidRPr="62F4E0FE" w:rsidR="62F4E0FE">
        <w:rPr>
          <w:lang w:val="en-US"/>
        </w:rPr>
        <w:t>mbili</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nabii</w:t>
      </w:r>
      <w:r w:rsidRPr="62F4E0FE" w:rsidR="62F4E0FE">
        <w:rPr>
          <w:lang w:val="en-US"/>
        </w:rPr>
        <w:t xml:space="preserve"> Isaya.</w:t>
      </w:r>
    </w:p>
    <w:p w:rsidRPr="00170DC8" w:rsidR="00170DC8" w:rsidP="62F4E0FE" w:rsidRDefault="00170DC8" w14:paraId="6435A51E"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6B3F60" w:rsidP="005459B7" w:rsidRDefault="006B3F60" w14:paraId="2BEAFA12"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6B3F60" w:rsidP="005459B7" w:rsidRDefault="006B3F60" w14:paraId="70884101" w14:textId="0AD7957E"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6B3F60" w:rsidP="008D2632" w:rsidRDefault="006B3F60" w14:paraId="3632B39B" w14:textId="5FE0ED86" w14:noSpellErr="1">
      <w:pPr>
        <w:pStyle w:val="Checklist"/>
        <w:rPr/>
      </w:pPr>
      <w:r w:rsidRPr="62F4E0FE" w:rsidR="62F4E0FE">
        <w:rPr>
          <w:lang w:val="en-US"/>
        </w:rPr>
        <w:t>Mataifa</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hawakuwa</w:t>
      </w:r>
      <w:r w:rsidRPr="62F4E0FE" w:rsidR="62F4E0FE">
        <w:rPr>
          <w:lang w:val="en-US"/>
        </w:rPr>
        <w:t xml:space="preserve"> </w:t>
      </w:r>
      <w:r w:rsidRPr="62F4E0FE" w:rsidR="62F4E0FE">
        <w:rPr>
          <w:lang w:val="en-US"/>
        </w:rPr>
        <w:t>wakiutafuta</w:t>
      </w:r>
      <w:r w:rsidRPr="62F4E0FE" w:rsidR="62F4E0FE">
        <w:rPr>
          <w:lang w:val="en-US"/>
        </w:rPr>
        <w:t xml:space="preserve"> </w:t>
      </w:r>
      <w:r w:rsidRPr="62F4E0FE" w:rsidR="62F4E0FE">
        <w:rPr>
          <w:lang w:val="en-US"/>
        </w:rPr>
        <w:t>uadilifu</w:t>
      </w:r>
      <w:r w:rsidRPr="62F4E0FE" w:rsidR="62F4E0FE">
        <w:rPr>
          <w:lang w:val="en-US"/>
        </w:rPr>
        <w:t xml:space="preserve">, </w:t>
      </w:r>
      <w:r w:rsidRPr="62F4E0FE" w:rsidR="62F4E0FE">
        <w:rPr>
          <w:lang w:val="en-US"/>
        </w:rPr>
        <w:t>wameupata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imani</w:t>
      </w:r>
      <w:r w:rsidRPr="62F4E0FE" w:rsidR="62F4E0FE">
        <w:rPr>
          <w:lang w:val="en-US"/>
        </w:rPr>
        <w:t>. [</w:t>
      </w: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9]</w:t>
      </w:r>
    </w:p>
    <w:p w:rsidRPr="007B69FD" w:rsidR="006B3F60" w:rsidP="008D2632" w:rsidRDefault="006B3F60" w14:paraId="52211F0B" w14:textId="457E06E0" w14:noSpellErr="1">
      <w:pPr>
        <w:pStyle w:val="Checklist"/>
        <w:rPr/>
      </w:pPr>
      <w:r w:rsidRPr="62F4E0FE" w:rsidR="62F4E0FE">
        <w:rPr>
          <w:lang w:val="en-US"/>
        </w:rPr>
        <w:t xml:space="preserve">Lakini Israeli, </w:t>
      </w:r>
      <w:r w:rsidRPr="62F4E0FE" w:rsidR="62F4E0FE">
        <w:rPr>
          <w:lang w:val="en-US"/>
        </w:rPr>
        <w:t>ambao</w:t>
      </w:r>
      <w:r w:rsidRPr="62F4E0FE" w:rsidR="62F4E0FE">
        <w:rPr>
          <w:lang w:val="en-US"/>
        </w:rPr>
        <w:t xml:space="preserve"> </w:t>
      </w:r>
      <w:r w:rsidRPr="62F4E0FE" w:rsidR="62F4E0FE">
        <w:rPr>
          <w:lang w:val="en-US"/>
        </w:rPr>
        <w:t>walijitahidi</w:t>
      </w:r>
      <w:r w:rsidRPr="62F4E0FE" w:rsidR="62F4E0FE">
        <w:rPr>
          <w:lang w:val="en-US"/>
        </w:rPr>
        <w:t xml:space="preserve"> </w:t>
      </w:r>
      <w:r w:rsidRPr="62F4E0FE" w:rsidR="62F4E0FE">
        <w:rPr>
          <w:lang w:val="en-US"/>
        </w:rPr>
        <w:t>kupata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njia</w:t>
      </w:r>
      <w:r w:rsidRPr="62F4E0FE" w:rsidR="62F4E0FE">
        <w:rPr>
          <w:lang w:val="en-US"/>
        </w:rPr>
        <w:t xml:space="preserve"> </w:t>
      </w:r>
      <w:r w:rsidRPr="62F4E0FE" w:rsidR="62F4E0FE">
        <w:rPr>
          <w:lang w:val="en-US"/>
        </w:rPr>
        <w:t>ya</w:t>
      </w:r>
      <w:r w:rsidRPr="62F4E0FE" w:rsidR="62F4E0FE">
        <w:rPr>
          <w:lang w:val="en-US"/>
        </w:rPr>
        <w:t xml:space="preserve"> sheria </w:t>
      </w:r>
      <w:r w:rsidRPr="62F4E0FE" w:rsidR="62F4E0FE">
        <w:rPr>
          <w:lang w:val="en-US"/>
        </w:rPr>
        <w:t>badala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hawakuipata</w:t>
      </w:r>
      <w:r w:rsidRPr="62F4E0FE" w:rsidR="62F4E0FE">
        <w:rPr>
          <w:lang w:val="en-US"/>
        </w:rPr>
        <w:t xml:space="preserve">. [9:31-32] </w:t>
      </w:r>
      <w:r w:rsidRPr="62F4E0FE" w:rsidR="62F4E0FE">
        <w:rPr>
          <w:lang w:val="en-US"/>
        </w:rPr>
        <w:t>Hakika</w:t>
      </w:r>
      <w:r w:rsidRPr="62F4E0FE" w:rsidR="62F4E0FE">
        <w:rPr>
          <w:lang w:val="en-US"/>
        </w:rPr>
        <w:t xml:space="preserve"> </w:t>
      </w:r>
      <w:r w:rsidRPr="62F4E0FE" w:rsidR="62F4E0FE">
        <w:rPr>
          <w:lang w:val="en-US"/>
        </w:rPr>
        <w:t>Mwenyezi</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ni</w:t>
      </w:r>
      <w:r w:rsidRPr="62F4E0FE" w:rsidR="62F4E0FE">
        <w:rPr>
          <w:lang w:val="en-US"/>
        </w:rPr>
        <w:t xml:space="preserve"> Mwenye</w:t>
      </w:r>
    </w:p>
    <w:p w:rsidRPr="007B69FD" w:rsidR="006B3F60" w:rsidP="008D2632" w:rsidRDefault="006B3F60" w14:paraId="5BB0CBC0" w14:textId="3C75E8DD" w14:noSpellErr="1">
      <w:pPr>
        <w:pStyle w:val="Checklist"/>
        <w:rPr/>
      </w:pPr>
      <w:r w:rsidRPr="62F4E0FE" w:rsidR="62F4E0FE">
        <w:rPr>
          <w:lang w:val="en-US"/>
        </w:rPr>
        <w:t xml:space="preserve">Israeli </w:t>
      </w:r>
      <w:r w:rsidRPr="62F4E0FE" w:rsidR="62F4E0FE">
        <w:rPr>
          <w:lang w:val="en-US"/>
        </w:rPr>
        <w:t>walijikwaa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jiwe</w:t>
      </w:r>
      <w:r w:rsidRPr="62F4E0FE" w:rsidR="62F4E0FE">
        <w:rPr>
          <w:lang w:val="en-US"/>
        </w:rPr>
        <w:t xml:space="preserve"> la </w:t>
      </w:r>
      <w:r w:rsidRPr="62F4E0FE" w:rsidR="62F4E0FE">
        <w:rPr>
          <w:lang w:val="en-US"/>
        </w:rPr>
        <w:t>kukwaza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mwamba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kujikwaa</w:t>
      </w:r>
      <w:r w:rsidRPr="62F4E0FE" w:rsidR="62F4E0FE">
        <w:rPr>
          <w:lang w:val="en-US"/>
        </w:rPr>
        <w:t>. [9:33]</w:t>
      </w:r>
    </w:p>
    <w:p w:rsidRPr="007B69FD" w:rsidR="006B3F60" w:rsidP="005459B7" w:rsidRDefault="006B3F60" w14:paraId="28856E07"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6B3F60" w:rsidP="005459B7" w:rsidRDefault="003947E5" w14:paraId="21DABDE3" w14:textId="674B3398"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6B3F60" w:rsidP="0099152C" w:rsidRDefault="005B4A0C" w14:paraId="5FB381E8" w14:textId="12734D8A">
      <w:pPr>
        <w:numPr>
          <w:ilvl w:val="0"/>
          <w:numId w:val="45"/>
        </w:numPr>
        <w:rPr>
          <w:sz w:val="20"/>
          <w:szCs w:val="20"/>
          <w:lang w:val="en-US"/>
        </w:rPr>
      </w:pPr>
      <w:r>
        <w:t>[9:30, NW] Wasio Wayahudi, ambao hawakuwa wakifuatia uadilifu, waliupataje?</w:t>
      </w:r>
    </w:p>
    <w:p w:rsidRPr="007B69FD" w:rsidR="006B3F60" w:rsidP="48114252" w:rsidRDefault="006B3F60" w14:paraId="048B9653" w14:textId="77777777">
      <w:pPr>
        <w:ind w:left="720"/>
        <w:rPr>
          <w:sz w:val="20"/>
          <w:szCs w:val="20"/>
          <w:lang w:val="en-US"/>
        </w:rPr>
      </w:pPr>
      <w:r>
        <w:t>Mataifa waliupata kwa imani.</w:t>
      </w:r>
    </w:p>
    <w:p w:rsidRPr="007B69FD" w:rsidR="006B3F60" w:rsidP="006B3F60" w:rsidRDefault="006B3F60" w14:paraId="7A1296FC" w14:textId="77777777">
      <w:pPr>
        <w:ind w:left="720"/>
        <w:rPr>
          <w:sz w:val="20"/>
          <w:szCs w:val="20"/>
        </w:rPr>
      </w:pPr>
      <w:r/>
    </w:p>
    <w:p w:rsidRPr="007B69FD" w:rsidR="006B3F60" w:rsidP="62F4E0FE" w:rsidRDefault="005B4A0C" w14:paraId="36374186" w14:textId="6C726625" w14:noSpellErr="1">
      <w:pPr>
        <w:numPr>
          <w:ilvl w:val="0"/>
          <w:numId w:val="45"/>
        </w:numPr>
        <w:rPr>
          <w:sz w:val="20"/>
          <w:szCs w:val="20"/>
          <w:lang w:val="en-US"/>
        </w:rPr>
      </w:pPr>
      <w:r w:rsidRPr="62F4E0FE" w:rsidR="62F4E0FE">
        <w:rPr>
          <w:lang w:val="en-US"/>
        </w:rPr>
        <w:t xml:space="preserve">[9:31]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Israeli </w:t>
      </w:r>
      <w:r w:rsidRPr="62F4E0FE" w:rsidR="62F4E0FE">
        <w:rPr>
          <w:lang w:val="en-US"/>
        </w:rPr>
        <w:t>walifuatia</w:t>
      </w:r>
      <w:r w:rsidRPr="62F4E0FE" w:rsidR="62F4E0FE">
        <w:rPr>
          <w:lang w:val="en-US"/>
        </w:rPr>
        <w:t xml:space="preserve"> </w:t>
      </w:r>
      <w:r w:rsidRPr="62F4E0FE" w:rsidR="62F4E0FE">
        <w:rPr>
          <w:lang w:val="en-US"/>
        </w:rPr>
        <w:t>nini</w:t>
      </w:r>
      <w:r w:rsidRPr="62F4E0FE" w:rsidR="62F4E0FE">
        <w:rPr>
          <w:lang w:val="en-US"/>
        </w:rPr>
        <w:t>?</w:t>
      </w:r>
    </w:p>
    <w:p w:rsidRPr="007B69FD" w:rsidR="006B3F60" w:rsidP="48114252" w:rsidRDefault="006B3F60" w14:paraId="00D994D0" w14:textId="77777777">
      <w:pPr>
        <w:ind w:left="720"/>
        <w:rPr>
          <w:sz w:val="20"/>
          <w:szCs w:val="20"/>
          <w:lang w:val="en-US"/>
        </w:rPr>
      </w:pPr>
      <w:r>
        <w:t>Walifuatia sheria ili wawe waadilifu.</w:t>
      </w:r>
    </w:p>
    <w:p w:rsidRPr="007B69FD" w:rsidR="006B3F60" w:rsidP="006B3F60" w:rsidRDefault="006B3F60" w14:paraId="362EAEF4" w14:textId="77777777">
      <w:pPr>
        <w:ind w:left="720"/>
        <w:rPr>
          <w:sz w:val="20"/>
          <w:szCs w:val="20"/>
        </w:rPr>
      </w:pPr>
      <w:r/>
    </w:p>
    <w:p w:rsidRPr="007B69FD" w:rsidR="006B3F60" w:rsidP="62F4E0FE" w:rsidRDefault="005B4A0C" w14:paraId="37FA93BE" w14:textId="7BC5906D" w14:noSpellErr="1">
      <w:pPr>
        <w:numPr>
          <w:ilvl w:val="0"/>
          <w:numId w:val="45"/>
        </w:numPr>
        <w:rPr>
          <w:sz w:val="20"/>
          <w:szCs w:val="20"/>
          <w:lang w:val="en-US"/>
        </w:rPr>
      </w:pPr>
      <w:r w:rsidRPr="62F4E0FE" w:rsidR="62F4E0FE">
        <w:rPr>
          <w:lang w:val="en-US"/>
        </w:rPr>
        <w:t xml:space="preserve">[9:32] Kwa </w:t>
      </w:r>
      <w:r w:rsidRPr="62F4E0FE" w:rsidR="62F4E0FE">
        <w:rPr>
          <w:lang w:val="en-US"/>
        </w:rPr>
        <w:t>nini</w:t>
      </w:r>
      <w:r w:rsidRPr="62F4E0FE" w:rsidR="62F4E0FE">
        <w:rPr>
          <w:lang w:val="en-US"/>
        </w:rPr>
        <w:t xml:space="preserve"> sheria </w:t>
      </w:r>
      <w:r w:rsidRPr="62F4E0FE" w:rsidR="62F4E0FE">
        <w:rPr>
          <w:lang w:val="en-US"/>
        </w:rPr>
        <w:t>haikuwafanya</w:t>
      </w:r>
      <w:r w:rsidRPr="62F4E0FE" w:rsidR="62F4E0FE">
        <w:rPr>
          <w:lang w:val="en-US"/>
        </w:rPr>
        <w:t xml:space="preserve"> </w:t>
      </w:r>
      <w:r w:rsidRPr="62F4E0FE" w:rsidR="62F4E0FE">
        <w:rPr>
          <w:lang w:val="en-US"/>
        </w:rPr>
        <w:t>wawe</w:t>
      </w:r>
      <w:r w:rsidRPr="62F4E0FE" w:rsidR="62F4E0FE">
        <w:rPr>
          <w:lang w:val="en-US"/>
        </w:rPr>
        <w:t xml:space="preserve"> </w:t>
      </w:r>
      <w:r w:rsidRPr="62F4E0FE" w:rsidR="62F4E0FE">
        <w:rPr>
          <w:lang w:val="en-US"/>
        </w:rPr>
        <w:t>waadilifu</w:t>
      </w:r>
      <w:r w:rsidRPr="62F4E0FE" w:rsidR="62F4E0FE">
        <w:rPr>
          <w:lang w:val="en-US"/>
        </w:rPr>
        <w:t>?</w:t>
      </w:r>
    </w:p>
    <w:p w:rsidRPr="007B69FD" w:rsidR="006B3F60" w:rsidP="48114252" w:rsidRDefault="006B3F60" w14:paraId="2302C1CF" w14:textId="65B4842D">
      <w:pPr>
        <w:ind w:left="720"/>
        <w:rPr>
          <w:sz w:val="20"/>
          <w:szCs w:val="20"/>
          <w:lang w:val="en-US"/>
        </w:rPr>
      </w:pPr>
      <w:r>
        <w:t>Hawakuwa wenye haki kwa sababu walifuatia matendo ya sheria na si kwa imani.</w:t>
      </w:r>
    </w:p>
    <w:p w:rsidRPr="007B69FD" w:rsidR="006B3F60" w:rsidP="006B3F60" w:rsidRDefault="006B3F60" w14:paraId="3BD1D740" w14:textId="77777777">
      <w:pPr>
        <w:ind w:left="720"/>
        <w:rPr>
          <w:sz w:val="20"/>
          <w:szCs w:val="20"/>
        </w:rPr>
      </w:pPr>
      <w:r/>
    </w:p>
    <w:p w:rsidRPr="007B69FD" w:rsidR="006B3F60" w:rsidP="62F4E0FE" w:rsidRDefault="005B4A0C" w14:paraId="7C3B7CCD" w14:textId="65429085" w14:noSpellErr="1">
      <w:pPr>
        <w:numPr>
          <w:ilvl w:val="0"/>
          <w:numId w:val="45"/>
        </w:numPr>
        <w:rPr>
          <w:sz w:val="20"/>
          <w:szCs w:val="20"/>
          <w:lang w:val="en-US"/>
        </w:rPr>
      </w:pPr>
      <w:r w:rsidRPr="62F4E0FE" w:rsidR="62F4E0FE">
        <w:rPr>
          <w:lang w:val="en-US"/>
        </w:rPr>
        <w:t xml:space="preserve">[9:32] </w:t>
      </w:r>
      <w:r w:rsidRPr="62F4E0FE" w:rsidR="62F4E0FE">
        <w:rPr>
          <w:lang w:val="en-US"/>
        </w:rPr>
        <w:t>Waisraeli</w:t>
      </w:r>
      <w:r w:rsidRPr="62F4E0FE" w:rsidR="62F4E0FE">
        <w:rPr>
          <w:lang w:val="en-US"/>
        </w:rPr>
        <w:t xml:space="preserve"> </w:t>
      </w:r>
      <w:r w:rsidRPr="62F4E0FE" w:rsidR="62F4E0FE">
        <w:rPr>
          <w:lang w:val="en-US"/>
        </w:rPr>
        <w:t>walishindwaje</w:t>
      </w:r>
      <w:r w:rsidRPr="62F4E0FE" w:rsidR="62F4E0FE">
        <w:rPr>
          <w:lang w:val="en-US"/>
        </w:rPr>
        <w:t>?</w:t>
      </w:r>
    </w:p>
    <w:p w:rsidRPr="007B69FD" w:rsidR="006B3F60" w:rsidP="62F4E0FE" w:rsidRDefault="006B3F60" w14:paraId="112FBA6A" w14:textId="77777777" w14:noSpellErr="1">
      <w:pPr>
        <w:ind w:left="720"/>
        <w:rPr>
          <w:sz w:val="20"/>
          <w:szCs w:val="20"/>
          <w:lang w:val="en-US"/>
        </w:rPr>
      </w:pPr>
      <w:r w:rsidRPr="62F4E0FE" w:rsidR="62F4E0FE">
        <w:rPr>
          <w:lang w:val="en-US"/>
        </w:rPr>
        <w:t>Waisraeli</w:t>
      </w:r>
      <w:r w:rsidRPr="62F4E0FE" w:rsidR="62F4E0FE">
        <w:rPr>
          <w:lang w:val="en-US"/>
        </w:rPr>
        <w:t xml:space="preserve"> </w:t>
      </w:r>
      <w:r w:rsidRPr="62F4E0FE" w:rsidR="62F4E0FE">
        <w:rPr>
          <w:lang w:val="en-US"/>
        </w:rPr>
        <w:t>walishtuka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jiwe</w:t>
      </w:r>
      <w:r w:rsidRPr="62F4E0FE" w:rsidR="62F4E0FE">
        <w:rPr>
          <w:lang w:val="en-US"/>
        </w:rPr>
        <w:t xml:space="preserve"> la </w:t>
      </w:r>
      <w:r w:rsidRPr="62F4E0FE" w:rsidR="62F4E0FE">
        <w:rPr>
          <w:lang w:val="en-US"/>
        </w:rPr>
        <w:t>kukwaza</w:t>
      </w:r>
      <w:r w:rsidRPr="62F4E0FE" w:rsidR="62F4E0FE">
        <w:rPr>
          <w:lang w:val="en-US"/>
        </w:rPr>
        <w:t>.</w:t>
      </w:r>
    </w:p>
    <w:p w:rsidRPr="007B69FD" w:rsidR="006B3F60" w:rsidP="006B3F60" w:rsidRDefault="006B3F60" w14:paraId="6F0F2462" w14:textId="77777777">
      <w:pPr>
        <w:ind w:left="720"/>
        <w:rPr>
          <w:sz w:val="20"/>
          <w:szCs w:val="20"/>
        </w:rPr>
      </w:pPr>
      <w:r/>
    </w:p>
    <w:p w:rsidRPr="007B69FD" w:rsidR="006B3F60" w:rsidP="62F4E0FE" w:rsidRDefault="005B4A0C" w14:paraId="32F3C66D" w14:textId="45AF1FF3" w14:noSpellErr="1">
      <w:pPr>
        <w:numPr>
          <w:ilvl w:val="0"/>
          <w:numId w:val="45"/>
        </w:numPr>
        <w:rPr>
          <w:sz w:val="20"/>
          <w:szCs w:val="20"/>
          <w:lang w:val="en-US"/>
        </w:rPr>
      </w:pPr>
      <w:r w:rsidRPr="62F4E0FE" w:rsidR="62F4E0FE">
        <w:rPr>
          <w:lang w:val="en-US"/>
        </w:rPr>
        <w:t xml:space="preserve">[9:33] Paulo </w:t>
      </w:r>
      <w:r w:rsidRPr="62F4E0FE" w:rsidR="62F4E0FE">
        <w:rPr>
          <w:lang w:val="en-US"/>
        </w:rPr>
        <w:t>anapoandika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jiwe</w:t>
      </w:r>
      <w:r w:rsidRPr="62F4E0FE" w:rsidR="62F4E0FE">
        <w:rPr>
          <w:lang w:val="en-US"/>
        </w:rPr>
        <w:t xml:space="preserve"> la </w:t>
      </w:r>
      <w:r w:rsidRPr="62F4E0FE" w:rsidR="62F4E0FE">
        <w:rPr>
          <w:lang w:val="en-US"/>
        </w:rPr>
        <w:t>kukwaza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mwamba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kujikwaa</w:t>
      </w:r>
      <w:r w:rsidRPr="62F4E0FE" w:rsidR="62F4E0FE">
        <w:rPr>
          <w:lang w:val="en-US"/>
        </w:rPr>
        <w:t xml:space="preserve">, </w:t>
      </w:r>
      <w:r w:rsidRPr="62F4E0FE" w:rsidR="62F4E0FE">
        <w:rPr>
          <w:lang w:val="en-US"/>
        </w:rPr>
        <w:t>wewe</w:t>
      </w:r>
      <w:r w:rsidRPr="62F4E0FE" w:rsidR="62F4E0FE">
        <w:rPr>
          <w:lang w:val="en-US"/>
        </w:rPr>
        <w:t xml:space="preserve"> </w:t>
      </w:r>
      <w:r w:rsidRPr="62F4E0FE" w:rsidR="62F4E0FE">
        <w:rPr>
          <w:lang w:val="en-US"/>
        </w:rPr>
        <w:t>wafikiri</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anamaanisha</w:t>
      </w:r>
      <w:r w:rsidRPr="62F4E0FE" w:rsidR="62F4E0FE">
        <w:rPr>
          <w:lang w:val="en-US"/>
        </w:rPr>
        <w:t xml:space="preserve"> </w:t>
      </w:r>
      <w:r w:rsidRPr="62F4E0FE" w:rsidR="62F4E0FE">
        <w:rPr>
          <w:lang w:val="en-US"/>
        </w:rPr>
        <w:t>nini</w:t>
      </w:r>
      <w:r w:rsidRPr="62F4E0FE" w:rsidR="62F4E0FE">
        <w:rPr>
          <w:lang w:val="en-US"/>
        </w:rPr>
        <w:t>?</w:t>
      </w:r>
    </w:p>
    <w:p w:rsidRPr="007B69FD" w:rsidR="006B3F60" w:rsidP="48114252" w:rsidRDefault="00A520FE" w14:paraId="4D102321" w14:textId="26879355">
      <w:pPr>
        <w:ind w:left="720"/>
        <w:rPr>
          <w:sz w:val="20"/>
          <w:szCs w:val="20"/>
          <w:lang w:val="en-US"/>
        </w:rPr>
      </w:pPr>
      <w:r>
        <w:t>(Majibu yanaweza kutofautiana.) Kutokana na mstari huu, yaonekana ni wazi kwamba Yesu Kristo anaitwa jiwe la kukwaza, kwa sababu wale wanaomwamini Yesu hawatatishwa tamaa. (Ona pia Waroma 10:9-11.) Jiwe la kosa lina maana kama hiyo. Kwa hiyo hilo lingemaanisha kwamba Yesu Kristo alionwa kuwa kizuizi na kosa kwa Waisraeli waliotaka uadilifu kwa matendo na si kwa imani.</w:t>
      </w:r>
    </w:p>
    <w:p w:rsidRPr="007B69FD" w:rsidR="006B3F60" w:rsidP="006B3F60" w:rsidRDefault="006B3F60" w14:paraId="7F209987" w14:textId="77777777">
      <w:pPr>
        <w:ind w:left="720"/>
        <w:rPr>
          <w:sz w:val="20"/>
          <w:szCs w:val="20"/>
        </w:rPr>
      </w:pPr>
      <w:r/>
    </w:p>
    <w:p w:rsidRPr="007B69FD" w:rsidR="006B3F60" w:rsidP="62F4E0FE" w:rsidRDefault="005B4A0C" w14:paraId="20AEC981" w14:textId="6A697AC0" w14:noSpellErr="1">
      <w:pPr>
        <w:numPr>
          <w:ilvl w:val="0"/>
          <w:numId w:val="45"/>
        </w:numPr>
        <w:rPr>
          <w:sz w:val="20"/>
          <w:szCs w:val="20"/>
          <w:lang w:val="en-US"/>
        </w:rPr>
      </w:pPr>
      <w:r w:rsidRPr="62F4E0FE" w:rsidR="62F4E0FE">
        <w:rPr>
          <w:lang w:val="en-US"/>
        </w:rPr>
        <w:t xml:space="preserve">[9:33] Ni </w:t>
      </w:r>
      <w:r w:rsidRPr="62F4E0FE" w:rsidR="62F4E0FE">
        <w:rPr>
          <w:lang w:val="en-US"/>
        </w:rPr>
        <w:t>nini</w:t>
      </w:r>
      <w:r w:rsidRPr="62F4E0FE" w:rsidR="62F4E0FE">
        <w:rPr>
          <w:lang w:val="en-US"/>
        </w:rPr>
        <w:t xml:space="preserve"> </w:t>
      </w:r>
      <w:r w:rsidRPr="62F4E0FE" w:rsidR="62F4E0FE">
        <w:rPr>
          <w:lang w:val="en-US"/>
        </w:rPr>
        <w:t>hutukia</w:t>
      </w:r>
      <w:r w:rsidRPr="62F4E0FE" w:rsidR="62F4E0FE">
        <w:rPr>
          <w:lang w:val="en-US"/>
        </w:rPr>
        <w:t xml:space="preserve"> </w:t>
      </w:r>
      <w:r w:rsidRPr="62F4E0FE" w:rsidR="62F4E0FE">
        <w:rPr>
          <w:lang w:val="en-US"/>
        </w:rPr>
        <w:t>kwa</w:t>
      </w:r>
      <w:r w:rsidRPr="62F4E0FE" w:rsidR="62F4E0FE">
        <w:rPr>
          <w:lang w:val="en-US"/>
        </w:rPr>
        <w:t xml:space="preserve"> wale </w:t>
      </w:r>
      <w:r w:rsidRPr="62F4E0FE" w:rsidR="62F4E0FE">
        <w:rPr>
          <w:lang w:val="en-US"/>
        </w:rPr>
        <w:t>wanaoamini</w:t>
      </w:r>
      <w:r w:rsidRPr="62F4E0FE" w:rsidR="62F4E0FE">
        <w:rPr>
          <w:lang w:val="en-US"/>
        </w:rPr>
        <w:t xml:space="preserve"> </w:t>
      </w:r>
      <w:r w:rsidRPr="62F4E0FE" w:rsidR="62F4E0FE">
        <w:rPr>
          <w:lang w:val="en-US"/>
        </w:rPr>
        <w:t>katika</w:t>
      </w:r>
      <w:r w:rsidRPr="62F4E0FE" w:rsidR="62F4E0FE">
        <w:rPr>
          <w:lang w:val="en-US"/>
        </w:rPr>
        <w:t xml:space="preserve"> yule </w:t>
      </w:r>
      <w:r w:rsidRPr="62F4E0FE" w:rsidR="62F4E0FE">
        <w:rPr>
          <w:lang w:val="en-US"/>
        </w:rPr>
        <w:t>aitwaye</w:t>
      </w:r>
      <w:r w:rsidRPr="62F4E0FE" w:rsidR="62F4E0FE">
        <w:rPr>
          <w:lang w:val="en-US"/>
        </w:rPr>
        <w:t xml:space="preserve"> </w:t>
      </w:r>
      <w:r w:rsidRPr="62F4E0FE" w:rsidR="62F4E0FE">
        <w:rPr>
          <w:lang w:val="en-US"/>
        </w:rPr>
        <w:t>jiwe</w:t>
      </w:r>
      <w:r w:rsidRPr="62F4E0FE" w:rsidR="62F4E0FE">
        <w:rPr>
          <w:lang w:val="en-US"/>
        </w:rPr>
        <w:t xml:space="preserve"> la </w:t>
      </w:r>
      <w:r w:rsidRPr="62F4E0FE" w:rsidR="62F4E0FE">
        <w:rPr>
          <w:lang w:val="en-US"/>
        </w:rPr>
        <w:t>kukwaza</w:t>
      </w:r>
      <w:r w:rsidRPr="62F4E0FE" w:rsidR="62F4E0FE">
        <w:rPr>
          <w:lang w:val="en-US"/>
        </w:rPr>
        <w:t>?</w:t>
      </w:r>
    </w:p>
    <w:p w:rsidRPr="007B69FD" w:rsidR="006B3F60" w:rsidP="62F4E0FE" w:rsidRDefault="006B3F60" w14:paraId="6C751E45" w14:textId="77777777" w14:noSpellErr="1">
      <w:pPr>
        <w:ind w:left="720"/>
        <w:rPr>
          <w:sz w:val="20"/>
          <w:szCs w:val="20"/>
          <w:lang w:val="en-US"/>
        </w:rPr>
      </w:pPr>
      <w:r w:rsidRPr="62F4E0FE" w:rsidR="62F4E0FE">
        <w:rPr>
          <w:lang w:val="en-US"/>
        </w:rPr>
        <w:t xml:space="preserve">Wale </w:t>
      </w:r>
      <w:r w:rsidRPr="62F4E0FE" w:rsidR="62F4E0FE">
        <w:rPr>
          <w:lang w:val="en-US"/>
        </w:rPr>
        <w:t>wanaoamini</w:t>
      </w:r>
      <w:r w:rsidRPr="62F4E0FE" w:rsidR="62F4E0FE">
        <w:rPr>
          <w:lang w:val="en-US"/>
        </w:rPr>
        <w:t xml:space="preserve"> </w:t>
      </w:r>
      <w:r w:rsidRPr="62F4E0FE" w:rsidR="62F4E0FE">
        <w:rPr>
          <w:lang w:val="en-US"/>
        </w:rPr>
        <w:t>katika</w:t>
      </w:r>
      <w:r w:rsidRPr="62F4E0FE" w:rsidR="62F4E0FE">
        <w:rPr>
          <w:lang w:val="en-US"/>
        </w:rPr>
        <w:t xml:space="preserve"> yule </w:t>
      </w:r>
      <w:r w:rsidRPr="62F4E0FE" w:rsidR="62F4E0FE">
        <w:rPr>
          <w:lang w:val="en-US"/>
        </w:rPr>
        <w:t>aliyeitwa</w:t>
      </w:r>
      <w:r w:rsidRPr="62F4E0FE" w:rsidR="62F4E0FE">
        <w:rPr>
          <w:lang w:val="en-US"/>
        </w:rPr>
        <w:t xml:space="preserve"> </w:t>
      </w:r>
      <w:r w:rsidRPr="62F4E0FE" w:rsidR="62F4E0FE">
        <w:rPr>
          <w:lang w:val="en-US"/>
        </w:rPr>
        <w:t>jiwe</w:t>
      </w:r>
      <w:r w:rsidRPr="62F4E0FE" w:rsidR="62F4E0FE">
        <w:rPr>
          <w:lang w:val="en-US"/>
        </w:rPr>
        <w:t xml:space="preserve"> la </w:t>
      </w:r>
      <w:r w:rsidRPr="62F4E0FE" w:rsidR="62F4E0FE">
        <w:rPr>
          <w:lang w:val="en-US"/>
        </w:rPr>
        <w:t>kukwaza</w:t>
      </w:r>
      <w:r w:rsidRPr="62F4E0FE" w:rsidR="62F4E0FE">
        <w:rPr>
          <w:lang w:val="en-US"/>
        </w:rPr>
        <w:t xml:space="preserve"> </w:t>
      </w:r>
      <w:r w:rsidRPr="62F4E0FE" w:rsidR="62F4E0FE">
        <w:rPr>
          <w:lang w:val="en-US"/>
        </w:rPr>
        <w:t>hawataona</w:t>
      </w:r>
      <w:r w:rsidRPr="62F4E0FE" w:rsidR="62F4E0FE">
        <w:rPr>
          <w:lang w:val="en-US"/>
        </w:rPr>
        <w:t xml:space="preserve"> </w:t>
      </w:r>
      <w:r w:rsidRPr="62F4E0FE" w:rsidR="62F4E0FE">
        <w:rPr>
          <w:lang w:val="en-US"/>
        </w:rPr>
        <w:t>aibu</w:t>
      </w:r>
      <w:r w:rsidRPr="62F4E0FE" w:rsidR="62F4E0FE">
        <w:rPr>
          <w:lang w:val="en-US"/>
        </w:rPr>
        <w:t>.</w:t>
      </w:r>
    </w:p>
    <w:p w:rsidRPr="007B69FD" w:rsidR="006B3F60" w:rsidP="62F4E0FE" w:rsidRDefault="006B3F60" w14:paraId="6417370C" w14:textId="77777777" w14:noSpellErr="1">
      <w:pPr>
        <w:spacing w:before="48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6B3F60" w:rsidRDefault="006B3F60" w14:paraId="5891BA51" w14:textId="77777777">
      <w:pPr>
        <w:rPr>
          <w:rFonts w:asciiTheme="majorHAnsi" w:hAnsiTheme="majorHAnsi" w:eastAsiaTheme="majorEastAsia" w:cstheme="majorBidi"/>
          <w:b/>
          <w:color w:val="0F4761" w:themeColor="accent1" w:themeShade="BF"/>
          <w:sz w:val="44"/>
          <w:szCs w:val="44"/>
        </w:rPr>
      </w:pPr>
      <w:r/>
    </w:p>
    <w:p w:rsidRPr="007B69FD" w:rsidR="00E956E7" w:rsidP="62F4E0FE" w:rsidRDefault="00E956E7" w14:paraId="3C01AC70" w14:textId="70A01C88" w14:noSpellErr="1">
      <w:pPr>
        <w:pStyle w:val="Heading1"/>
        <w:keepNext w:val="0"/>
        <w:keepLines w:val="0"/>
        <w:spacing w:before="480"/>
        <w:rPr>
          <w:b w:val="1"/>
          <w:bCs w:val="1"/>
          <w:sz w:val="20"/>
          <w:szCs w:val="20"/>
          <w:lang w:val="en-US"/>
        </w:rPr>
      </w:pPr>
      <w:r w:rsidRPr="62F4E0FE" w:rsidR="62F4E0FE">
        <w:rPr>
          <w:lang w:val="en-US"/>
        </w:rPr>
        <w:t>Waroma</w:t>
      </w:r>
      <w:r w:rsidRPr="62F4E0FE" w:rsidR="62F4E0FE">
        <w:rPr>
          <w:lang w:val="en-US"/>
        </w:rPr>
        <w:t xml:space="preserve"> 10:9-15</w:t>
      </w:r>
    </w:p>
    <w:p w:rsidRPr="00170DC8" w:rsidR="00170DC8" w:rsidP="62F4E0FE" w:rsidRDefault="00170DC8" w14:paraId="790C6648"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E956E7" w:rsidP="005459B7" w:rsidRDefault="00E956E7" w14:paraId="274121FA"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E956E7" w:rsidP="005459B7" w:rsidRDefault="00E956E7" w14:paraId="08C12CC5" w14:textId="004560A5"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E956E7" w:rsidP="008D2632" w:rsidRDefault="00E956E7" w14:paraId="75DF36D6" w14:textId="72EDE04E" w14:noSpellErr="1">
      <w:pPr>
        <w:pStyle w:val="Checklist"/>
        <w:rPr/>
      </w:pPr>
      <w:r w:rsidRPr="62F4E0FE" w:rsidR="62F4E0FE">
        <w:rPr>
          <w:lang w:val="en-US"/>
        </w:rPr>
        <w:t xml:space="preserve">Kwa </w:t>
      </w:r>
      <w:r w:rsidRPr="62F4E0FE" w:rsidR="62F4E0FE">
        <w:rPr>
          <w:lang w:val="en-US"/>
        </w:rPr>
        <w:t>sababu</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ukikiri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kinywa</w:t>
      </w:r>
      <w:r w:rsidRPr="62F4E0FE" w:rsidR="62F4E0FE">
        <w:rPr>
          <w:lang w:val="en-US"/>
        </w:rPr>
        <w:t xml:space="preserve"> </w:t>
      </w:r>
      <w:r w:rsidRPr="62F4E0FE" w:rsidR="62F4E0FE">
        <w:rPr>
          <w:lang w:val="en-US"/>
        </w:rPr>
        <w:t>chako</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ni</w:t>
      </w:r>
      <w:r w:rsidRPr="62F4E0FE" w:rsidR="62F4E0FE">
        <w:rPr>
          <w:lang w:val="en-US"/>
        </w:rPr>
        <w:t xml:space="preserve"> Bwana" </w:t>
      </w:r>
      <w:r w:rsidRPr="62F4E0FE" w:rsidR="62F4E0FE">
        <w:rPr>
          <w:lang w:val="en-US"/>
        </w:rPr>
        <w:t>na</w:t>
      </w:r>
      <w:r w:rsidRPr="62F4E0FE" w:rsidR="62F4E0FE">
        <w:rPr>
          <w:lang w:val="en-US"/>
        </w:rPr>
        <w:t xml:space="preserve"> </w:t>
      </w:r>
      <w:r w:rsidRPr="62F4E0FE" w:rsidR="62F4E0FE">
        <w:rPr>
          <w:lang w:val="en-US"/>
        </w:rPr>
        <w:t>kuamini</w:t>
      </w:r>
      <w:r w:rsidRPr="62F4E0FE" w:rsidR="62F4E0FE">
        <w:rPr>
          <w:lang w:val="en-US"/>
        </w:rPr>
        <w:t xml:space="preserve"> </w:t>
      </w:r>
      <w:r w:rsidRPr="62F4E0FE" w:rsidR="62F4E0FE">
        <w:rPr>
          <w:lang w:val="en-US"/>
        </w:rPr>
        <w:t>moyoni</w:t>
      </w:r>
      <w:r w:rsidRPr="62F4E0FE" w:rsidR="62F4E0FE">
        <w:rPr>
          <w:lang w:val="en-US"/>
        </w:rPr>
        <w:t xml:space="preserve"> </w:t>
      </w:r>
      <w:r w:rsidRPr="62F4E0FE" w:rsidR="62F4E0FE">
        <w:rPr>
          <w:lang w:val="en-US"/>
        </w:rPr>
        <w:t>mwako</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alimfufua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wafu</w:t>
      </w:r>
      <w:r w:rsidRPr="62F4E0FE" w:rsidR="62F4E0FE">
        <w:rPr>
          <w:lang w:val="en-US"/>
        </w:rPr>
        <w:t xml:space="preserve">, </w:t>
      </w:r>
      <w:r w:rsidRPr="62F4E0FE" w:rsidR="62F4E0FE">
        <w:rPr>
          <w:lang w:val="en-US"/>
        </w:rPr>
        <w:t>utaokolewa</w:t>
      </w:r>
      <w:r w:rsidRPr="62F4E0FE" w:rsidR="62F4E0FE">
        <w:rPr>
          <w:lang w:val="en-US"/>
        </w:rPr>
        <w:t>. [10:9-13]</w:t>
      </w:r>
    </w:p>
    <w:p w:rsidRPr="007B69FD" w:rsidR="00E956E7" w:rsidP="62F4E0FE" w:rsidRDefault="005B4A0C" w14:paraId="0F47B591" w14:textId="340D3AEC" w14:noSpellErr="1">
      <w:pPr>
        <w:pStyle w:val="Checklist"/>
        <w:rPr>
          <w:lang w:val="en-US"/>
        </w:rPr>
      </w:pPr>
      <w:r w:rsidRPr="62F4E0FE" w:rsidR="62F4E0FE">
        <w:rPr>
          <w:lang w:val="en-US"/>
        </w:rPr>
        <w:t xml:space="preserve">Ili </w:t>
      </w:r>
      <w:r w:rsidRPr="62F4E0FE" w:rsidR="62F4E0FE">
        <w:rPr>
          <w:lang w:val="en-US"/>
        </w:rPr>
        <w:t>watu</w:t>
      </w:r>
      <w:r w:rsidRPr="62F4E0FE" w:rsidR="62F4E0FE">
        <w:rPr>
          <w:lang w:val="en-US"/>
        </w:rPr>
        <w:t xml:space="preserve"> </w:t>
      </w:r>
      <w:r w:rsidRPr="62F4E0FE" w:rsidR="62F4E0FE">
        <w:rPr>
          <w:lang w:val="en-US"/>
        </w:rPr>
        <w:t>waliitie</w:t>
      </w:r>
      <w:r w:rsidRPr="62F4E0FE" w:rsidR="62F4E0FE">
        <w:rPr>
          <w:lang w:val="en-US"/>
        </w:rPr>
        <w:t xml:space="preserve"> </w:t>
      </w:r>
      <w:r w:rsidRPr="62F4E0FE" w:rsidR="62F4E0FE">
        <w:rPr>
          <w:lang w:val="en-US"/>
        </w:rPr>
        <w:t>jina</w:t>
      </w:r>
      <w:r w:rsidRPr="62F4E0FE" w:rsidR="62F4E0FE">
        <w:rPr>
          <w:lang w:val="en-US"/>
        </w:rPr>
        <w:t xml:space="preserve"> la Bwana, kwanza </w:t>
      </w:r>
      <w:r w:rsidRPr="62F4E0FE" w:rsidR="62F4E0FE">
        <w:rPr>
          <w:lang w:val="en-US"/>
        </w:rPr>
        <w:t>wanahitaji</w:t>
      </w:r>
      <w:r w:rsidRPr="62F4E0FE" w:rsidR="62F4E0FE">
        <w:rPr>
          <w:lang w:val="en-US"/>
        </w:rPr>
        <w:t xml:space="preserve"> </w:t>
      </w:r>
      <w:r w:rsidRPr="62F4E0FE" w:rsidR="62F4E0FE">
        <w:rPr>
          <w:lang w:val="en-US"/>
        </w:rPr>
        <w:t>kusikia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Bwana. [10:14-15] Na </w:t>
      </w:r>
      <w:r w:rsidRPr="62F4E0FE" w:rsidR="62F4E0FE">
        <w:rPr>
          <w:lang w:val="en-US"/>
        </w:rPr>
        <w:t>kwa</w:t>
      </w:r>
      <w:r w:rsidRPr="62F4E0FE" w:rsidR="62F4E0FE">
        <w:rPr>
          <w:lang w:val="en-US"/>
        </w:rPr>
        <w:t xml:space="preserve"> </w:t>
      </w:r>
      <w:r w:rsidRPr="62F4E0FE" w:rsidR="62F4E0FE">
        <w:rPr>
          <w:lang w:val="en-US"/>
        </w:rPr>
        <w:t>hakika</w:t>
      </w:r>
    </w:p>
    <w:p w:rsidRPr="007B69FD" w:rsidR="00E956E7" w:rsidP="008D2632" w:rsidRDefault="00E956E7" w14:paraId="4D0D3F09"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E956E7" w:rsidP="005459B7" w:rsidRDefault="003947E5" w14:paraId="1038216D" w14:textId="7080EC1D"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E956E7" w:rsidP="62F4E0FE" w:rsidRDefault="005B4A0C" w14:paraId="54670E51" w14:textId="7A9A42E7" w14:noSpellErr="1">
      <w:pPr>
        <w:numPr>
          <w:ilvl w:val="0"/>
          <w:numId w:val="46"/>
        </w:numPr>
        <w:rPr>
          <w:sz w:val="20"/>
          <w:szCs w:val="20"/>
          <w:lang w:val="en-US"/>
        </w:rPr>
      </w:pPr>
      <w:r w:rsidRPr="62F4E0FE" w:rsidR="62F4E0FE">
        <w:rPr>
          <w:lang w:val="en-US"/>
        </w:rPr>
        <w:t xml:space="preserve">[10:9] Paulo </w:t>
      </w:r>
      <w:r w:rsidRPr="62F4E0FE" w:rsidR="62F4E0FE">
        <w:rPr>
          <w:lang w:val="en-US"/>
        </w:rPr>
        <w:t>alisema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huokolewaje</w:t>
      </w:r>
      <w:r w:rsidRPr="62F4E0FE" w:rsidR="62F4E0FE">
        <w:rPr>
          <w:lang w:val="en-US"/>
        </w:rPr>
        <w:t>?</w:t>
      </w:r>
    </w:p>
    <w:p w:rsidRPr="007B69FD" w:rsidR="00E956E7" w:rsidP="62F4E0FE" w:rsidRDefault="00E956E7" w14:paraId="109D0A5A" w14:textId="77777777" w14:noSpellErr="1">
      <w:pPr>
        <w:ind w:left="720"/>
        <w:rPr>
          <w:sz w:val="20"/>
          <w:szCs w:val="20"/>
          <w:lang w:val="en-US"/>
        </w:rPr>
      </w:pPr>
      <w:r w:rsidRPr="62F4E0FE" w:rsidR="62F4E0FE">
        <w:rPr>
          <w:lang w:val="en-US"/>
        </w:rPr>
        <w:t xml:space="preserve">Kwa </w:t>
      </w:r>
      <w:r w:rsidRPr="62F4E0FE" w:rsidR="62F4E0FE">
        <w:rPr>
          <w:lang w:val="en-US"/>
        </w:rPr>
        <w:t>maana</w:t>
      </w:r>
      <w:r w:rsidRPr="62F4E0FE" w:rsidR="62F4E0FE">
        <w:rPr>
          <w:lang w:val="en-US"/>
        </w:rPr>
        <w:t xml:space="preserve">, </w:t>
      </w:r>
      <w:r w:rsidRPr="62F4E0FE" w:rsidR="62F4E0FE">
        <w:rPr>
          <w:lang w:val="en-US"/>
        </w:rPr>
        <w:t>ukimkiri</w:t>
      </w:r>
      <w:r w:rsidRPr="62F4E0FE" w:rsidR="62F4E0FE">
        <w:rPr>
          <w:lang w:val="en-US"/>
        </w:rPr>
        <w:t xml:space="preserve"> Yesu </w:t>
      </w:r>
      <w:r w:rsidRPr="62F4E0FE" w:rsidR="62F4E0FE">
        <w:rPr>
          <w:lang w:val="en-US"/>
        </w:rPr>
        <w:t>kwa</w:t>
      </w:r>
      <w:r w:rsidRPr="62F4E0FE" w:rsidR="62F4E0FE">
        <w:rPr>
          <w:lang w:val="en-US"/>
        </w:rPr>
        <w:t xml:space="preserve"> </w:t>
      </w:r>
      <w:r w:rsidRPr="62F4E0FE" w:rsidR="62F4E0FE">
        <w:rPr>
          <w:lang w:val="en-US"/>
        </w:rPr>
        <w:t>kinywa</w:t>
      </w:r>
      <w:r w:rsidRPr="62F4E0FE" w:rsidR="62F4E0FE">
        <w:rPr>
          <w:lang w:val="en-US"/>
        </w:rPr>
        <w:t xml:space="preserve"> </w:t>
      </w:r>
      <w:r w:rsidRPr="62F4E0FE" w:rsidR="62F4E0FE">
        <w:rPr>
          <w:lang w:val="en-US"/>
        </w:rPr>
        <w:t>chako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ni</w:t>
      </w:r>
      <w:r w:rsidRPr="62F4E0FE" w:rsidR="62F4E0FE">
        <w:rPr>
          <w:lang w:val="en-US"/>
        </w:rPr>
        <w:t xml:space="preserve"> Bwana, </w:t>
      </w:r>
      <w:r w:rsidRPr="62F4E0FE" w:rsidR="62F4E0FE">
        <w:rPr>
          <w:lang w:val="en-US"/>
        </w:rPr>
        <w:t>na</w:t>
      </w:r>
      <w:r w:rsidRPr="62F4E0FE" w:rsidR="62F4E0FE">
        <w:rPr>
          <w:lang w:val="en-US"/>
        </w:rPr>
        <w:t xml:space="preserve"> </w:t>
      </w:r>
      <w:r w:rsidRPr="62F4E0FE" w:rsidR="62F4E0FE">
        <w:rPr>
          <w:lang w:val="en-US"/>
        </w:rPr>
        <w:t>kuamini</w:t>
      </w:r>
      <w:r w:rsidRPr="62F4E0FE" w:rsidR="62F4E0FE">
        <w:rPr>
          <w:lang w:val="en-US"/>
        </w:rPr>
        <w:t xml:space="preserve"> </w:t>
      </w:r>
      <w:r w:rsidRPr="62F4E0FE" w:rsidR="62F4E0FE">
        <w:rPr>
          <w:lang w:val="en-US"/>
        </w:rPr>
        <w:t>moyoni</w:t>
      </w:r>
      <w:r w:rsidRPr="62F4E0FE" w:rsidR="62F4E0FE">
        <w:rPr>
          <w:lang w:val="en-US"/>
        </w:rPr>
        <w:t xml:space="preserve"> </w:t>
      </w:r>
      <w:r w:rsidRPr="62F4E0FE" w:rsidR="62F4E0FE">
        <w:rPr>
          <w:lang w:val="en-US"/>
        </w:rPr>
        <w:t>mwako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alimfufua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wafu</w:t>
      </w:r>
      <w:r w:rsidRPr="62F4E0FE" w:rsidR="62F4E0FE">
        <w:rPr>
          <w:lang w:val="en-US"/>
        </w:rPr>
        <w:t xml:space="preserve">, </w:t>
      </w:r>
      <w:r w:rsidRPr="62F4E0FE" w:rsidR="62F4E0FE">
        <w:rPr>
          <w:lang w:val="en-US"/>
        </w:rPr>
        <w:t>utaokoka</w:t>
      </w:r>
      <w:r w:rsidRPr="62F4E0FE" w:rsidR="62F4E0FE">
        <w:rPr>
          <w:lang w:val="en-US"/>
        </w:rPr>
        <w:t>.</w:t>
      </w:r>
    </w:p>
    <w:p w:rsidRPr="007B69FD" w:rsidR="00E956E7" w:rsidP="00E956E7" w:rsidRDefault="00E956E7" w14:paraId="73A2D8C3" w14:textId="77777777">
      <w:pPr>
        <w:ind w:left="720"/>
        <w:rPr>
          <w:sz w:val="20"/>
          <w:szCs w:val="20"/>
        </w:rPr>
      </w:pPr>
      <w:r/>
    </w:p>
    <w:p w:rsidRPr="007B69FD" w:rsidR="00E956E7" w:rsidP="62F4E0FE" w:rsidRDefault="005B4A0C" w14:paraId="4962A846" w14:textId="0B058996" w14:noSpellErr="1">
      <w:pPr>
        <w:numPr>
          <w:ilvl w:val="0"/>
          <w:numId w:val="46"/>
        </w:numPr>
        <w:rPr>
          <w:sz w:val="20"/>
          <w:szCs w:val="20"/>
          <w:lang w:val="en-US"/>
        </w:rPr>
      </w:pPr>
      <w:r w:rsidRPr="62F4E0FE" w:rsidR="62F4E0FE">
        <w:rPr>
          <w:lang w:val="en-US"/>
        </w:rPr>
        <w:t xml:space="preserve">[10:9-10] </w:t>
      </w:r>
      <w:r w:rsidRPr="62F4E0FE" w:rsidR="62F4E0FE">
        <w:rPr>
          <w:lang w:val="en-US"/>
        </w:rPr>
        <w:t>Mtu</w:t>
      </w:r>
      <w:r w:rsidRPr="62F4E0FE" w:rsidR="62F4E0FE">
        <w:rPr>
          <w:lang w:val="en-US"/>
        </w:rPr>
        <w:t xml:space="preserve"> </w:t>
      </w:r>
      <w:r w:rsidRPr="62F4E0FE" w:rsidR="62F4E0FE">
        <w:rPr>
          <w:lang w:val="en-US"/>
        </w:rPr>
        <w:t>huwaje</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haki</w:t>
      </w:r>
      <w:r w:rsidRPr="62F4E0FE" w:rsidR="62F4E0FE">
        <w:rPr>
          <w:lang w:val="en-US"/>
        </w:rPr>
        <w:t>?</w:t>
      </w:r>
    </w:p>
    <w:p w:rsidRPr="007B69FD" w:rsidR="00E956E7" w:rsidP="62F4E0FE" w:rsidRDefault="00E956E7" w14:paraId="68DE73F2" w14:textId="77777777" w14:noSpellErr="1">
      <w:pPr>
        <w:ind w:left="720"/>
        <w:rPr>
          <w:sz w:val="20"/>
          <w:szCs w:val="20"/>
          <w:lang w:val="en-US"/>
        </w:rPr>
      </w:pPr>
      <w:r w:rsidRPr="62F4E0FE" w:rsidR="62F4E0FE">
        <w:rPr>
          <w:lang w:val="en-US"/>
        </w:rPr>
        <w:t>Mtu</w:t>
      </w:r>
      <w:r w:rsidRPr="62F4E0FE" w:rsidR="62F4E0FE">
        <w:rPr>
          <w:lang w:val="en-US"/>
        </w:rPr>
        <w:t xml:space="preserve"> </w:t>
      </w:r>
      <w:r w:rsidRPr="62F4E0FE" w:rsidR="62F4E0FE">
        <w:rPr>
          <w:lang w:val="en-US"/>
        </w:rPr>
        <w:t>huwa</w:t>
      </w:r>
      <w:r w:rsidRPr="62F4E0FE" w:rsidR="62F4E0FE">
        <w:rPr>
          <w:lang w:val="en-US"/>
        </w:rPr>
        <w:t xml:space="preserve"> </w:t>
      </w:r>
      <w:r w:rsidRPr="62F4E0FE" w:rsidR="62F4E0FE">
        <w:rPr>
          <w:lang w:val="en-US"/>
        </w:rPr>
        <w:t>mwadilifu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kumwamini</w:t>
      </w:r>
      <w:r w:rsidRPr="62F4E0FE" w:rsidR="62F4E0FE">
        <w:rPr>
          <w:lang w:val="en-US"/>
        </w:rPr>
        <w:t xml:space="preserve"> Kristo.</w:t>
      </w:r>
    </w:p>
    <w:p w:rsidRPr="007B69FD" w:rsidR="00E956E7" w:rsidP="00E956E7" w:rsidRDefault="00E956E7" w14:paraId="3913080C" w14:textId="77777777">
      <w:pPr>
        <w:ind w:left="720"/>
        <w:rPr>
          <w:sz w:val="20"/>
          <w:szCs w:val="20"/>
        </w:rPr>
      </w:pPr>
      <w:r/>
    </w:p>
    <w:p w:rsidRPr="007B69FD" w:rsidR="00E956E7" w:rsidP="62F4E0FE" w:rsidRDefault="005B4A0C" w14:paraId="2A2874E0" w14:textId="6E7C0818" w14:noSpellErr="1">
      <w:pPr>
        <w:numPr>
          <w:ilvl w:val="0"/>
          <w:numId w:val="46"/>
        </w:numPr>
        <w:rPr>
          <w:sz w:val="20"/>
          <w:szCs w:val="20"/>
          <w:lang w:val="en-US"/>
        </w:rPr>
      </w:pPr>
      <w:r w:rsidRPr="62F4E0FE" w:rsidR="62F4E0FE">
        <w:rPr>
          <w:lang w:val="en-US"/>
        </w:rPr>
        <w:t xml:space="preserve">[10:11]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lasema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amwaminiye</w:t>
      </w:r>
      <w:r w:rsidRPr="62F4E0FE" w:rsidR="62F4E0FE">
        <w:rPr>
          <w:lang w:val="en-US"/>
        </w:rPr>
        <w:t xml:space="preserve"> Yesu Kristo?</w:t>
      </w:r>
    </w:p>
    <w:p w:rsidRPr="007B69FD" w:rsidR="00E956E7" w:rsidP="62F4E0FE" w:rsidRDefault="00E956E7" w14:paraId="6D1877E9" w14:textId="77777777" w14:noSpellErr="1">
      <w:pPr>
        <w:ind w:left="720"/>
        <w:rPr>
          <w:sz w:val="20"/>
          <w:szCs w:val="20"/>
          <w:lang w:val="en-US"/>
        </w:rPr>
      </w:pPr>
      <w:r w:rsidRPr="62F4E0FE" w:rsidR="62F4E0FE">
        <w:rPr>
          <w:lang w:val="en-US"/>
        </w:rPr>
        <w:t xml:space="preserve">Kila </w:t>
      </w:r>
      <w:r w:rsidRPr="62F4E0FE" w:rsidR="62F4E0FE">
        <w:rPr>
          <w:lang w:val="en-US"/>
        </w:rPr>
        <w:t>amwaminiye</w:t>
      </w:r>
      <w:r w:rsidRPr="62F4E0FE" w:rsidR="62F4E0FE">
        <w:rPr>
          <w:lang w:val="en-US"/>
        </w:rPr>
        <w:t xml:space="preserve"> </w:t>
      </w:r>
      <w:r w:rsidRPr="62F4E0FE" w:rsidR="62F4E0FE">
        <w:rPr>
          <w:lang w:val="en-US"/>
        </w:rPr>
        <w:t>hatatahayarika</w:t>
      </w:r>
      <w:r w:rsidRPr="62F4E0FE" w:rsidR="62F4E0FE">
        <w:rPr>
          <w:lang w:val="en-US"/>
        </w:rPr>
        <w:t>.</w:t>
      </w:r>
    </w:p>
    <w:p w:rsidRPr="007B69FD" w:rsidR="00E956E7" w:rsidP="00E956E7" w:rsidRDefault="00E956E7" w14:paraId="5EBD0ADF" w14:textId="77777777">
      <w:pPr>
        <w:ind w:left="720"/>
        <w:rPr>
          <w:sz w:val="20"/>
          <w:szCs w:val="20"/>
        </w:rPr>
      </w:pPr>
      <w:r/>
    </w:p>
    <w:p w:rsidRPr="007B69FD" w:rsidR="00E956E7" w:rsidP="0099152C" w:rsidRDefault="005B4A0C" w14:paraId="1556F624" w14:textId="30200EC3">
      <w:pPr>
        <w:numPr>
          <w:ilvl w:val="0"/>
          <w:numId w:val="46"/>
        </w:numPr>
        <w:rPr>
          <w:sz w:val="20"/>
          <w:szCs w:val="20"/>
          <w:lang w:val="en-US"/>
        </w:rPr>
      </w:pPr>
      <w:r>
        <w:t>[10:12] Je! kuna tofauti iliyofanywa kati ya Myahudi na Mgiriki? Kwa nini au kwa nini sivyo?</w:t>
      </w:r>
    </w:p>
    <w:p w:rsidRPr="007B69FD" w:rsidR="00E956E7" w:rsidP="62F4E0FE" w:rsidRDefault="00E956E7" w14:paraId="442D707C" w14:textId="77777777" w14:noSpellErr="1">
      <w:pPr>
        <w:ind w:left="720"/>
        <w:rPr>
          <w:sz w:val="20"/>
          <w:szCs w:val="20"/>
          <w:lang w:val="en-US"/>
        </w:rPr>
      </w:pPr>
      <w:r w:rsidRPr="62F4E0FE" w:rsidR="62F4E0FE">
        <w:rPr>
          <w:lang w:val="en-US"/>
        </w:rPr>
        <w:t xml:space="preserve">Maana hakuna </w:t>
      </w:r>
      <w:r w:rsidRPr="62F4E0FE" w:rsidR="62F4E0FE">
        <w:rPr>
          <w:lang w:val="en-US"/>
        </w:rPr>
        <w:t>tofauti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Myahudi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Myunani</w:t>
      </w:r>
      <w:r w:rsidRPr="62F4E0FE" w:rsidR="62F4E0FE">
        <w:rPr>
          <w:lang w:val="en-US"/>
        </w:rPr>
        <w:t xml:space="preserve">; </w:t>
      </w:r>
      <w:r w:rsidRPr="62F4E0FE" w:rsidR="62F4E0FE">
        <w:rPr>
          <w:lang w:val="en-US"/>
        </w:rPr>
        <w:t>maana</w:t>
      </w:r>
      <w:r w:rsidRPr="62F4E0FE" w:rsidR="62F4E0FE">
        <w:rPr>
          <w:lang w:val="en-US"/>
        </w:rPr>
        <w:t xml:space="preserve"> </w:t>
      </w:r>
      <w:r w:rsidRPr="62F4E0FE" w:rsidR="62F4E0FE">
        <w:rPr>
          <w:lang w:val="en-US"/>
        </w:rPr>
        <w:t>yeye</w:t>
      </w:r>
      <w:r w:rsidRPr="62F4E0FE" w:rsidR="62F4E0FE">
        <w:rPr>
          <w:lang w:val="en-US"/>
        </w:rPr>
        <w:t xml:space="preserve"> yule </w:t>
      </w:r>
      <w:r w:rsidRPr="62F4E0FE" w:rsidR="62F4E0FE">
        <w:rPr>
          <w:lang w:val="en-US"/>
        </w:rPr>
        <w:t>ni</w:t>
      </w:r>
      <w:r w:rsidRPr="62F4E0FE" w:rsidR="62F4E0FE">
        <w:rPr>
          <w:lang w:val="en-US"/>
        </w:rPr>
        <w:t xml:space="preserve"> Bwana </w:t>
      </w:r>
      <w:r w:rsidRPr="62F4E0FE" w:rsidR="62F4E0FE">
        <w:rPr>
          <w:lang w:val="en-US"/>
        </w:rPr>
        <w:t>wa</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utajiri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wamwitao</w:t>
      </w:r>
      <w:r w:rsidRPr="62F4E0FE" w:rsidR="62F4E0FE">
        <w:rPr>
          <w:lang w:val="en-US"/>
        </w:rPr>
        <w:t>;</w:t>
      </w:r>
    </w:p>
    <w:p w:rsidRPr="007B69FD" w:rsidR="00E956E7" w:rsidP="00E956E7" w:rsidRDefault="00E956E7" w14:paraId="1E4121BC" w14:textId="77777777">
      <w:pPr>
        <w:ind w:left="720"/>
        <w:rPr>
          <w:sz w:val="20"/>
          <w:szCs w:val="20"/>
        </w:rPr>
      </w:pPr>
      <w:r/>
    </w:p>
    <w:p w:rsidRPr="007B69FD" w:rsidR="00E956E7" w:rsidP="62F4E0FE" w:rsidRDefault="005B4A0C" w14:paraId="43B7F739" w14:textId="58E3139F" w14:noSpellErr="1">
      <w:pPr>
        <w:numPr>
          <w:ilvl w:val="0"/>
          <w:numId w:val="46"/>
        </w:numPr>
        <w:rPr>
          <w:sz w:val="20"/>
          <w:szCs w:val="20"/>
          <w:lang w:val="en-US"/>
        </w:rPr>
      </w:pPr>
      <w:r w:rsidRPr="62F4E0FE" w:rsidR="62F4E0FE">
        <w:rPr>
          <w:lang w:val="en-US"/>
        </w:rPr>
        <w:t xml:space="preserve">[10:13]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13, </w:t>
      </w:r>
      <w:r w:rsidRPr="62F4E0FE" w:rsidR="62F4E0FE">
        <w:rPr>
          <w:lang w:val="en-US"/>
        </w:rPr>
        <w:t>ni</w:t>
      </w:r>
      <w:r w:rsidRPr="62F4E0FE" w:rsidR="62F4E0FE">
        <w:rPr>
          <w:lang w:val="en-US"/>
        </w:rPr>
        <w:t xml:space="preserve"> </w:t>
      </w:r>
      <w:r w:rsidRPr="62F4E0FE" w:rsidR="62F4E0FE">
        <w:rPr>
          <w:lang w:val="en-US"/>
        </w:rPr>
        <w:t>lazima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afanye</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aokolewe</w:t>
      </w:r>
      <w:r w:rsidRPr="62F4E0FE" w:rsidR="62F4E0FE">
        <w:rPr>
          <w:lang w:val="en-US"/>
        </w:rPr>
        <w:t>?</w:t>
      </w:r>
    </w:p>
    <w:p w:rsidRPr="007B69FD" w:rsidR="00E956E7" w:rsidP="62F4E0FE" w:rsidRDefault="00E956E7" w14:paraId="03941BF4" w14:textId="595A3285" w14:noSpellErr="1">
      <w:pPr>
        <w:ind w:left="720"/>
        <w:rPr>
          <w:sz w:val="20"/>
          <w:szCs w:val="20"/>
          <w:lang w:val="en-US"/>
        </w:rPr>
      </w:pPr>
      <w:r w:rsidRPr="62F4E0FE" w:rsidR="62F4E0FE">
        <w:rPr>
          <w:lang w:val="en-US"/>
        </w:rPr>
        <w:t xml:space="preserve">Ni </w:t>
      </w:r>
      <w:r w:rsidRPr="62F4E0FE" w:rsidR="62F4E0FE">
        <w:rPr>
          <w:lang w:val="en-US"/>
        </w:rPr>
        <w:t>lazima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aitie</w:t>
      </w:r>
      <w:r w:rsidRPr="62F4E0FE" w:rsidR="62F4E0FE">
        <w:rPr>
          <w:lang w:val="en-US"/>
        </w:rPr>
        <w:t xml:space="preserve"> </w:t>
      </w:r>
      <w:r w:rsidRPr="62F4E0FE" w:rsidR="62F4E0FE">
        <w:rPr>
          <w:lang w:val="en-US"/>
        </w:rPr>
        <w:t>jina</w:t>
      </w:r>
      <w:r w:rsidRPr="62F4E0FE" w:rsidR="62F4E0FE">
        <w:rPr>
          <w:lang w:val="en-US"/>
        </w:rPr>
        <w:t xml:space="preserve"> la Bwana.</w:t>
      </w:r>
    </w:p>
    <w:p w:rsidRPr="007B69FD" w:rsidR="00E956E7" w:rsidP="00E956E7" w:rsidRDefault="00E956E7" w14:paraId="640115BD" w14:textId="77777777">
      <w:pPr>
        <w:ind w:left="720"/>
        <w:rPr>
          <w:sz w:val="20"/>
          <w:szCs w:val="20"/>
        </w:rPr>
      </w:pPr>
      <w:r/>
    </w:p>
    <w:p w:rsidRPr="007B69FD" w:rsidR="00E956E7" w:rsidP="62F4E0FE" w:rsidRDefault="005B4A0C" w14:paraId="18ABD30C" w14:textId="1A74B13A" w14:noSpellErr="1">
      <w:pPr>
        <w:numPr>
          <w:ilvl w:val="0"/>
          <w:numId w:val="46"/>
        </w:numPr>
        <w:rPr>
          <w:sz w:val="20"/>
          <w:szCs w:val="20"/>
          <w:lang w:val="en-US"/>
        </w:rPr>
      </w:pPr>
      <w:r w:rsidRPr="62F4E0FE" w:rsidR="62F4E0FE">
        <w:rPr>
          <w:lang w:val="en-US"/>
        </w:rPr>
        <w:t xml:space="preserve">[10:13]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kuliitia</w:t>
      </w:r>
      <w:r w:rsidRPr="62F4E0FE" w:rsidR="62F4E0FE">
        <w:rPr>
          <w:lang w:val="en-US"/>
        </w:rPr>
        <w:t xml:space="preserve"> </w:t>
      </w:r>
      <w:r w:rsidRPr="62F4E0FE" w:rsidR="62F4E0FE">
        <w:rPr>
          <w:lang w:val="en-US"/>
        </w:rPr>
        <w:t>jina</w:t>
      </w:r>
      <w:r w:rsidRPr="62F4E0FE" w:rsidR="62F4E0FE">
        <w:rPr>
          <w:lang w:val="en-US"/>
        </w:rPr>
        <w:t xml:space="preserve"> la Bwana?</w:t>
      </w:r>
    </w:p>
    <w:p w:rsidRPr="007B69FD" w:rsidR="00E956E7" w:rsidP="48114252" w:rsidRDefault="006A3E37" w14:paraId="12CC2F9B" w14:textId="410CE7AB">
      <w:pPr>
        <w:ind w:left="720"/>
        <w:rPr>
          <w:sz w:val="20"/>
          <w:szCs w:val="20"/>
          <w:lang w:val="en-US"/>
        </w:rPr>
      </w:pPr>
      <w:r>
        <w:t>(Majibu yanaweza kutofautiana.) Hapa, yaonekana inamaanisha kumtambua Yesu kuwa Bwana, au labda kumwomba Bwana msamaha na wokovu.</w:t>
      </w:r>
    </w:p>
    <w:p w:rsidRPr="007B69FD" w:rsidR="00E956E7" w:rsidP="00E956E7" w:rsidRDefault="00E956E7" w14:paraId="3E4B0249" w14:textId="77777777">
      <w:pPr>
        <w:ind w:left="720"/>
        <w:rPr>
          <w:sz w:val="20"/>
          <w:szCs w:val="20"/>
        </w:rPr>
      </w:pPr>
      <w:r/>
    </w:p>
    <w:p w:rsidRPr="007B69FD" w:rsidR="00E956E7" w:rsidP="62F4E0FE" w:rsidRDefault="005B4A0C" w14:paraId="5EA36E1A" w14:textId="09BFB838" w14:noSpellErr="1">
      <w:pPr>
        <w:numPr>
          <w:ilvl w:val="0"/>
          <w:numId w:val="46"/>
        </w:numPr>
        <w:rPr>
          <w:sz w:val="20"/>
          <w:szCs w:val="20"/>
          <w:lang w:val="en-US"/>
        </w:rPr>
      </w:pPr>
      <w:r w:rsidRPr="62F4E0FE" w:rsidR="62F4E0FE">
        <w:rPr>
          <w:lang w:val="en-US"/>
        </w:rPr>
        <w:t xml:space="preserve">[10:14] Katika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14, </w:t>
      </w:r>
      <w:r w:rsidRPr="62F4E0FE" w:rsidR="62F4E0FE">
        <w:rPr>
          <w:lang w:val="en-US"/>
        </w:rPr>
        <w:t>swali</w:t>
      </w:r>
      <w:r w:rsidRPr="62F4E0FE" w:rsidR="62F4E0FE">
        <w:rPr>
          <w:lang w:val="en-US"/>
        </w:rPr>
        <w:t xml:space="preserve"> la kwanza </w:t>
      </w:r>
      <w:r w:rsidRPr="62F4E0FE" w:rsidR="62F4E0FE">
        <w:rPr>
          <w:lang w:val="en-US"/>
        </w:rPr>
        <w:t>lasema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kinachohitaji</w:t>
      </w:r>
      <w:r w:rsidRPr="62F4E0FE" w:rsidR="62F4E0FE">
        <w:rPr>
          <w:lang w:val="en-US"/>
        </w:rPr>
        <w:t xml:space="preserve"> </w:t>
      </w:r>
      <w:r w:rsidRPr="62F4E0FE" w:rsidR="62F4E0FE">
        <w:rPr>
          <w:lang w:val="en-US"/>
        </w:rPr>
        <w:t>kutukia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waweze</w:t>
      </w:r>
      <w:r w:rsidRPr="62F4E0FE" w:rsidR="62F4E0FE">
        <w:rPr>
          <w:lang w:val="en-US"/>
        </w:rPr>
        <w:t xml:space="preserve"> </w:t>
      </w:r>
      <w:r w:rsidRPr="62F4E0FE" w:rsidR="62F4E0FE">
        <w:rPr>
          <w:lang w:val="en-US"/>
        </w:rPr>
        <w:t>kuliitia</w:t>
      </w:r>
      <w:r w:rsidRPr="62F4E0FE" w:rsidR="62F4E0FE">
        <w:rPr>
          <w:lang w:val="en-US"/>
        </w:rPr>
        <w:t xml:space="preserve"> </w:t>
      </w:r>
      <w:r w:rsidRPr="62F4E0FE" w:rsidR="62F4E0FE">
        <w:rPr>
          <w:lang w:val="en-US"/>
        </w:rPr>
        <w:t>jina</w:t>
      </w:r>
      <w:r w:rsidRPr="62F4E0FE" w:rsidR="62F4E0FE">
        <w:rPr>
          <w:lang w:val="en-US"/>
        </w:rPr>
        <w:t xml:space="preserve"> la Bwana?</w:t>
      </w:r>
    </w:p>
    <w:p w:rsidRPr="007B69FD" w:rsidR="00E956E7" w:rsidP="62F4E0FE" w:rsidRDefault="00E956E7" w14:paraId="3EC3D581" w14:textId="77777777" w14:noSpellErr="1">
      <w:pPr>
        <w:ind w:left="720"/>
        <w:rPr>
          <w:sz w:val="20"/>
          <w:szCs w:val="20"/>
          <w:lang w:val="en-US"/>
        </w:rPr>
      </w:pPr>
      <w:r w:rsidRPr="62F4E0FE" w:rsidR="62F4E0FE">
        <w:rPr>
          <w:lang w:val="en-US"/>
        </w:rPr>
        <w:t xml:space="preserve">Kwanza </w:t>
      </w:r>
      <w:r w:rsidRPr="62F4E0FE" w:rsidR="62F4E0FE">
        <w:rPr>
          <w:lang w:val="en-US"/>
        </w:rPr>
        <w:t>wanahitaji</w:t>
      </w:r>
      <w:r w:rsidRPr="62F4E0FE" w:rsidR="62F4E0FE">
        <w:rPr>
          <w:lang w:val="en-US"/>
        </w:rPr>
        <w:t xml:space="preserve"> </w:t>
      </w:r>
      <w:r w:rsidRPr="62F4E0FE" w:rsidR="62F4E0FE">
        <w:rPr>
          <w:lang w:val="en-US"/>
        </w:rPr>
        <w:t>kumwamini</w:t>
      </w:r>
      <w:r w:rsidRPr="62F4E0FE" w:rsidR="62F4E0FE">
        <w:rPr>
          <w:lang w:val="en-US"/>
        </w:rPr>
        <w:t xml:space="preserve"> Bwana.</w:t>
      </w:r>
    </w:p>
    <w:p w:rsidRPr="007B69FD" w:rsidR="00E956E7" w:rsidP="00E956E7" w:rsidRDefault="00E956E7" w14:paraId="79E28B94" w14:textId="77777777">
      <w:pPr>
        <w:ind w:left="720"/>
        <w:rPr>
          <w:sz w:val="20"/>
          <w:szCs w:val="20"/>
        </w:rPr>
      </w:pPr>
      <w:r/>
    </w:p>
    <w:p w:rsidRPr="007B69FD" w:rsidR="00E956E7" w:rsidP="62F4E0FE" w:rsidRDefault="005B4A0C" w14:paraId="0311A52E" w14:textId="1B0AEE06" w14:noSpellErr="1">
      <w:pPr>
        <w:numPr>
          <w:ilvl w:val="0"/>
          <w:numId w:val="46"/>
        </w:numPr>
        <w:rPr>
          <w:sz w:val="20"/>
          <w:szCs w:val="20"/>
          <w:lang w:val="en-US"/>
        </w:rPr>
      </w:pPr>
      <w:r w:rsidRPr="62F4E0FE" w:rsidR="62F4E0FE">
        <w:rPr>
          <w:lang w:val="en-US"/>
        </w:rPr>
        <w:t xml:space="preserve">[10:14] Katika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14, </w:t>
      </w:r>
      <w:r w:rsidRPr="62F4E0FE" w:rsidR="62F4E0FE">
        <w:rPr>
          <w:lang w:val="en-US"/>
        </w:rPr>
        <w:t>swali</w:t>
      </w:r>
      <w:r w:rsidRPr="62F4E0FE" w:rsidR="62F4E0FE">
        <w:rPr>
          <w:lang w:val="en-US"/>
        </w:rPr>
        <w:t xml:space="preserve"> la pili </w:t>
      </w:r>
      <w:r w:rsidRPr="62F4E0FE" w:rsidR="62F4E0FE">
        <w:rPr>
          <w:lang w:val="en-US"/>
        </w:rPr>
        <w:t>linasema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kinachohitaji</w:t>
      </w:r>
      <w:r w:rsidRPr="62F4E0FE" w:rsidR="62F4E0FE">
        <w:rPr>
          <w:lang w:val="en-US"/>
        </w:rPr>
        <w:t xml:space="preserve"> </w:t>
      </w:r>
      <w:r w:rsidRPr="62F4E0FE" w:rsidR="62F4E0FE">
        <w:rPr>
          <w:lang w:val="en-US"/>
        </w:rPr>
        <w:t>kutokea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kuamini</w:t>
      </w:r>
      <w:r w:rsidRPr="62F4E0FE" w:rsidR="62F4E0FE">
        <w:rPr>
          <w:lang w:val="en-US"/>
        </w:rPr>
        <w:t xml:space="preserve"> </w:t>
      </w:r>
      <w:r w:rsidRPr="62F4E0FE" w:rsidR="62F4E0FE">
        <w:rPr>
          <w:lang w:val="en-US"/>
        </w:rPr>
        <w:t>katika</w:t>
      </w:r>
      <w:r w:rsidRPr="62F4E0FE" w:rsidR="62F4E0FE">
        <w:rPr>
          <w:lang w:val="en-US"/>
        </w:rPr>
        <w:t xml:space="preserve"> Bwana?</w:t>
      </w:r>
    </w:p>
    <w:p w:rsidRPr="007B69FD" w:rsidR="00E956E7" w:rsidP="62F4E0FE" w:rsidRDefault="00E956E7" w14:paraId="56FA854A" w14:textId="77777777" w14:noSpellErr="1">
      <w:pPr>
        <w:ind w:left="720"/>
        <w:rPr>
          <w:sz w:val="20"/>
          <w:szCs w:val="20"/>
          <w:lang w:val="en-US"/>
        </w:rPr>
      </w:pPr>
      <w:r w:rsidRPr="62F4E0FE" w:rsidR="62F4E0FE">
        <w:rPr>
          <w:lang w:val="en-US"/>
        </w:rPr>
        <w:t xml:space="preserve">Kwanza </w:t>
      </w:r>
      <w:r w:rsidRPr="62F4E0FE" w:rsidR="62F4E0FE">
        <w:rPr>
          <w:lang w:val="en-US"/>
        </w:rPr>
        <w:t>wanahitaji</w:t>
      </w:r>
      <w:r w:rsidRPr="62F4E0FE" w:rsidR="62F4E0FE">
        <w:rPr>
          <w:lang w:val="en-US"/>
        </w:rPr>
        <w:t xml:space="preserve"> </w:t>
      </w:r>
      <w:r w:rsidRPr="62F4E0FE" w:rsidR="62F4E0FE">
        <w:rPr>
          <w:lang w:val="en-US"/>
        </w:rPr>
        <w:t>kusikia</w:t>
      </w:r>
      <w:r w:rsidRPr="62F4E0FE" w:rsidR="62F4E0FE">
        <w:rPr>
          <w:lang w:val="en-US"/>
        </w:rPr>
        <w:t xml:space="preserve"> </w:t>
      </w:r>
      <w:r w:rsidRPr="62F4E0FE" w:rsidR="62F4E0FE">
        <w:rPr>
          <w:lang w:val="en-US"/>
        </w:rPr>
        <w:t>kuhusu</w:t>
      </w:r>
      <w:r w:rsidRPr="62F4E0FE" w:rsidR="62F4E0FE">
        <w:rPr>
          <w:lang w:val="en-US"/>
        </w:rPr>
        <w:t xml:space="preserve"> Bwana.</w:t>
      </w:r>
    </w:p>
    <w:p w:rsidRPr="007B69FD" w:rsidR="00E956E7" w:rsidP="00E956E7" w:rsidRDefault="00E956E7" w14:paraId="63D84ED6" w14:textId="77777777">
      <w:pPr>
        <w:ind w:left="720"/>
        <w:rPr>
          <w:sz w:val="20"/>
          <w:szCs w:val="20"/>
        </w:rPr>
      </w:pPr>
      <w:r/>
    </w:p>
    <w:p w:rsidRPr="007B69FD" w:rsidR="00E956E7" w:rsidP="62F4E0FE" w:rsidRDefault="005B4A0C" w14:paraId="7C55483F" w14:textId="0D5A2011" w14:noSpellErr="1">
      <w:pPr>
        <w:numPr>
          <w:ilvl w:val="0"/>
          <w:numId w:val="46"/>
        </w:numPr>
        <w:rPr>
          <w:sz w:val="20"/>
          <w:szCs w:val="20"/>
          <w:lang w:val="en-US"/>
        </w:rPr>
      </w:pPr>
      <w:r w:rsidRPr="62F4E0FE" w:rsidR="62F4E0FE">
        <w:rPr>
          <w:lang w:val="en-US"/>
        </w:rPr>
        <w:t xml:space="preserve">[10:14] Katika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14, </w:t>
      </w:r>
      <w:r w:rsidRPr="62F4E0FE" w:rsidR="62F4E0FE">
        <w:rPr>
          <w:lang w:val="en-US"/>
        </w:rPr>
        <w:t>swali</w:t>
      </w:r>
      <w:r w:rsidRPr="62F4E0FE" w:rsidR="62F4E0FE">
        <w:rPr>
          <w:lang w:val="en-US"/>
        </w:rPr>
        <w:t xml:space="preserve"> la tatu </w:t>
      </w:r>
      <w:r w:rsidRPr="62F4E0FE" w:rsidR="62F4E0FE">
        <w:rPr>
          <w:lang w:val="en-US"/>
        </w:rPr>
        <w:t>linasema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kinachohitaji</w:t>
      </w:r>
      <w:r w:rsidRPr="62F4E0FE" w:rsidR="62F4E0FE">
        <w:rPr>
          <w:lang w:val="en-US"/>
        </w:rPr>
        <w:t xml:space="preserve"> </w:t>
      </w:r>
      <w:r w:rsidRPr="62F4E0FE" w:rsidR="62F4E0FE">
        <w:rPr>
          <w:lang w:val="en-US"/>
        </w:rPr>
        <w:t>kutokea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wasikie</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Bwana?</w:t>
      </w:r>
    </w:p>
    <w:p w:rsidRPr="007B69FD" w:rsidR="00E956E7" w:rsidP="62F4E0FE" w:rsidRDefault="00E956E7" w14:paraId="6EC1974A" w14:textId="77777777" w14:noSpellErr="1">
      <w:pPr>
        <w:ind w:left="720"/>
        <w:rPr>
          <w:sz w:val="20"/>
          <w:szCs w:val="20"/>
          <w:lang w:val="en-US"/>
        </w:rPr>
      </w:pPr>
      <w:r w:rsidRPr="62F4E0FE" w:rsidR="62F4E0FE">
        <w:rPr>
          <w:lang w:val="en-US"/>
        </w:rPr>
        <w:t>Mhubiri</w:t>
      </w:r>
      <w:r w:rsidRPr="62F4E0FE" w:rsidR="62F4E0FE">
        <w:rPr>
          <w:lang w:val="en-US"/>
        </w:rPr>
        <w:t xml:space="preserve"> </w:t>
      </w:r>
      <w:r w:rsidRPr="62F4E0FE" w:rsidR="62F4E0FE">
        <w:rPr>
          <w:lang w:val="en-US"/>
        </w:rPr>
        <w:t>anahitaji</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kwao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kuhubiri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Bwana.</w:t>
      </w:r>
    </w:p>
    <w:p w:rsidRPr="007B69FD" w:rsidR="00E956E7" w:rsidP="00E956E7" w:rsidRDefault="00E956E7" w14:paraId="13D5DC36" w14:textId="77777777">
      <w:pPr>
        <w:ind w:left="720"/>
        <w:rPr>
          <w:sz w:val="20"/>
          <w:szCs w:val="20"/>
        </w:rPr>
      </w:pPr>
      <w:r/>
    </w:p>
    <w:p w:rsidRPr="007B69FD" w:rsidR="00E956E7" w:rsidP="0099152C" w:rsidRDefault="005B4A0C" w14:paraId="0E6DAD81" w14:textId="558CF561">
      <w:pPr>
        <w:numPr>
          <w:ilvl w:val="0"/>
          <w:numId w:val="46"/>
        </w:numPr>
        <w:rPr>
          <w:sz w:val="20"/>
          <w:szCs w:val="20"/>
          <w:lang w:val="en-US"/>
        </w:rPr>
      </w:pPr>
      <w:r>
        <w:t>[10:15] Ni nini kinachohitaji kutokea ili wahubiri wawahubiri?</w:t>
      </w:r>
    </w:p>
    <w:p w:rsidRPr="007B69FD" w:rsidR="00E956E7" w:rsidP="62F4E0FE" w:rsidRDefault="00674EE2" w14:paraId="20A5F5F2" w14:textId="05658011" w14:noSpellErr="1">
      <w:pPr>
        <w:ind w:left="720"/>
        <w:rPr>
          <w:sz w:val="20"/>
          <w:szCs w:val="20"/>
          <w:lang w:val="en-US"/>
        </w:rPr>
      </w:pPr>
      <w:r w:rsidRPr="62F4E0FE" w:rsidR="62F4E0FE">
        <w:rPr>
          <w:lang w:val="en-US"/>
        </w:rPr>
        <w:t>Wanahitaji</w:t>
      </w:r>
      <w:r w:rsidRPr="62F4E0FE" w:rsidR="62F4E0FE">
        <w:rPr>
          <w:lang w:val="en-US"/>
        </w:rPr>
        <w:t xml:space="preserve"> </w:t>
      </w:r>
      <w:r w:rsidRPr="62F4E0FE" w:rsidR="62F4E0FE">
        <w:rPr>
          <w:lang w:val="en-US"/>
        </w:rPr>
        <w:t>kutumwa</w:t>
      </w:r>
      <w:r w:rsidRPr="62F4E0FE" w:rsidR="62F4E0FE">
        <w:rPr>
          <w:lang w:val="en-US"/>
        </w:rPr>
        <w:t>.</w:t>
      </w:r>
    </w:p>
    <w:p w:rsidRPr="007B69FD" w:rsidR="00674EE2" w:rsidP="62F4E0FE" w:rsidRDefault="00674EE2" w14:paraId="5FBF7564" w14:textId="77777777" w14:noSpellErr="1">
      <w:pPr>
        <w:pStyle w:val="Continuedline"/>
        <w:rPr>
          <w:lang w:val="en-US"/>
        </w:rPr>
      </w:pPr>
      <w:r w:rsidRPr="62F4E0FE" w:rsidR="62F4E0FE">
        <w:rPr>
          <w:lang w:val="en-US"/>
        </w:rPr>
        <w:t>Warumi</w:t>
      </w:r>
      <w:r w:rsidRPr="62F4E0FE" w:rsidR="62F4E0FE">
        <w:rPr>
          <w:lang w:val="en-US"/>
        </w:rPr>
        <w:t xml:space="preserve"> 10:9-15 </w:t>
      </w:r>
      <w:r w:rsidRPr="62F4E0FE" w:rsidR="62F4E0FE">
        <w:rPr>
          <w:lang w:val="en-US"/>
        </w:rPr>
        <w:t>iliendelea</w:t>
      </w:r>
    </w:p>
    <w:p w:rsidRPr="007B69FD" w:rsidR="00E956E7" w:rsidP="00E956E7" w:rsidRDefault="00E956E7" w14:paraId="19D914B7" w14:textId="77777777">
      <w:pPr>
        <w:ind w:left="720"/>
        <w:rPr>
          <w:sz w:val="20"/>
          <w:szCs w:val="20"/>
        </w:rPr>
      </w:pPr>
      <w:r/>
    </w:p>
    <w:p w:rsidRPr="007B69FD" w:rsidR="00E956E7" w:rsidP="0099152C" w:rsidRDefault="005B4A0C" w14:paraId="37FC751E" w14:textId="0EEB664A">
      <w:pPr>
        <w:numPr>
          <w:ilvl w:val="0"/>
          <w:numId w:val="46"/>
        </w:numPr>
        <w:rPr>
          <w:sz w:val="20"/>
          <w:szCs w:val="20"/>
          <w:lang w:val="en-US"/>
        </w:rPr>
      </w:pPr>
      <w:r>
        <w:t>[10:15] Paulo alinukuu sentensi kutoka Agano la Kale. Sentensi hii ilisema nini?</w:t>
      </w:r>
    </w:p>
    <w:p w:rsidRPr="007B69FD" w:rsidR="00E956E7" w:rsidP="62F4E0FE" w:rsidRDefault="006A3E37" w14:paraId="6B25C20F" w14:textId="275213D9" w14:noSpellErr="1">
      <w:pPr>
        <w:ind w:left="720"/>
        <w:rPr>
          <w:sz w:val="20"/>
          <w:szCs w:val="20"/>
          <w:lang w:val="en-US"/>
        </w:rPr>
      </w:pPr>
      <w:r w:rsidRPr="62F4E0FE" w:rsidR="62F4E0FE">
        <w:rPr>
          <w:lang w:val="en-US"/>
        </w:rPr>
        <w:t>Ilisema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miguu</w:t>
      </w:r>
      <w:r w:rsidRPr="62F4E0FE" w:rsidR="62F4E0FE">
        <w:rPr>
          <w:lang w:val="en-US"/>
        </w:rPr>
        <w:t xml:space="preserve"> </w:t>
      </w:r>
      <w:r w:rsidRPr="62F4E0FE" w:rsidR="62F4E0FE">
        <w:rPr>
          <w:lang w:val="en-US"/>
        </w:rPr>
        <w:t>ya</w:t>
      </w:r>
      <w:r w:rsidRPr="62F4E0FE" w:rsidR="62F4E0FE">
        <w:rPr>
          <w:lang w:val="en-US"/>
        </w:rPr>
        <w:t xml:space="preserve"> wale </w:t>
      </w:r>
      <w:r w:rsidRPr="62F4E0FE" w:rsidR="62F4E0FE">
        <w:rPr>
          <w:lang w:val="en-US"/>
        </w:rPr>
        <w:t>wanaohubiri</w:t>
      </w:r>
      <w:r w:rsidRPr="62F4E0FE" w:rsidR="62F4E0FE">
        <w:rPr>
          <w:lang w:val="en-US"/>
        </w:rPr>
        <w:t xml:space="preserve"> </w:t>
      </w:r>
      <w:r w:rsidRPr="62F4E0FE" w:rsidR="62F4E0FE">
        <w:rPr>
          <w:lang w:val="en-US"/>
        </w:rPr>
        <w:t>habari</w:t>
      </w:r>
      <w:r w:rsidRPr="62F4E0FE" w:rsidR="62F4E0FE">
        <w:rPr>
          <w:lang w:val="en-US"/>
        </w:rPr>
        <w:t xml:space="preserve"> </w:t>
      </w:r>
      <w:r w:rsidRPr="62F4E0FE" w:rsidR="62F4E0FE">
        <w:rPr>
          <w:lang w:val="en-US"/>
        </w:rPr>
        <w:t>njema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mizuri</w:t>
      </w:r>
      <w:r w:rsidRPr="62F4E0FE" w:rsidR="62F4E0FE">
        <w:rPr>
          <w:lang w:val="en-US"/>
        </w:rPr>
        <w:t>.</w:t>
      </w:r>
    </w:p>
    <w:p w:rsidRPr="007B69FD" w:rsidR="00E956E7" w:rsidP="00E956E7" w:rsidRDefault="00E956E7" w14:paraId="409FE3F6" w14:textId="77777777">
      <w:pPr>
        <w:ind w:left="720"/>
        <w:rPr>
          <w:sz w:val="20"/>
          <w:szCs w:val="20"/>
        </w:rPr>
      </w:pPr>
      <w:r/>
    </w:p>
    <w:p w:rsidRPr="007B69FD" w:rsidR="00E956E7" w:rsidP="62F4E0FE" w:rsidRDefault="005B4A0C" w14:paraId="50F91854" w14:textId="77BFECA9" w14:noSpellErr="1">
      <w:pPr>
        <w:numPr>
          <w:ilvl w:val="0"/>
          <w:numId w:val="46"/>
        </w:numPr>
        <w:rPr>
          <w:sz w:val="20"/>
          <w:szCs w:val="20"/>
          <w:lang w:val="en-US"/>
        </w:rPr>
      </w:pPr>
      <w:r w:rsidRPr="62F4E0FE" w:rsidR="62F4E0FE">
        <w:rPr>
          <w:lang w:val="en-US"/>
        </w:rPr>
        <w:t>[10:15] Kwa nini unafikiri mtu anaweza kusema maneno ya Agano la Kale katika mstari wa 15?</w:t>
      </w:r>
    </w:p>
    <w:p w:rsidRPr="007B69FD" w:rsidR="00E956E7" w:rsidP="48114252" w:rsidRDefault="006A3E37" w14:paraId="7F271EAF" w14:textId="1D60D337">
      <w:pPr>
        <w:ind w:left="720"/>
        <w:rPr>
          <w:sz w:val="20"/>
          <w:szCs w:val="20"/>
          <w:lang w:val="en-US"/>
        </w:rPr>
      </w:pPr>
      <w:r>
        <w:t>(Majibu yanaweza kutofautiana.) Labda wangesema hivyo kwa sababu walifurahi sana kwamba mtu fulani alikuja kuwaambia habari njema. Au labda hilo laeleza jinsi Mungu awaonavyo wajumbe wake.</w:t>
      </w:r>
    </w:p>
    <w:p w:rsidRPr="007B69FD" w:rsidR="00E956E7" w:rsidP="62F4E0FE" w:rsidRDefault="00E956E7" w14:paraId="1AD12D6B" w14:textId="77777777" w14:noSpellErr="1">
      <w:pPr>
        <w:spacing w:before="240" w:after="240"/>
        <w:rPr>
          <w:b w:val="1"/>
          <w:bCs w:val="1"/>
          <w:sz w:val="20"/>
          <w:szCs w:val="20"/>
          <w:lang w:val="en-US"/>
        </w:rPr>
      </w:pPr>
      <w:r w:rsidRPr="62F4E0FE" w:rsidR="62F4E0FE">
        <w:rPr>
          <w:lang w:val="en-US"/>
        </w:rPr>
        <w:t>Sehemu ya Maoni:</w:t>
      </w:r>
    </w:p>
    <w:p w:rsidRPr="007B69FD" w:rsidR="00E956E7" w:rsidRDefault="00E956E7" w14:paraId="1274BC08" w14:textId="77777777">
      <w:pPr>
        <w:rPr>
          <w:rFonts w:asciiTheme="majorHAnsi" w:hAnsiTheme="majorHAnsi" w:eastAsiaTheme="majorEastAsia" w:cstheme="majorBidi"/>
          <w:b/>
          <w:color w:val="0F4761" w:themeColor="accent1" w:themeShade="BF"/>
          <w:sz w:val="44"/>
          <w:szCs w:val="44"/>
        </w:rPr>
      </w:pPr>
      <w:r/>
    </w:p>
    <w:p w:rsidRPr="007B69FD" w:rsidR="00555394" w:rsidP="62F4E0FE" w:rsidRDefault="00555394" w14:paraId="4B3678B0" w14:textId="237D2157" w14:noSpellErr="1">
      <w:pPr>
        <w:pStyle w:val="Heading1"/>
        <w:keepNext w:val="0"/>
        <w:keepLines w:val="0"/>
        <w:spacing w:before="0"/>
        <w:rPr>
          <w:b w:val="1"/>
          <w:bCs w:val="1"/>
          <w:lang w:val="en-US"/>
        </w:rPr>
      </w:pPr>
      <w:r w:rsidRPr="62F4E0FE" w:rsidR="62F4E0FE">
        <w:rPr>
          <w:lang w:val="en-US"/>
        </w:rPr>
        <w:t>Wagalatia 1:6-10</w:t>
      </w:r>
    </w:p>
    <w:p w:rsidRPr="00170DC8" w:rsidR="00170DC8" w:rsidP="62F4E0FE" w:rsidRDefault="00170DC8" w14:paraId="6BBCD80E" w14:textId="77777777" w14:noSpellErr="1">
      <w:pPr>
        <w:pStyle w:val="Background"/>
        <w:rPr>
          <w:b w:val="1"/>
          <w:bCs w:val="1"/>
          <w:i w:val="1"/>
          <w:iCs w:val="1"/>
          <w:lang w:val="en-US"/>
        </w:rPr>
      </w:pPr>
      <w:r w:rsidRPr="62F4E0FE" w:rsidR="62F4E0FE">
        <w:rPr>
          <w:lang w:val="en-US"/>
        </w:rPr>
        <w:t>Soma andiko hilo.</w:t>
      </w:r>
    </w:p>
    <w:p w:rsidRPr="007B69FD" w:rsidR="00555394" w:rsidP="005459B7" w:rsidRDefault="00555394" w14:paraId="54C2C21D" w14:textId="77777777" w14:noSpellErr="1">
      <w:pPr>
        <w:pStyle w:val="Part1"/>
      </w:pPr>
      <w:r w:rsidRPr="62F4E0FE" w:rsidR="62F4E0FE">
        <w:rPr>
          <w:lang w:val="en-US"/>
        </w:rPr>
        <w:t>Sehemu ya 1</w:t>
      </w:r>
    </w:p>
    <w:p w:rsidRPr="007B69FD" w:rsidR="00555394" w:rsidP="005459B7" w:rsidRDefault="00555394" w14:paraId="4E9DA58E" w14:textId="155586E0" w14:noSpellErr="1">
      <w:pPr>
        <w:pStyle w:val="Answerortell"/>
      </w:pPr>
      <w:r w:rsidRPr="62F4E0FE" w:rsidR="62F4E0FE">
        <w:rPr>
          <w:lang w:val="en-US"/>
        </w:rPr>
        <w:t>Eleza kwa maneno yako mwenyewe yale ambayo umesoma katika fungu hili.</w:t>
      </w:r>
    </w:p>
    <w:p w:rsidRPr="007B69FD" w:rsidR="00555394" w:rsidP="005459B7" w:rsidRDefault="00555394" w14:paraId="10E51C52" w14:textId="600B5CB2" w14:noSpellErr="1">
      <w:pPr>
        <w:pStyle w:val="Checklist"/>
        <w:rPr/>
      </w:pPr>
      <w:r w:rsidRPr="62F4E0FE" w:rsidR="62F4E0FE">
        <w:rPr>
          <w:lang w:val="en-US"/>
        </w:rPr>
        <w:t>Paulo alishangaa Wagalatia walikuwa wakiamini upesi injili bandia. [1:6-7]</w:t>
      </w:r>
    </w:p>
    <w:p w:rsidRPr="007B69FD" w:rsidR="00555394" w:rsidP="005459B7" w:rsidRDefault="00555394" w14:paraId="407C2033" w14:textId="3DA779A6" w14:noSpellErr="1">
      <w:pPr>
        <w:pStyle w:val="Checklist"/>
        <w:rPr/>
      </w:pPr>
      <w:r w:rsidRPr="62F4E0FE" w:rsidR="62F4E0FE">
        <w:rPr>
          <w:lang w:val="en-US"/>
        </w:rPr>
        <w:t>Maana kuna watu wanaotaka kuipotosha Habari Njema ya Kristo na hivyo kusababisha matatizo. [1:7]</w:t>
      </w:r>
    </w:p>
    <w:p w:rsidRPr="007B69FD" w:rsidR="00555394" w:rsidP="005459B7" w:rsidRDefault="00555394" w14:paraId="74EC1705" w14:textId="70D5A05F" w14:noSpellErr="1">
      <w:pPr>
        <w:pStyle w:val="Checklist"/>
        <w:rPr/>
      </w:pPr>
      <w:r w:rsidRPr="62F4E0FE" w:rsidR="62F4E0FE">
        <w:rPr>
          <w:lang w:val="en-US"/>
        </w:rPr>
        <w:t>Paulo alionya kwamba yeyote ambaye angehubiri injili tofauti na ile ambayo Wagalatia walikuwa wamepokea angelaaniwa. [1:8-9]</w:t>
      </w:r>
    </w:p>
    <w:p w:rsidRPr="007B69FD" w:rsidR="00555394" w:rsidP="005459B7" w:rsidRDefault="00555394" w14:paraId="203C1A7F" w14:textId="286010E9" w14:noSpellErr="1">
      <w:pPr>
        <w:pStyle w:val="Checklist"/>
        <w:rPr/>
      </w:pPr>
      <w:r w:rsidRPr="62F4E0FE" w:rsidR="62F4E0FE">
        <w:rPr>
          <w:lang w:val="en-US"/>
        </w:rPr>
        <w:t>Paulo alisema kwamba alitafuta tu kumpendeza Mungu. [1:10]</w:t>
      </w:r>
    </w:p>
    <w:p w:rsidRPr="007B69FD" w:rsidR="00555394" w:rsidP="005459B7" w:rsidRDefault="00555394" w14:paraId="3CD14165" w14:textId="77777777" w14:noSpellErr="1">
      <w:pPr>
        <w:pStyle w:val="Part2"/>
      </w:pPr>
      <w:r w:rsidRPr="62F4E0FE" w:rsidR="62F4E0FE">
        <w:rPr>
          <w:lang w:val="en-US"/>
        </w:rPr>
        <w:t>Sehemu ya 2</w:t>
      </w:r>
    </w:p>
    <w:p w:rsidRPr="007B69FD" w:rsidR="00555394" w:rsidP="005459B7" w:rsidRDefault="003947E5" w14:paraId="42C68F91" w14:textId="18B6C289" w14:noSpellErr="1">
      <w:pPr>
        <w:pStyle w:val="Answerortell"/>
      </w:pPr>
      <w:r w:rsidRPr="62F4E0FE" w:rsidR="62F4E0FE">
        <w:rPr>
          <w:lang w:val="en-US"/>
        </w:rPr>
        <w:t>Jibu maswali yafuatayo kutoka katika mistari iliyotajwa.</w:t>
      </w:r>
    </w:p>
    <w:p w:rsidRPr="007B69FD" w:rsidR="00555394" w:rsidP="62F4E0FE" w:rsidRDefault="002D4D9C" w14:paraId="567E7947" w14:textId="087573BE" w14:noSpellErr="1">
      <w:pPr>
        <w:numPr>
          <w:ilvl w:val="0"/>
          <w:numId w:val="22"/>
        </w:numPr>
        <w:rPr>
          <w:sz w:val="20"/>
          <w:szCs w:val="20"/>
          <w:lang w:val="en-US"/>
        </w:rPr>
      </w:pPr>
      <w:r w:rsidRPr="62F4E0FE" w:rsidR="62F4E0FE">
        <w:rPr>
          <w:lang w:val="en-US"/>
        </w:rPr>
        <w:t>[1:6] Kwa nini Paulo alishangaa?</w:t>
      </w:r>
    </w:p>
    <w:p w:rsidRPr="007B69FD" w:rsidR="00555394" w:rsidP="62F4E0FE" w:rsidRDefault="00555394" w14:paraId="4CFF7D32" w14:textId="77777777" w14:noSpellErr="1">
      <w:pPr>
        <w:ind w:left="720"/>
        <w:rPr>
          <w:sz w:val="20"/>
          <w:szCs w:val="20"/>
          <w:lang w:val="en-US"/>
        </w:rPr>
      </w:pPr>
      <w:r w:rsidRPr="62F4E0FE" w:rsidR="62F4E0FE">
        <w:rPr>
          <w:lang w:val="en-US"/>
        </w:rPr>
        <w:t>Paulo alishangaa kwa sababu Wagalatia walianza kuamini injili tofauti upesi.</w:t>
      </w:r>
    </w:p>
    <w:p w:rsidRPr="007B69FD" w:rsidR="00555394" w:rsidP="00555394" w:rsidRDefault="00555394" w14:paraId="0072D04B" w14:textId="77777777">
      <w:pPr>
        <w:ind w:left="720"/>
        <w:rPr>
          <w:sz w:val="20"/>
          <w:szCs w:val="20"/>
        </w:rPr>
      </w:pPr>
      <w:r/>
    </w:p>
    <w:p w:rsidRPr="007B69FD" w:rsidR="00555394" w:rsidP="62F4E0FE" w:rsidRDefault="00555394" w14:paraId="4FAD7AA7" w14:textId="5A68CD61" w14:noSpellErr="1">
      <w:pPr>
        <w:numPr>
          <w:ilvl w:val="0"/>
          <w:numId w:val="22"/>
        </w:numPr>
        <w:rPr>
          <w:sz w:val="20"/>
          <w:szCs w:val="20"/>
          <w:lang w:val="en-US"/>
        </w:rPr>
      </w:pPr>
      <w:r w:rsidRPr="62F4E0FE" w:rsidR="62F4E0FE">
        <w:rPr>
          <w:lang w:val="en-US"/>
        </w:rPr>
        <w:t>[1:7] Kuna injili ngapi za kweli?</w:t>
      </w:r>
    </w:p>
    <w:p w:rsidRPr="007B69FD" w:rsidR="00555394" w:rsidP="62F4E0FE" w:rsidRDefault="00555394" w14:paraId="4D47355B" w14:textId="77777777" w14:noSpellErr="1">
      <w:pPr>
        <w:ind w:left="720"/>
        <w:rPr>
          <w:sz w:val="20"/>
          <w:szCs w:val="20"/>
          <w:lang w:val="en-US"/>
        </w:rPr>
      </w:pPr>
      <w:r w:rsidRPr="62F4E0FE" w:rsidR="62F4E0FE">
        <w:rPr>
          <w:lang w:val="en-US"/>
        </w:rPr>
        <w:t>Kuna injili moja tu ya kweli, injili ya Kristo.</w:t>
      </w:r>
    </w:p>
    <w:p w:rsidRPr="007B69FD" w:rsidR="00555394" w:rsidP="00555394" w:rsidRDefault="00555394" w14:paraId="3FD6BD73" w14:textId="77777777">
      <w:pPr>
        <w:ind w:left="720"/>
        <w:rPr>
          <w:sz w:val="20"/>
          <w:szCs w:val="20"/>
        </w:rPr>
      </w:pPr>
      <w:r/>
    </w:p>
    <w:p w:rsidRPr="007B69FD" w:rsidR="00555394" w:rsidP="62F4E0FE" w:rsidRDefault="002D4D9C" w14:paraId="2C2EB301" w14:textId="3F16EC04" w14:noSpellErr="1">
      <w:pPr>
        <w:numPr>
          <w:ilvl w:val="0"/>
          <w:numId w:val="22"/>
        </w:numPr>
        <w:rPr>
          <w:sz w:val="20"/>
          <w:szCs w:val="20"/>
          <w:lang w:val="en-US"/>
        </w:rPr>
      </w:pPr>
      <w:r w:rsidRPr="62F4E0FE" w:rsidR="62F4E0FE">
        <w:rPr>
          <w:lang w:val="en-US"/>
        </w:rPr>
        <w:t>[1:8] Paulo alisema nini kingetokea kwa yeyote anayetangaza injili tofauti na injili ya Kristo?</w:t>
      </w:r>
    </w:p>
    <w:p w:rsidRPr="007B69FD" w:rsidR="00555394" w:rsidP="62F4E0FE" w:rsidRDefault="00555394" w14:paraId="1695F91E" w14:textId="77777777" w14:noSpellErr="1">
      <w:pPr>
        <w:ind w:left="720"/>
        <w:rPr>
          <w:sz w:val="20"/>
          <w:szCs w:val="20"/>
          <w:lang w:val="en-US"/>
        </w:rPr>
      </w:pPr>
      <w:r w:rsidRPr="62F4E0FE" w:rsidR="62F4E0FE">
        <w:rPr>
          <w:lang w:val="en-US"/>
        </w:rPr>
        <w:t>Wangelaaniwa.</w:t>
      </w:r>
    </w:p>
    <w:p w:rsidRPr="007B69FD" w:rsidR="00555394" w:rsidP="00555394" w:rsidRDefault="00555394" w14:paraId="1282BFE1" w14:textId="77777777">
      <w:pPr>
        <w:ind w:left="720"/>
        <w:rPr>
          <w:sz w:val="20"/>
          <w:szCs w:val="20"/>
        </w:rPr>
      </w:pPr>
      <w:r/>
    </w:p>
    <w:p w:rsidRPr="007B69FD" w:rsidR="00555394" w:rsidP="62F4E0FE" w:rsidRDefault="002D4D9C" w14:paraId="3D07D542" w14:textId="4CA8500D" w14:noSpellErr="1">
      <w:pPr>
        <w:numPr>
          <w:ilvl w:val="0"/>
          <w:numId w:val="22"/>
        </w:numPr>
        <w:rPr>
          <w:sz w:val="20"/>
          <w:szCs w:val="20"/>
          <w:lang w:val="en-US"/>
        </w:rPr>
      </w:pPr>
      <w:r w:rsidRPr="62F4E0FE" w:rsidR="62F4E0FE">
        <w:rPr>
          <w:lang w:val="en-US"/>
        </w:rPr>
        <w:t>[1:9] Unafikiri kwa nini Paulo alirudia laana juu ya wale waliohubiri Gospeli tofauti?</w:t>
      </w:r>
    </w:p>
    <w:p w:rsidRPr="007B69FD" w:rsidR="00555394" w:rsidP="48114252" w:rsidRDefault="006A3E37" w14:paraId="708D197E" w14:textId="6FBA808A">
      <w:pPr>
        <w:ind w:left="720"/>
        <w:rPr>
          <w:sz w:val="20"/>
          <w:szCs w:val="20"/>
          <w:lang w:val="en-US"/>
        </w:rPr>
      </w:pPr>
      <w:r>
        <w:t>(Majibu yanaweza kutofautiana.) Labda Paulo alitaka kuhakikisha kwamba Wagalatia walifikiria hilo kwa uangalifu kuwa onyo ambalo lilihitaji kuchukuliwa kwa uzito.</w:t>
      </w:r>
    </w:p>
    <w:p w:rsidRPr="007B69FD" w:rsidR="00555394" w:rsidP="00555394" w:rsidRDefault="00555394" w14:paraId="7017F2C7" w14:textId="77777777">
      <w:pPr>
        <w:ind w:left="720"/>
        <w:rPr>
          <w:sz w:val="20"/>
          <w:szCs w:val="20"/>
        </w:rPr>
      </w:pPr>
      <w:r/>
    </w:p>
    <w:p w:rsidRPr="007B69FD" w:rsidR="00555394" w:rsidP="62F4E0FE" w:rsidRDefault="002D4D9C" w14:paraId="61C9ADCF" w14:textId="7013EAA5" w14:noSpellErr="1">
      <w:pPr>
        <w:numPr>
          <w:ilvl w:val="0"/>
          <w:numId w:val="22"/>
        </w:numPr>
        <w:rPr>
          <w:sz w:val="20"/>
          <w:szCs w:val="20"/>
          <w:lang w:val="en-US"/>
        </w:rPr>
      </w:pPr>
      <w:r w:rsidRPr="62F4E0FE" w:rsidR="62F4E0FE">
        <w:rPr>
          <w:lang w:val="en-US"/>
        </w:rPr>
        <w:t>[1:10] Watumishi wa Mungu wapaswa kutafuta kibali cha nani?</w:t>
      </w:r>
    </w:p>
    <w:p w:rsidRPr="007B69FD" w:rsidR="00555394" w:rsidP="62F4E0FE" w:rsidRDefault="00555394" w14:paraId="111DBF3C" w14:textId="77777777" w14:noSpellErr="1">
      <w:pPr>
        <w:ind w:left="720"/>
        <w:rPr>
          <w:sz w:val="20"/>
          <w:szCs w:val="20"/>
          <w:lang w:val="en-US"/>
        </w:rPr>
      </w:pPr>
      <w:r w:rsidRPr="62F4E0FE" w:rsidR="62F4E0FE">
        <w:rPr>
          <w:lang w:val="en-US"/>
        </w:rPr>
        <w:t>Watumishi wa Kristo wanapaswa kutafuta kibali cha Mungu.</w:t>
      </w:r>
    </w:p>
    <w:p w:rsidRPr="007B69FD" w:rsidR="00555394" w:rsidP="62F4E0FE" w:rsidRDefault="00555394" w14:paraId="3D3E1CE4" w14:textId="77777777" w14:noSpellErr="1">
      <w:pPr>
        <w:spacing w:before="240" w:after="240"/>
        <w:rPr>
          <w:b w:val="1"/>
          <w:bCs w:val="1"/>
          <w:sz w:val="20"/>
          <w:szCs w:val="20"/>
          <w:lang w:val="en-US"/>
        </w:rPr>
      </w:pPr>
      <w:r w:rsidRPr="62F4E0FE" w:rsidR="62F4E0FE">
        <w:rPr>
          <w:lang w:val="en-US"/>
        </w:rPr>
        <w:t>Sehemu ya Maoni:</w:t>
      </w:r>
    </w:p>
    <w:p w:rsidRPr="007B69FD" w:rsidR="00555394" w:rsidRDefault="00555394" w14:paraId="73EC4C42" w14:textId="78AA862E">
      <w:pPr>
        <w:rPr>
          <w:b/>
          <w:sz w:val="20"/>
          <w:szCs w:val="20"/>
        </w:rPr>
      </w:pPr>
      <w:r/>
    </w:p>
    <w:p w:rsidRPr="007B69FD" w:rsidR="00555394" w:rsidP="62F4E0FE" w:rsidRDefault="00555394" w14:paraId="011EAEC1" w14:textId="789727D8" w14:noSpellErr="1">
      <w:pPr>
        <w:pStyle w:val="Heading1"/>
        <w:keepNext w:val="0"/>
        <w:keepLines w:val="0"/>
        <w:spacing w:before="480"/>
        <w:rPr>
          <w:b w:val="1"/>
          <w:bCs w:val="1"/>
          <w:lang w:val="en-US"/>
        </w:rPr>
      </w:pPr>
      <w:r w:rsidRPr="62F4E0FE" w:rsidR="62F4E0FE">
        <w:rPr>
          <w:lang w:val="en-US"/>
        </w:rPr>
        <w:t>Wagalatia</w:t>
      </w:r>
      <w:r w:rsidRPr="62F4E0FE" w:rsidR="62F4E0FE">
        <w:rPr>
          <w:lang w:val="en-US"/>
        </w:rPr>
        <w:t xml:space="preserve"> 2:6-10</w:t>
      </w:r>
    </w:p>
    <w:p w:rsidRPr="00170DC8" w:rsidR="00170DC8" w:rsidP="62F4E0FE" w:rsidRDefault="00170DC8" w14:paraId="46B993B0"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555394" w:rsidP="005459B7" w:rsidRDefault="00555394" w14:paraId="079B6D54"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555394" w:rsidP="005459B7" w:rsidRDefault="00555394" w14:paraId="70BDF263" w14:textId="36367901"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555394" w:rsidP="005459B7" w:rsidRDefault="00555394" w14:paraId="4208BCDF" w14:textId="50247BBF" w14:noSpellErr="1">
      <w:pPr>
        <w:pStyle w:val="Checklist"/>
        <w:rPr/>
      </w:pPr>
      <w:r w:rsidRPr="62F4E0FE" w:rsidR="62F4E0FE">
        <w:rPr>
          <w:lang w:val="en-US"/>
        </w:rPr>
        <w:t xml:space="preserve">Wale </w:t>
      </w:r>
      <w:r w:rsidRPr="62F4E0FE" w:rsidR="62F4E0FE">
        <w:rPr>
          <w:lang w:val="en-US"/>
        </w:rPr>
        <w:t>walioonekana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maana</w:t>
      </w:r>
      <w:r w:rsidRPr="62F4E0FE" w:rsidR="62F4E0FE">
        <w:rPr>
          <w:lang w:val="en-US"/>
        </w:rPr>
        <w:t xml:space="preserve"> </w:t>
      </w:r>
      <w:r w:rsidRPr="62F4E0FE" w:rsidR="62F4E0FE">
        <w:rPr>
          <w:lang w:val="en-US"/>
        </w:rPr>
        <w:t>hawakumshurutisha</w:t>
      </w:r>
      <w:r w:rsidRPr="62F4E0FE" w:rsidR="62F4E0FE">
        <w:rPr>
          <w:lang w:val="en-US"/>
        </w:rPr>
        <w:t xml:space="preserve"> Paulo </w:t>
      </w:r>
      <w:r w:rsidRPr="62F4E0FE" w:rsidR="62F4E0FE">
        <w:rPr>
          <w:lang w:val="en-US"/>
        </w:rPr>
        <w:t>kuwahubiria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mataifa</w:t>
      </w:r>
      <w:r w:rsidRPr="62F4E0FE" w:rsidR="62F4E0FE">
        <w:rPr>
          <w:lang w:val="en-US"/>
        </w:rPr>
        <w:t>. [2:6-8]</w:t>
      </w:r>
    </w:p>
    <w:p w:rsidRPr="007B69FD" w:rsidR="00555394" w:rsidP="005459B7" w:rsidRDefault="00555394" w14:paraId="6442890E" w14:textId="01895DB7" w14:noSpellErr="1">
      <w:pPr>
        <w:pStyle w:val="Checklist"/>
        <w:rPr/>
      </w:pPr>
      <w:r w:rsidRPr="62F4E0FE" w:rsidR="62F4E0FE">
        <w:rPr>
          <w:lang w:val="en-US"/>
        </w:rPr>
        <w:t>Yakobo</w:t>
      </w:r>
      <w:r w:rsidRPr="62F4E0FE" w:rsidR="62F4E0FE">
        <w:rPr>
          <w:lang w:val="en-US"/>
        </w:rPr>
        <w:t xml:space="preserve">, </w:t>
      </w:r>
      <w:r w:rsidRPr="62F4E0FE" w:rsidR="62F4E0FE">
        <w:rPr>
          <w:lang w:val="en-US"/>
        </w:rPr>
        <w:t>Kefa</w:t>
      </w:r>
      <w:r w:rsidRPr="62F4E0FE" w:rsidR="62F4E0FE">
        <w:rPr>
          <w:lang w:val="en-US"/>
        </w:rPr>
        <w:t xml:space="preserve">, </w:t>
      </w:r>
      <w:r w:rsidRPr="62F4E0FE" w:rsidR="62F4E0FE">
        <w:rPr>
          <w:lang w:val="en-US"/>
        </w:rPr>
        <w:t>na</w:t>
      </w:r>
      <w:r w:rsidRPr="62F4E0FE" w:rsidR="62F4E0FE">
        <w:rPr>
          <w:lang w:val="en-US"/>
        </w:rPr>
        <w:t xml:space="preserve"> Yohana </w:t>
      </w:r>
      <w:r w:rsidRPr="62F4E0FE" w:rsidR="62F4E0FE">
        <w:rPr>
          <w:lang w:val="en-US"/>
        </w:rPr>
        <w:t>walienda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waliotahiriwa</w:t>
      </w:r>
      <w:r w:rsidRPr="62F4E0FE" w:rsidR="62F4E0FE">
        <w:rPr>
          <w:lang w:val="en-US"/>
        </w:rPr>
        <w:t xml:space="preserve">; </w:t>
      </w:r>
      <w:r w:rsidRPr="62F4E0FE" w:rsidR="62F4E0FE">
        <w:rPr>
          <w:lang w:val="en-US"/>
        </w:rPr>
        <w:t>waliwatia</w:t>
      </w:r>
      <w:r w:rsidRPr="62F4E0FE" w:rsidR="62F4E0FE">
        <w:rPr>
          <w:lang w:val="en-US"/>
        </w:rPr>
        <w:t xml:space="preserve"> </w:t>
      </w:r>
      <w:r w:rsidRPr="62F4E0FE" w:rsidR="62F4E0FE">
        <w:rPr>
          <w:lang w:val="en-US"/>
        </w:rPr>
        <w:t>moyo</w:t>
      </w:r>
      <w:r w:rsidRPr="62F4E0FE" w:rsidR="62F4E0FE">
        <w:rPr>
          <w:lang w:val="en-US"/>
        </w:rPr>
        <w:t xml:space="preserve"> Paulo </w:t>
      </w:r>
      <w:r w:rsidRPr="62F4E0FE" w:rsidR="62F4E0FE">
        <w:rPr>
          <w:lang w:val="en-US"/>
        </w:rPr>
        <w:t>na</w:t>
      </w:r>
      <w:r w:rsidRPr="62F4E0FE" w:rsidR="62F4E0FE">
        <w:rPr>
          <w:lang w:val="en-US"/>
        </w:rPr>
        <w:t xml:space="preserve"> Barnaba </w:t>
      </w:r>
      <w:r w:rsidRPr="62F4E0FE" w:rsidR="62F4E0FE">
        <w:rPr>
          <w:lang w:val="en-US"/>
        </w:rPr>
        <w:t>waende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wasio</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kuwakumbuka</w:t>
      </w:r>
      <w:r w:rsidRPr="62F4E0FE" w:rsidR="62F4E0FE">
        <w:rPr>
          <w:lang w:val="en-US"/>
        </w:rPr>
        <w:t xml:space="preserve"> </w:t>
      </w:r>
      <w:r w:rsidRPr="62F4E0FE" w:rsidR="62F4E0FE">
        <w:rPr>
          <w:lang w:val="en-US"/>
        </w:rPr>
        <w:t>maskini</w:t>
      </w:r>
      <w:r w:rsidRPr="62F4E0FE" w:rsidR="62F4E0FE">
        <w:rPr>
          <w:lang w:val="en-US"/>
        </w:rPr>
        <w:t>. [2:9-10]</w:t>
      </w:r>
    </w:p>
    <w:p w:rsidRPr="007B69FD" w:rsidR="00555394" w:rsidP="005459B7" w:rsidRDefault="00555394" w14:paraId="6790DA51"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555394" w:rsidP="005459B7" w:rsidRDefault="003947E5" w14:paraId="3B143569" w14:textId="76E26C38"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555394" w:rsidP="62F4E0FE" w:rsidRDefault="002D4D9C" w14:paraId="1151CAC6" w14:textId="0DDCE2BE" w14:noSpellErr="1">
      <w:pPr>
        <w:numPr>
          <w:ilvl w:val="0"/>
          <w:numId w:val="23"/>
        </w:numPr>
        <w:rPr>
          <w:sz w:val="20"/>
          <w:szCs w:val="20"/>
          <w:lang w:val="en-US"/>
        </w:rPr>
      </w:pPr>
      <w:r w:rsidRPr="62F4E0FE" w:rsidR="62F4E0FE">
        <w:rPr>
          <w:lang w:val="en-US"/>
        </w:rPr>
        <w:t xml:space="preserve">[2:6] </w:t>
      </w:r>
      <w:r w:rsidRPr="62F4E0FE" w:rsidR="62F4E0FE">
        <w:rPr>
          <w:lang w:val="en-US"/>
        </w:rPr>
        <w:t>Viongozi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kanisa</w:t>
      </w:r>
      <w:r w:rsidRPr="62F4E0FE" w:rsidR="62F4E0FE">
        <w:rPr>
          <w:lang w:val="en-US"/>
        </w:rPr>
        <w:t xml:space="preserve"> la </w:t>
      </w:r>
      <w:r w:rsidRPr="62F4E0FE" w:rsidR="62F4E0FE">
        <w:rPr>
          <w:lang w:val="en-US"/>
        </w:rPr>
        <w:t>Yerusalemu</w:t>
      </w:r>
      <w:r w:rsidRPr="62F4E0FE" w:rsidR="62F4E0FE">
        <w:rPr>
          <w:lang w:val="en-US"/>
        </w:rPr>
        <w:t xml:space="preserve"> </w:t>
      </w:r>
      <w:r w:rsidRPr="62F4E0FE" w:rsidR="62F4E0FE">
        <w:rPr>
          <w:lang w:val="en-US"/>
        </w:rPr>
        <w:t>waliongeza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ujumbe</w:t>
      </w:r>
      <w:r w:rsidRPr="62F4E0FE" w:rsidR="62F4E0FE">
        <w:rPr>
          <w:lang w:val="en-US"/>
        </w:rPr>
        <w:t xml:space="preserve"> </w:t>
      </w:r>
      <w:r w:rsidRPr="62F4E0FE" w:rsidR="62F4E0FE">
        <w:rPr>
          <w:lang w:val="en-US"/>
        </w:rPr>
        <w:t>wa</w:t>
      </w:r>
      <w:r w:rsidRPr="62F4E0FE" w:rsidR="62F4E0FE">
        <w:rPr>
          <w:lang w:val="en-US"/>
        </w:rPr>
        <w:t xml:space="preserve"> Paulo?</w:t>
      </w:r>
    </w:p>
    <w:p w:rsidRPr="007B69FD" w:rsidR="00555394" w:rsidP="62F4E0FE" w:rsidRDefault="00555394" w14:paraId="09DCC84D" w14:textId="77777777" w14:noSpellErr="1">
      <w:pPr>
        <w:ind w:left="720"/>
        <w:rPr>
          <w:sz w:val="20"/>
          <w:szCs w:val="20"/>
          <w:lang w:val="en-US"/>
        </w:rPr>
      </w:pPr>
      <w:r w:rsidRPr="62F4E0FE" w:rsidR="62F4E0FE">
        <w:rPr>
          <w:lang w:val="en-US"/>
        </w:rPr>
        <w:t>Hawakusaidia</w:t>
      </w:r>
      <w:r w:rsidRPr="62F4E0FE" w:rsidR="62F4E0FE">
        <w:rPr>
          <w:lang w:val="en-US"/>
        </w:rPr>
        <w:t xml:space="preserve"> </w:t>
      </w:r>
      <w:r w:rsidRPr="62F4E0FE" w:rsidR="62F4E0FE">
        <w:rPr>
          <w:lang w:val="en-US"/>
        </w:rPr>
        <w:t>hata</w:t>
      </w:r>
      <w:r w:rsidRPr="62F4E0FE" w:rsidR="62F4E0FE">
        <w:rPr>
          <w:lang w:val="en-US"/>
        </w:rPr>
        <w:t xml:space="preserve"> </w:t>
      </w:r>
      <w:r w:rsidRPr="62F4E0FE" w:rsidR="62F4E0FE">
        <w:rPr>
          <w:lang w:val="en-US"/>
        </w:rPr>
        <w:t>kidogo</w:t>
      </w:r>
      <w:r w:rsidRPr="62F4E0FE" w:rsidR="62F4E0FE">
        <w:rPr>
          <w:lang w:val="en-US"/>
        </w:rPr>
        <w:t xml:space="preserve"> </w:t>
      </w:r>
      <w:r w:rsidRPr="62F4E0FE" w:rsidR="62F4E0FE">
        <w:rPr>
          <w:lang w:val="en-US"/>
        </w:rPr>
        <w:t>ujumbe</w:t>
      </w:r>
      <w:r w:rsidRPr="62F4E0FE" w:rsidR="62F4E0FE">
        <w:rPr>
          <w:lang w:val="en-US"/>
        </w:rPr>
        <w:t xml:space="preserve"> </w:t>
      </w:r>
      <w:r w:rsidRPr="62F4E0FE" w:rsidR="62F4E0FE">
        <w:rPr>
          <w:lang w:val="en-US"/>
        </w:rPr>
        <w:t>wa</w:t>
      </w:r>
      <w:r w:rsidRPr="62F4E0FE" w:rsidR="62F4E0FE">
        <w:rPr>
          <w:lang w:val="en-US"/>
        </w:rPr>
        <w:t xml:space="preserve"> Paulo.</w:t>
      </w:r>
    </w:p>
    <w:p w:rsidRPr="007B69FD" w:rsidR="00555394" w:rsidP="00555394" w:rsidRDefault="00555394" w14:paraId="75FCF88D" w14:textId="77777777">
      <w:pPr>
        <w:ind w:left="720"/>
        <w:rPr>
          <w:sz w:val="20"/>
          <w:szCs w:val="20"/>
        </w:rPr>
      </w:pPr>
      <w:r/>
    </w:p>
    <w:p w:rsidRPr="007B69FD" w:rsidR="00555394" w:rsidP="62F4E0FE" w:rsidRDefault="002D4D9C" w14:paraId="04D83D7A" w14:textId="6DF33B69" w14:noSpellErr="1">
      <w:pPr>
        <w:numPr>
          <w:ilvl w:val="0"/>
          <w:numId w:val="23"/>
        </w:numPr>
        <w:rPr>
          <w:sz w:val="20"/>
          <w:szCs w:val="20"/>
          <w:lang w:val="en-US"/>
        </w:rPr>
      </w:pPr>
      <w:r w:rsidRPr="62F4E0FE" w:rsidR="62F4E0FE">
        <w:rPr>
          <w:lang w:val="en-US"/>
        </w:rPr>
        <w:t xml:space="preserve">[2:7-8, NW] Paulo </w:t>
      </w:r>
      <w:r w:rsidRPr="62F4E0FE" w:rsidR="62F4E0FE">
        <w:rPr>
          <w:lang w:val="en-US"/>
        </w:rPr>
        <w:t>alitumwa</w:t>
      </w:r>
      <w:r w:rsidRPr="62F4E0FE" w:rsidR="62F4E0FE">
        <w:rPr>
          <w:lang w:val="en-US"/>
        </w:rPr>
        <w:t xml:space="preserve"> </w:t>
      </w:r>
      <w:r w:rsidRPr="62F4E0FE" w:rsidR="62F4E0FE">
        <w:rPr>
          <w:lang w:val="en-US"/>
        </w:rPr>
        <w:t>hasa</w:t>
      </w:r>
      <w:r w:rsidRPr="62F4E0FE" w:rsidR="62F4E0FE">
        <w:rPr>
          <w:lang w:val="en-US"/>
        </w:rPr>
        <w:t xml:space="preserve"> </w:t>
      </w:r>
      <w:r w:rsidRPr="62F4E0FE" w:rsidR="62F4E0FE">
        <w:rPr>
          <w:lang w:val="en-US"/>
        </w:rPr>
        <w:t>kuwahubiria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injili</w:t>
      </w:r>
      <w:r w:rsidRPr="62F4E0FE" w:rsidR="62F4E0FE">
        <w:rPr>
          <w:lang w:val="en-US"/>
        </w:rPr>
        <w:t>?</w:t>
      </w:r>
    </w:p>
    <w:p w:rsidRPr="007B69FD" w:rsidR="00555394" w:rsidP="62F4E0FE" w:rsidRDefault="00555394" w14:paraId="76BB155C" w14:textId="77777777" w14:noSpellErr="1">
      <w:pPr>
        <w:ind w:left="720"/>
        <w:rPr>
          <w:sz w:val="20"/>
          <w:szCs w:val="20"/>
          <w:lang w:val="en-US"/>
        </w:rPr>
      </w:pPr>
      <w:r w:rsidRPr="62F4E0FE" w:rsidR="62F4E0FE">
        <w:rPr>
          <w:lang w:val="en-US"/>
        </w:rPr>
        <w:t xml:space="preserve">Paulo </w:t>
      </w:r>
      <w:r w:rsidRPr="62F4E0FE" w:rsidR="62F4E0FE">
        <w:rPr>
          <w:lang w:val="en-US"/>
        </w:rPr>
        <w:t>alitumwa</w:t>
      </w:r>
      <w:r w:rsidRPr="62F4E0FE" w:rsidR="62F4E0FE">
        <w:rPr>
          <w:lang w:val="en-US"/>
        </w:rPr>
        <w:t xml:space="preserve"> </w:t>
      </w:r>
      <w:r w:rsidRPr="62F4E0FE" w:rsidR="62F4E0FE">
        <w:rPr>
          <w:lang w:val="en-US"/>
        </w:rPr>
        <w:t>hasa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wasiotahiriwa</w:t>
      </w:r>
      <w:r w:rsidRPr="62F4E0FE" w:rsidR="62F4E0FE">
        <w:rPr>
          <w:lang w:val="en-US"/>
        </w:rPr>
        <w:t xml:space="preserve">, </w:t>
      </w:r>
      <w:r w:rsidRPr="62F4E0FE" w:rsidR="62F4E0FE">
        <w:rPr>
          <w:lang w:val="en-US"/>
        </w:rPr>
        <w:t>walioitwa</w:t>
      </w:r>
      <w:r w:rsidRPr="62F4E0FE" w:rsidR="62F4E0FE">
        <w:rPr>
          <w:lang w:val="en-US"/>
        </w:rPr>
        <w:t xml:space="preserve"> </w:t>
      </w:r>
      <w:r w:rsidRPr="62F4E0FE" w:rsidR="62F4E0FE">
        <w:rPr>
          <w:lang w:val="en-US"/>
        </w:rPr>
        <w:t>Wasio</w:t>
      </w:r>
      <w:r w:rsidRPr="62F4E0FE" w:rsidR="62F4E0FE">
        <w:rPr>
          <w:lang w:val="en-US"/>
        </w:rPr>
        <w:t xml:space="preserve"> </w:t>
      </w:r>
      <w:r w:rsidRPr="62F4E0FE" w:rsidR="62F4E0FE">
        <w:rPr>
          <w:lang w:val="en-US"/>
        </w:rPr>
        <w:t>Wayahudi</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kutangaza</w:t>
      </w:r>
      <w:r w:rsidRPr="62F4E0FE" w:rsidR="62F4E0FE">
        <w:rPr>
          <w:lang w:val="en-US"/>
        </w:rPr>
        <w:t xml:space="preserve"> </w:t>
      </w:r>
      <w:r w:rsidRPr="62F4E0FE" w:rsidR="62F4E0FE">
        <w:rPr>
          <w:lang w:val="en-US"/>
        </w:rPr>
        <w:t>habari</w:t>
      </w:r>
      <w:r w:rsidRPr="62F4E0FE" w:rsidR="62F4E0FE">
        <w:rPr>
          <w:lang w:val="en-US"/>
        </w:rPr>
        <w:t xml:space="preserve"> </w:t>
      </w:r>
      <w:r w:rsidRPr="62F4E0FE" w:rsidR="62F4E0FE">
        <w:rPr>
          <w:lang w:val="en-US"/>
        </w:rPr>
        <w:t>njema</w:t>
      </w:r>
      <w:r w:rsidRPr="62F4E0FE" w:rsidR="62F4E0FE">
        <w:rPr>
          <w:lang w:val="en-US"/>
        </w:rPr>
        <w:t>.</w:t>
      </w:r>
    </w:p>
    <w:p w:rsidRPr="007B69FD" w:rsidR="00555394" w:rsidP="00555394" w:rsidRDefault="00555394" w14:paraId="022F526D" w14:textId="77777777">
      <w:pPr>
        <w:ind w:left="720"/>
        <w:rPr>
          <w:sz w:val="20"/>
          <w:szCs w:val="20"/>
        </w:rPr>
      </w:pPr>
      <w:r/>
    </w:p>
    <w:p w:rsidRPr="007B69FD" w:rsidR="00555394" w:rsidP="62F4E0FE" w:rsidRDefault="002D4D9C" w14:paraId="6C79D791" w14:textId="273B0CD1" w14:noSpellErr="1">
      <w:pPr>
        <w:numPr>
          <w:ilvl w:val="0"/>
          <w:numId w:val="23"/>
        </w:numPr>
        <w:rPr>
          <w:sz w:val="20"/>
          <w:szCs w:val="20"/>
          <w:lang w:val="en-US"/>
        </w:rPr>
      </w:pPr>
      <w:r w:rsidRPr="62F4E0FE" w:rsidR="62F4E0FE">
        <w:rPr>
          <w:lang w:val="en-US"/>
        </w:rPr>
        <w:t xml:space="preserve">[2:9] </w:t>
      </w:r>
      <w:r w:rsidRPr="62F4E0FE" w:rsidR="62F4E0FE">
        <w:rPr>
          <w:lang w:val="en-US"/>
        </w:rPr>
        <w:t>Viongozi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Yerusalemu</w:t>
      </w:r>
      <w:r w:rsidRPr="62F4E0FE" w:rsidR="62F4E0FE">
        <w:rPr>
          <w:lang w:val="en-US"/>
        </w:rPr>
        <w:t xml:space="preserve"> </w:t>
      </w:r>
      <w:r w:rsidRPr="62F4E0FE" w:rsidR="62F4E0FE">
        <w:rPr>
          <w:lang w:val="en-US"/>
        </w:rPr>
        <w:t>walionyeshaje</w:t>
      </w:r>
      <w:r w:rsidRPr="62F4E0FE" w:rsidR="62F4E0FE">
        <w:rPr>
          <w:lang w:val="en-US"/>
        </w:rPr>
        <w:t xml:space="preserve"> </w:t>
      </w:r>
      <w:r w:rsidRPr="62F4E0FE" w:rsidR="62F4E0FE">
        <w:rPr>
          <w:lang w:val="en-US"/>
        </w:rPr>
        <w:t>kukubali</w:t>
      </w:r>
      <w:r w:rsidRPr="62F4E0FE" w:rsidR="62F4E0FE">
        <w:rPr>
          <w:lang w:val="en-US"/>
        </w:rPr>
        <w:t xml:space="preserve"> </w:t>
      </w:r>
      <w:r w:rsidRPr="62F4E0FE" w:rsidR="62F4E0FE">
        <w:rPr>
          <w:lang w:val="en-US"/>
        </w:rPr>
        <w:t>kwao</w:t>
      </w:r>
      <w:r w:rsidRPr="62F4E0FE" w:rsidR="62F4E0FE">
        <w:rPr>
          <w:lang w:val="en-US"/>
        </w:rPr>
        <w:t xml:space="preserve"> </w:t>
      </w:r>
      <w:r w:rsidRPr="62F4E0FE" w:rsidR="62F4E0FE">
        <w:rPr>
          <w:lang w:val="en-US"/>
        </w:rPr>
        <w:t>huduma</w:t>
      </w:r>
      <w:r w:rsidRPr="62F4E0FE" w:rsidR="62F4E0FE">
        <w:rPr>
          <w:lang w:val="en-US"/>
        </w:rPr>
        <w:t xml:space="preserve"> </w:t>
      </w:r>
      <w:r w:rsidRPr="62F4E0FE" w:rsidR="62F4E0FE">
        <w:rPr>
          <w:lang w:val="en-US"/>
        </w:rPr>
        <w:t>ya</w:t>
      </w:r>
      <w:r w:rsidRPr="62F4E0FE" w:rsidR="62F4E0FE">
        <w:rPr>
          <w:lang w:val="en-US"/>
        </w:rPr>
        <w:t xml:space="preserve"> Paulo?</w:t>
      </w:r>
    </w:p>
    <w:p w:rsidRPr="007B69FD" w:rsidR="00555394" w:rsidP="62F4E0FE" w:rsidRDefault="00555394" w14:paraId="194FC9D2" w14:textId="77777777" w14:noSpellErr="1">
      <w:pPr>
        <w:pStyle w:val="ListParagraph"/>
        <w:ind w:left="360" w:firstLine="360"/>
        <w:rPr>
          <w:sz w:val="20"/>
          <w:szCs w:val="20"/>
          <w:lang w:val="en-US"/>
        </w:rPr>
      </w:pPr>
      <w:r w:rsidRPr="62F4E0FE" w:rsidR="62F4E0FE">
        <w:rPr>
          <w:lang w:val="en-US"/>
        </w:rPr>
        <w:t>Waliwapa</w:t>
      </w:r>
      <w:r w:rsidRPr="62F4E0FE" w:rsidR="62F4E0FE">
        <w:rPr>
          <w:lang w:val="en-US"/>
        </w:rPr>
        <w:t xml:space="preserve"> Barnaba </w:t>
      </w:r>
      <w:r w:rsidRPr="62F4E0FE" w:rsidR="62F4E0FE">
        <w:rPr>
          <w:lang w:val="en-US"/>
        </w:rPr>
        <w:t>na</w:t>
      </w:r>
      <w:r w:rsidRPr="62F4E0FE" w:rsidR="62F4E0FE">
        <w:rPr>
          <w:lang w:val="en-US"/>
        </w:rPr>
        <w:t xml:space="preserve"> Paulo </w:t>
      </w:r>
      <w:r w:rsidRPr="62F4E0FE" w:rsidR="62F4E0FE">
        <w:rPr>
          <w:lang w:val="en-US"/>
        </w:rPr>
        <w:t>mkono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kuume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ushirika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kuonyesha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waliwakubali</w:t>
      </w:r>
      <w:r w:rsidRPr="62F4E0FE" w:rsidR="62F4E0FE">
        <w:rPr>
          <w:lang w:val="en-US"/>
        </w:rPr>
        <w:t>.</w:t>
      </w:r>
    </w:p>
    <w:p w:rsidRPr="007B69FD" w:rsidR="00555394" w:rsidP="00555394" w:rsidRDefault="00555394" w14:paraId="24FE3650" w14:textId="77777777">
      <w:pPr>
        <w:pStyle w:val="ListParagraph"/>
        <w:ind w:left="360" w:firstLine="360"/>
        <w:rPr>
          <w:sz w:val="20"/>
          <w:szCs w:val="20"/>
        </w:rPr>
      </w:pPr>
      <w:r/>
    </w:p>
    <w:p w:rsidRPr="007B69FD" w:rsidR="00555394" w:rsidP="62F4E0FE" w:rsidRDefault="002D4D9C" w14:paraId="4776574E" w14:textId="1F676BBE" w14:noSpellErr="1">
      <w:pPr>
        <w:numPr>
          <w:ilvl w:val="0"/>
          <w:numId w:val="23"/>
        </w:numPr>
        <w:rPr>
          <w:sz w:val="20"/>
          <w:szCs w:val="20"/>
          <w:lang w:val="en-US"/>
        </w:rPr>
      </w:pPr>
      <w:r w:rsidRPr="62F4E0FE" w:rsidR="62F4E0FE">
        <w:rPr>
          <w:lang w:val="en-US"/>
        </w:rPr>
        <w:t xml:space="preserve">[2:9] </w:t>
      </w:r>
      <w:r w:rsidRPr="62F4E0FE" w:rsidR="62F4E0FE">
        <w:rPr>
          <w:lang w:val="en-US"/>
        </w:rPr>
        <w:t>Unafikiri</w:t>
      </w:r>
      <w:r w:rsidRPr="62F4E0FE" w:rsidR="62F4E0FE">
        <w:rPr>
          <w:lang w:val="en-US"/>
        </w:rPr>
        <w:t xml:space="preserve"> </w:t>
      </w:r>
      <w:r w:rsidRPr="62F4E0FE" w:rsidR="62F4E0FE">
        <w:rPr>
          <w:lang w:val="en-US"/>
        </w:rPr>
        <w:t>wangeweza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kumpa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mwingine</w:t>
      </w:r>
      <w:r w:rsidRPr="62F4E0FE" w:rsidR="62F4E0FE">
        <w:rPr>
          <w:lang w:val="en-US"/>
        </w:rPr>
        <w:t xml:space="preserve"> </w:t>
      </w:r>
      <w:r w:rsidRPr="62F4E0FE" w:rsidR="62F4E0FE">
        <w:rPr>
          <w:lang w:val="en-US"/>
        </w:rPr>
        <w:t>mkono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kulia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ushirika</w:t>
      </w:r>
      <w:r w:rsidRPr="62F4E0FE" w:rsidR="62F4E0FE">
        <w:rPr>
          <w:lang w:val="en-US"/>
        </w:rPr>
        <w:t>?</w:t>
      </w:r>
    </w:p>
    <w:p w:rsidRPr="007B69FD" w:rsidR="00555394" w:rsidP="48114252" w:rsidRDefault="001D7AC9" w14:paraId="220026AD" w14:textId="59FA0E67">
      <w:pPr>
        <w:ind w:left="720"/>
        <w:rPr>
          <w:sz w:val="20"/>
          <w:szCs w:val="20"/>
          <w:lang w:val="en-US"/>
        </w:rPr>
      </w:pPr>
      <w:r>
        <w:t>(Majibu yanaweza kutofautiana.) Labda ilimaanisha kushikana mkono wa kuume, au kuweka mtu kando ya mkono wa kuume, kuwa ishara ya mtu anayetoa urafiki kwa mtu fulani. Labda ilimaanisha tu kuwakaribisha.</w:t>
      </w:r>
    </w:p>
    <w:p w:rsidRPr="007B69FD" w:rsidR="00555394" w:rsidP="00555394" w:rsidRDefault="00555394" w14:paraId="7AD87E6E" w14:textId="77777777">
      <w:pPr>
        <w:ind w:left="720"/>
        <w:rPr>
          <w:sz w:val="20"/>
          <w:szCs w:val="20"/>
        </w:rPr>
      </w:pPr>
      <w:r/>
    </w:p>
    <w:p w:rsidRPr="007B69FD" w:rsidR="00555394" w:rsidP="62F4E0FE" w:rsidRDefault="002D4D9C" w14:paraId="5E773C05" w14:textId="5D9D2C3E" w14:noSpellErr="1">
      <w:pPr>
        <w:numPr>
          <w:ilvl w:val="0"/>
          <w:numId w:val="23"/>
        </w:numPr>
        <w:rPr>
          <w:sz w:val="20"/>
          <w:szCs w:val="20"/>
          <w:lang w:val="en-US"/>
        </w:rPr>
      </w:pPr>
      <w:r w:rsidRPr="62F4E0FE" w:rsidR="62F4E0FE">
        <w:rPr>
          <w:lang w:val="en-US"/>
        </w:rPr>
        <w:t xml:space="preserve">[2:10] </w:t>
      </w:r>
      <w:r w:rsidRPr="62F4E0FE" w:rsidR="62F4E0FE">
        <w:rPr>
          <w:lang w:val="en-US"/>
        </w:rPr>
        <w:t>Yakobo</w:t>
      </w:r>
      <w:r w:rsidRPr="62F4E0FE" w:rsidR="62F4E0FE">
        <w:rPr>
          <w:lang w:val="en-US"/>
        </w:rPr>
        <w:t xml:space="preserve">, </w:t>
      </w:r>
      <w:r w:rsidRPr="62F4E0FE" w:rsidR="62F4E0FE">
        <w:rPr>
          <w:lang w:val="en-US"/>
        </w:rPr>
        <w:t>Kefa</w:t>
      </w:r>
      <w:r w:rsidRPr="62F4E0FE" w:rsidR="62F4E0FE">
        <w:rPr>
          <w:lang w:val="en-US"/>
        </w:rPr>
        <w:t xml:space="preserve">, </w:t>
      </w:r>
      <w:r w:rsidRPr="62F4E0FE" w:rsidR="62F4E0FE">
        <w:rPr>
          <w:lang w:val="en-US"/>
        </w:rPr>
        <w:t>na</w:t>
      </w:r>
      <w:r w:rsidRPr="62F4E0FE" w:rsidR="62F4E0FE">
        <w:rPr>
          <w:lang w:val="en-US"/>
        </w:rPr>
        <w:t xml:space="preserve"> Yohana </w:t>
      </w:r>
      <w:r w:rsidRPr="62F4E0FE" w:rsidR="62F4E0FE">
        <w:rPr>
          <w:lang w:val="en-US"/>
        </w:rPr>
        <w:t>walitoa</w:t>
      </w:r>
      <w:r w:rsidRPr="62F4E0FE" w:rsidR="62F4E0FE">
        <w:rPr>
          <w:lang w:val="en-US"/>
        </w:rPr>
        <w:t xml:space="preserve"> </w:t>
      </w:r>
      <w:r w:rsidRPr="62F4E0FE" w:rsidR="62F4E0FE">
        <w:rPr>
          <w:lang w:val="en-US"/>
        </w:rPr>
        <w:t>ombi</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kwa</w:t>
      </w:r>
      <w:r w:rsidRPr="62F4E0FE" w:rsidR="62F4E0FE">
        <w:rPr>
          <w:lang w:val="en-US"/>
        </w:rPr>
        <w:t xml:space="preserve"> Paulo </w:t>
      </w:r>
      <w:r w:rsidRPr="62F4E0FE" w:rsidR="62F4E0FE">
        <w:rPr>
          <w:lang w:val="en-US"/>
        </w:rPr>
        <w:t>na</w:t>
      </w:r>
      <w:r w:rsidRPr="62F4E0FE" w:rsidR="62F4E0FE">
        <w:rPr>
          <w:lang w:val="en-US"/>
        </w:rPr>
        <w:t xml:space="preserve"> Barnaba?</w:t>
      </w:r>
    </w:p>
    <w:p w:rsidRPr="007B69FD" w:rsidR="00555394" w:rsidP="62F4E0FE" w:rsidRDefault="00555394" w14:paraId="1F46619D" w14:textId="121EAF2D" w14:noSpellErr="1">
      <w:pPr>
        <w:ind w:left="720"/>
        <w:rPr>
          <w:sz w:val="20"/>
          <w:szCs w:val="20"/>
          <w:lang w:val="en-US"/>
        </w:rPr>
      </w:pPr>
      <w:r w:rsidRPr="62F4E0FE" w:rsidR="62F4E0FE">
        <w:rPr>
          <w:lang w:val="en-US"/>
        </w:rPr>
        <w:t>Waliomba</w:t>
      </w:r>
      <w:r w:rsidRPr="62F4E0FE" w:rsidR="62F4E0FE">
        <w:rPr>
          <w:lang w:val="en-US"/>
        </w:rPr>
        <w:t xml:space="preserve"> Paulo </w:t>
      </w:r>
      <w:r w:rsidRPr="62F4E0FE" w:rsidR="62F4E0FE">
        <w:rPr>
          <w:lang w:val="en-US"/>
        </w:rPr>
        <w:t>na</w:t>
      </w:r>
      <w:r w:rsidRPr="62F4E0FE" w:rsidR="62F4E0FE">
        <w:rPr>
          <w:lang w:val="en-US"/>
        </w:rPr>
        <w:t xml:space="preserve"> </w:t>
      </w:r>
      <w:r w:rsidRPr="62F4E0FE" w:rsidR="62F4E0FE">
        <w:rPr>
          <w:lang w:val="en-US"/>
        </w:rPr>
        <w:t>wenzake</w:t>
      </w:r>
      <w:r w:rsidRPr="62F4E0FE" w:rsidR="62F4E0FE">
        <w:rPr>
          <w:lang w:val="en-US"/>
        </w:rPr>
        <w:t xml:space="preserve"> </w:t>
      </w:r>
      <w:r w:rsidRPr="62F4E0FE" w:rsidR="62F4E0FE">
        <w:rPr>
          <w:lang w:val="en-US"/>
        </w:rPr>
        <w:t>wawasaidie</w:t>
      </w:r>
      <w:r w:rsidRPr="62F4E0FE" w:rsidR="62F4E0FE">
        <w:rPr>
          <w:lang w:val="en-US"/>
        </w:rPr>
        <w:t xml:space="preserve"> </w:t>
      </w:r>
      <w:r w:rsidRPr="62F4E0FE" w:rsidR="62F4E0FE">
        <w:rPr>
          <w:lang w:val="en-US"/>
        </w:rPr>
        <w:t>maskini</w:t>
      </w:r>
      <w:r w:rsidRPr="62F4E0FE" w:rsidR="62F4E0FE">
        <w:rPr>
          <w:lang w:val="en-US"/>
        </w:rPr>
        <w:t>.</w:t>
      </w:r>
    </w:p>
    <w:p w:rsidRPr="007B69FD" w:rsidR="00555394" w:rsidP="62F4E0FE" w:rsidRDefault="00555394" w14:paraId="6A1B76AF"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555394" w:rsidRDefault="00555394" w14:paraId="40EA8C8C" w14:textId="3EB8F150">
      <w:pPr>
        <w:rPr>
          <w:b/>
          <w:sz w:val="20"/>
          <w:szCs w:val="20"/>
        </w:rPr>
      </w:pPr>
      <w:r/>
    </w:p>
    <w:p w:rsidRPr="007B69FD" w:rsidR="00555394" w:rsidP="62F4E0FE" w:rsidRDefault="00555394" w14:paraId="392CFCD6" w14:textId="4CEC9FAF" w14:noSpellErr="1">
      <w:pPr>
        <w:pStyle w:val="Heading1"/>
        <w:keepNext w:val="0"/>
        <w:keepLines w:val="0"/>
        <w:spacing w:before="480"/>
        <w:rPr>
          <w:b w:val="1"/>
          <w:bCs w:val="1"/>
          <w:lang w:val="en-US"/>
        </w:rPr>
      </w:pPr>
      <w:r w:rsidRPr="62F4E0FE" w:rsidR="62F4E0FE">
        <w:rPr>
          <w:lang w:val="en-US"/>
        </w:rPr>
        <w:t>Wagalatia</w:t>
      </w:r>
      <w:r w:rsidRPr="62F4E0FE" w:rsidR="62F4E0FE">
        <w:rPr>
          <w:lang w:val="en-US"/>
        </w:rPr>
        <w:t xml:space="preserve"> 3:15-25</w:t>
      </w:r>
    </w:p>
    <w:p w:rsidRPr="007B69FD" w:rsidR="00770B3C" w:rsidP="48114252" w:rsidRDefault="00770B3C" w14:paraId="0AD5EC5D" w14:textId="65D62D89">
      <w:pPr>
        <w:pStyle w:val="Background"/>
        <w:rPr>
          <w:b/>
          <w:i/>
          <w:iCs/>
          <w:lang w:val="en-US"/>
        </w:rPr>
      </w:pPr>
      <w:r>
        <w:t>Historia: Katika Agano la Kale, Mungu aliahidi kubariki ulimwengu wote kupitia Abrahamu, mmoja wa mababu mashuhuri zaidi wa Wayahudi.</w:t>
      </w:r>
    </w:p>
    <w:p w:rsidRPr="00170DC8" w:rsidR="00170DC8" w:rsidP="62F4E0FE" w:rsidRDefault="00170DC8" w14:paraId="5863917D"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555394" w:rsidP="005459B7" w:rsidRDefault="00555394" w14:paraId="72951BD1"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555394" w:rsidP="005459B7" w:rsidRDefault="00555394" w14:paraId="5D5921F3" w14:textId="69910083"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555394" w:rsidP="005459B7" w:rsidRDefault="00555394" w14:paraId="3F785F63" w14:textId="3DBAD673" w14:noSpellErr="1">
      <w:pPr>
        <w:pStyle w:val="Checklist"/>
        <w:rPr/>
      </w:pPr>
      <w:r w:rsidRPr="62F4E0FE" w:rsidR="62F4E0FE">
        <w:rPr>
          <w:lang w:val="en-US"/>
        </w:rPr>
        <w:t xml:space="preserve">Sheria </w:t>
      </w:r>
      <w:r w:rsidRPr="62F4E0FE" w:rsidR="62F4E0FE">
        <w:rPr>
          <w:lang w:val="en-US"/>
        </w:rPr>
        <w:t>haikuweza</w:t>
      </w:r>
      <w:r w:rsidRPr="62F4E0FE" w:rsidR="62F4E0FE">
        <w:rPr>
          <w:lang w:val="en-US"/>
        </w:rPr>
        <w:t xml:space="preserve"> </w:t>
      </w:r>
      <w:r w:rsidRPr="62F4E0FE" w:rsidR="62F4E0FE">
        <w:rPr>
          <w:lang w:val="en-US"/>
        </w:rPr>
        <w:t>kufuta</w:t>
      </w:r>
      <w:r w:rsidRPr="62F4E0FE" w:rsidR="62F4E0FE">
        <w:rPr>
          <w:lang w:val="en-US"/>
        </w:rPr>
        <w:t xml:space="preserve"> </w:t>
      </w:r>
      <w:r w:rsidRPr="62F4E0FE" w:rsidR="62F4E0FE">
        <w:rPr>
          <w:lang w:val="en-US"/>
        </w:rPr>
        <w:t>ahadi</w:t>
      </w:r>
      <w:r w:rsidRPr="62F4E0FE" w:rsidR="62F4E0FE">
        <w:rPr>
          <w:lang w:val="en-US"/>
        </w:rPr>
        <w:t xml:space="preserve"> </w:t>
      </w:r>
      <w:r w:rsidRPr="62F4E0FE" w:rsidR="62F4E0FE">
        <w:rPr>
          <w:lang w:val="en-US"/>
        </w:rPr>
        <w:t>ambayo</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ametoa</w:t>
      </w:r>
      <w:r w:rsidRPr="62F4E0FE" w:rsidR="62F4E0FE">
        <w:rPr>
          <w:lang w:val="en-US"/>
        </w:rPr>
        <w:t xml:space="preserve"> </w:t>
      </w:r>
      <w:r w:rsidRPr="62F4E0FE" w:rsidR="62F4E0FE">
        <w:rPr>
          <w:lang w:val="en-US"/>
        </w:rPr>
        <w:t>miaka</w:t>
      </w:r>
      <w:r w:rsidRPr="62F4E0FE" w:rsidR="62F4E0FE">
        <w:rPr>
          <w:lang w:val="en-US"/>
        </w:rPr>
        <w:t xml:space="preserve"> </w:t>
      </w:r>
      <w:r w:rsidRPr="62F4E0FE" w:rsidR="62F4E0FE">
        <w:rPr>
          <w:lang w:val="en-US"/>
        </w:rPr>
        <w:t>mingi</w:t>
      </w:r>
      <w:r w:rsidRPr="62F4E0FE" w:rsidR="62F4E0FE">
        <w:rPr>
          <w:lang w:val="en-US"/>
        </w:rPr>
        <w:t xml:space="preserve"> </w:t>
      </w:r>
      <w:r w:rsidRPr="62F4E0FE" w:rsidR="62F4E0FE">
        <w:rPr>
          <w:lang w:val="en-US"/>
        </w:rPr>
        <w:t>mapema</w:t>
      </w:r>
      <w:r w:rsidRPr="62F4E0FE" w:rsidR="62F4E0FE">
        <w:rPr>
          <w:lang w:val="en-US"/>
        </w:rPr>
        <w:t>. [3:15, 17-18]</w:t>
      </w:r>
    </w:p>
    <w:p w:rsidRPr="007B69FD" w:rsidR="00555394" w:rsidP="005459B7" w:rsidRDefault="00555394" w14:paraId="07F03954" w14:textId="659745A6" w14:noSpellErr="1">
      <w:pPr>
        <w:pStyle w:val="Checklist"/>
        <w:rPr/>
      </w:pPr>
      <w:r w:rsidRPr="62F4E0FE" w:rsidR="62F4E0FE">
        <w:rPr>
          <w:lang w:val="en-US"/>
        </w:rPr>
        <w:t xml:space="preserve">Ahadi </w:t>
      </w:r>
      <w:r w:rsidRPr="62F4E0FE" w:rsidR="62F4E0FE">
        <w:rPr>
          <w:lang w:val="en-US"/>
        </w:rPr>
        <w:t>zilitolewa</w:t>
      </w:r>
      <w:r w:rsidRPr="62F4E0FE" w:rsidR="62F4E0FE">
        <w:rPr>
          <w:lang w:val="en-US"/>
        </w:rPr>
        <w:t xml:space="preserve"> </w:t>
      </w:r>
      <w:r w:rsidRPr="62F4E0FE" w:rsidR="62F4E0FE">
        <w:rPr>
          <w:lang w:val="en-US"/>
        </w:rPr>
        <w:t>kwa</w:t>
      </w:r>
      <w:r w:rsidRPr="62F4E0FE" w:rsidR="62F4E0FE">
        <w:rPr>
          <w:lang w:val="en-US"/>
        </w:rPr>
        <w:t xml:space="preserve"> Abrahamu </w:t>
      </w:r>
      <w:r w:rsidRPr="62F4E0FE" w:rsidR="62F4E0FE">
        <w:rPr>
          <w:lang w:val="en-US"/>
        </w:rPr>
        <w:t>na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mzao</w:t>
      </w:r>
      <w:r w:rsidRPr="62F4E0FE" w:rsidR="62F4E0FE">
        <w:rPr>
          <w:lang w:val="en-US"/>
        </w:rPr>
        <w:t xml:space="preserve"> wake, </w:t>
      </w:r>
      <w:r w:rsidRPr="62F4E0FE" w:rsidR="62F4E0FE">
        <w:rPr>
          <w:lang w:val="en-US"/>
        </w:rPr>
        <w:t>ambaye</w:t>
      </w:r>
      <w:r w:rsidRPr="62F4E0FE" w:rsidR="62F4E0FE">
        <w:rPr>
          <w:lang w:val="en-US"/>
        </w:rPr>
        <w:t xml:space="preserve"> </w:t>
      </w:r>
      <w:r w:rsidRPr="62F4E0FE" w:rsidR="62F4E0FE">
        <w:rPr>
          <w:lang w:val="en-US"/>
        </w:rPr>
        <w:t>alikuwa</w:t>
      </w:r>
      <w:r w:rsidRPr="62F4E0FE" w:rsidR="62F4E0FE">
        <w:rPr>
          <w:lang w:val="en-US"/>
        </w:rPr>
        <w:t xml:space="preserve"> Kristo. [3:16]</w:t>
      </w:r>
    </w:p>
    <w:p w:rsidRPr="007B69FD" w:rsidR="00555394" w:rsidP="005459B7" w:rsidRDefault="00555394" w14:paraId="25D3EF42" w14:textId="7F270BF8" w14:noSpellErr="1">
      <w:pPr>
        <w:pStyle w:val="Checklist"/>
        <w:rPr/>
      </w:pPr>
      <w:r w:rsidRPr="62F4E0FE" w:rsidR="62F4E0FE">
        <w:rPr>
          <w:lang w:val="en-US"/>
        </w:rPr>
        <w:t xml:space="preserve">Kwa </w:t>
      </w:r>
      <w:r w:rsidRPr="62F4E0FE" w:rsidR="62F4E0FE">
        <w:rPr>
          <w:lang w:val="en-US"/>
        </w:rPr>
        <w:t>sababu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makosa</w:t>
      </w:r>
      <w:r w:rsidRPr="62F4E0FE" w:rsidR="62F4E0FE">
        <w:rPr>
          <w:lang w:val="en-US"/>
        </w:rPr>
        <w:t xml:space="preserve">, sheria </w:t>
      </w:r>
      <w:r w:rsidRPr="62F4E0FE" w:rsidR="62F4E0FE">
        <w:rPr>
          <w:lang w:val="en-US"/>
        </w:rPr>
        <w:t>iliongezwa</w:t>
      </w:r>
      <w:r w:rsidRPr="62F4E0FE" w:rsidR="62F4E0FE">
        <w:rPr>
          <w:lang w:val="en-US"/>
        </w:rPr>
        <w:t xml:space="preserve"> </w:t>
      </w:r>
      <w:r w:rsidRPr="62F4E0FE" w:rsidR="62F4E0FE">
        <w:rPr>
          <w:lang w:val="en-US"/>
        </w:rPr>
        <w:t>hadi</w:t>
      </w:r>
      <w:r w:rsidRPr="62F4E0FE" w:rsidR="62F4E0FE">
        <w:rPr>
          <w:lang w:val="en-US"/>
        </w:rPr>
        <w:t xml:space="preserve"> </w:t>
      </w:r>
      <w:r w:rsidRPr="62F4E0FE" w:rsidR="62F4E0FE">
        <w:rPr>
          <w:lang w:val="en-US"/>
        </w:rPr>
        <w:t>wakati</w:t>
      </w:r>
      <w:r w:rsidRPr="62F4E0FE" w:rsidR="62F4E0FE">
        <w:rPr>
          <w:lang w:val="en-US"/>
        </w:rPr>
        <w:t xml:space="preserve"> Kristo </w:t>
      </w:r>
      <w:r w:rsidRPr="62F4E0FE" w:rsidR="62F4E0FE">
        <w:rPr>
          <w:lang w:val="en-US"/>
        </w:rPr>
        <w:t>angekuja</w:t>
      </w:r>
      <w:r w:rsidRPr="62F4E0FE" w:rsidR="62F4E0FE">
        <w:rPr>
          <w:lang w:val="en-US"/>
        </w:rPr>
        <w:t>. [3:19]</w:t>
      </w:r>
    </w:p>
    <w:p w:rsidRPr="007B69FD" w:rsidR="00555394" w:rsidP="005459B7" w:rsidRDefault="00555394" w14:paraId="4E8E831A" w14:textId="1724F11A" w14:noSpellErr="1">
      <w:pPr>
        <w:pStyle w:val="Checklist"/>
        <w:rPr/>
      </w:pPr>
      <w:r w:rsidRPr="62F4E0FE" w:rsidR="62F4E0FE">
        <w:rPr>
          <w:lang w:val="en-US"/>
        </w:rPr>
        <w:t xml:space="preserve">Paulo </w:t>
      </w:r>
      <w:r w:rsidRPr="62F4E0FE" w:rsidR="62F4E0FE">
        <w:rPr>
          <w:lang w:val="en-US"/>
        </w:rPr>
        <w:t>alieleza</w:t>
      </w:r>
      <w:r w:rsidRPr="62F4E0FE" w:rsidR="62F4E0FE">
        <w:rPr>
          <w:lang w:val="en-US"/>
        </w:rPr>
        <w:t xml:space="preserve"> </w:t>
      </w:r>
      <w:r w:rsidRPr="62F4E0FE" w:rsidR="62F4E0FE">
        <w:rPr>
          <w:lang w:val="en-US"/>
        </w:rPr>
        <w:t>wazi</w:t>
      </w:r>
      <w:r w:rsidRPr="62F4E0FE" w:rsidR="62F4E0FE">
        <w:rPr>
          <w:lang w:val="en-US"/>
        </w:rPr>
        <w:t xml:space="preserve"> </w:t>
      </w:r>
      <w:r w:rsidRPr="62F4E0FE" w:rsidR="62F4E0FE">
        <w:rPr>
          <w:lang w:val="en-US"/>
        </w:rPr>
        <w:t>kwamba</w:t>
      </w:r>
      <w:r w:rsidRPr="62F4E0FE" w:rsidR="62F4E0FE">
        <w:rPr>
          <w:lang w:val="en-US"/>
        </w:rPr>
        <w:t xml:space="preserve"> sheria </w:t>
      </w:r>
      <w:r w:rsidRPr="62F4E0FE" w:rsidR="62F4E0FE">
        <w:rPr>
          <w:lang w:val="en-US"/>
        </w:rPr>
        <w:t>haipingani</w:t>
      </w:r>
      <w:r w:rsidRPr="62F4E0FE" w:rsidR="62F4E0FE">
        <w:rPr>
          <w:lang w:val="en-US"/>
        </w:rPr>
        <w:t xml:space="preserve"> </w:t>
      </w:r>
      <w:r w:rsidRPr="62F4E0FE" w:rsidR="62F4E0FE">
        <w:rPr>
          <w:lang w:val="en-US"/>
        </w:rPr>
        <w:t>kamwe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ahadi</w:t>
      </w:r>
      <w:r w:rsidRPr="62F4E0FE" w:rsidR="62F4E0FE">
        <w:rPr>
          <w:lang w:val="en-US"/>
        </w:rPr>
        <w:t xml:space="preserve"> za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Abrahamu. [3:21]</w:t>
      </w:r>
    </w:p>
    <w:p w:rsidRPr="007B69FD" w:rsidR="00555394" w:rsidP="005459B7" w:rsidRDefault="00555394" w14:paraId="4C486B44" w14:textId="2A8075E5" w14:noSpellErr="1">
      <w:pPr>
        <w:pStyle w:val="Checklist"/>
        <w:rPr/>
      </w:pPr>
      <w:r w:rsidRPr="62F4E0FE" w:rsidR="62F4E0FE">
        <w:rPr>
          <w:lang w:val="en-US"/>
        </w:rPr>
        <w:t xml:space="preserve">Kwa </w:t>
      </w:r>
      <w:r w:rsidRPr="62F4E0FE" w:rsidR="62F4E0FE">
        <w:rPr>
          <w:lang w:val="en-US"/>
        </w:rPr>
        <w:t>hiyo</w:t>
      </w:r>
      <w:r w:rsidRPr="62F4E0FE" w:rsidR="62F4E0FE">
        <w:rPr>
          <w:lang w:val="en-US"/>
        </w:rPr>
        <w:t xml:space="preserve"> sheria </w:t>
      </w:r>
      <w:r w:rsidRPr="62F4E0FE" w:rsidR="62F4E0FE">
        <w:rPr>
          <w:lang w:val="en-US"/>
        </w:rPr>
        <w:t>ilionyesha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amefungwa</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mpaka</w:t>
      </w:r>
      <w:r w:rsidRPr="62F4E0FE" w:rsidR="62F4E0FE">
        <w:rPr>
          <w:lang w:val="en-US"/>
        </w:rPr>
        <w:t xml:space="preserve"> </w:t>
      </w:r>
      <w:r w:rsidRPr="62F4E0FE" w:rsidR="62F4E0FE">
        <w:rPr>
          <w:lang w:val="en-US"/>
        </w:rPr>
        <w:t>ile</w:t>
      </w:r>
      <w:r w:rsidRPr="62F4E0FE" w:rsidR="62F4E0FE">
        <w:rPr>
          <w:lang w:val="en-US"/>
        </w:rPr>
        <w:t xml:space="preserve"> </w:t>
      </w:r>
      <w:r w:rsidRPr="62F4E0FE" w:rsidR="62F4E0FE">
        <w:rPr>
          <w:lang w:val="en-US"/>
        </w:rPr>
        <w:t>ahadi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katika</w:t>
      </w:r>
      <w:r w:rsidRPr="62F4E0FE" w:rsidR="62F4E0FE">
        <w:rPr>
          <w:lang w:val="en-US"/>
        </w:rPr>
        <w:t xml:space="preserve"> Yesu Kristo </w:t>
      </w:r>
      <w:r w:rsidRPr="62F4E0FE" w:rsidR="62F4E0FE">
        <w:rPr>
          <w:lang w:val="en-US"/>
        </w:rPr>
        <w:t>ifanyike</w:t>
      </w:r>
      <w:r w:rsidRPr="62F4E0FE" w:rsidR="62F4E0FE">
        <w:rPr>
          <w:lang w:val="en-US"/>
        </w:rPr>
        <w:t>. [3:22]</w:t>
      </w:r>
    </w:p>
    <w:p w:rsidRPr="007B69FD" w:rsidR="00555394" w:rsidP="005459B7" w:rsidRDefault="00555394" w14:paraId="1147DBFC" w14:textId="0AFFA8C2" w14:noSpellErr="1">
      <w:pPr>
        <w:pStyle w:val="Checklist"/>
        <w:rPr/>
      </w:pPr>
      <w:r w:rsidRPr="62F4E0FE" w:rsidR="62F4E0FE">
        <w:rPr>
          <w:lang w:val="en-US"/>
        </w:rPr>
        <w:t xml:space="preserve">Sheria </w:t>
      </w:r>
      <w:r w:rsidRPr="62F4E0FE" w:rsidR="62F4E0FE">
        <w:rPr>
          <w:lang w:val="en-US"/>
        </w:rPr>
        <w:t>ilikuwa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mtunzaji</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tangu</w:t>
      </w:r>
      <w:r w:rsidRPr="62F4E0FE" w:rsidR="62F4E0FE">
        <w:rPr>
          <w:lang w:val="en-US"/>
        </w:rPr>
        <w:t xml:space="preserve"> Kristo </w:t>
      </w:r>
      <w:r w:rsidRPr="62F4E0FE" w:rsidR="62F4E0FE">
        <w:rPr>
          <w:lang w:val="en-US"/>
        </w:rPr>
        <w:t>alipokuja</w:t>
      </w:r>
      <w:r w:rsidRPr="62F4E0FE" w:rsidR="62F4E0FE">
        <w:rPr>
          <w:lang w:val="en-US"/>
        </w:rPr>
        <w:t xml:space="preserve">, </w:t>
      </w:r>
      <w:r w:rsidRPr="62F4E0FE" w:rsidR="62F4E0FE">
        <w:rPr>
          <w:lang w:val="en-US"/>
        </w:rPr>
        <w:t>mtunzaji</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hakuhitajika</w:t>
      </w:r>
      <w:r w:rsidRPr="62F4E0FE" w:rsidR="62F4E0FE">
        <w:rPr>
          <w:lang w:val="en-US"/>
        </w:rPr>
        <w:t xml:space="preserve"> </w:t>
      </w:r>
      <w:r w:rsidRPr="62F4E0FE" w:rsidR="62F4E0FE">
        <w:rPr>
          <w:lang w:val="en-US"/>
        </w:rPr>
        <w:t>tena</w:t>
      </w:r>
      <w:r w:rsidRPr="62F4E0FE" w:rsidR="62F4E0FE">
        <w:rPr>
          <w:lang w:val="en-US"/>
        </w:rPr>
        <w:t>. [3:24-25]</w:t>
      </w:r>
    </w:p>
    <w:p w:rsidRPr="007B69FD" w:rsidR="00555394" w:rsidP="005459B7" w:rsidRDefault="00555394" w14:paraId="0CCF0294"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555394" w:rsidP="005459B7" w:rsidRDefault="003947E5" w14:paraId="7CA2ABCC" w14:textId="3553003F"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555394" w:rsidP="0099152C" w:rsidRDefault="002D4D9C" w14:paraId="07A5AE9E" w14:textId="6FDC0D59">
      <w:pPr>
        <w:numPr>
          <w:ilvl w:val="0"/>
          <w:numId w:val="24"/>
        </w:numPr>
        <w:rPr>
          <w:sz w:val="20"/>
          <w:szCs w:val="20"/>
          <w:lang w:val="en-US"/>
        </w:rPr>
      </w:pPr>
      <w:r>
        <w:t>[3:15] Ni nini kilichokuwa muhimu kuhusu mkataba uliofanywa na mwanadamu?</w:t>
      </w:r>
    </w:p>
    <w:p w:rsidRPr="007B69FD" w:rsidR="00555394" w:rsidP="48114252" w:rsidRDefault="00555394" w14:paraId="7A28A076" w14:textId="77777777">
      <w:pPr>
        <w:ind w:left="720"/>
        <w:rPr>
          <w:sz w:val="20"/>
          <w:szCs w:val="20"/>
          <w:lang w:val="en-US"/>
        </w:rPr>
      </w:pPr>
      <w:r>
        <w:t>Hakuna mtu yeyote ambaye angeweza kuondoa au kuongeza kitu fulani baada ya kuanzishwa kwa sheria.</w:t>
      </w:r>
    </w:p>
    <w:p w:rsidRPr="007B69FD" w:rsidR="00555394" w:rsidP="00555394" w:rsidRDefault="00555394" w14:paraId="03A0D07F" w14:textId="77777777">
      <w:pPr>
        <w:ind w:left="720"/>
        <w:rPr>
          <w:sz w:val="20"/>
          <w:szCs w:val="20"/>
        </w:rPr>
      </w:pPr>
      <w:r/>
    </w:p>
    <w:p w:rsidRPr="007B69FD" w:rsidR="00555394" w:rsidP="62F4E0FE" w:rsidRDefault="002D4D9C" w14:paraId="4B6B54E7" w14:textId="642894CA" w14:noSpellErr="1">
      <w:pPr>
        <w:numPr>
          <w:ilvl w:val="0"/>
          <w:numId w:val="24"/>
        </w:numPr>
        <w:rPr>
          <w:sz w:val="20"/>
          <w:szCs w:val="20"/>
          <w:lang w:val="en-US"/>
        </w:rPr>
      </w:pPr>
      <w:r w:rsidRPr="62F4E0FE" w:rsidR="62F4E0FE">
        <w:rPr>
          <w:lang w:val="en-US"/>
        </w:rPr>
        <w:t xml:space="preserve">[3:16, NW] Ni </w:t>
      </w:r>
      <w:r w:rsidRPr="62F4E0FE" w:rsidR="62F4E0FE">
        <w:rPr>
          <w:lang w:val="en-US"/>
        </w:rPr>
        <w:t>nani</w:t>
      </w:r>
      <w:r w:rsidRPr="62F4E0FE" w:rsidR="62F4E0FE">
        <w:rPr>
          <w:lang w:val="en-US"/>
        </w:rPr>
        <w:t xml:space="preserve"> </w:t>
      </w:r>
      <w:r w:rsidRPr="62F4E0FE" w:rsidR="62F4E0FE">
        <w:rPr>
          <w:lang w:val="en-US"/>
        </w:rPr>
        <w:t>aliyekuwa</w:t>
      </w:r>
      <w:r w:rsidRPr="62F4E0FE" w:rsidR="62F4E0FE">
        <w:rPr>
          <w:lang w:val="en-US"/>
        </w:rPr>
        <w:t xml:space="preserve"> </w:t>
      </w:r>
      <w:r w:rsidRPr="62F4E0FE" w:rsidR="62F4E0FE">
        <w:rPr>
          <w:lang w:val="en-US"/>
        </w:rPr>
        <w:t>mzao</w:t>
      </w:r>
      <w:r w:rsidRPr="62F4E0FE" w:rsidR="62F4E0FE">
        <w:rPr>
          <w:lang w:val="en-US"/>
        </w:rPr>
        <w:t xml:space="preserve"> </w:t>
      </w:r>
      <w:r w:rsidRPr="62F4E0FE" w:rsidR="62F4E0FE">
        <w:rPr>
          <w:lang w:val="en-US"/>
        </w:rPr>
        <w:t>ambaye</w:t>
      </w:r>
      <w:r w:rsidRPr="62F4E0FE" w:rsidR="62F4E0FE">
        <w:rPr>
          <w:lang w:val="en-US"/>
        </w:rPr>
        <w:t xml:space="preserve"> Paulo </w:t>
      </w:r>
      <w:r w:rsidRPr="62F4E0FE" w:rsidR="62F4E0FE">
        <w:rPr>
          <w:lang w:val="en-US"/>
        </w:rPr>
        <w:t>alizungumza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ahadi</w:t>
      </w:r>
      <w:r w:rsidRPr="62F4E0FE" w:rsidR="62F4E0FE">
        <w:rPr>
          <w:lang w:val="en-US"/>
        </w:rPr>
        <w:t xml:space="preserve"> </w:t>
      </w:r>
      <w:r w:rsidRPr="62F4E0FE" w:rsidR="62F4E0FE">
        <w:rPr>
          <w:lang w:val="en-US"/>
        </w:rPr>
        <w:t>kwa</w:t>
      </w:r>
      <w:r w:rsidRPr="62F4E0FE" w:rsidR="62F4E0FE">
        <w:rPr>
          <w:lang w:val="en-US"/>
        </w:rPr>
        <w:t xml:space="preserve"> Abrahamu?</w:t>
      </w:r>
    </w:p>
    <w:p w:rsidRPr="007B69FD" w:rsidR="00555394" w:rsidP="62F4E0FE" w:rsidRDefault="00555394" w14:paraId="6FA507AB" w14:textId="77777777" w14:noSpellErr="1">
      <w:pPr>
        <w:ind w:left="720"/>
        <w:rPr>
          <w:sz w:val="20"/>
          <w:szCs w:val="20"/>
          <w:lang w:val="en-US"/>
        </w:rPr>
      </w:pPr>
      <w:r w:rsidRPr="62F4E0FE" w:rsidR="62F4E0FE">
        <w:rPr>
          <w:lang w:val="en-US"/>
        </w:rPr>
        <w:t>Uzao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ahadi</w:t>
      </w:r>
      <w:r w:rsidRPr="62F4E0FE" w:rsidR="62F4E0FE">
        <w:rPr>
          <w:lang w:val="en-US"/>
        </w:rPr>
        <w:t xml:space="preserve"> </w:t>
      </w:r>
      <w:r w:rsidRPr="62F4E0FE" w:rsidR="62F4E0FE">
        <w:rPr>
          <w:lang w:val="en-US"/>
        </w:rPr>
        <w:t>kwa</w:t>
      </w:r>
      <w:r w:rsidRPr="62F4E0FE" w:rsidR="62F4E0FE">
        <w:rPr>
          <w:lang w:val="en-US"/>
        </w:rPr>
        <w:t xml:space="preserve"> Abrahamu </w:t>
      </w:r>
      <w:r w:rsidRPr="62F4E0FE" w:rsidR="62F4E0FE">
        <w:rPr>
          <w:lang w:val="en-US"/>
        </w:rPr>
        <w:t>alikuwa</w:t>
      </w:r>
      <w:r w:rsidRPr="62F4E0FE" w:rsidR="62F4E0FE">
        <w:rPr>
          <w:lang w:val="en-US"/>
        </w:rPr>
        <w:t xml:space="preserve"> Kristo.</w:t>
      </w:r>
    </w:p>
    <w:p w:rsidRPr="007B69FD" w:rsidR="00555394" w:rsidP="00555394" w:rsidRDefault="00555394" w14:paraId="29241E96" w14:textId="77777777">
      <w:pPr>
        <w:ind w:left="720"/>
        <w:rPr>
          <w:sz w:val="20"/>
          <w:szCs w:val="20"/>
        </w:rPr>
      </w:pPr>
      <w:r/>
    </w:p>
    <w:p w:rsidRPr="007B69FD" w:rsidR="00555394" w:rsidP="62F4E0FE" w:rsidRDefault="002D4D9C" w14:paraId="69B636E2" w14:textId="03E0E8FF" w14:noSpellErr="1">
      <w:pPr>
        <w:numPr>
          <w:ilvl w:val="0"/>
          <w:numId w:val="24"/>
        </w:numPr>
        <w:rPr>
          <w:sz w:val="20"/>
          <w:szCs w:val="20"/>
          <w:lang w:val="en-US"/>
        </w:rPr>
      </w:pPr>
      <w:r w:rsidRPr="62F4E0FE" w:rsidR="62F4E0FE">
        <w:rPr>
          <w:lang w:val="en-US"/>
        </w:rPr>
        <w:t xml:space="preserve">[3:17] Paulo </w:t>
      </w:r>
      <w:r w:rsidRPr="62F4E0FE" w:rsidR="62F4E0FE">
        <w:rPr>
          <w:lang w:val="en-US"/>
        </w:rPr>
        <w:t>alisema</w:t>
      </w:r>
      <w:r w:rsidRPr="62F4E0FE" w:rsidR="62F4E0FE">
        <w:rPr>
          <w:lang w:val="en-US"/>
        </w:rPr>
        <w:t xml:space="preserve"> sheria </w:t>
      </w:r>
      <w:r w:rsidRPr="62F4E0FE" w:rsidR="62F4E0FE">
        <w:rPr>
          <w:lang w:val="en-US"/>
        </w:rPr>
        <w:t>haikufanya</w:t>
      </w:r>
      <w:r w:rsidRPr="62F4E0FE" w:rsidR="62F4E0FE">
        <w:rPr>
          <w:lang w:val="en-US"/>
        </w:rPr>
        <w:t xml:space="preserve"> </w:t>
      </w:r>
      <w:r w:rsidRPr="62F4E0FE" w:rsidR="62F4E0FE">
        <w:rPr>
          <w:lang w:val="en-US"/>
        </w:rPr>
        <w:t>nini</w:t>
      </w:r>
      <w:r w:rsidRPr="62F4E0FE" w:rsidR="62F4E0FE">
        <w:rPr>
          <w:lang w:val="en-US"/>
        </w:rPr>
        <w:t>?</w:t>
      </w:r>
    </w:p>
    <w:p w:rsidRPr="007B69FD" w:rsidR="00555394" w:rsidP="62F4E0FE" w:rsidRDefault="00555394" w14:paraId="0E646681" w14:textId="77777777" w14:noSpellErr="1">
      <w:pPr>
        <w:ind w:left="720"/>
        <w:rPr>
          <w:sz w:val="20"/>
          <w:szCs w:val="20"/>
          <w:lang w:val="en-US"/>
        </w:rPr>
      </w:pPr>
      <w:r w:rsidRPr="62F4E0FE" w:rsidR="62F4E0FE">
        <w:rPr>
          <w:lang w:val="en-US"/>
        </w:rPr>
        <w:t xml:space="preserve">Sheria </w:t>
      </w:r>
      <w:r w:rsidRPr="62F4E0FE" w:rsidR="62F4E0FE">
        <w:rPr>
          <w:lang w:val="en-US"/>
        </w:rPr>
        <w:t>haikubadili</w:t>
      </w:r>
      <w:r w:rsidRPr="62F4E0FE" w:rsidR="62F4E0FE">
        <w:rPr>
          <w:lang w:val="en-US"/>
        </w:rPr>
        <w:t xml:space="preserve"> </w:t>
      </w:r>
      <w:r w:rsidRPr="62F4E0FE" w:rsidR="62F4E0FE">
        <w:rPr>
          <w:lang w:val="en-US"/>
        </w:rPr>
        <w:t>ahadi</w:t>
      </w:r>
      <w:r w:rsidRPr="62F4E0FE" w:rsidR="62F4E0FE">
        <w:rPr>
          <w:lang w:val="en-US"/>
        </w:rPr>
        <w:t xml:space="preserve"> </w:t>
      </w:r>
      <w:r w:rsidRPr="62F4E0FE" w:rsidR="62F4E0FE">
        <w:rPr>
          <w:lang w:val="en-US"/>
        </w:rPr>
        <w:t>iliyotolewa</w:t>
      </w:r>
      <w:r w:rsidRPr="62F4E0FE" w:rsidR="62F4E0FE">
        <w:rPr>
          <w:lang w:val="en-US"/>
        </w:rPr>
        <w:t xml:space="preserve"> </w:t>
      </w:r>
      <w:r w:rsidRPr="62F4E0FE" w:rsidR="62F4E0FE">
        <w:rPr>
          <w:lang w:val="en-US"/>
        </w:rPr>
        <w:t>kwa</w:t>
      </w:r>
      <w:r w:rsidRPr="62F4E0FE" w:rsidR="62F4E0FE">
        <w:rPr>
          <w:lang w:val="en-US"/>
        </w:rPr>
        <w:t xml:space="preserve"> Abrahamu.</w:t>
      </w:r>
    </w:p>
    <w:p w:rsidRPr="007B69FD" w:rsidR="00555394" w:rsidP="00555394" w:rsidRDefault="00555394" w14:paraId="3CBD13A4" w14:textId="77777777">
      <w:pPr>
        <w:ind w:left="720"/>
        <w:rPr>
          <w:sz w:val="20"/>
          <w:szCs w:val="20"/>
        </w:rPr>
      </w:pPr>
      <w:r/>
    </w:p>
    <w:p w:rsidRPr="007B69FD" w:rsidR="00555394" w:rsidP="0099152C" w:rsidRDefault="002D4D9C" w14:paraId="3CA75DEF" w14:textId="6657296B">
      <w:pPr>
        <w:numPr>
          <w:ilvl w:val="0"/>
          <w:numId w:val="24"/>
        </w:numPr>
        <w:rPr>
          <w:sz w:val="20"/>
          <w:szCs w:val="20"/>
          <w:lang w:val="en-US"/>
        </w:rPr>
      </w:pPr>
      <w:r>
        <w:t>[3:18] Je, urithi huo ulikuja kwa sheria au kwa ahadi?</w:t>
      </w:r>
    </w:p>
    <w:p w:rsidRPr="007B69FD" w:rsidR="00555394" w:rsidP="62F4E0FE" w:rsidRDefault="00555394" w14:paraId="7BCB6E1D" w14:textId="77777777" w14:noSpellErr="1">
      <w:pPr>
        <w:ind w:left="720"/>
        <w:rPr>
          <w:sz w:val="20"/>
          <w:szCs w:val="20"/>
          <w:lang w:val="en-US"/>
        </w:rPr>
      </w:pPr>
      <w:r w:rsidRPr="62F4E0FE" w:rsidR="62F4E0FE">
        <w:rPr>
          <w:lang w:val="en-US"/>
        </w:rPr>
        <w:t>Urithi</w:t>
      </w:r>
      <w:r w:rsidRPr="62F4E0FE" w:rsidR="62F4E0FE">
        <w:rPr>
          <w:lang w:val="en-US"/>
        </w:rPr>
        <w:t xml:space="preserve"> </w:t>
      </w:r>
      <w:r w:rsidRPr="62F4E0FE" w:rsidR="62F4E0FE">
        <w:rPr>
          <w:lang w:val="en-US"/>
        </w:rPr>
        <w:t>huo</w:t>
      </w:r>
      <w:r w:rsidRPr="62F4E0FE" w:rsidR="62F4E0FE">
        <w:rPr>
          <w:lang w:val="en-US"/>
        </w:rPr>
        <w:t xml:space="preserve"> </w:t>
      </w:r>
      <w:r w:rsidRPr="62F4E0FE" w:rsidR="62F4E0FE">
        <w:rPr>
          <w:lang w:val="en-US"/>
        </w:rPr>
        <w:t>ulikuja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msingi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ahadi</w:t>
      </w:r>
      <w:r w:rsidRPr="62F4E0FE" w:rsidR="62F4E0FE">
        <w:rPr>
          <w:lang w:val="en-US"/>
        </w:rPr>
        <w:t>.</w:t>
      </w:r>
    </w:p>
    <w:p w:rsidRPr="007B69FD" w:rsidR="00555394" w:rsidP="00555394" w:rsidRDefault="00555394" w14:paraId="464C5C00" w14:textId="77777777">
      <w:pPr>
        <w:ind w:left="720"/>
        <w:rPr>
          <w:sz w:val="20"/>
          <w:szCs w:val="20"/>
        </w:rPr>
      </w:pPr>
      <w:r/>
    </w:p>
    <w:p w:rsidRPr="007B69FD" w:rsidR="00555394" w:rsidP="62F4E0FE" w:rsidRDefault="002D4D9C" w14:paraId="7A724370" w14:textId="38DCE336" w14:noSpellErr="1">
      <w:pPr>
        <w:numPr>
          <w:ilvl w:val="0"/>
          <w:numId w:val="24"/>
        </w:numPr>
        <w:rPr>
          <w:sz w:val="20"/>
          <w:szCs w:val="20"/>
          <w:lang w:val="en-US"/>
        </w:rPr>
      </w:pPr>
      <w:r w:rsidRPr="62F4E0FE" w:rsidR="62F4E0FE">
        <w:rPr>
          <w:lang w:val="en-US"/>
        </w:rPr>
        <w:t xml:space="preserve">[3:19] Kwa </w:t>
      </w:r>
      <w:r w:rsidRPr="62F4E0FE" w:rsidR="62F4E0FE">
        <w:rPr>
          <w:lang w:val="en-US"/>
        </w:rPr>
        <w:t>nini</w:t>
      </w:r>
      <w:r w:rsidRPr="62F4E0FE" w:rsidR="62F4E0FE">
        <w:rPr>
          <w:lang w:val="en-US"/>
        </w:rPr>
        <w:t xml:space="preserve"> sheria </w:t>
      </w:r>
      <w:r w:rsidRPr="62F4E0FE" w:rsidR="62F4E0FE">
        <w:rPr>
          <w:lang w:val="en-US"/>
        </w:rPr>
        <w:t>iliongezwa</w:t>
      </w:r>
      <w:r w:rsidRPr="62F4E0FE" w:rsidR="62F4E0FE">
        <w:rPr>
          <w:lang w:val="en-US"/>
        </w:rPr>
        <w:t>?</w:t>
      </w:r>
    </w:p>
    <w:p w:rsidRPr="007B69FD" w:rsidR="00555394" w:rsidP="62F4E0FE" w:rsidRDefault="00555394" w14:paraId="0C921EEB" w14:textId="77777777" w14:noSpellErr="1">
      <w:pPr>
        <w:ind w:left="720"/>
        <w:rPr>
          <w:sz w:val="20"/>
          <w:szCs w:val="20"/>
          <w:lang w:val="en-US"/>
        </w:rPr>
      </w:pPr>
      <w:r w:rsidRPr="62F4E0FE" w:rsidR="62F4E0FE">
        <w:rPr>
          <w:lang w:val="en-US"/>
        </w:rPr>
        <w:t xml:space="preserve">Sheria </w:t>
      </w:r>
      <w:r w:rsidRPr="62F4E0FE" w:rsidR="62F4E0FE">
        <w:rPr>
          <w:lang w:val="en-US"/>
        </w:rPr>
        <w:t>iliongezwa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makosa</w:t>
      </w:r>
      <w:r w:rsidRPr="62F4E0FE" w:rsidR="62F4E0FE">
        <w:rPr>
          <w:lang w:val="en-US"/>
        </w:rPr>
        <w:t xml:space="preserve"> </w:t>
      </w:r>
      <w:r w:rsidRPr="62F4E0FE" w:rsidR="62F4E0FE">
        <w:rPr>
          <w:lang w:val="en-US"/>
        </w:rPr>
        <w:t>mpaka</w:t>
      </w:r>
      <w:r w:rsidRPr="62F4E0FE" w:rsidR="62F4E0FE">
        <w:rPr>
          <w:lang w:val="en-US"/>
        </w:rPr>
        <w:t xml:space="preserve"> </w:t>
      </w:r>
      <w:r w:rsidRPr="62F4E0FE" w:rsidR="62F4E0FE">
        <w:rPr>
          <w:lang w:val="en-US"/>
        </w:rPr>
        <w:t>atakapokuja</w:t>
      </w:r>
      <w:r w:rsidRPr="62F4E0FE" w:rsidR="62F4E0FE">
        <w:rPr>
          <w:lang w:val="en-US"/>
        </w:rPr>
        <w:t xml:space="preserve"> yule </w:t>
      </w:r>
      <w:r w:rsidRPr="62F4E0FE" w:rsidR="62F4E0FE">
        <w:rPr>
          <w:lang w:val="en-US"/>
        </w:rPr>
        <w:t>mzao</w:t>
      </w:r>
      <w:r w:rsidRPr="62F4E0FE" w:rsidR="62F4E0FE">
        <w:rPr>
          <w:lang w:val="en-US"/>
        </w:rPr>
        <w:t xml:space="preserve"> </w:t>
      </w:r>
      <w:r w:rsidRPr="62F4E0FE" w:rsidR="62F4E0FE">
        <w:rPr>
          <w:lang w:val="en-US"/>
        </w:rPr>
        <w:t>wa</w:t>
      </w:r>
      <w:r w:rsidRPr="62F4E0FE" w:rsidR="62F4E0FE">
        <w:rPr>
          <w:lang w:val="en-US"/>
        </w:rPr>
        <w:t xml:space="preserve"> Abrahamu.</w:t>
      </w:r>
    </w:p>
    <w:p w:rsidRPr="007B69FD" w:rsidR="00555394" w:rsidP="00555394" w:rsidRDefault="00555394" w14:paraId="5CB8E154" w14:textId="77777777">
      <w:pPr>
        <w:ind w:left="720"/>
        <w:rPr>
          <w:sz w:val="20"/>
          <w:szCs w:val="20"/>
        </w:rPr>
      </w:pPr>
      <w:r/>
    </w:p>
    <w:p w:rsidRPr="007B69FD" w:rsidR="00555394" w:rsidP="62F4E0FE" w:rsidRDefault="002D4D9C" w14:paraId="3BA94A0E" w14:textId="434254B5" w14:noSpellErr="1">
      <w:pPr>
        <w:numPr>
          <w:ilvl w:val="0"/>
          <w:numId w:val="24"/>
        </w:numPr>
        <w:rPr>
          <w:sz w:val="20"/>
          <w:szCs w:val="20"/>
          <w:lang w:val="en-US"/>
        </w:rPr>
      </w:pPr>
      <w:r w:rsidRPr="62F4E0FE" w:rsidR="62F4E0FE">
        <w:rPr>
          <w:lang w:val="en-US"/>
        </w:rPr>
        <w:t xml:space="preserve">[3:20, NW] Paulo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20?</w:t>
      </w:r>
    </w:p>
    <w:p w:rsidRPr="007B69FD" w:rsidR="00555394" w:rsidP="62F4E0FE" w:rsidRDefault="00555394" w14:paraId="688ABC32" w14:textId="77777777" w14:noSpellErr="1">
      <w:pPr>
        <w:ind w:left="720"/>
        <w:rPr>
          <w:sz w:val="20"/>
          <w:szCs w:val="20"/>
          <w:lang w:val="en-US"/>
        </w:rPr>
      </w:pPr>
      <w:r w:rsidRPr="62F4E0FE" w:rsidR="62F4E0FE">
        <w:rPr>
          <w:lang w:val="en-US"/>
        </w:rPr>
        <w:t xml:space="preserve">Paulo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mmoja</w:t>
      </w:r>
      <w:r w:rsidRPr="62F4E0FE" w:rsidR="62F4E0FE">
        <w:rPr>
          <w:lang w:val="en-US"/>
        </w:rPr>
        <w:t>.</w:t>
      </w:r>
    </w:p>
    <w:p w:rsidRPr="007B69FD" w:rsidR="00555394" w:rsidP="00555394" w:rsidRDefault="00555394" w14:paraId="2D62C473" w14:textId="77777777">
      <w:pPr>
        <w:ind w:left="720"/>
        <w:rPr>
          <w:sz w:val="20"/>
          <w:szCs w:val="20"/>
        </w:rPr>
      </w:pPr>
      <w:r/>
    </w:p>
    <w:p w:rsidRPr="007B69FD" w:rsidR="00555394" w:rsidP="62F4E0FE" w:rsidRDefault="002D4D9C" w14:paraId="4117340A" w14:textId="62B86B29" w14:noSpellErr="1">
      <w:pPr>
        <w:numPr>
          <w:ilvl w:val="0"/>
          <w:numId w:val="24"/>
        </w:numPr>
        <w:rPr>
          <w:sz w:val="20"/>
          <w:szCs w:val="20"/>
          <w:lang w:val="en-US"/>
        </w:rPr>
      </w:pPr>
      <w:r w:rsidRPr="62F4E0FE" w:rsidR="62F4E0FE">
        <w:rPr>
          <w:lang w:val="en-US"/>
        </w:rPr>
        <w:t xml:space="preserve">[3:21] Paulo </w:t>
      </w:r>
      <w:r w:rsidRPr="62F4E0FE" w:rsidR="62F4E0FE">
        <w:rPr>
          <w:lang w:val="en-US"/>
        </w:rPr>
        <w:t>alitoa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kwamba</w:t>
      </w:r>
      <w:r w:rsidRPr="62F4E0FE" w:rsidR="62F4E0FE">
        <w:rPr>
          <w:lang w:val="en-US"/>
        </w:rPr>
        <w:t xml:space="preserve"> sheria </w:t>
      </w:r>
      <w:r w:rsidRPr="62F4E0FE" w:rsidR="62F4E0FE">
        <w:rPr>
          <w:lang w:val="en-US"/>
        </w:rPr>
        <w:t>haikuwa</w:t>
      </w:r>
      <w:r w:rsidRPr="62F4E0FE" w:rsidR="62F4E0FE">
        <w:rPr>
          <w:lang w:val="en-US"/>
        </w:rPr>
        <w:t xml:space="preserve"> </w:t>
      </w:r>
      <w:r w:rsidRPr="62F4E0FE" w:rsidR="62F4E0FE">
        <w:rPr>
          <w:lang w:val="en-US"/>
        </w:rPr>
        <w:t>kinyume</w:t>
      </w:r>
      <w:r w:rsidRPr="62F4E0FE" w:rsidR="62F4E0FE">
        <w:rPr>
          <w:lang w:val="en-US"/>
        </w:rPr>
        <w:t xml:space="preserve"> cha </w:t>
      </w:r>
      <w:r w:rsidRPr="62F4E0FE" w:rsidR="62F4E0FE">
        <w:rPr>
          <w:lang w:val="en-US"/>
        </w:rPr>
        <w:t>ahadi</w:t>
      </w:r>
      <w:r w:rsidRPr="62F4E0FE" w:rsidR="62F4E0FE">
        <w:rPr>
          <w:lang w:val="en-US"/>
        </w:rPr>
        <w:t>?</w:t>
      </w:r>
    </w:p>
    <w:p w:rsidRPr="007B69FD" w:rsidR="00555394" w:rsidP="62F4E0FE" w:rsidRDefault="00555394" w14:paraId="32342951" w14:textId="77777777" w14:noSpellErr="1">
      <w:pPr>
        <w:ind w:left="720"/>
        <w:rPr>
          <w:sz w:val="20"/>
          <w:szCs w:val="20"/>
          <w:lang w:val="en-US"/>
        </w:rPr>
      </w:pPr>
      <w:r w:rsidRPr="62F4E0FE" w:rsidR="62F4E0FE">
        <w:rPr>
          <w:lang w:val="en-US"/>
        </w:rPr>
        <w:t xml:space="preserve">Kwa </w:t>
      </w:r>
      <w:r w:rsidRPr="62F4E0FE" w:rsidR="62F4E0FE">
        <w:rPr>
          <w:lang w:val="en-US"/>
        </w:rPr>
        <w:t>kuwa</w:t>
      </w:r>
      <w:r w:rsidRPr="62F4E0FE" w:rsidR="62F4E0FE">
        <w:rPr>
          <w:lang w:val="en-US"/>
        </w:rPr>
        <w:t xml:space="preserve"> sheria </w:t>
      </w:r>
      <w:r w:rsidRPr="62F4E0FE" w:rsidR="62F4E0FE">
        <w:rPr>
          <w:lang w:val="en-US"/>
        </w:rPr>
        <w:t>haikuweza</w:t>
      </w:r>
      <w:r w:rsidRPr="62F4E0FE" w:rsidR="62F4E0FE">
        <w:rPr>
          <w:lang w:val="en-US"/>
        </w:rPr>
        <w:t xml:space="preserve"> </w:t>
      </w:r>
      <w:r w:rsidRPr="62F4E0FE" w:rsidR="62F4E0FE">
        <w:rPr>
          <w:lang w:val="en-US"/>
        </w:rPr>
        <w:t>kutoa</w:t>
      </w:r>
      <w:r w:rsidRPr="62F4E0FE" w:rsidR="62F4E0FE">
        <w:rPr>
          <w:lang w:val="en-US"/>
        </w:rPr>
        <w:t xml:space="preserve"> </w:t>
      </w:r>
      <w:r w:rsidRPr="62F4E0FE" w:rsidR="62F4E0FE">
        <w:rPr>
          <w:lang w:val="en-US"/>
        </w:rPr>
        <w:t>uzima</w:t>
      </w:r>
      <w:r w:rsidRPr="62F4E0FE" w:rsidR="62F4E0FE">
        <w:rPr>
          <w:lang w:val="en-US"/>
        </w:rPr>
        <w:t xml:space="preserve">, </w:t>
      </w:r>
      <w:r w:rsidRPr="62F4E0FE" w:rsidR="62F4E0FE">
        <w:rPr>
          <w:lang w:val="en-US"/>
        </w:rPr>
        <w:t>basi</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haikuweza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sheria.</w:t>
      </w:r>
    </w:p>
    <w:p w:rsidRPr="007B69FD" w:rsidR="00555394" w:rsidP="00555394" w:rsidRDefault="00555394" w14:paraId="1621DF6C" w14:textId="77777777">
      <w:pPr>
        <w:ind w:left="720"/>
        <w:rPr>
          <w:sz w:val="20"/>
          <w:szCs w:val="20"/>
        </w:rPr>
      </w:pPr>
      <w:r/>
    </w:p>
    <w:p w:rsidRPr="007B69FD" w:rsidR="00555394" w:rsidP="62F4E0FE" w:rsidRDefault="002D4D9C" w14:paraId="2C84E14A" w14:textId="57F3E1B4" w14:noSpellErr="1">
      <w:pPr>
        <w:numPr>
          <w:ilvl w:val="0"/>
          <w:numId w:val="24"/>
        </w:numPr>
        <w:rPr>
          <w:sz w:val="20"/>
          <w:szCs w:val="20"/>
          <w:lang w:val="en-US"/>
        </w:rPr>
      </w:pPr>
      <w:r w:rsidRPr="62F4E0FE" w:rsidR="62F4E0FE">
        <w:rPr>
          <w:lang w:val="en-US"/>
        </w:rPr>
        <w:t xml:space="preserve">[3:22] </w:t>
      </w:r>
      <w:r w:rsidRPr="62F4E0FE" w:rsidR="62F4E0FE">
        <w:rPr>
          <w:lang w:val="en-US"/>
        </w:rPr>
        <w:t>Maandiko</w:t>
      </w:r>
      <w:r w:rsidRPr="62F4E0FE" w:rsidR="62F4E0FE">
        <w:rPr>
          <w:lang w:val="en-US"/>
        </w:rPr>
        <w:t xml:space="preserve"> </w:t>
      </w:r>
      <w:r w:rsidRPr="62F4E0FE" w:rsidR="62F4E0FE">
        <w:rPr>
          <w:lang w:val="en-US"/>
        </w:rPr>
        <w:t>yanasema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kitu</w:t>
      </w:r>
      <w:r w:rsidRPr="62F4E0FE" w:rsidR="62F4E0FE">
        <w:rPr>
          <w:lang w:val="en-US"/>
        </w:rPr>
        <w:t xml:space="preserve"> </w:t>
      </w:r>
      <w:r w:rsidRPr="62F4E0FE" w:rsidR="62F4E0FE">
        <w:rPr>
          <w:lang w:val="en-US"/>
        </w:rPr>
        <w:t>kilikuwa</w:t>
      </w:r>
      <w:r w:rsidRPr="62F4E0FE" w:rsidR="62F4E0FE">
        <w:rPr>
          <w:lang w:val="en-US"/>
        </w:rPr>
        <w:t xml:space="preserve"> </w:t>
      </w:r>
      <w:r w:rsidRPr="62F4E0FE" w:rsidR="62F4E0FE">
        <w:rPr>
          <w:lang w:val="en-US"/>
        </w:rPr>
        <w:t>kimefungwa</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nini</w:t>
      </w:r>
      <w:r w:rsidRPr="62F4E0FE" w:rsidR="62F4E0FE">
        <w:rPr>
          <w:lang w:val="en-US"/>
        </w:rPr>
        <w:t>?</w:t>
      </w:r>
    </w:p>
    <w:p w:rsidRPr="007B69FD" w:rsidR="00555394" w:rsidP="62F4E0FE" w:rsidRDefault="00555394" w14:paraId="00C3B06C" w14:textId="77777777" w14:noSpellErr="1">
      <w:pPr>
        <w:ind w:left="720"/>
        <w:rPr>
          <w:sz w:val="20"/>
          <w:szCs w:val="20"/>
          <w:lang w:val="en-US"/>
        </w:rPr>
      </w:pPr>
      <w:r w:rsidRPr="62F4E0FE" w:rsidR="62F4E0FE">
        <w:rPr>
          <w:lang w:val="en-US"/>
        </w:rPr>
        <w:t>Maandiko</w:t>
      </w:r>
      <w:r w:rsidRPr="62F4E0FE" w:rsidR="62F4E0FE">
        <w:rPr>
          <w:lang w:val="en-US"/>
        </w:rPr>
        <w:t xml:space="preserve"> </w:t>
      </w:r>
      <w:r w:rsidRPr="62F4E0FE" w:rsidR="62F4E0FE">
        <w:rPr>
          <w:lang w:val="en-US"/>
        </w:rPr>
        <w:t>yanasema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kitu</w:t>
      </w:r>
      <w:r w:rsidRPr="62F4E0FE" w:rsidR="62F4E0FE">
        <w:rPr>
          <w:lang w:val="en-US"/>
        </w:rPr>
        <w:t xml:space="preserve"> </w:t>
      </w:r>
      <w:r w:rsidRPr="62F4E0FE" w:rsidR="62F4E0FE">
        <w:rPr>
          <w:lang w:val="en-US"/>
        </w:rPr>
        <w:t>kilikuwa</w:t>
      </w:r>
      <w:r w:rsidRPr="62F4E0FE" w:rsidR="62F4E0FE">
        <w:rPr>
          <w:lang w:val="en-US"/>
        </w:rPr>
        <w:t xml:space="preserve"> </w:t>
      </w:r>
      <w:r w:rsidRPr="62F4E0FE" w:rsidR="62F4E0FE">
        <w:rPr>
          <w:lang w:val="en-US"/>
        </w:rPr>
        <w:t>kifungoni</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w:t>
      </w:r>
    </w:p>
    <w:p w:rsidRPr="007B69FD" w:rsidR="007879D7" w:rsidP="62F4E0FE" w:rsidRDefault="007879D7" w14:paraId="464E6931" w14:textId="77777777" w14:noSpellErr="1">
      <w:pPr>
        <w:pStyle w:val="Continuedline"/>
        <w:rPr>
          <w:lang w:val="en-US"/>
        </w:rPr>
      </w:pPr>
      <w:r w:rsidRPr="62F4E0FE" w:rsidR="62F4E0FE">
        <w:rPr>
          <w:lang w:val="en-US"/>
        </w:rPr>
        <w:t>Wagalatia</w:t>
      </w:r>
      <w:r w:rsidRPr="62F4E0FE" w:rsidR="62F4E0FE">
        <w:rPr>
          <w:lang w:val="en-US"/>
        </w:rPr>
        <w:t xml:space="preserve"> 3:15-25 </w:t>
      </w:r>
      <w:r w:rsidRPr="62F4E0FE" w:rsidR="62F4E0FE">
        <w:rPr>
          <w:lang w:val="en-US"/>
        </w:rPr>
        <w:t>iliendelea</w:t>
      </w:r>
    </w:p>
    <w:p w:rsidRPr="007B69FD" w:rsidR="004E762E" w:rsidP="00555394" w:rsidRDefault="004E762E" w14:paraId="2F2A076D" w14:textId="77777777">
      <w:pPr>
        <w:ind w:left="720"/>
        <w:rPr>
          <w:sz w:val="20"/>
          <w:szCs w:val="20"/>
        </w:rPr>
      </w:pPr>
      <w:r/>
    </w:p>
    <w:p w:rsidRPr="007B69FD" w:rsidR="00555394" w:rsidP="62F4E0FE" w:rsidRDefault="002D4D9C" w14:paraId="22A76C32" w14:textId="4226A01D" w14:noSpellErr="1">
      <w:pPr>
        <w:numPr>
          <w:ilvl w:val="0"/>
          <w:numId w:val="24"/>
        </w:numPr>
        <w:rPr>
          <w:sz w:val="20"/>
          <w:szCs w:val="20"/>
          <w:lang w:val="en-US"/>
        </w:rPr>
      </w:pPr>
      <w:r w:rsidRPr="62F4E0FE" w:rsidR="62F4E0FE">
        <w:rPr>
          <w:lang w:val="en-US"/>
        </w:rPr>
        <w:t xml:space="preserve">[3:21-22] </w:t>
      </w:r>
      <w:r w:rsidRPr="62F4E0FE" w:rsidR="62F4E0FE">
        <w:rPr>
          <w:lang w:val="en-US"/>
        </w:rPr>
        <w:t>Unafikiri</w:t>
      </w:r>
      <w:r w:rsidRPr="62F4E0FE" w:rsidR="62F4E0FE">
        <w:rPr>
          <w:lang w:val="en-US"/>
        </w:rPr>
        <w:t xml:space="preserve"> </w:t>
      </w:r>
      <w:r w:rsidRPr="62F4E0FE" w:rsidR="62F4E0FE">
        <w:rPr>
          <w:lang w:val="en-US"/>
        </w:rPr>
        <w:t>ilimaanisha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kwamba</w:t>
      </w:r>
      <w:r w:rsidRPr="62F4E0FE" w:rsidR="62F4E0FE">
        <w:rPr>
          <w:lang w:val="en-US"/>
        </w:rPr>
        <w:t xml:space="preserve"> sheria </w:t>
      </w:r>
      <w:r w:rsidRPr="62F4E0FE" w:rsidR="62F4E0FE">
        <w:rPr>
          <w:lang w:val="en-US"/>
        </w:rPr>
        <w:t>iliwafunga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w:t>
      </w:r>
    </w:p>
    <w:p w:rsidRPr="007B69FD" w:rsidR="00555394" w:rsidP="48114252" w:rsidRDefault="004E762E" w14:paraId="0BEE7B21" w14:textId="5D32C66D">
      <w:pPr>
        <w:ind w:left="720"/>
        <w:rPr>
          <w:sz w:val="20"/>
          <w:szCs w:val="20"/>
          <w:lang w:val="en-US"/>
        </w:rPr>
      </w:pPr>
      <w:r>
        <w:t>(Majibu yanaweza kutofautiana.) Labda ilimaanisha kwamba sheria iliwafanya watu watambue kwamba walikuwa watenda-dhambi kwa sababu hawangeweza kutii sheria kikamili. Kama vile mtu asingeweza kutoka gerezani, mtu hangeweza kujizuia asitende dhambi.</w:t>
      </w:r>
    </w:p>
    <w:p w:rsidRPr="007B69FD" w:rsidR="00555394" w:rsidP="00555394" w:rsidRDefault="00555394" w14:paraId="475D4023" w14:textId="77777777">
      <w:pPr>
        <w:rPr>
          <w:sz w:val="20"/>
          <w:szCs w:val="20"/>
        </w:rPr>
      </w:pPr>
      <w:r/>
    </w:p>
    <w:p w:rsidRPr="007B69FD" w:rsidR="00555394" w:rsidP="62F4E0FE" w:rsidRDefault="00555394" w14:paraId="5F7257A7" w14:textId="5ED95DB0" w14:noSpellErr="1">
      <w:pPr>
        <w:numPr>
          <w:ilvl w:val="0"/>
          <w:numId w:val="24"/>
        </w:numPr>
        <w:rPr>
          <w:sz w:val="20"/>
          <w:szCs w:val="20"/>
          <w:lang w:val="en-US"/>
        </w:rPr>
      </w:pPr>
      <w:r w:rsidRPr="62F4E0FE" w:rsidR="62F4E0FE">
        <w:rPr>
          <w:lang w:val="en-US"/>
        </w:rPr>
        <w:t xml:space="preserve">[3:23] </w:t>
      </w:r>
      <w:r w:rsidRPr="62F4E0FE" w:rsidR="62F4E0FE">
        <w:rPr>
          <w:lang w:val="en-US"/>
        </w:rPr>
        <w:t>Watu</w:t>
      </w:r>
      <w:r w:rsidRPr="62F4E0FE" w:rsidR="62F4E0FE">
        <w:rPr>
          <w:lang w:val="en-US"/>
        </w:rPr>
        <w:t xml:space="preserve"> </w:t>
      </w:r>
      <w:r w:rsidRPr="62F4E0FE" w:rsidR="62F4E0FE">
        <w:rPr>
          <w:lang w:val="en-US"/>
        </w:rPr>
        <w:t>waliwekwaje</w:t>
      </w:r>
      <w:r w:rsidRPr="62F4E0FE" w:rsidR="62F4E0FE">
        <w:rPr>
          <w:lang w:val="en-US"/>
        </w:rPr>
        <w:t xml:space="preserve"> </w:t>
      </w:r>
      <w:r w:rsidRPr="62F4E0FE" w:rsidR="62F4E0FE">
        <w:rPr>
          <w:lang w:val="en-US"/>
        </w:rPr>
        <w:t>huru</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kifungo</w:t>
      </w:r>
      <w:r w:rsidRPr="62F4E0FE" w:rsidR="62F4E0FE">
        <w:rPr>
          <w:lang w:val="en-US"/>
        </w:rPr>
        <w:t xml:space="preserve"> cha sheria?</w:t>
      </w:r>
    </w:p>
    <w:p w:rsidRPr="007B69FD" w:rsidR="00555394" w:rsidP="62F4E0FE" w:rsidRDefault="00555394" w14:paraId="409992CF" w14:textId="77777777"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waliwekwa</w:t>
      </w:r>
      <w:r w:rsidRPr="62F4E0FE" w:rsidR="62F4E0FE">
        <w:rPr>
          <w:lang w:val="en-US"/>
        </w:rPr>
        <w:t xml:space="preserve"> </w:t>
      </w:r>
      <w:r w:rsidRPr="62F4E0FE" w:rsidR="62F4E0FE">
        <w:rPr>
          <w:lang w:val="en-US"/>
        </w:rPr>
        <w:t>huru</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kifungoni</w:t>
      </w:r>
      <w:r w:rsidRPr="62F4E0FE" w:rsidR="62F4E0FE">
        <w:rPr>
          <w:lang w:val="en-US"/>
        </w:rPr>
        <w:t xml:space="preserve"> </w:t>
      </w:r>
      <w:r w:rsidRPr="62F4E0FE" w:rsidR="62F4E0FE">
        <w:rPr>
          <w:lang w:val="en-US"/>
        </w:rPr>
        <w:t>mwa</w:t>
      </w:r>
      <w:r w:rsidRPr="62F4E0FE" w:rsidR="62F4E0FE">
        <w:rPr>
          <w:lang w:val="en-US"/>
        </w:rPr>
        <w:t xml:space="preserve"> sheria </w:t>
      </w:r>
      <w:r w:rsidRPr="62F4E0FE" w:rsidR="62F4E0FE">
        <w:rPr>
          <w:lang w:val="en-US"/>
        </w:rPr>
        <w:t>kupitia</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katika</w:t>
      </w:r>
      <w:r w:rsidRPr="62F4E0FE" w:rsidR="62F4E0FE">
        <w:rPr>
          <w:lang w:val="en-US"/>
        </w:rPr>
        <w:t xml:space="preserve"> Kristo Yesu.</w:t>
      </w:r>
    </w:p>
    <w:p w:rsidRPr="007B69FD" w:rsidR="003B1AF9" w:rsidP="003B1AF9" w:rsidRDefault="003B1AF9" w14:paraId="6C7F8219" w14:textId="77777777">
      <w:pPr>
        <w:pStyle w:val="ListParagraph"/>
        <w:ind w:left="360"/>
        <w:rPr>
          <w:b/>
          <w:sz w:val="20"/>
          <w:szCs w:val="20"/>
        </w:rPr>
      </w:pPr>
      <w:r/>
    </w:p>
    <w:p w:rsidRPr="007B69FD" w:rsidR="00555394" w:rsidP="62F4E0FE" w:rsidRDefault="002D4D9C" w14:paraId="060E23F2" w14:textId="53EC0B05" w14:noSpellErr="1">
      <w:pPr>
        <w:numPr>
          <w:ilvl w:val="0"/>
          <w:numId w:val="24"/>
        </w:numPr>
        <w:rPr>
          <w:sz w:val="20"/>
          <w:szCs w:val="20"/>
          <w:lang w:val="en-US"/>
        </w:rPr>
      </w:pPr>
      <w:r w:rsidRPr="62F4E0FE" w:rsidR="62F4E0FE">
        <w:rPr>
          <w:lang w:val="en-US"/>
        </w:rPr>
        <w:t xml:space="preserve">[3:24-25] Ni </w:t>
      </w:r>
      <w:r w:rsidRPr="62F4E0FE" w:rsidR="62F4E0FE">
        <w:rPr>
          <w:lang w:val="en-US"/>
        </w:rPr>
        <w:t>nini</w:t>
      </w:r>
      <w:r w:rsidRPr="62F4E0FE" w:rsidR="62F4E0FE">
        <w:rPr>
          <w:lang w:val="en-US"/>
        </w:rPr>
        <w:t xml:space="preserve"> </w:t>
      </w:r>
      <w:r w:rsidRPr="62F4E0FE" w:rsidR="62F4E0FE">
        <w:rPr>
          <w:lang w:val="en-US"/>
        </w:rPr>
        <w:t>kilichobadilika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waumini</w:t>
      </w:r>
      <w:r w:rsidRPr="62F4E0FE" w:rsidR="62F4E0FE">
        <w:rPr>
          <w:lang w:val="en-US"/>
        </w:rPr>
        <w:t xml:space="preserve"> </w:t>
      </w:r>
      <w:r w:rsidRPr="62F4E0FE" w:rsidR="62F4E0FE">
        <w:rPr>
          <w:lang w:val="en-US"/>
        </w:rPr>
        <w:t>tangu</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ilipokuja</w:t>
      </w:r>
      <w:r w:rsidRPr="62F4E0FE" w:rsidR="62F4E0FE">
        <w:rPr>
          <w:lang w:val="en-US"/>
        </w:rPr>
        <w:t>?</w:t>
      </w:r>
    </w:p>
    <w:p w:rsidRPr="007B69FD" w:rsidR="00555394" w:rsidP="62F4E0FE" w:rsidRDefault="00555394" w14:paraId="6785A433" w14:textId="77777777" w14:noSpellErr="1">
      <w:pPr>
        <w:ind w:left="720"/>
        <w:rPr>
          <w:sz w:val="20"/>
          <w:szCs w:val="20"/>
          <w:lang w:val="en-US"/>
        </w:rPr>
      </w:pPr>
      <w:r w:rsidRPr="62F4E0FE" w:rsidR="62F4E0FE">
        <w:rPr>
          <w:lang w:val="en-US"/>
        </w:rPr>
        <w:t xml:space="preserve">Wale </w:t>
      </w:r>
      <w:r w:rsidRPr="62F4E0FE" w:rsidR="62F4E0FE">
        <w:rPr>
          <w:lang w:val="en-US"/>
        </w:rPr>
        <w:t>walioamini</w:t>
      </w:r>
      <w:r w:rsidRPr="62F4E0FE" w:rsidR="62F4E0FE">
        <w:rPr>
          <w:lang w:val="en-US"/>
        </w:rPr>
        <w:t xml:space="preserve"> </w:t>
      </w:r>
      <w:r w:rsidRPr="62F4E0FE" w:rsidR="62F4E0FE">
        <w:rPr>
          <w:lang w:val="en-US"/>
        </w:rPr>
        <w:t>katika</w:t>
      </w:r>
      <w:r w:rsidRPr="62F4E0FE" w:rsidR="62F4E0FE">
        <w:rPr>
          <w:lang w:val="en-US"/>
        </w:rPr>
        <w:t xml:space="preserve"> Yesu </w:t>
      </w:r>
      <w:r w:rsidRPr="62F4E0FE" w:rsidR="62F4E0FE">
        <w:rPr>
          <w:lang w:val="en-US"/>
        </w:rPr>
        <w:t>hawakuhitaji</w:t>
      </w:r>
      <w:r w:rsidRPr="62F4E0FE" w:rsidR="62F4E0FE">
        <w:rPr>
          <w:lang w:val="en-US"/>
        </w:rPr>
        <w:t xml:space="preserve"> </w:t>
      </w:r>
      <w:r w:rsidRPr="62F4E0FE" w:rsidR="62F4E0FE">
        <w:rPr>
          <w:lang w:val="en-US"/>
        </w:rPr>
        <w:t>tena</w:t>
      </w:r>
      <w:r w:rsidRPr="62F4E0FE" w:rsidR="62F4E0FE">
        <w:rPr>
          <w:lang w:val="en-US"/>
        </w:rPr>
        <w:t xml:space="preserve"> </w:t>
      </w:r>
      <w:r w:rsidRPr="62F4E0FE" w:rsidR="62F4E0FE">
        <w:rPr>
          <w:lang w:val="en-US"/>
        </w:rPr>
        <w:t>mlinzi</w:t>
      </w:r>
      <w:r w:rsidRPr="62F4E0FE" w:rsidR="62F4E0FE">
        <w:rPr>
          <w:lang w:val="en-US"/>
        </w:rPr>
        <w:t xml:space="preserve"> (</w:t>
      </w:r>
      <w:r w:rsidRPr="62F4E0FE" w:rsidR="62F4E0FE">
        <w:rPr>
          <w:lang w:val="en-US"/>
        </w:rPr>
        <w:t>yaani</w:t>
      </w:r>
      <w:r w:rsidRPr="62F4E0FE" w:rsidR="62F4E0FE">
        <w:rPr>
          <w:lang w:val="en-US"/>
        </w:rPr>
        <w:t>, sheria).</w:t>
      </w:r>
    </w:p>
    <w:p w:rsidRPr="007B69FD" w:rsidR="00555394" w:rsidP="62F4E0FE" w:rsidRDefault="00555394" w14:paraId="0CF91597"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555394" w:rsidRDefault="00555394" w14:paraId="3B80381C" w14:textId="7940A52A">
      <w:pPr/>
      <w:r/>
    </w:p>
    <w:p w:rsidRPr="007B69FD" w:rsidR="00555394" w:rsidP="62F4E0FE" w:rsidRDefault="00555394" w14:paraId="24797E08" w14:textId="1A0C9D35" w14:noSpellErr="1">
      <w:pPr>
        <w:pStyle w:val="Heading1"/>
        <w:keepNext w:val="0"/>
        <w:keepLines w:val="0"/>
        <w:spacing w:before="480"/>
        <w:rPr>
          <w:b w:val="1"/>
          <w:bCs w:val="1"/>
          <w:lang w:val="en-US"/>
        </w:rPr>
      </w:pPr>
      <w:r w:rsidRPr="62F4E0FE" w:rsidR="62F4E0FE">
        <w:rPr>
          <w:lang w:val="en-US"/>
        </w:rPr>
        <w:t>Wagalatia</w:t>
      </w:r>
      <w:r w:rsidRPr="62F4E0FE" w:rsidR="62F4E0FE">
        <w:rPr>
          <w:lang w:val="en-US"/>
        </w:rPr>
        <w:t xml:space="preserve"> 4:1-7</w:t>
      </w:r>
    </w:p>
    <w:p w:rsidRPr="007B69FD" w:rsidR="00555394" w:rsidP="005459B7" w:rsidRDefault="00555394" w14:paraId="63E4BAB1" w14:textId="77777777" w14:noSpellErr="1">
      <w:pPr>
        <w:pStyle w:val="Background"/>
      </w:pPr>
      <w:r w:rsidRPr="62F4E0FE" w:rsidR="62F4E0FE">
        <w:rPr>
          <w:lang w:val="en-US"/>
        </w:rPr>
        <w:t>Maelezo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nyuma</w:t>
      </w:r>
      <w:r w:rsidRPr="62F4E0FE" w:rsidR="62F4E0FE">
        <w:rPr>
          <w:lang w:val="en-US"/>
        </w:rPr>
        <w:t xml:space="preserve">: Paulo </w:t>
      </w:r>
      <w:r w:rsidRPr="62F4E0FE" w:rsidR="62F4E0FE">
        <w:rPr>
          <w:lang w:val="en-US"/>
        </w:rPr>
        <w:t>anaendelea</w:t>
      </w:r>
      <w:r w:rsidRPr="62F4E0FE" w:rsidR="62F4E0FE">
        <w:rPr>
          <w:lang w:val="en-US"/>
        </w:rPr>
        <w:t xml:space="preserve"> </w:t>
      </w:r>
      <w:r w:rsidRPr="62F4E0FE" w:rsidR="62F4E0FE">
        <w:rPr>
          <w:lang w:val="en-US"/>
        </w:rPr>
        <w:t>na</w:t>
      </w:r>
      <w:r w:rsidRPr="62F4E0FE" w:rsidR="62F4E0FE">
        <w:rPr>
          <w:lang w:val="en-US"/>
        </w:rPr>
        <w:t xml:space="preserve"> hoja </w:t>
      </w:r>
      <w:r w:rsidRPr="62F4E0FE" w:rsidR="62F4E0FE">
        <w:rPr>
          <w:lang w:val="en-US"/>
        </w:rPr>
        <w:t>yake</w:t>
      </w:r>
      <w:r w:rsidRPr="62F4E0FE" w:rsidR="62F4E0FE">
        <w:rPr>
          <w:lang w:val="en-US"/>
        </w:rPr>
        <w:t xml:space="preserve"> </w:t>
      </w:r>
      <w:r w:rsidRPr="62F4E0FE" w:rsidR="62F4E0FE">
        <w:rPr>
          <w:lang w:val="en-US"/>
        </w:rPr>
        <w:t>kwenye</w:t>
      </w:r>
      <w:r w:rsidRPr="62F4E0FE" w:rsidR="62F4E0FE">
        <w:rPr>
          <w:lang w:val="en-US"/>
        </w:rPr>
        <w:t xml:space="preserve"> 3:23-29. </w:t>
      </w:r>
      <w:r w:rsidRPr="62F4E0FE" w:rsidR="62F4E0FE">
        <w:rPr>
          <w:lang w:val="en-US"/>
        </w:rPr>
        <w:t>Huenda</w:t>
      </w:r>
      <w:r w:rsidRPr="62F4E0FE" w:rsidR="62F4E0FE">
        <w:rPr>
          <w:lang w:val="en-US"/>
        </w:rPr>
        <w:t xml:space="preserve"> </w:t>
      </w:r>
      <w:r w:rsidRPr="62F4E0FE" w:rsidR="62F4E0FE">
        <w:rPr>
          <w:lang w:val="en-US"/>
        </w:rPr>
        <w:t>ukahitaji</w:t>
      </w:r>
      <w:r w:rsidRPr="62F4E0FE" w:rsidR="62F4E0FE">
        <w:rPr>
          <w:lang w:val="en-US"/>
        </w:rPr>
        <w:t xml:space="preserve"> </w:t>
      </w:r>
      <w:r w:rsidRPr="62F4E0FE" w:rsidR="62F4E0FE">
        <w:rPr>
          <w:lang w:val="en-US"/>
        </w:rPr>
        <w:t>kuisoma</w:t>
      </w:r>
      <w:r w:rsidRPr="62F4E0FE" w:rsidR="62F4E0FE">
        <w:rPr>
          <w:lang w:val="en-US"/>
        </w:rPr>
        <w:t xml:space="preserve"> </w:t>
      </w:r>
      <w:r w:rsidRPr="62F4E0FE" w:rsidR="62F4E0FE">
        <w:rPr>
          <w:lang w:val="en-US"/>
        </w:rPr>
        <w:t>tena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uelewe</w:t>
      </w:r>
      <w:r w:rsidRPr="62F4E0FE" w:rsidR="62F4E0FE">
        <w:rPr>
          <w:lang w:val="en-US"/>
        </w:rPr>
        <w:t xml:space="preserve">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 xml:space="preserve"> </w:t>
      </w:r>
      <w:r w:rsidRPr="62F4E0FE" w:rsidR="62F4E0FE">
        <w:rPr>
          <w:lang w:val="en-US"/>
        </w:rPr>
        <w:t>vizuri</w:t>
      </w:r>
      <w:r w:rsidRPr="62F4E0FE" w:rsidR="62F4E0FE">
        <w:rPr>
          <w:lang w:val="en-US"/>
        </w:rPr>
        <w:t>.</w:t>
      </w:r>
    </w:p>
    <w:p w:rsidRPr="00170DC8" w:rsidR="00170DC8" w:rsidP="62F4E0FE" w:rsidRDefault="00170DC8" w14:paraId="7ED15E58"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555394" w:rsidP="005459B7" w:rsidRDefault="00555394" w14:paraId="0EA12830"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555394" w:rsidP="005459B7" w:rsidRDefault="00555394" w14:paraId="578F6EDC" w14:textId="3A5801DD"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555394" w:rsidP="005459B7" w:rsidRDefault="00555394" w14:paraId="349CDB51" w14:textId="569D2EC0" w14:noSpellErr="1">
      <w:pPr>
        <w:pStyle w:val="Checklist"/>
        <w:rPr/>
      </w:pPr>
      <w:r w:rsidRPr="62F4E0FE" w:rsidR="62F4E0FE">
        <w:rPr>
          <w:lang w:val="en-US"/>
        </w:rPr>
        <w:t>Mrithi</w:t>
      </w:r>
      <w:r w:rsidRPr="62F4E0FE" w:rsidR="62F4E0FE">
        <w:rPr>
          <w:lang w:val="en-US"/>
        </w:rPr>
        <w:t xml:space="preserve"> </w:t>
      </w:r>
      <w:r w:rsidRPr="62F4E0FE" w:rsidR="62F4E0FE">
        <w:rPr>
          <w:lang w:val="en-US"/>
        </w:rPr>
        <w:t>alipokuwa</w:t>
      </w:r>
      <w:r w:rsidRPr="62F4E0FE" w:rsidR="62F4E0FE">
        <w:rPr>
          <w:lang w:val="en-US"/>
        </w:rPr>
        <w:t xml:space="preserve"> </w:t>
      </w:r>
      <w:r w:rsidRPr="62F4E0FE" w:rsidR="62F4E0FE">
        <w:rPr>
          <w:lang w:val="en-US"/>
        </w:rPr>
        <w:t>mtoto</w:t>
      </w:r>
      <w:r w:rsidRPr="62F4E0FE" w:rsidR="62F4E0FE">
        <w:rPr>
          <w:lang w:val="en-US"/>
        </w:rPr>
        <w:t xml:space="preserve">, </w:t>
      </w:r>
      <w:r w:rsidRPr="62F4E0FE" w:rsidR="62F4E0FE">
        <w:rPr>
          <w:lang w:val="en-US"/>
        </w:rPr>
        <w:t>alisimamiwa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walezi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wasimamizi</w:t>
      </w:r>
      <w:r w:rsidRPr="62F4E0FE" w:rsidR="62F4E0FE">
        <w:rPr>
          <w:lang w:val="en-US"/>
        </w:rPr>
        <w:t>. [4:1-2]</w:t>
      </w:r>
    </w:p>
    <w:p w:rsidRPr="007B69FD" w:rsidR="00555394" w:rsidP="005459B7" w:rsidRDefault="00555394" w14:paraId="009693C3" w14:textId="5FEA2956" w14:noSpellErr="1">
      <w:pPr>
        <w:pStyle w:val="Checklist"/>
        <w:rPr/>
      </w:pPr>
      <w:r w:rsidRPr="62F4E0FE" w:rsidR="62F4E0FE">
        <w:rPr>
          <w:lang w:val="en-US"/>
        </w:rPr>
        <w:t>Kabla</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kuja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watoto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waliongozwa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kanuni</w:t>
      </w:r>
      <w:r w:rsidRPr="62F4E0FE" w:rsidR="62F4E0FE">
        <w:rPr>
          <w:lang w:val="en-US"/>
        </w:rPr>
        <w:t xml:space="preserve"> za </w:t>
      </w:r>
      <w:r w:rsidRPr="62F4E0FE" w:rsidR="62F4E0FE">
        <w:rPr>
          <w:lang w:val="en-US"/>
        </w:rPr>
        <w:t>msingi</w:t>
      </w:r>
      <w:r w:rsidRPr="62F4E0FE" w:rsidR="62F4E0FE">
        <w:rPr>
          <w:lang w:val="en-US"/>
        </w:rPr>
        <w:t xml:space="preserve"> za </w:t>
      </w:r>
      <w:r w:rsidRPr="62F4E0FE" w:rsidR="62F4E0FE">
        <w:rPr>
          <w:lang w:val="en-US"/>
        </w:rPr>
        <w:t>ulimwengu</w:t>
      </w:r>
      <w:r w:rsidRPr="62F4E0FE" w:rsidR="62F4E0FE">
        <w:rPr>
          <w:lang w:val="en-US"/>
        </w:rPr>
        <w:t>. [4:3-4]</w:t>
      </w:r>
    </w:p>
    <w:p w:rsidRPr="007B69FD" w:rsidR="00555394" w:rsidP="005459B7" w:rsidRDefault="00555394" w14:paraId="2BAF5172" w14:textId="0D374EE1" w14:noSpellErr="1">
      <w:pPr>
        <w:pStyle w:val="Checklist"/>
        <w:rPr/>
      </w:pPr>
      <w:r w:rsidRPr="62F4E0FE" w:rsidR="62F4E0FE">
        <w:rPr>
          <w:lang w:val="en-US"/>
        </w:rPr>
        <w:t>Mungu</w:t>
      </w:r>
      <w:r w:rsidRPr="62F4E0FE" w:rsidR="62F4E0FE">
        <w:rPr>
          <w:lang w:val="en-US"/>
        </w:rPr>
        <w:t xml:space="preserve"> </w:t>
      </w:r>
      <w:r w:rsidRPr="62F4E0FE" w:rsidR="62F4E0FE">
        <w:rPr>
          <w:lang w:val="en-US"/>
        </w:rPr>
        <w:t>alimtuma</w:t>
      </w:r>
      <w:r w:rsidRPr="62F4E0FE" w:rsidR="62F4E0FE">
        <w:rPr>
          <w:lang w:val="en-US"/>
        </w:rPr>
        <w:t xml:space="preserve"> Mwana wake </w:t>
      </w:r>
      <w:r w:rsidRPr="62F4E0FE" w:rsidR="62F4E0FE">
        <w:rPr>
          <w:lang w:val="en-US"/>
        </w:rPr>
        <w:t>kuwakomboa</w:t>
      </w:r>
      <w:r w:rsidRPr="62F4E0FE" w:rsidR="62F4E0FE">
        <w:rPr>
          <w:lang w:val="en-US"/>
        </w:rPr>
        <w:t xml:space="preserve"> wale </w:t>
      </w:r>
      <w:r w:rsidRPr="62F4E0FE" w:rsidR="62F4E0FE">
        <w:rPr>
          <w:lang w:val="en-US"/>
        </w:rPr>
        <w:t>waliokuwa</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sheria. [4:5]</w:t>
      </w:r>
    </w:p>
    <w:p w:rsidRPr="007B69FD" w:rsidR="00555394" w:rsidP="005459B7" w:rsidRDefault="00555394" w14:paraId="7FD43F54" w14:textId="3B83BE99" w14:noSpellErr="1">
      <w:pPr>
        <w:pStyle w:val="Checklist"/>
        <w:rPr/>
      </w:pPr>
      <w:r w:rsidRPr="62F4E0FE" w:rsidR="62F4E0FE">
        <w:rPr>
          <w:lang w:val="en-US"/>
        </w:rPr>
        <w:t>Mungu</w:t>
      </w:r>
      <w:r w:rsidRPr="62F4E0FE" w:rsidR="62F4E0FE">
        <w:rPr>
          <w:lang w:val="en-US"/>
        </w:rPr>
        <w:t xml:space="preserve"> </w:t>
      </w:r>
      <w:r w:rsidRPr="62F4E0FE" w:rsidR="62F4E0FE">
        <w:rPr>
          <w:lang w:val="en-US"/>
        </w:rPr>
        <w:t>alimtuma</w:t>
      </w:r>
      <w:r w:rsidRPr="62F4E0FE" w:rsidR="62F4E0FE">
        <w:rPr>
          <w:lang w:val="en-US"/>
        </w:rPr>
        <w:t xml:space="preserve"> Roho </w:t>
      </w:r>
      <w:r w:rsidRPr="62F4E0FE" w:rsidR="62F4E0FE">
        <w:rPr>
          <w:lang w:val="en-US"/>
        </w:rPr>
        <w:t>wa</w:t>
      </w:r>
      <w:r w:rsidRPr="62F4E0FE" w:rsidR="62F4E0FE">
        <w:rPr>
          <w:lang w:val="en-US"/>
        </w:rPr>
        <w:t xml:space="preserve"> Mwana wake </w:t>
      </w:r>
      <w:r w:rsidRPr="62F4E0FE" w:rsidR="62F4E0FE">
        <w:rPr>
          <w:lang w:val="en-US"/>
        </w:rPr>
        <w:t>katika</w:t>
      </w:r>
      <w:r w:rsidRPr="62F4E0FE" w:rsidR="62F4E0FE">
        <w:rPr>
          <w:lang w:val="en-US"/>
        </w:rPr>
        <w:t xml:space="preserve"> </w:t>
      </w:r>
      <w:r w:rsidRPr="62F4E0FE" w:rsidR="62F4E0FE">
        <w:rPr>
          <w:lang w:val="en-US"/>
        </w:rPr>
        <w:t>mioyo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Wagalatia</w:t>
      </w:r>
      <w:r w:rsidRPr="62F4E0FE" w:rsidR="62F4E0FE">
        <w:rPr>
          <w:lang w:val="en-US"/>
        </w:rPr>
        <w:t xml:space="preserve"> </w:t>
      </w:r>
      <w:r w:rsidRPr="62F4E0FE" w:rsidR="62F4E0FE">
        <w:rPr>
          <w:lang w:val="en-US"/>
        </w:rPr>
        <w:t>walioamini</w:t>
      </w:r>
      <w:r w:rsidRPr="62F4E0FE" w:rsidR="62F4E0FE">
        <w:rPr>
          <w:lang w:val="en-US"/>
        </w:rPr>
        <w:t>. [4:6]</w:t>
      </w:r>
    </w:p>
    <w:p w:rsidRPr="007B69FD" w:rsidR="00555394" w:rsidP="005459B7" w:rsidRDefault="00555394" w14:paraId="0C8E78B6" w14:textId="70E84CD8" w14:noSpellErr="1">
      <w:pPr>
        <w:pStyle w:val="Checklist"/>
        <w:rPr/>
      </w:pPr>
      <w:r w:rsidRPr="62F4E0FE" w:rsidR="62F4E0FE">
        <w:rPr>
          <w:lang w:val="en-US"/>
        </w:rPr>
        <w:t>Muumini</w:t>
      </w:r>
      <w:r w:rsidRPr="62F4E0FE" w:rsidR="62F4E0FE">
        <w:rPr>
          <w:lang w:val="en-US"/>
        </w:rPr>
        <w:t xml:space="preserve"> </w:t>
      </w:r>
      <w:r w:rsidRPr="62F4E0FE" w:rsidR="62F4E0FE">
        <w:rPr>
          <w:lang w:val="en-US"/>
        </w:rPr>
        <w:t>wa</w:t>
      </w:r>
      <w:r w:rsidRPr="62F4E0FE" w:rsidR="62F4E0FE">
        <w:rPr>
          <w:lang w:val="en-US"/>
        </w:rPr>
        <w:t xml:space="preserve"> Galatia </w:t>
      </w:r>
      <w:r w:rsidRPr="62F4E0FE" w:rsidR="62F4E0FE">
        <w:rPr>
          <w:lang w:val="en-US"/>
        </w:rPr>
        <w:t>hakuwa</w:t>
      </w:r>
      <w:r w:rsidRPr="62F4E0FE" w:rsidR="62F4E0FE">
        <w:rPr>
          <w:lang w:val="en-US"/>
        </w:rPr>
        <w:t xml:space="preserve"> </w:t>
      </w:r>
      <w:r w:rsidRPr="62F4E0FE" w:rsidR="62F4E0FE">
        <w:rPr>
          <w:lang w:val="en-US"/>
        </w:rPr>
        <w:t>tena</w:t>
      </w:r>
      <w:r w:rsidRPr="62F4E0FE" w:rsidR="62F4E0FE">
        <w:rPr>
          <w:lang w:val="en-US"/>
        </w:rPr>
        <w:t xml:space="preserve"> </w:t>
      </w:r>
      <w:r w:rsidRPr="62F4E0FE" w:rsidR="62F4E0FE">
        <w:rPr>
          <w:lang w:val="en-US"/>
        </w:rPr>
        <w:t>mtumwa</w:t>
      </w:r>
      <w:r w:rsidRPr="62F4E0FE" w:rsidR="62F4E0FE">
        <w:rPr>
          <w:lang w:val="en-US"/>
        </w:rPr>
        <w:t xml:space="preserve">, </w:t>
      </w:r>
      <w:r w:rsidRPr="62F4E0FE" w:rsidR="62F4E0FE">
        <w:rPr>
          <w:lang w:val="en-US"/>
        </w:rPr>
        <w:t>bali</w:t>
      </w:r>
      <w:r w:rsidRPr="62F4E0FE" w:rsidR="62F4E0FE">
        <w:rPr>
          <w:lang w:val="en-US"/>
        </w:rPr>
        <w:t xml:space="preserve"> </w:t>
      </w:r>
      <w:r w:rsidRPr="62F4E0FE" w:rsidR="62F4E0FE">
        <w:rPr>
          <w:lang w:val="en-US"/>
        </w:rPr>
        <w:t>mwana</w:t>
      </w:r>
      <w:r w:rsidRPr="62F4E0FE" w:rsidR="62F4E0FE">
        <w:rPr>
          <w:lang w:val="en-US"/>
        </w:rPr>
        <w:t xml:space="preserve">, </w:t>
      </w:r>
      <w:r w:rsidRPr="62F4E0FE" w:rsidR="62F4E0FE">
        <w:rPr>
          <w:lang w:val="en-US"/>
        </w:rPr>
        <w:t>na</w:t>
      </w:r>
      <w:r w:rsidRPr="62F4E0FE" w:rsidR="62F4E0FE">
        <w:rPr>
          <w:lang w:val="en-US"/>
        </w:rPr>
        <w:t xml:space="preserve"> pia </w:t>
      </w:r>
      <w:r w:rsidRPr="62F4E0FE" w:rsidR="62F4E0FE">
        <w:rPr>
          <w:lang w:val="en-US"/>
        </w:rPr>
        <w:t>mrithi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 [4:7]</w:t>
      </w:r>
    </w:p>
    <w:p w:rsidRPr="007B69FD" w:rsidR="00555394" w:rsidP="005459B7" w:rsidRDefault="00555394" w14:paraId="50B98B4C"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555394" w:rsidP="005459B7" w:rsidRDefault="003947E5" w14:paraId="7921D0C0" w14:textId="65298198"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555394" w:rsidP="62F4E0FE" w:rsidRDefault="00555394" w14:paraId="21525667" w14:textId="6D0B037B" w14:noSpellErr="1">
      <w:pPr>
        <w:numPr>
          <w:ilvl w:val="0"/>
          <w:numId w:val="25"/>
        </w:numPr>
        <w:rPr>
          <w:sz w:val="20"/>
          <w:szCs w:val="20"/>
          <w:lang w:val="en-US"/>
        </w:rPr>
      </w:pPr>
      <w:r w:rsidRPr="62F4E0FE" w:rsidR="62F4E0FE">
        <w:rPr>
          <w:lang w:val="en-US"/>
        </w:rPr>
        <w:t xml:space="preserve">[4:1-2] </w:t>
      </w:r>
      <w:r w:rsidRPr="62F4E0FE" w:rsidR="62F4E0FE">
        <w:rPr>
          <w:lang w:val="en-US"/>
        </w:rPr>
        <w:t>Mrithi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mali</w:t>
      </w:r>
      <w:r w:rsidRPr="62F4E0FE" w:rsidR="62F4E0FE">
        <w:rPr>
          <w:lang w:val="en-US"/>
        </w:rPr>
        <w:t xml:space="preserve"> </w:t>
      </w:r>
      <w:r w:rsidRPr="62F4E0FE" w:rsidR="62F4E0FE">
        <w:rPr>
          <w:lang w:val="en-US"/>
        </w:rPr>
        <w:t>aliishije</w:t>
      </w:r>
      <w:r w:rsidRPr="62F4E0FE" w:rsidR="62F4E0FE">
        <w:rPr>
          <w:lang w:val="en-US"/>
        </w:rPr>
        <w:t xml:space="preserve"> </w:t>
      </w:r>
      <w:r w:rsidRPr="62F4E0FE" w:rsidR="62F4E0FE">
        <w:rPr>
          <w:lang w:val="en-US"/>
        </w:rPr>
        <w:t>alipokuwa</w:t>
      </w:r>
      <w:r w:rsidRPr="62F4E0FE" w:rsidR="62F4E0FE">
        <w:rPr>
          <w:lang w:val="en-US"/>
        </w:rPr>
        <w:t xml:space="preserve"> </w:t>
      </w:r>
      <w:r w:rsidRPr="62F4E0FE" w:rsidR="62F4E0FE">
        <w:rPr>
          <w:lang w:val="en-US"/>
        </w:rPr>
        <w:t>mtoto</w:t>
      </w:r>
      <w:r w:rsidRPr="62F4E0FE" w:rsidR="62F4E0FE">
        <w:rPr>
          <w:lang w:val="en-US"/>
        </w:rPr>
        <w:t>?</w:t>
      </w:r>
    </w:p>
    <w:p w:rsidRPr="007B69FD" w:rsidR="00555394" w:rsidP="62F4E0FE" w:rsidRDefault="00555394" w14:paraId="6EC9829C" w14:textId="77777777" w14:noSpellErr="1">
      <w:pPr>
        <w:ind w:left="720"/>
        <w:rPr>
          <w:sz w:val="20"/>
          <w:szCs w:val="20"/>
          <w:lang w:val="en-US"/>
        </w:rPr>
      </w:pPr>
      <w:r w:rsidRPr="62F4E0FE" w:rsidR="62F4E0FE">
        <w:rPr>
          <w:lang w:val="en-US"/>
        </w:rPr>
        <w:t>Wakati</w:t>
      </w:r>
      <w:r w:rsidRPr="62F4E0FE" w:rsidR="62F4E0FE">
        <w:rPr>
          <w:lang w:val="en-US"/>
        </w:rPr>
        <w:t xml:space="preserve"> </w:t>
      </w:r>
      <w:r w:rsidRPr="62F4E0FE" w:rsidR="62F4E0FE">
        <w:rPr>
          <w:lang w:val="en-US"/>
        </w:rPr>
        <w:t>huo</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yuko</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walezi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wadhamini</w:t>
      </w:r>
      <w:r w:rsidRPr="62F4E0FE" w:rsidR="62F4E0FE">
        <w:rPr>
          <w:lang w:val="en-US"/>
        </w:rPr>
        <w:t xml:space="preserve"> </w:t>
      </w:r>
      <w:r w:rsidRPr="62F4E0FE" w:rsidR="62F4E0FE">
        <w:rPr>
          <w:lang w:val="en-US"/>
        </w:rPr>
        <w:t>mpaka</w:t>
      </w:r>
      <w:r w:rsidRPr="62F4E0FE" w:rsidR="62F4E0FE">
        <w:rPr>
          <w:lang w:val="en-US"/>
        </w:rPr>
        <w:t xml:space="preserve"> </w:t>
      </w:r>
      <w:r w:rsidRPr="62F4E0FE" w:rsidR="62F4E0FE">
        <w:rPr>
          <w:lang w:val="en-US"/>
        </w:rPr>
        <w:t>wakati</w:t>
      </w:r>
      <w:r w:rsidRPr="62F4E0FE" w:rsidR="62F4E0FE">
        <w:rPr>
          <w:lang w:val="en-US"/>
        </w:rPr>
        <w:t xml:space="preserve"> ule </w:t>
      </w:r>
      <w:r w:rsidRPr="62F4E0FE" w:rsidR="62F4E0FE">
        <w:rPr>
          <w:lang w:val="en-US"/>
        </w:rPr>
        <w:t>uliowekwa</w:t>
      </w:r>
      <w:r w:rsidRPr="62F4E0FE" w:rsidR="62F4E0FE">
        <w:rPr>
          <w:lang w:val="en-US"/>
        </w:rPr>
        <w:t xml:space="preserve"> </w:t>
      </w:r>
      <w:r w:rsidRPr="62F4E0FE" w:rsidR="62F4E0FE">
        <w:rPr>
          <w:lang w:val="en-US"/>
        </w:rPr>
        <w:t>na</w:t>
      </w:r>
      <w:r w:rsidRPr="62F4E0FE" w:rsidR="62F4E0FE">
        <w:rPr>
          <w:lang w:val="en-US"/>
        </w:rPr>
        <w:t xml:space="preserve"> baba </w:t>
      </w:r>
      <w:r w:rsidRPr="62F4E0FE" w:rsidR="62F4E0FE">
        <w:rPr>
          <w:lang w:val="en-US"/>
        </w:rPr>
        <w:t>yake</w:t>
      </w:r>
      <w:r w:rsidRPr="62F4E0FE" w:rsidR="62F4E0FE">
        <w:rPr>
          <w:lang w:val="en-US"/>
        </w:rPr>
        <w:t>.</w:t>
      </w:r>
    </w:p>
    <w:p w:rsidRPr="007B69FD" w:rsidR="00555394" w:rsidP="00555394" w:rsidRDefault="00555394" w14:paraId="43A488AB" w14:textId="77777777">
      <w:pPr>
        <w:ind w:left="720"/>
        <w:rPr>
          <w:sz w:val="20"/>
          <w:szCs w:val="20"/>
        </w:rPr>
      </w:pPr>
      <w:r/>
    </w:p>
    <w:p w:rsidRPr="007B69FD" w:rsidR="00555394" w:rsidP="62F4E0FE" w:rsidRDefault="002D4D9C" w14:paraId="1A1BD47A" w14:textId="10DECC9E" w14:noSpellErr="1">
      <w:pPr>
        <w:numPr>
          <w:ilvl w:val="0"/>
          <w:numId w:val="25"/>
        </w:numPr>
        <w:rPr>
          <w:sz w:val="20"/>
          <w:szCs w:val="20"/>
          <w:lang w:val="en-US"/>
        </w:rPr>
      </w:pPr>
      <w:r w:rsidRPr="62F4E0FE" w:rsidR="62F4E0FE">
        <w:rPr>
          <w:lang w:val="en-US"/>
        </w:rPr>
        <w:t xml:space="preserve">[4:3] Paulo </w:t>
      </w:r>
      <w:r w:rsidRPr="62F4E0FE" w:rsidR="62F4E0FE">
        <w:rPr>
          <w:lang w:val="en-US"/>
        </w:rPr>
        <w:t>alisema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kilichowatumikisha</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watoto</w:t>
      </w:r>
      <w:r w:rsidRPr="62F4E0FE" w:rsidR="62F4E0FE">
        <w:rPr>
          <w:lang w:val="en-US"/>
        </w:rPr>
        <w:t>?</w:t>
      </w:r>
    </w:p>
    <w:p w:rsidRPr="007B69FD" w:rsidR="00555394" w:rsidP="62F4E0FE" w:rsidRDefault="00555394" w14:paraId="38B30352" w14:textId="77777777" w14:noSpellErr="1">
      <w:pPr>
        <w:ind w:left="720"/>
        <w:rPr>
          <w:sz w:val="20"/>
          <w:szCs w:val="20"/>
          <w:lang w:val="en-US"/>
        </w:rPr>
      </w:pPr>
      <w:r w:rsidRPr="62F4E0FE" w:rsidR="62F4E0FE">
        <w:rPr>
          <w:lang w:val="en-US"/>
        </w:rPr>
        <w:t>Walikuwa</w:t>
      </w:r>
      <w:r w:rsidRPr="62F4E0FE" w:rsidR="62F4E0FE">
        <w:rPr>
          <w:lang w:val="en-US"/>
        </w:rPr>
        <w:t xml:space="preserve"> </w:t>
      </w:r>
      <w:r w:rsidRPr="62F4E0FE" w:rsidR="62F4E0FE">
        <w:rPr>
          <w:lang w:val="en-US"/>
        </w:rPr>
        <w:t>watumwa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viwango</w:t>
      </w:r>
      <w:r w:rsidRPr="62F4E0FE" w:rsidR="62F4E0FE">
        <w:rPr>
          <w:lang w:val="en-US"/>
        </w:rPr>
        <w:t xml:space="preserve"> </w:t>
      </w:r>
      <w:r w:rsidRPr="62F4E0FE" w:rsidR="62F4E0FE">
        <w:rPr>
          <w:lang w:val="en-US"/>
        </w:rPr>
        <w:t>vya</w:t>
      </w:r>
      <w:r w:rsidRPr="62F4E0FE" w:rsidR="62F4E0FE">
        <w:rPr>
          <w:lang w:val="en-US"/>
        </w:rPr>
        <w:t xml:space="preserve"> </w:t>
      </w:r>
      <w:r w:rsidRPr="62F4E0FE" w:rsidR="62F4E0FE">
        <w:rPr>
          <w:lang w:val="en-US"/>
        </w:rPr>
        <w:t>msingi</w:t>
      </w:r>
      <w:r w:rsidRPr="62F4E0FE" w:rsidR="62F4E0FE">
        <w:rPr>
          <w:lang w:val="en-US"/>
        </w:rPr>
        <w:t xml:space="preserve"> </w:t>
      </w:r>
      <w:r w:rsidRPr="62F4E0FE" w:rsidR="62F4E0FE">
        <w:rPr>
          <w:lang w:val="en-US"/>
        </w:rPr>
        <w:t>vya</w:t>
      </w:r>
      <w:r w:rsidRPr="62F4E0FE" w:rsidR="62F4E0FE">
        <w:rPr>
          <w:lang w:val="en-US"/>
        </w:rPr>
        <w:t xml:space="preserve"> </w:t>
      </w:r>
      <w:r w:rsidRPr="62F4E0FE" w:rsidR="62F4E0FE">
        <w:rPr>
          <w:lang w:val="en-US"/>
        </w:rPr>
        <w:t>ulimwengu</w:t>
      </w:r>
      <w:r w:rsidRPr="62F4E0FE" w:rsidR="62F4E0FE">
        <w:rPr>
          <w:lang w:val="en-US"/>
        </w:rPr>
        <w:t>.</w:t>
      </w:r>
    </w:p>
    <w:p w:rsidRPr="007B69FD" w:rsidR="00555394" w:rsidP="00555394" w:rsidRDefault="00555394" w14:paraId="469320B4" w14:textId="77777777">
      <w:pPr>
        <w:ind w:left="720"/>
        <w:rPr>
          <w:sz w:val="20"/>
          <w:szCs w:val="20"/>
        </w:rPr>
      </w:pPr>
      <w:r/>
    </w:p>
    <w:p w:rsidRPr="007B69FD" w:rsidR="00555394" w:rsidP="62F4E0FE" w:rsidRDefault="002D4D9C" w14:paraId="155A70E9" w14:textId="4E5C7DFF" w14:noSpellErr="1">
      <w:pPr>
        <w:numPr>
          <w:ilvl w:val="0"/>
          <w:numId w:val="25"/>
        </w:numPr>
        <w:rPr>
          <w:sz w:val="20"/>
          <w:szCs w:val="20"/>
          <w:lang w:val="en-US"/>
        </w:rPr>
      </w:pPr>
      <w:r w:rsidRPr="62F4E0FE" w:rsidR="62F4E0FE">
        <w:rPr>
          <w:lang w:val="en-US"/>
        </w:rPr>
        <w:t xml:space="preserve">[4:4] </w:t>
      </w:r>
      <w:r w:rsidRPr="62F4E0FE" w:rsidR="62F4E0FE">
        <w:rPr>
          <w:lang w:val="en-US"/>
        </w:rPr>
        <w:t>Mungu</w:t>
      </w:r>
      <w:r w:rsidRPr="62F4E0FE" w:rsidR="62F4E0FE">
        <w:rPr>
          <w:lang w:val="en-US"/>
        </w:rPr>
        <w:t xml:space="preserve">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ufaao</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historia</w:t>
      </w:r>
      <w:r w:rsidRPr="62F4E0FE" w:rsidR="62F4E0FE">
        <w:rPr>
          <w:lang w:val="en-US"/>
        </w:rPr>
        <w:t>?</w:t>
      </w:r>
    </w:p>
    <w:p w:rsidRPr="007B69FD" w:rsidR="00555394" w:rsidP="62F4E0FE" w:rsidRDefault="00555394" w14:paraId="49AA541D"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ufaao</w:t>
      </w:r>
      <w:r w:rsidRPr="62F4E0FE" w:rsidR="62F4E0FE">
        <w:rPr>
          <w:lang w:val="en-US"/>
        </w:rPr>
        <w:t xml:space="preserve">, </w:t>
      </w:r>
      <w:r w:rsidRPr="62F4E0FE" w:rsidR="62F4E0FE">
        <w:rPr>
          <w:lang w:val="en-US"/>
        </w:rPr>
        <w:t>alimtuma</w:t>
      </w:r>
      <w:r w:rsidRPr="62F4E0FE" w:rsidR="62F4E0FE">
        <w:rPr>
          <w:lang w:val="en-US"/>
        </w:rPr>
        <w:t xml:space="preserve"> Mwana wake </w:t>
      </w:r>
      <w:r w:rsidRPr="62F4E0FE" w:rsidR="62F4E0FE">
        <w:rPr>
          <w:lang w:val="en-US"/>
        </w:rPr>
        <w:t>kuwakomboa</w:t>
      </w:r>
      <w:r w:rsidRPr="62F4E0FE" w:rsidR="62F4E0FE">
        <w:rPr>
          <w:lang w:val="en-US"/>
        </w:rPr>
        <w:t xml:space="preserve"> wale </w:t>
      </w:r>
      <w:r w:rsidRPr="62F4E0FE" w:rsidR="62F4E0FE">
        <w:rPr>
          <w:lang w:val="en-US"/>
        </w:rPr>
        <w:t>waliokuwa</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sheria.</w:t>
      </w:r>
    </w:p>
    <w:p w:rsidRPr="007B69FD" w:rsidR="00555394" w:rsidP="00555394" w:rsidRDefault="00555394" w14:paraId="2669C297" w14:textId="77777777">
      <w:pPr>
        <w:ind w:left="720"/>
        <w:rPr>
          <w:sz w:val="20"/>
          <w:szCs w:val="20"/>
        </w:rPr>
      </w:pPr>
      <w:r/>
    </w:p>
    <w:p w:rsidRPr="007B69FD" w:rsidR="00555394" w:rsidP="62F4E0FE" w:rsidRDefault="002D4D9C" w14:paraId="425ADD78" w14:textId="52EDFBFA" w14:noSpellErr="1">
      <w:pPr>
        <w:numPr>
          <w:ilvl w:val="0"/>
          <w:numId w:val="25"/>
        </w:numPr>
        <w:rPr>
          <w:sz w:val="20"/>
          <w:szCs w:val="20"/>
          <w:lang w:val="en-US"/>
        </w:rPr>
      </w:pPr>
      <w:r w:rsidRPr="62F4E0FE" w:rsidR="62F4E0FE">
        <w:rPr>
          <w:lang w:val="en-US"/>
        </w:rPr>
        <w:t xml:space="preserve">[4:5] </w:t>
      </w:r>
      <w:r w:rsidRPr="62F4E0FE" w:rsidR="62F4E0FE">
        <w:rPr>
          <w:lang w:val="en-US"/>
        </w:rPr>
        <w:t>Mungu</w:t>
      </w:r>
      <w:r w:rsidRPr="62F4E0FE" w:rsidR="62F4E0FE">
        <w:rPr>
          <w:lang w:val="en-US"/>
        </w:rPr>
        <w:t xml:space="preserve"> </w:t>
      </w:r>
      <w:r w:rsidRPr="62F4E0FE" w:rsidR="62F4E0FE">
        <w:rPr>
          <w:lang w:val="en-US"/>
        </w:rPr>
        <w:t>aliingizaje</w:t>
      </w:r>
      <w:r w:rsidRPr="62F4E0FE" w:rsidR="62F4E0FE">
        <w:rPr>
          <w:lang w:val="en-US"/>
        </w:rPr>
        <w:t xml:space="preserve"> </w:t>
      </w:r>
      <w:r w:rsidRPr="62F4E0FE" w:rsidR="62F4E0FE">
        <w:rPr>
          <w:lang w:val="en-US"/>
        </w:rPr>
        <w:t>watoto</w:t>
      </w:r>
      <w:r w:rsidRPr="62F4E0FE" w:rsidR="62F4E0FE">
        <w:rPr>
          <w:lang w:val="en-US"/>
        </w:rPr>
        <w:t xml:space="preserve"> </w:t>
      </w:r>
      <w:r w:rsidRPr="62F4E0FE" w:rsidR="62F4E0FE">
        <w:rPr>
          <w:lang w:val="en-US"/>
        </w:rPr>
        <w:t>waliokuwa</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sheria </w:t>
      </w:r>
      <w:r w:rsidRPr="62F4E0FE" w:rsidR="62F4E0FE">
        <w:rPr>
          <w:lang w:val="en-US"/>
        </w:rPr>
        <w:t>katika</w:t>
      </w:r>
      <w:r w:rsidRPr="62F4E0FE" w:rsidR="62F4E0FE">
        <w:rPr>
          <w:lang w:val="en-US"/>
        </w:rPr>
        <w:t xml:space="preserve"> </w:t>
      </w:r>
      <w:r w:rsidRPr="62F4E0FE" w:rsidR="62F4E0FE">
        <w:rPr>
          <w:lang w:val="en-US"/>
        </w:rPr>
        <w:t>familia</w:t>
      </w:r>
      <w:r w:rsidRPr="62F4E0FE" w:rsidR="62F4E0FE">
        <w:rPr>
          <w:lang w:val="en-US"/>
        </w:rPr>
        <w:t xml:space="preserve"> </w:t>
      </w:r>
      <w:r w:rsidRPr="62F4E0FE" w:rsidR="62F4E0FE">
        <w:rPr>
          <w:lang w:val="en-US"/>
        </w:rPr>
        <w:t>yake</w:t>
      </w:r>
      <w:r w:rsidRPr="62F4E0FE" w:rsidR="62F4E0FE">
        <w:rPr>
          <w:lang w:val="en-US"/>
        </w:rPr>
        <w:t>?</w:t>
      </w:r>
    </w:p>
    <w:p w:rsidRPr="007B69FD" w:rsidR="00555394" w:rsidP="62F4E0FE" w:rsidRDefault="00555394" w14:paraId="32EF0A6E"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aliwafanya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wana</w:t>
      </w:r>
      <w:r w:rsidRPr="62F4E0FE" w:rsidR="62F4E0FE">
        <w:rPr>
          <w:lang w:val="en-US"/>
        </w:rPr>
        <w:t>.</w:t>
      </w:r>
    </w:p>
    <w:p w:rsidRPr="007B69FD" w:rsidR="00555394" w:rsidP="00555394" w:rsidRDefault="00555394" w14:paraId="176FDC87" w14:textId="77777777">
      <w:pPr>
        <w:ind w:left="720"/>
        <w:rPr>
          <w:sz w:val="20"/>
          <w:szCs w:val="20"/>
        </w:rPr>
      </w:pPr>
      <w:r/>
    </w:p>
    <w:p w:rsidRPr="007B69FD" w:rsidR="00555394" w:rsidP="62F4E0FE" w:rsidRDefault="00555394" w14:paraId="396BF438" w14:textId="5AED492E" w14:noSpellErr="1">
      <w:pPr>
        <w:numPr>
          <w:ilvl w:val="0"/>
          <w:numId w:val="25"/>
        </w:numPr>
        <w:rPr>
          <w:sz w:val="20"/>
          <w:szCs w:val="20"/>
          <w:lang w:val="en-US"/>
        </w:rPr>
      </w:pPr>
      <w:r w:rsidRPr="62F4E0FE" w:rsidR="62F4E0FE">
        <w:rPr>
          <w:lang w:val="en-US"/>
        </w:rPr>
        <w:t xml:space="preserve">[4:5] </w:t>
      </w:r>
      <w:r w:rsidRPr="62F4E0FE" w:rsidR="62F4E0FE">
        <w:rPr>
          <w:lang w:val="en-US"/>
        </w:rPr>
        <w:t>Unafikiri</w:t>
      </w:r>
      <w:r w:rsidRPr="62F4E0FE" w:rsidR="62F4E0FE">
        <w:rPr>
          <w:lang w:val="en-US"/>
        </w:rPr>
        <w:t xml:space="preserve"> </w:t>
      </w:r>
      <w:r w:rsidRPr="62F4E0FE" w:rsidR="62F4E0FE">
        <w:rPr>
          <w:lang w:val="en-US"/>
        </w:rPr>
        <w:t>ilimaanisha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kupokea</w:t>
      </w:r>
      <w:r w:rsidRPr="62F4E0FE" w:rsidR="62F4E0FE">
        <w:rPr>
          <w:lang w:val="en-US"/>
        </w:rPr>
        <w:t xml:space="preserve"> </w:t>
      </w:r>
      <w:r w:rsidRPr="62F4E0FE" w:rsidR="62F4E0FE">
        <w:rPr>
          <w:lang w:val="en-US"/>
        </w:rPr>
        <w:t>uana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kimungu</w:t>
      </w:r>
      <w:r w:rsidRPr="62F4E0FE" w:rsidR="62F4E0FE">
        <w:rPr>
          <w:lang w:val="en-US"/>
        </w:rPr>
        <w:t>?</w:t>
      </w:r>
    </w:p>
    <w:p w:rsidRPr="007B69FD" w:rsidR="00555394" w:rsidP="48114252" w:rsidRDefault="00EA11B0" w14:paraId="7D84E5A0" w14:textId="476659DD">
      <w:pPr>
        <w:ind w:left="720"/>
        <w:rPr>
          <w:sz w:val="20"/>
          <w:szCs w:val="20"/>
          <w:lang w:val="en-US"/>
        </w:rPr>
      </w:pPr>
      <w:r>
        <w:t>(Majibu yanaweza kutofautiana.) Yaelekea ilimaanisha kwamba watu walipomwamini Yesu, walikuwa mali ya Mungu, na Mungu aliwaona kana kwamba walikuwa watoto wake waliozaliwa katika familia yake.</w:t>
      </w:r>
    </w:p>
    <w:p w:rsidRPr="007B69FD" w:rsidR="00555394" w:rsidP="00555394" w:rsidRDefault="00555394" w14:paraId="6E6A30CB" w14:textId="77777777">
      <w:pPr>
        <w:ind w:left="720"/>
        <w:rPr>
          <w:sz w:val="20"/>
          <w:szCs w:val="20"/>
        </w:rPr>
      </w:pPr>
      <w:r/>
    </w:p>
    <w:p w:rsidRPr="007B69FD" w:rsidR="00555394" w:rsidP="62F4E0FE" w:rsidRDefault="002D4D9C" w14:paraId="7ADEDDBE" w14:textId="5A91891B" w14:noSpellErr="1">
      <w:pPr>
        <w:numPr>
          <w:ilvl w:val="0"/>
          <w:numId w:val="25"/>
        </w:numPr>
        <w:rPr>
          <w:sz w:val="20"/>
          <w:szCs w:val="20"/>
          <w:lang w:val="en-US"/>
        </w:rPr>
      </w:pPr>
      <w:r w:rsidRPr="62F4E0FE" w:rsidR="62F4E0FE">
        <w:rPr>
          <w:lang w:val="en-US"/>
        </w:rPr>
        <w:t xml:space="preserve">[4:6] </w:t>
      </w:r>
      <w:r w:rsidRPr="62F4E0FE" w:rsidR="62F4E0FE">
        <w:rPr>
          <w:lang w:val="en-US"/>
        </w:rPr>
        <w:t>Mungu</w:t>
      </w:r>
      <w:r w:rsidRPr="62F4E0FE" w:rsidR="62F4E0FE">
        <w:rPr>
          <w:lang w:val="en-US"/>
        </w:rPr>
        <w:t xml:space="preserve"> </w:t>
      </w:r>
      <w:r w:rsidRPr="62F4E0FE" w:rsidR="62F4E0FE">
        <w:rPr>
          <w:lang w:val="en-US"/>
        </w:rPr>
        <w:t>hutuma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mioyo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watoto</w:t>
      </w:r>
      <w:r w:rsidRPr="62F4E0FE" w:rsidR="62F4E0FE">
        <w:rPr>
          <w:lang w:val="en-US"/>
        </w:rPr>
        <w:t xml:space="preserve"> wake?</w:t>
      </w:r>
    </w:p>
    <w:p w:rsidRPr="007B69FD" w:rsidR="00555394" w:rsidP="62F4E0FE" w:rsidRDefault="00555394" w14:paraId="52EDC7EB"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hutuma</w:t>
      </w:r>
      <w:r w:rsidRPr="62F4E0FE" w:rsidR="62F4E0FE">
        <w:rPr>
          <w:lang w:val="en-US"/>
        </w:rPr>
        <w:t xml:space="preserve"> Roho </w:t>
      </w:r>
      <w:r w:rsidRPr="62F4E0FE" w:rsidR="62F4E0FE">
        <w:rPr>
          <w:lang w:val="en-US"/>
        </w:rPr>
        <w:t>wa</w:t>
      </w:r>
      <w:r w:rsidRPr="62F4E0FE" w:rsidR="62F4E0FE">
        <w:rPr>
          <w:lang w:val="en-US"/>
        </w:rPr>
        <w:t xml:space="preserve"> Mwana wake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mioyo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watoto</w:t>
      </w:r>
      <w:r w:rsidRPr="62F4E0FE" w:rsidR="62F4E0FE">
        <w:rPr>
          <w:lang w:val="en-US"/>
        </w:rPr>
        <w:t xml:space="preserve"> wake.</w:t>
      </w:r>
    </w:p>
    <w:p w:rsidRPr="007B69FD" w:rsidR="00555394" w:rsidP="00555394" w:rsidRDefault="00555394" w14:paraId="071B72FE" w14:textId="77777777">
      <w:pPr>
        <w:ind w:left="720"/>
        <w:rPr>
          <w:sz w:val="20"/>
          <w:szCs w:val="20"/>
        </w:rPr>
      </w:pPr>
      <w:r/>
    </w:p>
    <w:p w:rsidRPr="007B69FD" w:rsidR="00555394" w:rsidP="0099152C" w:rsidRDefault="002D4D9C" w14:paraId="43172DF9" w14:textId="1C45C194">
      <w:pPr>
        <w:numPr>
          <w:ilvl w:val="0"/>
          <w:numId w:val="25"/>
        </w:numPr>
        <w:rPr>
          <w:sz w:val="20"/>
          <w:szCs w:val="20"/>
          <w:lang w:val="en-US"/>
        </w:rPr>
      </w:pPr>
      <w:r>
        <w:t>[4:6] Katika mstari wa 6, ni nani anayemwita Baba (Abba)?</w:t>
      </w:r>
    </w:p>
    <w:p w:rsidRPr="007B69FD" w:rsidR="00555394" w:rsidP="62F4E0FE" w:rsidRDefault="00555394" w14:paraId="6B4B9008" w14:textId="48F9F832" w14:noSpellErr="1">
      <w:pPr>
        <w:ind w:left="720"/>
        <w:rPr>
          <w:sz w:val="20"/>
          <w:szCs w:val="20"/>
          <w:lang w:val="en-US"/>
        </w:rPr>
      </w:pPr>
      <w:r w:rsidRPr="62F4E0FE" w:rsidR="62F4E0FE">
        <w:rPr>
          <w:lang w:val="en-US"/>
        </w:rPr>
        <w:t xml:space="preserve">Roho </w:t>
      </w:r>
      <w:r w:rsidRPr="62F4E0FE" w:rsidR="62F4E0FE">
        <w:rPr>
          <w:lang w:val="en-US"/>
        </w:rPr>
        <w:t>ndani</w:t>
      </w:r>
      <w:r w:rsidRPr="62F4E0FE" w:rsidR="62F4E0FE">
        <w:rPr>
          <w:lang w:val="en-US"/>
        </w:rPr>
        <w:t xml:space="preserve"> </w:t>
      </w:r>
      <w:r w:rsidRPr="62F4E0FE" w:rsidR="62F4E0FE">
        <w:rPr>
          <w:lang w:val="en-US"/>
        </w:rPr>
        <w:t>yetu</w:t>
      </w:r>
      <w:r w:rsidRPr="62F4E0FE" w:rsidR="62F4E0FE">
        <w:rPr>
          <w:lang w:val="en-US"/>
        </w:rPr>
        <w:t xml:space="preserve"> </w:t>
      </w:r>
      <w:r w:rsidRPr="62F4E0FE" w:rsidR="62F4E0FE">
        <w:rPr>
          <w:lang w:val="en-US"/>
        </w:rPr>
        <w:t>hutuwezesha</w:t>
      </w:r>
      <w:r w:rsidRPr="62F4E0FE" w:rsidR="62F4E0FE">
        <w:rPr>
          <w:lang w:val="en-US"/>
        </w:rPr>
        <w:t xml:space="preserve"> </w:t>
      </w:r>
      <w:r w:rsidRPr="62F4E0FE" w:rsidR="62F4E0FE">
        <w:rPr>
          <w:lang w:val="en-US"/>
        </w:rPr>
        <w:t>kumwita</w:t>
      </w:r>
      <w:r w:rsidRPr="62F4E0FE" w:rsidR="62F4E0FE">
        <w:rPr>
          <w:lang w:val="en-US"/>
        </w:rPr>
        <w:t xml:space="preserve"> Baba.</w:t>
      </w:r>
    </w:p>
    <w:p w:rsidRPr="007B69FD" w:rsidR="00555394" w:rsidP="00555394" w:rsidRDefault="00555394" w14:paraId="4CE1764C" w14:textId="77777777">
      <w:pPr>
        <w:ind w:left="720"/>
        <w:rPr>
          <w:sz w:val="20"/>
          <w:szCs w:val="20"/>
        </w:rPr>
      </w:pPr>
      <w:r/>
    </w:p>
    <w:p w:rsidRPr="007B69FD" w:rsidR="00555394" w:rsidP="62F4E0FE" w:rsidRDefault="002D4D9C" w14:paraId="008410F6" w14:textId="3B200C67" w14:noSpellErr="1">
      <w:pPr>
        <w:numPr>
          <w:ilvl w:val="0"/>
          <w:numId w:val="25"/>
        </w:numPr>
        <w:rPr>
          <w:sz w:val="20"/>
          <w:szCs w:val="20"/>
          <w:lang w:val="en-US"/>
        </w:rPr>
      </w:pPr>
      <w:r w:rsidRPr="62F4E0FE" w:rsidR="62F4E0FE">
        <w:rPr>
          <w:lang w:val="en-US"/>
        </w:rPr>
        <w:t xml:space="preserve">[4:7] Paulo </w:t>
      </w:r>
      <w:r w:rsidRPr="62F4E0FE" w:rsidR="62F4E0FE">
        <w:rPr>
          <w:lang w:val="en-US"/>
        </w:rPr>
        <w:t>alisema</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hakuwa</w:t>
      </w:r>
      <w:r w:rsidRPr="62F4E0FE" w:rsidR="62F4E0FE">
        <w:rPr>
          <w:lang w:val="en-US"/>
        </w:rPr>
        <w:t xml:space="preserve"> </w:t>
      </w:r>
      <w:r w:rsidRPr="62F4E0FE" w:rsidR="62F4E0FE">
        <w:rPr>
          <w:lang w:val="en-US"/>
        </w:rPr>
        <w:t>tena</w:t>
      </w:r>
      <w:r w:rsidRPr="62F4E0FE" w:rsidR="62F4E0FE">
        <w:rPr>
          <w:lang w:val="en-US"/>
        </w:rPr>
        <w:t xml:space="preserve"> </w:t>
      </w:r>
      <w:r w:rsidRPr="62F4E0FE" w:rsidR="62F4E0FE">
        <w:rPr>
          <w:lang w:val="en-US"/>
        </w:rPr>
        <w:t>mtumwa</w:t>
      </w:r>
      <w:r w:rsidRPr="62F4E0FE" w:rsidR="62F4E0FE">
        <w:rPr>
          <w:lang w:val="en-US"/>
        </w:rPr>
        <w:t xml:space="preserve"> </w:t>
      </w:r>
      <w:r w:rsidRPr="62F4E0FE" w:rsidR="62F4E0FE">
        <w:rPr>
          <w:lang w:val="en-US"/>
        </w:rPr>
        <w:t>bali</w:t>
      </w:r>
      <w:r w:rsidRPr="62F4E0FE" w:rsidR="62F4E0FE">
        <w:rPr>
          <w:lang w:val="en-US"/>
        </w:rPr>
        <w:t xml:space="preserve"> </w:t>
      </w:r>
      <w:r w:rsidRPr="62F4E0FE" w:rsidR="62F4E0FE">
        <w:rPr>
          <w:lang w:val="en-US"/>
        </w:rPr>
        <w:t>mwana</w:t>
      </w:r>
      <w:r w:rsidRPr="62F4E0FE" w:rsidR="62F4E0FE">
        <w:rPr>
          <w:lang w:val="en-US"/>
        </w:rPr>
        <w:t xml:space="preserve">, </w:t>
      </w:r>
      <w:r w:rsidRPr="62F4E0FE" w:rsidR="62F4E0FE">
        <w:rPr>
          <w:lang w:val="en-US"/>
        </w:rPr>
        <w:t>basi</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kingine</w:t>
      </w:r>
      <w:r w:rsidRPr="62F4E0FE" w:rsidR="62F4E0FE">
        <w:rPr>
          <w:lang w:val="en-US"/>
        </w:rPr>
        <w:t>?</w:t>
      </w:r>
    </w:p>
    <w:p w:rsidRPr="007B69FD" w:rsidR="00555394" w:rsidP="62F4E0FE" w:rsidRDefault="00555394" w14:paraId="658B6E8E" w14:textId="77777777" w14:noSpellErr="1">
      <w:pPr>
        <w:ind w:left="720"/>
        <w:rPr>
          <w:sz w:val="20"/>
          <w:szCs w:val="20"/>
          <w:lang w:val="en-US"/>
        </w:rPr>
      </w:pPr>
      <w:r w:rsidRPr="62F4E0FE" w:rsidR="62F4E0FE">
        <w:rPr>
          <w:lang w:val="en-US"/>
        </w:rPr>
        <w:t>Alikuwa</w:t>
      </w:r>
      <w:r w:rsidRPr="62F4E0FE" w:rsidR="62F4E0FE">
        <w:rPr>
          <w:lang w:val="en-US"/>
        </w:rPr>
        <w:t xml:space="preserve"> </w:t>
      </w:r>
      <w:r w:rsidRPr="62F4E0FE" w:rsidR="62F4E0FE">
        <w:rPr>
          <w:lang w:val="en-US"/>
        </w:rPr>
        <w:t>mrithi</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Mungu</w:t>
      </w:r>
      <w:r w:rsidRPr="62F4E0FE" w:rsidR="62F4E0FE">
        <w:rPr>
          <w:lang w:val="en-US"/>
        </w:rPr>
        <w:t>.</w:t>
      </w:r>
    </w:p>
    <w:p w:rsidRPr="007B69FD" w:rsidR="00555394" w:rsidP="62F4E0FE" w:rsidRDefault="00555394" w14:paraId="311D187A"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555394" w:rsidP="62F4E0FE" w:rsidRDefault="00555394" w14:paraId="4942AA76" w14:textId="7DF5863D" w14:noSpellErr="1">
      <w:pPr>
        <w:pStyle w:val="Heading1"/>
        <w:rPr>
          <w:b w:val="1"/>
          <w:bCs w:val="1"/>
          <w:sz w:val="20"/>
          <w:szCs w:val="20"/>
          <w:lang w:val="en-US"/>
        </w:rPr>
      </w:pPr>
      <w:r w:rsidRPr="62F4E0FE" w:rsidR="62F4E0FE">
        <w:rPr>
          <w:lang w:val="en-US"/>
        </w:rPr>
        <w:t>Wagalatia</w:t>
      </w:r>
      <w:r w:rsidRPr="62F4E0FE" w:rsidR="62F4E0FE">
        <w:rPr>
          <w:lang w:val="en-US"/>
        </w:rPr>
        <w:t xml:space="preserve"> 5:7-15</w:t>
      </w:r>
    </w:p>
    <w:p w:rsidRPr="00170DC8" w:rsidR="00170DC8" w:rsidP="62F4E0FE" w:rsidRDefault="00170DC8" w14:paraId="411D526D"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555394" w:rsidP="002F163F" w:rsidRDefault="00555394" w14:paraId="7FF29275"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555394" w:rsidP="002F163F" w:rsidRDefault="00555394" w14:paraId="17E995EE" w14:textId="53004E97"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555394" w:rsidP="002F163F" w:rsidRDefault="00555394" w14:paraId="77299603" w14:textId="603CD20E" w14:noSpellErr="1">
      <w:pPr>
        <w:pStyle w:val="Checklist"/>
        <w:rPr/>
      </w:pPr>
      <w:r w:rsidRPr="62F4E0FE" w:rsidR="62F4E0FE">
        <w:rPr>
          <w:lang w:val="en-US"/>
        </w:rPr>
        <w:t xml:space="preserve">Paulo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yeyote</w:t>
      </w:r>
      <w:r w:rsidRPr="62F4E0FE" w:rsidR="62F4E0FE">
        <w:rPr>
          <w:lang w:val="en-US"/>
        </w:rPr>
        <w:t xml:space="preserve"> </w:t>
      </w:r>
      <w:r w:rsidRPr="62F4E0FE" w:rsidR="62F4E0FE">
        <w:rPr>
          <w:lang w:val="en-US"/>
        </w:rPr>
        <w:t>aliyekuwa</w:t>
      </w:r>
      <w:r w:rsidRPr="62F4E0FE" w:rsidR="62F4E0FE">
        <w:rPr>
          <w:lang w:val="en-US"/>
        </w:rPr>
        <w:t xml:space="preserve"> </w:t>
      </w:r>
      <w:r w:rsidRPr="62F4E0FE" w:rsidR="62F4E0FE">
        <w:rPr>
          <w:lang w:val="en-US"/>
        </w:rPr>
        <w:t>akiwasumbua</w:t>
      </w:r>
      <w:r w:rsidRPr="62F4E0FE" w:rsidR="62F4E0FE">
        <w:rPr>
          <w:lang w:val="en-US"/>
        </w:rPr>
        <w:t xml:space="preserve"> </w:t>
      </w:r>
      <w:r w:rsidRPr="62F4E0FE" w:rsidR="62F4E0FE">
        <w:rPr>
          <w:lang w:val="en-US"/>
        </w:rPr>
        <w:t>Wagalatia</w:t>
      </w:r>
      <w:r w:rsidRPr="62F4E0FE" w:rsidR="62F4E0FE">
        <w:rPr>
          <w:lang w:val="en-US"/>
        </w:rPr>
        <w:t xml:space="preserve"> </w:t>
      </w:r>
      <w:r w:rsidRPr="62F4E0FE" w:rsidR="62F4E0FE">
        <w:rPr>
          <w:lang w:val="en-US"/>
        </w:rPr>
        <w:t>angeadhibiwa</w:t>
      </w:r>
      <w:r w:rsidRPr="62F4E0FE" w:rsidR="62F4E0FE">
        <w:rPr>
          <w:lang w:val="en-US"/>
        </w:rPr>
        <w:t>. [5:7-10, 12]</w:t>
      </w:r>
    </w:p>
    <w:p w:rsidRPr="007B69FD" w:rsidR="00555394" w:rsidP="002F163F" w:rsidRDefault="00555394" w14:paraId="116CE708" w14:textId="7DD1A134" w14:noSpellErr="1">
      <w:pPr>
        <w:pStyle w:val="Checklist"/>
        <w:rPr/>
      </w:pPr>
      <w:r w:rsidRPr="62F4E0FE" w:rsidR="62F4E0FE">
        <w:rPr>
          <w:lang w:val="en-US"/>
        </w:rPr>
        <w:t xml:space="preserve">Paulo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akiteswa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hakuwa</w:t>
      </w:r>
      <w:r w:rsidRPr="62F4E0FE" w:rsidR="62F4E0FE">
        <w:rPr>
          <w:lang w:val="en-US"/>
        </w:rPr>
        <w:t xml:space="preserve"> </w:t>
      </w:r>
      <w:r w:rsidRPr="62F4E0FE" w:rsidR="62F4E0FE">
        <w:rPr>
          <w:lang w:val="en-US"/>
        </w:rPr>
        <w:t>akifundisha</w:t>
      </w:r>
      <w:r w:rsidRPr="62F4E0FE" w:rsidR="62F4E0FE">
        <w:rPr>
          <w:lang w:val="en-US"/>
        </w:rPr>
        <w:t xml:space="preserve"> </w:t>
      </w:r>
      <w:r w:rsidRPr="62F4E0FE" w:rsidR="62F4E0FE">
        <w:rPr>
          <w:lang w:val="en-US"/>
        </w:rPr>
        <w:t>tena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wanapaswa</w:t>
      </w:r>
      <w:r w:rsidRPr="62F4E0FE" w:rsidR="62F4E0FE">
        <w:rPr>
          <w:lang w:val="en-US"/>
        </w:rPr>
        <w:t xml:space="preserve"> </w:t>
      </w:r>
      <w:r w:rsidRPr="62F4E0FE" w:rsidR="62F4E0FE">
        <w:rPr>
          <w:lang w:val="en-US"/>
        </w:rPr>
        <w:t>kutahiriwa</w:t>
      </w:r>
      <w:r w:rsidRPr="62F4E0FE" w:rsidR="62F4E0FE">
        <w:rPr>
          <w:lang w:val="en-US"/>
        </w:rPr>
        <w:t>. [5:11]</w:t>
      </w:r>
    </w:p>
    <w:p w:rsidRPr="007B69FD" w:rsidR="00555394" w:rsidP="002F163F" w:rsidRDefault="00555394" w14:paraId="19E7CDCA" w14:textId="2645D4B0" w14:noSpellErr="1">
      <w:pPr>
        <w:pStyle w:val="Checklist"/>
        <w:rPr/>
      </w:pPr>
      <w:r w:rsidRPr="62F4E0FE" w:rsidR="62F4E0FE">
        <w:rPr>
          <w:lang w:val="en-US"/>
        </w:rPr>
        <w:t>Wagalatia</w:t>
      </w:r>
      <w:r w:rsidRPr="62F4E0FE" w:rsidR="62F4E0FE">
        <w:rPr>
          <w:lang w:val="en-US"/>
        </w:rPr>
        <w:t xml:space="preserve"> </w:t>
      </w:r>
      <w:r w:rsidRPr="62F4E0FE" w:rsidR="62F4E0FE">
        <w:rPr>
          <w:lang w:val="en-US"/>
        </w:rPr>
        <w:t>waliambiwa</w:t>
      </w:r>
      <w:r w:rsidRPr="62F4E0FE" w:rsidR="62F4E0FE">
        <w:rPr>
          <w:lang w:val="en-US"/>
        </w:rPr>
        <w:t xml:space="preserve"> </w:t>
      </w:r>
      <w:r w:rsidRPr="62F4E0FE" w:rsidR="62F4E0FE">
        <w:rPr>
          <w:lang w:val="en-US"/>
        </w:rPr>
        <w:t>wasitumie</w:t>
      </w:r>
      <w:r w:rsidRPr="62F4E0FE" w:rsidR="62F4E0FE">
        <w:rPr>
          <w:lang w:val="en-US"/>
        </w:rPr>
        <w:t xml:space="preserve"> uhuru </w:t>
      </w:r>
      <w:r w:rsidRPr="62F4E0FE" w:rsidR="62F4E0FE">
        <w:rPr>
          <w:lang w:val="en-US"/>
        </w:rPr>
        <w:t>wao</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fursa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asili</w:t>
      </w:r>
      <w:r w:rsidRPr="62F4E0FE" w:rsidR="62F4E0FE">
        <w:rPr>
          <w:lang w:val="en-US"/>
        </w:rPr>
        <w:t xml:space="preserve"> </w:t>
      </w:r>
      <w:r w:rsidRPr="62F4E0FE" w:rsidR="62F4E0FE">
        <w:rPr>
          <w:lang w:val="en-US"/>
        </w:rPr>
        <w:t>yenye</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bali</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kupendana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kutumikiana</w:t>
      </w:r>
      <w:r w:rsidRPr="62F4E0FE" w:rsidR="62F4E0FE">
        <w:rPr>
          <w:lang w:val="en-US"/>
        </w:rPr>
        <w:t>. [5:13]</w:t>
      </w:r>
    </w:p>
    <w:p w:rsidRPr="007B69FD" w:rsidR="00555394" w:rsidP="002F163F" w:rsidRDefault="00555394" w14:paraId="6CCE747B" w14:textId="42E2BFF9" w14:noSpellErr="1">
      <w:pPr>
        <w:pStyle w:val="Checklist"/>
        <w:rPr/>
      </w:pPr>
      <w:r w:rsidRPr="62F4E0FE" w:rsidR="62F4E0FE">
        <w:rPr>
          <w:lang w:val="en-US"/>
        </w:rPr>
        <w:t xml:space="preserve">Sheria yote </w:t>
      </w:r>
      <w:r w:rsidRPr="62F4E0FE" w:rsidR="62F4E0FE">
        <w:rPr>
          <w:lang w:val="en-US"/>
        </w:rPr>
        <w:t>inatimizwa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amri</w:t>
      </w:r>
      <w:r w:rsidRPr="62F4E0FE" w:rsidR="62F4E0FE">
        <w:rPr>
          <w:lang w:val="en-US"/>
        </w:rPr>
        <w:t xml:space="preserve"> </w:t>
      </w:r>
      <w:r w:rsidRPr="62F4E0FE" w:rsidR="62F4E0FE">
        <w:rPr>
          <w:lang w:val="en-US"/>
        </w:rPr>
        <w:t>hii</w:t>
      </w:r>
      <w:r w:rsidRPr="62F4E0FE" w:rsidR="62F4E0FE">
        <w:rPr>
          <w:lang w:val="en-US"/>
        </w:rPr>
        <w:t xml:space="preserve"> </w:t>
      </w:r>
      <w:r w:rsidRPr="62F4E0FE" w:rsidR="62F4E0FE">
        <w:rPr>
          <w:lang w:val="en-US"/>
        </w:rPr>
        <w:t>moja</w:t>
      </w:r>
      <w:r w:rsidRPr="62F4E0FE" w:rsidR="62F4E0FE">
        <w:rPr>
          <w:lang w:val="en-US"/>
        </w:rPr>
        <w:t>: "</w:t>
      </w:r>
      <w:r w:rsidRPr="62F4E0FE" w:rsidR="62F4E0FE">
        <w:rPr>
          <w:lang w:val="en-US"/>
        </w:rPr>
        <w:t>Mpende</w:t>
      </w:r>
      <w:r w:rsidRPr="62F4E0FE" w:rsidR="62F4E0FE">
        <w:rPr>
          <w:lang w:val="en-US"/>
        </w:rPr>
        <w:t xml:space="preserve"> </w:t>
      </w:r>
      <w:r w:rsidRPr="62F4E0FE" w:rsidR="62F4E0FE">
        <w:rPr>
          <w:lang w:val="en-US"/>
        </w:rPr>
        <w:t>jirani</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nafsi</w:t>
      </w:r>
      <w:r w:rsidRPr="62F4E0FE" w:rsidR="62F4E0FE">
        <w:rPr>
          <w:lang w:val="en-US"/>
        </w:rPr>
        <w:t xml:space="preserve"> </w:t>
      </w:r>
      <w:r w:rsidRPr="62F4E0FE" w:rsidR="62F4E0FE">
        <w:rPr>
          <w:lang w:val="en-US"/>
        </w:rPr>
        <w:t>yako</w:t>
      </w:r>
      <w:r w:rsidRPr="62F4E0FE" w:rsidR="62F4E0FE">
        <w:rPr>
          <w:lang w:val="en-US"/>
        </w:rPr>
        <w:t>". [5:14]</w:t>
      </w:r>
    </w:p>
    <w:p w:rsidRPr="007B69FD" w:rsidR="00555394" w:rsidP="002F163F" w:rsidRDefault="00555394" w14:paraId="47577211" w14:textId="51B448F5" w14:noSpellErr="1">
      <w:pPr>
        <w:pStyle w:val="Checklist"/>
        <w:rPr/>
      </w:pPr>
      <w:r w:rsidRPr="62F4E0FE" w:rsidR="62F4E0FE">
        <w:rPr>
          <w:lang w:val="en-US"/>
        </w:rPr>
        <w:t xml:space="preserve">Paulo </w:t>
      </w:r>
      <w:r w:rsidRPr="62F4E0FE" w:rsidR="62F4E0FE">
        <w:rPr>
          <w:lang w:val="en-US"/>
        </w:rPr>
        <w:t>alionya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wangeumizana</w:t>
      </w:r>
      <w:r w:rsidRPr="62F4E0FE" w:rsidR="62F4E0FE">
        <w:rPr>
          <w:lang w:val="en-US"/>
        </w:rPr>
        <w:t xml:space="preserve">, </w:t>
      </w:r>
      <w:r w:rsidRPr="62F4E0FE" w:rsidR="62F4E0FE">
        <w:rPr>
          <w:lang w:val="en-US"/>
        </w:rPr>
        <w:t>wangeweza</w:t>
      </w:r>
      <w:r w:rsidRPr="62F4E0FE" w:rsidR="62F4E0FE">
        <w:rPr>
          <w:lang w:val="en-US"/>
        </w:rPr>
        <w:t xml:space="preserve"> </w:t>
      </w:r>
      <w:r w:rsidRPr="62F4E0FE" w:rsidR="62F4E0FE">
        <w:rPr>
          <w:lang w:val="en-US"/>
        </w:rPr>
        <w:t>kuharibu</w:t>
      </w:r>
      <w:r w:rsidRPr="62F4E0FE" w:rsidR="62F4E0FE">
        <w:rPr>
          <w:lang w:val="en-US"/>
        </w:rPr>
        <w:t xml:space="preserve"> </w:t>
      </w:r>
      <w:r w:rsidRPr="62F4E0FE" w:rsidR="62F4E0FE">
        <w:rPr>
          <w:lang w:val="en-US"/>
        </w:rPr>
        <w:t>jumuiya</w:t>
      </w:r>
      <w:r w:rsidRPr="62F4E0FE" w:rsidR="62F4E0FE">
        <w:rPr>
          <w:lang w:val="en-US"/>
        </w:rPr>
        <w:t xml:space="preserve"> </w:t>
      </w:r>
      <w:r w:rsidRPr="62F4E0FE" w:rsidR="62F4E0FE">
        <w:rPr>
          <w:lang w:val="en-US"/>
        </w:rPr>
        <w:t>yao</w:t>
      </w:r>
      <w:r w:rsidRPr="62F4E0FE" w:rsidR="62F4E0FE">
        <w:rPr>
          <w:lang w:val="en-US"/>
        </w:rPr>
        <w:t>. [5:15]</w:t>
      </w:r>
    </w:p>
    <w:p w:rsidRPr="007B69FD" w:rsidR="00555394" w:rsidP="002F163F" w:rsidRDefault="00555394" w14:paraId="00BFD8DC"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555394" w:rsidP="002F163F" w:rsidRDefault="003947E5" w14:paraId="5AEF2BDD" w14:textId="16F83ABB"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555394" w:rsidP="62F4E0FE" w:rsidRDefault="007016D3" w14:paraId="2472A31E" w14:textId="0C5FD312" w14:noSpellErr="1">
      <w:pPr>
        <w:numPr>
          <w:ilvl w:val="0"/>
          <w:numId w:val="26"/>
        </w:numPr>
        <w:rPr>
          <w:sz w:val="20"/>
          <w:szCs w:val="20"/>
          <w:lang w:val="en-US"/>
        </w:rPr>
      </w:pPr>
      <w:r w:rsidRPr="62F4E0FE" w:rsidR="62F4E0FE">
        <w:rPr>
          <w:lang w:val="en-US"/>
        </w:rPr>
        <w:t xml:space="preserve">[5:7] Paulo </w:t>
      </w:r>
      <w:r w:rsidRPr="62F4E0FE" w:rsidR="62F4E0FE">
        <w:rPr>
          <w:lang w:val="en-US"/>
        </w:rPr>
        <w:t>aliwauliza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baada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wakikimbia</w:t>
      </w:r>
      <w:r w:rsidRPr="62F4E0FE" w:rsidR="62F4E0FE">
        <w:rPr>
          <w:lang w:val="en-US"/>
        </w:rPr>
        <w:t xml:space="preserve"> </w:t>
      </w:r>
      <w:r w:rsidRPr="62F4E0FE" w:rsidR="62F4E0FE">
        <w:rPr>
          <w:lang w:val="en-US"/>
        </w:rPr>
        <w:t>vizuri</w:t>
      </w:r>
      <w:r w:rsidRPr="62F4E0FE" w:rsidR="62F4E0FE">
        <w:rPr>
          <w:lang w:val="en-US"/>
        </w:rPr>
        <w:t xml:space="preserve"> sana?</w:t>
      </w:r>
    </w:p>
    <w:p w:rsidRPr="007B69FD" w:rsidR="00555394" w:rsidP="62F4E0FE" w:rsidRDefault="00555394" w14:paraId="5CE86F11" w14:textId="77777777" w14:noSpellErr="1">
      <w:pPr>
        <w:ind w:left="720"/>
        <w:rPr>
          <w:sz w:val="20"/>
          <w:szCs w:val="20"/>
          <w:lang w:val="en-US"/>
        </w:rPr>
      </w:pPr>
      <w:r w:rsidRPr="62F4E0FE" w:rsidR="62F4E0FE">
        <w:rPr>
          <w:lang w:val="en-US"/>
        </w:rPr>
        <w:t xml:space="preserve">Paulo </w:t>
      </w:r>
      <w:r w:rsidRPr="62F4E0FE" w:rsidR="62F4E0FE">
        <w:rPr>
          <w:lang w:val="en-US"/>
        </w:rPr>
        <w:t>aliuliza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aliyewazuia</w:t>
      </w:r>
      <w:r w:rsidRPr="62F4E0FE" w:rsidR="62F4E0FE">
        <w:rPr>
          <w:lang w:val="en-US"/>
        </w:rPr>
        <w:t xml:space="preserve"> </w:t>
      </w:r>
      <w:r w:rsidRPr="62F4E0FE" w:rsidR="62F4E0FE">
        <w:rPr>
          <w:lang w:val="en-US"/>
        </w:rPr>
        <w:t>wasiitii</w:t>
      </w:r>
      <w:r w:rsidRPr="62F4E0FE" w:rsidR="62F4E0FE">
        <w:rPr>
          <w:lang w:val="en-US"/>
        </w:rPr>
        <w:t xml:space="preserve"> </w:t>
      </w:r>
      <w:r w:rsidRPr="62F4E0FE" w:rsidR="62F4E0FE">
        <w:rPr>
          <w:lang w:val="en-US"/>
        </w:rPr>
        <w:t>kweli</w:t>
      </w:r>
      <w:r w:rsidRPr="62F4E0FE" w:rsidR="62F4E0FE">
        <w:rPr>
          <w:lang w:val="en-US"/>
        </w:rPr>
        <w:t>.</w:t>
      </w:r>
    </w:p>
    <w:p w:rsidRPr="007B69FD" w:rsidR="00555394" w:rsidP="00555394" w:rsidRDefault="00555394" w14:paraId="5BF9CFB7" w14:textId="77777777">
      <w:pPr>
        <w:ind w:left="720"/>
        <w:rPr>
          <w:sz w:val="20"/>
          <w:szCs w:val="20"/>
        </w:rPr>
      </w:pPr>
      <w:r/>
    </w:p>
    <w:p w:rsidRPr="007B69FD" w:rsidR="00555394" w:rsidP="62F4E0FE" w:rsidRDefault="007016D3" w14:paraId="19A298F1" w14:textId="53311AE0" w14:noSpellErr="1">
      <w:pPr>
        <w:numPr>
          <w:ilvl w:val="0"/>
          <w:numId w:val="26"/>
        </w:numPr>
        <w:rPr>
          <w:sz w:val="20"/>
          <w:szCs w:val="20"/>
          <w:lang w:val="en-US"/>
        </w:rPr>
      </w:pPr>
      <w:r w:rsidRPr="62F4E0FE" w:rsidR="62F4E0FE">
        <w:rPr>
          <w:lang w:val="en-US"/>
        </w:rPr>
        <w:t xml:space="preserve">[5:9] Paulo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chachu</w:t>
      </w:r>
      <w:r w:rsidRPr="62F4E0FE" w:rsidR="62F4E0FE">
        <w:rPr>
          <w:lang w:val="en-US"/>
        </w:rPr>
        <w:t>?</w:t>
      </w:r>
    </w:p>
    <w:p w:rsidRPr="007B69FD" w:rsidR="00555394" w:rsidP="62F4E0FE" w:rsidRDefault="00555394" w14:paraId="0DD219E4" w14:textId="77777777" w14:noSpellErr="1">
      <w:pPr>
        <w:ind w:left="720"/>
        <w:rPr>
          <w:sz w:val="20"/>
          <w:szCs w:val="20"/>
          <w:lang w:val="en-US"/>
        </w:rPr>
      </w:pPr>
      <w:r w:rsidRPr="62F4E0FE" w:rsidR="62F4E0FE">
        <w:rPr>
          <w:lang w:val="en-US"/>
        </w:rPr>
        <w:t xml:space="preserve">Paulo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chachu</w:t>
      </w:r>
      <w:r w:rsidRPr="62F4E0FE" w:rsidR="62F4E0FE">
        <w:rPr>
          <w:lang w:val="en-US"/>
        </w:rPr>
        <w:t xml:space="preserve"> </w:t>
      </w:r>
      <w:r w:rsidRPr="62F4E0FE" w:rsidR="62F4E0FE">
        <w:rPr>
          <w:lang w:val="en-US"/>
        </w:rPr>
        <w:t>kidogo</w:t>
      </w:r>
      <w:r w:rsidRPr="62F4E0FE" w:rsidR="62F4E0FE">
        <w:rPr>
          <w:lang w:val="en-US"/>
        </w:rPr>
        <w:t xml:space="preserve"> </w:t>
      </w:r>
      <w:r w:rsidRPr="62F4E0FE" w:rsidR="62F4E0FE">
        <w:rPr>
          <w:lang w:val="en-US"/>
        </w:rPr>
        <w:t>hulichachisha</w:t>
      </w:r>
      <w:r w:rsidRPr="62F4E0FE" w:rsidR="62F4E0FE">
        <w:rPr>
          <w:lang w:val="en-US"/>
        </w:rPr>
        <w:t xml:space="preserve"> </w:t>
      </w:r>
      <w:r w:rsidRPr="62F4E0FE" w:rsidR="62F4E0FE">
        <w:rPr>
          <w:lang w:val="en-US"/>
        </w:rPr>
        <w:t>donge</w:t>
      </w:r>
      <w:r w:rsidRPr="62F4E0FE" w:rsidR="62F4E0FE">
        <w:rPr>
          <w:lang w:val="en-US"/>
        </w:rPr>
        <w:t xml:space="preserve"> </w:t>
      </w:r>
      <w:r w:rsidRPr="62F4E0FE" w:rsidR="62F4E0FE">
        <w:rPr>
          <w:lang w:val="en-US"/>
        </w:rPr>
        <w:t>lote</w:t>
      </w:r>
      <w:r w:rsidRPr="62F4E0FE" w:rsidR="62F4E0FE">
        <w:rPr>
          <w:lang w:val="en-US"/>
        </w:rPr>
        <w:t>.</w:t>
      </w:r>
    </w:p>
    <w:p w:rsidRPr="007B69FD" w:rsidR="00555394" w:rsidP="00555394" w:rsidRDefault="00555394" w14:paraId="5037E61E" w14:textId="77777777">
      <w:pPr>
        <w:ind w:left="720"/>
        <w:rPr>
          <w:sz w:val="20"/>
          <w:szCs w:val="20"/>
        </w:rPr>
      </w:pPr>
      <w:r/>
    </w:p>
    <w:p w:rsidRPr="007B69FD" w:rsidR="00555394" w:rsidP="62F4E0FE" w:rsidRDefault="007016D3" w14:paraId="0B83DFC6" w14:textId="1DE0EC34" w14:noSpellErr="1">
      <w:pPr>
        <w:numPr>
          <w:ilvl w:val="0"/>
          <w:numId w:val="26"/>
        </w:numPr>
        <w:rPr>
          <w:sz w:val="20"/>
          <w:szCs w:val="20"/>
          <w:lang w:val="en-US"/>
        </w:rPr>
      </w:pPr>
      <w:r w:rsidRPr="62F4E0FE" w:rsidR="62F4E0FE">
        <w:rPr>
          <w:lang w:val="en-US"/>
        </w:rPr>
        <w:t xml:space="preserve">[5:9] </w:t>
      </w:r>
      <w:r w:rsidRPr="62F4E0FE" w:rsidR="62F4E0FE">
        <w:rPr>
          <w:lang w:val="en-US"/>
        </w:rPr>
        <w:t>Unafikiri</w:t>
      </w:r>
      <w:r w:rsidRPr="62F4E0FE" w:rsidR="62F4E0FE">
        <w:rPr>
          <w:lang w:val="en-US"/>
        </w:rPr>
        <w:t xml:space="preserve"> Paulo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aliposema</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chachu</w:t>
      </w:r>
      <w:r w:rsidRPr="62F4E0FE" w:rsidR="62F4E0FE">
        <w:rPr>
          <w:lang w:val="en-US"/>
        </w:rPr>
        <w:t>?</w:t>
      </w:r>
    </w:p>
    <w:p w:rsidRPr="007B69FD" w:rsidR="00555394" w:rsidP="48114252" w:rsidRDefault="004E762E" w14:paraId="5D2C5E5C" w14:textId="00E0153E">
      <w:pPr>
        <w:ind w:left="720"/>
        <w:rPr>
          <w:sz w:val="20"/>
          <w:szCs w:val="20"/>
          <w:lang w:val="en-US"/>
        </w:rPr>
      </w:pPr>
      <w:r>
        <w:t>(Majibu yanaweza kutofautiana.) Labda Paulo alimaanisha kwamba watu wachache wanaosema maneno yasiyo ya kweli wangeweza kuathiri akili na moyo wa mwamini, kama vile chachu huathiri donge la unga.</w:t>
      </w:r>
    </w:p>
    <w:p w:rsidRPr="007B69FD" w:rsidR="00555394" w:rsidP="00555394" w:rsidRDefault="00555394" w14:paraId="0A2CC871" w14:textId="77777777">
      <w:pPr>
        <w:ind w:left="720"/>
        <w:rPr>
          <w:sz w:val="20"/>
          <w:szCs w:val="20"/>
        </w:rPr>
      </w:pPr>
      <w:r/>
    </w:p>
    <w:p w:rsidRPr="007B69FD" w:rsidR="00555394" w:rsidP="62F4E0FE" w:rsidRDefault="007016D3" w14:paraId="7312426E" w14:textId="67F8F30F" w14:noSpellErr="1">
      <w:pPr>
        <w:numPr>
          <w:ilvl w:val="0"/>
          <w:numId w:val="26"/>
        </w:numPr>
        <w:rPr>
          <w:sz w:val="20"/>
          <w:szCs w:val="20"/>
          <w:lang w:val="en-US"/>
        </w:rPr>
      </w:pPr>
      <w:r w:rsidRPr="62F4E0FE" w:rsidR="62F4E0FE">
        <w:rPr>
          <w:lang w:val="en-US"/>
        </w:rPr>
        <w:t xml:space="preserve">[5:10] Paulo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yule </w:t>
      </w:r>
      <w:r w:rsidRPr="62F4E0FE" w:rsidR="62F4E0FE">
        <w:rPr>
          <w:lang w:val="en-US"/>
        </w:rPr>
        <w:t>aliyekuwa</w:t>
      </w:r>
      <w:r w:rsidRPr="62F4E0FE" w:rsidR="62F4E0FE">
        <w:rPr>
          <w:lang w:val="en-US"/>
        </w:rPr>
        <w:t xml:space="preserve"> </w:t>
      </w:r>
      <w:r w:rsidRPr="62F4E0FE" w:rsidR="62F4E0FE">
        <w:rPr>
          <w:lang w:val="en-US"/>
        </w:rPr>
        <w:t>akiwatatanisha</w:t>
      </w:r>
      <w:r w:rsidRPr="62F4E0FE" w:rsidR="62F4E0FE">
        <w:rPr>
          <w:lang w:val="en-US"/>
        </w:rPr>
        <w:t xml:space="preserve"> </w:t>
      </w:r>
      <w:r w:rsidRPr="62F4E0FE" w:rsidR="62F4E0FE">
        <w:rPr>
          <w:lang w:val="en-US"/>
        </w:rPr>
        <w:t>Wagalatia</w:t>
      </w:r>
      <w:r w:rsidRPr="62F4E0FE" w:rsidR="62F4E0FE">
        <w:rPr>
          <w:lang w:val="en-US"/>
        </w:rPr>
        <w:t>?</w:t>
      </w:r>
    </w:p>
    <w:p w:rsidRPr="007B69FD" w:rsidR="00555394" w:rsidP="62F4E0FE" w:rsidRDefault="00555394" w14:paraId="1E8B7CAF" w14:textId="2AFB0696" w14:noSpellErr="1">
      <w:pPr>
        <w:ind w:left="720"/>
        <w:rPr>
          <w:sz w:val="20"/>
          <w:szCs w:val="20"/>
          <w:lang w:val="en-US"/>
        </w:rPr>
      </w:pPr>
      <w:r w:rsidRPr="62F4E0FE" w:rsidR="62F4E0FE">
        <w:rPr>
          <w:lang w:val="en-US"/>
        </w:rPr>
        <w:t xml:space="preserve">Paulo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angepata</w:t>
      </w:r>
      <w:r w:rsidRPr="62F4E0FE" w:rsidR="62F4E0FE">
        <w:rPr>
          <w:lang w:val="en-US"/>
        </w:rPr>
        <w:t xml:space="preserve"> </w:t>
      </w:r>
      <w:r w:rsidRPr="62F4E0FE" w:rsidR="62F4E0FE">
        <w:rPr>
          <w:lang w:val="en-US"/>
        </w:rPr>
        <w:t>hukumu</w:t>
      </w:r>
      <w:r w:rsidRPr="62F4E0FE" w:rsidR="62F4E0FE">
        <w:rPr>
          <w:lang w:val="en-US"/>
        </w:rPr>
        <w:t>.</w:t>
      </w:r>
    </w:p>
    <w:p w:rsidRPr="007B69FD" w:rsidR="00555394" w:rsidP="00555394" w:rsidRDefault="00555394" w14:paraId="683B0FD3" w14:textId="77777777">
      <w:pPr>
        <w:ind w:left="720"/>
        <w:rPr>
          <w:sz w:val="20"/>
          <w:szCs w:val="20"/>
        </w:rPr>
      </w:pPr>
      <w:r/>
    </w:p>
    <w:p w:rsidRPr="007B69FD" w:rsidR="00555394" w:rsidP="0099152C" w:rsidRDefault="007016D3" w14:paraId="3CDB1214" w14:textId="14BF9231">
      <w:pPr>
        <w:numPr>
          <w:ilvl w:val="0"/>
          <w:numId w:val="26"/>
        </w:numPr>
        <w:rPr>
          <w:sz w:val="20"/>
          <w:szCs w:val="20"/>
          <w:lang w:val="en-US"/>
        </w:rPr>
      </w:pPr>
      <w:r>
        <w:t>[5:11] Tokeo lingekuwa nini ikiwa Paulo angali alikuwa akihubiri tohara?</w:t>
      </w:r>
    </w:p>
    <w:p w:rsidRPr="007B69FD" w:rsidR="00555394" w:rsidP="62F4E0FE" w:rsidRDefault="00555394" w14:paraId="3B516FD8" w14:textId="77777777" w14:noSpellErr="1">
      <w:pPr>
        <w:ind w:left="720"/>
        <w:rPr>
          <w:sz w:val="20"/>
          <w:szCs w:val="20"/>
          <w:lang w:val="en-US"/>
        </w:rPr>
      </w:pPr>
      <w:r w:rsidRPr="62F4E0FE" w:rsidR="62F4E0FE">
        <w:rPr>
          <w:lang w:val="en-US"/>
        </w:rPr>
        <w:t>Ingeondoa</w:t>
      </w:r>
      <w:r w:rsidRPr="62F4E0FE" w:rsidR="62F4E0FE">
        <w:rPr>
          <w:lang w:val="en-US"/>
        </w:rPr>
        <w:t xml:space="preserve"> </w:t>
      </w:r>
      <w:r w:rsidRPr="62F4E0FE" w:rsidR="62F4E0FE">
        <w:rPr>
          <w:lang w:val="en-US"/>
        </w:rPr>
        <w:t>uchungu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msalaba</w:t>
      </w:r>
      <w:r w:rsidRPr="62F4E0FE" w:rsidR="62F4E0FE">
        <w:rPr>
          <w:lang w:val="en-US"/>
        </w:rPr>
        <w:t>.</w:t>
      </w:r>
    </w:p>
    <w:p w:rsidRPr="007B69FD" w:rsidR="00555394" w:rsidP="00555394" w:rsidRDefault="00555394" w14:paraId="3E3C7E7F" w14:textId="77777777">
      <w:pPr>
        <w:ind w:left="720"/>
        <w:rPr>
          <w:sz w:val="20"/>
          <w:szCs w:val="20"/>
        </w:rPr>
      </w:pPr>
      <w:r/>
    </w:p>
    <w:p w:rsidRPr="007B69FD" w:rsidR="00555394" w:rsidP="62F4E0FE" w:rsidRDefault="007016D3" w14:paraId="31CD9D7D" w14:textId="14582E3B" w14:noSpellErr="1">
      <w:pPr>
        <w:numPr>
          <w:ilvl w:val="0"/>
          <w:numId w:val="26"/>
        </w:numPr>
        <w:rPr>
          <w:sz w:val="20"/>
          <w:szCs w:val="20"/>
          <w:lang w:val="en-US"/>
        </w:rPr>
      </w:pPr>
      <w:r w:rsidRPr="62F4E0FE" w:rsidR="62F4E0FE">
        <w:rPr>
          <w:lang w:val="en-US"/>
        </w:rPr>
        <w:t xml:space="preserve">[5:13] Paulo </w:t>
      </w:r>
      <w:r w:rsidRPr="62F4E0FE" w:rsidR="62F4E0FE">
        <w:rPr>
          <w:lang w:val="en-US"/>
        </w:rPr>
        <w:t>aliwapa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maagizo</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kuhusu</w:t>
      </w:r>
      <w:r w:rsidRPr="62F4E0FE" w:rsidR="62F4E0FE">
        <w:rPr>
          <w:lang w:val="en-US"/>
        </w:rPr>
        <w:t xml:space="preserve"> uhuru </w:t>
      </w:r>
      <w:r w:rsidRPr="62F4E0FE" w:rsidR="62F4E0FE">
        <w:rPr>
          <w:lang w:val="en-US"/>
        </w:rPr>
        <w:t>wao</w:t>
      </w:r>
      <w:r w:rsidRPr="62F4E0FE" w:rsidR="62F4E0FE">
        <w:rPr>
          <w:lang w:val="en-US"/>
        </w:rPr>
        <w:t xml:space="preserve"> </w:t>
      </w:r>
      <w:r w:rsidRPr="62F4E0FE" w:rsidR="62F4E0FE">
        <w:rPr>
          <w:lang w:val="en-US"/>
        </w:rPr>
        <w:t>katika</w:t>
      </w:r>
      <w:r w:rsidRPr="62F4E0FE" w:rsidR="62F4E0FE">
        <w:rPr>
          <w:lang w:val="en-US"/>
        </w:rPr>
        <w:t xml:space="preserve"> Kristo?</w:t>
      </w:r>
    </w:p>
    <w:p w:rsidRPr="007B69FD" w:rsidR="00555394" w:rsidP="62F4E0FE" w:rsidRDefault="00555394" w14:paraId="381F8599" w14:textId="6DDC92AA" w14:noSpellErr="1">
      <w:pPr>
        <w:ind w:left="720"/>
        <w:rPr>
          <w:sz w:val="20"/>
          <w:szCs w:val="20"/>
          <w:lang w:val="en-US"/>
        </w:rPr>
      </w:pPr>
      <w:r w:rsidRPr="62F4E0FE" w:rsidR="62F4E0FE">
        <w:rPr>
          <w:lang w:val="en-US"/>
        </w:rPr>
        <w:t>Waamini</w:t>
      </w:r>
      <w:r w:rsidRPr="62F4E0FE" w:rsidR="62F4E0FE">
        <w:rPr>
          <w:lang w:val="en-US"/>
        </w:rPr>
        <w:t xml:space="preserve"> </w:t>
      </w:r>
      <w:r w:rsidRPr="62F4E0FE" w:rsidR="62F4E0FE">
        <w:rPr>
          <w:lang w:val="en-US"/>
        </w:rPr>
        <w:t>hawapaswi</w:t>
      </w:r>
      <w:r w:rsidRPr="62F4E0FE" w:rsidR="62F4E0FE">
        <w:rPr>
          <w:lang w:val="en-US"/>
        </w:rPr>
        <w:t xml:space="preserve"> </w:t>
      </w:r>
      <w:r w:rsidRPr="62F4E0FE" w:rsidR="62F4E0FE">
        <w:rPr>
          <w:lang w:val="en-US"/>
        </w:rPr>
        <w:t>kutumia</w:t>
      </w:r>
      <w:r w:rsidRPr="62F4E0FE" w:rsidR="62F4E0FE">
        <w:rPr>
          <w:lang w:val="en-US"/>
        </w:rPr>
        <w:t xml:space="preserve"> uhuru </w:t>
      </w:r>
      <w:r w:rsidRPr="62F4E0FE" w:rsidR="62F4E0FE">
        <w:rPr>
          <w:lang w:val="en-US"/>
        </w:rPr>
        <w:t>wao</w:t>
      </w:r>
      <w:r w:rsidRPr="62F4E0FE" w:rsidR="62F4E0FE">
        <w:rPr>
          <w:lang w:val="en-US"/>
        </w:rPr>
        <w:t xml:space="preserve"> </w:t>
      </w:r>
      <w:r w:rsidRPr="62F4E0FE" w:rsidR="62F4E0FE">
        <w:rPr>
          <w:lang w:val="en-US"/>
        </w:rPr>
        <w:t>katika</w:t>
      </w:r>
      <w:r w:rsidRPr="62F4E0FE" w:rsidR="62F4E0FE">
        <w:rPr>
          <w:lang w:val="en-US"/>
        </w:rPr>
        <w:t xml:space="preserve"> Kristo </w:t>
      </w:r>
      <w:r w:rsidRPr="62F4E0FE" w:rsidR="62F4E0FE">
        <w:rPr>
          <w:lang w:val="en-US"/>
        </w:rPr>
        <w:t>kama</w:t>
      </w:r>
      <w:r w:rsidRPr="62F4E0FE" w:rsidR="62F4E0FE">
        <w:rPr>
          <w:lang w:val="en-US"/>
        </w:rPr>
        <w:t xml:space="preserve"> </w:t>
      </w:r>
      <w:r w:rsidRPr="62F4E0FE" w:rsidR="62F4E0FE">
        <w:rPr>
          <w:lang w:val="en-US"/>
        </w:rPr>
        <w:t>fursa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mwili</w:t>
      </w:r>
      <w:r w:rsidRPr="62F4E0FE" w:rsidR="62F4E0FE">
        <w:rPr>
          <w:lang w:val="en-US"/>
        </w:rPr>
        <w:t xml:space="preserve"> (</w:t>
      </w:r>
      <w:r w:rsidRPr="62F4E0FE" w:rsidR="62F4E0FE">
        <w:rPr>
          <w:lang w:val="en-US"/>
        </w:rPr>
        <w:t>yaani</w:t>
      </w:r>
      <w:r w:rsidRPr="62F4E0FE" w:rsidR="62F4E0FE">
        <w:rPr>
          <w:lang w:val="en-US"/>
        </w:rPr>
        <w:t xml:space="preserve">, </w:t>
      </w:r>
      <w:r w:rsidRPr="62F4E0FE" w:rsidR="62F4E0FE">
        <w:rPr>
          <w:lang w:val="en-US"/>
        </w:rPr>
        <w:t>kutenda</w:t>
      </w:r>
      <w:r w:rsidRPr="62F4E0FE" w:rsidR="62F4E0FE">
        <w:rPr>
          <w:lang w:val="en-US"/>
        </w:rPr>
        <w:t xml:space="preserve"> </w:t>
      </w:r>
      <w:r w:rsidRPr="62F4E0FE" w:rsidR="62F4E0FE">
        <w:rPr>
          <w:lang w:val="en-US"/>
        </w:rPr>
        <w:t>dhambi</w:t>
      </w:r>
      <w:r w:rsidRPr="62F4E0FE" w:rsidR="62F4E0FE">
        <w:rPr>
          <w:lang w:val="en-US"/>
        </w:rPr>
        <w:t>).</w:t>
      </w:r>
    </w:p>
    <w:p w:rsidRPr="007B69FD" w:rsidR="00555394" w:rsidP="00555394" w:rsidRDefault="00555394" w14:paraId="2C551979" w14:textId="77777777">
      <w:pPr>
        <w:ind w:left="720"/>
        <w:rPr>
          <w:sz w:val="20"/>
          <w:szCs w:val="20"/>
        </w:rPr>
      </w:pPr>
      <w:r/>
    </w:p>
    <w:p w:rsidRPr="007B69FD" w:rsidR="00555394" w:rsidP="62F4E0FE" w:rsidRDefault="007016D3" w14:paraId="57BEF718" w14:textId="15F24B67" w14:noSpellErr="1">
      <w:pPr>
        <w:numPr>
          <w:ilvl w:val="0"/>
          <w:numId w:val="26"/>
        </w:numPr>
        <w:rPr>
          <w:sz w:val="20"/>
          <w:szCs w:val="20"/>
          <w:lang w:val="en-US"/>
        </w:rPr>
      </w:pPr>
      <w:r w:rsidRPr="62F4E0FE" w:rsidR="62F4E0FE">
        <w:rPr>
          <w:lang w:val="en-US"/>
        </w:rPr>
        <w:t xml:space="preserve">[5:13] </w:t>
      </w:r>
      <w:r w:rsidRPr="62F4E0FE" w:rsidR="62F4E0FE">
        <w:rPr>
          <w:lang w:val="en-US"/>
        </w:rPr>
        <w:t>Waamini</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kutumiaje</w:t>
      </w:r>
      <w:r w:rsidRPr="62F4E0FE" w:rsidR="62F4E0FE">
        <w:rPr>
          <w:lang w:val="en-US"/>
        </w:rPr>
        <w:t xml:space="preserve"> uhuru </w:t>
      </w:r>
      <w:r w:rsidRPr="62F4E0FE" w:rsidR="62F4E0FE">
        <w:rPr>
          <w:lang w:val="en-US"/>
        </w:rPr>
        <w:t>wao</w:t>
      </w:r>
      <w:r w:rsidRPr="62F4E0FE" w:rsidR="62F4E0FE">
        <w:rPr>
          <w:lang w:val="en-US"/>
        </w:rPr>
        <w:t xml:space="preserve"> </w:t>
      </w:r>
      <w:r w:rsidRPr="62F4E0FE" w:rsidR="62F4E0FE">
        <w:rPr>
          <w:lang w:val="en-US"/>
        </w:rPr>
        <w:t>katika</w:t>
      </w:r>
      <w:r w:rsidRPr="62F4E0FE" w:rsidR="62F4E0FE">
        <w:rPr>
          <w:lang w:val="en-US"/>
        </w:rPr>
        <w:t xml:space="preserve"> Kristo?</w:t>
      </w:r>
    </w:p>
    <w:p w:rsidRPr="007B69FD" w:rsidR="00555394" w:rsidP="62F4E0FE" w:rsidRDefault="00555394" w14:paraId="541A4024" w14:textId="276D7F28" w14:noSpellErr="1">
      <w:pPr>
        <w:ind w:left="720"/>
        <w:rPr>
          <w:sz w:val="20"/>
          <w:szCs w:val="20"/>
          <w:lang w:val="en-US"/>
        </w:rPr>
      </w:pPr>
      <w:r w:rsidRPr="62F4E0FE" w:rsidR="62F4E0FE">
        <w:rPr>
          <w:lang w:val="en-US"/>
        </w:rPr>
        <w:t>Waamini</w:t>
      </w:r>
      <w:r w:rsidRPr="62F4E0FE" w:rsidR="62F4E0FE">
        <w:rPr>
          <w:lang w:val="en-US"/>
        </w:rPr>
        <w:t xml:space="preserve"> </w:t>
      </w:r>
      <w:r w:rsidRPr="62F4E0FE" w:rsidR="62F4E0FE">
        <w:rPr>
          <w:lang w:val="en-US"/>
        </w:rPr>
        <w:t>wanapaswa</w:t>
      </w:r>
      <w:r w:rsidRPr="62F4E0FE" w:rsidR="62F4E0FE">
        <w:rPr>
          <w:lang w:val="en-US"/>
        </w:rPr>
        <w:t xml:space="preserve"> </w:t>
      </w:r>
      <w:r w:rsidRPr="62F4E0FE" w:rsidR="62F4E0FE">
        <w:rPr>
          <w:lang w:val="en-US"/>
        </w:rPr>
        <w:t>kutumia</w:t>
      </w:r>
      <w:r w:rsidRPr="62F4E0FE" w:rsidR="62F4E0FE">
        <w:rPr>
          <w:lang w:val="en-US"/>
        </w:rPr>
        <w:t xml:space="preserve"> uhuru </w:t>
      </w:r>
      <w:r w:rsidRPr="62F4E0FE" w:rsidR="62F4E0FE">
        <w:rPr>
          <w:lang w:val="en-US"/>
        </w:rPr>
        <w:t>wao</w:t>
      </w:r>
      <w:r w:rsidRPr="62F4E0FE" w:rsidR="62F4E0FE">
        <w:rPr>
          <w:lang w:val="en-US"/>
        </w:rPr>
        <w:t xml:space="preserve"> </w:t>
      </w:r>
      <w:r w:rsidRPr="62F4E0FE" w:rsidR="62F4E0FE">
        <w:rPr>
          <w:lang w:val="en-US"/>
        </w:rPr>
        <w:t>katika</w:t>
      </w:r>
      <w:r w:rsidRPr="62F4E0FE" w:rsidR="62F4E0FE">
        <w:rPr>
          <w:lang w:val="en-US"/>
        </w:rPr>
        <w:t xml:space="preserve"> Kristo </w:t>
      </w:r>
      <w:r w:rsidRPr="62F4E0FE" w:rsidR="62F4E0FE">
        <w:rPr>
          <w:lang w:val="en-US"/>
        </w:rPr>
        <w:t>kutumikiana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upendo</w:t>
      </w:r>
      <w:r w:rsidRPr="62F4E0FE" w:rsidR="62F4E0FE">
        <w:rPr>
          <w:lang w:val="en-US"/>
        </w:rPr>
        <w:t>.</w:t>
      </w:r>
    </w:p>
    <w:p w:rsidRPr="007B69FD" w:rsidR="00555394" w:rsidP="00555394" w:rsidRDefault="00555394" w14:paraId="0E1B788D" w14:textId="77777777">
      <w:pPr>
        <w:ind w:left="720"/>
        <w:rPr>
          <w:sz w:val="20"/>
          <w:szCs w:val="20"/>
        </w:rPr>
      </w:pPr>
      <w:r/>
    </w:p>
    <w:p w:rsidRPr="007B69FD" w:rsidR="00555394" w:rsidP="62F4E0FE" w:rsidRDefault="007016D3" w14:paraId="4EEC7A09" w14:textId="0B436A37" w14:noSpellErr="1">
      <w:pPr>
        <w:numPr>
          <w:ilvl w:val="0"/>
          <w:numId w:val="26"/>
        </w:numPr>
        <w:rPr>
          <w:sz w:val="20"/>
          <w:szCs w:val="20"/>
          <w:lang w:val="en-US"/>
        </w:rPr>
      </w:pPr>
      <w:r w:rsidRPr="62F4E0FE" w:rsidR="62F4E0FE">
        <w:rPr>
          <w:lang w:val="en-US"/>
        </w:rPr>
        <w:t>[5:14] Sheria yote ilitimizwa katika amri gani moja?</w:t>
      </w:r>
    </w:p>
    <w:p w:rsidRPr="007B69FD" w:rsidR="00555394" w:rsidP="62F4E0FE" w:rsidRDefault="00555394" w14:paraId="611289AD" w14:textId="77777777" w14:noSpellErr="1">
      <w:pPr>
        <w:ind w:left="720"/>
        <w:rPr>
          <w:sz w:val="20"/>
          <w:szCs w:val="20"/>
          <w:lang w:val="en-US"/>
        </w:rPr>
      </w:pPr>
      <w:r w:rsidRPr="62F4E0FE" w:rsidR="62F4E0FE">
        <w:rPr>
          <w:lang w:val="en-US"/>
        </w:rPr>
        <w:t>Maana Sheria yote hutimizwa katika kushika amri hii moja: "Mpende jirani yako kama unavyojipenda mwenyewe".</w:t>
      </w:r>
    </w:p>
    <w:p w:rsidRPr="007B69FD" w:rsidR="00555394" w:rsidP="00555394" w:rsidRDefault="00555394" w14:paraId="1F38ACF5" w14:textId="77777777">
      <w:pPr>
        <w:ind w:left="720"/>
        <w:rPr>
          <w:sz w:val="20"/>
          <w:szCs w:val="20"/>
        </w:rPr>
      </w:pPr>
      <w:r/>
    </w:p>
    <w:p w:rsidRPr="007B69FD" w:rsidR="00555394" w:rsidP="62F4E0FE" w:rsidRDefault="007016D3" w14:paraId="5C4FF730" w14:textId="344E7182" w14:noSpellErr="1">
      <w:pPr>
        <w:numPr>
          <w:ilvl w:val="0"/>
          <w:numId w:val="26"/>
        </w:numPr>
        <w:rPr>
          <w:sz w:val="20"/>
          <w:szCs w:val="20"/>
          <w:lang w:val="en-US"/>
        </w:rPr>
      </w:pPr>
      <w:r w:rsidRPr="62F4E0FE" w:rsidR="62F4E0FE">
        <w:rPr>
          <w:lang w:val="en-US"/>
        </w:rPr>
        <w:t>[5:15] Paulo aliwapa Wagalatia onyo gani?</w:t>
      </w:r>
    </w:p>
    <w:p w:rsidRPr="007B69FD" w:rsidR="00555394" w:rsidP="62F4E0FE" w:rsidRDefault="00555394" w14:paraId="02CAD185" w14:textId="77777777" w14:noSpellErr="1">
      <w:pPr>
        <w:ind w:left="720"/>
        <w:rPr>
          <w:sz w:val="20"/>
          <w:szCs w:val="20"/>
          <w:lang w:val="en-US"/>
        </w:rPr>
      </w:pPr>
      <w:r w:rsidRPr="62F4E0FE" w:rsidR="62F4E0FE">
        <w:rPr>
          <w:lang w:val="en-US"/>
        </w:rPr>
        <w:t>Paulo alisema kwamba ikiwa waamini wangekuwa wakichumiana na kulaana, wangeweza kulaana.</w:t>
      </w:r>
    </w:p>
    <w:p w:rsidRPr="007B69FD" w:rsidR="00257891" w:rsidP="00555394" w:rsidRDefault="00257891" w14:paraId="3220E097" w14:textId="77777777">
      <w:pPr>
        <w:rPr>
          <w:b/>
          <w:sz w:val="20"/>
          <w:szCs w:val="20"/>
        </w:rPr>
      </w:pPr>
      <w:r/>
    </w:p>
    <w:p w:rsidRPr="007B69FD" w:rsidR="00555394" w:rsidP="008D2632" w:rsidRDefault="00555394" w14:paraId="0C2B7051" w14:textId="2AAC6163" w14:noSpellErr="1">
      <w:pPr>
        <w:pStyle w:val="Continuedline"/>
      </w:pPr>
      <w:r w:rsidRPr="62F4E0FE" w:rsidR="62F4E0FE">
        <w:rPr>
          <w:lang w:val="en-US"/>
        </w:rPr>
        <w:t>Wagalatia 5:7-15 iliendelea</w:t>
      </w:r>
    </w:p>
    <w:p w:rsidRPr="007B69FD" w:rsidR="00555394" w:rsidP="00555394" w:rsidRDefault="00555394" w14:paraId="798086F9" w14:textId="77777777">
      <w:pPr>
        <w:rPr>
          <w:sz w:val="20"/>
          <w:szCs w:val="20"/>
        </w:rPr>
      </w:pPr>
      <w:r/>
    </w:p>
    <w:p w:rsidRPr="007B69FD" w:rsidR="00555394" w:rsidP="62F4E0FE" w:rsidRDefault="007016D3" w14:paraId="52C6FD76" w14:textId="4065648A" w14:noSpellErr="1">
      <w:pPr>
        <w:numPr>
          <w:ilvl w:val="0"/>
          <w:numId w:val="26"/>
        </w:numPr>
        <w:rPr>
          <w:sz w:val="20"/>
          <w:szCs w:val="20"/>
          <w:lang w:val="en-US"/>
        </w:rPr>
      </w:pPr>
      <w:r w:rsidRPr="62F4E0FE" w:rsidR="62F4E0FE">
        <w:rPr>
          <w:lang w:val="en-US"/>
        </w:rPr>
        <w:t>[5:15] Unafikiri Paulo alimaanisha nini aliposema kwamba waamini wangeweza kulaana?</w:t>
      </w:r>
    </w:p>
    <w:p w:rsidRPr="007B69FD" w:rsidR="00555394" w:rsidP="62F4E0FE" w:rsidRDefault="00F60AA7" w14:paraId="36F66D36" w14:textId="3569411E" w14:noSpellErr="1">
      <w:pPr>
        <w:ind w:firstLine="720"/>
        <w:rPr>
          <w:sz w:val="20"/>
          <w:szCs w:val="20"/>
          <w:lang w:val="en-US"/>
        </w:rPr>
      </w:pPr>
      <w:r w:rsidRPr="62F4E0FE" w:rsidR="62F4E0FE">
        <w:rPr>
          <w:lang w:val="en-US"/>
        </w:rPr>
        <w:t>(Majibu yanaweza kutofautiana.) Labda ikiwa waamini wangedhuru na kupigana wao kwa wao, basi wangeweza kuharibu kanisa.</w:t>
      </w:r>
    </w:p>
    <w:p w:rsidRPr="007B69FD" w:rsidR="00555394" w:rsidP="62F4E0FE" w:rsidRDefault="00555394" w14:paraId="26C88630" w14:textId="77777777" w14:noSpellErr="1">
      <w:pPr>
        <w:spacing w:before="240" w:after="240"/>
        <w:rPr>
          <w:b w:val="1"/>
          <w:bCs w:val="1"/>
          <w:sz w:val="20"/>
          <w:szCs w:val="20"/>
          <w:lang w:val="en-US"/>
        </w:rPr>
      </w:pPr>
      <w:r w:rsidRPr="62F4E0FE" w:rsidR="62F4E0FE">
        <w:rPr>
          <w:lang w:val="en-US"/>
        </w:rPr>
        <w:t>Sehemu ya Maoni:</w:t>
      </w:r>
    </w:p>
    <w:p w:rsidRPr="007B69FD" w:rsidR="00555394" w:rsidP="00555394" w:rsidRDefault="00555394" w14:paraId="75D0A38B" w14:textId="77777777">
      <w:pPr>
        <w:spacing w:before="240" w:after="240"/>
        <w:rPr>
          <w:rFonts w:ascii="Roboto" w:hAnsi="Roboto" w:eastAsia="Roboto" w:cs="Roboto"/>
        </w:rPr>
      </w:pPr>
      <w:r/>
    </w:p>
    <w:p w:rsidRPr="007B69FD" w:rsidR="00555394" w:rsidRDefault="00555394" w14:paraId="400D38CA" w14:textId="6EA2DB83">
      <w:pPr/>
      <w:r/>
    </w:p>
    <w:p w:rsidRPr="007B69FD" w:rsidR="00555394" w:rsidP="62F4E0FE" w:rsidRDefault="00555394" w14:paraId="2EB1468E" w14:textId="5EE35D55" w14:noSpellErr="1">
      <w:pPr>
        <w:pStyle w:val="Heading1"/>
        <w:keepNext w:val="0"/>
        <w:keepLines w:val="0"/>
        <w:spacing w:before="480"/>
        <w:rPr>
          <w:b w:val="1"/>
          <w:bCs w:val="1"/>
          <w:lang w:val="en-US"/>
        </w:rPr>
      </w:pPr>
      <w:r w:rsidRPr="62F4E0FE" w:rsidR="62F4E0FE">
        <w:rPr>
          <w:lang w:val="en-US"/>
        </w:rPr>
        <w:t>Wagalatia 6:1-10</w:t>
      </w:r>
    </w:p>
    <w:p w:rsidRPr="00170DC8" w:rsidR="00170DC8" w:rsidP="62F4E0FE" w:rsidRDefault="00170DC8" w14:paraId="1CEFEE33" w14:textId="77777777" w14:noSpellErr="1">
      <w:pPr>
        <w:pStyle w:val="Background"/>
        <w:rPr>
          <w:b w:val="1"/>
          <w:bCs w:val="1"/>
          <w:i w:val="1"/>
          <w:iCs w:val="1"/>
          <w:lang w:val="en-US"/>
        </w:rPr>
      </w:pPr>
      <w:r w:rsidRPr="62F4E0FE" w:rsidR="62F4E0FE">
        <w:rPr>
          <w:lang w:val="en-US"/>
        </w:rPr>
        <w:t>Soma andiko hilo.</w:t>
      </w:r>
    </w:p>
    <w:p w:rsidRPr="007B69FD" w:rsidR="00555394" w:rsidP="002F163F" w:rsidRDefault="00555394" w14:paraId="03CDA3A1" w14:textId="77777777" w14:noSpellErr="1">
      <w:pPr>
        <w:pStyle w:val="Part1"/>
      </w:pPr>
      <w:r w:rsidRPr="62F4E0FE" w:rsidR="62F4E0FE">
        <w:rPr>
          <w:lang w:val="en-US"/>
        </w:rPr>
        <w:t>Sehemu ya 1</w:t>
      </w:r>
    </w:p>
    <w:p w:rsidRPr="007B69FD" w:rsidR="00555394" w:rsidP="002F163F" w:rsidRDefault="00555394" w14:paraId="030B1ADA" w14:textId="54FC6BAD" w14:noSpellErr="1">
      <w:pPr>
        <w:pStyle w:val="Answerortell"/>
      </w:pPr>
      <w:r w:rsidRPr="62F4E0FE" w:rsidR="62F4E0FE">
        <w:rPr>
          <w:lang w:val="en-US"/>
        </w:rPr>
        <w:t>Eleza kwa maneno yako mwenyewe yale ambayo umesoma katika fungu hili.</w:t>
      </w:r>
    </w:p>
    <w:p w:rsidRPr="007B69FD" w:rsidR="00555394" w:rsidP="002F163F" w:rsidRDefault="00555394" w14:paraId="5C11DBFC" w14:textId="3AE9F8D4" w14:noSpellErr="1">
      <w:pPr>
        <w:pStyle w:val="Checklist"/>
        <w:rPr/>
      </w:pPr>
      <w:r w:rsidRPr="62F4E0FE" w:rsidR="62F4E0FE">
        <w:rPr>
          <w:lang w:val="en-US"/>
        </w:rPr>
        <w:t>Paulo aliwatia moyo Wagalatia wabebe mizigo ya mtu na mwenzake na kuwarekebisha wale wanaofanya makosa. [6:1-2]</w:t>
      </w:r>
    </w:p>
    <w:p w:rsidRPr="007B69FD" w:rsidR="00555394" w:rsidP="002F163F" w:rsidRDefault="00555394" w14:paraId="343134A2" w14:textId="4A0F3FD0" w14:noSpellErr="1">
      <w:pPr>
        <w:pStyle w:val="Checklist"/>
        <w:rPr/>
      </w:pPr>
      <w:r w:rsidRPr="62F4E0FE" w:rsidR="62F4E0FE">
        <w:rPr>
          <w:lang w:val="en-US"/>
        </w:rPr>
        <w:t>Paulo aliwaambia Wagalatia wasijione kuwa muhimu kupita kiasi, bali wajichunguze kazi zao wenyewe kwa uangalifu. [6:3-5]</w:t>
      </w:r>
    </w:p>
    <w:p w:rsidRPr="007B69FD" w:rsidR="00555394" w:rsidP="002F163F" w:rsidRDefault="00555394" w14:paraId="5EBCEC6A" w14:textId="6683DB9A" w14:noSpellErr="1">
      <w:pPr>
        <w:pStyle w:val="Checklist"/>
        <w:rPr/>
      </w:pPr>
      <w:r w:rsidRPr="62F4E0FE" w:rsidR="62F4E0FE">
        <w:rPr>
          <w:lang w:val="en-US"/>
        </w:rPr>
        <w:t>Paulo alisema kwamba wanapaswa kushiriki vitu vizuri na yule aliyewafundisha injili. [6:6]</w:t>
      </w:r>
    </w:p>
    <w:p w:rsidRPr="007B69FD" w:rsidR="00555394" w:rsidP="002F163F" w:rsidRDefault="007016D3" w14:paraId="10C675E1" w14:textId="6FB2826B" w14:noSpellErr="1">
      <w:pPr>
        <w:pStyle w:val="Checklist"/>
        <w:rPr/>
      </w:pPr>
      <w:r w:rsidRPr="62F4E0FE" w:rsidR="62F4E0FE">
        <w:rPr>
          <w:lang w:val="en-US"/>
        </w:rPr>
        <w:t>Paulo alizungumza kuhusu watu wanaovuna wanachopanda. [6:7-8]</w:t>
      </w:r>
    </w:p>
    <w:p w:rsidRPr="007B69FD" w:rsidR="00555394" w:rsidP="002F163F" w:rsidRDefault="007016D3" w14:paraId="28A4E446" w14:textId="2F8376ED" w14:noSpellErr="1">
      <w:pPr>
        <w:pStyle w:val="Checklist"/>
        <w:rPr/>
      </w:pPr>
      <w:r w:rsidRPr="62F4E0FE" w:rsidR="62F4E0FE">
        <w:rPr>
          <w:lang w:val="en-US"/>
        </w:rPr>
        <w:t>Wakristo hawapaswi kuchoka kuwatendea watu wote mema, hasa Wakristo wenzao. [6:9-10]</w:t>
      </w:r>
    </w:p>
    <w:p w:rsidRPr="007B69FD" w:rsidR="00555394" w:rsidP="002F163F" w:rsidRDefault="00555394" w14:paraId="58D6195C" w14:textId="77777777" w14:noSpellErr="1">
      <w:pPr>
        <w:pStyle w:val="Part2"/>
      </w:pPr>
      <w:r w:rsidRPr="62F4E0FE" w:rsidR="62F4E0FE">
        <w:rPr>
          <w:lang w:val="en-US"/>
        </w:rPr>
        <w:t>Sehemu ya 2</w:t>
      </w:r>
    </w:p>
    <w:p w:rsidRPr="007B69FD" w:rsidR="00555394" w:rsidP="002F163F" w:rsidRDefault="003947E5" w14:paraId="2897C6A6" w14:textId="150FB897" w14:noSpellErr="1">
      <w:pPr>
        <w:pStyle w:val="Answerortell"/>
      </w:pPr>
      <w:r w:rsidRPr="62F4E0FE" w:rsidR="62F4E0FE">
        <w:rPr>
          <w:lang w:val="en-US"/>
        </w:rPr>
        <w:t>Jibu maswali yafuatayo kutoka katika mistari iliyotajwa.</w:t>
      </w:r>
    </w:p>
    <w:p w:rsidRPr="007B69FD" w:rsidR="00555394" w:rsidP="62F4E0FE" w:rsidRDefault="007016D3" w14:paraId="61AC9B2E" w14:textId="61763E42" w14:noSpellErr="1">
      <w:pPr>
        <w:numPr>
          <w:ilvl w:val="0"/>
          <w:numId w:val="27"/>
        </w:numPr>
        <w:rPr>
          <w:sz w:val="20"/>
          <w:szCs w:val="20"/>
          <w:lang w:val="en-US"/>
        </w:rPr>
      </w:pPr>
      <w:r w:rsidRPr="62F4E0FE" w:rsidR="62F4E0FE">
        <w:rPr>
          <w:lang w:val="en-US"/>
        </w:rPr>
        <w:t>[6:1] Wale walio wa kiroho wapaswa kufanya nini ikiwa mtu fulani amekamatwa akifanya dhambi?</w:t>
      </w:r>
    </w:p>
    <w:p w:rsidRPr="007B69FD" w:rsidR="00555394" w:rsidP="62F4E0FE" w:rsidRDefault="00555394" w14:paraId="35CA1B7D" w14:textId="0C718EF8" w14:noSpellErr="1">
      <w:pPr>
        <w:ind w:left="720"/>
        <w:rPr>
          <w:sz w:val="20"/>
          <w:szCs w:val="20"/>
          <w:lang w:val="en-US"/>
        </w:rPr>
      </w:pPr>
      <w:r w:rsidRPr="62F4E0FE" w:rsidR="62F4E0FE">
        <w:rPr>
          <w:lang w:val="en-US"/>
        </w:rPr>
        <w:t>Wale walio na sifa za kiroho wanapaswa kumrekebisha upya mtu huyo katika roho ya upole.</w:t>
      </w:r>
    </w:p>
    <w:p w:rsidRPr="007B69FD" w:rsidR="00555394" w:rsidP="00555394" w:rsidRDefault="00555394" w14:paraId="258D53D8" w14:textId="77777777">
      <w:pPr>
        <w:ind w:left="720"/>
        <w:rPr>
          <w:sz w:val="20"/>
          <w:szCs w:val="20"/>
        </w:rPr>
      </w:pPr>
      <w:r/>
    </w:p>
    <w:p w:rsidRPr="007B69FD" w:rsidR="00555394" w:rsidP="62F4E0FE" w:rsidRDefault="007016D3" w14:paraId="39D6393F" w14:textId="103F53DA" w14:noSpellErr="1">
      <w:pPr>
        <w:numPr>
          <w:ilvl w:val="0"/>
          <w:numId w:val="27"/>
        </w:numPr>
        <w:rPr>
          <w:sz w:val="20"/>
          <w:szCs w:val="20"/>
          <w:lang w:val="en-US"/>
        </w:rPr>
      </w:pPr>
      <w:r w:rsidRPr="62F4E0FE" w:rsidR="62F4E0FE">
        <w:rPr>
          <w:lang w:val="en-US"/>
        </w:rPr>
        <w:t>[6:1] Ni lazima wale waliokuwa wa kiroho wajihadhari na hatari gani?</w:t>
      </w:r>
    </w:p>
    <w:p w:rsidRPr="007B69FD" w:rsidR="00555394" w:rsidP="62F4E0FE" w:rsidRDefault="00555394" w14:paraId="6A5EED11" w14:textId="3B21707A" w14:noSpellErr="1">
      <w:pPr>
        <w:ind w:left="720"/>
        <w:rPr>
          <w:sz w:val="20"/>
          <w:szCs w:val="20"/>
          <w:lang w:val="en-US"/>
        </w:rPr>
      </w:pPr>
      <w:r w:rsidRPr="62F4E0FE" w:rsidR="62F4E0FE">
        <w:rPr>
          <w:lang w:val="en-US"/>
        </w:rPr>
        <w:t>Wale waliokuwa wa kiroho walipaswa kuwa waangalifu ili wao pia wasijaribiwe.</w:t>
      </w:r>
    </w:p>
    <w:p w:rsidRPr="007B69FD" w:rsidR="00555394" w:rsidP="00555394" w:rsidRDefault="00555394" w14:paraId="56B99471" w14:textId="77777777">
      <w:pPr>
        <w:ind w:left="720"/>
        <w:rPr>
          <w:sz w:val="20"/>
          <w:szCs w:val="20"/>
        </w:rPr>
      </w:pPr>
      <w:r/>
    </w:p>
    <w:p w:rsidRPr="007B69FD" w:rsidR="00555394" w:rsidP="62F4E0FE" w:rsidRDefault="007016D3" w14:paraId="2880A924" w14:textId="68809EEB" w14:noSpellErr="1">
      <w:pPr>
        <w:numPr>
          <w:ilvl w:val="0"/>
          <w:numId w:val="27"/>
        </w:numPr>
        <w:rPr>
          <w:sz w:val="20"/>
          <w:szCs w:val="20"/>
          <w:lang w:val="en-US"/>
        </w:rPr>
      </w:pPr>
      <w:r w:rsidRPr="62F4E0FE" w:rsidR="62F4E0FE">
        <w:rPr>
          <w:lang w:val="en-US"/>
        </w:rPr>
        <w:t xml:space="preserve">[6:2] </w:t>
      </w:r>
      <w:r w:rsidRPr="62F4E0FE" w:rsidR="62F4E0FE">
        <w:rPr>
          <w:lang w:val="en-US"/>
        </w:rPr>
        <w:t>Waamini</w:t>
      </w:r>
      <w:r w:rsidRPr="62F4E0FE" w:rsidR="62F4E0FE">
        <w:rPr>
          <w:lang w:val="en-US"/>
        </w:rPr>
        <w:t xml:space="preserve"> </w:t>
      </w:r>
      <w:r w:rsidRPr="62F4E0FE" w:rsidR="62F4E0FE">
        <w:rPr>
          <w:lang w:val="en-US"/>
        </w:rPr>
        <w:t>walitimizaje</w:t>
      </w:r>
      <w:r w:rsidRPr="62F4E0FE" w:rsidR="62F4E0FE">
        <w:rPr>
          <w:lang w:val="en-US"/>
        </w:rPr>
        <w:t xml:space="preserve"> sheria </w:t>
      </w:r>
      <w:r w:rsidRPr="62F4E0FE" w:rsidR="62F4E0FE">
        <w:rPr>
          <w:lang w:val="en-US"/>
        </w:rPr>
        <w:t>ya</w:t>
      </w:r>
      <w:r w:rsidRPr="62F4E0FE" w:rsidR="62F4E0FE">
        <w:rPr>
          <w:lang w:val="en-US"/>
        </w:rPr>
        <w:t xml:space="preserve"> Kristo?</w:t>
      </w:r>
    </w:p>
    <w:p w:rsidRPr="007B69FD" w:rsidR="00555394" w:rsidP="62F4E0FE" w:rsidRDefault="00555394" w14:paraId="6AE587BE" w14:textId="77777777" w14:noSpellErr="1">
      <w:pPr>
        <w:ind w:left="720"/>
        <w:rPr>
          <w:sz w:val="20"/>
          <w:szCs w:val="20"/>
          <w:lang w:val="en-US"/>
        </w:rPr>
      </w:pPr>
      <w:r w:rsidRPr="62F4E0FE" w:rsidR="62F4E0FE">
        <w:rPr>
          <w:lang w:val="en-US"/>
        </w:rPr>
        <w:t>Waamini</w:t>
      </w:r>
      <w:r w:rsidRPr="62F4E0FE" w:rsidR="62F4E0FE">
        <w:rPr>
          <w:lang w:val="en-US"/>
        </w:rPr>
        <w:t xml:space="preserve"> </w:t>
      </w:r>
      <w:r w:rsidRPr="62F4E0FE" w:rsidR="62F4E0FE">
        <w:rPr>
          <w:lang w:val="en-US"/>
        </w:rPr>
        <w:t>walitimiza</w:t>
      </w:r>
      <w:r w:rsidRPr="62F4E0FE" w:rsidR="62F4E0FE">
        <w:rPr>
          <w:lang w:val="en-US"/>
        </w:rPr>
        <w:t xml:space="preserve"> sheria </w:t>
      </w:r>
      <w:r w:rsidRPr="62F4E0FE" w:rsidR="62F4E0FE">
        <w:rPr>
          <w:lang w:val="en-US"/>
        </w:rPr>
        <w:t>ya</w:t>
      </w:r>
      <w:r w:rsidRPr="62F4E0FE" w:rsidR="62F4E0FE">
        <w:rPr>
          <w:lang w:val="en-US"/>
        </w:rPr>
        <w:t xml:space="preserve"> Kristo </w:t>
      </w:r>
      <w:r w:rsidRPr="62F4E0FE" w:rsidR="62F4E0FE">
        <w:rPr>
          <w:lang w:val="en-US"/>
        </w:rPr>
        <w:t>kwa</w:t>
      </w:r>
      <w:r w:rsidRPr="62F4E0FE" w:rsidR="62F4E0FE">
        <w:rPr>
          <w:lang w:val="en-US"/>
        </w:rPr>
        <w:t xml:space="preserve"> </w:t>
      </w:r>
      <w:r w:rsidRPr="62F4E0FE" w:rsidR="62F4E0FE">
        <w:rPr>
          <w:lang w:val="en-US"/>
        </w:rPr>
        <w:t>kubebeana</w:t>
      </w:r>
      <w:r w:rsidRPr="62F4E0FE" w:rsidR="62F4E0FE">
        <w:rPr>
          <w:lang w:val="en-US"/>
        </w:rPr>
        <w:t xml:space="preserve"> </w:t>
      </w:r>
      <w:r w:rsidRPr="62F4E0FE" w:rsidR="62F4E0FE">
        <w:rPr>
          <w:lang w:val="en-US"/>
        </w:rPr>
        <w:t>mizigo</w:t>
      </w:r>
      <w:r w:rsidRPr="62F4E0FE" w:rsidR="62F4E0FE">
        <w:rPr>
          <w:lang w:val="en-US"/>
        </w:rPr>
        <w:t>.</w:t>
      </w:r>
    </w:p>
    <w:p w:rsidRPr="007B69FD" w:rsidR="00555394" w:rsidP="00555394" w:rsidRDefault="00555394" w14:paraId="029570AC" w14:textId="77777777">
      <w:pPr>
        <w:ind w:left="720"/>
        <w:rPr>
          <w:sz w:val="20"/>
          <w:szCs w:val="20"/>
        </w:rPr>
      </w:pPr>
      <w:r/>
    </w:p>
    <w:p w:rsidRPr="007B69FD" w:rsidR="00555394" w:rsidP="62F4E0FE" w:rsidRDefault="007016D3" w14:paraId="3A1038A6" w14:textId="295D9D93" w14:noSpellErr="1">
      <w:pPr>
        <w:numPr>
          <w:ilvl w:val="0"/>
          <w:numId w:val="27"/>
        </w:numPr>
        <w:rPr>
          <w:sz w:val="20"/>
          <w:szCs w:val="20"/>
          <w:lang w:val="en-US"/>
        </w:rPr>
      </w:pPr>
      <w:r w:rsidRPr="62F4E0FE" w:rsidR="62F4E0FE">
        <w:rPr>
          <w:lang w:val="en-US"/>
        </w:rPr>
        <w:t xml:space="preserve">[6:3] Ni </w:t>
      </w:r>
      <w:r w:rsidRPr="62F4E0FE" w:rsidR="62F4E0FE">
        <w:rPr>
          <w:lang w:val="en-US"/>
        </w:rPr>
        <w:t>njia</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moja</w:t>
      </w:r>
      <w:r w:rsidRPr="62F4E0FE" w:rsidR="62F4E0FE">
        <w:rPr>
          <w:lang w:val="en-US"/>
        </w:rPr>
        <w:t xml:space="preserve"> </w:t>
      </w:r>
      <w:r w:rsidRPr="62F4E0FE" w:rsidR="62F4E0FE">
        <w:rPr>
          <w:lang w:val="en-US"/>
        </w:rPr>
        <w:t>ambayo</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hujidanganya</w:t>
      </w:r>
      <w:r w:rsidRPr="62F4E0FE" w:rsidR="62F4E0FE">
        <w:rPr>
          <w:lang w:val="en-US"/>
        </w:rPr>
        <w:t xml:space="preserve"> </w:t>
      </w:r>
      <w:r w:rsidRPr="62F4E0FE" w:rsidR="62F4E0FE">
        <w:rPr>
          <w:lang w:val="en-US"/>
        </w:rPr>
        <w:t>mwenyewe</w:t>
      </w:r>
      <w:r w:rsidRPr="62F4E0FE" w:rsidR="62F4E0FE">
        <w:rPr>
          <w:lang w:val="en-US"/>
        </w:rPr>
        <w:t>?</w:t>
      </w:r>
    </w:p>
    <w:p w:rsidRPr="007B69FD" w:rsidR="00555394" w:rsidP="48114252" w:rsidRDefault="00555394" w14:paraId="1B59FAB2" w14:textId="77777777">
      <w:pPr>
        <w:ind w:left="720"/>
        <w:rPr>
          <w:sz w:val="20"/>
          <w:szCs w:val="20"/>
          <w:lang w:val="en-US"/>
        </w:rPr>
      </w:pPr>
      <w:r>
        <w:t>Maana mtu akijiona kuwa ni kitu, na kumbe si kitu, huyo anajidanganya mwenyewe.</w:t>
      </w:r>
    </w:p>
    <w:p w:rsidRPr="007B69FD" w:rsidR="00555394" w:rsidP="00555394" w:rsidRDefault="00555394" w14:paraId="65F34698" w14:textId="77777777">
      <w:pPr>
        <w:ind w:left="720"/>
        <w:rPr>
          <w:sz w:val="20"/>
          <w:szCs w:val="20"/>
        </w:rPr>
      </w:pPr>
      <w:r/>
    </w:p>
    <w:p w:rsidRPr="007B69FD" w:rsidR="00555394" w:rsidP="62F4E0FE" w:rsidRDefault="007016D3" w14:paraId="40E81D72" w14:textId="0772E214" w14:noSpellErr="1">
      <w:pPr>
        <w:numPr>
          <w:ilvl w:val="0"/>
          <w:numId w:val="27"/>
        </w:numPr>
        <w:rPr>
          <w:sz w:val="20"/>
          <w:szCs w:val="20"/>
          <w:lang w:val="en-US"/>
        </w:rPr>
      </w:pPr>
      <w:r w:rsidRPr="62F4E0FE" w:rsidR="62F4E0FE">
        <w:rPr>
          <w:lang w:val="en-US"/>
        </w:rPr>
        <w:t xml:space="preserve">[6:4] </w:t>
      </w:r>
      <w:r w:rsidRPr="62F4E0FE" w:rsidR="62F4E0FE">
        <w:rPr>
          <w:lang w:val="en-US"/>
        </w:rPr>
        <w:t>Matokeo</w:t>
      </w:r>
      <w:r w:rsidRPr="62F4E0FE" w:rsidR="62F4E0FE">
        <w:rPr>
          <w:lang w:val="en-US"/>
        </w:rPr>
        <w:t xml:space="preserve"> </w:t>
      </w:r>
      <w:r w:rsidRPr="62F4E0FE" w:rsidR="62F4E0FE">
        <w:rPr>
          <w:lang w:val="en-US"/>
        </w:rPr>
        <w:t>yalikuwa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kuchunguza</w:t>
      </w:r>
      <w:r w:rsidRPr="62F4E0FE" w:rsidR="62F4E0FE">
        <w:rPr>
          <w:lang w:val="en-US"/>
        </w:rPr>
        <w:t xml:space="preserve"> </w:t>
      </w:r>
      <w:r w:rsidRPr="62F4E0FE" w:rsidR="62F4E0FE">
        <w:rPr>
          <w:lang w:val="en-US"/>
        </w:rPr>
        <w:t>kazi</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mwenyewe</w:t>
      </w:r>
      <w:r w:rsidRPr="62F4E0FE" w:rsidR="62F4E0FE">
        <w:rPr>
          <w:lang w:val="en-US"/>
        </w:rPr>
        <w:t>?</w:t>
      </w:r>
    </w:p>
    <w:p w:rsidRPr="007B69FD" w:rsidR="00555394" w:rsidP="48114252" w:rsidRDefault="00555394" w14:paraId="23BE6B4B" w14:textId="77777777">
      <w:pPr>
        <w:ind w:left="720"/>
        <w:rPr>
          <w:sz w:val="20"/>
          <w:szCs w:val="20"/>
          <w:lang w:val="en-US"/>
        </w:rPr>
      </w:pPr>
      <w:r>
        <w:t>Kwa hiyo, mtu huyo anaweza kujivunia mambo yake mwenyewe, wala si yale ya mtu mwingine.</w:t>
      </w:r>
    </w:p>
    <w:p w:rsidRPr="007B69FD" w:rsidR="00555394" w:rsidP="00555394" w:rsidRDefault="00555394" w14:paraId="5B26DDA8" w14:textId="77777777">
      <w:pPr>
        <w:ind w:left="720"/>
        <w:rPr>
          <w:sz w:val="20"/>
          <w:szCs w:val="20"/>
        </w:rPr>
      </w:pPr>
      <w:r/>
    </w:p>
    <w:p w:rsidRPr="007B69FD" w:rsidR="00555394" w:rsidP="62F4E0FE" w:rsidRDefault="007016D3" w14:paraId="7D1265D2" w14:textId="3517EE1E" w14:noSpellErr="1">
      <w:pPr>
        <w:numPr>
          <w:ilvl w:val="0"/>
          <w:numId w:val="27"/>
        </w:numPr>
        <w:rPr>
          <w:sz w:val="20"/>
          <w:szCs w:val="20"/>
          <w:lang w:val="en-US"/>
        </w:rPr>
      </w:pPr>
      <w:r w:rsidRPr="62F4E0FE" w:rsidR="62F4E0FE">
        <w:rPr>
          <w:lang w:val="en-US"/>
        </w:rPr>
        <w:t xml:space="preserve">[6:6] </w:t>
      </w:r>
      <w:r w:rsidRPr="62F4E0FE" w:rsidR="62F4E0FE">
        <w:rPr>
          <w:lang w:val="en-US"/>
        </w:rPr>
        <w:t>Mtu</w:t>
      </w:r>
      <w:r w:rsidRPr="62F4E0FE" w:rsidR="62F4E0FE">
        <w:rPr>
          <w:lang w:val="en-US"/>
        </w:rPr>
        <w:t xml:space="preserve"> </w:t>
      </w:r>
      <w:r w:rsidRPr="62F4E0FE" w:rsidR="62F4E0FE">
        <w:rPr>
          <w:lang w:val="en-US"/>
        </w:rPr>
        <w:t>aliyefundishwa</w:t>
      </w:r>
      <w:r w:rsidRPr="62F4E0FE" w:rsidR="62F4E0FE">
        <w:rPr>
          <w:lang w:val="en-US"/>
        </w:rPr>
        <w:t xml:space="preserve"> </w:t>
      </w:r>
      <w:r w:rsidRPr="62F4E0FE" w:rsidR="62F4E0FE">
        <w:rPr>
          <w:lang w:val="en-US"/>
        </w:rPr>
        <w:t>neno</w:t>
      </w:r>
      <w:r w:rsidRPr="62F4E0FE" w:rsidR="62F4E0FE">
        <w:rPr>
          <w:lang w:val="en-US"/>
        </w:rPr>
        <w:t xml:space="preserve"> </w:t>
      </w:r>
      <w:r w:rsidRPr="62F4E0FE" w:rsidR="62F4E0FE">
        <w:rPr>
          <w:lang w:val="en-US"/>
        </w:rPr>
        <w:t>apaswa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mwalimu</w:t>
      </w:r>
      <w:r w:rsidRPr="62F4E0FE" w:rsidR="62F4E0FE">
        <w:rPr>
          <w:lang w:val="en-US"/>
        </w:rPr>
        <w:t xml:space="preserve"> wake?</w:t>
      </w:r>
    </w:p>
    <w:p w:rsidRPr="007B69FD" w:rsidR="00555394" w:rsidP="62F4E0FE" w:rsidRDefault="00555394" w14:paraId="45D929CB" w14:textId="2110D32A" w14:noSpellErr="1">
      <w:pPr>
        <w:ind w:left="720"/>
        <w:rPr>
          <w:sz w:val="20"/>
          <w:szCs w:val="20"/>
          <w:lang w:val="en-US"/>
        </w:rPr>
      </w:pPr>
      <w:r w:rsidRPr="62F4E0FE" w:rsidR="62F4E0FE">
        <w:rPr>
          <w:lang w:val="en-US"/>
        </w:rPr>
        <w:t xml:space="preserve">Mwenye </w:t>
      </w:r>
      <w:r w:rsidRPr="62F4E0FE" w:rsidR="62F4E0FE">
        <w:rPr>
          <w:lang w:val="en-US"/>
        </w:rPr>
        <w:t>kufundishwa</w:t>
      </w:r>
      <w:r w:rsidRPr="62F4E0FE" w:rsidR="62F4E0FE">
        <w:rPr>
          <w:lang w:val="en-US"/>
        </w:rPr>
        <w:t xml:space="preserve"> </w:t>
      </w:r>
      <w:r w:rsidRPr="62F4E0FE" w:rsidR="62F4E0FE">
        <w:rPr>
          <w:lang w:val="en-US"/>
        </w:rPr>
        <w:t>neno</w:t>
      </w:r>
      <w:r w:rsidRPr="62F4E0FE" w:rsidR="62F4E0FE">
        <w:rPr>
          <w:lang w:val="en-US"/>
        </w:rPr>
        <w:t xml:space="preserve"> la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amshirikishe</w:t>
      </w:r>
      <w:r w:rsidRPr="62F4E0FE" w:rsidR="62F4E0FE">
        <w:rPr>
          <w:lang w:val="en-US"/>
        </w:rPr>
        <w:t xml:space="preserve"> </w:t>
      </w:r>
      <w:r w:rsidRPr="62F4E0FE" w:rsidR="62F4E0FE">
        <w:rPr>
          <w:lang w:val="en-US"/>
        </w:rPr>
        <w:t>mwalimu</w:t>
      </w:r>
      <w:r w:rsidRPr="62F4E0FE" w:rsidR="62F4E0FE">
        <w:rPr>
          <w:lang w:val="en-US"/>
        </w:rPr>
        <w:t xml:space="preserve"> wake </w:t>
      </w:r>
      <w:r w:rsidRPr="62F4E0FE" w:rsidR="62F4E0FE">
        <w:rPr>
          <w:lang w:val="en-US"/>
        </w:rPr>
        <w:t>riziki</w:t>
      </w:r>
      <w:r w:rsidRPr="62F4E0FE" w:rsidR="62F4E0FE">
        <w:rPr>
          <w:lang w:val="en-US"/>
        </w:rPr>
        <w:t xml:space="preserve"> </w:t>
      </w:r>
      <w:r w:rsidRPr="62F4E0FE" w:rsidR="62F4E0FE">
        <w:rPr>
          <w:lang w:val="en-US"/>
        </w:rPr>
        <w:t>zake</w:t>
      </w:r>
      <w:r w:rsidRPr="62F4E0FE" w:rsidR="62F4E0FE">
        <w:rPr>
          <w:lang w:val="en-US"/>
        </w:rPr>
        <w:t>.</w:t>
      </w:r>
    </w:p>
    <w:p w:rsidRPr="007B69FD" w:rsidR="00555394" w:rsidP="00555394" w:rsidRDefault="00555394" w14:paraId="37251801" w14:textId="77777777">
      <w:pPr>
        <w:ind w:left="720"/>
        <w:rPr>
          <w:sz w:val="20"/>
          <w:szCs w:val="20"/>
        </w:rPr>
      </w:pPr>
      <w:r/>
    </w:p>
    <w:p w:rsidRPr="007B69FD" w:rsidR="00555394" w:rsidP="62F4E0FE" w:rsidRDefault="007016D3" w14:paraId="2516AE3D" w14:textId="0C45277A" w14:noSpellErr="1">
      <w:pPr>
        <w:numPr>
          <w:ilvl w:val="0"/>
          <w:numId w:val="27"/>
        </w:numPr>
        <w:rPr>
          <w:sz w:val="20"/>
          <w:szCs w:val="20"/>
          <w:lang w:val="en-US"/>
        </w:rPr>
      </w:pPr>
      <w:r w:rsidRPr="62F4E0FE" w:rsidR="62F4E0FE">
        <w:rPr>
          <w:lang w:val="en-US"/>
        </w:rPr>
        <w:t xml:space="preserve">[6:7, NW] Kwa </w:t>
      </w:r>
      <w:r w:rsidRPr="62F4E0FE" w:rsidR="62F4E0FE">
        <w:rPr>
          <w:lang w:val="en-US"/>
        </w:rPr>
        <w:t>nini</w:t>
      </w:r>
      <w:r w:rsidRPr="62F4E0FE" w:rsidR="62F4E0FE">
        <w:rPr>
          <w:lang w:val="en-US"/>
        </w:rPr>
        <w:t xml:space="preserve"> Paulo </w:t>
      </w:r>
      <w:r w:rsidRPr="62F4E0FE" w:rsidR="62F4E0FE">
        <w:rPr>
          <w:lang w:val="en-US"/>
        </w:rPr>
        <w:t>aliwaambia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wasiwadanganye</w:t>
      </w:r>
      <w:r w:rsidRPr="62F4E0FE" w:rsidR="62F4E0FE">
        <w:rPr>
          <w:lang w:val="en-US"/>
        </w:rPr>
        <w:t>?</w:t>
      </w:r>
    </w:p>
    <w:p w:rsidRPr="007B69FD" w:rsidR="00555394" w:rsidP="48114252" w:rsidRDefault="00555394" w14:paraId="722725C3" w14:textId="77777777">
      <w:pPr>
        <w:ind w:left="720"/>
        <w:rPr>
          <w:sz w:val="20"/>
          <w:szCs w:val="20"/>
          <w:lang w:val="en-US"/>
        </w:rPr>
      </w:pPr>
      <w:r>
        <w:t>Mungu hawezi kudhalilishwa. Kwa maana lolote lile mtu analopanda, hilo atavuna pia.</w:t>
      </w:r>
    </w:p>
    <w:p w:rsidRPr="007B69FD" w:rsidR="00555394" w:rsidP="00555394" w:rsidRDefault="00555394" w14:paraId="62E08E3E" w14:textId="77777777">
      <w:pPr>
        <w:ind w:left="720"/>
        <w:rPr>
          <w:sz w:val="20"/>
          <w:szCs w:val="20"/>
        </w:rPr>
      </w:pPr>
      <w:r/>
    </w:p>
    <w:p w:rsidRPr="007B69FD" w:rsidR="00555394" w:rsidP="62F4E0FE" w:rsidRDefault="007016D3" w14:paraId="5BBDC9A5" w14:textId="540818B5" w14:noSpellErr="1">
      <w:pPr>
        <w:numPr>
          <w:ilvl w:val="0"/>
          <w:numId w:val="27"/>
        </w:numPr>
        <w:rPr>
          <w:sz w:val="20"/>
          <w:szCs w:val="20"/>
          <w:lang w:val="en-US"/>
        </w:rPr>
      </w:pPr>
      <w:r w:rsidRPr="62F4E0FE" w:rsidR="62F4E0FE">
        <w:rPr>
          <w:lang w:val="en-US"/>
        </w:rPr>
        <w:t xml:space="preserve">[6:8] </w:t>
      </w:r>
      <w:r w:rsidRPr="62F4E0FE" w:rsidR="62F4E0FE">
        <w:rPr>
          <w:lang w:val="en-US"/>
        </w:rPr>
        <w:t>Mtu</w:t>
      </w:r>
      <w:r w:rsidRPr="62F4E0FE" w:rsidR="62F4E0FE">
        <w:rPr>
          <w:lang w:val="en-US"/>
        </w:rPr>
        <w:t xml:space="preserve"> </w:t>
      </w:r>
      <w:r w:rsidRPr="62F4E0FE" w:rsidR="62F4E0FE">
        <w:rPr>
          <w:lang w:val="en-US"/>
        </w:rPr>
        <w:t>apandaye</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kuupa</w:t>
      </w:r>
      <w:r w:rsidRPr="62F4E0FE" w:rsidR="62F4E0FE">
        <w:rPr>
          <w:lang w:val="en-US"/>
        </w:rPr>
        <w:t xml:space="preserve"> </w:t>
      </w:r>
      <w:r w:rsidRPr="62F4E0FE" w:rsidR="62F4E0FE">
        <w:rPr>
          <w:lang w:val="en-US"/>
        </w:rPr>
        <w:t>raha</w:t>
      </w:r>
      <w:r w:rsidRPr="62F4E0FE" w:rsidR="62F4E0FE">
        <w:rPr>
          <w:lang w:val="en-US"/>
        </w:rPr>
        <w:t xml:space="preserve"> </w:t>
      </w:r>
      <w:r w:rsidRPr="62F4E0FE" w:rsidR="62F4E0FE">
        <w:rPr>
          <w:lang w:val="en-US"/>
        </w:rPr>
        <w:t>mwili</w:t>
      </w:r>
      <w:r w:rsidRPr="62F4E0FE" w:rsidR="62F4E0FE">
        <w:rPr>
          <w:lang w:val="en-US"/>
        </w:rPr>
        <w:t xml:space="preserve"> wake, </w:t>
      </w:r>
      <w:r w:rsidRPr="62F4E0FE" w:rsidR="62F4E0FE">
        <w:rPr>
          <w:lang w:val="en-US"/>
        </w:rPr>
        <w:t>atavuna</w:t>
      </w:r>
      <w:r w:rsidRPr="62F4E0FE" w:rsidR="62F4E0FE">
        <w:rPr>
          <w:lang w:val="en-US"/>
        </w:rPr>
        <w:t xml:space="preserve"> </w:t>
      </w:r>
      <w:r w:rsidRPr="62F4E0FE" w:rsidR="62F4E0FE">
        <w:rPr>
          <w:lang w:val="en-US"/>
        </w:rPr>
        <w:t>nini</w:t>
      </w:r>
      <w:r w:rsidRPr="62F4E0FE" w:rsidR="62F4E0FE">
        <w:rPr>
          <w:lang w:val="en-US"/>
        </w:rPr>
        <w:t>?</w:t>
      </w:r>
    </w:p>
    <w:p w:rsidRPr="007B69FD" w:rsidR="00555394" w:rsidP="62F4E0FE" w:rsidRDefault="00555394" w14:paraId="1AEDB914" w14:textId="77777777" w14:noSpellErr="1">
      <w:pPr>
        <w:ind w:left="720"/>
        <w:rPr>
          <w:sz w:val="20"/>
          <w:szCs w:val="20"/>
          <w:lang w:val="en-US"/>
        </w:rPr>
      </w:pPr>
      <w:r w:rsidRPr="62F4E0FE" w:rsidR="62F4E0FE">
        <w:rPr>
          <w:lang w:val="en-US"/>
        </w:rPr>
        <w:t>Mtu</w:t>
      </w:r>
      <w:r w:rsidRPr="62F4E0FE" w:rsidR="62F4E0FE">
        <w:rPr>
          <w:lang w:val="en-US"/>
        </w:rPr>
        <w:t xml:space="preserve"> </w:t>
      </w:r>
      <w:r w:rsidRPr="62F4E0FE" w:rsidR="62F4E0FE">
        <w:rPr>
          <w:lang w:val="en-US"/>
        </w:rPr>
        <w:t>apandaye</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kumpendeza</w:t>
      </w:r>
      <w:r w:rsidRPr="62F4E0FE" w:rsidR="62F4E0FE">
        <w:rPr>
          <w:lang w:val="en-US"/>
        </w:rPr>
        <w:t xml:space="preserve"> </w:t>
      </w:r>
      <w:r w:rsidRPr="62F4E0FE" w:rsidR="62F4E0FE">
        <w:rPr>
          <w:lang w:val="en-US"/>
        </w:rPr>
        <w:t>mwili</w:t>
      </w:r>
      <w:r w:rsidRPr="62F4E0FE" w:rsidR="62F4E0FE">
        <w:rPr>
          <w:lang w:val="en-US"/>
        </w:rPr>
        <w:t xml:space="preserve"> wake </w:t>
      </w:r>
      <w:r w:rsidRPr="62F4E0FE" w:rsidR="62F4E0FE">
        <w:rPr>
          <w:lang w:val="en-US"/>
        </w:rPr>
        <w:t>atavuna</w:t>
      </w:r>
      <w:r w:rsidRPr="62F4E0FE" w:rsidR="62F4E0FE">
        <w:rPr>
          <w:lang w:val="en-US"/>
        </w:rPr>
        <w:t xml:space="preserve"> </w:t>
      </w:r>
      <w:r w:rsidRPr="62F4E0FE" w:rsidR="62F4E0FE">
        <w:rPr>
          <w:lang w:val="en-US"/>
        </w:rPr>
        <w:t>uharibifu</w:t>
      </w:r>
      <w:r w:rsidRPr="62F4E0FE" w:rsidR="62F4E0FE">
        <w:rPr>
          <w:lang w:val="en-US"/>
        </w:rPr>
        <w:t>.</w:t>
      </w:r>
    </w:p>
    <w:p w:rsidRPr="007B69FD" w:rsidR="00555394" w:rsidP="00555394" w:rsidRDefault="00555394" w14:paraId="2CE1EA97" w14:textId="77777777">
      <w:pPr>
        <w:ind w:left="720"/>
        <w:rPr>
          <w:sz w:val="20"/>
          <w:szCs w:val="20"/>
        </w:rPr>
      </w:pPr>
      <w:r/>
    </w:p>
    <w:p w:rsidRPr="007B69FD" w:rsidR="00555394" w:rsidP="62F4E0FE" w:rsidRDefault="007016D3" w14:paraId="71F170C7" w14:textId="55A8CA18" w14:noSpellErr="1">
      <w:pPr>
        <w:numPr>
          <w:ilvl w:val="0"/>
          <w:numId w:val="27"/>
        </w:numPr>
        <w:rPr>
          <w:sz w:val="20"/>
          <w:szCs w:val="20"/>
          <w:lang w:val="en-US"/>
        </w:rPr>
      </w:pPr>
      <w:r w:rsidRPr="62F4E0FE" w:rsidR="62F4E0FE">
        <w:rPr>
          <w:lang w:val="en-US"/>
        </w:rPr>
        <w:t xml:space="preserve">[6:8] </w:t>
      </w:r>
      <w:r w:rsidRPr="62F4E0FE" w:rsidR="62F4E0FE">
        <w:rPr>
          <w:lang w:val="en-US"/>
        </w:rPr>
        <w:t>Mtu</w:t>
      </w:r>
      <w:r w:rsidRPr="62F4E0FE" w:rsidR="62F4E0FE">
        <w:rPr>
          <w:lang w:val="en-US"/>
        </w:rPr>
        <w:t xml:space="preserve"> </w:t>
      </w:r>
      <w:r w:rsidRPr="62F4E0FE" w:rsidR="62F4E0FE">
        <w:rPr>
          <w:lang w:val="en-US"/>
        </w:rPr>
        <w:t>anayepanda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kumpendeza</w:t>
      </w:r>
      <w:r w:rsidRPr="62F4E0FE" w:rsidR="62F4E0FE">
        <w:rPr>
          <w:lang w:val="en-US"/>
        </w:rPr>
        <w:t xml:space="preserve"> Roho </w:t>
      </w:r>
      <w:r w:rsidRPr="62F4E0FE" w:rsidR="62F4E0FE">
        <w:rPr>
          <w:lang w:val="en-US"/>
        </w:rPr>
        <w:t>atavuna</w:t>
      </w:r>
      <w:r w:rsidRPr="62F4E0FE" w:rsidR="62F4E0FE">
        <w:rPr>
          <w:lang w:val="en-US"/>
        </w:rPr>
        <w:t xml:space="preserve"> </w:t>
      </w:r>
      <w:r w:rsidRPr="62F4E0FE" w:rsidR="62F4E0FE">
        <w:rPr>
          <w:lang w:val="en-US"/>
        </w:rPr>
        <w:t>nini</w:t>
      </w:r>
      <w:r w:rsidRPr="62F4E0FE" w:rsidR="62F4E0FE">
        <w:rPr>
          <w:lang w:val="en-US"/>
        </w:rPr>
        <w:t>?</w:t>
      </w:r>
    </w:p>
    <w:p w:rsidRPr="007B69FD" w:rsidR="00555394" w:rsidP="62F4E0FE" w:rsidRDefault="00555394" w14:paraId="56807EE6" w14:textId="77777777" w14:noSpellErr="1">
      <w:pPr>
        <w:ind w:left="720"/>
        <w:rPr>
          <w:sz w:val="20"/>
          <w:szCs w:val="20"/>
          <w:lang w:val="en-US"/>
        </w:rPr>
      </w:pPr>
      <w:r w:rsidRPr="62F4E0FE" w:rsidR="62F4E0FE">
        <w:rPr>
          <w:lang w:val="en-US"/>
        </w:rPr>
        <w:t xml:space="preserve">Lakini </w:t>
      </w:r>
      <w:r w:rsidRPr="62F4E0FE" w:rsidR="62F4E0FE">
        <w:rPr>
          <w:lang w:val="en-US"/>
        </w:rPr>
        <w:t>yeye</w:t>
      </w:r>
      <w:r w:rsidRPr="62F4E0FE" w:rsidR="62F4E0FE">
        <w:rPr>
          <w:lang w:val="en-US"/>
        </w:rPr>
        <w:t xml:space="preserve"> </w:t>
      </w:r>
      <w:r w:rsidRPr="62F4E0FE" w:rsidR="62F4E0FE">
        <w:rPr>
          <w:lang w:val="en-US"/>
        </w:rPr>
        <w:t>apandaye</w:t>
      </w:r>
      <w:r w:rsidRPr="62F4E0FE" w:rsidR="62F4E0FE">
        <w:rPr>
          <w:lang w:val="en-US"/>
        </w:rPr>
        <w:t xml:space="preserve"> </w:t>
      </w:r>
      <w:r w:rsidRPr="62F4E0FE" w:rsidR="62F4E0FE">
        <w:rPr>
          <w:lang w:val="en-US"/>
        </w:rPr>
        <w:t>kwa</w:t>
      </w:r>
      <w:r w:rsidRPr="62F4E0FE" w:rsidR="62F4E0FE">
        <w:rPr>
          <w:lang w:val="en-US"/>
        </w:rPr>
        <w:t xml:space="preserve"> Roho, </w:t>
      </w:r>
      <w:r w:rsidRPr="62F4E0FE" w:rsidR="62F4E0FE">
        <w:rPr>
          <w:lang w:val="en-US"/>
        </w:rPr>
        <w:t>katika</w:t>
      </w:r>
      <w:r w:rsidRPr="62F4E0FE" w:rsidR="62F4E0FE">
        <w:rPr>
          <w:lang w:val="en-US"/>
        </w:rPr>
        <w:t xml:space="preserve"> Roho </w:t>
      </w:r>
      <w:r w:rsidRPr="62F4E0FE" w:rsidR="62F4E0FE">
        <w:rPr>
          <w:lang w:val="en-US"/>
        </w:rPr>
        <w:t>atavuna</w:t>
      </w:r>
      <w:r w:rsidRPr="62F4E0FE" w:rsidR="62F4E0FE">
        <w:rPr>
          <w:lang w:val="en-US"/>
        </w:rPr>
        <w:t xml:space="preserve"> </w:t>
      </w:r>
      <w:r w:rsidRPr="62F4E0FE" w:rsidR="62F4E0FE">
        <w:rPr>
          <w:lang w:val="en-US"/>
        </w:rPr>
        <w:t>uzima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milele</w:t>
      </w:r>
      <w:r w:rsidRPr="62F4E0FE" w:rsidR="62F4E0FE">
        <w:rPr>
          <w:lang w:val="en-US"/>
        </w:rPr>
        <w:t>.</w:t>
      </w:r>
    </w:p>
    <w:p w:rsidRPr="007B69FD" w:rsidR="002F163F" w:rsidP="62F4E0FE" w:rsidRDefault="002F163F" w14:paraId="5CB3EA2B" w14:textId="77777777" w14:noSpellErr="1">
      <w:pPr>
        <w:pStyle w:val="Continuedline"/>
        <w:rPr>
          <w:lang w:val="en-US"/>
        </w:rPr>
      </w:pPr>
      <w:r w:rsidRPr="62F4E0FE" w:rsidR="62F4E0FE">
        <w:rPr>
          <w:lang w:val="en-US"/>
        </w:rPr>
        <w:t>Wagalatia</w:t>
      </w:r>
      <w:r w:rsidRPr="62F4E0FE" w:rsidR="62F4E0FE">
        <w:rPr>
          <w:lang w:val="en-US"/>
        </w:rPr>
        <w:t xml:space="preserve"> 6:1-10 </w:t>
      </w:r>
      <w:r w:rsidRPr="62F4E0FE" w:rsidR="62F4E0FE">
        <w:rPr>
          <w:lang w:val="en-US"/>
        </w:rPr>
        <w:t>iliendelea</w:t>
      </w:r>
    </w:p>
    <w:p w:rsidRPr="007B69FD" w:rsidR="00555394" w:rsidP="00555394" w:rsidRDefault="00555394" w14:paraId="6EBDB3A2" w14:textId="77777777">
      <w:pPr>
        <w:ind w:left="360"/>
        <w:rPr>
          <w:sz w:val="20"/>
          <w:szCs w:val="20"/>
        </w:rPr>
      </w:pPr>
      <w:r/>
    </w:p>
    <w:p w:rsidRPr="007B69FD" w:rsidR="00555394" w:rsidP="62F4E0FE" w:rsidRDefault="007016D3" w14:paraId="7EA150D3" w14:textId="24F48D88" w14:noSpellErr="1">
      <w:pPr>
        <w:numPr>
          <w:ilvl w:val="0"/>
          <w:numId w:val="27"/>
        </w:numPr>
        <w:rPr>
          <w:sz w:val="20"/>
          <w:szCs w:val="20"/>
          <w:lang w:val="en-US"/>
        </w:rPr>
      </w:pPr>
      <w:r w:rsidRPr="62F4E0FE" w:rsidR="62F4E0FE">
        <w:rPr>
          <w:lang w:val="en-US"/>
        </w:rPr>
        <w:t xml:space="preserve">[6:7-8, NW] </w:t>
      </w:r>
      <w:r w:rsidRPr="62F4E0FE" w:rsidR="62F4E0FE">
        <w:rPr>
          <w:lang w:val="en-US"/>
        </w:rPr>
        <w:t>Unafikiri</w:t>
      </w:r>
      <w:r w:rsidRPr="62F4E0FE" w:rsidR="62F4E0FE">
        <w:rPr>
          <w:lang w:val="en-US"/>
        </w:rPr>
        <w:t xml:space="preserve"> Paulo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alipoandika</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kupanda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kuvuna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7 </w:t>
      </w:r>
      <w:r w:rsidRPr="62F4E0FE" w:rsidR="62F4E0FE">
        <w:rPr>
          <w:lang w:val="en-US"/>
        </w:rPr>
        <w:t>na</w:t>
      </w:r>
      <w:r w:rsidRPr="62F4E0FE" w:rsidR="62F4E0FE">
        <w:rPr>
          <w:lang w:val="en-US"/>
        </w:rPr>
        <w:t xml:space="preserve"> 8?</w:t>
      </w:r>
    </w:p>
    <w:p w:rsidRPr="007B69FD" w:rsidR="00555394" w:rsidP="48114252" w:rsidRDefault="00101B0A" w14:paraId="0DA69BFA" w14:textId="2289E261">
      <w:pPr>
        <w:ind w:left="720"/>
        <w:rPr>
          <w:sz w:val="20"/>
          <w:szCs w:val="20"/>
          <w:lang w:val="en-US"/>
        </w:rPr>
      </w:pPr>
      <w:r>
        <w:t>(Majibu yanaweza kutofautiana.) Labda Paulo alikuwa akizungumza juu ya matendo ya mtu na matokeo yake. Labda kama vile mtu alivyopokea mazao kulingana na aina ya mbegu aliyoipanda, ndivyo mtu alivyopokea matokeo kulingana na matendo yake.</w:t>
      </w:r>
    </w:p>
    <w:p w:rsidRPr="007B69FD" w:rsidR="00555394" w:rsidP="00555394" w:rsidRDefault="00555394" w14:paraId="4BBA79E5" w14:textId="77777777">
      <w:pPr>
        <w:ind w:left="720"/>
        <w:rPr>
          <w:sz w:val="20"/>
          <w:szCs w:val="20"/>
        </w:rPr>
      </w:pPr>
      <w:r/>
    </w:p>
    <w:p w:rsidRPr="007B69FD" w:rsidR="00555394" w:rsidP="62F4E0FE" w:rsidRDefault="007016D3" w14:paraId="4BE3293F" w14:textId="76BE7776" w14:noSpellErr="1">
      <w:pPr>
        <w:numPr>
          <w:ilvl w:val="0"/>
          <w:numId w:val="27"/>
        </w:numPr>
        <w:rPr>
          <w:sz w:val="20"/>
          <w:szCs w:val="20"/>
          <w:lang w:val="en-US"/>
        </w:rPr>
      </w:pPr>
      <w:r w:rsidRPr="62F4E0FE" w:rsidR="62F4E0FE">
        <w:rPr>
          <w:lang w:val="en-US"/>
        </w:rPr>
        <w:t xml:space="preserve">[6:9] </w:t>
      </w:r>
      <w:r w:rsidRPr="62F4E0FE" w:rsidR="62F4E0FE">
        <w:rPr>
          <w:lang w:val="en-US"/>
        </w:rPr>
        <w:t>Ikiwa</w:t>
      </w:r>
      <w:r w:rsidRPr="62F4E0FE" w:rsidR="62F4E0FE">
        <w:rPr>
          <w:lang w:val="en-US"/>
        </w:rPr>
        <w:t xml:space="preserve"> </w:t>
      </w:r>
      <w:r w:rsidRPr="62F4E0FE" w:rsidR="62F4E0FE">
        <w:rPr>
          <w:lang w:val="en-US"/>
        </w:rPr>
        <w:t>mwamini</w:t>
      </w:r>
      <w:r w:rsidRPr="62F4E0FE" w:rsidR="62F4E0FE">
        <w:rPr>
          <w:lang w:val="en-US"/>
        </w:rPr>
        <w:t xml:space="preserve"> </w:t>
      </w:r>
      <w:r w:rsidRPr="62F4E0FE" w:rsidR="62F4E0FE">
        <w:rPr>
          <w:lang w:val="en-US"/>
        </w:rPr>
        <w:t>haachi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aendelea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mema</w:t>
      </w:r>
      <w:r w:rsidRPr="62F4E0FE" w:rsidR="62F4E0FE">
        <w:rPr>
          <w:lang w:val="en-US"/>
        </w:rPr>
        <w:t xml:space="preserve">, </w:t>
      </w:r>
      <w:r w:rsidRPr="62F4E0FE" w:rsidR="62F4E0FE">
        <w:rPr>
          <w:lang w:val="en-US"/>
        </w:rPr>
        <w:t>atapokea</w:t>
      </w:r>
      <w:r w:rsidRPr="62F4E0FE" w:rsidR="62F4E0FE">
        <w:rPr>
          <w:lang w:val="en-US"/>
        </w:rPr>
        <w:t xml:space="preserve"> </w:t>
      </w:r>
      <w:r w:rsidRPr="62F4E0FE" w:rsidR="62F4E0FE">
        <w:rPr>
          <w:lang w:val="en-US"/>
        </w:rPr>
        <w:t>nini</w:t>
      </w:r>
      <w:r w:rsidRPr="62F4E0FE" w:rsidR="62F4E0FE">
        <w:rPr>
          <w:lang w:val="en-US"/>
        </w:rPr>
        <w:t>?</w:t>
      </w:r>
    </w:p>
    <w:p w:rsidRPr="007B69FD" w:rsidR="00555394" w:rsidP="62F4E0FE" w:rsidRDefault="00555394" w14:paraId="64B234AB" w14:textId="77777777" w14:noSpellErr="1">
      <w:pPr>
        <w:ind w:left="720"/>
        <w:rPr>
          <w:sz w:val="20"/>
          <w:szCs w:val="20"/>
          <w:lang w:val="en-US"/>
        </w:rPr>
      </w:pPr>
      <w:r w:rsidRPr="62F4E0FE" w:rsidR="62F4E0FE">
        <w:rPr>
          <w:lang w:val="en-US"/>
        </w:rPr>
        <w:t xml:space="preserve">Mamini </w:t>
      </w:r>
      <w:r w:rsidRPr="62F4E0FE" w:rsidR="62F4E0FE">
        <w:rPr>
          <w:lang w:val="en-US"/>
        </w:rPr>
        <w:t>anayeendelea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mema</w:t>
      </w:r>
      <w:r w:rsidRPr="62F4E0FE" w:rsidR="62F4E0FE">
        <w:rPr>
          <w:lang w:val="en-US"/>
        </w:rPr>
        <w:t xml:space="preserve"> </w:t>
      </w:r>
      <w:r w:rsidRPr="62F4E0FE" w:rsidR="62F4E0FE">
        <w:rPr>
          <w:lang w:val="en-US"/>
        </w:rPr>
        <w:t>atavuna</w:t>
      </w:r>
      <w:r w:rsidRPr="62F4E0FE" w:rsidR="62F4E0FE">
        <w:rPr>
          <w:lang w:val="en-US"/>
        </w:rPr>
        <w:t>.</w:t>
      </w:r>
    </w:p>
    <w:p w:rsidRPr="007B69FD" w:rsidR="00555394" w:rsidP="00555394" w:rsidRDefault="00555394" w14:paraId="239B7BB5" w14:textId="77777777">
      <w:pPr>
        <w:ind w:left="720"/>
        <w:rPr>
          <w:sz w:val="20"/>
          <w:szCs w:val="20"/>
        </w:rPr>
      </w:pPr>
      <w:r/>
    </w:p>
    <w:p w:rsidRPr="007B69FD" w:rsidR="00555394" w:rsidP="62F4E0FE" w:rsidRDefault="007016D3" w14:paraId="1EE5A4B3" w14:textId="03F9E5E1" w14:noSpellErr="1">
      <w:pPr>
        <w:numPr>
          <w:ilvl w:val="0"/>
          <w:numId w:val="27"/>
        </w:numPr>
        <w:rPr>
          <w:sz w:val="20"/>
          <w:szCs w:val="20"/>
          <w:lang w:val="en-US"/>
        </w:rPr>
      </w:pPr>
      <w:r w:rsidRPr="62F4E0FE" w:rsidR="62F4E0FE">
        <w:rPr>
          <w:lang w:val="en-US"/>
        </w:rPr>
        <w:t xml:space="preserve">[6:10] </w:t>
      </w:r>
      <w:r w:rsidRPr="62F4E0FE" w:rsidR="62F4E0FE">
        <w:rPr>
          <w:lang w:val="en-US"/>
        </w:rPr>
        <w:t>Waamini</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hasa</w:t>
      </w:r>
      <w:r w:rsidRPr="62F4E0FE" w:rsidR="62F4E0FE">
        <w:rPr>
          <w:lang w:val="en-US"/>
        </w:rPr>
        <w:t xml:space="preserve"> </w:t>
      </w:r>
      <w:r w:rsidRPr="62F4E0FE" w:rsidR="62F4E0FE">
        <w:rPr>
          <w:lang w:val="en-US"/>
        </w:rPr>
        <w:t>kuwafanyia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mema</w:t>
      </w:r>
      <w:r w:rsidRPr="62F4E0FE" w:rsidR="62F4E0FE">
        <w:rPr>
          <w:lang w:val="en-US"/>
        </w:rPr>
        <w:t>?</w:t>
      </w:r>
    </w:p>
    <w:p w:rsidRPr="007B69FD" w:rsidR="00555394" w:rsidP="62F4E0FE" w:rsidRDefault="00555394" w14:paraId="6AEC279D" w14:textId="00FD2542" w14:noSpellErr="1">
      <w:pPr>
        <w:ind w:left="720"/>
        <w:rPr>
          <w:sz w:val="20"/>
          <w:szCs w:val="20"/>
          <w:lang w:val="en-US"/>
        </w:rPr>
      </w:pPr>
      <w:r w:rsidRPr="62F4E0FE" w:rsidR="62F4E0FE">
        <w:rPr>
          <w:lang w:val="en-US"/>
        </w:rPr>
        <w:t>Waamini wapaswa hasa kuwafanyia mema waamini wenzao, au Wakristo wengine.</w:t>
      </w:r>
    </w:p>
    <w:p w:rsidRPr="007B69FD" w:rsidR="00555394" w:rsidP="62F4E0FE" w:rsidRDefault="00555394" w14:paraId="00B8A1E8" w14:textId="77777777" w14:noSpellErr="1">
      <w:pPr>
        <w:spacing w:before="240" w:after="240"/>
        <w:rPr>
          <w:b w:val="1"/>
          <w:bCs w:val="1"/>
          <w:sz w:val="20"/>
          <w:szCs w:val="20"/>
          <w:lang w:val="en-US"/>
        </w:rPr>
      </w:pPr>
      <w:r w:rsidRPr="62F4E0FE" w:rsidR="62F4E0FE">
        <w:rPr>
          <w:lang w:val="en-US"/>
        </w:rPr>
        <w:t>Sehemu ya Maoni:</w:t>
      </w:r>
    </w:p>
    <w:p w:rsidRPr="007B69FD" w:rsidR="00555394" w:rsidRDefault="00555394" w14:paraId="05672ED9" w14:textId="778E92DB">
      <w:pPr/>
      <w:r/>
    </w:p>
    <w:p w:rsidRPr="007B69FD" w:rsidR="00665040" w:rsidP="62F4E0FE" w:rsidRDefault="00665040" w14:paraId="78F3C702" w14:textId="14D94B63" w14:noSpellErr="1">
      <w:pPr>
        <w:pStyle w:val="Heading1"/>
        <w:keepNext w:val="0"/>
        <w:keepLines w:val="0"/>
        <w:spacing w:before="0"/>
        <w:rPr>
          <w:b w:val="1"/>
          <w:bCs w:val="1"/>
          <w:lang w:val="en-US"/>
        </w:rPr>
      </w:pPr>
      <w:r w:rsidRPr="62F4E0FE" w:rsidR="62F4E0FE">
        <w:rPr>
          <w:lang w:val="en-US"/>
        </w:rPr>
        <w:t>Waefeso 1:3-14</w:t>
      </w:r>
    </w:p>
    <w:p w:rsidRPr="007B69FD" w:rsidR="00665040" w:rsidP="002F163F" w:rsidRDefault="00665040" w14:paraId="3B269D8D" w14:textId="11A56CD4" w14:noSpellErr="1">
      <w:pPr>
        <w:pStyle w:val="Background"/>
      </w:pPr>
      <w:r w:rsidRPr="62F4E0FE" w:rsidR="62F4E0FE">
        <w:rPr>
          <w:lang w:val="en-US"/>
        </w:rPr>
        <w:t>Historia: Katika barua hii kwa Waefeso, Paulo alizungumza juu ya us na you. Ingawa kile Paulo alisema katika barua hii kinatumika kwa mpango wa Mungu kwa Wakristo wote, Paulo anazungumza juu yake kama kile tayari kilitokea kwake mwenyewe na kwa Wakristo wa Efeso.</w:t>
      </w:r>
    </w:p>
    <w:p w:rsidRPr="00170DC8" w:rsidR="00170DC8" w:rsidP="62F4E0FE" w:rsidRDefault="00170DC8" w14:paraId="3B91E2C2" w14:textId="77777777" w14:noSpellErr="1">
      <w:pPr>
        <w:pStyle w:val="Background"/>
        <w:rPr>
          <w:b w:val="1"/>
          <w:bCs w:val="1"/>
          <w:i w:val="1"/>
          <w:iCs w:val="1"/>
          <w:lang w:val="en-US"/>
        </w:rPr>
      </w:pPr>
      <w:r w:rsidRPr="62F4E0FE" w:rsidR="62F4E0FE">
        <w:rPr>
          <w:lang w:val="en-US"/>
        </w:rPr>
        <w:t>Soma andiko hilo.</w:t>
      </w:r>
    </w:p>
    <w:p w:rsidRPr="007B69FD" w:rsidR="00665040" w:rsidP="002F163F" w:rsidRDefault="00665040" w14:paraId="5376ED95" w14:textId="77777777" w14:noSpellErr="1">
      <w:pPr>
        <w:pStyle w:val="Part1"/>
      </w:pPr>
      <w:r w:rsidRPr="62F4E0FE" w:rsidR="62F4E0FE">
        <w:rPr>
          <w:lang w:val="en-US"/>
        </w:rPr>
        <w:t>Sehemu ya 1</w:t>
      </w:r>
    </w:p>
    <w:p w:rsidRPr="007B69FD" w:rsidR="00665040" w:rsidP="002F163F" w:rsidRDefault="00665040" w14:paraId="14855249" w14:textId="24F5556C" w14:noSpellErr="1">
      <w:pPr>
        <w:pStyle w:val="Answerortell"/>
      </w:pPr>
      <w:r w:rsidRPr="62F4E0FE" w:rsidR="62F4E0FE">
        <w:rPr>
          <w:lang w:val="en-US"/>
        </w:rPr>
        <w:t>Eleza kwa maneno yako mwenyewe yale ambayo umesoma katika fungu hili.</w:t>
      </w:r>
    </w:p>
    <w:p w:rsidRPr="007B69FD" w:rsidR="00665040" w:rsidP="002F163F" w:rsidRDefault="007016D3" w14:paraId="59B2763C" w14:textId="6E1D1446" w14:noSpellErr="1">
      <w:pPr>
        <w:pStyle w:val="Checklist"/>
        <w:rPr/>
      </w:pPr>
      <w:r w:rsidRPr="62F4E0FE" w:rsidR="62F4E0FE">
        <w:rPr>
          <w:lang w:val="en-US"/>
        </w:rPr>
        <w:t>Paulo alimsifu Mungu kwa ajili ya mambo mazuri ambayo Mungu alikuwa amewafanyia wachaguliwa wake katika Kristo. [1:3-6]</w:t>
      </w:r>
    </w:p>
    <w:p w:rsidRPr="007B69FD" w:rsidR="00665040" w:rsidP="002F163F" w:rsidRDefault="007016D3" w14:paraId="2E6ED316" w14:textId="5244149A" w14:noSpellErr="1">
      <w:pPr>
        <w:pStyle w:val="Checklist"/>
        <w:rPr/>
      </w:pPr>
      <w:r w:rsidRPr="62F4E0FE" w:rsidR="62F4E0FE">
        <w:rPr>
          <w:lang w:val="en-US"/>
        </w:rPr>
        <w:t>Waumini wameokolewa na kusamehewa kupitia damu ya Kristo. [1:7-8]</w:t>
      </w:r>
    </w:p>
    <w:p w:rsidRPr="007B69FD" w:rsidR="00665040" w:rsidP="002F163F" w:rsidRDefault="007016D3" w14:paraId="6CA4AD0F" w14:textId="2F955824" w14:noSpellErr="1">
      <w:pPr>
        <w:pStyle w:val="Checklist"/>
        <w:rPr/>
      </w:pPr>
      <w:r w:rsidRPr="62F4E0FE" w:rsidR="62F4E0FE">
        <w:rPr>
          <w:lang w:val="en-US"/>
        </w:rPr>
        <w:t>Mungu amewabariki watu wake kwa kufunua kusudi lake la kuunganisha vitu vyote kupitia kazi ya Kristo. [1:9-10]</w:t>
      </w:r>
    </w:p>
    <w:p w:rsidRPr="007B69FD" w:rsidR="00665040" w:rsidP="002F163F" w:rsidRDefault="007016D3" w14:paraId="04900FE4" w14:textId="1574E14A" w14:noSpellErr="1">
      <w:pPr>
        <w:pStyle w:val="Checklist"/>
        <w:rPr/>
      </w:pPr>
      <w:r w:rsidRPr="62F4E0FE" w:rsidR="62F4E0FE">
        <w:rPr>
          <w:lang w:val="en-US"/>
        </w:rPr>
        <w:t>Paulo alimsifu Mungu kwa sababu Mungu amewafanya watoto wake wa kulelewa wawe warithi wake. [1:11-12]</w:t>
      </w:r>
    </w:p>
    <w:p w:rsidRPr="007B69FD" w:rsidR="00665040" w:rsidP="002F163F" w:rsidRDefault="007016D3" w14:paraId="25BE3F9F" w14:textId="766143C0" w14:noSpellErr="1">
      <w:pPr>
        <w:pStyle w:val="Checklist"/>
        <w:rPr/>
      </w:pPr>
      <w:r w:rsidRPr="62F4E0FE" w:rsidR="62F4E0FE">
        <w:rPr>
          <w:lang w:val="en-US"/>
        </w:rPr>
        <w:t>Katika Kristo waamini wametiwa muhuri na Roho Mtakatifu kuwa dhamana ya wokovu wao. [1:13-14]</w:t>
      </w:r>
    </w:p>
    <w:p w:rsidRPr="007B69FD" w:rsidR="00665040" w:rsidP="62F4E0FE" w:rsidRDefault="00665040" w14:paraId="0E9B8D88" w14:textId="77777777" w14:noSpellErr="1">
      <w:pPr>
        <w:pStyle w:val="Part2"/>
        <w:rPr>
          <w:sz w:val="20"/>
          <w:szCs w:val="20"/>
          <w:lang w:val="en-US"/>
        </w:rPr>
      </w:pPr>
      <w:r w:rsidRPr="62F4E0FE" w:rsidR="62F4E0FE">
        <w:rPr>
          <w:lang w:val="en-US"/>
        </w:rPr>
        <w:t>Sehemu ya 2</w:t>
      </w:r>
    </w:p>
    <w:p w:rsidRPr="007B69FD" w:rsidR="00665040" w:rsidP="002F163F" w:rsidRDefault="003947E5" w14:paraId="00915AEC" w14:textId="203ABA34" w14:noSpellErr="1">
      <w:pPr>
        <w:pStyle w:val="Answerortell"/>
      </w:pPr>
      <w:r w:rsidRPr="62F4E0FE" w:rsidR="62F4E0FE">
        <w:rPr>
          <w:lang w:val="en-US"/>
        </w:rPr>
        <w:t>Jibu maswali yafuatayo kutoka katika mistari iliyotajwa.</w:t>
      </w:r>
    </w:p>
    <w:p w:rsidRPr="007B69FD" w:rsidR="00665040" w:rsidP="62F4E0FE" w:rsidRDefault="007016D3" w14:paraId="6359D245" w14:textId="0C7116E3" w14:noSpellErr="1">
      <w:pPr>
        <w:numPr>
          <w:ilvl w:val="0"/>
          <w:numId w:val="28"/>
        </w:numPr>
        <w:rPr>
          <w:sz w:val="20"/>
          <w:szCs w:val="20"/>
          <w:lang w:val="en-US"/>
        </w:rPr>
      </w:pPr>
      <w:r w:rsidRPr="62F4E0FE" w:rsidR="62F4E0FE">
        <w:rPr>
          <w:lang w:val="en-US"/>
        </w:rPr>
        <w:t>[1:3] Mungu Baba alimbariki Paulo na Waefeso jinsi gani?</w:t>
      </w:r>
    </w:p>
    <w:p w:rsidRPr="007B69FD" w:rsidR="00665040" w:rsidP="62F4E0FE" w:rsidRDefault="00665040" w14:paraId="07E4864D" w14:textId="77777777" w14:noSpellErr="1">
      <w:pPr>
        <w:ind w:left="720"/>
        <w:rPr>
          <w:sz w:val="20"/>
          <w:szCs w:val="20"/>
          <w:lang w:val="en-US"/>
        </w:rPr>
      </w:pPr>
      <w:r w:rsidRPr="62F4E0FE" w:rsidR="62F4E0FE">
        <w:rPr>
          <w:lang w:val="en-US"/>
        </w:rPr>
        <w:t>Aliwabariki kwa kila baraka ya kiroho katika mahali pa kimbingu katika Kristo.</w:t>
      </w:r>
    </w:p>
    <w:p w:rsidRPr="007B69FD" w:rsidR="00665040" w:rsidP="00665040" w:rsidRDefault="00665040" w14:paraId="6500DFC2" w14:textId="77777777">
      <w:pPr>
        <w:ind w:left="720"/>
        <w:rPr>
          <w:sz w:val="20"/>
          <w:szCs w:val="20"/>
        </w:rPr>
      </w:pPr>
      <w:r/>
    </w:p>
    <w:p w:rsidRPr="007B69FD" w:rsidR="00665040" w:rsidP="62F4E0FE" w:rsidRDefault="007016D3" w14:paraId="6D95009F" w14:textId="6987B8C9" w14:noSpellErr="1">
      <w:pPr>
        <w:numPr>
          <w:ilvl w:val="0"/>
          <w:numId w:val="28"/>
        </w:numPr>
        <w:rPr>
          <w:sz w:val="20"/>
          <w:szCs w:val="20"/>
          <w:lang w:val="en-US"/>
        </w:rPr>
      </w:pPr>
      <w:r w:rsidRPr="62F4E0FE" w:rsidR="62F4E0FE">
        <w:rPr>
          <w:lang w:val="en-US"/>
        </w:rPr>
        <w:t>[1:4] Mungu Baba aliwachagua lini katika Kristo?</w:t>
      </w:r>
    </w:p>
    <w:p w:rsidRPr="007B69FD" w:rsidR="00665040" w:rsidP="62F4E0FE" w:rsidRDefault="00665040" w14:paraId="0845CA3A" w14:textId="77777777" w14:noSpellErr="1">
      <w:pPr>
        <w:ind w:left="720"/>
        <w:rPr>
          <w:sz w:val="20"/>
          <w:szCs w:val="20"/>
          <w:lang w:val="en-US"/>
        </w:rPr>
      </w:pPr>
      <w:r w:rsidRPr="62F4E0FE" w:rsidR="62F4E0FE">
        <w:rPr>
          <w:lang w:val="en-US"/>
        </w:rPr>
        <w:t>Aliwachagua katika Kristo kabla ya kuwekwa misingi ya ulimwengu.</w:t>
      </w:r>
    </w:p>
    <w:p w:rsidRPr="007B69FD" w:rsidR="00665040" w:rsidP="00665040" w:rsidRDefault="00665040" w14:paraId="786BCD49" w14:textId="77777777">
      <w:pPr>
        <w:ind w:left="720"/>
        <w:rPr>
          <w:sz w:val="20"/>
          <w:szCs w:val="20"/>
        </w:rPr>
      </w:pPr>
      <w:r/>
    </w:p>
    <w:p w:rsidRPr="007B69FD" w:rsidR="00665040" w:rsidP="62F4E0FE" w:rsidRDefault="007016D3" w14:paraId="5AAF6EE4" w14:textId="16C8EB50" w14:noSpellErr="1">
      <w:pPr>
        <w:numPr>
          <w:ilvl w:val="0"/>
          <w:numId w:val="28"/>
        </w:numPr>
        <w:rPr>
          <w:sz w:val="20"/>
          <w:szCs w:val="20"/>
          <w:lang w:val="en-US"/>
        </w:rPr>
      </w:pPr>
      <w:r w:rsidRPr="62F4E0FE" w:rsidR="62F4E0FE">
        <w:rPr>
          <w:lang w:val="en-US"/>
        </w:rPr>
        <w:t>[1:4] Mungu Baba aliwachagua kwa kusudi gani?</w:t>
      </w:r>
    </w:p>
    <w:p w:rsidRPr="007B69FD" w:rsidR="00665040" w:rsidP="62F4E0FE" w:rsidRDefault="00665040" w14:paraId="173E06F5" w14:textId="77777777" w14:noSpellErr="1">
      <w:pPr>
        <w:ind w:left="720"/>
        <w:rPr>
          <w:sz w:val="20"/>
          <w:szCs w:val="20"/>
          <w:lang w:val="en-US"/>
        </w:rPr>
      </w:pPr>
      <w:r w:rsidRPr="62F4E0FE" w:rsidR="62F4E0FE">
        <w:rPr>
          <w:lang w:val="en-US"/>
        </w:rPr>
        <w:t>Aliwachagua ili wawe watakatifu na wasio na lawama mbele zake.</w:t>
      </w:r>
    </w:p>
    <w:p w:rsidRPr="007B69FD" w:rsidR="00665040" w:rsidP="00665040" w:rsidRDefault="00665040" w14:paraId="419DAE95" w14:textId="77777777">
      <w:pPr>
        <w:ind w:left="720"/>
        <w:rPr>
          <w:sz w:val="20"/>
          <w:szCs w:val="20"/>
        </w:rPr>
      </w:pPr>
      <w:r/>
    </w:p>
    <w:p w:rsidRPr="007B69FD" w:rsidR="00665040" w:rsidP="62F4E0FE" w:rsidRDefault="007016D3" w14:paraId="593F7234" w14:textId="34F80BF1" w14:noSpellErr="1">
      <w:pPr>
        <w:numPr>
          <w:ilvl w:val="0"/>
          <w:numId w:val="28"/>
        </w:numPr>
        <w:rPr>
          <w:sz w:val="20"/>
          <w:szCs w:val="20"/>
          <w:lang w:val="en-US"/>
        </w:rPr>
      </w:pPr>
      <w:r w:rsidRPr="62F4E0FE" w:rsidR="62F4E0FE">
        <w:rPr>
          <w:lang w:val="en-US"/>
        </w:rPr>
        <w:t>[1:5-6] Kwa nini Mungu aliwateua kimbele kwa ajili ya kufanywa wana?</w:t>
      </w:r>
    </w:p>
    <w:p w:rsidRPr="007B69FD" w:rsidR="00665040" w:rsidP="62F4E0FE" w:rsidRDefault="00665040" w14:paraId="720D1A31" w14:textId="11426624" w14:noSpellErr="1">
      <w:pPr>
        <w:ind w:left="720"/>
        <w:rPr>
          <w:sz w:val="20"/>
          <w:szCs w:val="20"/>
          <w:lang w:val="en-US"/>
        </w:rPr>
      </w:pPr>
      <w:r w:rsidRPr="62F4E0FE" w:rsidR="62F4E0FE">
        <w:rPr>
          <w:lang w:val="en-US"/>
        </w:rPr>
        <w:t>Aliwaagiza kimbele kwa sababu alipendezwa kufanya hivyo. Hii inaongoza kwenye sifa ya neema tukufu ya Mungu.</w:t>
      </w:r>
    </w:p>
    <w:p w:rsidRPr="007B69FD" w:rsidR="00665040" w:rsidP="00665040" w:rsidRDefault="00665040" w14:paraId="7BB2B9D1" w14:textId="77777777">
      <w:pPr>
        <w:ind w:left="720"/>
        <w:rPr>
          <w:sz w:val="20"/>
          <w:szCs w:val="20"/>
        </w:rPr>
      </w:pPr>
      <w:r/>
    </w:p>
    <w:p w:rsidRPr="007B69FD" w:rsidR="00665040" w:rsidP="62F4E0FE" w:rsidRDefault="007016D3" w14:paraId="128F760C" w14:textId="2AEEF904" w14:noSpellErr="1">
      <w:pPr>
        <w:numPr>
          <w:ilvl w:val="0"/>
          <w:numId w:val="28"/>
        </w:numPr>
        <w:rPr>
          <w:sz w:val="20"/>
          <w:szCs w:val="20"/>
          <w:lang w:val="en-US"/>
        </w:rPr>
      </w:pPr>
      <w:r w:rsidRPr="62F4E0FE" w:rsidR="62F4E0FE">
        <w:rPr>
          <w:lang w:val="en-US"/>
        </w:rPr>
        <w:t>[1:7] Walipokea nini kupitia damu ya Kristo?</w:t>
      </w:r>
    </w:p>
    <w:p w:rsidRPr="007B69FD" w:rsidR="00665040" w:rsidP="62F4E0FE" w:rsidRDefault="00665040" w14:paraId="24B06C39" w14:textId="77777777" w14:noSpellErr="1">
      <w:pPr>
        <w:ind w:left="720"/>
        <w:rPr>
          <w:sz w:val="20"/>
          <w:szCs w:val="20"/>
          <w:lang w:val="en-US"/>
        </w:rPr>
      </w:pPr>
      <w:r w:rsidRPr="62F4E0FE" w:rsidR="62F4E0FE">
        <w:rPr>
          <w:lang w:val="en-US"/>
        </w:rPr>
        <w:t>Walipokea ukombozi, msamaha wa dhambi, kupitia damu ya Kristo.</w:t>
      </w:r>
    </w:p>
    <w:p w:rsidRPr="007B69FD" w:rsidR="00665040" w:rsidP="00665040" w:rsidRDefault="00665040" w14:paraId="1F349396" w14:textId="77777777">
      <w:pPr>
        <w:ind w:left="720"/>
        <w:rPr>
          <w:sz w:val="20"/>
          <w:szCs w:val="20"/>
        </w:rPr>
      </w:pPr>
      <w:r/>
    </w:p>
    <w:p w:rsidRPr="007B69FD" w:rsidR="00665040" w:rsidP="62F4E0FE" w:rsidRDefault="007016D3" w14:paraId="3F0EA2E8" w14:textId="2CD3C77A" w14:noSpellErr="1">
      <w:pPr>
        <w:numPr>
          <w:ilvl w:val="0"/>
          <w:numId w:val="28"/>
        </w:numPr>
        <w:rPr>
          <w:sz w:val="20"/>
          <w:szCs w:val="20"/>
          <w:lang w:val="en-US"/>
        </w:rPr>
      </w:pPr>
      <w:r w:rsidRPr="62F4E0FE" w:rsidR="62F4E0FE">
        <w:rPr>
          <w:lang w:val="en-US"/>
        </w:rPr>
        <w:t>[1:8] Kristo alizidishaje neema yake kwao?</w:t>
      </w:r>
    </w:p>
    <w:p w:rsidRPr="007B69FD" w:rsidR="00665040" w:rsidP="62F4E0FE" w:rsidRDefault="00665040" w14:paraId="2F8C67B6" w14:textId="77777777" w14:noSpellErr="1">
      <w:pPr>
        <w:ind w:left="720"/>
        <w:rPr>
          <w:sz w:val="20"/>
          <w:szCs w:val="20"/>
          <w:lang w:val="en-US"/>
        </w:rPr>
      </w:pPr>
      <w:r w:rsidRPr="62F4E0FE" w:rsidR="62F4E0FE">
        <w:rPr>
          <w:lang w:val="en-US"/>
        </w:rPr>
        <w:t>Naye akazidisha neema yake kwa hekima na ufahamu.</w:t>
      </w:r>
    </w:p>
    <w:p w:rsidRPr="007B69FD" w:rsidR="00665040" w:rsidP="00665040" w:rsidRDefault="00665040" w14:paraId="38738B42" w14:textId="77777777">
      <w:pPr>
        <w:ind w:left="720"/>
        <w:rPr>
          <w:sz w:val="20"/>
          <w:szCs w:val="20"/>
        </w:rPr>
      </w:pPr>
      <w:r/>
    </w:p>
    <w:p w:rsidRPr="007B69FD" w:rsidR="00665040" w:rsidP="62F4E0FE" w:rsidRDefault="007016D3" w14:paraId="43B22A29" w14:textId="1370F825" w14:noSpellErr="1">
      <w:pPr>
        <w:numPr>
          <w:ilvl w:val="0"/>
          <w:numId w:val="28"/>
        </w:numPr>
        <w:rPr>
          <w:sz w:val="20"/>
          <w:szCs w:val="20"/>
          <w:lang w:val="en-US"/>
        </w:rPr>
      </w:pPr>
      <w:r w:rsidRPr="62F4E0FE" w:rsidR="62F4E0FE">
        <w:rPr>
          <w:lang w:val="en-US"/>
        </w:rPr>
        <w:t>[1:9] Mungu aliwajulisha nini wote katika Yesu Kristo?</w:t>
      </w:r>
    </w:p>
    <w:p w:rsidRPr="007B69FD" w:rsidR="00665040" w:rsidP="62F4E0FE" w:rsidRDefault="00665040" w14:paraId="25082FCD" w14:textId="77777777" w14:noSpellErr="1">
      <w:pPr>
        <w:ind w:left="720"/>
        <w:rPr>
          <w:sz w:val="20"/>
          <w:szCs w:val="20"/>
          <w:lang w:val="en-US"/>
        </w:rPr>
      </w:pPr>
      <w:r w:rsidRPr="62F4E0FE" w:rsidR="62F4E0FE">
        <w:rPr>
          <w:lang w:val="en-US"/>
        </w:rPr>
        <w:t>Mungu ametujulisha siri yake ya mapenzi yake, kama alivyopanga tangu mwanzo. Alifanya mpango huo ndani ya Kristo.</w:t>
      </w:r>
    </w:p>
    <w:p w:rsidRPr="007B69FD" w:rsidR="00665040" w:rsidP="00665040" w:rsidRDefault="008D2632" w14:paraId="461E9B32" w14:textId="7C042FCB">
      <w:pPr>
        <w:rPr>
          <w:sz w:val="20"/>
          <w:szCs w:val="20"/>
        </w:rPr>
      </w:pPr>
      <w:r/>
    </w:p>
    <w:p w:rsidRPr="007B69FD" w:rsidR="00665040" w:rsidP="62F4E0FE" w:rsidRDefault="007016D3" w14:paraId="1F34B132" w14:textId="006C871E" w14:noSpellErr="1">
      <w:pPr>
        <w:numPr>
          <w:ilvl w:val="0"/>
          <w:numId w:val="28"/>
        </w:numPr>
        <w:rPr>
          <w:sz w:val="20"/>
          <w:szCs w:val="20"/>
          <w:lang w:val="en-US"/>
        </w:rPr>
      </w:pPr>
      <w:r w:rsidRPr="62F4E0FE" w:rsidR="62F4E0FE">
        <w:rPr>
          <w:lang w:val="en-US"/>
        </w:rPr>
        <w:t>[1:9] Unafikiri Paulo alimaanisha nini alipoandika juu ya siri ya mapenzi ya Mungu?</w:t>
      </w:r>
    </w:p>
    <w:p w:rsidRPr="007B69FD" w:rsidR="00665040" w:rsidP="48114252" w:rsidRDefault="0047627D" w14:paraId="437E9172" w14:textId="3B553F6E">
      <w:pPr>
        <w:ind w:left="720"/>
        <w:rPr>
          <w:sz w:val="20"/>
          <w:szCs w:val="20"/>
          <w:lang w:val="en-US"/>
        </w:rPr>
      </w:pPr>
      <w:r>
        <w:t>(Majibu yanaweza kutofautiana.) Labda hilo lilirejezea jambo lisilojulikana au gumu kuelewa lakini ambalo Mungu alieleza watu wake kupitia Kristo.</w:t>
      </w:r>
    </w:p>
    <w:p w:rsidRPr="007B69FD" w:rsidR="005B3F9D" w:rsidP="005B3F9D" w:rsidRDefault="005B3F9D" w14:paraId="349077E8" w14:textId="77777777" w14:noSpellErr="1">
      <w:pPr>
        <w:pStyle w:val="Continuedline"/>
      </w:pPr>
      <w:r w:rsidRPr="62F4E0FE" w:rsidR="62F4E0FE">
        <w:rPr>
          <w:lang w:val="en-US"/>
        </w:rPr>
        <w:t>Waefeso 1:3-14 iliendelea</w:t>
      </w:r>
    </w:p>
    <w:p w:rsidRPr="007B69FD" w:rsidR="00665040" w:rsidP="00665040" w:rsidRDefault="00665040" w14:paraId="699EAAC9" w14:textId="77777777">
      <w:pPr>
        <w:ind w:left="720"/>
        <w:rPr>
          <w:sz w:val="20"/>
          <w:szCs w:val="20"/>
        </w:rPr>
      </w:pPr>
      <w:r/>
    </w:p>
    <w:p w:rsidRPr="007B69FD" w:rsidR="00665040" w:rsidP="62F4E0FE" w:rsidRDefault="007016D3" w14:paraId="070AE233" w14:textId="5E884278" w14:noSpellErr="1">
      <w:pPr>
        <w:numPr>
          <w:ilvl w:val="0"/>
          <w:numId w:val="28"/>
        </w:numPr>
        <w:rPr>
          <w:sz w:val="20"/>
          <w:szCs w:val="20"/>
          <w:lang w:val="en-US"/>
        </w:rPr>
      </w:pPr>
      <w:r w:rsidRPr="62F4E0FE" w:rsidR="62F4E0FE">
        <w:rPr>
          <w:lang w:val="en-US"/>
        </w:rPr>
        <w:t>[1:10] Paulo alisema nini kingetokea katika utimilifu wa wakati?</w:t>
      </w:r>
    </w:p>
    <w:p w:rsidRPr="007B69FD" w:rsidR="00665040" w:rsidP="62F4E0FE" w:rsidRDefault="00665040" w14:paraId="479477B3" w14:textId="77777777" w14:noSpellErr="1">
      <w:pPr>
        <w:ind w:left="720"/>
        <w:rPr>
          <w:sz w:val="20"/>
          <w:szCs w:val="20"/>
          <w:lang w:val="en-US"/>
        </w:rPr>
      </w:pPr>
      <w:r w:rsidRPr="62F4E0FE" w:rsidR="62F4E0FE">
        <w:rPr>
          <w:lang w:val="en-US"/>
        </w:rPr>
        <w:t>Mungu atayaunganisha mambo yote ya mbinguni na ya duniani chini ya utawala wa Kristo.</w:t>
      </w:r>
    </w:p>
    <w:p w:rsidRPr="007B69FD" w:rsidR="00555394" w:rsidP="003C3658" w:rsidRDefault="00555394" w14:paraId="33A4CDC0" w14:textId="3801B3EE">
      <w:pPr/>
      <w:r/>
    </w:p>
    <w:p w:rsidRPr="007B69FD" w:rsidR="00665040" w:rsidP="62F4E0FE" w:rsidRDefault="007016D3" w14:paraId="50A61FE5" w14:textId="2C6AD4C1" w14:noSpellErr="1">
      <w:pPr>
        <w:numPr>
          <w:ilvl w:val="0"/>
          <w:numId w:val="28"/>
        </w:numPr>
        <w:rPr>
          <w:sz w:val="20"/>
          <w:szCs w:val="20"/>
          <w:lang w:val="en-US"/>
        </w:rPr>
      </w:pPr>
      <w:r w:rsidRPr="62F4E0FE" w:rsidR="62F4E0FE">
        <w:rPr>
          <w:lang w:val="en-US"/>
        </w:rPr>
        <w:t>[1:11] Paulo alisema walipewa nini katika Kristo?</w:t>
      </w:r>
    </w:p>
    <w:p w:rsidRPr="007B69FD" w:rsidR="00665040" w:rsidP="62F4E0FE" w:rsidRDefault="00665040" w14:paraId="10227873" w14:textId="77777777" w14:noSpellErr="1">
      <w:pPr>
        <w:ind w:left="720"/>
        <w:rPr>
          <w:sz w:val="20"/>
          <w:szCs w:val="20"/>
          <w:lang w:val="en-US"/>
        </w:rPr>
      </w:pPr>
      <w:r w:rsidRPr="62F4E0FE" w:rsidR="62F4E0FE">
        <w:rPr>
          <w:lang w:val="en-US"/>
        </w:rPr>
        <w:t>Walipewa urithi.</w:t>
      </w:r>
    </w:p>
    <w:p w:rsidRPr="007B69FD" w:rsidR="00665040" w:rsidP="00665040" w:rsidRDefault="00665040" w14:paraId="1573889B" w14:textId="77777777">
      <w:pPr>
        <w:ind w:left="720"/>
        <w:rPr>
          <w:sz w:val="20"/>
          <w:szCs w:val="20"/>
        </w:rPr>
      </w:pPr>
      <w:r/>
    </w:p>
    <w:p w:rsidRPr="007B69FD" w:rsidR="00665040" w:rsidP="62F4E0FE" w:rsidRDefault="007016D3" w14:paraId="0C4C57F6" w14:textId="1970C948" w14:noSpellErr="1">
      <w:pPr>
        <w:numPr>
          <w:ilvl w:val="0"/>
          <w:numId w:val="28"/>
        </w:numPr>
        <w:rPr>
          <w:sz w:val="20"/>
          <w:szCs w:val="20"/>
          <w:lang w:val="en-US"/>
        </w:rPr>
      </w:pPr>
      <w:r w:rsidRPr="62F4E0FE" w:rsidR="62F4E0FE">
        <w:rPr>
          <w:lang w:val="en-US"/>
        </w:rPr>
        <w:t>[1:12] Kwa nini Mwenyezi Mungu aliwafanya warithi?</w:t>
      </w:r>
    </w:p>
    <w:p w:rsidRPr="007B69FD" w:rsidR="00665040" w:rsidP="62F4E0FE" w:rsidRDefault="00665040" w14:paraId="67D72DF0" w14:textId="77777777" w14:noSpellErr="1">
      <w:pPr>
        <w:ind w:left="720"/>
        <w:rPr>
          <w:sz w:val="20"/>
          <w:szCs w:val="20"/>
          <w:lang w:val="en-US"/>
        </w:rPr>
      </w:pPr>
      <w:r w:rsidRPr="62F4E0FE" w:rsidR="62F4E0FE">
        <w:rPr>
          <w:lang w:val="en-US"/>
        </w:rPr>
        <w:t>Mungu aliwaweka kuwa warithi ili wamsifu Mungu kwa njia ambayo ingemtukuza.</w:t>
      </w:r>
    </w:p>
    <w:p w:rsidRPr="007B69FD" w:rsidR="00665040" w:rsidP="00665040" w:rsidRDefault="00665040" w14:paraId="450A4B85" w14:textId="77777777">
      <w:pPr>
        <w:ind w:left="720"/>
        <w:rPr>
          <w:sz w:val="20"/>
          <w:szCs w:val="20"/>
        </w:rPr>
      </w:pPr>
      <w:r/>
    </w:p>
    <w:p w:rsidRPr="007B69FD" w:rsidR="00665040" w:rsidP="62F4E0FE" w:rsidRDefault="007016D3" w14:paraId="37000668" w14:textId="16E6887B" w14:noSpellErr="1">
      <w:pPr>
        <w:numPr>
          <w:ilvl w:val="0"/>
          <w:numId w:val="28"/>
        </w:numPr>
        <w:rPr>
          <w:sz w:val="20"/>
          <w:szCs w:val="20"/>
          <w:lang w:val="en-US"/>
        </w:rPr>
      </w:pPr>
      <w:r w:rsidRPr="62F4E0FE" w:rsidR="62F4E0FE">
        <w:rPr>
          <w:lang w:val="en-US"/>
        </w:rPr>
        <w:t>[1:13] Waefeso walipokea muhuri gani waliposikia neno la kweli?</w:t>
      </w:r>
    </w:p>
    <w:p w:rsidRPr="007B69FD" w:rsidR="00665040" w:rsidP="62F4E0FE" w:rsidRDefault="00665040" w14:paraId="17029C80" w14:textId="77777777" w14:noSpellErr="1">
      <w:pPr>
        <w:ind w:left="720"/>
        <w:rPr>
          <w:sz w:val="20"/>
          <w:szCs w:val="20"/>
          <w:lang w:val="en-US"/>
        </w:rPr>
      </w:pPr>
      <w:r w:rsidRPr="62F4E0FE" w:rsidR="62F4E0FE">
        <w:rPr>
          <w:lang w:val="en-US"/>
        </w:rPr>
        <w:t>Walipokea muhuri wa roho takatifu iliyoahidiwa.</w:t>
      </w:r>
    </w:p>
    <w:p w:rsidRPr="007B69FD" w:rsidR="00665040" w:rsidP="00665040" w:rsidRDefault="00665040" w14:paraId="5A3A905F" w14:textId="77777777">
      <w:pPr>
        <w:ind w:left="720"/>
        <w:rPr>
          <w:sz w:val="20"/>
          <w:szCs w:val="20"/>
        </w:rPr>
      </w:pPr>
      <w:r/>
    </w:p>
    <w:p w:rsidRPr="007B69FD" w:rsidR="00665040" w:rsidP="62F4E0FE" w:rsidRDefault="007016D3" w14:paraId="13C17D5B" w14:textId="250E8870" w14:noSpellErr="1">
      <w:pPr>
        <w:numPr>
          <w:ilvl w:val="0"/>
          <w:numId w:val="28"/>
        </w:numPr>
        <w:rPr>
          <w:sz w:val="20"/>
          <w:szCs w:val="20"/>
          <w:lang w:val="en-US"/>
        </w:rPr>
      </w:pPr>
      <w:r w:rsidRPr="62F4E0FE" w:rsidR="62F4E0FE">
        <w:rPr>
          <w:lang w:val="en-US"/>
        </w:rPr>
        <w:t>[1:14] Roho Mtakatifu amepewa waumini kuwa dhamana ya nini?</w:t>
      </w:r>
    </w:p>
    <w:p w:rsidRPr="007B69FD" w:rsidR="00665040" w:rsidP="62F4E0FE" w:rsidRDefault="00665040" w14:paraId="00F2D4AB" w14:textId="2AC2E31A" w14:noSpellErr="1">
      <w:pPr>
        <w:ind w:left="720"/>
        <w:rPr>
          <w:sz w:val="20"/>
          <w:szCs w:val="20"/>
          <w:lang w:val="en-US"/>
        </w:rPr>
      </w:pPr>
      <w:r w:rsidRPr="62F4E0FE" w:rsidR="62F4E0FE">
        <w:rPr>
          <w:lang w:val="en-US"/>
        </w:rPr>
        <w:t>Kupokea Roho Mtakatifu ni dhamana kwamba waamini watarithi yote ambayo Mungu ameahidi.</w:t>
      </w:r>
    </w:p>
    <w:p w:rsidRPr="007B69FD" w:rsidR="00665040" w:rsidP="62F4E0FE" w:rsidRDefault="00665040" w14:paraId="7ED557F8" w14:textId="46A07016" w14:noSpellErr="1">
      <w:pPr>
        <w:spacing w:before="240" w:after="240"/>
        <w:rPr>
          <w:b w:val="1"/>
          <w:bCs w:val="1"/>
          <w:sz w:val="20"/>
          <w:szCs w:val="20"/>
          <w:lang w:val="en-US"/>
        </w:rPr>
      </w:pPr>
      <w:r w:rsidRPr="62F4E0FE" w:rsidR="62F4E0FE">
        <w:rPr>
          <w:lang w:val="en-US"/>
        </w:rPr>
        <w:t>Sehemu ya Maoni:</w:t>
      </w:r>
    </w:p>
    <w:p w:rsidRPr="007B69FD" w:rsidR="00665040" w:rsidRDefault="00665040" w14:paraId="619D3CE2" w14:textId="6835A0A3">
      <w:pPr>
        <w:rPr>
          <w:b/>
          <w:sz w:val="20"/>
          <w:szCs w:val="20"/>
        </w:rPr>
      </w:pPr>
      <w:r/>
    </w:p>
    <w:p w:rsidRPr="007B69FD" w:rsidR="00345B02" w:rsidP="62F4E0FE" w:rsidRDefault="00345B02" w14:paraId="2FECF048" w14:textId="46FFFF1C" w14:noSpellErr="1">
      <w:pPr>
        <w:pStyle w:val="Heading1"/>
        <w:rPr>
          <w:b w:val="1"/>
          <w:bCs w:val="1"/>
          <w:lang w:val="en-US"/>
        </w:rPr>
      </w:pPr>
      <w:r w:rsidRPr="62F4E0FE" w:rsidR="62F4E0FE">
        <w:rPr>
          <w:lang w:val="en-US"/>
        </w:rPr>
        <w:t>Wakolosai 1:1-12</w:t>
      </w:r>
    </w:p>
    <w:p w:rsidRPr="00170DC8" w:rsidR="00170DC8" w:rsidP="62F4E0FE" w:rsidRDefault="00170DC8" w14:paraId="66B50A36" w14:textId="77777777" w14:noSpellErr="1">
      <w:pPr>
        <w:pStyle w:val="Background"/>
        <w:rPr>
          <w:b w:val="1"/>
          <w:bCs w:val="1"/>
          <w:i w:val="1"/>
          <w:iCs w:val="1"/>
          <w:lang w:val="en-US"/>
        </w:rPr>
      </w:pPr>
      <w:r w:rsidRPr="62F4E0FE" w:rsidR="62F4E0FE">
        <w:rPr>
          <w:lang w:val="en-US"/>
        </w:rPr>
        <w:t>Soma andiko hilo.</w:t>
      </w:r>
    </w:p>
    <w:p w:rsidRPr="007B69FD" w:rsidR="00345B02" w:rsidP="002F163F" w:rsidRDefault="00345B02" w14:paraId="2FCABB0C" w14:textId="77777777" w14:noSpellErr="1">
      <w:pPr>
        <w:pStyle w:val="Part1"/>
      </w:pPr>
      <w:r w:rsidRPr="62F4E0FE" w:rsidR="62F4E0FE">
        <w:rPr>
          <w:lang w:val="en-US"/>
        </w:rPr>
        <w:t>Sehemu ya 1</w:t>
      </w:r>
    </w:p>
    <w:p w:rsidRPr="007B69FD" w:rsidR="00345B02" w:rsidP="002F163F" w:rsidRDefault="00345B02" w14:paraId="0F767A61" w14:textId="4DC0ECB8" w14:noSpellErr="1">
      <w:pPr>
        <w:pStyle w:val="Answerortell"/>
      </w:pPr>
      <w:r w:rsidRPr="62F4E0FE" w:rsidR="62F4E0FE">
        <w:rPr>
          <w:lang w:val="en-US"/>
        </w:rPr>
        <w:t>Eleza kwa maneno yako mwenyewe yale ambayo umesoma katika fungu hili.</w:t>
      </w:r>
    </w:p>
    <w:p w:rsidRPr="007B69FD" w:rsidR="00345B02" w:rsidP="002F163F" w:rsidRDefault="007016D3" w14:paraId="4F41857F" w14:textId="6C2A55E0" w14:noSpellErr="1">
      <w:pPr>
        <w:pStyle w:val="Checklist"/>
        <w:rPr/>
      </w:pPr>
      <w:r w:rsidRPr="62F4E0FE" w:rsidR="62F4E0FE">
        <w:rPr>
          <w:lang w:val="en-US"/>
        </w:rPr>
        <w:t>Paulo aliwasalimu Wakristo wote huko Kolosai na akamshukuru Mungu kwa ajili yao. [1:1-3]</w:t>
      </w:r>
    </w:p>
    <w:p w:rsidRPr="007B69FD" w:rsidR="00345B02" w:rsidP="002F163F" w:rsidRDefault="007016D3" w14:paraId="1FAB4410" w14:textId="05E146AB" w14:noSpellErr="1">
      <w:pPr>
        <w:pStyle w:val="Checklist"/>
        <w:rPr/>
      </w:pPr>
      <w:r w:rsidRPr="62F4E0FE" w:rsidR="62F4E0FE">
        <w:rPr>
          <w:lang w:val="en-US"/>
        </w:rPr>
        <w:t>Paulo alisikia juu ya imani na upendo wao, ambao walikuwa nao kwa sababu Epafrasi aliwafundisha Gospeli. [1:4-8]</w:t>
      </w:r>
    </w:p>
    <w:p w:rsidRPr="007B69FD" w:rsidR="00345B02" w:rsidP="002F163F" w:rsidRDefault="007016D3" w14:paraId="085ED502" w14:textId="1CC57B72" w14:noSpellErr="1">
      <w:pPr>
        <w:pStyle w:val="Checklist"/>
        <w:rPr/>
      </w:pPr>
      <w:r w:rsidRPr="62F4E0FE" w:rsidR="62F4E0FE">
        <w:rPr>
          <w:lang w:val="en-US"/>
        </w:rPr>
        <w:t>Paulo alisali kwamba Mungu awajaze Wakolosai ujuzi sahihi wa mapenzi yake, ili waishi katika njia inayompendeza Mungu. [1:9-10]</w:t>
      </w:r>
    </w:p>
    <w:p w:rsidRPr="007B69FD" w:rsidR="00345B02" w:rsidP="002F163F" w:rsidRDefault="007016D3" w14:paraId="391E743C" w14:textId="0391AFD0" w14:noSpellErr="1">
      <w:pPr>
        <w:pStyle w:val="Checklist"/>
        <w:rPr/>
      </w:pPr>
      <w:r w:rsidRPr="62F4E0FE" w:rsidR="62F4E0FE">
        <w:rPr>
          <w:lang w:val="en-US"/>
        </w:rPr>
        <w:t>Paulo alisali kwamba Mungu awaimarishe, ili waweze kuvumilia na kuwa na subira. [1:11]</w:t>
      </w:r>
    </w:p>
    <w:p w:rsidRPr="007B69FD" w:rsidR="00345B02" w:rsidP="002F163F" w:rsidRDefault="007016D3" w14:paraId="605DF8B6" w14:textId="045F9058" w14:noSpellErr="1">
      <w:pPr>
        <w:pStyle w:val="Checklist"/>
        <w:rPr/>
      </w:pPr>
      <w:r w:rsidRPr="62F4E0FE" w:rsidR="62F4E0FE">
        <w:rPr>
          <w:lang w:val="en-US"/>
        </w:rPr>
        <w:t>Paulo alisali kwamba wangemshukuru Mungu kwa sababu aliwawezesha kushiriki urithi wake. [1:12]</w:t>
      </w:r>
    </w:p>
    <w:p w:rsidRPr="007B69FD" w:rsidR="00345B02" w:rsidP="002F163F" w:rsidRDefault="00345B02" w14:paraId="101B52EF" w14:textId="77777777" w14:noSpellErr="1">
      <w:pPr>
        <w:pStyle w:val="Part2"/>
      </w:pPr>
      <w:r w:rsidRPr="62F4E0FE" w:rsidR="62F4E0FE">
        <w:rPr>
          <w:lang w:val="en-US"/>
        </w:rPr>
        <w:t>Sehemu ya 2</w:t>
      </w:r>
    </w:p>
    <w:p w:rsidRPr="007B69FD" w:rsidR="00345B02" w:rsidP="002F163F" w:rsidRDefault="003947E5" w14:paraId="0349551F" w14:textId="6B9A98B9" w14:noSpellErr="1">
      <w:pPr>
        <w:pStyle w:val="Answerortell"/>
      </w:pPr>
      <w:r w:rsidRPr="62F4E0FE" w:rsidR="62F4E0FE">
        <w:rPr>
          <w:lang w:val="en-US"/>
        </w:rPr>
        <w:t>Jibu maswali yafuatayo kutoka katika mistari iliyotajwa.</w:t>
      </w:r>
    </w:p>
    <w:p w:rsidRPr="007B69FD" w:rsidR="00345B02" w:rsidP="62F4E0FE" w:rsidRDefault="007016D3" w14:paraId="2F5345E1" w14:textId="78372616" w14:noSpellErr="1">
      <w:pPr>
        <w:numPr>
          <w:ilvl w:val="0"/>
          <w:numId w:val="29"/>
        </w:numPr>
        <w:rPr>
          <w:sz w:val="20"/>
          <w:szCs w:val="20"/>
          <w:lang w:val="en-US"/>
        </w:rPr>
      </w:pPr>
      <w:r w:rsidRPr="62F4E0FE" w:rsidR="62F4E0FE">
        <w:rPr>
          <w:lang w:val="en-US"/>
        </w:rPr>
        <w:t>[1:1-2] Mistari 1 na 2 yatuambia nini juu ya ni nani aliyeandika barua hii na ni nani walioandikiwa barua hiyo?</w:t>
      </w:r>
    </w:p>
    <w:p w:rsidRPr="007B69FD" w:rsidR="00345B02" w:rsidP="62F4E0FE" w:rsidRDefault="00345B02" w14:paraId="28AC8463" w14:textId="77777777" w14:noSpellErr="1">
      <w:pPr>
        <w:ind w:left="720"/>
        <w:rPr>
          <w:sz w:val="20"/>
          <w:szCs w:val="20"/>
          <w:lang w:val="en-US"/>
        </w:rPr>
      </w:pPr>
      <w:r w:rsidRPr="62F4E0FE" w:rsidR="62F4E0FE">
        <w:rPr>
          <w:lang w:val="en-US"/>
        </w:rPr>
        <w:t>Barua hiyo ilitoka kwa Paulo, mtume wa Kristo Yesu, na Timotheo, ndugu katika Kristo. Ilitumwa kwa waamini katika Kolosai.</w:t>
      </w:r>
    </w:p>
    <w:p w:rsidRPr="007B69FD" w:rsidR="00345B02" w:rsidP="00345B02" w:rsidRDefault="00345B02" w14:paraId="7D5F848E" w14:textId="77777777">
      <w:pPr>
        <w:ind w:left="720"/>
        <w:rPr>
          <w:sz w:val="20"/>
          <w:szCs w:val="20"/>
        </w:rPr>
      </w:pPr>
      <w:r/>
    </w:p>
    <w:p w:rsidRPr="007B69FD" w:rsidR="00345B02" w:rsidP="62F4E0FE" w:rsidRDefault="007016D3" w14:paraId="546D3D70" w14:textId="76BD207C" w14:noSpellErr="1">
      <w:pPr>
        <w:numPr>
          <w:ilvl w:val="0"/>
          <w:numId w:val="29"/>
        </w:numPr>
        <w:rPr>
          <w:sz w:val="20"/>
          <w:szCs w:val="20"/>
          <w:lang w:val="en-US"/>
        </w:rPr>
      </w:pPr>
      <w:r w:rsidRPr="62F4E0FE" w:rsidR="62F4E0FE">
        <w:rPr>
          <w:lang w:val="en-US"/>
        </w:rPr>
        <w:t>[1:1-3] Unafikiri ni nani aliyekuwa mwandishi mkuu wa barua hiyo? Unajuaje?</w:t>
      </w:r>
    </w:p>
    <w:p w:rsidRPr="007B69FD" w:rsidR="00345B02" w:rsidP="48114252" w:rsidRDefault="00345B02" w14:paraId="7DDAC348" w14:textId="0FC3C9B0">
      <w:pPr>
        <w:ind w:left="720"/>
        <w:rPr>
          <w:sz w:val="20"/>
          <w:szCs w:val="20"/>
          <w:lang w:val="en-US"/>
        </w:rPr>
      </w:pPr>
      <w:r>
        <w:t>(Majibu yanaweza kutofautiana.) Kutokana na barua nzima (hasa mwisho wayo), ni wazi kwamba Paulo ndiye aliyekuwa mwandikaji wayo mkuu. Jina la Paulo pia limerekodiwa kwanza, ambayo ni njia moja ambayo barua hiyo huonyesha kwamba yeye ndiye mwandishi mkuu.</w:t>
      </w:r>
    </w:p>
    <w:p w:rsidRPr="007B69FD" w:rsidR="00345B02" w:rsidP="00345B02" w:rsidRDefault="00345B02" w14:paraId="4C8299F1" w14:textId="77777777">
      <w:pPr>
        <w:ind w:left="720"/>
        <w:rPr>
          <w:sz w:val="20"/>
          <w:szCs w:val="20"/>
        </w:rPr>
      </w:pPr>
      <w:r/>
    </w:p>
    <w:p w:rsidRPr="007B69FD" w:rsidR="00345B02" w:rsidP="62F4E0FE" w:rsidRDefault="007016D3" w14:paraId="495884E6" w14:textId="10B15342" w14:noSpellErr="1">
      <w:pPr>
        <w:numPr>
          <w:ilvl w:val="0"/>
          <w:numId w:val="29"/>
        </w:numPr>
        <w:rPr>
          <w:sz w:val="20"/>
          <w:szCs w:val="20"/>
          <w:lang w:val="en-US"/>
        </w:rPr>
      </w:pPr>
      <w:r w:rsidRPr="62F4E0FE" w:rsidR="62F4E0FE">
        <w:rPr>
          <w:lang w:val="en-US"/>
        </w:rPr>
        <w:t>[1:1] Unafikiri kwa nini Paulo alimtaja Timotheo?</w:t>
      </w:r>
    </w:p>
    <w:p w:rsidRPr="007B69FD" w:rsidR="00345B02" w:rsidP="48114252" w:rsidRDefault="00345B02" w14:paraId="63EF36EE" w14:textId="77777777">
      <w:pPr>
        <w:ind w:left="720"/>
        <w:rPr>
          <w:sz w:val="20"/>
          <w:szCs w:val="20"/>
          <w:lang w:val="en-US"/>
        </w:rPr>
      </w:pPr>
      <w:r>
        <w:t>(Majibu yanaweza kutofautiana.) Labda Paulo aliandika jina la Timotheo hapa kwa sababu Wakolosai walimjua, na alikuwa pamoja na Paulo wakati huo. Au labda Timotheo pia aliandika maneno ya barua hiyo Paulo alipomwambia.</w:t>
      </w:r>
    </w:p>
    <w:p w:rsidRPr="007B69FD" w:rsidR="00345B02" w:rsidP="00345B02" w:rsidRDefault="00345B02" w14:paraId="6B1B3E52" w14:textId="77777777">
      <w:pPr>
        <w:ind w:left="720"/>
        <w:rPr>
          <w:sz w:val="20"/>
          <w:szCs w:val="20"/>
        </w:rPr>
      </w:pPr>
      <w:r/>
    </w:p>
    <w:p w:rsidRPr="007B69FD" w:rsidR="00345B02" w:rsidP="62F4E0FE" w:rsidRDefault="007016D3" w14:paraId="0F32C548" w14:textId="7DD3BE39" w14:noSpellErr="1">
      <w:pPr>
        <w:numPr>
          <w:ilvl w:val="0"/>
          <w:numId w:val="29"/>
        </w:numPr>
        <w:rPr>
          <w:sz w:val="20"/>
          <w:szCs w:val="20"/>
          <w:lang w:val="en-US"/>
        </w:rPr>
      </w:pPr>
      <w:r w:rsidRPr="62F4E0FE" w:rsidR="62F4E0FE">
        <w:rPr>
          <w:lang w:val="en-US"/>
        </w:rPr>
        <w:t>[1:4] Paulo na Timotheo walisikia nini juu ya waamini Wakolosai?</w:t>
      </w:r>
    </w:p>
    <w:p w:rsidRPr="007B69FD" w:rsidR="00345B02" w:rsidP="62F4E0FE" w:rsidRDefault="00345B02" w14:paraId="29C70771" w14:textId="77777777" w14:noSpellErr="1">
      <w:pPr>
        <w:ind w:left="720"/>
        <w:rPr>
          <w:sz w:val="20"/>
          <w:szCs w:val="20"/>
          <w:lang w:val="en-US"/>
        </w:rPr>
      </w:pPr>
      <w:r w:rsidRPr="62F4E0FE" w:rsidR="62F4E0FE">
        <w:rPr>
          <w:lang w:val="en-US"/>
        </w:rPr>
        <w:t>Walikuwa wamesikia juu ya imani ya Wakolosai katika Yesu Kristo na upendo wao kwa watu wake.</w:t>
      </w:r>
    </w:p>
    <w:p w:rsidRPr="007B69FD" w:rsidR="00345B02" w:rsidP="00345B02" w:rsidRDefault="00345B02" w14:paraId="53753AF0" w14:textId="77777777">
      <w:pPr>
        <w:ind w:left="720"/>
        <w:rPr>
          <w:sz w:val="20"/>
          <w:szCs w:val="20"/>
        </w:rPr>
      </w:pPr>
      <w:r/>
    </w:p>
    <w:p w:rsidRPr="007B69FD" w:rsidR="00345B02" w:rsidP="62F4E0FE" w:rsidRDefault="007016D3" w14:paraId="5362EE91" w14:textId="3F359A33" w14:noSpellErr="1">
      <w:pPr>
        <w:numPr>
          <w:ilvl w:val="0"/>
          <w:numId w:val="29"/>
        </w:numPr>
        <w:rPr>
          <w:sz w:val="20"/>
          <w:szCs w:val="20"/>
          <w:lang w:val="en-US"/>
        </w:rPr>
      </w:pPr>
      <w:r w:rsidRPr="62F4E0FE" w:rsidR="62F4E0FE">
        <w:rPr>
          <w:lang w:val="en-US"/>
        </w:rPr>
        <w:t>[1:5] Kwa nini waamini Wakolosai walikuwa na imani na upendo?</w:t>
      </w:r>
    </w:p>
    <w:p w:rsidRPr="007B69FD" w:rsidR="00345B02" w:rsidP="62F4E0FE" w:rsidRDefault="00345B02" w14:paraId="1567014D" w14:textId="77777777" w14:noSpellErr="1">
      <w:pPr>
        <w:ind w:left="720"/>
        <w:rPr>
          <w:sz w:val="20"/>
          <w:szCs w:val="20"/>
          <w:lang w:val="en-US"/>
        </w:rPr>
      </w:pPr>
      <w:r w:rsidRPr="62F4E0FE" w:rsidR="62F4E0FE">
        <w:rPr>
          <w:lang w:val="en-US"/>
        </w:rPr>
        <w:t>Walikuwa na imani na upendo kwa sababu walikuwa na tumaini la thawabu ambayo wangepokea mbinguni.</w:t>
      </w:r>
    </w:p>
    <w:p w:rsidRPr="007B69FD" w:rsidR="00345B02" w:rsidP="00345B02" w:rsidRDefault="00345B02" w14:paraId="2BA9AB89" w14:textId="77777777">
      <w:pPr>
        <w:ind w:left="720"/>
        <w:rPr>
          <w:sz w:val="20"/>
          <w:szCs w:val="20"/>
        </w:rPr>
      </w:pPr>
      <w:r/>
    </w:p>
    <w:p w:rsidRPr="007B69FD" w:rsidR="00345B02" w:rsidP="62F4E0FE" w:rsidRDefault="007016D3" w14:paraId="272661F7" w14:textId="06697C5C" w14:noSpellErr="1">
      <w:pPr>
        <w:numPr>
          <w:ilvl w:val="0"/>
          <w:numId w:val="29"/>
        </w:numPr>
        <w:rPr>
          <w:sz w:val="20"/>
          <w:szCs w:val="20"/>
          <w:lang w:val="en-US"/>
        </w:rPr>
      </w:pPr>
      <w:r w:rsidRPr="62F4E0FE" w:rsidR="62F4E0FE">
        <w:rPr>
          <w:lang w:val="en-US"/>
        </w:rPr>
        <w:t>[1:6] Injili ilikuwa ikifanya nini?</w:t>
      </w:r>
    </w:p>
    <w:p w:rsidRPr="007B69FD" w:rsidR="00345B02" w:rsidP="62F4E0FE" w:rsidRDefault="00345B02" w14:paraId="0689073E" w14:textId="77777777" w14:noSpellErr="1">
      <w:pPr>
        <w:ind w:left="720"/>
        <w:rPr>
          <w:sz w:val="20"/>
          <w:szCs w:val="20"/>
          <w:lang w:val="en-US"/>
        </w:rPr>
      </w:pPr>
      <w:r w:rsidRPr="62F4E0FE" w:rsidR="62F4E0FE">
        <w:rPr>
          <w:lang w:val="en-US"/>
        </w:rPr>
        <w:t>Injili ilikuwa ikizaa matunda na kuongezeka ulimwenguni pote.</w:t>
      </w:r>
    </w:p>
    <w:p w:rsidRPr="007B69FD" w:rsidR="00345B02" w:rsidP="00345B02" w:rsidRDefault="00345B02" w14:paraId="51E78614" w14:textId="77777777">
      <w:pPr>
        <w:ind w:left="720"/>
        <w:rPr>
          <w:sz w:val="20"/>
          <w:szCs w:val="20"/>
        </w:rPr>
      </w:pPr>
      <w:r/>
    </w:p>
    <w:p w:rsidRPr="007B69FD" w:rsidR="00345B02" w:rsidP="62F4E0FE" w:rsidRDefault="007016D3" w14:paraId="3A0F7BB7" w14:textId="17D48322" w14:noSpellErr="1">
      <w:pPr>
        <w:numPr>
          <w:ilvl w:val="0"/>
          <w:numId w:val="29"/>
        </w:numPr>
        <w:rPr>
          <w:sz w:val="20"/>
          <w:szCs w:val="20"/>
          <w:lang w:val="en-US"/>
        </w:rPr>
      </w:pPr>
      <w:r w:rsidRPr="62F4E0FE" w:rsidR="62F4E0FE">
        <w:rPr>
          <w:lang w:val="en-US"/>
        </w:rPr>
        <w:t>[1:6] Unafikiri ilimaanisha nini kwa injili kuzaa matunda?</w:t>
      </w:r>
    </w:p>
    <w:p w:rsidRPr="007B69FD" w:rsidR="00345B02" w:rsidP="48114252" w:rsidRDefault="00345B02" w14:paraId="7F09FC22" w14:textId="17B4BB37">
      <w:pPr>
        <w:ind w:left="720"/>
        <w:rPr>
          <w:sz w:val="20"/>
          <w:szCs w:val="20"/>
          <w:lang w:val="en-US"/>
        </w:rPr>
      </w:pPr>
      <w:r>
        <w:t>Yaelekea ilimaanisha kwamba watu wengi zaidi walisikia na kuamini injili.</w:t>
      </w:r>
    </w:p>
    <w:p w:rsidRPr="007B69FD" w:rsidR="00345B02" w:rsidP="00345B02" w:rsidRDefault="00345B02" w14:paraId="3D1AB0B1" w14:textId="77777777">
      <w:pPr>
        <w:ind w:left="720"/>
        <w:rPr>
          <w:sz w:val="20"/>
          <w:szCs w:val="20"/>
        </w:rPr>
      </w:pPr>
      <w:r/>
    </w:p>
    <w:p w:rsidRPr="007B69FD" w:rsidR="00345B02" w:rsidP="62F4E0FE" w:rsidRDefault="007016D3" w14:paraId="43F95862" w14:textId="4EB75B2F" w14:noSpellErr="1">
      <w:pPr>
        <w:numPr>
          <w:ilvl w:val="0"/>
          <w:numId w:val="29"/>
        </w:numPr>
        <w:rPr>
          <w:sz w:val="20"/>
          <w:szCs w:val="20"/>
          <w:lang w:val="en-US"/>
        </w:rPr>
      </w:pPr>
      <w:r w:rsidRPr="62F4E0FE" w:rsidR="62F4E0FE">
        <w:rPr>
          <w:lang w:val="en-US"/>
        </w:rPr>
        <w:t>Wakolosai walijifunzaje injili?</w:t>
      </w:r>
    </w:p>
    <w:p w:rsidRPr="007B69FD" w:rsidR="00345B02" w:rsidP="62F4E0FE" w:rsidRDefault="00345B02" w14:paraId="4FC07886" w14:textId="77777777" w14:noSpellErr="1">
      <w:pPr>
        <w:ind w:left="720"/>
        <w:rPr>
          <w:sz w:val="20"/>
          <w:szCs w:val="20"/>
          <w:lang w:val="en-US"/>
        </w:rPr>
      </w:pPr>
      <w:r w:rsidRPr="62F4E0FE" w:rsidR="62F4E0FE">
        <w:rPr>
          <w:lang w:val="en-US"/>
        </w:rPr>
        <w:t>Epafrasi aliwahubiria injili.</w:t>
      </w:r>
    </w:p>
    <w:p w:rsidRPr="007B69FD" w:rsidR="00345B02" w:rsidP="00345B02" w:rsidRDefault="00345B02" w14:paraId="25DC8D1D" w14:textId="77777777">
      <w:pPr>
        <w:ind w:left="720"/>
        <w:rPr>
          <w:sz w:val="20"/>
          <w:szCs w:val="20"/>
        </w:rPr>
      </w:pPr>
      <w:r/>
    </w:p>
    <w:p w:rsidRPr="007B69FD" w:rsidR="00345B02" w:rsidP="00345B02" w:rsidRDefault="00345B02" w14:paraId="191E629C" w14:textId="77777777">
      <w:pPr>
        <w:ind w:left="720"/>
        <w:rPr>
          <w:sz w:val="20"/>
          <w:szCs w:val="20"/>
        </w:rPr>
      </w:pPr>
      <w:r/>
    </w:p>
    <w:p w:rsidRPr="007B69FD" w:rsidR="00345B02" w:rsidP="62F4E0FE" w:rsidRDefault="00345B02" w14:paraId="3DB9C2AE" w14:textId="77777777" w14:noSpellErr="1">
      <w:pPr>
        <w:rPr>
          <w:sz w:val="20"/>
          <w:szCs w:val="20"/>
          <w:lang w:val="en-US"/>
        </w:rPr>
      </w:pPr>
      <w:r w:rsidRPr="62F4E0FE" w:rsidR="62F4E0FE">
        <w:rPr>
          <w:lang w:val="en-US"/>
        </w:rPr>
        <w:t>Wakolosai 1:1-12 iliendelea</w:t>
      </w:r>
    </w:p>
    <w:p w:rsidRPr="007B69FD" w:rsidR="00345B02" w:rsidP="00345B02" w:rsidRDefault="00345B02" w14:paraId="1A6E560B" w14:textId="77777777">
      <w:pPr>
        <w:ind w:left="720"/>
        <w:rPr>
          <w:sz w:val="20"/>
          <w:szCs w:val="20"/>
        </w:rPr>
      </w:pPr>
      <w:r/>
    </w:p>
    <w:p w:rsidRPr="007B69FD" w:rsidR="00345B02" w:rsidP="62F4E0FE" w:rsidRDefault="007016D3" w14:paraId="15E7ACC1" w14:textId="6B31FDE0" w14:noSpellErr="1">
      <w:pPr>
        <w:numPr>
          <w:ilvl w:val="0"/>
          <w:numId w:val="29"/>
        </w:numPr>
        <w:rPr>
          <w:sz w:val="20"/>
          <w:szCs w:val="20"/>
          <w:lang w:val="en-US"/>
        </w:rPr>
      </w:pPr>
      <w:r w:rsidRPr="62F4E0FE" w:rsidR="62F4E0FE">
        <w:rPr>
          <w:lang w:val="en-US"/>
        </w:rPr>
        <w:t>[1:9-12] Sala ya Paulo kwa ajili ya kanisa ilikuwa nini?</w:t>
      </w:r>
    </w:p>
    <w:p w:rsidRPr="007B69FD" w:rsidR="00345B02" w:rsidP="62F4E0FE" w:rsidRDefault="00345B02" w14:paraId="73DB29E6" w14:textId="77777777" w14:noSpellErr="1">
      <w:pPr>
        <w:ind w:left="720"/>
        <w:rPr>
          <w:sz w:val="20"/>
          <w:szCs w:val="20"/>
          <w:lang w:val="en-US"/>
        </w:rPr>
      </w:pPr>
      <w:r w:rsidRPr="62F4E0FE" w:rsidR="62F4E0FE">
        <w:rPr>
          <w:lang w:val="en-US"/>
        </w:rPr>
        <w:t>Paulo alisali kwamba wangefanya hivi:</w:t>
      </w:r>
    </w:p>
    <w:p w:rsidRPr="007B69FD" w:rsidR="00345B02" w:rsidP="62F4E0FE" w:rsidRDefault="00345B02" w14:paraId="39E348D4" w14:textId="77777777" w14:noSpellErr="1">
      <w:pPr>
        <w:numPr>
          <w:ilvl w:val="0"/>
          <w:numId w:val="30"/>
        </w:numPr>
        <w:tabs>
          <w:tab w:val="left" w:pos="432"/>
        </w:tabs>
        <w:ind w:left="1080" w:hanging="180"/>
        <w:rPr>
          <w:sz w:val="20"/>
          <w:szCs w:val="20"/>
          <w:lang w:val="en-US"/>
        </w:rPr>
      </w:pPr>
      <w:r w:rsidRPr="62F4E0FE" w:rsidR="62F4E0FE">
        <w:rPr>
          <w:lang w:val="en-US"/>
        </w:rPr>
        <w:t>utajazwa na ujuzi wa mapenzi yake (Mungu)</w:t>
      </w:r>
    </w:p>
    <w:p w:rsidRPr="007B69FD" w:rsidR="00345B02" w:rsidP="62F4E0FE" w:rsidRDefault="00345B02" w14:paraId="5F6DB29F" w14:textId="77777777" w14:noSpellErr="1">
      <w:pPr>
        <w:numPr>
          <w:ilvl w:val="0"/>
          <w:numId w:val="30"/>
        </w:numPr>
        <w:tabs>
          <w:tab w:val="left" w:pos="432"/>
        </w:tabs>
        <w:ind w:left="1080" w:hanging="180"/>
        <w:rPr>
          <w:sz w:val="20"/>
          <w:szCs w:val="20"/>
          <w:lang w:val="en-US"/>
        </w:rPr>
      </w:pPr>
      <w:r w:rsidRPr="62F4E0FE" w:rsidR="62F4E0FE">
        <w:rPr>
          <w:lang w:val="en-US"/>
        </w:rPr>
        <w:t>kuwa na hekima yote na uelewaji wa kiroho</w:t>
      </w:r>
    </w:p>
    <w:p w:rsidRPr="007B69FD" w:rsidR="00345B02" w:rsidP="62F4E0FE" w:rsidRDefault="00345B02" w14:paraId="0E6A7427" w14:textId="77777777" w14:noSpellErr="1">
      <w:pPr>
        <w:numPr>
          <w:ilvl w:val="0"/>
          <w:numId w:val="30"/>
        </w:numPr>
        <w:tabs>
          <w:tab w:val="left" w:pos="432"/>
        </w:tabs>
        <w:ind w:left="1080" w:hanging="180"/>
        <w:rPr>
          <w:sz w:val="20"/>
          <w:szCs w:val="20"/>
          <w:lang w:val="en-US"/>
        </w:rPr>
      </w:pPr>
      <w:r w:rsidRPr="62F4E0FE" w:rsidR="62F4E0FE">
        <w:rPr>
          <w:lang w:val="en-US"/>
        </w:rPr>
        <w:t>kuishi kwa njia inayompendeza Mungu</w:t>
      </w:r>
    </w:p>
    <w:p w:rsidRPr="007B69FD" w:rsidR="00345B02" w:rsidP="0099152C" w:rsidRDefault="00345B02" w14:paraId="24F6AF59" w14:textId="77777777">
      <w:pPr>
        <w:numPr>
          <w:ilvl w:val="0"/>
          <w:numId w:val="30"/>
        </w:numPr>
        <w:tabs>
          <w:tab w:val="left" w:pos="432"/>
        </w:tabs>
        <w:ind w:left="1080" w:hanging="180"/>
        <w:rPr>
          <w:sz w:val="20"/>
          <w:szCs w:val="20"/>
          <w:lang w:val="en-US"/>
        </w:rPr>
      </w:pPr>
      <w:r>
        <w:t>kuzaa matunda katika kila kazi njema</w:t>
      </w:r>
    </w:p>
    <w:p w:rsidRPr="007B69FD" w:rsidR="00345B02" w:rsidP="62F4E0FE" w:rsidRDefault="00345B02" w14:paraId="26B19F22" w14:textId="77777777" w14:noSpellErr="1">
      <w:pPr>
        <w:numPr>
          <w:ilvl w:val="0"/>
          <w:numId w:val="30"/>
        </w:numPr>
        <w:tabs>
          <w:tab w:val="left" w:pos="432"/>
        </w:tabs>
        <w:ind w:left="1080" w:hanging="180"/>
        <w:rPr>
          <w:sz w:val="20"/>
          <w:szCs w:val="20"/>
          <w:lang w:val="en-US"/>
        </w:rPr>
      </w:pPr>
      <w:r w:rsidRPr="62F4E0FE" w:rsidR="62F4E0FE">
        <w:rPr>
          <w:lang w:val="en-US"/>
        </w:rPr>
        <w:t>kukua katika ujuzi juu ya Mungu</w:t>
      </w:r>
    </w:p>
    <w:p w:rsidRPr="007B69FD" w:rsidR="00345B02" w:rsidP="62F4E0FE" w:rsidRDefault="00345B02" w14:paraId="07329EDE" w14:textId="77777777" w14:noSpellErr="1">
      <w:pPr>
        <w:numPr>
          <w:ilvl w:val="0"/>
          <w:numId w:val="30"/>
        </w:numPr>
        <w:tabs>
          <w:tab w:val="left" w:pos="432"/>
        </w:tabs>
        <w:ind w:left="1080" w:hanging="180"/>
        <w:rPr>
          <w:sz w:val="20"/>
          <w:szCs w:val="20"/>
          <w:lang w:val="en-US"/>
        </w:rPr>
      </w:pPr>
      <w:r w:rsidRPr="62F4E0FE" w:rsidR="62F4E0FE">
        <w:rPr>
          <w:lang w:val="en-US"/>
        </w:rPr>
        <w:t>na nguvu ya Mungu</w:t>
      </w:r>
    </w:p>
    <w:p w:rsidRPr="007B69FD" w:rsidR="00345B02" w:rsidP="62F4E0FE" w:rsidRDefault="00345B02" w14:paraId="3C055103" w14:textId="77777777" w14:noSpellErr="1">
      <w:pPr>
        <w:numPr>
          <w:ilvl w:val="0"/>
          <w:numId w:val="30"/>
        </w:numPr>
        <w:tabs>
          <w:tab w:val="left" w:pos="432"/>
        </w:tabs>
        <w:ind w:left="1080" w:hanging="180"/>
        <w:rPr>
          <w:sz w:val="20"/>
          <w:szCs w:val="20"/>
          <w:lang w:val="en-US"/>
        </w:rPr>
      </w:pPr>
      <w:r w:rsidRPr="62F4E0FE" w:rsidR="62F4E0FE">
        <w:rPr>
          <w:lang w:val="en-US"/>
        </w:rPr>
        <w:t>kuwa na uvumilivu na subira kubwa</w:t>
      </w:r>
    </w:p>
    <w:p w:rsidRPr="007B69FD" w:rsidR="00345B02" w:rsidP="62F4E0FE" w:rsidRDefault="00345B02" w14:paraId="3301B9EE" w14:textId="77777777" w14:noSpellErr="1">
      <w:pPr>
        <w:numPr>
          <w:ilvl w:val="0"/>
          <w:numId w:val="30"/>
        </w:numPr>
        <w:tabs>
          <w:tab w:val="left" w:pos="432"/>
        </w:tabs>
        <w:ind w:left="1080" w:hanging="180"/>
        <w:rPr>
          <w:sz w:val="20"/>
          <w:szCs w:val="20"/>
          <w:lang w:val="en-US"/>
        </w:rPr>
      </w:pPr>
      <w:r w:rsidRPr="62F4E0FE" w:rsidR="62F4E0FE">
        <w:rPr>
          <w:lang w:val="en-US"/>
        </w:rPr>
        <w:t>Na mshukuru Mwenyezi Mungu kwa furaha.</w:t>
      </w:r>
    </w:p>
    <w:p w:rsidRPr="007B69FD" w:rsidR="00345B02" w:rsidP="00345B02" w:rsidRDefault="00345B02" w14:paraId="6446B122" w14:textId="77777777">
      <w:pPr>
        <w:tabs>
          <w:tab w:val="left" w:pos="432"/>
        </w:tabs>
        <w:ind w:left="720"/>
        <w:rPr>
          <w:sz w:val="20"/>
          <w:szCs w:val="20"/>
        </w:rPr>
      </w:pPr>
      <w:r/>
    </w:p>
    <w:p w:rsidRPr="007B69FD" w:rsidR="00345B02" w:rsidP="62F4E0FE" w:rsidRDefault="007016D3" w14:paraId="07063EBF" w14:textId="77E5787A" w14:noSpellErr="1">
      <w:pPr>
        <w:numPr>
          <w:ilvl w:val="0"/>
          <w:numId w:val="29"/>
        </w:numPr>
        <w:tabs>
          <w:tab w:val="left" w:pos="432"/>
        </w:tabs>
        <w:rPr>
          <w:sz w:val="20"/>
          <w:szCs w:val="20"/>
          <w:lang w:val="en-US"/>
        </w:rPr>
      </w:pPr>
      <w:r w:rsidRPr="62F4E0FE" w:rsidR="62F4E0FE">
        <w:rPr>
          <w:lang w:val="en-US"/>
        </w:rPr>
        <w:t>[1:12] Kwa sababu gani Paulo alitaka Wakolosai wamshukuru Mungu?</w:t>
      </w:r>
    </w:p>
    <w:p w:rsidRPr="007B69FD" w:rsidR="00345B02" w:rsidP="62F4E0FE" w:rsidRDefault="00345B02" w14:paraId="15A1CD40" w14:textId="77777777" w14:noSpellErr="1">
      <w:pPr>
        <w:tabs>
          <w:tab w:val="left" w:pos="432"/>
        </w:tabs>
        <w:ind w:left="720"/>
        <w:rPr>
          <w:sz w:val="20"/>
          <w:szCs w:val="20"/>
          <w:lang w:val="en-US"/>
        </w:rPr>
      </w:pPr>
      <w:r w:rsidRPr="62F4E0FE" w:rsidR="62F4E0FE">
        <w:rPr>
          <w:lang w:val="en-US"/>
        </w:rPr>
        <w:t>Paulo alitaka wamshukuru Mungu kwa sababu aliwapa urithi wa watakatifu wa Mungu.</w:t>
      </w:r>
    </w:p>
    <w:p w:rsidRPr="007B69FD" w:rsidR="00345B02" w:rsidP="00345B02" w:rsidRDefault="00345B02" w14:paraId="7B4BDC00" w14:textId="77777777">
      <w:pPr>
        <w:rPr>
          <w:b/>
          <w:sz w:val="20"/>
          <w:szCs w:val="20"/>
        </w:rPr>
      </w:pPr>
      <w:r/>
    </w:p>
    <w:p w:rsidRPr="007B69FD" w:rsidR="00345B02" w:rsidP="62F4E0FE" w:rsidRDefault="00345B02" w14:paraId="2843DE58" w14:textId="77777777" w14:noSpellErr="1">
      <w:pPr>
        <w:rPr>
          <w:b w:val="1"/>
          <w:bCs w:val="1"/>
          <w:sz w:val="20"/>
          <w:szCs w:val="20"/>
          <w:lang w:val="en-US"/>
        </w:rPr>
      </w:pPr>
      <w:r w:rsidRPr="62F4E0FE" w:rsidR="62F4E0FE">
        <w:rPr>
          <w:lang w:val="en-US"/>
        </w:rPr>
        <w:t>Sehemu ya Maoni:</w:t>
      </w:r>
    </w:p>
    <w:p w:rsidRPr="007B69FD" w:rsidR="002F163F" w:rsidRDefault="002F163F" w14:paraId="5D930CCD" w14:textId="77777777">
      <w:pPr>
        <w:spacing w:line="240" w:lineRule="auto"/>
        <w:rPr>
          <w:bCs/>
          <w:sz w:val="40"/>
          <w:szCs w:val="44"/>
        </w:rPr>
      </w:pPr>
      <w:r/>
    </w:p>
    <w:p w:rsidRPr="007B69FD" w:rsidR="00345B02" w:rsidP="62F4E0FE" w:rsidRDefault="00345B02" w14:paraId="55CDC0EE" w14:textId="68DC115D" w14:noSpellErr="1">
      <w:pPr>
        <w:pStyle w:val="Heading1"/>
        <w:rPr>
          <w:b w:val="1"/>
          <w:bCs w:val="1"/>
          <w:lang w:val="en-US"/>
        </w:rPr>
      </w:pPr>
      <w:r w:rsidRPr="62F4E0FE" w:rsidR="62F4E0FE">
        <w:rPr>
          <w:lang w:val="en-US"/>
        </w:rPr>
        <w:t>Wakolosai 1:13-23</w:t>
      </w:r>
    </w:p>
    <w:p w:rsidRPr="00170DC8" w:rsidR="00170DC8" w:rsidP="62F4E0FE" w:rsidRDefault="00170DC8" w14:paraId="4A559C5F" w14:textId="77777777" w14:noSpellErr="1">
      <w:pPr>
        <w:pStyle w:val="Background"/>
        <w:rPr>
          <w:b w:val="1"/>
          <w:bCs w:val="1"/>
          <w:i w:val="1"/>
          <w:iCs w:val="1"/>
          <w:lang w:val="en-US"/>
        </w:rPr>
      </w:pPr>
      <w:r w:rsidRPr="62F4E0FE" w:rsidR="62F4E0FE">
        <w:rPr>
          <w:lang w:val="en-US"/>
        </w:rPr>
        <w:t>Soma andiko hilo.</w:t>
      </w:r>
    </w:p>
    <w:p w:rsidRPr="007B69FD" w:rsidR="00345B02" w:rsidP="002F163F" w:rsidRDefault="00345B02" w14:paraId="516F577B" w14:textId="77777777" w14:noSpellErr="1">
      <w:pPr>
        <w:pStyle w:val="Part1"/>
      </w:pPr>
      <w:r w:rsidRPr="62F4E0FE" w:rsidR="62F4E0FE">
        <w:rPr>
          <w:lang w:val="en-US"/>
        </w:rPr>
        <w:t>Sehemu ya 1</w:t>
      </w:r>
    </w:p>
    <w:p w:rsidRPr="007B69FD" w:rsidR="00345B02" w:rsidP="002F163F" w:rsidRDefault="00345B02" w14:paraId="377BEE8A" w14:textId="09204167" w14:noSpellErr="1">
      <w:pPr>
        <w:pStyle w:val="Answerortell"/>
      </w:pPr>
      <w:r w:rsidRPr="62F4E0FE" w:rsidR="62F4E0FE">
        <w:rPr>
          <w:lang w:val="en-US"/>
        </w:rPr>
        <w:t>Eleza kwa maneno yako mwenyewe yale ambayo umesoma katika fungu hili.</w:t>
      </w:r>
    </w:p>
    <w:p w:rsidRPr="007B69FD" w:rsidR="00345B02" w:rsidP="002F163F" w:rsidRDefault="00345B02" w14:paraId="287AEA58" w14:textId="0B7A194B" w14:noSpellErr="1">
      <w:pPr>
        <w:pStyle w:val="Checklist"/>
        <w:rPr/>
      </w:pPr>
      <w:r w:rsidRPr="62F4E0FE" w:rsidR="62F4E0FE">
        <w:rPr>
          <w:lang w:val="en-US"/>
        </w:rPr>
        <w:t>Paulo alisema kwamba Mungu aliwakomboa Wakolosai kutoka kwa uovu na kuwaleta katika ufalme wa Mwana wake. [1:13-14]</w:t>
      </w:r>
    </w:p>
    <w:p w:rsidRPr="007B69FD" w:rsidR="00345B02" w:rsidP="002F163F" w:rsidRDefault="00C93D46" w14:paraId="0E7CED04" w14:textId="1D855672" w14:noSpellErr="1">
      <w:pPr>
        <w:pStyle w:val="Checklist"/>
        <w:rPr/>
      </w:pPr>
      <w:r w:rsidRPr="62F4E0FE" w:rsidR="62F4E0FE">
        <w:rPr>
          <w:lang w:val="en-US"/>
        </w:rPr>
        <w:t>Mwana huyo ni mfano wa Mungu asiyeonekana. Vitu vyote viliumbwa kwa njia yake, na kwa ajili yake; naye amekuwako kabla ya vitu vyote, [1:15-17]</w:t>
      </w:r>
    </w:p>
    <w:p w:rsidRPr="007B69FD" w:rsidR="00345B02" w:rsidP="002F163F" w:rsidRDefault="00C93D46" w14:paraId="699D6B06" w14:textId="7AF4966B" w14:noSpellErr="1">
      <w:pPr>
        <w:pStyle w:val="Checklist"/>
        <w:rPr/>
      </w:pPr>
      <w:r w:rsidRPr="62F4E0FE" w:rsidR="62F4E0FE">
        <w:rPr>
          <w:lang w:val="en-US"/>
        </w:rPr>
        <w:t>Mwana ni kiongozi wa kanisa, wa kwanza kufufuka, na utimilifu wa Mungu unakaa ndani yake. [1:18-19]</w:t>
      </w:r>
    </w:p>
    <w:p w:rsidRPr="007B69FD" w:rsidR="00345B02" w:rsidP="002F163F" w:rsidRDefault="00C93D46" w14:paraId="571FA456" w14:textId="23174CA0" w14:noSpellErr="1">
      <w:pPr>
        <w:pStyle w:val="Checklist"/>
        <w:rPr/>
      </w:pPr>
      <w:r w:rsidRPr="62F4E0FE" w:rsidR="62F4E0FE">
        <w:rPr>
          <w:lang w:val="en-US"/>
        </w:rPr>
        <w:t>Mungu alifanya amani na vitu vyote kupitia kifo cha Mwana wake. [1:20]</w:t>
      </w:r>
    </w:p>
    <w:p w:rsidRPr="007B69FD" w:rsidR="00345B02" w:rsidP="002F163F" w:rsidRDefault="00C93D46" w14:paraId="73F06B4E" w14:textId="72A30CA8" w14:noSpellErr="1">
      <w:pPr>
        <w:pStyle w:val="Checklist"/>
        <w:rPr/>
      </w:pPr>
      <w:r w:rsidRPr="62F4E0FE" w:rsidR="62F4E0FE">
        <w:rPr>
          <w:lang w:val="en-US"/>
        </w:rPr>
        <w:t>Kwa sababu ya kifo cha Mwana, waamini wanaoendelea katika imani huonyeshwa kuwa watakatifu na wasio na hatia. [1:21-23]</w:t>
      </w:r>
    </w:p>
    <w:p w:rsidRPr="007B69FD" w:rsidR="00345B02" w:rsidP="002F163F" w:rsidRDefault="00345B02" w14:paraId="75507D17" w14:textId="77777777" w14:noSpellErr="1">
      <w:pPr>
        <w:pStyle w:val="Part2"/>
      </w:pPr>
      <w:r w:rsidRPr="62F4E0FE" w:rsidR="62F4E0FE">
        <w:rPr>
          <w:lang w:val="en-US"/>
        </w:rPr>
        <w:t>Sehemu ya 2</w:t>
      </w:r>
    </w:p>
    <w:p w:rsidRPr="007B69FD" w:rsidR="00345B02" w:rsidP="002F163F" w:rsidRDefault="003947E5" w14:paraId="2BDBDFFB" w14:textId="0978CC05" w14:noSpellErr="1">
      <w:pPr>
        <w:pStyle w:val="Answerortell"/>
      </w:pPr>
      <w:r w:rsidRPr="62F4E0FE" w:rsidR="62F4E0FE">
        <w:rPr>
          <w:lang w:val="en-US"/>
        </w:rPr>
        <w:t>Jibu maswali yafuatayo kutoka katika mistari iliyotajwa.</w:t>
      </w:r>
    </w:p>
    <w:p w:rsidRPr="007B69FD" w:rsidR="00345B02" w:rsidP="62F4E0FE" w:rsidRDefault="00C93D46" w14:paraId="2D2C6724" w14:textId="74297CA5" w14:noSpellErr="1">
      <w:pPr>
        <w:numPr>
          <w:ilvl w:val="0"/>
          <w:numId w:val="31"/>
        </w:numPr>
        <w:rPr>
          <w:sz w:val="20"/>
          <w:szCs w:val="20"/>
          <w:lang w:val="en-US"/>
        </w:rPr>
      </w:pPr>
      <w:r w:rsidRPr="62F4E0FE" w:rsidR="62F4E0FE">
        <w:rPr>
          <w:lang w:val="en-US"/>
        </w:rPr>
        <w:t>[1:13] Mungu alimwokoa Paulo, Timotheo, na waamini Wakolosai kutokana na nini?</w:t>
      </w:r>
    </w:p>
    <w:p w:rsidRPr="007B69FD" w:rsidR="00345B02" w:rsidP="62F4E0FE" w:rsidRDefault="00345B02" w14:paraId="1B7DAA72" w14:textId="77777777" w14:noSpellErr="1">
      <w:pPr>
        <w:ind w:left="720"/>
        <w:rPr>
          <w:sz w:val="20"/>
          <w:szCs w:val="20"/>
          <w:lang w:val="en-US"/>
        </w:rPr>
      </w:pPr>
      <w:r w:rsidRPr="62F4E0FE" w:rsidR="62F4E0FE">
        <w:rPr>
          <w:lang w:val="en-US"/>
        </w:rPr>
        <w:t>Aliwaokoa kutoka katika nguvu za dhambi na uovu.</w:t>
      </w:r>
    </w:p>
    <w:p w:rsidRPr="007B69FD" w:rsidR="00345B02" w:rsidP="00345B02" w:rsidRDefault="00345B02" w14:paraId="3F008D23" w14:textId="77777777">
      <w:pPr>
        <w:ind w:left="720"/>
        <w:rPr>
          <w:sz w:val="20"/>
          <w:szCs w:val="20"/>
        </w:rPr>
      </w:pPr>
      <w:r/>
    </w:p>
    <w:p w:rsidRPr="007B69FD" w:rsidR="00345B02" w:rsidP="0099152C" w:rsidRDefault="00C93D46" w14:paraId="13335AA0" w14:textId="769FAA44">
      <w:pPr>
        <w:numPr>
          <w:ilvl w:val="0"/>
          <w:numId w:val="31"/>
        </w:numPr>
        <w:rPr>
          <w:sz w:val="20"/>
          <w:szCs w:val="20"/>
          <w:lang w:val="en-US"/>
        </w:rPr>
      </w:pPr>
      <w:r>
        <w:t>[1:14] Paulo anasema waumini wana nini kwa sababu ya Mwana?</w:t>
      </w:r>
    </w:p>
    <w:p w:rsidRPr="007B69FD" w:rsidR="00345B02" w:rsidP="62F4E0FE" w:rsidRDefault="00345B02" w14:paraId="3428569C" w14:textId="77777777" w14:noSpellErr="1">
      <w:pPr>
        <w:ind w:left="720"/>
        <w:rPr>
          <w:sz w:val="20"/>
          <w:szCs w:val="20"/>
          <w:lang w:val="en-US"/>
        </w:rPr>
      </w:pPr>
      <w:r w:rsidRPr="62F4E0FE" w:rsidR="62F4E0FE">
        <w:rPr>
          <w:lang w:val="en-US"/>
        </w:rPr>
        <w:t>Wao wana ukombozi na msamaha wa dhambi.</w:t>
      </w:r>
    </w:p>
    <w:p w:rsidRPr="007B69FD" w:rsidR="00345B02" w:rsidP="00345B02" w:rsidRDefault="00345B02" w14:paraId="0A8F7824" w14:textId="77777777">
      <w:pPr>
        <w:ind w:left="720"/>
        <w:rPr>
          <w:sz w:val="20"/>
          <w:szCs w:val="20"/>
        </w:rPr>
      </w:pPr>
      <w:r/>
    </w:p>
    <w:p w:rsidRPr="007B69FD" w:rsidR="00345B02" w:rsidP="62F4E0FE" w:rsidRDefault="00C93D46" w14:paraId="3D00ABE9" w14:textId="6653FB4C" w14:noSpellErr="1">
      <w:pPr>
        <w:numPr>
          <w:ilvl w:val="0"/>
          <w:numId w:val="31"/>
        </w:numPr>
        <w:rPr>
          <w:sz w:val="20"/>
          <w:szCs w:val="20"/>
          <w:lang w:val="en-US"/>
        </w:rPr>
      </w:pPr>
      <w:r w:rsidRPr="62F4E0FE" w:rsidR="62F4E0FE">
        <w:rPr>
          <w:lang w:val="en-US"/>
        </w:rPr>
        <w:t>[1:15] Mwana ni mfano wa nani?</w:t>
      </w:r>
    </w:p>
    <w:p w:rsidRPr="007B69FD" w:rsidR="00345B02" w:rsidP="62F4E0FE" w:rsidRDefault="00345B02" w14:paraId="5DCFD146" w14:textId="77777777" w14:noSpellErr="1">
      <w:pPr>
        <w:ind w:left="720"/>
        <w:rPr>
          <w:sz w:val="20"/>
          <w:szCs w:val="20"/>
          <w:lang w:val="en-US"/>
        </w:rPr>
      </w:pPr>
      <w:r w:rsidRPr="62F4E0FE" w:rsidR="62F4E0FE">
        <w:rPr>
          <w:lang w:val="en-US"/>
        </w:rPr>
        <w:t>Mwana huyo ni mfano wa Mungu asiyeonekana.</w:t>
      </w:r>
    </w:p>
    <w:p w:rsidRPr="007B69FD" w:rsidR="00345B02" w:rsidP="00345B02" w:rsidRDefault="00345B02" w14:paraId="089C5D26" w14:textId="77777777">
      <w:pPr>
        <w:ind w:left="720"/>
        <w:rPr>
          <w:sz w:val="20"/>
          <w:szCs w:val="20"/>
        </w:rPr>
      </w:pPr>
      <w:r/>
    </w:p>
    <w:p w:rsidRPr="007B69FD" w:rsidR="00345B02" w:rsidP="0099152C" w:rsidRDefault="00C93D46" w14:paraId="71AE31CD" w14:textId="3EDC718B">
      <w:pPr>
        <w:numPr>
          <w:ilvl w:val="0"/>
          <w:numId w:val="31"/>
        </w:numPr>
        <w:rPr>
          <w:sz w:val="20"/>
          <w:szCs w:val="20"/>
          <w:lang w:val="en-US"/>
        </w:rPr>
      </w:pPr>
      <w:r>
        <w:t>[1:15-17] Uhusiano wa Mwana na uumbaji wake ni upi?</w:t>
      </w:r>
    </w:p>
    <w:p w:rsidRPr="007B69FD" w:rsidR="00345B02" w:rsidP="62F4E0FE" w:rsidRDefault="00345B02" w14:paraId="42B96BC0" w14:textId="77777777" w14:noSpellErr="1">
      <w:pPr>
        <w:ind w:left="720"/>
        <w:rPr>
          <w:sz w:val="20"/>
          <w:szCs w:val="20"/>
          <w:lang w:val="en-US"/>
        </w:rPr>
      </w:pPr>
      <w:r w:rsidRPr="62F4E0FE" w:rsidR="62F4E0FE">
        <w:rPr>
          <w:lang w:val="en-US"/>
        </w:rPr>
        <w:t>Mwana huyo ndiye mzaliwa wa kwanza wa uumbaji wote. Yeye ni wa kwanza wa vitu vyote. Vitu vyote viliumbwa kwa njia yake, kwa ajili yake na kwa ajili yake.</w:t>
      </w:r>
    </w:p>
    <w:p w:rsidRPr="007B69FD" w:rsidR="00345B02" w:rsidP="00345B02" w:rsidRDefault="00345B02" w14:paraId="5E677C57" w14:textId="77777777">
      <w:pPr>
        <w:ind w:left="720"/>
        <w:rPr>
          <w:sz w:val="20"/>
          <w:szCs w:val="20"/>
        </w:rPr>
      </w:pPr>
      <w:r/>
    </w:p>
    <w:p w:rsidRPr="007B69FD" w:rsidR="00345B02" w:rsidP="62F4E0FE" w:rsidRDefault="00C93D46" w14:paraId="4319FC68" w14:textId="29FCC0A8" w14:noSpellErr="1">
      <w:pPr>
        <w:numPr>
          <w:ilvl w:val="0"/>
          <w:numId w:val="31"/>
        </w:numPr>
        <w:tabs>
          <w:tab w:val="left" w:pos="432"/>
        </w:tabs>
        <w:rPr>
          <w:sz w:val="20"/>
          <w:szCs w:val="20"/>
          <w:lang w:val="en-US"/>
        </w:rPr>
      </w:pPr>
      <w:r w:rsidRPr="62F4E0FE" w:rsidR="62F4E0FE">
        <w:rPr>
          <w:lang w:val="en-US"/>
        </w:rPr>
        <w:t>[1:18] Je, uhusiano wa Mwana na kanisa ni upi?</w:t>
      </w:r>
    </w:p>
    <w:p w:rsidRPr="007B69FD" w:rsidR="00345B02" w:rsidP="62F4E0FE" w:rsidRDefault="00345B02" w14:paraId="56F503B6" w14:textId="77777777" w14:noSpellErr="1">
      <w:pPr>
        <w:tabs>
          <w:tab w:val="left" w:pos="432"/>
        </w:tabs>
        <w:ind w:left="360"/>
        <w:rPr>
          <w:sz w:val="20"/>
          <w:szCs w:val="20"/>
          <w:lang w:val="en-US"/>
        </w:rPr>
      </w:pPr>
      <w:r w:rsidRPr="62F4E0FE" w:rsidR="62F4E0FE">
        <w:rPr>
          <w:lang w:val="en-US"/>
        </w:rPr>
        <w:t>Naye ndiye kichwa cha mwili, yaani, cha kanisa; naye ndiye mkombozi wa wote.</w:t>
      </w:r>
    </w:p>
    <w:p w:rsidRPr="007B69FD" w:rsidR="00345B02" w:rsidP="62F4E0FE" w:rsidRDefault="00C93D46" w14:paraId="109C4678" w14:textId="6077BABB" w14:noSpellErr="1">
      <w:pPr>
        <w:numPr>
          <w:ilvl w:val="0"/>
          <w:numId w:val="31"/>
        </w:numPr>
        <w:tabs>
          <w:tab w:val="left" w:pos="432"/>
        </w:tabs>
        <w:rPr>
          <w:sz w:val="20"/>
          <w:szCs w:val="20"/>
          <w:lang w:val="en-US"/>
        </w:rPr>
      </w:pPr>
      <w:r w:rsidRPr="62F4E0FE" w:rsidR="62F4E0FE">
        <w:rPr>
          <w:lang w:val="en-US"/>
        </w:rPr>
        <w:t>[1:18] Unafikiri inamaanisha nini kuwa kichwa cha mwili, ambao ni kanisa?</w:t>
      </w:r>
    </w:p>
    <w:p w:rsidRPr="007B69FD" w:rsidR="00345B02" w:rsidP="48114252" w:rsidRDefault="00345B02" w14:paraId="56482BE7" w14:textId="04CACF76">
      <w:pPr>
        <w:tabs>
          <w:tab w:val="left" w:pos="432"/>
        </w:tabs>
        <w:ind w:left="720"/>
        <w:rPr>
          <w:sz w:val="20"/>
          <w:szCs w:val="20"/>
          <w:lang w:val="en-US"/>
        </w:rPr>
      </w:pPr>
      <w:r>
        <w:t>(Majibu yanaweza kutofautiana.) Yaelekea inamaanisha kwamba Yesu, Mungu Mwana, ndiye kiongozi wa kanisa.</w:t>
      </w:r>
    </w:p>
    <w:p w:rsidRPr="007B69FD" w:rsidR="00345B02" w:rsidP="00345B02" w:rsidRDefault="00345B02" w14:paraId="29C9339B" w14:textId="77777777">
      <w:pPr>
        <w:tabs>
          <w:tab w:val="left" w:pos="432"/>
        </w:tabs>
        <w:ind w:left="720"/>
        <w:rPr>
          <w:sz w:val="20"/>
          <w:szCs w:val="20"/>
        </w:rPr>
      </w:pPr>
      <w:r/>
    </w:p>
    <w:p w:rsidRPr="007B69FD" w:rsidR="00345B02" w:rsidP="0099152C" w:rsidRDefault="00C93D46" w14:paraId="26CD905C" w14:textId="6C437FA2">
      <w:pPr>
        <w:numPr>
          <w:ilvl w:val="0"/>
          <w:numId w:val="31"/>
        </w:numPr>
        <w:tabs>
          <w:tab w:val="left" w:pos="432"/>
        </w:tabs>
        <w:rPr>
          <w:sz w:val="20"/>
          <w:szCs w:val="20"/>
          <w:lang w:val="en-US"/>
        </w:rPr>
      </w:pPr>
      <w:r>
        <w:t>[1:18] Mstari wa 18 wasema nini kingine juu ya Mwana?</w:t>
      </w:r>
    </w:p>
    <w:p w:rsidRPr="007B69FD" w:rsidR="00345B02" w:rsidP="62F4E0FE" w:rsidRDefault="00345B02" w14:paraId="3727E51A" w14:textId="77777777" w14:noSpellErr="1">
      <w:pPr>
        <w:tabs>
          <w:tab w:val="left" w:pos="432"/>
        </w:tabs>
        <w:ind w:left="360"/>
        <w:rPr>
          <w:sz w:val="20"/>
          <w:szCs w:val="20"/>
          <w:lang w:val="en-US"/>
        </w:rPr>
      </w:pPr>
      <w:r w:rsidRPr="62F4E0FE" w:rsidR="62F4E0FE">
        <w:rPr>
          <w:lang w:val="en-US"/>
        </w:rPr>
        <w:t>Linasema kwamba yeye ndiye mzaliwa wa kwanza kutoka kwa wafu, na kwamba yeye ndiye wa kwanza katika vitu vyote.</w:t>
      </w:r>
    </w:p>
    <w:p w:rsidRPr="007B69FD" w:rsidR="00345B02" w:rsidP="00345B02" w:rsidRDefault="00345B02" w14:paraId="108CDB75" w14:textId="77777777">
      <w:pPr>
        <w:tabs>
          <w:tab w:val="left" w:pos="432"/>
        </w:tabs>
        <w:ind w:left="360"/>
        <w:rPr>
          <w:sz w:val="20"/>
          <w:szCs w:val="20"/>
        </w:rPr>
      </w:pPr>
      <w:r/>
    </w:p>
    <w:p w:rsidRPr="007B69FD" w:rsidR="00345B02" w:rsidP="62F4E0FE" w:rsidRDefault="00C93D46" w14:paraId="06CBD626" w14:textId="748452AC" w14:noSpellErr="1">
      <w:pPr>
        <w:numPr>
          <w:ilvl w:val="0"/>
          <w:numId w:val="31"/>
        </w:numPr>
        <w:tabs>
          <w:tab w:val="left" w:pos="432"/>
        </w:tabs>
        <w:rPr>
          <w:sz w:val="20"/>
          <w:szCs w:val="20"/>
          <w:lang w:val="en-US"/>
        </w:rPr>
      </w:pPr>
      <w:r w:rsidRPr="62F4E0FE" w:rsidR="62F4E0FE">
        <w:rPr>
          <w:lang w:val="en-US"/>
        </w:rPr>
        <w:t>[1:18] Unafikiri inamaanisha nini kuwa mzaliwa wa kwanza kutoka kwa wafu?</w:t>
      </w:r>
    </w:p>
    <w:p w:rsidRPr="007B69FD" w:rsidR="00345B02" w:rsidP="48114252" w:rsidRDefault="00175B3F" w14:paraId="54E31D96" w14:textId="1A350909">
      <w:pPr>
        <w:tabs>
          <w:tab w:val="left" w:pos="432"/>
        </w:tabs>
        <w:ind w:left="720"/>
        <w:rPr>
          <w:sz w:val="20"/>
          <w:szCs w:val="20"/>
          <w:lang w:val="en-US"/>
        </w:rPr>
      </w:pPr>
      <w:r>
        <w:t>(Majibu yanaweza kutofautiana.) Yaelekea hilo lamaanisha kwamba, kama ilivyo na kila kitu kingine katika fungu hili, Yesu ameongoza katika ufufuo wake.</w:t>
      </w:r>
    </w:p>
    <w:p w:rsidRPr="007B69FD" w:rsidR="00345B02" w:rsidP="00345B02" w:rsidRDefault="00345B02" w14:paraId="27F2DCA9" w14:textId="77777777">
      <w:pPr>
        <w:tabs>
          <w:tab w:val="left" w:pos="432"/>
        </w:tabs>
        <w:ind w:left="360"/>
        <w:rPr>
          <w:sz w:val="20"/>
          <w:szCs w:val="20"/>
        </w:rPr>
      </w:pPr>
      <w:r/>
    </w:p>
    <w:p w:rsidRPr="007B69FD" w:rsidR="00345B02" w:rsidP="62F4E0FE" w:rsidRDefault="00C93D46" w14:paraId="2B07F8B7" w14:textId="1364952F" w14:noSpellErr="1">
      <w:pPr>
        <w:numPr>
          <w:ilvl w:val="0"/>
          <w:numId w:val="31"/>
        </w:numPr>
        <w:tabs>
          <w:tab w:val="left" w:pos="432"/>
        </w:tabs>
        <w:rPr>
          <w:sz w:val="20"/>
          <w:szCs w:val="20"/>
          <w:lang w:val="en-US"/>
        </w:rPr>
      </w:pPr>
      <w:r w:rsidRPr="62F4E0FE" w:rsidR="62F4E0FE">
        <w:rPr>
          <w:lang w:val="en-US"/>
        </w:rPr>
        <w:t>[1:19-20] Ni nini kilichomridhisha Mwenyezi Mungu?</w:t>
      </w:r>
    </w:p>
    <w:p w:rsidRPr="007B69FD" w:rsidR="00345B02" w:rsidP="62F4E0FE" w:rsidRDefault="00345B02" w14:paraId="6BDD5C98" w14:textId="77777777" w14:noSpellErr="1">
      <w:pPr>
        <w:tabs>
          <w:tab w:val="left" w:pos="432"/>
        </w:tabs>
        <w:ind w:left="720"/>
        <w:rPr>
          <w:sz w:val="20"/>
          <w:szCs w:val="20"/>
          <w:lang w:val="en-US"/>
        </w:rPr>
      </w:pPr>
      <w:r w:rsidRPr="62F4E0FE" w:rsidR="62F4E0FE">
        <w:rPr>
          <w:lang w:val="en-US"/>
        </w:rPr>
        <w:t>Mungu alipenda utimilifu wote ukae ndani yake, na kwa njia ya kifo cha Mwanae, apatanishe tena na vitu vyote.</w:t>
      </w:r>
    </w:p>
    <w:p w:rsidRPr="007B69FD" w:rsidR="002F163F" w:rsidP="002F163F" w:rsidRDefault="002F163F" w14:paraId="7B002011" w14:textId="77777777" w14:noSpellErr="1">
      <w:pPr>
        <w:pStyle w:val="Continuedline"/>
      </w:pPr>
      <w:r w:rsidRPr="62F4E0FE" w:rsidR="62F4E0FE">
        <w:rPr>
          <w:lang w:val="en-US"/>
        </w:rPr>
        <w:t>Wakolosai 1:13-23 iliendelea</w:t>
      </w:r>
    </w:p>
    <w:p w:rsidRPr="007B69FD" w:rsidR="00345B02" w:rsidP="00345B02" w:rsidRDefault="00345B02" w14:paraId="26362470" w14:textId="77777777">
      <w:pPr>
        <w:tabs>
          <w:tab w:val="left" w:pos="432"/>
        </w:tabs>
        <w:ind w:left="720"/>
        <w:rPr>
          <w:sz w:val="20"/>
          <w:szCs w:val="20"/>
        </w:rPr>
      </w:pPr>
      <w:r/>
    </w:p>
    <w:p w:rsidRPr="007B69FD" w:rsidR="00345B02" w:rsidP="62F4E0FE" w:rsidRDefault="00C93D46" w14:paraId="0620A1DA" w14:textId="14BBF9ED" w14:noSpellErr="1">
      <w:pPr>
        <w:numPr>
          <w:ilvl w:val="0"/>
          <w:numId w:val="31"/>
        </w:numPr>
        <w:tabs>
          <w:tab w:val="left" w:pos="432"/>
        </w:tabs>
        <w:rPr>
          <w:sz w:val="20"/>
          <w:szCs w:val="20"/>
          <w:lang w:val="en-US"/>
        </w:rPr>
      </w:pPr>
      <w:r w:rsidRPr="62F4E0FE" w:rsidR="62F4E0FE">
        <w:rPr>
          <w:lang w:val="en-US"/>
        </w:rPr>
        <w:t>[1:21] Wakolosai walikuwa na uhusiano gani na Mungu kabla ya kuamini injili?</w:t>
      </w:r>
    </w:p>
    <w:p w:rsidRPr="007B69FD" w:rsidR="00345B02" w:rsidP="62F4E0FE" w:rsidRDefault="00345B02" w14:paraId="2CEDCE69" w14:textId="77777777" w14:noSpellErr="1">
      <w:pPr>
        <w:tabs>
          <w:tab w:val="left" w:pos="432"/>
        </w:tabs>
        <w:ind w:left="720"/>
        <w:rPr>
          <w:sz w:val="20"/>
          <w:szCs w:val="20"/>
          <w:lang w:val="en-US"/>
        </w:rPr>
      </w:pPr>
      <w:r w:rsidRPr="62F4E0FE" w:rsidR="62F4E0FE">
        <w:rPr>
          <w:lang w:val="en-US"/>
        </w:rPr>
        <w:t>Kabla ya kuamini injili, Wakolosai walikuwa wageni kwa Mungu na maadui wake.</w:t>
      </w:r>
    </w:p>
    <w:p w:rsidRPr="007B69FD" w:rsidR="00345B02" w:rsidP="00345B02" w:rsidRDefault="00345B02" w14:paraId="3A145E0C" w14:textId="77777777">
      <w:pPr>
        <w:tabs>
          <w:tab w:val="left" w:pos="432"/>
        </w:tabs>
        <w:ind w:left="720"/>
        <w:rPr>
          <w:sz w:val="20"/>
          <w:szCs w:val="20"/>
        </w:rPr>
      </w:pPr>
      <w:r/>
    </w:p>
    <w:p w:rsidRPr="007B69FD" w:rsidR="00345B02" w:rsidP="62F4E0FE" w:rsidRDefault="00C93D46" w14:paraId="688C60B4" w14:textId="0A6FC860" w14:noSpellErr="1">
      <w:pPr>
        <w:numPr>
          <w:ilvl w:val="0"/>
          <w:numId w:val="31"/>
        </w:numPr>
        <w:tabs>
          <w:tab w:val="left" w:pos="432"/>
        </w:tabs>
        <w:rPr>
          <w:sz w:val="20"/>
          <w:szCs w:val="20"/>
          <w:lang w:val="en-US"/>
        </w:rPr>
      </w:pPr>
      <w:r w:rsidRPr="62F4E0FE" w:rsidR="62F4E0FE">
        <w:rPr>
          <w:lang w:val="en-US"/>
        </w:rPr>
        <w:t>[1:23, NW] Wakolosai lazima waendelee kufanya nini?</w:t>
      </w:r>
    </w:p>
    <w:p w:rsidRPr="007B69FD" w:rsidR="00345B02" w:rsidP="48114252" w:rsidRDefault="00345B02" w14:paraId="6C66B720" w14:textId="77777777">
      <w:pPr>
        <w:tabs>
          <w:tab w:val="left" w:pos="432"/>
        </w:tabs>
        <w:ind w:left="720"/>
        <w:rPr>
          <w:sz w:val="20"/>
          <w:szCs w:val="20"/>
          <w:lang w:val="en-US"/>
        </w:rPr>
      </w:pPr>
      <w:r>
        <w:t>Wakolosai lazima waendelee katika imani. Ni lazima wawe na msingi imara ndani yake. Lazima wasikengeuke kutoka katika tumaini la Injili waliyosikia.</w:t>
      </w:r>
    </w:p>
    <w:p w:rsidRPr="007B69FD" w:rsidR="00345B02" w:rsidP="00345B02" w:rsidRDefault="00345B02" w14:paraId="0B1C57AA" w14:textId="77777777">
      <w:pPr>
        <w:rPr>
          <w:b/>
          <w:sz w:val="20"/>
          <w:szCs w:val="20"/>
        </w:rPr>
      </w:pPr>
      <w:r/>
    </w:p>
    <w:p w:rsidRPr="007B69FD" w:rsidR="00345B02" w:rsidP="62F4E0FE" w:rsidRDefault="00345B02" w14:paraId="595BDE09" w14:textId="77777777" w14:noSpellErr="1">
      <w:pPr>
        <w:tabs>
          <w:tab w:val="left" w:pos="432"/>
        </w:tabs>
        <w:rPr>
          <w:b w:val="1"/>
          <w:bCs w:val="1"/>
          <w:sz w:val="20"/>
          <w:szCs w:val="20"/>
          <w:lang w:val="en-US"/>
        </w:rPr>
      </w:pPr>
      <w:r w:rsidRPr="62F4E0FE" w:rsidR="62F4E0FE">
        <w:rPr>
          <w:lang w:val="en-US"/>
        </w:rPr>
        <w:t>Sehemu ya Maoni:</w:t>
      </w:r>
    </w:p>
    <w:p w:rsidRPr="007B69FD" w:rsidR="00345B02" w:rsidP="00345B02" w:rsidRDefault="00345B02" w14:paraId="3461F1D6" w14:textId="77777777">
      <w:pPr>
        <w:spacing w:after="80" w:line="360" w:lineRule="auto"/>
        <w:rPr>
          <w:b/>
          <w:sz w:val="32"/>
          <w:szCs w:val="32"/>
        </w:rPr>
      </w:pPr>
      <w:r/>
    </w:p>
    <w:p w:rsidRPr="007B69FD" w:rsidR="002F163F" w:rsidRDefault="002F163F" w14:paraId="476817CA" w14:textId="77777777">
      <w:pPr>
        <w:spacing w:line="240" w:lineRule="auto"/>
        <w:rPr>
          <w:bCs/>
          <w:sz w:val="40"/>
          <w:szCs w:val="44"/>
        </w:rPr>
      </w:pPr>
      <w:r/>
    </w:p>
    <w:p w:rsidRPr="007B69FD" w:rsidR="00345B02" w:rsidP="62F4E0FE" w:rsidRDefault="00345B02" w14:paraId="1F325F37" w14:textId="11FA73C8" w14:noSpellErr="1">
      <w:pPr>
        <w:pStyle w:val="Heading1"/>
        <w:tabs>
          <w:tab w:val="left" w:pos="432"/>
        </w:tabs>
        <w:rPr>
          <w:b w:val="1"/>
          <w:bCs w:val="1"/>
          <w:lang w:val="en-US"/>
        </w:rPr>
      </w:pPr>
      <w:r w:rsidRPr="62F4E0FE" w:rsidR="62F4E0FE">
        <w:rPr>
          <w:lang w:val="en-US"/>
        </w:rPr>
        <w:t>Wakolosai 2:6-15</w:t>
      </w:r>
    </w:p>
    <w:p w:rsidRPr="00170DC8" w:rsidR="00170DC8" w:rsidP="62F4E0FE" w:rsidRDefault="00170DC8" w14:paraId="70E8EDB9" w14:textId="77777777" w14:noSpellErr="1">
      <w:pPr>
        <w:pStyle w:val="Background"/>
        <w:rPr>
          <w:b w:val="1"/>
          <w:bCs w:val="1"/>
          <w:i w:val="1"/>
          <w:iCs w:val="1"/>
          <w:lang w:val="en-US"/>
        </w:rPr>
      </w:pPr>
      <w:r w:rsidRPr="62F4E0FE" w:rsidR="62F4E0FE">
        <w:rPr>
          <w:lang w:val="en-US"/>
        </w:rPr>
        <w:t>Soma andiko hilo.</w:t>
      </w:r>
    </w:p>
    <w:p w:rsidRPr="007B69FD" w:rsidR="00345B02" w:rsidP="002F163F" w:rsidRDefault="00345B02" w14:paraId="6A7B920D" w14:textId="77777777" w14:noSpellErr="1">
      <w:pPr>
        <w:pStyle w:val="Part1"/>
      </w:pPr>
      <w:r w:rsidRPr="62F4E0FE" w:rsidR="62F4E0FE">
        <w:rPr>
          <w:lang w:val="en-US"/>
        </w:rPr>
        <w:t>Sehemu ya 1</w:t>
      </w:r>
    </w:p>
    <w:p w:rsidRPr="007B69FD" w:rsidR="00345B02" w:rsidP="002F163F" w:rsidRDefault="00345B02" w14:paraId="219EEB18" w14:textId="1BB4FB01" w14:noSpellErr="1">
      <w:pPr>
        <w:pStyle w:val="Answerortell"/>
      </w:pPr>
      <w:r w:rsidRPr="62F4E0FE" w:rsidR="62F4E0FE">
        <w:rPr>
          <w:lang w:val="en-US"/>
        </w:rPr>
        <w:t>Eleza kwa maneno yako mwenyewe yale ambayo umesoma katika fungu hili.</w:t>
      </w:r>
    </w:p>
    <w:p w:rsidRPr="007B69FD" w:rsidR="00345B02" w:rsidP="002F163F" w:rsidRDefault="00C93D46" w14:paraId="6CC0A9FA" w14:textId="52E7759B" w14:noSpellErr="1">
      <w:pPr>
        <w:pStyle w:val="Checklist"/>
        <w:rPr/>
      </w:pPr>
      <w:r w:rsidRPr="62F4E0FE" w:rsidR="62F4E0FE">
        <w:rPr>
          <w:lang w:val="en-US"/>
        </w:rPr>
        <w:t>Paulo aliwaambia Wakolosai waendelee kuishi katika Kristo. [2:6]</w:t>
      </w:r>
    </w:p>
    <w:p w:rsidRPr="007B69FD" w:rsidR="00345B02" w:rsidP="002F163F" w:rsidRDefault="00345B02" w14:paraId="3645C3F9" w14:textId="7F559D93" w14:noSpellErr="1">
      <w:pPr>
        <w:pStyle w:val="Checklist"/>
        <w:rPr/>
      </w:pPr>
      <w:r w:rsidRPr="62F4E0FE" w:rsidR="62F4E0FE">
        <w:rPr>
          <w:lang w:val="en-US"/>
        </w:rPr>
        <w:t>Paulo aliwaambia Wakolosai wasiruhusu mtu yeyote awapotoshe. [2:8]</w:t>
      </w:r>
    </w:p>
    <w:p w:rsidRPr="007B69FD" w:rsidR="00345B02" w:rsidP="002F163F" w:rsidRDefault="00345B02" w14:paraId="2D7BED84" w14:textId="6ED0E1B4" w14:noSpellErr="1">
      <w:pPr>
        <w:pStyle w:val="Checklist"/>
        <w:rPr/>
      </w:pPr>
      <w:r w:rsidRPr="62F4E0FE" w:rsidR="62F4E0FE">
        <w:rPr>
          <w:lang w:val="en-US"/>
        </w:rPr>
        <w:t>Ujumla wote wa Mungu unakaa ndani ya Kristo, na Wakolosai wametimizwa ndani ya Kristo. [2:9-10]</w:t>
      </w:r>
    </w:p>
    <w:p w:rsidRPr="007B69FD" w:rsidR="00345B02" w:rsidP="002F163F" w:rsidRDefault="00345B02" w14:paraId="0653B46D" w14:textId="62FD1230" w14:noSpellErr="1">
      <w:pPr>
        <w:pStyle w:val="Checklist"/>
        <w:rPr/>
      </w:pPr>
      <w:r w:rsidRPr="62F4E0FE" w:rsidR="62F4E0FE">
        <w:rPr>
          <w:lang w:val="en-US"/>
        </w:rPr>
        <w:t>Katika Kristo wao pia walikuwa wametahiriwa kiroho, na walikuwa wamezikwa pamoja na Kristo katika ubatizo. [2:11-12]</w:t>
      </w:r>
    </w:p>
    <w:p w:rsidRPr="007B69FD" w:rsidR="00345B02" w:rsidP="002F163F" w:rsidRDefault="00345B02" w14:paraId="543D7A69" w14:textId="6EA6E2F2" w14:noSpellErr="1">
      <w:pPr>
        <w:pStyle w:val="Checklist"/>
        <w:rPr/>
      </w:pPr>
      <w:r w:rsidRPr="62F4E0FE" w:rsidR="62F4E0FE">
        <w:rPr>
          <w:lang w:val="en-US"/>
        </w:rPr>
        <w:t>Walifufuliwa kwa kuamini katika nguvu ya Mungu, iliyowafanya waishi pamoja na Kristo. [2:12-13]</w:t>
      </w:r>
    </w:p>
    <w:p w:rsidRPr="007B69FD" w:rsidR="00345B02" w:rsidP="002F163F" w:rsidRDefault="00345B02" w14:paraId="558DEC8E" w14:textId="29905C03" w14:noSpellErr="1">
      <w:pPr>
        <w:pStyle w:val="Checklist"/>
        <w:rPr/>
      </w:pPr>
      <w:r w:rsidRPr="62F4E0FE" w:rsidR="62F4E0FE">
        <w:rPr>
          <w:lang w:val="en-US"/>
        </w:rPr>
        <w:t>Mungu aliwasamehe dhambi zao zote na kuondoa deni lao kupitia msalaba. [2:13-14]</w:t>
      </w:r>
    </w:p>
    <w:p w:rsidRPr="007B69FD" w:rsidR="00345B02" w:rsidP="002F163F" w:rsidRDefault="00345B02" w14:paraId="40B8D855" w14:textId="009E138D" w14:noSpellErr="1">
      <w:pPr>
        <w:pStyle w:val="Checklist"/>
        <w:rPr/>
      </w:pPr>
      <w:r w:rsidRPr="62F4E0FE" w:rsidR="62F4E0FE">
        <w:rPr>
          <w:lang w:val="en-US"/>
        </w:rPr>
        <w:t>Kristo alishinda watawala na mamlaka kwa msalaba. [Sehemu ya 2]</w:t>
      </w:r>
    </w:p>
    <w:p w:rsidRPr="007B69FD" w:rsidR="00345B02" w:rsidP="002F163F" w:rsidRDefault="00345B02" w14:paraId="2D12BFE4" w14:textId="77777777" w14:noSpellErr="1">
      <w:pPr>
        <w:pStyle w:val="Part2"/>
      </w:pPr>
      <w:r w:rsidRPr="62F4E0FE" w:rsidR="62F4E0FE">
        <w:rPr>
          <w:lang w:val="en-US"/>
        </w:rPr>
        <w:t>Sehemu ya 2</w:t>
      </w:r>
    </w:p>
    <w:p w:rsidRPr="007B69FD" w:rsidR="00345B02" w:rsidP="002F163F" w:rsidRDefault="003947E5" w14:paraId="435868F1" w14:textId="42164FAF" w14:noSpellErr="1">
      <w:pPr>
        <w:pStyle w:val="Answerortell"/>
      </w:pPr>
      <w:r w:rsidRPr="62F4E0FE" w:rsidR="62F4E0FE">
        <w:rPr>
          <w:lang w:val="en-US"/>
        </w:rPr>
        <w:t>Jibu maswali yafuatayo kutoka katika mistari iliyotajwa.</w:t>
      </w:r>
    </w:p>
    <w:p w:rsidRPr="007B69FD" w:rsidR="00345B02" w:rsidP="62F4E0FE" w:rsidRDefault="00C93D46" w14:paraId="7D093946" w14:textId="4B60C537" w14:noSpellErr="1">
      <w:pPr>
        <w:keepNext w:val="1"/>
        <w:keepLines w:val="1"/>
        <w:numPr>
          <w:ilvl w:val="0"/>
          <w:numId w:val="59"/>
        </w:numPr>
        <w:rPr>
          <w:sz w:val="20"/>
          <w:szCs w:val="20"/>
          <w:lang w:val="en-US"/>
        </w:rPr>
      </w:pPr>
      <w:r w:rsidRPr="62F4E0FE" w:rsidR="62F4E0FE">
        <w:rPr>
          <w:lang w:val="en-US"/>
        </w:rPr>
        <w:t>[2:6] Paulo aliwaambia Wakolosai wafanye nini?</w:t>
      </w:r>
    </w:p>
    <w:p w:rsidRPr="007B69FD" w:rsidR="00345B02" w:rsidP="62F4E0FE" w:rsidRDefault="00345B02" w14:paraId="65E72D63" w14:textId="77777777" w14:noSpellErr="1">
      <w:pPr>
        <w:keepNext w:val="1"/>
        <w:keepLines w:val="1"/>
        <w:ind w:left="720"/>
        <w:rPr>
          <w:sz w:val="20"/>
          <w:szCs w:val="20"/>
          <w:lang w:val="en-US"/>
        </w:rPr>
      </w:pPr>
      <w:r w:rsidRPr="62F4E0FE" w:rsidR="62F4E0FE">
        <w:rPr>
          <w:lang w:val="en-US"/>
        </w:rPr>
        <w:t>Paulo aliwaambia watembee katika Kristo Yesu Bwana.</w:t>
      </w:r>
    </w:p>
    <w:p w:rsidRPr="007B69FD" w:rsidR="00345B02" w:rsidP="00345B02" w:rsidRDefault="00345B02" w14:paraId="70C50BA6" w14:textId="77777777">
      <w:pPr>
        <w:keepNext/>
        <w:keepLines/>
        <w:ind w:left="720"/>
        <w:rPr>
          <w:sz w:val="20"/>
          <w:szCs w:val="20"/>
        </w:rPr>
      </w:pPr>
      <w:r/>
    </w:p>
    <w:p w:rsidRPr="007B69FD" w:rsidR="00345B02" w:rsidP="62F4E0FE" w:rsidRDefault="00C93D46" w14:paraId="525CD398" w14:textId="5A7AA346" w14:noSpellErr="1">
      <w:pPr>
        <w:keepNext w:val="1"/>
        <w:keepLines w:val="1"/>
        <w:numPr>
          <w:ilvl w:val="0"/>
          <w:numId w:val="59"/>
        </w:numPr>
        <w:rPr>
          <w:sz w:val="20"/>
          <w:szCs w:val="20"/>
          <w:lang w:val="en-US"/>
        </w:rPr>
      </w:pPr>
      <w:r w:rsidRPr="62F4E0FE" w:rsidR="62F4E0FE">
        <w:rPr>
          <w:lang w:val="en-US"/>
        </w:rPr>
        <w:t>[2:7, NW] Paulo alieleza nini katika mstari wa 7 kuhusu maana ya kutembea katika Kristo?</w:t>
      </w:r>
    </w:p>
    <w:p w:rsidRPr="007B69FD" w:rsidR="00345B02" w:rsidP="62F4E0FE" w:rsidRDefault="00345B02" w14:paraId="4E2E4476" w14:textId="77777777" w14:noSpellErr="1">
      <w:pPr>
        <w:keepNext w:val="1"/>
        <w:keepLines w:val="1"/>
        <w:ind w:firstLine="720"/>
        <w:rPr>
          <w:sz w:val="20"/>
          <w:szCs w:val="20"/>
          <w:lang w:val="en-US"/>
        </w:rPr>
      </w:pPr>
      <w:r w:rsidRPr="62F4E0FE" w:rsidR="62F4E0FE">
        <w:rPr>
          <w:lang w:val="en-US"/>
        </w:rPr>
        <w:t>Walipotembea katika Kristo, wangefanya hivi:</w:t>
      </w:r>
    </w:p>
    <w:p w:rsidRPr="007B69FD" w:rsidR="00345B02" w:rsidP="62F4E0FE" w:rsidRDefault="00345B02" w14:paraId="60053F54" w14:textId="77777777" w14:noSpellErr="1">
      <w:pPr>
        <w:numPr>
          <w:ilvl w:val="0"/>
          <w:numId w:val="62"/>
        </w:numPr>
        <w:tabs>
          <w:tab w:val="left" w:pos="432"/>
        </w:tabs>
        <w:ind w:left="1080" w:hanging="180"/>
        <w:rPr>
          <w:sz w:val="20"/>
          <w:szCs w:val="20"/>
          <w:lang w:val="en-US"/>
        </w:rPr>
      </w:pPr>
      <w:r w:rsidRPr="62F4E0FE" w:rsidR="62F4E0FE">
        <w:rPr>
          <w:lang w:val="en-US"/>
        </w:rPr>
        <w:t>na kutia mizizi ndani yake</w:t>
      </w:r>
    </w:p>
    <w:p w:rsidRPr="007B69FD" w:rsidR="00345B02" w:rsidP="62F4E0FE" w:rsidRDefault="00345B02" w14:paraId="445B58E6" w14:textId="77777777" w14:noSpellErr="1">
      <w:pPr>
        <w:numPr>
          <w:ilvl w:val="0"/>
          <w:numId w:val="62"/>
        </w:numPr>
        <w:tabs>
          <w:tab w:val="left" w:pos="432"/>
        </w:tabs>
        <w:ind w:left="1080" w:hanging="180"/>
        <w:rPr>
          <w:sz w:val="20"/>
          <w:szCs w:val="20"/>
          <w:lang w:val="en-US"/>
        </w:rPr>
      </w:pPr>
      <w:r w:rsidRPr="62F4E0FE" w:rsidR="62F4E0FE">
        <w:rPr>
          <w:lang w:val="en-US"/>
        </w:rPr>
        <w:t>kujengwa katika yeye</w:t>
      </w:r>
    </w:p>
    <w:p w:rsidRPr="007B69FD" w:rsidR="00345B02" w:rsidP="0099152C" w:rsidRDefault="00345B02" w14:paraId="7F6E5228" w14:textId="77777777">
      <w:pPr>
        <w:numPr>
          <w:ilvl w:val="0"/>
          <w:numId w:val="62"/>
        </w:numPr>
        <w:tabs>
          <w:tab w:val="left" w:pos="432"/>
        </w:tabs>
        <w:ind w:left="1080" w:hanging="180"/>
        <w:rPr>
          <w:sz w:val="20"/>
          <w:szCs w:val="20"/>
          <w:lang w:val="en-US"/>
        </w:rPr>
      </w:pPr>
      <w:r>
        <w:t>kuwa imara katika imani</w:t>
      </w:r>
    </w:p>
    <w:p w:rsidRPr="007B69FD" w:rsidR="00345B02" w:rsidP="62F4E0FE" w:rsidRDefault="00345B02" w14:paraId="4652CA3B" w14:textId="77777777" w14:noSpellErr="1">
      <w:pPr>
        <w:numPr>
          <w:ilvl w:val="0"/>
          <w:numId w:val="62"/>
        </w:numPr>
        <w:tabs>
          <w:tab w:val="left" w:pos="432"/>
        </w:tabs>
        <w:ind w:left="1080" w:hanging="180"/>
        <w:rPr>
          <w:sz w:val="20"/>
          <w:szCs w:val="20"/>
          <w:lang w:val="en-US"/>
        </w:rPr>
      </w:pPr>
      <w:r w:rsidRPr="62F4E0FE" w:rsidR="62F4E0FE">
        <w:rPr>
          <w:lang w:val="en-US"/>
        </w:rPr>
        <w:t>uwe mwenye shukrani sana</w:t>
      </w:r>
    </w:p>
    <w:p w:rsidRPr="007B69FD" w:rsidR="00345B02" w:rsidP="00345B02" w:rsidRDefault="00345B02" w14:paraId="71252374" w14:textId="77777777">
      <w:pPr>
        <w:tabs>
          <w:tab w:val="left" w:pos="432"/>
        </w:tabs>
        <w:ind w:left="720"/>
        <w:rPr>
          <w:sz w:val="20"/>
          <w:szCs w:val="20"/>
        </w:rPr>
      </w:pPr>
      <w:r/>
    </w:p>
    <w:p w:rsidRPr="007B69FD" w:rsidR="00345B02" w:rsidP="62F4E0FE" w:rsidRDefault="00C93D46" w14:paraId="38CE1A2B" w14:textId="2DD6A6FF" w14:noSpellErr="1">
      <w:pPr>
        <w:numPr>
          <w:ilvl w:val="0"/>
          <w:numId w:val="59"/>
        </w:numPr>
        <w:tabs>
          <w:tab w:val="left" w:pos="432"/>
        </w:tabs>
        <w:rPr>
          <w:sz w:val="20"/>
          <w:szCs w:val="20"/>
          <w:lang w:val="en-US"/>
        </w:rPr>
      </w:pPr>
      <w:r w:rsidRPr="62F4E0FE" w:rsidR="62F4E0FE">
        <w:rPr>
          <w:lang w:val="en-US"/>
        </w:rPr>
        <w:t xml:space="preserve">[2:8, NW] Paulo </w:t>
      </w:r>
      <w:r w:rsidRPr="62F4E0FE" w:rsidR="62F4E0FE">
        <w:rPr>
          <w:lang w:val="en-US"/>
        </w:rPr>
        <w:t>aliwaonya</w:t>
      </w:r>
      <w:r w:rsidRPr="62F4E0FE" w:rsidR="62F4E0FE">
        <w:rPr>
          <w:lang w:val="en-US"/>
        </w:rPr>
        <w:t xml:space="preserve"> </w:t>
      </w:r>
      <w:r w:rsidRPr="62F4E0FE" w:rsidR="62F4E0FE">
        <w:rPr>
          <w:lang w:val="en-US"/>
        </w:rPr>
        <w:t>Wakolosai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nini</w:t>
      </w:r>
      <w:r w:rsidRPr="62F4E0FE" w:rsidR="62F4E0FE">
        <w:rPr>
          <w:lang w:val="en-US"/>
        </w:rPr>
        <w:t>?</w:t>
      </w:r>
    </w:p>
    <w:p w:rsidRPr="007B69FD" w:rsidR="00345B02" w:rsidP="62F4E0FE" w:rsidRDefault="00345B02" w14:paraId="55CEB55E" w14:textId="77777777" w14:noSpellErr="1">
      <w:pPr>
        <w:tabs>
          <w:tab w:val="left" w:pos="432"/>
        </w:tabs>
        <w:ind w:left="720"/>
        <w:rPr>
          <w:sz w:val="20"/>
          <w:szCs w:val="20"/>
          <w:lang w:val="en-US"/>
        </w:rPr>
      </w:pPr>
      <w:r w:rsidRPr="62F4E0FE" w:rsidR="62F4E0FE">
        <w:rPr>
          <w:lang w:val="en-US"/>
        </w:rPr>
        <w:t xml:space="preserve">Paulo </w:t>
      </w:r>
      <w:r w:rsidRPr="62F4E0FE" w:rsidR="62F4E0FE">
        <w:rPr>
          <w:lang w:val="en-US"/>
        </w:rPr>
        <w:t>aliwaonya</w:t>
      </w:r>
      <w:r w:rsidRPr="62F4E0FE" w:rsidR="62F4E0FE">
        <w:rPr>
          <w:lang w:val="en-US"/>
        </w:rPr>
        <w:t xml:space="preserve"> </w:t>
      </w:r>
      <w:r w:rsidRPr="62F4E0FE" w:rsidR="62F4E0FE">
        <w:rPr>
          <w:lang w:val="en-US"/>
        </w:rPr>
        <w:t>wasichukuliwe</w:t>
      </w:r>
      <w:r w:rsidRPr="62F4E0FE" w:rsidR="62F4E0FE">
        <w:rPr>
          <w:lang w:val="en-US"/>
        </w:rPr>
        <w:t xml:space="preserve"> </w:t>
      </w:r>
      <w:r w:rsidRPr="62F4E0FE" w:rsidR="62F4E0FE">
        <w:rPr>
          <w:lang w:val="en-US"/>
        </w:rPr>
        <w:t>mateka</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falsafa</w:t>
      </w:r>
      <w:r w:rsidRPr="62F4E0FE" w:rsidR="62F4E0FE">
        <w:rPr>
          <w:lang w:val="en-US"/>
        </w:rPr>
        <w:t xml:space="preserve"> au </w:t>
      </w:r>
      <w:r w:rsidRPr="62F4E0FE" w:rsidR="62F4E0FE">
        <w:rPr>
          <w:lang w:val="en-US"/>
        </w:rPr>
        <w:t>udanganyifu</w:t>
      </w:r>
      <w:r w:rsidRPr="62F4E0FE" w:rsidR="62F4E0FE">
        <w:rPr>
          <w:lang w:val="en-US"/>
        </w:rPr>
        <w:t xml:space="preserve"> </w:t>
      </w:r>
      <w:r w:rsidRPr="62F4E0FE" w:rsidR="62F4E0FE">
        <w:rPr>
          <w:lang w:val="en-US"/>
        </w:rPr>
        <w:t>wa</w:t>
      </w:r>
      <w:r w:rsidRPr="62F4E0FE" w:rsidR="62F4E0FE">
        <w:rPr>
          <w:lang w:val="en-US"/>
        </w:rPr>
        <w:t xml:space="preserve"> bure.</w:t>
      </w:r>
    </w:p>
    <w:p w:rsidRPr="007B69FD" w:rsidR="00345B02" w:rsidP="00345B02" w:rsidRDefault="00345B02" w14:paraId="7610B781" w14:textId="77777777">
      <w:pPr>
        <w:tabs>
          <w:tab w:val="left" w:pos="432"/>
        </w:tabs>
        <w:ind w:left="720"/>
        <w:rPr>
          <w:sz w:val="20"/>
          <w:szCs w:val="20"/>
        </w:rPr>
      </w:pPr>
      <w:r/>
    </w:p>
    <w:p w:rsidRPr="007B69FD" w:rsidR="00345B02" w:rsidP="62F4E0FE" w:rsidRDefault="00C93D46" w14:paraId="7A5CC054" w14:textId="1ED15410" w14:noSpellErr="1">
      <w:pPr>
        <w:numPr>
          <w:ilvl w:val="0"/>
          <w:numId w:val="59"/>
        </w:numPr>
        <w:tabs>
          <w:tab w:val="left" w:pos="432"/>
        </w:tabs>
        <w:rPr>
          <w:sz w:val="20"/>
          <w:szCs w:val="20"/>
          <w:lang w:val="en-US"/>
        </w:rPr>
      </w:pPr>
      <w:r w:rsidRPr="62F4E0FE" w:rsidR="62F4E0FE">
        <w:rPr>
          <w:lang w:val="en-US"/>
        </w:rPr>
        <w:t xml:space="preserve">[2:8] </w:t>
      </w:r>
      <w:r w:rsidRPr="62F4E0FE" w:rsidR="62F4E0FE">
        <w:rPr>
          <w:lang w:val="en-US"/>
        </w:rPr>
        <w:t>Falsafa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udanganyifu</w:t>
      </w:r>
      <w:r w:rsidRPr="62F4E0FE" w:rsidR="62F4E0FE">
        <w:rPr>
          <w:lang w:val="en-US"/>
        </w:rPr>
        <w:t xml:space="preserve"> </w:t>
      </w:r>
      <w:r w:rsidRPr="62F4E0FE" w:rsidR="62F4E0FE">
        <w:rPr>
          <w:lang w:val="en-US"/>
        </w:rPr>
        <w:t>ambao</w:t>
      </w:r>
      <w:r w:rsidRPr="62F4E0FE" w:rsidR="62F4E0FE">
        <w:rPr>
          <w:lang w:val="en-US"/>
        </w:rPr>
        <w:t xml:space="preserve"> Paulo </w:t>
      </w:r>
      <w:r w:rsidRPr="62F4E0FE" w:rsidR="62F4E0FE">
        <w:rPr>
          <w:lang w:val="en-US"/>
        </w:rPr>
        <w:t>alionya</w:t>
      </w:r>
      <w:r w:rsidRPr="62F4E0FE" w:rsidR="62F4E0FE">
        <w:rPr>
          <w:lang w:val="en-US"/>
        </w:rPr>
        <w:t xml:space="preserve"> </w:t>
      </w:r>
      <w:r w:rsidRPr="62F4E0FE" w:rsidR="62F4E0FE">
        <w:rPr>
          <w:lang w:val="en-US"/>
        </w:rPr>
        <w:t>dhidi</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ulitoka</w:t>
      </w:r>
      <w:r w:rsidRPr="62F4E0FE" w:rsidR="62F4E0FE">
        <w:rPr>
          <w:lang w:val="en-US"/>
        </w:rPr>
        <w:t xml:space="preserve"> </w:t>
      </w:r>
      <w:r w:rsidRPr="62F4E0FE" w:rsidR="62F4E0FE">
        <w:rPr>
          <w:lang w:val="en-US"/>
        </w:rPr>
        <w:t>wapi</w:t>
      </w:r>
      <w:r w:rsidRPr="62F4E0FE" w:rsidR="62F4E0FE">
        <w:rPr>
          <w:lang w:val="en-US"/>
        </w:rPr>
        <w:t>?</w:t>
      </w:r>
    </w:p>
    <w:p w:rsidRPr="007B69FD" w:rsidR="00345B02" w:rsidP="62F4E0FE" w:rsidRDefault="00345B02" w14:paraId="534B4915" w14:textId="77777777" w14:noSpellErr="1">
      <w:pPr>
        <w:tabs>
          <w:tab w:val="left" w:pos="432"/>
        </w:tabs>
        <w:ind w:left="720"/>
        <w:rPr>
          <w:sz w:val="20"/>
          <w:szCs w:val="20"/>
          <w:lang w:val="en-US"/>
        </w:rPr>
      </w:pPr>
      <w:r w:rsidRPr="62F4E0FE" w:rsidR="62F4E0FE">
        <w:rPr>
          <w:lang w:val="en-US"/>
        </w:rPr>
        <w:t>Zilikuwa</w:t>
      </w:r>
      <w:r w:rsidRPr="62F4E0FE" w:rsidR="62F4E0FE">
        <w:rPr>
          <w:lang w:val="en-US"/>
        </w:rPr>
        <w:t xml:space="preserve"> </w:t>
      </w:r>
      <w:r w:rsidRPr="62F4E0FE" w:rsidR="62F4E0FE">
        <w:rPr>
          <w:lang w:val="en-US"/>
        </w:rPr>
        <w:t>zimetokana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mapokeo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wanadamu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roho</w:t>
      </w:r>
      <w:r w:rsidRPr="62F4E0FE" w:rsidR="62F4E0FE">
        <w:rPr>
          <w:lang w:val="en-US"/>
        </w:rPr>
        <w:t xml:space="preserve"> za </w:t>
      </w:r>
      <w:r w:rsidRPr="62F4E0FE" w:rsidR="62F4E0FE">
        <w:rPr>
          <w:lang w:val="en-US"/>
        </w:rPr>
        <w:t>msingi</w:t>
      </w:r>
      <w:r w:rsidRPr="62F4E0FE" w:rsidR="62F4E0FE">
        <w:rPr>
          <w:lang w:val="en-US"/>
        </w:rPr>
        <w:t xml:space="preserve"> za </w:t>
      </w:r>
      <w:r w:rsidRPr="62F4E0FE" w:rsidR="62F4E0FE">
        <w:rPr>
          <w:lang w:val="en-US"/>
        </w:rPr>
        <w:t>ulimwengu</w:t>
      </w:r>
      <w:r w:rsidRPr="62F4E0FE" w:rsidR="62F4E0FE">
        <w:rPr>
          <w:lang w:val="en-US"/>
        </w:rPr>
        <w:t>.</w:t>
      </w:r>
    </w:p>
    <w:p w:rsidRPr="007B69FD" w:rsidR="00345B02" w:rsidP="00345B02" w:rsidRDefault="00345B02" w14:paraId="0A3F7A22" w14:textId="77777777">
      <w:pPr>
        <w:tabs>
          <w:tab w:val="left" w:pos="432"/>
        </w:tabs>
        <w:ind w:left="720"/>
        <w:rPr>
          <w:sz w:val="20"/>
          <w:szCs w:val="20"/>
        </w:rPr>
      </w:pPr>
      <w:r/>
    </w:p>
    <w:p w:rsidRPr="007B69FD" w:rsidR="00345B02" w:rsidP="62F4E0FE" w:rsidRDefault="00C93D46" w14:paraId="403D131D" w14:textId="5F92B1F8" w14:noSpellErr="1">
      <w:pPr>
        <w:numPr>
          <w:ilvl w:val="0"/>
          <w:numId w:val="59"/>
        </w:numPr>
        <w:tabs>
          <w:tab w:val="left" w:pos="432"/>
        </w:tabs>
        <w:rPr>
          <w:sz w:val="20"/>
          <w:szCs w:val="20"/>
          <w:lang w:val="en-US"/>
        </w:rPr>
      </w:pPr>
      <w:r w:rsidRPr="62F4E0FE" w:rsidR="62F4E0FE">
        <w:rPr>
          <w:lang w:val="en-US"/>
        </w:rPr>
        <w:t xml:space="preserve">[2:9] </w:t>
      </w:r>
      <w:r w:rsidRPr="62F4E0FE" w:rsidR="62F4E0FE">
        <w:rPr>
          <w:lang w:val="en-US"/>
        </w:rPr>
        <w:t>Utimilifu</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unakaa</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nani</w:t>
      </w:r>
      <w:r w:rsidRPr="62F4E0FE" w:rsidR="62F4E0FE">
        <w:rPr>
          <w:lang w:val="en-US"/>
        </w:rPr>
        <w:t>?</w:t>
      </w:r>
    </w:p>
    <w:p w:rsidRPr="007B69FD" w:rsidR="00345B02" w:rsidP="62F4E0FE" w:rsidRDefault="00345B02" w14:paraId="0213122F" w14:textId="77777777" w14:noSpellErr="1">
      <w:pPr>
        <w:tabs>
          <w:tab w:val="left" w:pos="432"/>
        </w:tabs>
        <w:ind w:left="720"/>
        <w:rPr>
          <w:sz w:val="20"/>
          <w:szCs w:val="20"/>
          <w:lang w:val="en-US"/>
        </w:rPr>
      </w:pPr>
      <w:r w:rsidRPr="62F4E0FE" w:rsidR="62F4E0FE">
        <w:rPr>
          <w:lang w:val="en-US"/>
        </w:rPr>
        <w:t xml:space="preserve">Maana,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Kristo </w:t>
      </w:r>
      <w:r w:rsidRPr="62F4E0FE" w:rsidR="62F4E0FE">
        <w:rPr>
          <w:lang w:val="en-US"/>
        </w:rPr>
        <w:t>unakaa</w:t>
      </w:r>
      <w:r w:rsidRPr="62F4E0FE" w:rsidR="62F4E0FE">
        <w:rPr>
          <w:lang w:val="en-US"/>
        </w:rPr>
        <w:t xml:space="preserve"> </w:t>
      </w:r>
      <w:r w:rsidRPr="62F4E0FE" w:rsidR="62F4E0FE">
        <w:rPr>
          <w:lang w:val="en-US"/>
        </w:rPr>
        <w:t>utimilifu</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345B02" w:rsidP="00345B02" w:rsidRDefault="00345B02" w14:paraId="30AD55F7" w14:textId="77777777">
      <w:pPr>
        <w:tabs>
          <w:tab w:val="left" w:pos="432"/>
        </w:tabs>
        <w:ind w:left="720"/>
        <w:rPr>
          <w:sz w:val="20"/>
          <w:szCs w:val="20"/>
        </w:rPr>
      </w:pPr>
      <w:r/>
    </w:p>
    <w:p w:rsidRPr="007B69FD" w:rsidR="00345B02" w:rsidP="62F4E0FE" w:rsidRDefault="00C93D46" w14:paraId="04C7A3C0" w14:textId="19C24DDD" w14:noSpellErr="1">
      <w:pPr>
        <w:numPr>
          <w:ilvl w:val="0"/>
          <w:numId w:val="59"/>
        </w:numPr>
        <w:rPr>
          <w:sz w:val="20"/>
          <w:szCs w:val="20"/>
          <w:lang w:val="en-US"/>
        </w:rPr>
      </w:pPr>
      <w:r w:rsidRPr="62F4E0FE" w:rsidR="62F4E0FE">
        <w:rPr>
          <w:lang w:val="en-US"/>
        </w:rPr>
        <w:t xml:space="preserve">[2:10-12] </w:t>
      </w:r>
      <w:r w:rsidRPr="62F4E0FE" w:rsidR="62F4E0FE">
        <w:rPr>
          <w:lang w:val="en-US"/>
        </w:rPr>
        <w:t>Wakolosai</w:t>
      </w:r>
      <w:r w:rsidRPr="62F4E0FE" w:rsidR="62F4E0FE">
        <w:rPr>
          <w:lang w:val="en-US"/>
        </w:rPr>
        <w:t xml:space="preserve"> </w:t>
      </w:r>
      <w:r w:rsidRPr="62F4E0FE" w:rsidR="62F4E0FE">
        <w:rPr>
          <w:lang w:val="en-US"/>
        </w:rPr>
        <w:t>walibadilishwaje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yeye</w:t>
      </w:r>
      <w:r w:rsidRPr="62F4E0FE" w:rsidR="62F4E0FE">
        <w:rPr>
          <w:lang w:val="en-US"/>
        </w:rPr>
        <w:t>?</w:t>
      </w:r>
    </w:p>
    <w:p w:rsidRPr="007B69FD" w:rsidR="00345B02" w:rsidP="62F4E0FE" w:rsidRDefault="00345B02" w14:paraId="79E1BE02" w14:textId="77777777" w14:noSpellErr="1">
      <w:pPr>
        <w:ind w:left="720"/>
        <w:rPr>
          <w:sz w:val="20"/>
          <w:szCs w:val="20"/>
          <w:lang w:val="en-US"/>
        </w:rPr>
      </w:pPr>
      <w:r w:rsidRPr="62F4E0FE" w:rsidR="62F4E0FE">
        <w:rPr>
          <w:lang w:val="en-US"/>
        </w:rPr>
        <w:t>Walikuwa</w:t>
      </w:r>
      <w:r w:rsidRPr="62F4E0FE" w:rsidR="62F4E0FE">
        <w:rPr>
          <w:lang w:val="en-US"/>
        </w:rPr>
        <w:t>:</w:t>
      </w:r>
    </w:p>
    <w:p w:rsidRPr="007B69FD" w:rsidR="00345B02" w:rsidP="62F4E0FE" w:rsidRDefault="00345B02" w14:paraId="64435AF2" w14:textId="77777777" w14:noSpellErr="1">
      <w:pPr>
        <w:numPr>
          <w:ilvl w:val="0"/>
          <w:numId w:val="60"/>
        </w:numPr>
        <w:tabs>
          <w:tab w:val="left" w:pos="432"/>
        </w:tabs>
        <w:ind w:left="1080" w:hanging="180"/>
        <w:rPr>
          <w:sz w:val="20"/>
          <w:szCs w:val="20"/>
          <w:lang w:val="en-US"/>
        </w:rPr>
      </w:pPr>
      <w:r w:rsidRPr="62F4E0FE" w:rsidR="62F4E0FE">
        <w:rPr>
          <w:lang w:val="en-US"/>
        </w:rPr>
        <w:t>kujazwa</w:t>
      </w:r>
      <w:r w:rsidRPr="62F4E0FE" w:rsidR="62F4E0FE">
        <w:rPr>
          <w:lang w:val="en-US"/>
        </w:rPr>
        <w:t xml:space="preserve"> </w:t>
      </w:r>
      <w:r w:rsidRPr="62F4E0FE" w:rsidR="62F4E0FE">
        <w:rPr>
          <w:lang w:val="en-US"/>
        </w:rPr>
        <w:t>katika</w:t>
      </w:r>
      <w:r w:rsidRPr="62F4E0FE" w:rsidR="62F4E0FE">
        <w:rPr>
          <w:lang w:val="en-US"/>
        </w:rPr>
        <w:t xml:space="preserve"> Kristo</w:t>
      </w:r>
    </w:p>
    <w:p w:rsidRPr="007B69FD" w:rsidR="00345B02" w:rsidP="62F4E0FE" w:rsidRDefault="00345B02" w14:paraId="0704D873" w14:textId="7809F5E8" w14:noSpellErr="1">
      <w:pPr>
        <w:numPr>
          <w:ilvl w:val="0"/>
          <w:numId w:val="60"/>
        </w:numPr>
        <w:tabs>
          <w:tab w:val="left" w:pos="432"/>
        </w:tabs>
        <w:ind w:left="1080" w:hanging="180"/>
        <w:rPr>
          <w:sz w:val="20"/>
          <w:szCs w:val="20"/>
          <w:lang w:val="en-US"/>
        </w:rPr>
      </w:pPr>
      <w:r w:rsidRPr="62F4E0FE" w:rsidR="62F4E0FE">
        <w:rPr>
          <w:lang w:val="en-US"/>
        </w:rPr>
        <w:t>wametahiriwa</w:t>
      </w:r>
      <w:r w:rsidRPr="62F4E0FE" w:rsidR="62F4E0FE">
        <w:rPr>
          <w:lang w:val="en-US"/>
        </w:rPr>
        <w:t xml:space="preserve"> </w:t>
      </w:r>
      <w:r w:rsidRPr="62F4E0FE" w:rsidR="62F4E0FE">
        <w:rPr>
          <w:lang w:val="en-US"/>
        </w:rPr>
        <w:t>katika</w:t>
      </w:r>
      <w:r w:rsidRPr="62F4E0FE" w:rsidR="62F4E0FE">
        <w:rPr>
          <w:lang w:val="en-US"/>
        </w:rPr>
        <w:t xml:space="preserve"> Kristo</w:t>
      </w:r>
    </w:p>
    <w:p w:rsidRPr="007B69FD" w:rsidR="00345B02" w:rsidP="62F4E0FE" w:rsidRDefault="00345B02" w14:paraId="5FF061C8" w14:textId="36AAA6CB" w14:noSpellErr="1">
      <w:pPr>
        <w:numPr>
          <w:ilvl w:val="0"/>
          <w:numId w:val="60"/>
        </w:numPr>
        <w:tabs>
          <w:tab w:val="left" w:pos="432"/>
        </w:tabs>
        <w:ind w:left="1080" w:hanging="180"/>
        <w:rPr>
          <w:sz w:val="20"/>
          <w:szCs w:val="20"/>
          <w:lang w:val="en-US"/>
        </w:rPr>
      </w:pPr>
      <w:r w:rsidRPr="62F4E0FE" w:rsidR="62F4E0FE">
        <w:rPr>
          <w:lang w:val="en-US"/>
        </w:rPr>
        <w:t>kuzikwa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Kristo</w:t>
      </w:r>
    </w:p>
    <w:p w:rsidRPr="007B69FD" w:rsidR="00345B02" w:rsidP="62F4E0FE" w:rsidRDefault="00345B02" w14:paraId="23E423BA" w14:textId="3EE085A5" w14:noSpellErr="1">
      <w:pPr>
        <w:numPr>
          <w:ilvl w:val="0"/>
          <w:numId w:val="60"/>
        </w:numPr>
        <w:tabs>
          <w:tab w:val="left" w:pos="432"/>
        </w:tabs>
        <w:ind w:left="1080" w:hanging="180"/>
        <w:rPr>
          <w:sz w:val="20"/>
          <w:szCs w:val="20"/>
          <w:lang w:val="en-US"/>
        </w:rPr>
      </w:pPr>
      <w:r w:rsidRPr="62F4E0FE" w:rsidR="62F4E0FE">
        <w:rPr>
          <w:lang w:val="en-US"/>
        </w:rPr>
        <w:t>alifufuliwa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Kristo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wafu</w:t>
      </w:r>
    </w:p>
    <w:p w:rsidRPr="007B69FD" w:rsidR="002F163F" w:rsidP="62F4E0FE" w:rsidRDefault="002F163F" w14:paraId="72263668" w14:textId="77777777" w14:noSpellErr="1">
      <w:pPr>
        <w:pStyle w:val="Continuedline"/>
        <w:rPr>
          <w:lang w:val="en-US"/>
        </w:rPr>
      </w:pPr>
      <w:r w:rsidRPr="62F4E0FE" w:rsidR="62F4E0FE">
        <w:rPr>
          <w:lang w:val="en-US"/>
        </w:rPr>
        <w:t>Wakolosai</w:t>
      </w:r>
      <w:r w:rsidRPr="62F4E0FE" w:rsidR="62F4E0FE">
        <w:rPr>
          <w:lang w:val="en-US"/>
        </w:rPr>
        <w:t xml:space="preserve"> 2:6-15 </w:t>
      </w:r>
      <w:r w:rsidRPr="62F4E0FE" w:rsidR="62F4E0FE">
        <w:rPr>
          <w:lang w:val="en-US"/>
        </w:rPr>
        <w:t>iliendelea</w:t>
      </w:r>
    </w:p>
    <w:p w:rsidRPr="007B69FD" w:rsidR="00345B02" w:rsidP="00345B02" w:rsidRDefault="00345B02" w14:paraId="023B69E5" w14:textId="0397D07E">
      <w:pPr>
        <w:tabs>
          <w:tab w:val="left" w:pos="432"/>
        </w:tabs>
        <w:ind w:left="720"/>
        <w:rPr>
          <w:sz w:val="20"/>
          <w:szCs w:val="20"/>
        </w:rPr>
      </w:pPr>
      <w:r/>
    </w:p>
    <w:p w:rsidRPr="006B04BD" w:rsidR="006B04BD" w:rsidP="62F4E0FE" w:rsidRDefault="00C93D46" w14:paraId="65453389" w14:textId="4E31D7CC" w14:noSpellErr="1">
      <w:pPr>
        <w:numPr>
          <w:ilvl w:val="0"/>
          <w:numId w:val="59"/>
        </w:numPr>
        <w:tabs>
          <w:tab w:val="left" w:pos="432"/>
        </w:tabs>
        <w:rPr>
          <w:sz w:val="20"/>
          <w:szCs w:val="20"/>
          <w:lang w:val="en-US"/>
        </w:rPr>
      </w:pPr>
      <w:r w:rsidRPr="62F4E0FE" w:rsidR="62F4E0FE">
        <w:rPr>
          <w:lang w:val="en-US"/>
        </w:rPr>
        <w:t xml:space="preserve">[2:10] Kristo </w:t>
      </w:r>
      <w:r w:rsidRPr="62F4E0FE" w:rsidR="62F4E0FE">
        <w:rPr>
          <w:lang w:val="en-US"/>
        </w:rPr>
        <w:t>alifafanuliwaje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10?</w:t>
      </w:r>
    </w:p>
    <w:p w:rsidRPr="007B69FD" w:rsidR="00345B02" w:rsidP="62F4E0FE" w:rsidRDefault="00345B02" w14:paraId="69E657D4" w14:textId="77777777" w14:noSpellErr="1">
      <w:pPr>
        <w:tabs>
          <w:tab w:val="left" w:pos="432"/>
        </w:tabs>
        <w:ind w:left="720"/>
        <w:rPr>
          <w:sz w:val="20"/>
          <w:szCs w:val="20"/>
          <w:lang w:val="en-US"/>
        </w:rPr>
      </w:pPr>
      <w:r w:rsidRPr="62F4E0FE" w:rsidR="62F4E0FE">
        <w:rPr>
          <w:lang w:val="en-US"/>
        </w:rPr>
        <w:t>Aliitwa</w:t>
      </w:r>
      <w:r w:rsidRPr="62F4E0FE" w:rsidR="62F4E0FE">
        <w:rPr>
          <w:lang w:val="en-US"/>
        </w:rPr>
        <w:t xml:space="preserve"> </w:t>
      </w:r>
      <w:r w:rsidRPr="62F4E0FE" w:rsidR="62F4E0FE">
        <w:rPr>
          <w:lang w:val="en-US"/>
        </w:rPr>
        <w:t>kichwa</w:t>
      </w:r>
      <w:r w:rsidRPr="62F4E0FE" w:rsidR="62F4E0FE">
        <w:rPr>
          <w:lang w:val="en-US"/>
        </w:rPr>
        <w:t xml:space="preserve"> cha </w:t>
      </w:r>
      <w:r w:rsidRPr="62F4E0FE" w:rsidR="62F4E0FE">
        <w:rPr>
          <w:lang w:val="en-US"/>
        </w:rPr>
        <w:t>kila</w:t>
      </w:r>
      <w:r w:rsidRPr="62F4E0FE" w:rsidR="62F4E0FE">
        <w:rPr>
          <w:lang w:val="en-US"/>
        </w:rPr>
        <w:t xml:space="preserve"> </w:t>
      </w:r>
      <w:r w:rsidRPr="62F4E0FE" w:rsidR="62F4E0FE">
        <w:rPr>
          <w:lang w:val="en-US"/>
        </w:rPr>
        <w:t>mtawala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mamlaka</w:t>
      </w:r>
      <w:r w:rsidRPr="62F4E0FE" w:rsidR="62F4E0FE">
        <w:rPr>
          <w:lang w:val="en-US"/>
        </w:rPr>
        <w:t>.</w:t>
      </w:r>
    </w:p>
    <w:p w:rsidRPr="007B69FD" w:rsidR="00345B02" w:rsidP="00175B3F" w:rsidRDefault="00345B02" w14:paraId="61FA334F" w14:textId="73461EED">
      <w:pPr>
        <w:tabs>
          <w:tab w:val="left" w:pos="432"/>
        </w:tabs>
        <w:rPr>
          <w:sz w:val="20"/>
          <w:szCs w:val="20"/>
        </w:rPr>
      </w:pPr>
      <w:r/>
    </w:p>
    <w:p w:rsidRPr="007B69FD" w:rsidR="00345B02" w:rsidP="62F4E0FE" w:rsidRDefault="00C93D46" w14:paraId="316930C3" w14:textId="69309602" w14:noSpellErr="1">
      <w:pPr>
        <w:numPr>
          <w:ilvl w:val="0"/>
          <w:numId w:val="59"/>
        </w:numPr>
        <w:tabs>
          <w:tab w:val="left" w:pos="432"/>
        </w:tabs>
        <w:rPr>
          <w:sz w:val="20"/>
          <w:szCs w:val="20"/>
          <w:lang w:val="en-US"/>
        </w:rPr>
      </w:pPr>
      <w:r w:rsidRPr="62F4E0FE" w:rsidR="62F4E0FE">
        <w:rPr>
          <w:lang w:val="en-US"/>
        </w:rPr>
        <w:t xml:space="preserve">[2:10] </w:t>
      </w:r>
      <w:r w:rsidRPr="62F4E0FE" w:rsidR="62F4E0FE">
        <w:rPr>
          <w:lang w:val="en-US"/>
        </w:rPr>
        <w:t>Unafikiri</w:t>
      </w:r>
      <w:r w:rsidRPr="62F4E0FE" w:rsidR="62F4E0FE">
        <w:rPr>
          <w:lang w:val="en-US"/>
        </w:rPr>
        <w:t xml:space="preserve"> </w:t>
      </w:r>
      <w:r w:rsidRPr="62F4E0FE" w:rsidR="62F4E0FE">
        <w:rPr>
          <w:lang w:val="en-US"/>
        </w:rPr>
        <w:t>ilimaanisha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kujazwa</w:t>
      </w:r>
      <w:r w:rsidRPr="62F4E0FE" w:rsidR="62F4E0FE">
        <w:rPr>
          <w:lang w:val="en-US"/>
        </w:rPr>
        <w:t xml:space="preserve"> </w:t>
      </w:r>
      <w:r w:rsidRPr="62F4E0FE" w:rsidR="62F4E0FE">
        <w:rPr>
          <w:lang w:val="en-US"/>
        </w:rPr>
        <w:t>katika</w:t>
      </w:r>
      <w:r w:rsidRPr="62F4E0FE" w:rsidR="62F4E0FE">
        <w:rPr>
          <w:lang w:val="en-US"/>
        </w:rPr>
        <w:t xml:space="preserve"> Kristo?</w:t>
      </w:r>
    </w:p>
    <w:p w:rsidRPr="007B69FD" w:rsidR="00345B02" w:rsidP="48114252" w:rsidRDefault="00345B02" w14:paraId="2B807EEF" w14:textId="77777777">
      <w:pPr>
        <w:tabs>
          <w:tab w:val="left" w:pos="432"/>
        </w:tabs>
        <w:ind w:left="720"/>
        <w:rPr>
          <w:sz w:val="20"/>
          <w:szCs w:val="20"/>
          <w:lang w:val="en-US"/>
        </w:rPr>
      </w:pPr>
      <w:r>
        <w:t>(Majibu yanaweza kutofautiana.) Labda ilimaanisha kuwa na kila kitu ambacho mtu alihitaji kwa ajili ya wokovu kwa sababu ya Kristo.</w:t>
      </w:r>
    </w:p>
    <w:p w:rsidRPr="007B69FD" w:rsidR="00345B02" w:rsidP="00345B02" w:rsidRDefault="00345B02" w14:paraId="7B926559" w14:textId="77777777">
      <w:pPr>
        <w:tabs>
          <w:tab w:val="left" w:pos="432"/>
        </w:tabs>
        <w:ind w:left="720"/>
        <w:rPr>
          <w:sz w:val="20"/>
          <w:szCs w:val="20"/>
        </w:rPr>
      </w:pPr>
      <w:r/>
    </w:p>
    <w:p w:rsidRPr="007B69FD" w:rsidR="00345B02" w:rsidP="62F4E0FE" w:rsidRDefault="00C93D46" w14:paraId="3A46EEF5" w14:textId="07F7AFF5" w14:noSpellErr="1">
      <w:pPr>
        <w:numPr>
          <w:ilvl w:val="0"/>
          <w:numId w:val="59"/>
        </w:numPr>
        <w:tabs>
          <w:tab w:val="left" w:pos="432"/>
        </w:tabs>
        <w:rPr>
          <w:sz w:val="20"/>
          <w:szCs w:val="20"/>
          <w:lang w:val="en-US"/>
        </w:rPr>
      </w:pPr>
      <w:r w:rsidRPr="62F4E0FE" w:rsidR="62F4E0FE">
        <w:rPr>
          <w:lang w:val="en-US"/>
        </w:rPr>
        <w:t xml:space="preserve">[2:11] </w:t>
      </w:r>
      <w:r w:rsidRPr="62F4E0FE" w:rsidR="62F4E0FE">
        <w:rPr>
          <w:lang w:val="en-US"/>
        </w:rPr>
        <w:t>Unafikiri</w:t>
      </w:r>
      <w:r w:rsidRPr="62F4E0FE" w:rsidR="62F4E0FE">
        <w:rPr>
          <w:lang w:val="en-US"/>
        </w:rPr>
        <w:t xml:space="preserve"> </w:t>
      </w:r>
      <w:r w:rsidRPr="62F4E0FE" w:rsidR="62F4E0FE">
        <w:rPr>
          <w:lang w:val="en-US"/>
        </w:rPr>
        <w:t>tohara</w:t>
      </w:r>
      <w:r w:rsidRPr="62F4E0FE" w:rsidR="62F4E0FE">
        <w:rPr>
          <w:lang w:val="en-US"/>
        </w:rPr>
        <w:t xml:space="preserve"> </w:t>
      </w:r>
      <w:r w:rsidRPr="62F4E0FE" w:rsidR="62F4E0FE">
        <w:rPr>
          <w:lang w:val="en-US"/>
        </w:rPr>
        <w:t>isiyofanywa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mikono</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nini</w:t>
      </w:r>
      <w:r w:rsidRPr="62F4E0FE" w:rsidR="62F4E0FE">
        <w:rPr>
          <w:lang w:val="en-US"/>
        </w:rPr>
        <w:t>?</w:t>
      </w:r>
    </w:p>
    <w:p w:rsidRPr="007B69FD" w:rsidR="00345B02" w:rsidP="48114252" w:rsidRDefault="00345B02" w14:paraId="4E4A0EEF" w14:textId="77777777">
      <w:pPr>
        <w:tabs>
          <w:tab w:val="left" w:pos="432"/>
        </w:tabs>
        <w:ind w:left="720"/>
        <w:rPr>
          <w:sz w:val="20"/>
          <w:szCs w:val="20"/>
          <w:lang w:val="en-US"/>
        </w:rPr>
      </w:pPr>
      <w:r>
        <w:t>(Majibu yanaweza kutofautiana.) Inaonekana kwamba unamaanisha tohara ya kiroho.</w:t>
      </w:r>
    </w:p>
    <w:p w:rsidRPr="007B69FD" w:rsidR="00345B02" w:rsidP="00345B02" w:rsidRDefault="00345B02" w14:paraId="0A2BD02D" w14:textId="77777777">
      <w:pPr>
        <w:tabs>
          <w:tab w:val="left" w:pos="432"/>
        </w:tabs>
        <w:ind w:left="720"/>
        <w:rPr>
          <w:sz w:val="20"/>
          <w:szCs w:val="20"/>
        </w:rPr>
      </w:pPr>
      <w:r/>
    </w:p>
    <w:p w:rsidRPr="007B69FD" w:rsidR="00345B02" w:rsidP="62F4E0FE" w:rsidRDefault="00C93D46" w14:paraId="4DDE10A9" w14:textId="44260CB1" w14:noSpellErr="1">
      <w:pPr>
        <w:numPr>
          <w:ilvl w:val="0"/>
          <w:numId w:val="59"/>
        </w:numPr>
        <w:tabs>
          <w:tab w:val="left" w:pos="432"/>
        </w:tabs>
        <w:rPr>
          <w:sz w:val="20"/>
          <w:szCs w:val="20"/>
          <w:lang w:val="en-US"/>
        </w:rPr>
      </w:pPr>
      <w:r w:rsidRPr="62F4E0FE" w:rsidR="62F4E0FE">
        <w:rPr>
          <w:lang w:val="en-US"/>
        </w:rPr>
        <w:t xml:space="preserve">[2:12] </w:t>
      </w:r>
      <w:r w:rsidRPr="62F4E0FE" w:rsidR="62F4E0FE">
        <w:rPr>
          <w:lang w:val="en-US"/>
        </w:rPr>
        <w:t>Wakolosai</w:t>
      </w:r>
      <w:r w:rsidRPr="62F4E0FE" w:rsidR="62F4E0FE">
        <w:rPr>
          <w:lang w:val="en-US"/>
        </w:rPr>
        <w:t xml:space="preserve"> </w:t>
      </w:r>
      <w:r w:rsidRPr="62F4E0FE" w:rsidR="62F4E0FE">
        <w:rPr>
          <w:lang w:val="en-US"/>
        </w:rPr>
        <w:t>walizikwaje</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Kristo?</w:t>
      </w:r>
    </w:p>
    <w:p w:rsidRPr="007B69FD" w:rsidR="00345B02" w:rsidP="62F4E0FE" w:rsidRDefault="00345B02" w14:paraId="5B31F3B7" w14:textId="77777777" w14:noSpellErr="1">
      <w:pPr>
        <w:tabs>
          <w:tab w:val="left" w:pos="432"/>
        </w:tabs>
        <w:ind w:left="720"/>
        <w:rPr>
          <w:sz w:val="20"/>
          <w:szCs w:val="20"/>
          <w:lang w:val="en-US"/>
        </w:rPr>
      </w:pPr>
      <w:r w:rsidRPr="62F4E0FE" w:rsidR="62F4E0FE">
        <w:rPr>
          <w:lang w:val="en-US"/>
        </w:rPr>
        <w:t>Walizikwa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Kristo </w:t>
      </w:r>
      <w:r w:rsidRPr="62F4E0FE" w:rsidR="62F4E0FE">
        <w:rPr>
          <w:lang w:val="en-US"/>
        </w:rPr>
        <w:t>kupitia</w:t>
      </w:r>
      <w:r w:rsidRPr="62F4E0FE" w:rsidR="62F4E0FE">
        <w:rPr>
          <w:lang w:val="en-US"/>
        </w:rPr>
        <w:t xml:space="preserve"> </w:t>
      </w:r>
      <w:r w:rsidRPr="62F4E0FE" w:rsidR="62F4E0FE">
        <w:rPr>
          <w:lang w:val="en-US"/>
        </w:rPr>
        <w:t>ubatizo</w:t>
      </w:r>
      <w:r w:rsidRPr="62F4E0FE" w:rsidR="62F4E0FE">
        <w:rPr>
          <w:lang w:val="en-US"/>
        </w:rPr>
        <w:t>.</w:t>
      </w:r>
    </w:p>
    <w:p w:rsidRPr="007B69FD" w:rsidR="00345B02" w:rsidP="00345B02" w:rsidRDefault="00345B02" w14:paraId="265FA8E5" w14:textId="77777777">
      <w:pPr>
        <w:tabs>
          <w:tab w:val="left" w:pos="432"/>
        </w:tabs>
        <w:ind w:left="720"/>
        <w:rPr>
          <w:sz w:val="20"/>
          <w:szCs w:val="20"/>
        </w:rPr>
      </w:pPr>
      <w:r/>
    </w:p>
    <w:p w:rsidRPr="007B69FD" w:rsidR="00345B02" w:rsidP="62F4E0FE" w:rsidRDefault="00C93D46" w14:paraId="3EDF24DF" w14:textId="02C1AF1B" w14:noSpellErr="1">
      <w:pPr>
        <w:numPr>
          <w:ilvl w:val="0"/>
          <w:numId w:val="59"/>
        </w:numPr>
        <w:tabs>
          <w:tab w:val="left" w:pos="432"/>
        </w:tabs>
        <w:rPr>
          <w:sz w:val="20"/>
          <w:szCs w:val="20"/>
          <w:lang w:val="en-US"/>
        </w:rPr>
      </w:pPr>
      <w:r w:rsidRPr="62F4E0FE" w:rsidR="62F4E0FE">
        <w:rPr>
          <w:lang w:val="en-US"/>
        </w:rPr>
        <w:t xml:space="preserve">[2:12] </w:t>
      </w:r>
      <w:r w:rsidRPr="62F4E0FE" w:rsidR="62F4E0FE">
        <w:rPr>
          <w:lang w:val="en-US"/>
        </w:rPr>
        <w:t>Wakolosai</w:t>
      </w:r>
      <w:r w:rsidRPr="62F4E0FE" w:rsidR="62F4E0FE">
        <w:rPr>
          <w:lang w:val="en-US"/>
        </w:rPr>
        <w:t xml:space="preserve"> </w:t>
      </w:r>
      <w:r w:rsidRPr="62F4E0FE" w:rsidR="62F4E0FE">
        <w:rPr>
          <w:lang w:val="en-US"/>
        </w:rPr>
        <w:t>walifufuliwaje</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Kristo?</w:t>
      </w:r>
    </w:p>
    <w:p w:rsidRPr="007B69FD" w:rsidR="00345B02" w:rsidP="62F4E0FE" w:rsidRDefault="00345B02" w14:paraId="11964406" w14:textId="77777777" w14:noSpellErr="1">
      <w:pPr>
        <w:tabs>
          <w:tab w:val="left" w:pos="432"/>
        </w:tabs>
        <w:ind w:left="720"/>
        <w:rPr>
          <w:sz w:val="20"/>
          <w:szCs w:val="20"/>
          <w:lang w:val="en-US"/>
        </w:rPr>
      </w:pPr>
      <w:r w:rsidRPr="62F4E0FE" w:rsidR="62F4E0FE">
        <w:rPr>
          <w:lang w:val="en-US"/>
        </w:rPr>
        <w:t>Walifufuliwa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nguvu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ambaye</w:t>
      </w:r>
      <w:r w:rsidRPr="62F4E0FE" w:rsidR="62F4E0FE">
        <w:rPr>
          <w:lang w:val="en-US"/>
        </w:rPr>
        <w:t xml:space="preserve"> </w:t>
      </w:r>
      <w:r w:rsidRPr="62F4E0FE" w:rsidR="62F4E0FE">
        <w:rPr>
          <w:lang w:val="en-US"/>
        </w:rPr>
        <w:t>alimfufua</w:t>
      </w:r>
      <w:r w:rsidRPr="62F4E0FE" w:rsidR="62F4E0FE">
        <w:rPr>
          <w:lang w:val="en-US"/>
        </w:rPr>
        <w:t xml:space="preserve"> Yesu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wafu</w:t>
      </w:r>
      <w:r w:rsidRPr="62F4E0FE" w:rsidR="62F4E0FE">
        <w:rPr>
          <w:lang w:val="en-US"/>
        </w:rPr>
        <w:t>.</w:t>
      </w:r>
    </w:p>
    <w:p w:rsidRPr="007B69FD" w:rsidR="00345B02" w:rsidP="00345B02" w:rsidRDefault="00345B02" w14:paraId="4CBC58D2" w14:textId="77777777">
      <w:pPr>
        <w:tabs>
          <w:tab w:val="left" w:pos="432"/>
        </w:tabs>
        <w:ind w:left="720"/>
        <w:rPr>
          <w:sz w:val="20"/>
          <w:szCs w:val="20"/>
        </w:rPr>
      </w:pPr>
      <w:r/>
    </w:p>
    <w:p w:rsidRPr="007B69FD" w:rsidR="00345B02" w:rsidP="62F4E0FE" w:rsidRDefault="00C93D46" w14:paraId="70A8446E" w14:textId="5B675940" w14:noSpellErr="1">
      <w:pPr>
        <w:numPr>
          <w:ilvl w:val="0"/>
          <w:numId w:val="59"/>
        </w:numPr>
        <w:tabs>
          <w:tab w:val="left" w:pos="432"/>
        </w:tabs>
        <w:rPr>
          <w:sz w:val="20"/>
          <w:szCs w:val="20"/>
          <w:lang w:val="en-US"/>
        </w:rPr>
      </w:pPr>
      <w:r w:rsidRPr="62F4E0FE" w:rsidR="62F4E0FE">
        <w:rPr>
          <w:lang w:val="en-US"/>
        </w:rPr>
        <w:t xml:space="preserve">[2:13] </w:t>
      </w:r>
      <w:r w:rsidRPr="62F4E0FE" w:rsidR="62F4E0FE">
        <w:rPr>
          <w:lang w:val="en-US"/>
        </w:rPr>
        <w:t>Mungu</w:t>
      </w:r>
      <w:r w:rsidRPr="62F4E0FE" w:rsidR="62F4E0FE">
        <w:rPr>
          <w:lang w:val="en-US"/>
        </w:rPr>
        <w:t xml:space="preserve"> </w:t>
      </w:r>
      <w:r w:rsidRPr="62F4E0FE" w:rsidR="62F4E0FE">
        <w:rPr>
          <w:lang w:val="en-US"/>
        </w:rPr>
        <w:t>aliwasaidiaje</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wamekufa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yao</w:t>
      </w:r>
      <w:r w:rsidRPr="62F4E0FE" w:rsidR="62F4E0FE">
        <w:rPr>
          <w:lang w:val="en-US"/>
        </w:rPr>
        <w:t>?</w:t>
      </w:r>
    </w:p>
    <w:p w:rsidRPr="007B69FD" w:rsidR="00345B02" w:rsidP="48114252" w:rsidRDefault="00345B02" w14:paraId="02562F7E" w14:textId="77777777">
      <w:pPr>
        <w:tabs>
          <w:tab w:val="left" w:pos="432"/>
        </w:tabs>
        <w:ind w:left="720"/>
        <w:rPr>
          <w:sz w:val="20"/>
          <w:szCs w:val="20"/>
          <w:lang w:val="en-US"/>
        </w:rPr>
      </w:pPr>
      <w:r>
        <w:t>Aliwafanya kuwa hai pamoja na Kristo na kuwasamehe dhambi zao zote.</w:t>
      </w:r>
    </w:p>
    <w:p w:rsidRPr="007B69FD" w:rsidR="00345B02" w:rsidP="00345B02" w:rsidRDefault="00345B02" w14:paraId="3F68AE3E" w14:textId="77777777">
      <w:pPr>
        <w:tabs>
          <w:tab w:val="left" w:pos="432"/>
        </w:tabs>
        <w:ind w:left="720"/>
        <w:rPr>
          <w:sz w:val="20"/>
          <w:szCs w:val="20"/>
        </w:rPr>
      </w:pPr>
      <w:r/>
    </w:p>
    <w:p w:rsidRPr="007B69FD" w:rsidR="00345B02" w:rsidP="62F4E0FE" w:rsidRDefault="00C93D46" w14:paraId="2DF16694" w14:textId="26D7E02B" w14:noSpellErr="1">
      <w:pPr>
        <w:numPr>
          <w:ilvl w:val="0"/>
          <w:numId w:val="59"/>
        </w:numPr>
        <w:tabs>
          <w:tab w:val="left" w:pos="432"/>
        </w:tabs>
        <w:rPr>
          <w:sz w:val="20"/>
          <w:szCs w:val="20"/>
          <w:lang w:val="en-US"/>
        </w:rPr>
      </w:pPr>
      <w:r w:rsidRPr="62F4E0FE" w:rsidR="62F4E0FE">
        <w:rPr>
          <w:lang w:val="en-US"/>
        </w:rPr>
        <w:t xml:space="preserve">[2:14] </w:t>
      </w:r>
      <w:r w:rsidRPr="62F4E0FE" w:rsidR="62F4E0FE">
        <w:rPr>
          <w:lang w:val="en-US"/>
        </w:rPr>
        <w:t>Mungu</w:t>
      </w:r>
      <w:r w:rsidRPr="62F4E0FE" w:rsidR="62F4E0FE">
        <w:rPr>
          <w:lang w:val="en-US"/>
        </w:rPr>
        <w:t xml:space="preserve">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rekodi</w:t>
      </w:r>
      <w:r w:rsidRPr="62F4E0FE" w:rsidR="62F4E0FE">
        <w:rPr>
          <w:lang w:val="en-US"/>
        </w:rPr>
        <w:t xml:space="preserve"> </w:t>
      </w:r>
      <w:r w:rsidRPr="62F4E0FE" w:rsidR="62F4E0FE">
        <w:rPr>
          <w:lang w:val="en-US"/>
        </w:rPr>
        <w:t>iliyoandikwa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deni</w:t>
      </w:r>
      <w:r w:rsidRPr="62F4E0FE" w:rsidR="62F4E0FE">
        <w:rPr>
          <w:lang w:val="en-US"/>
        </w:rPr>
        <w:t xml:space="preserve"> </w:t>
      </w:r>
      <w:r w:rsidRPr="62F4E0FE" w:rsidR="62F4E0FE">
        <w:rPr>
          <w:lang w:val="en-US"/>
        </w:rPr>
        <w:t>ambayo</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kinyume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w:t>
      </w:r>
    </w:p>
    <w:p w:rsidRPr="007B69FD" w:rsidR="00345B02" w:rsidP="62F4E0FE" w:rsidRDefault="00345B02" w14:paraId="20F91562" w14:textId="77777777" w14:noSpellErr="1">
      <w:pPr>
        <w:tabs>
          <w:tab w:val="left" w:pos="432"/>
        </w:tabs>
        <w:ind w:left="720"/>
        <w:rPr>
          <w:sz w:val="20"/>
          <w:szCs w:val="20"/>
          <w:lang w:val="en-US"/>
        </w:rPr>
      </w:pPr>
      <w:r w:rsidRPr="62F4E0FE" w:rsidR="62F4E0FE">
        <w:rPr>
          <w:lang w:val="en-US"/>
        </w:rPr>
        <w:t>Alifuta</w:t>
      </w:r>
      <w:r w:rsidRPr="62F4E0FE" w:rsidR="62F4E0FE">
        <w:rPr>
          <w:lang w:val="en-US"/>
        </w:rPr>
        <w:t xml:space="preserve"> </w:t>
      </w:r>
      <w:r w:rsidRPr="62F4E0FE" w:rsidR="62F4E0FE">
        <w:rPr>
          <w:lang w:val="en-US"/>
        </w:rPr>
        <w:t>kabisa</w:t>
      </w:r>
      <w:r w:rsidRPr="62F4E0FE" w:rsidR="62F4E0FE">
        <w:rPr>
          <w:lang w:val="en-US"/>
        </w:rPr>
        <w:t xml:space="preserve">. </w:t>
      </w:r>
      <w:r w:rsidRPr="62F4E0FE" w:rsidR="62F4E0FE">
        <w:rPr>
          <w:lang w:val="en-US"/>
        </w:rPr>
        <w:t>Aliliondoa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kulipiga</w:t>
      </w:r>
      <w:r w:rsidRPr="62F4E0FE" w:rsidR="62F4E0FE">
        <w:rPr>
          <w:lang w:val="en-US"/>
        </w:rPr>
        <w:t xml:space="preserve"> </w:t>
      </w:r>
      <w:r w:rsidRPr="62F4E0FE" w:rsidR="62F4E0FE">
        <w:rPr>
          <w:lang w:val="en-US"/>
        </w:rPr>
        <w:t>misumari</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msalaba</w:t>
      </w:r>
      <w:r w:rsidRPr="62F4E0FE" w:rsidR="62F4E0FE">
        <w:rPr>
          <w:lang w:val="en-US"/>
        </w:rPr>
        <w:t>.</w:t>
      </w:r>
    </w:p>
    <w:p w:rsidRPr="007B69FD" w:rsidR="00345B02" w:rsidP="00345B02" w:rsidRDefault="00345B02" w14:paraId="0EB60D5F" w14:textId="77777777">
      <w:pPr>
        <w:tabs>
          <w:tab w:val="left" w:pos="432"/>
        </w:tabs>
        <w:ind w:left="720"/>
        <w:rPr>
          <w:sz w:val="20"/>
          <w:szCs w:val="20"/>
        </w:rPr>
      </w:pPr>
      <w:r/>
    </w:p>
    <w:p w:rsidRPr="007B69FD" w:rsidR="00345B02" w:rsidP="62F4E0FE" w:rsidRDefault="00C93D46" w14:paraId="792BB4E6" w14:textId="42BF9C06" w14:noSpellErr="1">
      <w:pPr>
        <w:numPr>
          <w:ilvl w:val="0"/>
          <w:numId w:val="59"/>
        </w:numPr>
        <w:tabs>
          <w:tab w:val="left" w:pos="432"/>
        </w:tabs>
        <w:rPr>
          <w:sz w:val="20"/>
          <w:szCs w:val="20"/>
          <w:lang w:val="en-US"/>
        </w:rPr>
      </w:pPr>
      <w:r w:rsidRPr="62F4E0FE" w:rsidR="62F4E0FE">
        <w:rPr>
          <w:lang w:val="en-US"/>
        </w:rPr>
        <w:t xml:space="preserve">[2:15] Kristo </w:t>
      </w:r>
      <w:r w:rsidRPr="62F4E0FE" w:rsidR="62F4E0FE">
        <w:rPr>
          <w:lang w:val="en-US"/>
        </w:rPr>
        <w:t>aliwafanyia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watawala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mamlaka</w:t>
      </w:r>
      <w:r w:rsidRPr="62F4E0FE" w:rsidR="62F4E0FE">
        <w:rPr>
          <w:lang w:val="en-US"/>
        </w:rPr>
        <w:t>?</w:t>
      </w:r>
    </w:p>
    <w:p w:rsidR="00345B02" w:rsidP="62F4E0FE" w:rsidRDefault="00345B02" w14:paraId="1CC7CF06" w14:textId="77777777" w14:noSpellErr="1">
      <w:pPr>
        <w:tabs>
          <w:tab w:val="left" w:pos="432"/>
        </w:tabs>
        <w:ind w:left="720"/>
        <w:rPr>
          <w:sz w:val="20"/>
          <w:szCs w:val="20"/>
          <w:lang w:val="en-US"/>
        </w:rPr>
      </w:pPr>
      <w:r w:rsidRPr="62F4E0FE" w:rsidR="62F4E0FE">
        <w:rPr>
          <w:lang w:val="en-US"/>
        </w:rPr>
        <w:t>Aliwaondolea</w:t>
      </w:r>
      <w:r w:rsidRPr="62F4E0FE" w:rsidR="62F4E0FE">
        <w:rPr>
          <w:lang w:val="en-US"/>
        </w:rPr>
        <w:t xml:space="preserve"> </w:t>
      </w:r>
      <w:r w:rsidRPr="62F4E0FE" w:rsidR="62F4E0FE">
        <w:rPr>
          <w:lang w:val="en-US"/>
        </w:rPr>
        <w:t>silaha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kuwafanya</w:t>
      </w:r>
      <w:r w:rsidRPr="62F4E0FE" w:rsidR="62F4E0FE">
        <w:rPr>
          <w:lang w:val="en-US"/>
        </w:rPr>
        <w:t xml:space="preserve"> </w:t>
      </w:r>
      <w:r w:rsidRPr="62F4E0FE" w:rsidR="62F4E0FE">
        <w:rPr>
          <w:lang w:val="en-US"/>
        </w:rPr>
        <w:t>kuwa</w:t>
      </w:r>
      <w:r w:rsidRPr="62F4E0FE" w:rsidR="62F4E0FE">
        <w:rPr>
          <w:lang w:val="en-US"/>
        </w:rPr>
        <w:t xml:space="preserve"> tamasha la </w:t>
      </w:r>
      <w:r w:rsidRPr="62F4E0FE" w:rsidR="62F4E0FE">
        <w:rPr>
          <w:lang w:val="en-US"/>
        </w:rPr>
        <w:t>hadharani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kuwashinda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msalaba</w:t>
      </w:r>
      <w:r w:rsidRPr="62F4E0FE" w:rsidR="62F4E0FE">
        <w:rPr>
          <w:lang w:val="en-US"/>
        </w:rPr>
        <w:t>.</w:t>
      </w:r>
    </w:p>
    <w:p w:rsidR="00175B3F" w:rsidP="00345B02" w:rsidRDefault="00175B3F" w14:paraId="56110E7A" w14:textId="77777777">
      <w:pPr>
        <w:tabs>
          <w:tab w:val="left" w:pos="432"/>
        </w:tabs>
        <w:ind w:left="720"/>
        <w:rPr>
          <w:sz w:val="20"/>
          <w:szCs w:val="20"/>
        </w:rPr>
      </w:pPr>
      <w:r/>
    </w:p>
    <w:p w:rsidRPr="007B69FD" w:rsidR="00175B3F" w:rsidP="62F4E0FE" w:rsidRDefault="00C93D46" w14:paraId="09C92C5F" w14:textId="4BD17A2E" w14:noSpellErr="1">
      <w:pPr>
        <w:numPr>
          <w:ilvl w:val="0"/>
          <w:numId w:val="59"/>
        </w:numPr>
        <w:tabs>
          <w:tab w:val="left" w:pos="432"/>
        </w:tabs>
        <w:rPr>
          <w:sz w:val="20"/>
          <w:szCs w:val="20"/>
          <w:lang w:val="en-US"/>
        </w:rPr>
      </w:pPr>
      <w:r w:rsidRPr="62F4E0FE" w:rsidR="62F4E0FE">
        <w:rPr>
          <w:lang w:val="en-US"/>
        </w:rPr>
        <w:t xml:space="preserve">[2:15]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watawala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mamlaka</w:t>
      </w:r>
      <w:r w:rsidRPr="62F4E0FE" w:rsidR="62F4E0FE">
        <w:rPr>
          <w:lang w:val="en-US"/>
        </w:rPr>
        <w:t xml:space="preserve"> </w:t>
      </w:r>
      <w:r w:rsidRPr="62F4E0FE" w:rsidR="62F4E0FE">
        <w:rPr>
          <w:lang w:val="en-US"/>
        </w:rPr>
        <w:t>ambazo</w:t>
      </w:r>
      <w:r w:rsidRPr="62F4E0FE" w:rsidR="62F4E0FE">
        <w:rPr>
          <w:lang w:val="en-US"/>
        </w:rPr>
        <w:t xml:space="preserve"> Kristo </w:t>
      </w:r>
      <w:r w:rsidRPr="62F4E0FE" w:rsidR="62F4E0FE">
        <w:rPr>
          <w:lang w:val="en-US"/>
        </w:rPr>
        <w:t>alishinda</w:t>
      </w:r>
      <w:r w:rsidRPr="62F4E0FE" w:rsidR="62F4E0FE">
        <w:rPr>
          <w:lang w:val="en-US"/>
        </w:rPr>
        <w:t>?</w:t>
      </w:r>
    </w:p>
    <w:p w:rsidRPr="000174F5" w:rsidR="00175B3F" w:rsidP="000174F5" w:rsidRDefault="00175B3F" w14:paraId="325BE0BB" w14:textId="3E49150C">
      <w:pPr>
        <w:tabs>
          <w:tab w:val="left" w:pos="432"/>
        </w:tabs>
        <w:ind w:left="720"/>
        <w:rPr>
          <w:sz w:val="20"/>
          <w:szCs w:val="20"/>
          <w:lang w:val="en-US"/>
        </w:rPr>
      </w:pPr>
      <w:r>
        <w:t>(Majibu yanaweza kutofautiana.) Katika kifungu hiki, watawala na mamlaka labda walikuwa roho waovu na wabaya ambao walipinga kila kitu na kila mtu ambaye alikuwa wa Mungu.</w:t>
      </w:r>
    </w:p>
    <w:p w:rsidRPr="007B69FD" w:rsidR="00345B02" w:rsidP="00345B02" w:rsidRDefault="00345B02" w14:paraId="385DC936" w14:textId="77777777">
      <w:pPr>
        <w:tabs>
          <w:tab w:val="left" w:pos="432"/>
        </w:tabs>
        <w:ind w:left="720"/>
        <w:rPr>
          <w:sz w:val="20"/>
          <w:szCs w:val="20"/>
        </w:rPr>
      </w:pPr>
      <w:r/>
    </w:p>
    <w:p w:rsidRPr="007B69FD" w:rsidR="00345B02" w:rsidP="62F4E0FE" w:rsidRDefault="00345B02" w14:paraId="00FCE0A8" w14:textId="77777777" w14:noSpellErr="1">
      <w:pPr>
        <w:tabs>
          <w:tab w:val="left" w:pos="432"/>
        </w:tabs>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2F163F" w:rsidRDefault="002F163F" w14:paraId="14A36FAB" w14:textId="77777777">
      <w:pPr>
        <w:spacing w:line="240" w:lineRule="auto"/>
        <w:rPr>
          <w:bCs/>
          <w:sz w:val="40"/>
          <w:szCs w:val="44"/>
        </w:rPr>
      </w:pPr>
      <w:r/>
    </w:p>
    <w:p w:rsidRPr="007B69FD" w:rsidR="00345B02" w:rsidP="62F4E0FE" w:rsidRDefault="00345B02" w14:paraId="5E3BF604" w14:textId="5F98E92B" w14:noSpellErr="1">
      <w:pPr>
        <w:pStyle w:val="Heading1"/>
        <w:rPr>
          <w:b w:val="1"/>
          <w:bCs w:val="1"/>
          <w:lang w:val="en-US"/>
        </w:rPr>
      </w:pPr>
      <w:r w:rsidRPr="62F4E0FE" w:rsidR="62F4E0FE">
        <w:rPr>
          <w:lang w:val="en-US"/>
        </w:rPr>
        <w:t>Wakolosai</w:t>
      </w:r>
      <w:r w:rsidRPr="62F4E0FE" w:rsidR="62F4E0FE">
        <w:rPr>
          <w:lang w:val="en-US"/>
        </w:rPr>
        <w:t xml:space="preserve"> 3:1-17</w:t>
      </w:r>
    </w:p>
    <w:p w:rsidRPr="00170DC8" w:rsidR="00170DC8" w:rsidP="62F4E0FE" w:rsidRDefault="00170DC8" w14:paraId="7469E133"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345B02" w:rsidP="009A736E" w:rsidRDefault="00345B02" w14:paraId="3D59E6B9"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345B02" w:rsidP="009A736E" w:rsidRDefault="00345B02" w14:paraId="3CF516EE" w14:textId="7A42341A"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345B02" w:rsidP="009A736E" w:rsidRDefault="00C93D46" w14:paraId="6883840E" w14:textId="7D7606F3" w14:noSpellErr="1">
      <w:pPr>
        <w:pStyle w:val="Checklist"/>
        <w:rPr/>
      </w:pPr>
      <w:r w:rsidRPr="62F4E0FE" w:rsidR="62F4E0FE">
        <w:rPr>
          <w:lang w:val="en-US"/>
        </w:rPr>
        <w:t xml:space="preserve">Paulo </w:t>
      </w:r>
      <w:r w:rsidRPr="62F4E0FE" w:rsidR="62F4E0FE">
        <w:rPr>
          <w:lang w:val="en-US"/>
        </w:rPr>
        <w:t>aliwaambia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watafute</w:t>
      </w:r>
      <w:r w:rsidRPr="62F4E0FE" w:rsidR="62F4E0FE">
        <w:rPr>
          <w:lang w:val="en-US"/>
        </w:rPr>
        <w:t xml:space="preserve"> mambo </w:t>
      </w:r>
      <w:r w:rsidRPr="62F4E0FE" w:rsidR="62F4E0FE">
        <w:rPr>
          <w:lang w:val="en-US"/>
        </w:rPr>
        <w:t>yaliyo</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badala</w:t>
      </w:r>
      <w:r w:rsidRPr="62F4E0FE" w:rsidR="62F4E0FE">
        <w:rPr>
          <w:lang w:val="en-US"/>
        </w:rPr>
        <w:t xml:space="preserve"> </w:t>
      </w:r>
      <w:r w:rsidRPr="62F4E0FE" w:rsidR="62F4E0FE">
        <w:rPr>
          <w:lang w:val="en-US"/>
        </w:rPr>
        <w:t>ya</w:t>
      </w:r>
      <w:r w:rsidRPr="62F4E0FE" w:rsidR="62F4E0FE">
        <w:rPr>
          <w:lang w:val="en-US"/>
        </w:rPr>
        <w:t xml:space="preserve"> mambo </w:t>
      </w:r>
      <w:r w:rsidRPr="62F4E0FE" w:rsidR="62F4E0FE">
        <w:rPr>
          <w:lang w:val="en-US"/>
        </w:rPr>
        <w:t>ya</w:t>
      </w:r>
      <w:r w:rsidRPr="62F4E0FE" w:rsidR="62F4E0FE">
        <w:rPr>
          <w:lang w:val="en-US"/>
        </w:rPr>
        <w:t xml:space="preserve"> </w:t>
      </w:r>
      <w:r w:rsidRPr="62F4E0FE" w:rsidR="62F4E0FE">
        <w:rPr>
          <w:lang w:val="en-US"/>
        </w:rPr>
        <w:t>kidunia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maisha</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sasa</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Kristo, </w:t>
      </w:r>
      <w:r w:rsidRPr="62F4E0FE" w:rsidR="62F4E0FE">
        <w:rPr>
          <w:lang w:val="en-US"/>
        </w:rPr>
        <w:t>aliye</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[3:1-4]</w:t>
      </w:r>
    </w:p>
    <w:p w:rsidRPr="007B69FD" w:rsidR="00345B02" w:rsidP="009A736E" w:rsidRDefault="00C93D46" w14:paraId="186DF577" w14:textId="49C000F8" w14:noSpellErr="1">
      <w:pPr>
        <w:pStyle w:val="Checklist"/>
        <w:rPr/>
      </w:pPr>
      <w:r w:rsidRPr="62F4E0FE" w:rsidR="62F4E0FE">
        <w:rPr>
          <w:lang w:val="en-US"/>
        </w:rPr>
        <w:t xml:space="preserve">Paulo </w:t>
      </w:r>
      <w:r w:rsidRPr="62F4E0FE" w:rsidR="62F4E0FE">
        <w:rPr>
          <w:lang w:val="en-US"/>
        </w:rPr>
        <w:t>aliwaambia</w:t>
      </w:r>
      <w:r w:rsidRPr="62F4E0FE" w:rsidR="62F4E0FE">
        <w:rPr>
          <w:lang w:val="en-US"/>
        </w:rPr>
        <w:t xml:space="preserve"> </w:t>
      </w:r>
      <w:r w:rsidRPr="62F4E0FE" w:rsidR="62F4E0FE">
        <w:rPr>
          <w:lang w:val="en-US"/>
        </w:rPr>
        <w:t>waue</w:t>
      </w:r>
      <w:r w:rsidRPr="62F4E0FE" w:rsidR="62F4E0FE">
        <w:rPr>
          <w:lang w:val="en-US"/>
        </w:rPr>
        <w:t xml:space="preserve"> </w:t>
      </w:r>
      <w:r w:rsidRPr="62F4E0FE" w:rsidR="62F4E0FE">
        <w:rPr>
          <w:lang w:val="en-US"/>
        </w:rPr>
        <w:t>mazoea</w:t>
      </w:r>
      <w:r w:rsidRPr="62F4E0FE" w:rsidR="62F4E0FE">
        <w:rPr>
          <w:lang w:val="en-US"/>
        </w:rPr>
        <w:t xml:space="preserve"> </w:t>
      </w:r>
      <w:r w:rsidRPr="62F4E0FE" w:rsidR="62F4E0FE">
        <w:rPr>
          <w:lang w:val="en-US"/>
        </w:rPr>
        <w:t>yenye</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wamevaa</w:t>
      </w:r>
      <w:r w:rsidRPr="62F4E0FE" w:rsidR="62F4E0FE">
        <w:rPr>
          <w:lang w:val="en-US"/>
        </w:rPr>
        <w:t xml:space="preserve"> utu </w:t>
      </w:r>
      <w:r w:rsidRPr="62F4E0FE" w:rsidR="62F4E0FE">
        <w:rPr>
          <w:lang w:val="en-US"/>
        </w:rPr>
        <w:t>mpya</w:t>
      </w:r>
      <w:r w:rsidRPr="62F4E0FE" w:rsidR="62F4E0FE">
        <w:rPr>
          <w:lang w:val="en-US"/>
        </w:rPr>
        <w:t>. [3:5-10]</w:t>
      </w:r>
    </w:p>
    <w:p w:rsidRPr="007B69FD" w:rsidR="00345B02" w:rsidP="009A736E" w:rsidRDefault="00C93D46" w14:paraId="4D6E8AAE" w14:textId="1981A2D9" w14:noSpellErr="1">
      <w:pPr>
        <w:pStyle w:val="Checklist"/>
        <w:rPr/>
      </w:pPr>
      <w:r w:rsidRPr="62F4E0FE" w:rsidR="62F4E0FE">
        <w:rPr>
          <w:lang w:val="en-US"/>
        </w:rPr>
        <w:t xml:space="preserve">Paulo </w:t>
      </w:r>
      <w:r w:rsidRPr="62F4E0FE" w:rsidR="62F4E0FE">
        <w:rPr>
          <w:lang w:val="en-US"/>
        </w:rPr>
        <w:t>aliwaambia</w:t>
      </w:r>
      <w:r w:rsidRPr="62F4E0FE" w:rsidR="62F4E0FE">
        <w:rPr>
          <w:lang w:val="en-US"/>
        </w:rPr>
        <w:t xml:space="preserve"> </w:t>
      </w:r>
      <w:r w:rsidRPr="62F4E0FE" w:rsidR="62F4E0FE">
        <w:rPr>
          <w:lang w:val="en-US"/>
        </w:rPr>
        <w:t>wapendane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kitu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jina</w:t>
      </w:r>
      <w:r w:rsidRPr="62F4E0FE" w:rsidR="62F4E0FE">
        <w:rPr>
          <w:lang w:val="en-US"/>
        </w:rPr>
        <w:t xml:space="preserve"> la Bwana Yesu. [3:11-17]</w:t>
      </w:r>
    </w:p>
    <w:p w:rsidRPr="007B69FD" w:rsidR="00345B02" w:rsidP="009A736E" w:rsidRDefault="00C93D46" w14:paraId="24CB14BF" w14:textId="04D51E8F" w14:noSpellErr="1">
      <w:pPr>
        <w:pStyle w:val="Checklist"/>
        <w:rPr/>
      </w:pPr>
      <w:r w:rsidRPr="62F4E0FE" w:rsidR="62F4E0FE">
        <w:rPr>
          <w:lang w:val="en-US"/>
        </w:rPr>
        <w:t xml:space="preserve">Paulo </w:t>
      </w:r>
      <w:r w:rsidRPr="62F4E0FE" w:rsidR="62F4E0FE">
        <w:rPr>
          <w:lang w:val="en-US"/>
        </w:rPr>
        <w:t>alitoa</w:t>
      </w:r>
      <w:r w:rsidRPr="62F4E0FE" w:rsidR="62F4E0FE">
        <w:rPr>
          <w:lang w:val="en-US"/>
        </w:rPr>
        <w:t xml:space="preserve"> </w:t>
      </w:r>
      <w:r w:rsidRPr="62F4E0FE" w:rsidR="62F4E0FE">
        <w:rPr>
          <w:lang w:val="en-US"/>
        </w:rPr>
        <w:t>maagizo</w:t>
      </w:r>
      <w:r w:rsidRPr="62F4E0FE" w:rsidR="62F4E0FE">
        <w:rPr>
          <w:lang w:val="en-US"/>
        </w:rPr>
        <w:t xml:space="preserve"> </w:t>
      </w:r>
      <w:r w:rsidRPr="62F4E0FE" w:rsidR="62F4E0FE">
        <w:rPr>
          <w:lang w:val="en-US"/>
        </w:rPr>
        <w:t>kwa</w:t>
      </w:r>
      <w:r w:rsidRPr="62F4E0FE" w:rsidR="62F4E0FE">
        <w:rPr>
          <w:lang w:val="en-US"/>
        </w:rPr>
        <w:t xml:space="preserve"> wake, </w:t>
      </w:r>
      <w:r w:rsidRPr="62F4E0FE" w:rsidR="62F4E0FE">
        <w:rPr>
          <w:lang w:val="en-US"/>
        </w:rPr>
        <w:t>waume</w:t>
      </w:r>
      <w:r w:rsidRPr="62F4E0FE" w:rsidR="62F4E0FE">
        <w:rPr>
          <w:lang w:val="en-US"/>
        </w:rPr>
        <w:t xml:space="preserve">, </w:t>
      </w:r>
      <w:r w:rsidRPr="62F4E0FE" w:rsidR="62F4E0FE">
        <w:rPr>
          <w:lang w:val="en-US"/>
        </w:rPr>
        <w:t>watoto</w:t>
      </w:r>
      <w:r w:rsidRPr="62F4E0FE" w:rsidR="62F4E0FE">
        <w:rPr>
          <w:lang w:val="en-US"/>
        </w:rPr>
        <w:t xml:space="preserve">, baba, </w:t>
      </w:r>
      <w:r w:rsidRPr="62F4E0FE" w:rsidR="62F4E0FE">
        <w:rPr>
          <w:lang w:val="en-US"/>
        </w:rPr>
        <w:t>watumwa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mabwana</w:t>
      </w:r>
      <w:r w:rsidRPr="62F4E0FE" w:rsidR="62F4E0FE">
        <w:rPr>
          <w:lang w:val="en-US"/>
        </w:rPr>
        <w:t xml:space="preserve">. [3:18-4:1] Ni </w:t>
      </w:r>
      <w:r w:rsidRPr="62F4E0FE" w:rsidR="62F4E0FE">
        <w:rPr>
          <w:lang w:val="en-US"/>
        </w:rPr>
        <w:t>nini</w:t>
      </w:r>
      <w:r w:rsidRPr="62F4E0FE" w:rsidR="62F4E0FE">
        <w:rPr>
          <w:lang w:val="en-US"/>
        </w:rPr>
        <w:t xml:space="preserve"> </w:t>
      </w:r>
      <w:r w:rsidRPr="62F4E0FE" w:rsidR="62F4E0FE">
        <w:rPr>
          <w:lang w:val="en-US"/>
        </w:rPr>
        <w:t>kilichotokea</w:t>
      </w:r>
      <w:r w:rsidRPr="62F4E0FE" w:rsidR="62F4E0FE">
        <w:rPr>
          <w:lang w:val="en-US"/>
        </w:rPr>
        <w:t>?</w:t>
      </w:r>
    </w:p>
    <w:p w:rsidRPr="007B69FD" w:rsidR="00345B02" w:rsidP="009A736E" w:rsidRDefault="00345B02" w14:paraId="1DE7AD91"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345B02" w:rsidP="009A736E" w:rsidRDefault="003947E5" w14:paraId="5BFA66C5" w14:textId="1111AC87"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345B02" w:rsidP="62F4E0FE" w:rsidRDefault="00C93D46" w14:paraId="30457E44" w14:textId="7F01FA3C" w14:noSpellErr="1">
      <w:pPr>
        <w:numPr>
          <w:ilvl w:val="0"/>
          <w:numId w:val="63"/>
        </w:numPr>
        <w:spacing w:line="259" w:lineRule="auto"/>
        <w:rPr>
          <w:sz w:val="20"/>
          <w:szCs w:val="20"/>
          <w:lang w:val="en-US"/>
        </w:rPr>
      </w:pPr>
      <w:r w:rsidRPr="62F4E0FE" w:rsidR="62F4E0FE">
        <w:rPr>
          <w:lang w:val="en-US"/>
        </w:rPr>
        <w:t xml:space="preserve">[3:1] Paulo </w:t>
      </w:r>
      <w:r w:rsidRPr="62F4E0FE" w:rsidR="62F4E0FE">
        <w:rPr>
          <w:lang w:val="en-US"/>
        </w:rPr>
        <w:t>alisema</w:t>
      </w:r>
      <w:r w:rsidRPr="62F4E0FE" w:rsidR="62F4E0FE">
        <w:rPr>
          <w:lang w:val="en-US"/>
        </w:rPr>
        <w:t xml:space="preserve"> wale </w:t>
      </w:r>
      <w:r w:rsidRPr="62F4E0FE" w:rsidR="62F4E0FE">
        <w:rPr>
          <w:lang w:val="en-US"/>
        </w:rPr>
        <w:t>waliofufuliwa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Kristo </w:t>
      </w:r>
      <w:r w:rsidRPr="62F4E0FE" w:rsidR="62F4E0FE">
        <w:rPr>
          <w:lang w:val="en-US"/>
        </w:rPr>
        <w:t>wapaswa</w:t>
      </w:r>
      <w:r w:rsidRPr="62F4E0FE" w:rsidR="62F4E0FE">
        <w:rPr>
          <w:lang w:val="en-US"/>
        </w:rPr>
        <w:t xml:space="preserve"> </w:t>
      </w:r>
      <w:r w:rsidRPr="62F4E0FE" w:rsidR="62F4E0FE">
        <w:rPr>
          <w:lang w:val="en-US"/>
        </w:rPr>
        <w:t>kutafuta</w:t>
      </w:r>
      <w:r w:rsidRPr="62F4E0FE" w:rsidR="62F4E0FE">
        <w:rPr>
          <w:lang w:val="en-US"/>
        </w:rPr>
        <w:t xml:space="preserve"> </w:t>
      </w:r>
      <w:r w:rsidRPr="62F4E0FE" w:rsidR="62F4E0FE">
        <w:rPr>
          <w:lang w:val="en-US"/>
        </w:rPr>
        <w:t>nini</w:t>
      </w:r>
      <w:r w:rsidRPr="62F4E0FE" w:rsidR="62F4E0FE">
        <w:rPr>
          <w:lang w:val="en-US"/>
        </w:rPr>
        <w:t>?</w:t>
      </w:r>
    </w:p>
    <w:p w:rsidRPr="007B69FD" w:rsidR="00345B02" w:rsidP="62F4E0FE" w:rsidRDefault="00345B02" w14:paraId="7509C35A" w14:textId="77777777" w14:noSpellErr="1">
      <w:pPr>
        <w:spacing w:line="259" w:lineRule="auto"/>
        <w:ind w:left="720"/>
        <w:rPr>
          <w:sz w:val="20"/>
          <w:szCs w:val="20"/>
          <w:lang w:val="en-US"/>
        </w:rPr>
      </w:pPr>
      <w:r w:rsidRPr="62F4E0FE" w:rsidR="62F4E0FE">
        <w:rPr>
          <w:lang w:val="en-US"/>
        </w:rPr>
        <w:t xml:space="preserve">Paulo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kutafuta</w:t>
      </w:r>
      <w:r w:rsidRPr="62F4E0FE" w:rsidR="62F4E0FE">
        <w:rPr>
          <w:lang w:val="en-US"/>
        </w:rPr>
        <w:t xml:space="preserve"> mambo </w:t>
      </w:r>
      <w:r w:rsidRPr="62F4E0FE" w:rsidR="62F4E0FE">
        <w:rPr>
          <w:lang w:val="en-US"/>
        </w:rPr>
        <w:t>yaliyo</w:t>
      </w:r>
      <w:r w:rsidRPr="62F4E0FE" w:rsidR="62F4E0FE">
        <w:rPr>
          <w:lang w:val="en-US"/>
        </w:rPr>
        <w:t xml:space="preserve"> </w:t>
      </w:r>
      <w:r w:rsidRPr="62F4E0FE" w:rsidR="62F4E0FE">
        <w:rPr>
          <w:lang w:val="en-US"/>
        </w:rPr>
        <w:t>juu</w:t>
      </w:r>
      <w:r w:rsidRPr="62F4E0FE" w:rsidR="62F4E0FE">
        <w:rPr>
          <w:lang w:val="en-US"/>
        </w:rPr>
        <w:t>.</w:t>
      </w:r>
    </w:p>
    <w:p w:rsidRPr="007B69FD" w:rsidR="00345B02" w:rsidP="00345B02" w:rsidRDefault="00345B02" w14:paraId="12984CEF" w14:textId="77777777">
      <w:pPr>
        <w:spacing w:line="259" w:lineRule="auto"/>
        <w:ind w:left="720"/>
        <w:rPr>
          <w:sz w:val="20"/>
          <w:szCs w:val="20"/>
        </w:rPr>
      </w:pPr>
      <w:r/>
    </w:p>
    <w:p w:rsidRPr="007B69FD" w:rsidR="00345B02" w:rsidP="62F4E0FE" w:rsidRDefault="00C93D46" w14:paraId="77CC1C67" w14:textId="09E9C909" w14:noSpellErr="1">
      <w:pPr>
        <w:numPr>
          <w:ilvl w:val="0"/>
          <w:numId w:val="63"/>
        </w:numPr>
        <w:spacing w:line="259" w:lineRule="auto"/>
        <w:rPr>
          <w:sz w:val="20"/>
          <w:szCs w:val="20"/>
          <w:lang w:val="en-US"/>
        </w:rPr>
      </w:pPr>
      <w:r w:rsidRPr="62F4E0FE" w:rsidR="62F4E0FE">
        <w:rPr>
          <w:lang w:val="en-US"/>
        </w:rPr>
        <w:t xml:space="preserve">[3:2] </w:t>
      </w:r>
      <w:r w:rsidRPr="62F4E0FE" w:rsidR="62F4E0FE">
        <w:rPr>
          <w:lang w:val="en-US"/>
        </w:rPr>
        <w:t>Unafikiri</w:t>
      </w:r>
      <w:r w:rsidRPr="62F4E0FE" w:rsidR="62F4E0FE">
        <w:rPr>
          <w:lang w:val="en-US"/>
        </w:rPr>
        <w:t xml:space="preserve"> Paulo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tuweke</w:t>
      </w:r>
      <w:r w:rsidRPr="62F4E0FE" w:rsidR="62F4E0FE">
        <w:rPr>
          <w:lang w:val="en-US"/>
        </w:rPr>
        <w:t xml:space="preserve"> </w:t>
      </w:r>
      <w:r w:rsidRPr="62F4E0FE" w:rsidR="62F4E0FE">
        <w:rPr>
          <w:lang w:val="en-US"/>
        </w:rPr>
        <w:t>akili</w:t>
      </w:r>
      <w:r w:rsidRPr="62F4E0FE" w:rsidR="62F4E0FE">
        <w:rPr>
          <w:lang w:val="en-US"/>
        </w:rPr>
        <w:t xml:space="preserve"> </w:t>
      </w:r>
      <w:r w:rsidRPr="62F4E0FE" w:rsidR="62F4E0FE">
        <w:rPr>
          <w:lang w:val="en-US"/>
        </w:rPr>
        <w:t>zetu</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mambo </w:t>
      </w:r>
      <w:r w:rsidRPr="62F4E0FE" w:rsidR="62F4E0FE">
        <w:rPr>
          <w:lang w:val="en-US"/>
        </w:rPr>
        <w:t>yaliyo</w:t>
      </w:r>
      <w:r w:rsidRPr="62F4E0FE" w:rsidR="62F4E0FE">
        <w:rPr>
          <w:lang w:val="en-US"/>
        </w:rPr>
        <w:t xml:space="preserve"> </w:t>
      </w:r>
      <w:r w:rsidRPr="62F4E0FE" w:rsidR="62F4E0FE">
        <w:rPr>
          <w:lang w:val="en-US"/>
        </w:rPr>
        <w:t>juu</w:t>
      </w:r>
      <w:r w:rsidRPr="62F4E0FE" w:rsidR="62F4E0FE">
        <w:rPr>
          <w:lang w:val="en-US"/>
        </w:rPr>
        <w:t>?</w:t>
      </w:r>
    </w:p>
    <w:p w:rsidRPr="007B69FD" w:rsidR="00345B02" w:rsidP="48114252" w:rsidRDefault="00345B02" w14:paraId="6C6A825E" w14:textId="77777777">
      <w:pPr>
        <w:spacing w:line="259" w:lineRule="auto"/>
        <w:ind w:left="720"/>
        <w:rPr>
          <w:sz w:val="20"/>
          <w:szCs w:val="20"/>
          <w:lang w:val="en-US"/>
        </w:rPr>
      </w:pPr>
      <w:r>
        <w:t>(Majibu yanaweza kutofautiana.) Labda Paulo alimaanisha kwamba Wakristo wapaswa kufikiria mambo yaliyo ya maana kwa Mungu au mbinguni.</w:t>
      </w:r>
    </w:p>
    <w:p w:rsidRPr="007B69FD" w:rsidR="00345B02" w:rsidP="00345B02" w:rsidRDefault="00345B02" w14:paraId="4D18402A" w14:textId="77777777">
      <w:pPr>
        <w:spacing w:line="259" w:lineRule="auto"/>
        <w:ind w:left="720"/>
        <w:rPr>
          <w:sz w:val="20"/>
          <w:szCs w:val="20"/>
        </w:rPr>
      </w:pPr>
      <w:r/>
    </w:p>
    <w:p w:rsidRPr="007B69FD" w:rsidR="00345B02" w:rsidP="62F4E0FE" w:rsidRDefault="00C93D46" w14:paraId="36627A61" w14:textId="68D20DB2" w14:noSpellErr="1">
      <w:pPr>
        <w:numPr>
          <w:ilvl w:val="0"/>
          <w:numId w:val="63"/>
        </w:numPr>
        <w:spacing w:line="259" w:lineRule="auto"/>
        <w:rPr>
          <w:sz w:val="20"/>
          <w:szCs w:val="20"/>
          <w:lang w:val="en-US"/>
        </w:rPr>
      </w:pPr>
      <w:r w:rsidRPr="62F4E0FE" w:rsidR="62F4E0FE">
        <w:rPr>
          <w:lang w:val="en-US"/>
        </w:rPr>
        <w:t xml:space="preserve">[3:3] Katika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3, Paulo </w:t>
      </w:r>
      <w:r w:rsidRPr="62F4E0FE" w:rsidR="62F4E0FE">
        <w:rPr>
          <w:lang w:val="en-US"/>
        </w:rPr>
        <w:t>alisema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kimetukia</w:t>
      </w:r>
      <w:r w:rsidRPr="62F4E0FE" w:rsidR="62F4E0FE">
        <w:rPr>
          <w:lang w:val="en-US"/>
        </w:rPr>
        <w:t>?</w:t>
      </w:r>
    </w:p>
    <w:p w:rsidRPr="007B69FD" w:rsidR="00345B02" w:rsidP="62F4E0FE" w:rsidRDefault="00345B02" w14:paraId="7AFD9D06" w14:textId="77777777" w14:noSpellErr="1">
      <w:pPr>
        <w:pStyle w:val="ListParagraph"/>
        <w:spacing w:line="259" w:lineRule="auto"/>
        <w:ind w:left="360" w:firstLine="360"/>
        <w:rPr>
          <w:sz w:val="20"/>
          <w:szCs w:val="20"/>
          <w:lang w:val="en-US"/>
        </w:rPr>
      </w:pPr>
      <w:r w:rsidRPr="62F4E0FE" w:rsidR="62F4E0FE">
        <w:rPr>
          <w:lang w:val="en-US"/>
        </w:rPr>
        <w:t>Alisema</w:t>
      </w:r>
      <w:r w:rsidRPr="62F4E0FE" w:rsidR="62F4E0FE">
        <w:rPr>
          <w:lang w:val="en-US"/>
        </w:rPr>
        <w:t xml:space="preserve"> </w:t>
      </w:r>
      <w:r w:rsidRPr="62F4E0FE" w:rsidR="62F4E0FE">
        <w:rPr>
          <w:lang w:val="en-US"/>
        </w:rPr>
        <w:t>waumini</w:t>
      </w:r>
      <w:r w:rsidRPr="62F4E0FE" w:rsidR="62F4E0FE">
        <w:rPr>
          <w:lang w:val="en-US"/>
        </w:rPr>
        <w:t xml:space="preserve"> </w:t>
      </w:r>
      <w:r w:rsidRPr="62F4E0FE" w:rsidR="62F4E0FE">
        <w:rPr>
          <w:lang w:val="en-US"/>
        </w:rPr>
        <w:t>wamekufa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maisha</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yamefichwa</w:t>
      </w:r>
      <w:r w:rsidRPr="62F4E0FE" w:rsidR="62F4E0FE">
        <w:rPr>
          <w:lang w:val="en-US"/>
        </w:rPr>
        <w:t xml:space="preserve"> </w:t>
      </w:r>
      <w:r w:rsidRPr="62F4E0FE" w:rsidR="62F4E0FE">
        <w:rPr>
          <w:lang w:val="en-US"/>
        </w:rPr>
        <w:t>na</w:t>
      </w:r>
      <w:r w:rsidRPr="62F4E0FE" w:rsidR="62F4E0FE">
        <w:rPr>
          <w:lang w:val="en-US"/>
        </w:rPr>
        <w:t xml:space="preserve"> Kristo </w:t>
      </w:r>
      <w:r w:rsidRPr="62F4E0FE" w:rsidR="62F4E0FE">
        <w:rPr>
          <w:lang w:val="en-US"/>
        </w:rPr>
        <w:t>katika</w:t>
      </w:r>
      <w:r w:rsidRPr="62F4E0FE" w:rsidR="62F4E0FE">
        <w:rPr>
          <w:lang w:val="en-US"/>
        </w:rPr>
        <w:t xml:space="preserve"> </w:t>
      </w:r>
      <w:r w:rsidRPr="62F4E0FE" w:rsidR="62F4E0FE">
        <w:rPr>
          <w:lang w:val="en-US"/>
        </w:rPr>
        <w:t>Mungu</w:t>
      </w:r>
      <w:r w:rsidRPr="62F4E0FE" w:rsidR="62F4E0FE">
        <w:rPr>
          <w:lang w:val="en-US"/>
        </w:rPr>
        <w:t>.</w:t>
      </w:r>
    </w:p>
    <w:p w:rsidRPr="007B69FD" w:rsidR="00345B02" w:rsidP="006B04BD" w:rsidRDefault="00345B02" w14:paraId="486B6C6A" w14:textId="77777777">
      <w:pPr>
        <w:spacing w:line="259" w:lineRule="auto"/>
        <w:rPr>
          <w:sz w:val="20"/>
          <w:szCs w:val="20"/>
        </w:rPr>
      </w:pPr>
      <w:r/>
    </w:p>
    <w:p w:rsidRPr="007B69FD" w:rsidR="00345B02" w:rsidP="62F4E0FE" w:rsidRDefault="00C93D46" w14:paraId="5C2AFD97" w14:textId="5D64650A" w14:noSpellErr="1">
      <w:pPr>
        <w:numPr>
          <w:ilvl w:val="0"/>
          <w:numId w:val="63"/>
        </w:numPr>
        <w:spacing w:line="259" w:lineRule="auto"/>
        <w:rPr>
          <w:sz w:val="20"/>
          <w:szCs w:val="20"/>
          <w:lang w:val="en-US"/>
        </w:rPr>
      </w:pPr>
      <w:r w:rsidRPr="62F4E0FE" w:rsidR="62F4E0FE">
        <w:rPr>
          <w:lang w:val="en-US"/>
        </w:rPr>
        <w:t xml:space="preserve">[3:4] Ni </w:t>
      </w:r>
      <w:r w:rsidRPr="62F4E0FE" w:rsidR="62F4E0FE">
        <w:rPr>
          <w:lang w:val="en-US"/>
        </w:rPr>
        <w:t>nini</w:t>
      </w:r>
      <w:r w:rsidRPr="62F4E0FE" w:rsidR="62F4E0FE">
        <w:rPr>
          <w:lang w:val="en-US"/>
        </w:rPr>
        <w:t xml:space="preserve"> </w:t>
      </w:r>
      <w:r w:rsidRPr="62F4E0FE" w:rsidR="62F4E0FE">
        <w:rPr>
          <w:lang w:val="en-US"/>
        </w:rPr>
        <w:t>kitakachowapata</w:t>
      </w:r>
      <w:r w:rsidRPr="62F4E0FE" w:rsidR="62F4E0FE">
        <w:rPr>
          <w:lang w:val="en-US"/>
        </w:rPr>
        <w:t xml:space="preserve"> </w:t>
      </w:r>
      <w:r w:rsidRPr="62F4E0FE" w:rsidR="62F4E0FE">
        <w:rPr>
          <w:lang w:val="en-US"/>
        </w:rPr>
        <w:t>Wakristo</w:t>
      </w:r>
      <w:r w:rsidRPr="62F4E0FE" w:rsidR="62F4E0FE">
        <w:rPr>
          <w:lang w:val="en-US"/>
        </w:rPr>
        <w:t xml:space="preserve"> Kristo </w:t>
      </w:r>
      <w:r w:rsidRPr="62F4E0FE" w:rsidR="62F4E0FE">
        <w:rPr>
          <w:lang w:val="en-US"/>
        </w:rPr>
        <w:t>atakapotokea</w:t>
      </w:r>
      <w:r w:rsidRPr="62F4E0FE" w:rsidR="62F4E0FE">
        <w:rPr>
          <w:lang w:val="en-US"/>
        </w:rPr>
        <w:t>?</w:t>
      </w:r>
    </w:p>
    <w:p w:rsidRPr="007B69FD" w:rsidR="00345B02" w:rsidP="62F4E0FE" w:rsidRDefault="00345B02" w14:paraId="784F76F3" w14:textId="77777777" w14:noSpellErr="1">
      <w:pPr>
        <w:spacing w:line="259" w:lineRule="auto"/>
        <w:ind w:left="720"/>
        <w:rPr>
          <w:sz w:val="20"/>
          <w:szCs w:val="20"/>
          <w:lang w:val="en-US"/>
        </w:rPr>
      </w:pPr>
      <w:r w:rsidRPr="62F4E0FE" w:rsidR="62F4E0FE">
        <w:rPr>
          <w:lang w:val="en-US"/>
        </w:rPr>
        <w:t>Wakristo</w:t>
      </w:r>
      <w:r w:rsidRPr="62F4E0FE" w:rsidR="62F4E0FE">
        <w:rPr>
          <w:lang w:val="en-US"/>
        </w:rPr>
        <w:t xml:space="preserve"> </w:t>
      </w:r>
      <w:r w:rsidRPr="62F4E0FE" w:rsidR="62F4E0FE">
        <w:rPr>
          <w:lang w:val="en-US"/>
        </w:rPr>
        <w:t>wataonekana</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Kristo </w:t>
      </w:r>
      <w:r w:rsidRPr="62F4E0FE" w:rsidR="62F4E0FE">
        <w:rPr>
          <w:lang w:val="en-US"/>
        </w:rPr>
        <w:t>katika</w:t>
      </w:r>
      <w:r w:rsidRPr="62F4E0FE" w:rsidR="62F4E0FE">
        <w:rPr>
          <w:lang w:val="en-US"/>
        </w:rPr>
        <w:t xml:space="preserve"> </w:t>
      </w:r>
      <w:r w:rsidRPr="62F4E0FE" w:rsidR="62F4E0FE">
        <w:rPr>
          <w:lang w:val="en-US"/>
        </w:rPr>
        <w:t>utukufu</w:t>
      </w:r>
      <w:r w:rsidRPr="62F4E0FE" w:rsidR="62F4E0FE">
        <w:rPr>
          <w:lang w:val="en-US"/>
        </w:rPr>
        <w:t>.</w:t>
      </w:r>
    </w:p>
    <w:p w:rsidRPr="007B69FD" w:rsidR="00345B02" w:rsidP="00345B02" w:rsidRDefault="00345B02" w14:paraId="1B93341A" w14:textId="77777777">
      <w:pPr>
        <w:spacing w:line="259" w:lineRule="auto"/>
        <w:ind w:left="720"/>
        <w:rPr>
          <w:sz w:val="20"/>
          <w:szCs w:val="20"/>
        </w:rPr>
      </w:pPr>
      <w:r/>
    </w:p>
    <w:p w:rsidRPr="007B69FD" w:rsidR="00345B02" w:rsidP="62F4E0FE" w:rsidRDefault="00C93D46" w14:paraId="79428B9B" w14:textId="6F8528BE" w14:noSpellErr="1">
      <w:pPr>
        <w:numPr>
          <w:ilvl w:val="0"/>
          <w:numId w:val="63"/>
        </w:numPr>
        <w:spacing w:line="259" w:lineRule="auto"/>
        <w:rPr>
          <w:sz w:val="20"/>
          <w:szCs w:val="20"/>
          <w:lang w:val="en-US"/>
        </w:rPr>
      </w:pPr>
      <w:r w:rsidRPr="62F4E0FE" w:rsidR="62F4E0FE">
        <w:rPr>
          <w:lang w:val="en-US"/>
        </w:rPr>
        <w:t xml:space="preserve">[3:5] Paulo </w:t>
      </w:r>
      <w:r w:rsidRPr="62F4E0FE" w:rsidR="62F4E0FE">
        <w:rPr>
          <w:lang w:val="en-US"/>
        </w:rPr>
        <w:t>aliwaagiza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waue</w:t>
      </w:r>
      <w:r w:rsidRPr="62F4E0FE" w:rsidR="62F4E0FE">
        <w:rPr>
          <w:lang w:val="en-US"/>
        </w:rPr>
        <w:t xml:space="preserve"> mambo </w:t>
      </w:r>
      <w:r w:rsidRPr="62F4E0FE" w:rsidR="62F4E0FE">
        <w:rPr>
          <w:lang w:val="en-US"/>
        </w:rPr>
        <w:t>gani</w:t>
      </w:r>
      <w:r w:rsidRPr="62F4E0FE" w:rsidR="62F4E0FE">
        <w:rPr>
          <w:lang w:val="en-US"/>
        </w:rPr>
        <w:t>?</w:t>
      </w:r>
    </w:p>
    <w:p w:rsidRPr="007B69FD" w:rsidR="00345B02" w:rsidP="62F4E0FE" w:rsidRDefault="00345B02" w14:paraId="08F2A210" w14:textId="77777777" w14:noSpellErr="1">
      <w:pPr>
        <w:spacing w:line="259" w:lineRule="auto"/>
        <w:ind w:left="720"/>
        <w:rPr>
          <w:sz w:val="20"/>
          <w:szCs w:val="20"/>
          <w:lang w:val="en-US"/>
        </w:rPr>
      </w:pPr>
      <w:r w:rsidRPr="62F4E0FE" w:rsidR="62F4E0FE">
        <w:rPr>
          <w:lang w:val="en-US"/>
        </w:rPr>
        <w:t xml:space="preserve">Paulo </w:t>
      </w:r>
      <w:r w:rsidRPr="62F4E0FE" w:rsidR="62F4E0FE">
        <w:rPr>
          <w:lang w:val="en-US"/>
        </w:rPr>
        <w:t>alisema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kuua</w:t>
      </w:r>
      <w:r w:rsidRPr="62F4E0FE" w:rsidR="62F4E0FE">
        <w:rPr>
          <w:lang w:val="en-US"/>
        </w:rPr>
        <w:t xml:space="preserve"> </w:t>
      </w:r>
      <w:r w:rsidRPr="62F4E0FE" w:rsidR="62F4E0FE">
        <w:rPr>
          <w:lang w:val="en-US"/>
        </w:rPr>
        <w:t>ukosefu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adili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ngono</w:t>
      </w:r>
      <w:r w:rsidRPr="62F4E0FE" w:rsidR="62F4E0FE">
        <w:rPr>
          <w:lang w:val="en-US"/>
        </w:rPr>
        <w:t xml:space="preserve">, </w:t>
      </w:r>
      <w:r w:rsidRPr="62F4E0FE" w:rsidR="62F4E0FE">
        <w:rPr>
          <w:lang w:val="en-US"/>
        </w:rPr>
        <w:t>uchafu</w:t>
      </w:r>
      <w:r w:rsidRPr="62F4E0FE" w:rsidR="62F4E0FE">
        <w:rPr>
          <w:lang w:val="en-US"/>
        </w:rPr>
        <w:t xml:space="preserve">, </w:t>
      </w:r>
      <w:r w:rsidRPr="62F4E0FE" w:rsidR="62F4E0FE">
        <w:rPr>
          <w:lang w:val="en-US"/>
        </w:rPr>
        <w:t>tamaa</w:t>
      </w:r>
      <w:r w:rsidRPr="62F4E0FE" w:rsidR="62F4E0FE">
        <w:rPr>
          <w:lang w:val="en-US"/>
        </w:rPr>
        <w:t xml:space="preserve">, </w:t>
      </w:r>
      <w:r w:rsidRPr="62F4E0FE" w:rsidR="62F4E0FE">
        <w:rPr>
          <w:lang w:val="en-US"/>
        </w:rPr>
        <w:t>tamaa</w:t>
      </w:r>
      <w:r w:rsidRPr="62F4E0FE" w:rsidR="62F4E0FE">
        <w:rPr>
          <w:lang w:val="en-US"/>
        </w:rPr>
        <w:t xml:space="preserve"> </w:t>
      </w:r>
      <w:r w:rsidRPr="62F4E0FE" w:rsidR="62F4E0FE">
        <w:rPr>
          <w:lang w:val="en-US"/>
        </w:rPr>
        <w:t>mbaya</w:t>
      </w:r>
      <w:r w:rsidRPr="62F4E0FE" w:rsidR="62F4E0FE">
        <w:rPr>
          <w:lang w:val="en-US"/>
        </w:rPr>
        <w:t xml:space="preserve">, </w:t>
      </w:r>
      <w:r w:rsidRPr="62F4E0FE" w:rsidR="62F4E0FE">
        <w:rPr>
          <w:lang w:val="en-US"/>
        </w:rPr>
        <w:t>na</w:t>
      </w:r>
      <w:r w:rsidRPr="62F4E0FE" w:rsidR="62F4E0FE">
        <w:rPr>
          <w:lang w:val="en-US"/>
        </w:rPr>
        <w:t xml:space="preserve"> pupa.</w:t>
      </w:r>
    </w:p>
    <w:p w:rsidRPr="007B69FD" w:rsidR="00345B02" w:rsidP="00345B02" w:rsidRDefault="00345B02" w14:paraId="5F3FF0E4" w14:textId="77777777">
      <w:pPr>
        <w:spacing w:line="259" w:lineRule="auto"/>
        <w:ind w:left="720"/>
        <w:rPr>
          <w:sz w:val="20"/>
          <w:szCs w:val="20"/>
        </w:rPr>
      </w:pPr>
      <w:r/>
    </w:p>
    <w:p w:rsidRPr="007B69FD" w:rsidR="00345B02" w:rsidP="62F4E0FE" w:rsidRDefault="00C93D46" w14:paraId="330933B2" w14:textId="6278E161" w14:noSpellErr="1">
      <w:pPr>
        <w:numPr>
          <w:ilvl w:val="0"/>
          <w:numId w:val="63"/>
        </w:numPr>
        <w:spacing w:line="259" w:lineRule="auto"/>
        <w:rPr>
          <w:sz w:val="20"/>
          <w:szCs w:val="20"/>
          <w:lang w:val="en-US"/>
        </w:rPr>
      </w:pPr>
      <w:r w:rsidRPr="62F4E0FE" w:rsidR="62F4E0FE">
        <w:rPr>
          <w:lang w:val="en-US"/>
        </w:rPr>
        <w:t xml:space="preserve">[3:5] </w:t>
      </w:r>
      <w:r w:rsidRPr="62F4E0FE" w:rsidR="62F4E0FE">
        <w:rPr>
          <w:lang w:val="en-US"/>
        </w:rPr>
        <w:t>Unafikiri</w:t>
      </w:r>
      <w:r w:rsidRPr="62F4E0FE" w:rsidR="62F4E0FE">
        <w:rPr>
          <w:lang w:val="en-US"/>
        </w:rPr>
        <w:t xml:space="preserve"> Paulo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mtu</w:t>
      </w:r>
      <w:r w:rsidRPr="62F4E0FE" w:rsidR="62F4E0FE">
        <w:rPr>
          <w:lang w:val="en-US"/>
        </w:rPr>
        <w:t xml:space="preserve"> aue tabia </w:t>
      </w:r>
      <w:r w:rsidRPr="62F4E0FE" w:rsidR="62F4E0FE">
        <w:rPr>
          <w:lang w:val="en-US"/>
        </w:rPr>
        <w:t>na</w:t>
      </w:r>
      <w:r w:rsidRPr="62F4E0FE" w:rsidR="62F4E0FE">
        <w:rPr>
          <w:lang w:val="en-US"/>
        </w:rPr>
        <w:t xml:space="preserve"> </w:t>
      </w:r>
      <w:r w:rsidRPr="62F4E0FE" w:rsidR="62F4E0FE">
        <w:rPr>
          <w:lang w:val="en-US"/>
        </w:rPr>
        <w:t>mitazamo</w:t>
      </w:r>
      <w:r w:rsidRPr="62F4E0FE" w:rsidR="62F4E0FE">
        <w:rPr>
          <w:lang w:val="en-US"/>
        </w:rPr>
        <w:t xml:space="preserve"> </w:t>
      </w:r>
      <w:r w:rsidRPr="62F4E0FE" w:rsidR="62F4E0FE">
        <w:rPr>
          <w:lang w:val="en-US"/>
        </w:rPr>
        <w:t>fulani</w:t>
      </w:r>
      <w:r w:rsidRPr="62F4E0FE" w:rsidR="62F4E0FE">
        <w:rPr>
          <w:lang w:val="en-US"/>
        </w:rPr>
        <w:t>?</w:t>
      </w:r>
    </w:p>
    <w:p w:rsidRPr="007B69FD" w:rsidR="00345B02" w:rsidP="48114252" w:rsidRDefault="00345B02" w14:paraId="0310F77A" w14:textId="77777777">
      <w:pPr>
        <w:spacing w:line="259" w:lineRule="auto"/>
        <w:ind w:left="720"/>
        <w:rPr>
          <w:sz w:val="20"/>
          <w:szCs w:val="20"/>
          <w:lang w:val="en-US"/>
        </w:rPr>
      </w:pPr>
      <w:r>
        <w:t>(Majibu yanaweza kutofautiana.) Labda alimaanisha kuacha kufanya mambo hayo na kuacha kuwa na mitazamo hiyo.</w:t>
      </w:r>
    </w:p>
    <w:p w:rsidRPr="007B69FD" w:rsidR="00345B02" w:rsidP="00345B02" w:rsidRDefault="00345B02" w14:paraId="3CF2C58F" w14:textId="77777777">
      <w:pPr>
        <w:spacing w:line="259" w:lineRule="auto"/>
        <w:ind w:left="720"/>
        <w:rPr>
          <w:sz w:val="20"/>
          <w:szCs w:val="20"/>
        </w:rPr>
      </w:pPr>
      <w:r/>
    </w:p>
    <w:p w:rsidRPr="007B69FD" w:rsidR="00345B02" w:rsidP="62F4E0FE" w:rsidRDefault="00C93D46" w14:paraId="4891C84E" w14:textId="526B36B4" w14:noSpellErr="1">
      <w:pPr>
        <w:numPr>
          <w:ilvl w:val="0"/>
          <w:numId w:val="63"/>
        </w:numPr>
        <w:spacing w:line="259" w:lineRule="auto"/>
        <w:rPr>
          <w:sz w:val="20"/>
          <w:szCs w:val="20"/>
          <w:lang w:val="en-US"/>
        </w:rPr>
      </w:pPr>
      <w:r w:rsidRPr="62F4E0FE" w:rsidR="62F4E0FE">
        <w:rPr>
          <w:lang w:val="en-US"/>
        </w:rPr>
        <w:t xml:space="preserve">[3:6] Paulo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hasira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w:t>
      </w:r>
    </w:p>
    <w:p w:rsidRPr="007B69FD" w:rsidR="00345B02" w:rsidP="62F4E0FE" w:rsidRDefault="00345B02" w14:paraId="1BBE4283" w14:textId="77777777" w14:noSpellErr="1">
      <w:pPr>
        <w:spacing w:line="259" w:lineRule="auto"/>
        <w:ind w:left="720"/>
        <w:rPr>
          <w:sz w:val="20"/>
          <w:szCs w:val="20"/>
          <w:lang w:val="en-US"/>
        </w:rPr>
      </w:pP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ghadhabu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inakuja</w:t>
      </w:r>
      <w:r w:rsidRPr="62F4E0FE" w:rsidR="62F4E0FE">
        <w:rPr>
          <w:lang w:val="en-US"/>
        </w:rPr>
        <w:t>.</w:t>
      </w:r>
    </w:p>
    <w:p w:rsidRPr="007B69FD" w:rsidR="00345B02" w:rsidP="00345B02" w:rsidRDefault="00345B02" w14:paraId="6D0A5DD3" w14:textId="77777777">
      <w:pPr>
        <w:spacing w:line="259" w:lineRule="auto"/>
        <w:ind w:left="720"/>
        <w:rPr>
          <w:sz w:val="20"/>
          <w:szCs w:val="20"/>
        </w:rPr>
      </w:pPr>
      <w:r/>
    </w:p>
    <w:p w:rsidRPr="007B69FD" w:rsidR="00345B02" w:rsidP="62F4E0FE" w:rsidRDefault="00C93D46" w14:paraId="41BE575F" w14:textId="761E89E1" w14:noSpellErr="1">
      <w:pPr>
        <w:numPr>
          <w:ilvl w:val="0"/>
          <w:numId w:val="63"/>
        </w:numPr>
        <w:spacing w:line="259" w:lineRule="auto"/>
        <w:rPr>
          <w:sz w:val="20"/>
          <w:szCs w:val="20"/>
          <w:lang w:val="en-US"/>
        </w:rPr>
      </w:pPr>
      <w:r w:rsidRPr="62F4E0FE" w:rsidR="62F4E0FE">
        <w:rPr>
          <w:lang w:val="en-US"/>
        </w:rPr>
        <w:t xml:space="preserve">[3:8, NW] Paulo </w:t>
      </w:r>
      <w:r w:rsidRPr="62F4E0FE" w:rsidR="62F4E0FE">
        <w:rPr>
          <w:lang w:val="en-US"/>
        </w:rPr>
        <w:t>aliwaambia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waondolee</w:t>
      </w:r>
      <w:r w:rsidRPr="62F4E0FE" w:rsidR="62F4E0FE">
        <w:rPr>
          <w:lang w:val="en-US"/>
        </w:rPr>
        <w:t xml:space="preserve"> </w:t>
      </w:r>
      <w:r w:rsidRPr="62F4E0FE" w:rsidR="62F4E0FE">
        <w:rPr>
          <w:lang w:val="en-US"/>
        </w:rPr>
        <w:t>mbali</w:t>
      </w:r>
      <w:r w:rsidRPr="62F4E0FE" w:rsidR="62F4E0FE">
        <w:rPr>
          <w:lang w:val="en-US"/>
        </w:rPr>
        <w:t xml:space="preserve"> </w:t>
      </w:r>
      <w:r w:rsidRPr="62F4E0FE" w:rsidR="62F4E0FE">
        <w:rPr>
          <w:lang w:val="en-US"/>
        </w:rPr>
        <w:t>nini</w:t>
      </w:r>
      <w:r w:rsidRPr="62F4E0FE" w:rsidR="62F4E0FE">
        <w:rPr>
          <w:lang w:val="en-US"/>
        </w:rPr>
        <w:t>?</w:t>
      </w:r>
    </w:p>
    <w:p w:rsidRPr="007B69FD" w:rsidR="00345B02" w:rsidP="62F4E0FE" w:rsidRDefault="00345B02" w14:paraId="3E2AAAC2" w14:textId="77777777" w14:noSpellErr="1">
      <w:pPr>
        <w:spacing w:line="259" w:lineRule="auto"/>
        <w:ind w:left="720"/>
        <w:rPr>
          <w:sz w:val="20"/>
          <w:szCs w:val="20"/>
          <w:lang w:val="en-US"/>
        </w:rPr>
      </w:pPr>
      <w:r w:rsidRPr="62F4E0FE" w:rsidR="62F4E0FE">
        <w:rPr>
          <w:lang w:val="en-US"/>
        </w:rPr>
        <w:t xml:space="preserve">Paulo </w:t>
      </w:r>
      <w:r w:rsidRPr="62F4E0FE" w:rsidR="62F4E0FE">
        <w:rPr>
          <w:lang w:val="en-US"/>
        </w:rPr>
        <w:t>aliwaambia</w:t>
      </w:r>
      <w:r w:rsidRPr="62F4E0FE" w:rsidR="62F4E0FE">
        <w:rPr>
          <w:lang w:val="en-US"/>
        </w:rPr>
        <w:t xml:space="preserve"> </w:t>
      </w:r>
      <w:r w:rsidRPr="62F4E0FE" w:rsidR="62F4E0FE">
        <w:rPr>
          <w:lang w:val="en-US"/>
        </w:rPr>
        <w:t>waondoe</w:t>
      </w:r>
      <w:r w:rsidRPr="62F4E0FE" w:rsidR="62F4E0FE">
        <w:rPr>
          <w:lang w:val="en-US"/>
        </w:rPr>
        <w:t xml:space="preserve"> </w:t>
      </w:r>
      <w:r w:rsidRPr="62F4E0FE" w:rsidR="62F4E0FE">
        <w:rPr>
          <w:lang w:val="en-US"/>
        </w:rPr>
        <w:t>hasira</w:t>
      </w:r>
      <w:r w:rsidRPr="62F4E0FE" w:rsidR="62F4E0FE">
        <w:rPr>
          <w:lang w:val="en-US"/>
        </w:rPr>
        <w:t xml:space="preserve">, </w:t>
      </w:r>
      <w:r w:rsidRPr="62F4E0FE" w:rsidR="62F4E0FE">
        <w:rPr>
          <w:lang w:val="en-US"/>
        </w:rPr>
        <w:t>ghadhabu</w:t>
      </w:r>
      <w:r w:rsidRPr="62F4E0FE" w:rsidR="62F4E0FE">
        <w:rPr>
          <w:lang w:val="en-US"/>
        </w:rPr>
        <w:t xml:space="preserve">, </w:t>
      </w:r>
      <w:r w:rsidRPr="62F4E0FE" w:rsidR="62F4E0FE">
        <w:rPr>
          <w:lang w:val="en-US"/>
        </w:rPr>
        <w:t>nia</w:t>
      </w:r>
      <w:r w:rsidRPr="62F4E0FE" w:rsidR="62F4E0FE">
        <w:rPr>
          <w:lang w:val="en-US"/>
        </w:rPr>
        <w:t xml:space="preserve"> </w:t>
      </w:r>
      <w:r w:rsidRPr="62F4E0FE" w:rsidR="62F4E0FE">
        <w:rPr>
          <w:lang w:val="en-US"/>
        </w:rPr>
        <w:t>mbaya</w:t>
      </w:r>
      <w:r w:rsidRPr="62F4E0FE" w:rsidR="62F4E0FE">
        <w:rPr>
          <w:lang w:val="en-US"/>
        </w:rPr>
        <w:t xml:space="preserve">, </w:t>
      </w:r>
      <w:r w:rsidRPr="62F4E0FE" w:rsidR="62F4E0FE">
        <w:rPr>
          <w:lang w:val="en-US"/>
        </w:rPr>
        <w:t>uchongezi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machafu</w:t>
      </w:r>
      <w:r w:rsidRPr="62F4E0FE" w:rsidR="62F4E0FE">
        <w:rPr>
          <w:lang w:val="en-US"/>
        </w:rPr>
        <w:t>.</w:t>
      </w:r>
    </w:p>
    <w:p w:rsidRPr="007B69FD" w:rsidR="00345B02" w:rsidP="00345B02" w:rsidRDefault="00345B02" w14:paraId="05E5A6C0" w14:textId="77777777">
      <w:pPr>
        <w:spacing w:line="259" w:lineRule="auto"/>
        <w:ind w:left="720"/>
        <w:rPr>
          <w:sz w:val="20"/>
          <w:szCs w:val="20"/>
        </w:rPr>
      </w:pPr>
      <w:r/>
    </w:p>
    <w:p w:rsidRPr="007B69FD" w:rsidR="00345B02" w:rsidP="62F4E0FE" w:rsidRDefault="00C93D46" w14:paraId="563AD829" w14:textId="0C9C6B90" w14:noSpellErr="1">
      <w:pPr>
        <w:numPr>
          <w:ilvl w:val="0"/>
          <w:numId w:val="63"/>
        </w:numPr>
        <w:spacing w:line="259" w:lineRule="auto"/>
        <w:rPr>
          <w:sz w:val="20"/>
          <w:szCs w:val="20"/>
          <w:lang w:val="en-US"/>
        </w:rPr>
      </w:pPr>
      <w:r w:rsidRPr="62F4E0FE" w:rsidR="62F4E0FE">
        <w:rPr>
          <w:lang w:val="en-US"/>
        </w:rPr>
        <w:t xml:space="preserve">[3:9-10] Kwa </w:t>
      </w:r>
      <w:r w:rsidRPr="62F4E0FE" w:rsidR="62F4E0FE">
        <w:rPr>
          <w:lang w:val="en-US"/>
        </w:rPr>
        <w:t>nini</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hawapaswi</w:t>
      </w:r>
      <w:r w:rsidRPr="62F4E0FE" w:rsidR="62F4E0FE">
        <w:rPr>
          <w:lang w:val="en-US"/>
        </w:rPr>
        <w:t xml:space="preserve"> </w:t>
      </w:r>
      <w:r w:rsidRPr="62F4E0FE" w:rsidR="62F4E0FE">
        <w:rPr>
          <w:lang w:val="en-US"/>
        </w:rPr>
        <w:t>kudanganyana</w:t>
      </w:r>
      <w:r w:rsidRPr="62F4E0FE" w:rsidR="62F4E0FE">
        <w:rPr>
          <w:lang w:val="en-US"/>
        </w:rPr>
        <w:t>?</w:t>
      </w:r>
    </w:p>
    <w:p w:rsidRPr="007B69FD" w:rsidR="00345B02" w:rsidP="62F4E0FE" w:rsidRDefault="00345B02" w14:paraId="2A837084" w14:textId="77777777" w14:noSpellErr="1">
      <w:pPr>
        <w:spacing w:line="259" w:lineRule="auto"/>
        <w:ind w:left="720"/>
        <w:rPr>
          <w:sz w:val="20"/>
          <w:szCs w:val="20"/>
          <w:lang w:val="en-US"/>
        </w:rPr>
      </w:pPr>
      <w:r w:rsidRPr="62F4E0FE" w:rsidR="62F4E0FE">
        <w:rPr>
          <w:lang w:val="en-US"/>
        </w:rPr>
        <w:t>Wakristo</w:t>
      </w:r>
      <w:r w:rsidRPr="62F4E0FE" w:rsidR="62F4E0FE">
        <w:rPr>
          <w:lang w:val="en-US"/>
        </w:rPr>
        <w:t xml:space="preserve"> </w:t>
      </w:r>
      <w:r w:rsidRPr="62F4E0FE" w:rsidR="62F4E0FE">
        <w:rPr>
          <w:lang w:val="en-US"/>
        </w:rPr>
        <w:t>hawapaswi</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uwongo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wamevua</w:t>
      </w:r>
      <w:r w:rsidRPr="62F4E0FE" w:rsidR="62F4E0FE">
        <w:rPr>
          <w:lang w:val="en-US"/>
        </w:rPr>
        <w:t xml:space="preserve"> utu </w:t>
      </w:r>
      <w:r w:rsidRPr="62F4E0FE" w:rsidR="62F4E0FE">
        <w:rPr>
          <w:lang w:val="en-US"/>
        </w:rPr>
        <w:t>wa</w:t>
      </w:r>
      <w:r w:rsidRPr="62F4E0FE" w:rsidR="62F4E0FE">
        <w:rPr>
          <w:lang w:val="en-US"/>
        </w:rPr>
        <w:t xml:space="preserve"> </w:t>
      </w:r>
      <w:r w:rsidRPr="62F4E0FE" w:rsidR="62F4E0FE">
        <w:rPr>
          <w:lang w:val="en-US"/>
        </w:rPr>
        <w:t>zamani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wamevaa</w:t>
      </w:r>
      <w:r w:rsidRPr="62F4E0FE" w:rsidR="62F4E0FE">
        <w:rPr>
          <w:lang w:val="en-US"/>
        </w:rPr>
        <w:t xml:space="preserve"> utu </w:t>
      </w:r>
      <w:r w:rsidRPr="62F4E0FE" w:rsidR="62F4E0FE">
        <w:rPr>
          <w:lang w:val="en-US"/>
        </w:rPr>
        <w:t>mpya</w:t>
      </w:r>
      <w:r w:rsidRPr="62F4E0FE" w:rsidR="62F4E0FE">
        <w:rPr>
          <w:lang w:val="en-US"/>
        </w:rPr>
        <w:t>.</w:t>
      </w:r>
    </w:p>
    <w:p w:rsidRPr="007B69FD" w:rsidR="00345B02" w:rsidP="00345B02" w:rsidRDefault="009A736E" w14:paraId="619FA303" w14:textId="673F2B84">
      <w:pPr>
        <w:spacing w:line="259" w:lineRule="auto"/>
        <w:rPr>
          <w:b/>
          <w:sz w:val="20"/>
          <w:szCs w:val="20"/>
        </w:rPr>
      </w:pPr>
      <w:r/>
    </w:p>
    <w:p w:rsidRPr="007B69FD" w:rsidR="00345B02" w:rsidP="62F4E0FE" w:rsidRDefault="00C93D46" w14:paraId="443D9670" w14:textId="67D7194D" w14:noSpellErr="1">
      <w:pPr>
        <w:numPr>
          <w:ilvl w:val="0"/>
          <w:numId w:val="63"/>
        </w:numPr>
        <w:spacing w:line="259" w:lineRule="auto"/>
        <w:rPr>
          <w:sz w:val="20"/>
          <w:szCs w:val="20"/>
          <w:lang w:val="en-US"/>
        </w:rPr>
      </w:pPr>
      <w:r w:rsidRPr="62F4E0FE" w:rsidR="62F4E0FE">
        <w:rPr>
          <w:lang w:val="en-US"/>
        </w:rPr>
        <w:t xml:space="preserve">[3:9-10] </w:t>
      </w:r>
      <w:r w:rsidRPr="62F4E0FE" w:rsidR="62F4E0FE">
        <w:rPr>
          <w:lang w:val="en-US"/>
        </w:rPr>
        <w:t>Unafikiri</w:t>
      </w:r>
      <w:r w:rsidRPr="62F4E0FE" w:rsidR="62F4E0FE">
        <w:rPr>
          <w:lang w:val="en-US"/>
        </w:rPr>
        <w:t xml:space="preserve"> Paulo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wamevua</w:t>
      </w:r>
      <w:r w:rsidRPr="62F4E0FE" w:rsidR="62F4E0FE">
        <w:rPr>
          <w:lang w:val="en-US"/>
        </w:rPr>
        <w:t xml:space="preserve"> utu </w:t>
      </w:r>
      <w:r w:rsidRPr="62F4E0FE" w:rsidR="62F4E0FE">
        <w:rPr>
          <w:lang w:val="en-US"/>
        </w:rPr>
        <w:t>wa</w:t>
      </w:r>
      <w:r w:rsidRPr="62F4E0FE" w:rsidR="62F4E0FE">
        <w:rPr>
          <w:lang w:val="en-US"/>
        </w:rPr>
        <w:t xml:space="preserve"> </w:t>
      </w:r>
      <w:r w:rsidRPr="62F4E0FE" w:rsidR="62F4E0FE">
        <w:rPr>
          <w:lang w:val="en-US"/>
        </w:rPr>
        <w:t>zamani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kuvaa</w:t>
      </w:r>
      <w:r w:rsidRPr="62F4E0FE" w:rsidR="62F4E0FE">
        <w:rPr>
          <w:lang w:val="en-US"/>
        </w:rPr>
        <w:t xml:space="preserve"> utu </w:t>
      </w:r>
      <w:r w:rsidRPr="62F4E0FE" w:rsidR="62F4E0FE">
        <w:rPr>
          <w:lang w:val="en-US"/>
        </w:rPr>
        <w:t>mpya</w:t>
      </w:r>
      <w:r w:rsidRPr="62F4E0FE" w:rsidR="62F4E0FE">
        <w:rPr>
          <w:lang w:val="en-US"/>
        </w:rPr>
        <w:t>?</w:t>
      </w:r>
    </w:p>
    <w:p w:rsidRPr="007B69FD" w:rsidR="00345B02" w:rsidP="48114252" w:rsidRDefault="00345B02" w14:paraId="09C11331" w14:textId="77777777">
      <w:pPr>
        <w:spacing w:line="259" w:lineRule="auto"/>
        <w:ind w:left="720"/>
        <w:rPr>
          <w:sz w:val="20"/>
          <w:szCs w:val="20"/>
          <w:lang w:val="en-US"/>
        </w:rPr>
      </w:pPr>
      <w:r>
        <w:t>(Majibu yanaweza kutofautiana.) Labda Paulo alimaanisha kwamba walikuwa wameacha kuishi kulingana na njia zao za zamani za kilimwengu na walikuwa wameanza kuishi kama Mungu alivyokusudia Wakristo waishi.</w:t>
      </w:r>
    </w:p>
    <w:p w:rsidRPr="007B69FD" w:rsidR="006B04BD" w:rsidP="62F4E0FE" w:rsidRDefault="006B04BD" w14:paraId="185E531F" w14:textId="77777777" w14:noSpellErr="1">
      <w:pPr>
        <w:pStyle w:val="Continuedline"/>
        <w:rPr>
          <w:lang w:val="en-US"/>
        </w:rPr>
      </w:pPr>
      <w:r w:rsidRPr="62F4E0FE" w:rsidR="62F4E0FE">
        <w:rPr>
          <w:lang w:val="en-US"/>
        </w:rPr>
        <w:t>Wakolosai</w:t>
      </w:r>
      <w:r w:rsidRPr="62F4E0FE" w:rsidR="62F4E0FE">
        <w:rPr>
          <w:lang w:val="en-US"/>
        </w:rPr>
        <w:t xml:space="preserve"> 3:1-17 </w:t>
      </w:r>
      <w:r w:rsidRPr="62F4E0FE" w:rsidR="62F4E0FE">
        <w:rPr>
          <w:lang w:val="en-US"/>
        </w:rPr>
        <w:t>iliendelea</w:t>
      </w:r>
    </w:p>
    <w:p w:rsidRPr="007B69FD" w:rsidR="00345B02" w:rsidP="00345B02" w:rsidRDefault="00345B02" w14:paraId="4F0A03BC" w14:textId="77777777">
      <w:pPr>
        <w:spacing w:line="259" w:lineRule="auto"/>
        <w:ind w:left="720"/>
        <w:rPr>
          <w:sz w:val="20"/>
          <w:szCs w:val="20"/>
        </w:rPr>
      </w:pPr>
      <w:r/>
    </w:p>
    <w:p w:rsidRPr="007B69FD" w:rsidR="00345B02" w:rsidP="62F4E0FE" w:rsidRDefault="00C7171E" w14:paraId="4E3E2155" w14:textId="41F27C55" w14:noSpellErr="1">
      <w:pPr>
        <w:numPr>
          <w:ilvl w:val="0"/>
          <w:numId w:val="63"/>
        </w:numPr>
        <w:spacing w:line="259" w:lineRule="auto"/>
        <w:rPr>
          <w:sz w:val="20"/>
          <w:szCs w:val="20"/>
          <w:lang w:val="en-US"/>
        </w:rPr>
      </w:pPr>
      <w:r w:rsidRPr="62F4E0FE" w:rsidR="62F4E0FE">
        <w:rPr>
          <w:lang w:val="en-US"/>
        </w:rPr>
        <w:t xml:space="preserve">[3:10] Ni </w:t>
      </w:r>
      <w:r w:rsidRPr="62F4E0FE" w:rsidR="62F4E0FE">
        <w:rPr>
          <w:lang w:val="en-US"/>
        </w:rPr>
        <w:t>nini</w:t>
      </w:r>
      <w:r w:rsidRPr="62F4E0FE" w:rsidR="62F4E0FE">
        <w:rPr>
          <w:lang w:val="en-US"/>
        </w:rPr>
        <w:t xml:space="preserve"> </w:t>
      </w:r>
      <w:r w:rsidRPr="62F4E0FE" w:rsidR="62F4E0FE">
        <w:rPr>
          <w:lang w:val="en-US"/>
        </w:rPr>
        <w:t>kilichokuwa</w:t>
      </w:r>
      <w:r w:rsidRPr="62F4E0FE" w:rsidR="62F4E0FE">
        <w:rPr>
          <w:lang w:val="en-US"/>
        </w:rPr>
        <w:t xml:space="preserve"> </w:t>
      </w:r>
      <w:r w:rsidRPr="62F4E0FE" w:rsidR="62F4E0FE">
        <w:rPr>
          <w:lang w:val="en-US"/>
        </w:rPr>
        <w:t>kikiendelea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mpya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Kikristo</w:t>
      </w:r>
      <w:r w:rsidRPr="62F4E0FE" w:rsidR="62F4E0FE">
        <w:rPr>
          <w:lang w:val="en-US"/>
        </w:rPr>
        <w:t>?</w:t>
      </w:r>
    </w:p>
    <w:p w:rsidRPr="007B69FD" w:rsidR="00345B02" w:rsidP="62F4E0FE" w:rsidRDefault="00345B02" w14:paraId="40919225" w14:textId="77777777" w14:noSpellErr="1">
      <w:pPr>
        <w:spacing w:line="259" w:lineRule="auto"/>
        <w:ind w:left="720"/>
        <w:rPr>
          <w:sz w:val="20"/>
          <w:szCs w:val="20"/>
          <w:lang w:val="en-US"/>
        </w:rPr>
      </w:pPr>
      <w:r w:rsidRPr="62F4E0FE" w:rsidR="62F4E0FE">
        <w:rPr>
          <w:lang w:val="en-US"/>
        </w:rPr>
        <w:t>Ulikuwa</w:t>
      </w:r>
      <w:r w:rsidRPr="62F4E0FE" w:rsidR="62F4E0FE">
        <w:rPr>
          <w:lang w:val="en-US"/>
        </w:rPr>
        <w:t xml:space="preserve"> </w:t>
      </w:r>
      <w:r w:rsidRPr="62F4E0FE" w:rsidR="62F4E0FE">
        <w:rPr>
          <w:lang w:val="en-US"/>
        </w:rPr>
        <w:t>ukifanywa</w:t>
      </w:r>
      <w:r w:rsidRPr="62F4E0FE" w:rsidR="62F4E0FE">
        <w:rPr>
          <w:lang w:val="en-US"/>
        </w:rPr>
        <w:t xml:space="preserve"> </w:t>
      </w:r>
      <w:r w:rsidRPr="62F4E0FE" w:rsidR="62F4E0FE">
        <w:rPr>
          <w:lang w:val="en-US"/>
        </w:rPr>
        <w:t>upya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ujuzi</w:t>
      </w:r>
      <w:r w:rsidRPr="62F4E0FE" w:rsidR="62F4E0FE">
        <w:rPr>
          <w:lang w:val="en-US"/>
        </w:rPr>
        <w:t xml:space="preserve">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mfano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345B02" w:rsidP="00345B02" w:rsidRDefault="00345B02" w14:paraId="2BA06E3C" w14:textId="77777777">
      <w:pPr>
        <w:spacing w:line="259" w:lineRule="auto"/>
        <w:ind w:left="720"/>
        <w:rPr>
          <w:sz w:val="20"/>
          <w:szCs w:val="20"/>
        </w:rPr>
      </w:pPr>
      <w:r/>
    </w:p>
    <w:p w:rsidRPr="007B69FD" w:rsidR="00345B02" w:rsidP="62F4E0FE" w:rsidRDefault="00C7171E" w14:paraId="44B1B0A4" w14:textId="0E98AF29" w14:noSpellErr="1">
      <w:pPr>
        <w:numPr>
          <w:ilvl w:val="0"/>
          <w:numId w:val="63"/>
        </w:numPr>
        <w:spacing w:line="259" w:lineRule="auto"/>
        <w:rPr>
          <w:sz w:val="20"/>
          <w:szCs w:val="20"/>
          <w:lang w:val="en-US"/>
        </w:rPr>
      </w:pPr>
      <w:r w:rsidRPr="62F4E0FE" w:rsidR="62F4E0FE">
        <w:rPr>
          <w:lang w:val="en-US"/>
        </w:rPr>
        <w:t>[3:11] Unafikiri Paulo alimaanisha nini aliposema kwamba hakukuwa na Mgiriki wala Myahudi, tohara wala kutotahiriwa, mgeni, Msikithe, mtumwa, au mtu huru?</w:t>
      </w:r>
    </w:p>
    <w:p w:rsidRPr="007B69FD" w:rsidR="00345B02" w:rsidP="48114252" w:rsidRDefault="00345B02" w14:paraId="6FD249EF" w14:textId="77777777">
      <w:pPr>
        <w:spacing w:line="259" w:lineRule="auto"/>
        <w:ind w:left="720"/>
        <w:rPr>
          <w:sz w:val="20"/>
          <w:szCs w:val="20"/>
          <w:lang w:val="en-US"/>
        </w:rPr>
      </w:pPr>
      <w:r>
        <w:t>(Majibu yanaweza kutofautiana.) Huenda Paulo alimaanisha kwamba Mungu anawatendea Wakristo wote kwa njia ileile. Yeye haonyeshi kwamba anawapenda watu fulani kuliko wengine.</w:t>
      </w:r>
    </w:p>
    <w:p w:rsidRPr="007B69FD" w:rsidR="00345B02" w:rsidP="62F4E0FE" w:rsidRDefault="00345B02" w14:paraId="716B452A" w14:textId="77777777" w14:noSpellErr="1">
      <w:pPr>
        <w:spacing w:line="259" w:lineRule="auto"/>
        <w:ind w:left="720"/>
        <w:rPr>
          <w:sz w:val="20"/>
          <w:szCs w:val="20"/>
          <w:lang w:val="en-US"/>
        </w:rPr>
      </w:pPr>
      <w:r w:rsidRPr="62F4E0FE" w:rsidR="62F4E0FE">
        <w:rPr>
          <w:lang w:val="en-US"/>
        </w:rPr>
        <w:t>Ni nini ?</w:t>
      </w:r>
    </w:p>
    <w:p w:rsidRPr="007B69FD" w:rsidR="00345B02" w:rsidP="62F4E0FE" w:rsidRDefault="00C7171E" w14:paraId="3B495977" w14:textId="1284690D" w14:noSpellErr="1">
      <w:pPr>
        <w:numPr>
          <w:ilvl w:val="0"/>
          <w:numId w:val="63"/>
        </w:numPr>
        <w:spacing w:line="259" w:lineRule="auto"/>
        <w:rPr>
          <w:sz w:val="20"/>
          <w:szCs w:val="20"/>
          <w:lang w:val="en-US"/>
        </w:rPr>
      </w:pPr>
      <w:r w:rsidRPr="62F4E0FE" w:rsidR="62F4E0FE">
        <w:rPr>
          <w:lang w:val="en-US"/>
        </w:rPr>
        <w:t>[3:12, NW] Paulo alielezaje Wakristo Wakolosai katika mstari wa 12?</w:t>
      </w:r>
    </w:p>
    <w:p w:rsidRPr="007B69FD" w:rsidR="00345B02" w:rsidP="62F4E0FE" w:rsidRDefault="00345B02" w14:paraId="07F9F1CA" w14:textId="77777777" w14:noSpellErr="1">
      <w:pPr>
        <w:spacing w:line="259" w:lineRule="auto"/>
        <w:ind w:left="720"/>
        <w:rPr>
          <w:sz w:val="20"/>
          <w:szCs w:val="20"/>
          <w:lang w:val="en-US"/>
        </w:rPr>
      </w:pPr>
      <w:r w:rsidRPr="62F4E0FE" w:rsidR="62F4E0FE">
        <w:rPr>
          <w:lang w:val="en-US"/>
        </w:rPr>
        <w:t>Aliwafafanua kuwa wachaguliwa wa Mungu, watakatifu na wapendwa.</w:t>
      </w:r>
    </w:p>
    <w:p w:rsidRPr="007B69FD" w:rsidR="00345B02" w:rsidP="00345B02" w:rsidRDefault="00345B02" w14:paraId="1ABD97C5" w14:textId="77777777">
      <w:pPr>
        <w:spacing w:line="259" w:lineRule="auto"/>
        <w:ind w:left="720"/>
        <w:rPr>
          <w:sz w:val="20"/>
          <w:szCs w:val="20"/>
        </w:rPr>
      </w:pPr>
      <w:r/>
    </w:p>
    <w:p w:rsidRPr="007B69FD" w:rsidR="00345B02" w:rsidP="62F4E0FE" w:rsidRDefault="00C7171E" w14:paraId="76741BAF" w14:textId="7CBED130" w14:noSpellErr="1">
      <w:pPr>
        <w:numPr>
          <w:ilvl w:val="0"/>
          <w:numId w:val="63"/>
        </w:numPr>
        <w:spacing w:line="259" w:lineRule="auto"/>
        <w:rPr>
          <w:sz w:val="20"/>
          <w:szCs w:val="20"/>
          <w:lang w:val="en-US"/>
        </w:rPr>
      </w:pPr>
      <w:r w:rsidRPr="62F4E0FE" w:rsidR="62F4E0FE">
        <w:rPr>
          <w:lang w:val="en-US"/>
        </w:rPr>
        <w:t>[3:12, NW] Ni maagizo gani ambayo Paulo aliwapa Wakristo katika mstari wa 12?</w:t>
      </w:r>
    </w:p>
    <w:p w:rsidRPr="007B69FD" w:rsidR="00345B02" w:rsidP="62F4E0FE" w:rsidRDefault="00345B02" w14:paraId="5F56EE7A" w14:textId="77777777" w14:noSpellErr="1">
      <w:pPr>
        <w:spacing w:line="259" w:lineRule="auto"/>
        <w:ind w:left="720"/>
        <w:rPr>
          <w:sz w:val="20"/>
          <w:szCs w:val="20"/>
          <w:lang w:val="en-US"/>
        </w:rPr>
      </w:pPr>
      <w:r w:rsidRPr="62F4E0FE" w:rsidR="62F4E0FE">
        <w:rPr>
          <w:lang w:val="en-US"/>
        </w:rPr>
        <w:t>Paulo aliwaambia wajivike moyo wa rehema, fadhili, unyenyekevu, upole, na ustahimilivu.</w:t>
      </w:r>
    </w:p>
    <w:p w:rsidRPr="007B69FD" w:rsidR="00345B02" w:rsidP="00345B02" w:rsidRDefault="00345B02" w14:paraId="2507995C" w14:textId="77777777">
      <w:pPr>
        <w:spacing w:line="259" w:lineRule="auto"/>
        <w:ind w:left="720"/>
        <w:rPr>
          <w:sz w:val="20"/>
          <w:szCs w:val="20"/>
        </w:rPr>
      </w:pPr>
      <w:r/>
    </w:p>
    <w:p w:rsidRPr="007B69FD" w:rsidR="00345B02" w:rsidP="62F4E0FE" w:rsidRDefault="00C7171E" w14:paraId="2F932C80" w14:textId="3F6C2ADA" w14:noSpellErr="1">
      <w:pPr>
        <w:numPr>
          <w:ilvl w:val="0"/>
          <w:numId w:val="63"/>
        </w:numPr>
        <w:spacing w:line="259" w:lineRule="auto"/>
        <w:rPr>
          <w:sz w:val="20"/>
          <w:szCs w:val="20"/>
          <w:lang w:val="en-US"/>
        </w:rPr>
      </w:pPr>
      <w:r w:rsidRPr="62F4E0FE" w:rsidR="62F4E0FE">
        <w:rPr>
          <w:lang w:val="en-US"/>
        </w:rPr>
        <w:t>[3:13] Paulo aliwapa Wakristo maagizo gani katika mstari wa 13?</w:t>
      </w:r>
    </w:p>
    <w:p w:rsidRPr="007B69FD" w:rsidR="00345B02" w:rsidP="62F4E0FE" w:rsidRDefault="00345B02" w14:paraId="3C1EE851" w14:textId="77777777" w14:noSpellErr="1">
      <w:pPr>
        <w:spacing w:line="259" w:lineRule="auto"/>
        <w:ind w:left="720"/>
        <w:rPr>
          <w:sz w:val="20"/>
          <w:szCs w:val="20"/>
          <w:lang w:val="en-US"/>
        </w:rPr>
      </w:pPr>
      <w:r w:rsidRPr="62F4E0FE" w:rsidR="62F4E0FE">
        <w:rPr>
          <w:lang w:val="en-US"/>
        </w:rPr>
        <w:t>Paulo aliwaagiza Wakristo wavumiliane, wawe wenye fadhili, na wasameheane kwa njia ileile ambayo Kristo aliwaonyesha rehema.</w:t>
      </w:r>
    </w:p>
    <w:p w:rsidRPr="007B69FD" w:rsidR="00345B02" w:rsidP="00345B02" w:rsidRDefault="00345B02" w14:paraId="08C33FA6" w14:textId="77777777">
      <w:pPr>
        <w:spacing w:line="259" w:lineRule="auto"/>
        <w:ind w:left="720"/>
        <w:rPr>
          <w:sz w:val="20"/>
          <w:szCs w:val="20"/>
        </w:rPr>
      </w:pPr>
      <w:r/>
    </w:p>
    <w:p w:rsidRPr="007B69FD" w:rsidR="00345B02" w:rsidP="62F4E0FE" w:rsidRDefault="00C7171E" w14:paraId="456D7D13" w14:textId="33B4D62C" w14:noSpellErr="1">
      <w:pPr>
        <w:numPr>
          <w:ilvl w:val="0"/>
          <w:numId w:val="63"/>
        </w:numPr>
        <w:spacing w:line="259" w:lineRule="auto"/>
        <w:rPr>
          <w:sz w:val="20"/>
          <w:szCs w:val="20"/>
          <w:lang w:val="en-US"/>
        </w:rPr>
      </w:pPr>
      <w:r w:rsidRPr="62F4E0FE" w:rsidR="62F4E0FE">
        <w:rPr>
          <w:lang w:val="en-US"/>
        </w:rPr>
        <w:t>[3:13] Unafikiri Paulo alimaanisha nini kwa kuwaambia wavumiliane?</w:t>
      </w:r>
    </w:p>
    <w:p w:rsidRPr="007B69FD" w:rsidR="00345B02" w:rsidP="48114252" w:rsidRDefault="00345B02" w14:paraId="14641D78" w14:textId="77777777">
      <w:pPr>
        <w:pStyle w:val="ListParagraph"/>
        <w:spacing w:line="259" w:lineRule="auto"/>
        <w:ind w:firstLine="20"/>
        <w:rPr>
          <w:sz w:val="20"/>
          <w:szCs w:val="20"/>
          <w:lang w:val="en-US"/>
        </w:rPr>
      </w:pPr>
      <w:r>
        <w:t>(Majibu yanaweza kutofautiana.) Labda alimaanisha kwamba Wakristo wanapaswa kuwa wastahimilivu, wenye fadhili, na wenye kusameheana.</w:t>
      </w:r>
    </w:p>
    <w:p w:rsidRPr="007B69FD" w:rsidR="00345B02" w:rsidP="00345B02" w:rsidRDefault="00345B02" w14:paraId="5FCB36B8" w14:textId="77777777">
      <w:pPr>
        <w:spacing w:line="259" w:lineRule="auto"/>
        <w:ind w:left="360"/>
        <w:rPr>
          <w:sz w:val="20"/>
          <w:szCs w:val="20"/>
        </w:rPr>
      </w:pPr>
      <w:r/>
    </w:p>
    <w:p w:rsidRPr="007B69FD" w:rsidR="00345B02" w:rsidP="62F4E0FE" w:rsidRDefault="00C7171E" w14:paraId="11FF1E8B" w14:textId="3B891BD1" w14:noSpellErr="1">
      <w:pPr>
        <w:numPr>
          <w:ilvl w:val="0"/>
          <w:numId w:val="63"/>
        </w:numPr>
        <w:spacing w:line="259" w:lineRule="auto"/>
        <w:rPr>
          <w:sz w:val="20"/>
          <w:szCs w:val="20"/>
          <w:lang w:val="en-US"/>
        </w:rPr>
      </w:pPr>
      <w:r w:rsidRPr="62F4E0FE" w:rsidR="62F4E0FE">
        <w:rPr>
          <w:lang w:val="en-US"/>
        </w:rPr>
        <w:t>[3:14] Paulo aliwaambia wawe na nini juu ya vitu vyote?</w:t>
      </w:r>
    </w:p>
    <w:p w:rsidRPr="007B69FD" w:rsidR="00345B02" w:rsidP="62F4E0FE" w:rsidRDefault="00345B02" w14:paraId="03436AFB" w14:textId="77777777" w14:noSpellErr="1">
      <w:pPr>
        <w:spacing w:line="259" w:lineRule="auto"/>
        <w:ind w:left="360"/>
        <w:rPr>
          <w:sz w:val="20"/>
          <w:szCs w:val="20"/>
          <w:lang w:val="en-US"/>
        </w:rPr>
      </w:pPr>
      <w:r w:rsidRPr="62F4E0FE" w:rsidR="62F4E0FE">
        <w:rPr>
          <w:lang w:val="en-US"/>
        </w:rPr>
        <w:t>Aliwaambia wawe na upendo, ambao huunganisha mambo yote pamoja kwa ukamilifu.</w:t>
      </w:r>
    </w:p>
    <w:p w:rsidRPr="007B69FD" w:rsidR="00345B02" w:rsidP="00345B02" w:rsidRDefault="00345B02" w14:paraId="4C6BC04D" w14:textId="77777777">
      <w:pPr>
        <w:spacing w:line="259" w:lineRule="auto"/>
        <w:ind w:left="720"/>
        <w:rPr>
          <w:sz w:val="20"/>
          <w:szCs w:val="20"/>
        </w:rPr>
      </w:pPr>
      <w:r/>
    </w:p>
    <w:p w:rsidRPr="007B69FD" w:rsidR="00345B02" w:rsidP="62F4E0FE" w:rsidRDefault="00C7171E" w14:paraId="5CBD2EC1" w14:textId="15FD05DB" w14:noSpellErr="1">
      <w:pPr>
        <w:numPr>
          <w:ilvl w:val="0"/>
          <w:numId w:val="63"/>
        </w:numPr>
        <w:spacing w:line="259" w:lineRule="auto"/>
        <w:rPr>
          <w:sz w:val="20"/>
          <w:szCs w:val="20"/>
          <w:lang w:val="en-US"/>
        </w:rPr>
      </w:pPr>
      <w:r w:rsidRPr="62F4E0FE" w:rsidR="62F4E0FE">
        <w:rPr>
          <w:lang w:val="en-US"/>
        </w:rPr>
        <w:t>[3:15] Unafikiri Paulo alimaanisha nini alipowaambia waache amani ya Kristo itawale mioyoni mwao?</w:t>
      </w:r>
    </w:p>
    <w:p w:rsidRPr="007B69FD" w:rsidR="00345B02" w:rsidP="48114252" w:rsidRDefault="00345B02" w14:paraId="60B7785B" w14:textId="77777777">
      <w:pPr>
        <w:pStyle w:val="ListParagraph"/>
        <w:spacing w:line="259" w:lineRule="auto"/>
        <w:rPr>
          <w:sz w:val="20"/>
          <w:szCs w:val="20"/>
          <w:lang w:val="en-US"/>
        </w:rPr>
      </w:pPr>
      <w:r>
        <w:t>(Majibu yanaweza kutofautiana.) Labda alimaanisha kwamba kwa kuwa Kristo alikuwa amewapa amani pamoja na Mungu, amani hiyo ilipaswa kuongoza mtazamo wao kuelekea wenzao.</w:t>
      </w:r>
    </w:p>
    <w:p w:rsidRPr="007B69FD" w:rsidR="00345B02" w:rsidP="00345B02" w:rsidRDefault="00345B02" w14:paraId="79911784" w14:textId="77777777">
      <w:pPr>
        <w:spacing w:line="259" w:lineRule="auto"/>
        <w:rPr>
          <w:sz w:val="20"/>
          <w:szCs w:val="20"/>
        </w:rPr>
      </w:pPr>
      <w:r/>
    </w:p>
    <w:p w:rsidRPr="007B69FD" w:rsidR="00345B02" w:rsidP="62F4E0FE" w:rsidRDefault="00C7171E" w14:paraId="4E4028B3" w14:textId="26D66FBD" w14:noSpellErr="1">
      <w:pPr>
        <w:numPr>
          <w:ilvl w:val="0"/>
          <w:numId w:val="63"/>
        </w:numPr>
        <w:spacing w:line="259" w:lineRule="auto"/>
        <w:rPr>
          <w:sz w:val="20"/>
          <w:szCs w:val="20"/>
          <w:lang w:val="en-US"/>
        </w:rPr>
      </w:pPr>
      <w:r w:rsidRPr="62F4E0FE" w:rsidR="62F4E0FE">
        <w:rPr>
          <w:lang w:val="en-US"/>
        </w:rPr>
        <w:t>[3:16] Paulo alisema wafanye nini wanapoacha neno la Kristo likae kwa wingi ndani yao?</w:t>
      </w:r>
    </w:p>
    <w:p w:rsidRPr="007B69FD" w:rsidR="00345B02" w:rsidP="62F4E0FE" w:rsidRDefault="00345B02" w14:paraId="0E663DB6" w14:textId="77777777" w14:noSpellErr="1">
      <w:pPr>
        <w:spacing w:line="259" w:lineRule="auto"/>
        <w:ind w:left="720"/>
        <w:rPr>
          <w:sz w:val="20"/>
          <w:szCs w:val="20"/>
          <w:lang w:val="en-US"/>
        </w:rPr>
      </w:pPr>
      <w:r w:rsidRPr="62F4E0FE" w:rsidR="62F4E0FE">
        <w:rPr>
          <w:lang w:val="en-US"/>
        </w:rPr>
        <w:t>Aliwaambia wafundishane na kufundishana kwa hekima. Aliwaambia wamwimbie Mungu kwa mioyo yenye shukrani.</w:t>
      </w:r>
    </w:p>
    <w:p w:rsidRPr="007B69FD" w:rsidR="00345B02" w:rsidP="00345B02" w:rsidRDefault="00345B02" w14:paraId="035A2B10" w14:textId="77777777">
      <w:pPr>
        <w:spacing w:line="259" w:lineRule="auto"/>
        <w:ind w:left="720"/>
        <w:rPr>
          <w:sz w:val="20"/>
          <w:szCs w:val="20"/>
        </w:rPr>
      </w:pPr>
      <w:r/>
    </w:p>
    <w:p w:rsidRPr="007B69FD" w:rsidR="00345B02" w:rsidP="62F4E0FE" w:rsidRDefault="00C7171E" w14:paraId="3532C447" w14:textId="0B895C96" w14:noSpellErr="1">
      <w:pPr>
        <w:numPr>
          <w:ilvl w:val="0"/>
          <w:numId w:val="63"/>
        </w:numPr>
        <w:spacing w:line="259" w:lineRule="auto"/>
        <w:rPr>
          <w:sz w:val="20"/>
          <w:szCs w:val="20"/>
          <w:lang w:val="en-US"/>
        </w:rPr>
      </w:pPr>
      <w:r w:rsidRPr="62F4E0FE" w:rsidR="62F4E0FE">
        <w:rPr>
          <w:lang w:val="en-US"/>
        </w:rPr>
        <w:t>[3:17] Paulo alitaka Wakristo waishije?</w:t>
      </w:r>
    </w:p>
    <w:p w:rsidRPr="007B69FD" w:rsidR="00345B02" w:rsidP="62F4E0FE" w:rsidRDefault="00345B02" w14:paraId="77A0ABDC" w14:textId="77777777" w14:noSpellErr="1">
      <w:pPr>
        <w:spacing w:line="259" w:lineRule="auto"/>
        <w:ind w:left="720"/>
        <w:rPr>
          <w:sz w:val="20"/>
          <w:szCs w:val="20"/>
          <w:lang w:val="en-US"/>
        </w:rPr>
      </w:pPr>
      <w:r w:rsidRPr="62F4E0FE" w:rsidR="62F4E0FE">
        <w:rPr>
          <w:lang w:val="en-US"/>
        </w:rPr>
        <w:t>Paulo alitaka Wakristo wafanye kila jambo, iwe katika maneno yao au katika matendo yao, katika jina la Bwana Yesu. Paulo alitaka pia Wakristo wamshukuru Mungu Baba kupitia Yesu Kristo.</w:t>
      </w:r>
    </w:p>
    <w:p w:rsidRPr="007B69FD" w:rsidR="00345B02" w:rsidP="00345B02" w:rsidRDefault="00345B02" w14:paraId="69EE0F7B" w14:textId="77777777">
      <w:pPr>
        <w:spacing w:line="259" w:lineRule="auto"/>
        <w:ind w:left="720"/>
        <w:rPr>
          <w:sz w:val="20"/>
          <w:szCs w:val="20"/>
        </w:rPr>
      </w:pPr>
      <w:r/>
    </w:p>
    <w:p w:rsidRPr="007B69FD" w:rsidR="00345B02" w:rsidP="62F4E0FE" w:rsidRDefault="00345B02" w14:paraId="5C959070" w14:textId="77777777" w14:noSpellErr="1">
      <w:pPr>
        <w:spacing w:after="160" w:line="259" w:lineRule="auto"/>
        <w:rPr>
          <w:b w:val="1"/>
          <w:bCs w:val="1"/>
          <w:sz w:val="20"/>
          <w:szCs w:val="20"/>
          <w:lang w:val="en-US"/>
        </w:rPr>
      </w:pPr>
      <w:r w:rsidRPr="62F4E0FE" w:rsidR="62F4E0FE">
        <w:rPr>
          <w:lang w:val="en-US"/>
        </w:rPr>
        <w:t>Sehemu ya Maoni:</w:t>
      </w:r>
    </w:p>
    <w:p w:rsidRPr="007B69FD" w:rsidR="009A736E" w:rsidRDefault="009A736E" w14:paraId="1A319028" w14:textId="77777777">
      <w:pPr>
        <w:spacing w:line="240" w:lineRule="auto"/>
        <w:rPr>
          <w:bCs/>
          <w:sz w:val="40"/>
          <w:szCs w:val="44"/>
        </w:rPr>
      </w:pPr>
      <w:r/>
    </w:p>
    <w:p w:rsidRPr="007B69FD" w:rsidR="00345B02" w:rsidP="62F4E0FE" w:rsidRDefault="00345B02" w14:paraId="70D301CF" w14:textId="7D755B03" w14:noSpellErr="1">
      <w:pPr>
        <w:pStyle w:val="Heading1"/>
        <w:spacing w:after="160" w:line="259" w:lineRule="auto"/>
        <w:rPr>
          <w:b w:val="1"/>
          <w:bCs w:val="1"/>
          <w:lang w:val="en-US"/>
        </w:rPr>
      </w:pPr>
      <w:r w:rsidRPr="62F4E0FE" w:rsidR="62F4E0FE">
        <w:rPr>
          <w:lang w:val="en-US"/>
        </w:rPr>
        <w:t>Wakolosai 4:2-6</w:t>
      </w:r>
    </w:p>
    <w:p w:rsidRPr="00170DC8" w:rsidR="00170DC8" w:rsidP="62F4E0FE" w:rsidRDefault="00170DC8" w14:paraId="1CF15E10" w14:textId="77777777" w14:noSpellErr="1">
      <w:pPr>
        <w:pStyle w:val="Background"/>
        <w:rPr>
          <w:b w:val="1"/>
          <w:bCs w:val="1"/>
          <w:i w:val="1"/>
          <w:iCs w:val="1"/>
          <w:lang w:val="en-US"/>
        </w:rPr>
      </w:pPr>
      <w:r w:rsidRPr="62F4E0FE" w:rsidR="62F4E0FE">
        <w:rPr>
          <w:lang w:val="en-US"/>
        </w:rPr>
        <w:t>Soma andiko hilo.</w:t>
      </w:r>
    </w:p>
    <w:p w:rsidRPr="007B69FD" w:rsidR="00345B02" w:rsidP="009A736E" w:rsidRDefault="00345B02" w14:paraId="69F95C55" w14:textId="77777777" w14:noSpellErr="1">
      <w:pPr>
        <w:pStyle w:val="Part1"/>
      </w:pPr>
      <w:r w:rsidRPr="62F4E0FE" w:rsidR="62F4E0FE">
        <w:rPr>
          <w:lang w:val="en-US"/>
        </w:rPr>
        <w:t>Sehemu ya 1</w:t>
      </w:r>
    </w:p>
    <w:p w:rsidRPr="007B69FD" w:rsidR="00345B02" w:rsidP="009A736E" w:rsidRDefault="00345B02" w14:paraId="1E5805B8" w14:textId="1C32BC3A" w14:noSpellErr="1">
      <w:pPr>
        <w:pStyle w:val="Answerortell"/>
      </w:pPr>
      <w:r w:rsidRPr="62F4E0FE" w:rsidR="62F4E0FE">
        <w:rPr>
          <w:lang w:val="en-US"/>
        </w:rPr>
        <w:t>Eleza kwa maneno yako mwenyewe yale ambayo umesoma katika fungu hili.</w:t>
      </w:r>
    </w:p>
    <w:p w:rsidRPr="007B69FD" w:rsidR="00345B02" w:rsidP="009A736E" w:rsidRDefault="00C7171E" w14:paraId="31E01958" w14:textId="7D19DC3E" w14:noSpellErr="1">
      <w:pPr>
        <w:pStyle w:val="Checklist"/>
        <w:rPr/>
      </w:pPr>
      <w:r w:rsidRPr="62F4E0FE" w:rsidR="62F4E0FE">
        <w:rPr>
          <w:lang w:val="en-US"/>
        </w:rPr>
        <w:t>Paulo aliwaambia Wakristo waendelee kusali. [4:2]</w:t>
      </w:r>
    </w:p>
    <w:p w:rsidRPr="007B69FD" w:rsidR="00345B02" w:rsidP="009A736E" w:rsidRDefault="00C7171E" w14:paraId="7D3912F7" w14:textId="2D7DA623" w14:noSpellErr="1">
      <w:pPr>
        <w:pStyle w:val="Checklist"/>
        <w:rPr/>
      </w:pPr>
      <w:r w:rsidRPr="62F4E0FE" w:rsidR="62F4E0FE">
        <w:rPr>
          <w:lang w:val="en-US"/>
        </w:rPr>
        <w:t>Paulo aliwaomba wasali kwamba Mungu afungue njia kwa ajili yake na wafanyakazi wenzake kuwaambia wengine juu ya siri ya Kristo. [4:3-4]</w:t>
      </w:r>
    </w:p>
    <w:p w:rsidRPr="007B69FD" w:rsidR="00345B02" w:rsidP="62F4E0FE" w:rsidRDefault="00345B02" w14:paraId="1199914F" w14:textId="52926C5B" w14:noSpellErr="1">
      <w:pPr>
        <w:pStyle w:val="Checklist"/>
        <w:rPr>
          <w:sz w:val="24"/>
          <w:szCs w:val="24"/>
          <w:lang w:val="en-US"/>
        </w:rPr>
      </w:pPr>
      <w:r w:rsidRPr="62F4E0FE" w:rsidR="62F4E0FE">
        <w:rPr>
          <w:lang w:val="en-US"/>
        </w:rPr>
        <w:t>Paulo aliwaambia wawe wenye hekima kuelekea wale walio nje na maneno yao yawe yenye neema. [4:6]</w:t>
      </w:r>
    </w:p>
    <w:p w:rsidRPr="007B69FD" w:rsidR="00345B02" w:rsidP="009A736E" w:rsidRDefault="00345B02" w14:paraId="4B6835AD" w14:textId="77777777" w14:noSpellErr="1">
      <w:pPr>
        <w:pStyle w:val="Part2"/>
      </w:pPr>
      <w:r w:rsidRPr="62F4E0FE" w:rsidR="62F4E0FE">
        <w:rPr>
          <w:lang w:val="en-US"/>
        </w:rPr>
        <w:t>Sehemu ya 2</w:t>
      </w:r>
    </w:p>
    <w:p w:rsidRPr="007B69FD" w:rsidR="00345B02" w:rsidP="009A736E" w:rsidRDefault="003947E5" w14:paraId="77E00D9A" w14:textId="239FDB74" w14:noSpellErr="1">
      <w:pPr>
        <w:pStyle w:val="Answerortell"/>
      </w:pPr>
      <w:r w:rsidRPr="62F4E0FE" w:rsidR="62F4E0FE">
        <w:rPr>
          <w:lang w:val="en-US"/>
        </w:rPr>
        <w:t>Jibu maswali yafuatayo kutoka katika mistari iliyotajwa.</w:t>
      </w:r>
    </w:p>
    <w:p w:rsidRPr="007B69FD" w:rsidR="00345B02" w:rsidP="62F4E0FE" w:rsidRDefault="00C7171E" w14:paraId="6976D264" w14:textId="5653B47A" w14:noSpellErr="1">
      <w:pPr>
        <w:numPr>
          <w:ilvl w:val="0"/>
          <w:numId w:val="61"/>
        </w:numPr>
        <w:spacing w:line="259" w:lineRule="auto"/>
        <w:rPr>
          <w:sz w:val="20"/>
          <w:szCs w:val="20"/>
          <w:lang w:val="en-US"/>
        </w:rPr>
      </w:pPr>
      <w:r w:rsidRPr="62F4E0FE" w:rsidR="62F4E0FE">
        <w:rPr>
          <w:lang w:val="en-US"/>
        </w:rPr>
        <w:t>[4:2] Paulo aliwapa Wakristo maagizo gani katika mstari wa 2?</w:t>
      </w:r>
    </w:p>
    <w:p w:rsidRPr="007B69FD" w:rsidR="00345B02" w:rsidP="62F4E0FE" w:rsidRDefault="00345B02" w14:paraId="0E723381" w14:textId="77777777" w14:noSpellErr="1">
      <w:pPr>
        <w:spacing w:line="259" w:lineRule="auto"/>
        <w:ind w:left="720"/>
        <w:rPr>
          <w:sz w:val="20"/>
          <w:szCs w:val="20"/>
          <w:lang w:val="en-US"/>
        </w:rPr>
      </w:pPr>
      <w:r w:rsidRPr="62F4E0FE" w:rsidR="62F4E0FE">
        <w:rPr>
          <w:lang w:val="en-US"/>
        </w:rPr>
        <w:t>Paulo aliwaambia Wakristo waendelee katika sala na kutoa shukrani.</w:t>
      </w:r>
    </w:p>
    <w:p w:rsidRPr="007B69FD" w:rsidR="00345B02" w:rsidP="00345B02" w:rsidRDefault="00345B02" w14:paraId="4E2E81ED" w14:textId="77777777">
      <w:pPr>
        <w:spacing w:line="259" w:lineRule="auto"/>
        <w:ind w:left="720"/>
        <w:rPr>
          <w:sz w:val="20"/>
          <w:szCs w:val="20"/>
        </w:rPr>
      </w:pPr>
      <w:r/>
    </w:p>
    <w:p w:rsidRPr="007B69FD" w:rsidR="00345B02" w:rsidP="62F4E0FE" w:rsidRDefault="00C7171E" w14:paraId="693B456D" w14:textId="643F88DB" w14:noSpellErr="1">
      <w:pPr>
        <w:numPr>
          <w:ilvl w:val="0"/>
          <w:numId w:val="61"/>
        </w:numPr>
        <w:spacing w:line="259" w:lineRule="auto"/>
        <w:rPr>
          <w:sz w:val="20"/>
          <w:szCs w:val="20"/>
          <w:lang w:val="en-US"/>
        </w:rPr>
      </w:pPr>
      <w:r w:rsidRPr="62F4E0FE" w:rsidR="62F4E0FE">
        <w:rPr>
          <w:lang w:val="en-US"/>
        </w:rPr>
        <w:t>[4:3-4] Paulo aliwaomba Wakolosai wasali kwa ajili ya nini?</w:t>
      </w:r>
    </w:p>
    <w:p w:rsidRPr="007B69FD" w:rsidR="00345B02" w:rsidP="62F4E0FE" w:rsidRDefault="00345B02" w14:paraId="21E348C2" w14:textId="77777777" w14:noSpellErr="1">
      <w:pPr>
        <w:spacing w:line="259" w:lineRule="auto"/>
        <w:ind w:left="720"/>
        <w:rPr>
          <w:sz w:val="20"/>
          <w:szCs w:val="20"/>
          <w:lang w:val="en-US"/>
        </w:rPr>
      </w:pPr>
      <w:r w:rsidRPr="62F4E0FE" w:rsidR="62F4E0FE">
        <w:rPr>
          <w:lang w:val="en-US"/>
        </w:rPr>
        <w:t>Paulo aliwaomba wasali kwamba yeye na wale aliofanya kazi pamoja nao wawe na mlango uliofunguliwa wa kwenda na kusema juu ya Kristo. Aliwaomba wamwombee ili aweze kusema kwa ufasaha ili aweze kuwajulisha watu siri ya Kristo.</w:t>
      </w:r>
    </w:p>
    <w:p w:rsidRPr="007B69FD" w:rsidR="00345B02" w:rsidP="00345B02" w:rsidRDefault="00345B02" w14:paraId="276AEC02" w14:textId="77777777">
      <w:pPr>
        <w:spacing w:line="259" w:lineRule="auto"/>
        <w:ind w:left="720"/>
        <w:rPr>
          <w:sz w:val="20"/>
          <w:szCs w:val="20"/>
        </w:rPr>
      </w:pPr>
      <w:r/>
    </w:p>
    <w:p w:rsidRPr="007B69FD" w:rsidR="00345B02" w:rsidP="62F4E0FE" w:rsidRDefault="00C7171E" w14:paraId="4BECBEAD" w14:textId="74721FE8" w14:noSpellErr="1">
      <w:pPr>
        <w:numPr>
          <w:ilvl w:val="0"/>
          <w:numId w:val="61"/>
        </w:numPr>
        <w:spacing w:line="259" w:lineRule="auto"/>
        <w:rPr>
          <w:sz w:val="20"/>
          <w:szCs w:val="20"/>
          <w:lang w:val="en-US"/>
        </w:rPr>
      </w:pPr>
      <w:r w:rsidRPr="62F4E0FE" w:rsidR="62F4E0FE">
        <w:rPr>
          <w:lang w:val="en-US"/>
        </w:rPr>
        <w:t>[4:5] Wakristo wanapaswa kuwatendeaje wasio Wakristo?</w:t>
      </w:r>
    </w:p>
    <w:p w:rsidRPr="007B69FD" w:rsidR="00345B02" w:rsidP="62F4E0FE" w:rsidRDefault="00345B02" w14:paraId="545BC44B" w14:textId="77777777" w14:noSpellErr="1">
      <w:pPr>
        <w:spacing w:line="259" w:lineRule="auto"/>
        <w:ind w:left="720"/>
        <w:rPr>
          <w:sz w:val="20"/>
          <w:szCs w:val="20"/>
          <w:lang w:val="en-US"/>
        </w:rPr>
      </w:pPr>
      <w:r w:rsidRPr="62F4E0FE" w:rsidR="62F4E0FE">
        <w:rPr>
          <w:lang w:val="en-US"/>
        </w:rPr>
        <w:t>Wakristo wapaswa kuwa wenye hekima na kutumia wakati vizuri.</w:t>
      </w:r>
    </w:p>
    <w:p w:rsidRPr="007B69FD" w:rsidR="00345B02" w:rsidP="00345B02" w:rsidRDefault="00345B02" w14:paraId="5F865C18" w14:textId="77777777">
      <w:pPr>
        <w:spacing w:line="259" w:lineRule="auto"/>
        <w:ind w:left="720"/>
        <w:rPr>
          <w:sz w:val="20"/>
          <w:szCs w:val="20"/>
        </w:rPr>
      </w:pPr>
      <w:r/>
    </w:p>
    <w:p w:rsidRPr="007B69FD" w:rsidR="00345B02" w:rsidP="62F4E0FE" w:rsidRDefault="00C7171E" w14:paraId="4087DF4F" w14:textId="593F0C21" w14:noSpellErr="1">
      <w:pPr>
        <w:numPr>
          <w:ilvl w:val="0"/>
          <w:numId w:val="61"/>
        </w:numPr>
        <w:spacing w:line="259" w:lineRule="auto"/>
        <w:rPr>
          <w:sz w:val="20"/>
          <w:szCs w:val="20"/>
          <w:lang w:val="en-US"/>
        </w:rPr>
      </w:pPr>
      <w:r w:rsidRPr="62F4E0FE" w:rsidR="62F4E0FE">
        <w:rPr>
          <w:lang w:val="en-US"/>
        </w:rPr>
        <w:t>[4:6] Paulo alisema nini kuhusu jinsi Wakolosai walivyopaswa kuzungumza na watu?</w:t>
      </w:r>
    </w:p>
    <w:p w:rsidRPr="007B69FD" w:rsidR="00345B02" w:rsidP="62F4E0FE" w:rsidRDefault="00345B02" w14:paraId="378EA454" w14:textId="77777777" w14:noSpellErr="1">
      <w:pPr>
        <w:spacing w:line="259" w:lineRule="auto"/>
        <w:ind w:left="720"/>
        <w:rPr>
          <w:sz w:val="20"/>
          <w:szCs w:val="20"/>
          <w:lang w:val="en-US"/>
        </w:rPr>
      </w:pPr>
      <w:r w:rsidRPr="62F4E0FE" w:rsidR="62F4E0FE">
        <w:rPr>
          <w:lang w:val="en-US"/>
        </w:rPr>
        <w:t>Paulo alisema kwamba watu wapaswa kusema kwa neema. Alisema kwamba maneno yao yapasa kuongezewa chumvi.</w:t>
      </w:r>
    </w:p>
    <w:p w:rsidRPr="007B69FD" w:rsidR="00345B02" w:rsidP="00345B02" w:rsidRDefault="00345B02" w14:paraId="7643010E" w14:textId="77777777">
      <w:pPr>
        <w:spacing w:line="259" w:lineRule="auto"/>
        <w:ind w:left="720"/>
        <w:rPr>
          <w:sz w:val="20"/>
          <w:szCs w:val="20"/>
        </w:rPr>
      </w:pPr>
      <w:r/>
    </w:p>
    <w:p w:rsidRPr="007B69FD" w:rsidR="00345B02" w:rsidP="62F4E0FE" w:rsidRDefault="00C7171E" w14:paraId="038C6E6D" w14:textId="62C129C6" w14:noSpellErr="1">
      <w:pPr>
        <w:numPr>
          <w:ilvl w:val="0"/>
          <w:numId w:val="61"/>
        </w:numPr>
        <w:spacing w:line="259" w:lineRule="auto"/>
        <w:rPr>
          <w:sz w:val="20"/>
          <w:szCs w:val="20"/>
          <w:lang w:val="en-US"/>
        </w:rPr>
      </w:pPr>
      <w:r w:rsidRPr="62F4E0FE" w:rsidR="62F4E0FE">
        <w:rPr>
          <w:lang w:val="en-US"/>
        </w:rPr>
        <w:t>[4:6] Unafikiri maneno yenye chumvi yanamaanisha nini?</w:t>
      </w:r>
    </w:p>
    <w:p w:rsidRPr="007B69FD" w:rsidR="00345B02" w:rsidP="48114252" w:rsidRDefault="00345B02" w14:paraId="3D74F449" w14:textId="22F73637">
      <w:pPr>
        <w:spacing w:line="259" w:lineRule="auto"/>
        <w:ind w:left="720"/>
        <w:rPr>
          <w:sz w:val="20"/>
          <w:szCs w:val="20"/>
          <w:lang w:val="en-US"/>
        </w:rPr>
      </w:pPr>
      <w:r>
        <w:t>(Majibu yanaweza kutofautiana.) Labda inamaanisha kwamba maneno yapaswa kuwa yenye kupendeza kusikia, kama vile chakula chenye chumvi kilivyokuwa na ladha nzuri. Labda yamaanisha kwamba maneno yapaswa kuwa yenye afya (yenye manufaa), kama vile chakula kilichohifadhiwa kwa chumvi kilivyo chenye afya.</w:t>
      </w:r>
    </w:p>
    <w:p w:rsidRPr="007B69FD" w:rsidR="00345B02" w:rsidP="00345B02" w:rsidRDefault="00345B02" w14:paraId="4ACC6032" w14:textId="77777777">
      <w:pPr>
        <w:spacing w:line="259" w:lineRule="auto"/>
        <w:rPr>
          <w:sz w:val="20"/>
          <w:szCs w:val="20"/>
        </w:rPr>
      </w:pPr>
      <w:r/>
    </w:p>
    <w:p w:rsidRPr="007B69FD" w:rsidR="00345B02" w:rsidP="62F4E0FE" w:rsidRDefault="00345B02" w14:paraId="1D93498A" w14:textId="77777777" w14:noSpellErr="1">
      <w:pPr>
        <w:spacing w:line="259" w:lineRule="auto"/>
        <w:rPr>
          <w:b w:val="1"/>
          <w:bCs w:val="1"/>
          <w:sz w:val="20"/>
          <w:szCs w:val="20"/>
          <w:lang w:val="en-US"/>
        </w:rPr>
      </w:pPr>
      <w:r w:rsidRPr="62F4E0FE" w:rsidR="62F4E0FE">
        <w:rPr>
          <w:lang w:val="en-US"/>
        </w:rPr>
        <w:t>Sehemu ya Maoni:</w:t>
      </w:r>
    </w:p>
    <w:p w:rsidRPr="007B69FD" w:rsidR="009A736E" w:rsidRDefault="009A736E" w14:paraId="0564993B" w14:textId="77777777">
      <w:pPr>
        <w:spacing w:line="240" w:lineRule="auto"/>
        <w:rPr>
          <w:bCs/>
          <w:sz w:val="40"/>
          <w:szCs w:val="44"/>
        </w:rPr>
      </w:pPr>
      <w:r/>
    </w:p>
    <w:p w:rsidRPr="007B69FD" w:rsidR="002D655E" w:rsidP="62F4E0FE" w:rsidRDefault="002D655E" w14:paraId="50D5B4DA" w14:textId="5F1E20B4" w14:noSpellErr="1">
      <w:pPr>
        <w:pStyle w:val="Heading1"/>
        <w:keepNext w:val="0"/>
        <w:keepLines w:val="0"/>
        <w:spacing w:before="480"/>
        <w:rPr>
          <w:b w:val="1"/>
          <w:bCs w:val="1"/>
          <w:lang w:val="en-US"/>
        </w:rPr>
      </w:pPr>
      <w:r w:rsidRPr="62F4E0FE" w:rsidR="62F4E0FE">
        <w:rPr>
          <w:lang w:val="en-US"/>
        </w:rPr>
        <w:t>Waebrania 3:1-6</w:t>
      </w:r>
    </w:p>
    <w:p w:rsidRPr="007B69FD" w:rsidR="00B81824" w:rsidP="009A736E" w:rsidRDefault="00B81824" w14:paraId="11E6075D" w14:textId="6F2358D2" w14:noSpellErr="1">
      <w:pPr>
        <w:pStyle w:val="Background"/>
      </w:pPr>
      <w:r w:rsidRPr="62F4E0FE" w:rsidR="62F4E0FE">
        <w:rPr>
          <w:lang w:val="en-US"/>
        </w:rPr>
        <w:t>Historia: Mtungaji wa kitabu cha Waebrania hajulikani. Katika sehemu hii ya Mwongozo wa Wakaguzi, mwandishi ataitwa mwandishi. Kifungu hiki kinamtaja Musa, ambaye alikuwa maarufu kwa uaminifu wake kwa Mungu. Katika Agano la Kale, Mungu alitoa Sheria kupitia Musa.</w:t>
      </w:r>
    </w:p>
    <w:p w:rsidRPr="00170DC8" w:rsidR="00170DC8" w:rsidP="62F4E0FE" w:rsidRDefault="00170DC8" w14:paraId="72B23B17" w14:textId="77777777" w14:noSpellErr="1">
      <w:pPr>
        <w:pStyle w:val="Background"/>
        <w:rPr>
          <w:b w:val="1"/>
          <w:bCs w:val="1"/>
          <w:i w:val="1"/>
          <w:iCs w:val="1"/>
          <w:lang w:val="en-US"/>
        </w:rPr>
      </w:pPr>
      <w:r w:rsidRPr="62F4E0FE" w:rsidR="62F4E0FE">
        <w:rPr>
          <w:lang w:val="en-US"/>
        </w:rPr>
        <w:t>Soma andiko hilo.</w:t>
      </w:r>
    </w:p>
    <w:p w:rsidRPr="007B69FD" w:rsidR="002D655E" w:rsidP="009A736E" w:rsidRDefault="002D655E" w14:paraId="3187EE5B" w14:textId="27C9CCDA" w14:noSpellErr="1">
      <w:pPr>
        <w:pStyle w:val="Part1"/>
      </w:pPr>
      <w:r w:rsidRPr="62F4E0FE" w:rsidR="62F4E0FE">
        <w:rPr>
          <w:lang w:val="en-US"/>
        </w:rPr>
        <w:t>Sehemu ya 1</w:t>
      </w:r>
    </w:p>
    <w:p w:rsidRPr="007B69FD" w:rsidR="002D655E" w:rsidP="009A736E" w:rsidRDefault="002D655E" w14:paraId="46CFE6C2" w14:textId="7E0FBD9E" w14:noSpellErr="1">
      <w:pPr>
        <w:pStyle w:val="Answerortell"/>
      </w:pPr>
      <w:r w:rsidRPr="62F4E0FE" w:rsidR="62F4E0FE">
        <w:rPr>
          <w:lang w:val="en-US"/>
        </w:rPr>
        <w:t>Eleza kwa maneno yako mwenyewe yale ambayo umesoma katika fungu hili.</w:t>
      </w:r>
    </w:p>
    <w:p w:rsidRPr="007B69FD" w:rsidR="002D655E" w:rsidP="009A736E" w:rsidRDefault="00C7171E" w14:paraId="30D4882E" w14:textId="04EEB59A" w14:noSpellErr="1">
      <w:pPr>
        <w:pStyle w:val="Checklist"/>
        <w:rPr/>
      </w:pPr>
      <w:r w:rsidRPr="62F4E0FE" w:rsidR="62F4E0FE">
        <w:rPr>
          <w:lang w:val="en-US"/>
        </w:rPr>
        <w:t>Waamini</w:t>
      </w:r>
      <w:r w:rsidRPr="62F4E0FE" w:rsidR="62F4E0FE">
        <w:rPr>
          <w:lang w:val="en-US"/>
        </w:rPr>
        <w:t xml:space="preserve"> </w:t>
      </w:r>
      <w:r w:rsidRPr="62F4E0FE" w:rsidR="62F4E0FE">
        <w:rPr>
          <w:lang w:val="en-US"/>
        </w:rPr>
        <w:t>walishiriki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mwito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kimbingu</w:t>
      </w:r>
      <w:r w:rsidRPr="62F4E0FE" w:rsidR="62F4E0FE">
        <w:rPr>
          <w:lang w:val="en-US"/>
        </w:rPr>
        <w:t>. [3:1]</w:t>
      </w:r>
    </w:p>
    <w:p w:rsidRPr="007B69FD" w:rsidR="002D655E" w:rsidP="009A736E" w:rsidRDefault="00C7171E" w14:paraId="64790F2C" w14:textId="79DE8DD6" w14:noSpellErr="1">
      <w:pPr>
        <w:pStyle w:val="Checklist"/>
        <w:rPr/>
      </w:pPr>
      <w:r w:rsidRPr="62F4E0FE" w:rsidR="62F4E0FE">
        <w:rPr>
          <w:lang w:val="en-US"/>
        </w:rPr>
        <w:t xml:space="preserve">Yesu </w:t>
      </w:r>
      <w:r w:rsidRPr="62F4E0FE" w:rsidR="62F4E0FE">
        <w:rPr>
          <w:lang w:val="en-US"/>
        </w:rPr>
        <w:t>alikuwa</w:t>
      </w:r>
      <w:r w:rsidRPr="62F4E0FE" w:rsidR="62F4E0FE">
        <w:rPr>
          <w:lang w:val="en-US"/>
        </w:rPr>
        <w:t xml:space="preserve"> </w:t>
      </w:r>
      <w:r w:rsidRPr="62F4E0FE" w:rsidR="62F4E0FE">
        <w:rPr>
          <w:lang w:val="en-US"/>
        </w:rPr>
        <w:t>mwaminifu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kama</w:t>
      </w:r>
      <w:r w:rsidRPr="62F4E0FE" w:rsidR="62F4E0FE">
        <w:rPr>
          <w:lang w:val="en-US"/>
        </w:rPr>
        <w:t xml:space="preserve"> Musa, </w:t>
      </w:r>
      <w:r w:rsidRPr="62F4E0FE" w:rsidR="62F4E0FE">
        <w:rPr>
          <w:lang w:val="en-US"/>
        </w:rPr>
        <w:t>lakini</w:t>
      </w:r>
      <w:r w:rsidRPr="62F4E0FE" w:rsidR="62F4E0FE">
        <w:rPr>
          <w:lang w:val="en-US"/>
        </w:rPr>
        <w:t xml:space="preserve"> Yesu </w:t>
      </w:r>
      <w:r w:rsidRPr="62F4E0FE" w:rsidR="62F4E0FE">
        <w:rPr>
          <w:lang w:val="en-US"/>
        </w:rPr>
        <w:t>ni</w:t>
      </w:r>
      <w:r w:rsidRPr="62F4E0FE" w:rsidR="62F4E0FE">
        <w:rPr>
          <w:lang w:val="en-US"/>
        </w:rPr>
        <w:t xml:space="preserve"> </w:t>
      </w:r>
      <w:r w:rsidRPr="62F4E0FE" w:rsidR="62F4E0FE">
        <w:rPr>
          <w:lang w:val="en-US"/>
        </w:rPr>
        <w:t>mkuu</w:t>
      </w:r>
      <w:r w:rsidRPr="62F4E0FE" w:rsidR="62F4E0FE">
        <w:rPr>
          <w:lang w:val="en-US"/>
        </w:rPr>
        <w:t xml:space="preserve"> </w:t>
      </w:r>
      <w:r w:rsidRPr="62F4E0FE" w:rsidR="62F4E0FE">
        <w:rPr>
          <w:lang w:val="en-US"/>
        </w:rPr>
        <w:t>kuliko</w:t>
      </w:r>
      <w:r w:rsidRPr="62F4E0FE" w:rsidR="62F4E0FE">
        <w:rPr>
          <w:lang w:val="en-US"/>
        </w:rPr>
        <w:t xml:space="preserve"> Musa. [3:2-3]</w:t>
      </w:r>
    </w:p>
    <w:p w:rsidRPr="007B69FD" w:rsidR="002D655E" w:rsidP="009A736E" w:rsidRDefault="00C7171E" w14:paraId="1347E93F" w14:textId="661DCE35" w14:noSpellErr="1">
      <w:pPr>
        <w:pStyle w:val="Checklist"/>
        <w:rPr/>
      </w:pPr>
      <w:r w:rsidRPr="62F4E0FE" w:rsidR="62F4E0FE">
        <w:rPr>
          <w:lang w:val="en-US"/>
        </w:rPr>
        <w:t xml:space="preserve">Musa </w:t>
      </w:r>
      <w:r w:rsidRPr="62F4E0FE" w:rsidR="62F4E0FE">
        <w:rPr>
          <w:lang w:val="en-US"/>
        </w:rPr>
        <w:t>alikuwa</w:t>
      </w:r>
      <w:r w:rsidRPr="62F4E0FE" w:rsidR="62F4E0FE">
        <w:rPr>
          <w:lang w:val="en-US"/>
        </w:rPr>
        <w:t xml:space="preserve"> </w:t>
      </w:r>
      <w:r w:rsidRPr="62F4E0FE" w:rsidR="62F4E0FE">
        <w:rPr>
          <w:lang w:val="en-US"/>
        </w:rPr>
        <w:t>mtumishi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lakini</w:t>
      </w:r>
      <w:r w:rsidRPr="62F4E0FE" w:rsidR="62F4E0FE">
        <w:rPr>
          <w:lang w:val="en-US"/>
        </w:rPr>
        <w:t xml:space="preserve"> Yesu ana </w:t>
      </w:r>
      <w:r w:rsidRPr="62F4E0FE" w:rsidR="62F4E0FE">
        <w:rPr>
          <w:lang w:val="en-US"/>
        </w:rPr>
        <w:t>mamlaka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[3:4-6]</w:t>
      </w:r>
    </w:p>
    <w:p w:rsidRPr="007B69FD" w:rsidR="002D655E" w:rsidP="009A736E" w:rsidRDefault="00C7171E" w14:paraId="48CBDCB2" w14:textId="3F1FC8CB" w14:noSpellErr="1">
      <w:pPr>
        <w:pStyle w:val="Checklist"/>
        <w:rPr/>
      </w:pPr>
      <w:r w:rsidRPr="62F4E0FE" w:rsidR="62F4E0FE">
        <w:rPr>
          <w:lang w:val="en-US"/>
        </w:rPr>
        <w:t>Wakristo</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wanaendelea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ujasiri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tumaini</w:t>
      </w:r>
      <w:r w:rsidRPr="62F4E0FE" w:rsidR="62F4E0FE">
        <w:rPr>
          <w:lang w:val="en-US"/>
        </w:rPr>
        <w:t>. [3:6]</w:t>
      </w:r>
    </w:p>
    <w:p w:rsidRPr="007B69FD" w:rsidR="002D655E" w:rsidP="009A736E" w:rsidRDefault="002D655E" w14:paraId="4FDE6517"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2D655E" w:rsidP="009A736E" w:rsidRDefault="003947E5" w14:paraId="21D907B0" w14:textId="4E3F949F"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2D655E" w:rsidP="62F4E0FE" w:rsidRDefault="00C7171E" w14:paraId="1E08A6BC" w14:textId="4166E977" w14:noSpellErr="1">
      <w:pPr>
        <w:numPr>
          <w:ilvl w:val="0"/>
          <w:numId w:val="47"/>
        </w:numPr>
        <w:rPr>
          <w:sz w:val="20"/>
          <w:szCs w:val="20"/>
          <w:lang w:val="en-US"/>
        </w:rPr>
      </w:pPr>
      <w:r w:rsidRPr="62F4E0FE" w:rsidR="62F4E0FE">
        <w:rPr>
          <w:lang w:val="en-US"/>
        </w:rPr>
        <w:t xml:space="preserve">[3:1] </w:t>
      </w:r>
      <w:r w:rsidRPr="62F4E0FE" w:rsidR="62F4E0FE">
        <w:rPr>
          <w:lang w:val="en-US"/>
        </w:rPr>
        <w:t>Ndugu</w:t>
      </w:r>
      <w:r w:rsidRPr="62F4E0FE" w:rsidR="62F4E0FE">
        <w:rPr>
          <w:lang w:val="en-US"/>
        </w:rPr>
        <w:t xml:space="preserve"> </w:t>
      </w:r>
      <w:r w:rsidRPr="62F4E0FE" w:rsidR="62F4E0FE">
        <w:rPr>
          <w:lang w:val="en-US"/>
        </w:rPr>
        <w:t>watakatifu</w:t>
      </w:r>
      <w:r w:rsidRPr="62F4E0FE" w:rsidR="62F4E0FE">
        <w:rPr>
          <w:lang w:val="en-US"/>
        </w:rPr>
        <w:t xml:space="preserve"> </w:t>
      </w:r>
      <w:r w:rsidRPr="62F4E0FE" w:rsidR="62F4E0FE">
        <w:rPr>
          <w:lang w:val="en-US"/>
        </w:rPr>
        <w:t>walishiriki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w:t>
      </w:r>
    </w:p>
    <w:p w:rsidRPr="007B69FD" w:rsidR="002D655E" w:rsidP="62F4E0FE" w:rsidRDefault="002D655E" w14:paraId="4CF12BD3" w14:textId="77777777" w14:noSpellErr="1">
      <w:pPr>
        <w:pStyle w:val="ListParagraph"/>
        <w:ind w:left="360" w:firstLine="360"/>
        <w:rPr>
          <w:sz w:val="20"/>
          <w:szCs w:val="20"/>
          <w:lang w:val="en-US"/>
        </w:rPr>
      </w:pPr>
      <w:r w:rsidRPr="62F4E0FE" w:rsidR="62F4E0FE">
        <w:rPr>
          <w:lang w:val="en-US"/>
        </w:rPr>
        <w:t>Ndugu</w:t>
      </w:r>
      <w:r w:rsidRPr="62F4E0FE" w:rsidR="62F4E0FE">
        <w:rPr>
          <w:lang w:val="en-US"/>
        </w:rPr>
        <w:t xml:space="preserve"> hao </w:t>
      </w:r>
      <w:r w:rsidRPr="62F4E0FE" w:rsidR="62F4E0FE">
        <w:rPr>
          <w:lang w:val="en-US"/>
        </w:rPr>
        <w:t>watakatifu</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mwito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kimbingu</w:t>
      </w:r>
      <w:r w:rsidRPr="62F4E0FE" w:rsidR="62F4E0FE">
        <w:rPr>
          <w:lang w:val="en-US"/>
        </w:rPr>
        <w:t>.</w:t>
      </w:r>
    </w:p>
    <w:p w:rsidRPr="007B69FD" w:rsidR="002D655E" w:rsidP="62F4E0FE" w:rsidRDefault="00C7171E" w14:paraId="5B2B19F6" w14:textId="24174C47" w14:noSpellErr="1">
      <w:pPr>
        <w:numPr>
          <w:ilvl w:val="0"/>
          <w:numId w:val="47"/>
        </w:numPr>
        <w:spacing w:before="200"/>
        <w:rPr>
          <w:sz w:val="20"/>
          <w:szCs w:val="20"/>
          <w:lang w:val="en-US"/>
        </w:rPr>
      </w:pPr>
      <w:r w:rsidRPr="62F4E0FE" w:rsidR="62F4E0FE">
        <w:rPr>
          <w:lang w:val="en-US"/>
        </w:rPr>
        <w:t xml:space="preserve">[3:1] </w:t>
      </w:r>
      <w:r w:rsidRPr="62F4E0FE" w:rsidR="62F4E0FE">
        <w:rPr>
          <w:lang w:val="en-US"/>
        </w:rPr>
        <w:t>Unafikiri</w:t>
      </w:r>
      <w:r w:rsidRPr="62F4E0FE" w:rsidR="62F4E0FE">
        <w:rPr>
          <w:lang w:val="en-US"/>
        </w:rPr>
        <w:t xml:space="preserve"> </w:t>
      </w:r>
      <w:r w:rsidRPr="62F4E0FE" w:rsidR="62F4E0FE">
        <w:rPr>
          <w:lang w:val="en-US"/>
        </w:rPr>
        <w:t>mwandikaji</w:t>
      </w:r>
      <w:r w:rsidRPr="62F4E0FE" w:rsidR="62F4E0FE">
        <w:rPr>
          <w:lang w:val="en-US"/>
        </w:rPr>
        <w:t xml:space="preserve"> </w:t>
      </w:r>
      <w:r w:rsidRPr="62F4E0FE" w:rsidR="62F4E0FE">
        <w:rPr>
          <w:lang w:val="en-US"/>
        </w:rPr>
        <w:t>anazungumza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akiwaita</w:t>
      </w:r>
      <w:r w:rsidRPr="62F4E0FE" w:rsidR="62F4E0FE">
        <w:rPr>
          <w:lang w:val="en-US"/>
        </w:rPr>
        <w:t xml:space="preserve"> </w:t>
      </w:r>
      <w:r w:rsidRPr="62F4E0FE" w:rsidR="62F4E0FE">
        <w:rPr>
          <w:lang w:val="en-US"/>
        </w:rPr>
        <w:t>ndugu</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w:t>
      </w:r>
    </w:p>
    <w:p w:rsidRPr="007B69FD" w:rsidR="002D655E" w:rsidP="48114252" w:rsidRDefault="00EF5212" w14:paraId="1F8FEA2E" w14:textId="104A42DF">
      <w:pPr>
        <w:ind w:left="720"/>
        <w:rPr>
          <w:sz w:val="20"/>
          <w:szCs w:val="20"/>
          <w:lang w:val="en-US"/>
        </w:rPr>
      </w:pPr>
      <w:r>
        <w:t>(Majibu yanaweza kutofautiana.) Yaonekana mwandikaji anazungumza na waamini aliowaandikia.</w:t>
      </w:r>
    </w:p>
    <w:p w:rsidRPr="007B69FD" w:rsidR="002D655E" w:rsidP="002D655E" w:rsidRDefault="002D655E" w14:paraId="6F17AB31" w14:textId="77777777">
      <w:pPr>
        <w:ind w:left="720"/>
        <w:rPr>
          <w:sz w:val="20"/>
          <w:szCs w:val="20"/>
        </w:rPr>
      </w:pPr>
      <w:r/>
    </w:p>
    <w:p w:rsidRPr="007B69FD" w:rsidR="002D655E" w:rsidP="62F4E0FE" w:rsidRDefault="00C7171E" w14:paraId="7A0F77C0" w14:textId="2CD615AA" w14:noSpellErr="1">
      <w:pPr>
        <w:numPr>
          <w:ilvl w:val="0"/>
          <w:numId w:val="47"/>
        </w:numPr>
        <w:rPr>
          <w:sz w:val="20"/>
          <w:szCs w:val="20"/>
          <w:lang w:val="en-US"/>
        </w:rPr>
      </w:pPr>
      <w:r w:rsidRPr="62F4E0FE" w:rsidR="62F4E0FE">
        <w:rPr>
          <w:lang w:val="en-US"/>
        </w:rPr>
        <w:t xml:space="preserve">[3:1] </w:t>
      </w:r>
      <w:r w:rsidRPr="62F4E0FE" w:rsidR="62F4E0FE">
        <w:rPr>
          <w:lang w:val="en-US"/>
        </w:rPr>
        <w:t>Mwandikaji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kitabu</w:t>
      </w:r>
      <w:r w:rsidRPr="62F4E0FE" w:rsidR="62F4E0FE">
        <w:rPr>
          <w:lang w:val="en-US"/>
        </w:rPr>
        <w:t xml:space="preserve"> cha </w:t>
      </w:r>
      <w:r w:rsidRPr="62F4E0FE" w:rsidR="62F4E0FE">
        <w:rPr>
          <w:lang w:val="en-US"/>
        </w:rPr>
        <w:t>Waebrania</w:t>
      </w:r>
      <w:r w:rsidRPr="62F4E0FE" w:rsidR="62F4E0FE">
        <w:rPr>
          <w:lang w:val="en-US"/>
        </w:rPr>
        <w:t xml:space="preserve"> </w:t>
      </w:r>
      <w:r w:rsidRPr="62F4E0FE" w:rsidR="62F4E0FE">
        <w:rPr>
          <w:lang w:val="en-US"/>
        </w:rPr>
        <w:t>alimwita</w:t>
      </w:r>
      <w:r w:rsidRPr="62F4E0FE" w:rsidR="62F4E0FE">
        <w:rPr>
          <w:lang w:val="en-US"/>
        </w:rPr>
        <w:t xml:space="preserve"> Yesu </w:t>
      </w:r>
      <w:r w:rsidRPr="62F4E0FE" w:rsidR="62F4E0FE">
        <w:rPr>
          <w:lang w:val="en-US"/>
        </w:rPr>
        <w:t>nini</w:t>
      </w:r>
      <w:r w:rsidRPr="62F4E0FE" w:rsidR="62F4E0FE">
        <w:rPr>
          <w:lang w:val="en-US"/>
        </w:rPr>
        <w:t>?</w:t>
      </w:r>
    </w:p>
    <w:p w:rsidRPr="007B69FD" w:rsidR="002D655E" w:rsidP="62F4E0FE" w:rsidRDefault="002D655E" w14:paraId="3E71F1D1" w14:textId="77777777" w14:noSpellErr="1">
      <w:pPr>
        <w:ind w:left="720"/>
        <w:rPr>
          <w:sz w:val="20"/>
          <w:szCs w:val="20"/>
          <w:lang w:val="en-US"/>
        </w:rPr>
      </w:pPr>
      <w:r w:rsidRPr="62F4E0FE" w:rsidR="62F4E0FE">
        <w:rPr>
          <w:lang w:val="en-US"/>
        </w:rPr>
        <w:t>Mwandikaji</w:t>
      </w:r>
      <w:r w:rsidRPr="62F4E0FE" w:rsidR="62F4E0FE">
        <w:rPr>
          <w:lang w:val="en-US"/>
        </w:rPr>
        <w:t xml:space="preserve"> </w:t>
      </w:r>
      <w:r w:rsidRPr="62F4E0FE" w:rsidR="62F4E0FE">
        <w:rPr>
          <w:lang w:val="en-US"/>
        </w:rPr>
        <w:t>alimwita</w:t>
      </w:r>
      <w:r w:rsidRPr="62F4E0FE" w:rsidR="62F4E0FE">
        <w:rPr>
          <w:lang w:val="en-US"/>
        </w:rPr>
        <w:t xml:space="preserve"> Yesu </w:t>
      </w:r>
      <w:r w:rsidRPr="62F4E0FE" w:rsidR="62F4E0FE">
        <w:rPr>
          <w:lang w:val="en-US"/>
        </w:rPr>
        <w:t>mtume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kuhani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cheo</w:t>
      </w:r>
      <w:r w:rsidRPr="62F4E0FE" w:rsidR="62F4E0FE">
        <w:rPr>
          <w:lang w:val="en-US"/>
        </w:rPr>
        <w:t xml:space="preserve"> cha </w:t>
      </w:r>
      <w:r w:rsidRPr="62F4E0FE" w:rsidR="62F4E0FE">
        <w:rPr>
          <w:lang w:val="en-US"/>
        </w:rPr>
        <w:t>juu</w:t>
      </w:r>
      <w:r w:rsidRPr="62F4E0FE" w:rsidR="62F4E0FE">
        <w:rPr>
          <w:lang w:val="en-US"/>
        </w:rPr>
        <w:t>.</w:t>
      </w:r>
    </w:p>
    <w:p w:rsidRPr="007B69FD" w:rsidR="002D655E" w:rsidP="002D655E" w:rsidRDefault="002D655E" w14:paraId="3456BC83" w14:textId="77777777">
      <w:pPr>
        <w:ind w:left="720"/>
        <w:rPr>
          <w:sz w:val="20"/>
          <w:szCs w:val="20"/>
        </w:rPr>
      </w:pPr>
      <w:r/>
    </w:p>
    <w:p w:rsidRPr="007B69FD" w:rsidR="002D655E" w:rsidP="62F4E0FE" w:rsidRDefault="00C7171E" w14:paraId="7E8AC268" w14:textId="2C09D461" w14:noSpellErr="1">
      <w:pPr>
        <w:numPr>
          <w:ilvl w:val="0"/>
          <w:numId w:val="47"/>
        </w:numPr>
        <w:rPr>
          <w:sz w:val="20"/>
          <w:szCs w:val="20"/>
          <w:lang w:val="en-US"/>
        </w:rPr>
      </w:pPr>
      <w:r w:rsidRPr="62F4E0FE" w:rsidR="62F4E0FE">
        <w:rPr>
          <w:lang w:val="en-US"/>
        </w:rPr>
        <w:t xml:space="preserve">[3:2] Ni </w:t>
      </w:r>
      <w:r w:rsidRPr="62F4E0FE" w:rsidR="62F4E0FE">
        <w:rPr>
          <w:lang w:val="en-US"/>
        </w:rPr>
        <w:t>watu</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wawili</w:t>
      </w:r>
      <w:r w:rsidRPr="62F4E0FE" w:rsidR="62F4E0FE">
        <w:rPr>
          <w:lang w:val="en-US"/>
        </w:rPr>
        <w:t xml:space="preserve"> </w:t>
      </w:r>
      <w:r w:rsidRPr="62F4E0FE" w:rsidR="62F4E0FE">
        <w:rPr>
          <w:lang w:val="en-US"/>
        </w:rPr>
        <w:t>wanaotajwa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2 </w:t>
      </w:r>
      <w:r w:rsidRPr="62F4E0FE" w:rsidR="62F4E0FE">
        <w:rPr>
          <w:lang w:val="en-US"/>
        </w:rPr>
        <w:t>ambao</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waaminifu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w:t>
      </w:r>
    </w:p>
    <w:p w:rsidRPr="007B69FD" w:rsidR="002D655E" w:rsidP="62F4E0FE" w:rsidRDefault="002D655E" w14:paraId="2C51014D" w14:textId="77777777" w14:noSpellErr="1">
      <w:pPr>
        <w:ind w:left="720"/>
        <w:rPr>
          <w:sz w:val="20"/>
          <w:szCs w:val="20"/>
          <w:lang w:val="en-US"/>
        </w:rPr>
      </w:pPr>
      <w:r w:rsidRPr="62F4E0FE" w:rsidR="62F4E0FE">
        <w:rPr>
          <w:lang w:val="en-US"/>
        </w:rPr>
        <w:t xml:space="preserve">Yesu </w:t>
      </w:r>
      <w:r w:rsidRPr="62F4E0FE" w:rsidR="62F4E0FE">
        <w:rPr>
          <w:lang w:val="en-US"/>
        </w:rPr>
        <w:t>na</w:t>
      </w:r>
      <w:r w:rsidRPr="62F4E0FE" w:rsidR="62F4E0FE">
        <w:rPr>
          <w:lang w:val="en-US"/>
        </w:rPr>
        <w:t xml:space="preserve"> Musa </w:t>
      </w:r>
      <w:r w:rsidRPr="62F4E0FE" w:rsidR="62F4E0FE">
        <w:rPr>
          <w:lang w:val="en-US"/>
        </w:rPr>
        <w:t>walikuwa</w:t>
      </w:r>
      <w:r w:rsidRPr="62F4E0FE" w:rsidR="62F4E0FE">
        <w:rPr>
          <w:lang w:val="en-US"/>
        </w:rPr>
        <w:t xml:space="preserve"> </w:t>
      </w:r>
      <w:r w:rsidRPr="62F4E0FE" w:rsidR="62F4E0FE">
        <w:rPr>
          <w:lang w:val="en-US"/>
        </w:rPr>
        <w:t>waaminifu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w:t>
      </w:r>
    </w:p>
    <w:p w:rsidRPr="007B69FD" w:rsidR="002D655E" w:rsidP="002D655E" w:rsidRDefault="002D655E" w14:paraId="3AABA1A4" w14:textId="77777777">
      <w:pPr>
        <w:ind w:left="720"/>
        <w:rPr>
          <w:sz w:val="20"/>
          <w:szCs w:val="20"/>
        </w:rPr>
      </w:pPr>
      <w:r/>
    </w:p>
    <w:p w:rsidRPr="007B69FD" w:rsidR="002D655E" w:rsidP="62F4E0FE" w:rsidRDefault="00C7171E" w14:paraId="6564F308" w14:textId="10255ADE" w14:noSpellErr="1">
      <w:pPr>
        <w:numPr>
          <w:ilvl w:val="0"/>
          <w:numId w:val="47"/>
        </w:numPr>
        <w:rPr>
          <w:sz w:val="20"/>
          <w:szCs w:val="20"/>
          <w:lang w:val="en-US"/>
        </w:rPr>
      </w:pPr>
      <w:r w:rsidRPr="62F4E0FE" w:rsidR="62F4E0FE">
        <w:rPr>
          <w:lang w:val="en-US"/>
        </w:rPr>
        <w:t xml:space="preserve">[3:3] Kwa </w:t>
      </w:r>
      <w:r w:rsidRPr="62F4E0FE" w:rsidR="62F4E0FE">
        <w:rPr>
          <w:lang w:val="en-US"/>
        </w:rPr>
        <w:t>nini</w:t>
      </w:r>
      <w:r w:rsidRPr="62F4E0FE" w:rsidR="62F4E0FE">
        <w:rPr>
          <w:lang w:val="en-US"/>
        </w:rPr>
        <w:t xml:space="preserve"> Yesu </w:t>
      </w:r>
      <w:r w:rsidRPr="62F4E0FE" w:rsidR="62F4E0FE">
        <w:rPr>
          <w:lang w:val="en-US"/>
        </w:rPr>
        <w:t>alionwa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anastahili</w:t>
      </w:r>
      <w:r w:rsidRPr="62F4E0FE" w:rsidR="62F4E0FE">
        <w:rPr>
          <w:lang w:val="en-US"/>
        </w:rPr>
        <w:t xml:space="preserve"> </w:t>
      </w:r>
      <w:r w:rsidRPr="62F4E0FE" w:rsidR="62F4E0FE">
        <w:rPr>
          <w:lang w:val="en-US"/>
        </w:rPr>
        <w:t>utukufu</w:t>
      </w:r>
      <w:r w:rsidRPr="62F4E0FE" w:rsidR="62F4E0FE">
        <w:rPr>
          <w:lang w:val="en-US"/>
        </w:rPr>
        <w:t xml:space="preserve"> </w:t>
      </w:r>
      <w:r w:rsidRPr="62F4E0FE" w:rsidR="62F4E0FE">
        <w:rPr>
          <w:lang w:val="en-US"/>
        </w:rPr>
        <w:t>mkubwa</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kuliko</w:t>
      </w:r>
      <w:r w:rsidRPr="62F4E0FE" w:rsidR="62F4E0FE">
        <w:rPr>
          <w:lang w:val="en-US"/>
        </w:rPr>
        <w:t xml:space="preserve"> Musa?</w:t>
      </w:r>
    </w:p>
    <w:p w:rsidRPr="007B69FD" w:rsidR="002D655E" w:rsidP="62F4E0FE" w:rsidRDefault="002D655E" w14:paraId="6CCC6DAB" w14:textId="77777777" w14:noSpellErr="1">
      <w:pPr>
        <w:ind w:left="720"/>
        <w:rPr>
          <w:sz w:val="20"/>
          <w:szCs w:val="20"/>
          <w:lang w:val="en-US"/>
        </w:rPr>
      </w:pPr>
      <w:r w:rsidRPr="62F4E0FE" w:rsidR="62F4E0FE">
        <w:rPr>
          <w:lang w:val="en-US"/>
        </w:rPr>
        <w:t xml:space="preserve">Yesu </w:t>
      </w:r>
      <w:r w:rsidRPr="62F4E0FE" w:rsidR="62F4E0FE">
        <w:rPr>
          <w:lang w:val="en-US"/>
        </w:rPr>
        <w:t>alionwa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anastahili</w:t>
      </w:r>
      <w:r w:rsidRPr="62F4E0FE" w:rsidR="62F4E0FE">
        <w:rPr>
          <w:lang w:val="en-US"/>
        </w:rPr>
        <w:t xml:space="preserve"> </w:t>
      </w:r>
      <w:r w:rsidRPr="62F4E0FE" w:rsidR="62F4E0FE">
        <w:rPr>
          <w:lang w:val="en-US"/>
        </w:rPr>
        <w:t>utukufu</w:t>
      </w:r>
      <w:r w:rsidRPr="62F4E0FE" w:rsidR="62F4E0FE">
        <w:rPr>
          <w:lang w:val="en-US"/>
        </w:rPr>
        <w:t xml:space="preserve"> </w:t>
      </w:r>
      <w:r w:rsidRPr="62F4E0FE" w:rsidR="62F4E0FE">
        <w:rPr>
          <w:lang w:val="en-US"/>
        </w:rPr>
        <w:t>mkubwa</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Yesu </w:t>
      </w:r>
      <w:r w:rsidRPr="62F4E0FE" w:rsidR="62F4E0FE">
        <w:rPr>
          <w:lang w:val="en-US"/>
        </w:rPr>
        <w:t>ndiye</w:t>
      </w:r>
      <w:r w:rsidRPr="62F4E0FE" w:rsidR="62F4E0FE">
        <w:rPr>
          <w:lang w:val="en-US"/>
        </w:rPr>
        <w:t xml:space="preserve"> </w:t>
      </w:r>
      <w:r w:rsidRPr="62F4E0FE" w:rsidR="62F4E0FE">
        <w:rPr>
          <w:lang w:val="en-US"/>
        </w:rPr>
        <w:t>aliyejenga</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hiyo</w:t>
      </w:r>
      <w:r w:rsidRPr="62F4E0FE" w:rsidR="62F4E0FE">
        <w:rPr>
          <w:lang w:val="en-US"/>
        </w:rPr>
        <w:t>.</w:t>
      </w:r>
    </w:p>
    <w:p w:rsidRPr="007B69FD" w:rsidR="002D655E" w:rsidP="002D655E" w:rsidRDefault="002D655E" w14:paraId="79982B4F" w14:textId="77777777">
      <w:pPr>
        <w:ind w:left="720"/>
        <w:rPr>
          <w:sz w:val="20"/>
          <w:szCs w:val="20"/>
        </w:rPr>
      </w:pPr>
      <w:r/>
    </w:p>
    <w:p w:rsidRPr="007B69FD" w:rsidR="002D655E" w:rsidP="62F4E0FE" w:rsidRDefault="00C7171E" w14:paraId="5DC26F02" w14:textId="041BB106" w14:noSpellErr="1">
      <w:pPr>
        <w:numPr>
          <w:ilvl w:val="0"/>
          <w:numId w:val="47"/>
        </w:numPr>
        <w:rPr>
          <w:sz w:val="20"/>
          <w:szCs w:val="20"/>
          <w:lang w:val="en-US"/>
        </w:rPr>
      </w:pPr>
      <w:r w:rsidRPr="62F4E0FE" w:rsidR="62F4E0FE">
        <w:rPr>
          <w:lang w:val="en-US"/>
        </w:rPr>
        <w:t xml:space="preserve">[3:4] Nani </w:t>
      </w:r>
      <w:r w:rsidRPr="62F4E0FE" w:rsidR="62F4E0FE">
        <w:rPr>
          <w:lang w:val="en-US"/>
        </w:rPr>
        <w:t>aliyejenga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kitu</w:t>
      </w:r>
      <w:r w:rsidRPr="62F4E0FE" w:rsidR="62F4E0FE">
        <w:rPr>
          <w:lang w:val="en-US"/>
        </w:rPr>
        <w:t>?</w:t>
      </w:r>
    </w:p>
    <w:p w:rsidRPr="007B69FD" w:rsidR="002D655E" w:rsidP="62F4E0FE" w:rsidRDefault="002D655E" w14:paraId="07297C91"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aliumba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kitu</w:t>
      </w:r>
      <w:r w:rsidRPr="62F4E0FE" w:rsidR="62F4E0FE">
        <w:rPr>
          <w:lang w:val="en-US"/>
        </w:rPr>
        <w:t>.</w:t>
      </w:r>
    </w:p>
    <w:p w:rsidRPr="007B69FD" w:rsidR="002D655E" w:rsidP="002D655E" w:rsidRDefault="002D655E" w14:paraId="5D9C7C2C" w14:textId="77777777">
      <w:pPr>
        <w:ind w:left="720"/>
        <w:rPr>
          <w:sz w:val="20"/>
          <w:szCs w:val="20"/>
        </w:rPr>
      </w:pPr>
      <w:r/>
    </w:p>
    <w:p w:rsidRPr="007B69FD" w:rsidR="002D655E" w:rsidP="62F4E0FE" w:rsidRDefault="00C7171E" w14:paraId="57549859" w14:textId="3562D366" w14:noSpellErr="1">
      <w:pPr>
        <w:numPr>
          <w:ilvl w:val="0"/>
          <w:numId w:val="47"/>
        </w:numPr>
        <w:rPr>
          <w:sz w:val="20"/>
          <w:szCs w:val="20"/>
          <w:lang w:val="en-US"/>
        </w:rPr>
      </w:pPr>
      <w:r w:rsidRPr="62F4E0FE" w:rsidR="62F4E0FE">
        <w:rPr>
          <w:lang w:val="en-US"/>
        </w:rPr>
        <w:t xml:space="preserve">[3:5] Musa </w:t>
      </w:r>
      <w:r w:rsidRPr="62F4E0FE" w:rsidR="62F4E0FE">
        <w:rPr>
          <w:lang w:val="en-US"/>
        </w:rPr>
        <w:t>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daraka</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w:t>
      </w:r>
    </w:p>
    <w:p w:rsidRPr="007B69FD" w:rsidR="002D655E" w:rsidP="62F4E0FE" w:rsidRDefault="002D655E" w14:paraId="63656B8A" w14:textId="77777777" w14:noSpellErr="1">
      <w:pPr>
        <w:ind w:left="720"/>
        <w:rPr>
          <w:sz w:val="20"/>
          <w:szCs w:val="20"/>
          <w:lang w:val="en-US"/>
        </w:rPr>
      </w:pPr>
      <w:r w:rsidRPr="62F4E0FE" w:rsidR="62F4E0FE">
        <w:rPr>
          <w:lang w:val="en-US"/>
        </w:rPr>
        <w:t xml:space="preserve">Mose </w:t>
      </w:r>
      <w:r w:rsidRPr="62F4E0FE" w:rsidR="62F4E0FE">
        <w:rPr>
          <w:lang w:val="en-US"/>
        </w:rPr>
        <w:t>alikuwa</w:t>
      </w:r>
      <w:r w:rsidRPr="62F4E0FE" w:rsidR="62F4E0FE">
        <w:rPr>
          <w:lang w:val="en-US"/>
        </w:rPr>
        <w:t xml:space="preserve"> </w:t>
      </w:r>
      <w:r w:rsidRPr="62F4E0FE" w:rsidR="62F4E0FE">
        <w:rPr>
          <w:lang w:val="en-US"/>
        </w:rPr>
        <w:t>mwaminifu</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nyumba</w:t>
      </w:r>
      <w:r w:rsidRPr="62F4E0FE" w:rsidR="62F4E0FE">
        <w:rPr>
          <w:lang w:val="en-US"/>
        </w:rPr>
        <w:t xml:space="preserve"> yote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w:t>
      </w:r>
    </w:p>
    <w:p w:rsidRPr="007B69FD" w:rsidR="002D655E" w:rsidP="002D655E" w:rsidRDefault="002D655E" w14:paraId="44DB8BD6" w14:textId="77777777">
      <w:pPr>
        <w:ind w:left="720"/>
        <w:rPr>
          <w:sz w:val="20"/>
          <w:szCs w:val="20"/>
        </w:rPr>
      </w:pPr>
      <w:r/>
    </w:p>
    <w:p w:rsidRPr="007B69FD" w:rsidR="002D655E" w:rsidP="62F4E0FE" w:rsidRDefault="00C7171E" w14:paraId="35907080" w14:textId="2B54CDF1" w14:noSpellErr="1">
      <w:pPr>
        <w:numPr>
          <w:ilvl w:val="0"/>
          <w:numId w:val="47"/>
        </w:numPr>
        <w:rPr>
          <w:sz w:val="20"/>
          <w:szCs w:val="20"/>
          <w:lang w:val="en-US"/>
        </w:rPr>
      </w:pPr>
      <w:r w:rsidRPr="62F4E0FE" w:rsidR="62F4E0FE">
        <w:rPr>
          <w:lang w:val="en-US"/>
        </w:rPr>
        <w:t xml:space="preserve">[3:5] Musa </w:t>
      </w:r>
      <w:r w:rsidRPr="62F4E0FE" w:rsidR="62F4E0FE">
        <w:rPr>
          <w:lang w:val="en-US"/>
        </w:rPr>
        <w:t>alitoa</w:t>
      </w:r>
      <w:r w:rsidRPr="62F4E0FE" w:rsidR="62F4E0FE">
        <w:rPr>
          <w:lang w:val="en-US"/>
        </w:rPr>
        <w:t xml:space="preserve"> </w:t>
      </w:r>
      <w:r w:rsidRPr="62F4E0FE" w:rsidR="62F4E0FE">
        <w:rPr>
          <w:lang w:val="en-US"/>
        </w:rPr>
        <w:t>ushahidi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nini</w:t>
      </w:r>
      <w:r w:rsidRPr="62F4E0FE" w:rsidR="62F4E0FE">
        <w:rPr>
          <w:lang w:val="en-US"/>
        </w:rPr>
        <w:t>?</w:t>
      </w:r>
    </w:p>
    <w:p w:rsidRPr="007B69FD" w:rsidR="002D655E" w:rsidP="48114252" w:rsidRDefault="002D655E" w14:paraId="0138BD97" w14:textId="6EFC82EE">
      <w:pPr>
        <w:ind w:left="720"/>
        <w:rPr>
          <w:sz w:val="20"/>
          <w:szCs w:val="20"/>
          <w:lang w:val="en-US"/>
        </w:rPr>
      </w:pPr>
      <w:r>
        <w:t>Musa alitoa ushahidi kuhusu mambo ambayo yangesemwa wakati ujao.</w:t>
      </w:r>
    </w:p>
    <w:p w:rsidRPr="007B69FD" w:rsidR="002D655E" w:rsidP="002D655E" w:rsidRDefault="002D655E" w14:paraId="78CDEA39" w14:textId="77777777">
      <w:pPr>
        <w:ind w:left="720"/>
        <w:rPr>
          <w:sz w:val="20"/>
          <w:szCs w:val="20"/>
        </w:rPr>
      </w:pPr>
      <w:r/>
    </w:p>
    <w:p w:rsidRPr="007B69FD" w:rsidR="002D655E" w:rsidP="62F4E0FE" w:rsidRDefault="00C7171E" w14:paraId="0E9F7889" w14:textId="6F6D60E1" w14:noSpellErr="1">
      <w:pPr>
        <w:numPr>
          <w:ilvl w:val="0"/>
          <w:numId w:val="47"/>
        </w:numPr>
        <w:rPr>
          <w:sz w:val="20"/>
          <w:szCs w:val="20"/>
          <w:lang w:val="en-US"/>
        </w:rPr>
      </w:pPr>
      <w:r w:rsidRPr="62F4E0FE" w:rsidR="62F4E0FE">
        <w:rPr>
          <w:lang w:val="en-US"/>
        </w:rPr>
        <w:t xml:space="preserve">[3:6] </w:t>
      </w:r>
      <w:r w:rsidRPr="62F4E0FE" w:rsidR="62F4E0FE">
        <w:rPr>
          <w:lang w:val="en-US"/>
        </w:rPr>
        <w:t>Unafikiri</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wajibu</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w:t>
      </w:r>
    </w:p>
    <w:p w:rsidRPr="007B69FD" w:rsidR="002D655E" w:rsidP="62F4E0FE" w:rsidRDefault="00EF5212" w14:paraId="16DFC71C" w14:textId="712FDA6E"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Maandiko</w:t>
      </w:r>
      <w:r w:rsidRPr="62F4E0FE" w:rsidR="62F4E0FE">
        <w:rPr>
          <w:lang w:val="en-US"/>
        </w:rPr>
        <w:t xml:space="preserve"> </w:t>
      </w:r>
      <w:r w:rsidRPr="62F4E0FE" w:rsidR="62F4E0FE">
        <w:rPr>
          <w:lang w:val="en-US"/>
        </w:rPr>
        <w:t>yanasema</w:t>
      </w:r>
      <w:r w:rsidRPr="62F4E0FE" w:rsidR="62F4E0FE">
        <w:rPr>
          <w:lang w:val="en-US"/>
        </w:rPr>
        <w:t xml:space="preserve"> </w:t>
      </w:r>
      <w:r w:rsidRPr="62F4E0FE" w:rsidR="62F4E0FE">
        <w:rPr>
          <w:lang w:val="en-US"/>
        </w:rPr>
        <w:t>kwamba</w:t>
      </w:r>
      <w:r w:rsidRPr="62F4E0FE" w:rsidR="62F4E0FE">
        <w:rPr>
          <w:lang w:val="en-US"/>
        </w:rPr>
        <w:t xml:space="preserve"> Yesu Mwana </w:t>
      </w:r>
      <w:r w:rsidRPr="62F4E0FE" w:rsidR="62F4E0FE">
        <w:rPr>
          <w:lang w:val="en-US"/>
        </w:rPr>
        <w:t>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w:t>
      </w:r>
    </w:p>
    <w:p w:rsidRPr="007B69FD" w:rsidR="00367FB3" w:rsidP="002D655E" w:rsidRDefault="00367FB3" w14:paraId="409A30FE" w14:textId="77777777">
      <w:pPr>
        <w:ind w:left="720"/>
        <w:rPr>
          <w:sz w:val="20"/>
          <w:szCs w:val="20"/>
        </w:rPr>
      </w:pPr>
      <w:r/>
    </w:p>
    <w:p w:rsidRPr="007B69FD" w:rsidR="00367FB3" w:rsidP="62F4E0FE" w:rsidRDefault="00367FB3" w14:paraId="3448956E" w14:textId="2D412D40" w14:noSpellErr="1">
      <w:pPr>
        <w:pStyle w:val="Continuedline"/>
        <w:rPr>
          <w:lang w:val="en-US"/>
        </w:rPr>
      </w:pPr>
      <w:r w:rsidRPr="62F4E0FE" w:rsidR="62F4E0FE">
        <w:rPr>
          <w:lang w:val="en-US"/>
        </w:rPr>
        <w:t>Waebrania</w:t>
      </w:r>
      <w:r w:rsidRPr="62F4E0FE" w:rsidR="62F4E0FE">
        <w:rPr>
          <w:lang w:val="en-US"/>
        </w:rPr>
        <w:t xml:space="preserve"> 3:1-6 </w:t>
      </w:r>
      <w:r w:rsidRPr="62F4E0FE" w:rsidR="62F4E0FE">
        <w:rPr>
          <w:lang w:val="en-US"/>
        </w:rPr>
        <w:t>iliendelea</w:t>
      </w:r>
    </w:p>
    <w:p w:rsidRPr="007B69FD" w:rsidR="002D655E" w:rsidP="002D655E" w:rsidRDefault="002D655E" w14:paraId="21E63E83" w14:textId="77777777">
      <w:pPr>
        <w:ind w:left="720"/>
        <w:rPr>
          <w:sz w:val="20"/>
          <w:szCs w:val="20"/>
        </w:rPr>
      </w:pPr>
      <w:r/>
    </w:p>
    <w:p w:rsidRPr="007B69FD" w:rsidR="002D655E" w:rsidP="62F4E0FE" w:rsidRDefault="00C7171E" w14:paraId="18F8EA0E" w14:textId="522A78C5" w14:noSpellErr="1">
      <w:pPr>
        <w:numPr>
          <w:ilvl w:val="0"/>
          <w:numId w:val="47"/>
        </w:numPr>
        <w:rPr>
          <w:sz w:val="20"/>
          <w:szCs w:val="20"/>
          <w:lang w:val="en-US"/>
        </w:rPr>
      </w:pPr>
      <w:r w:rsidRPr="62F4E0FE" w:rsidR="62F4E0FE">
        <w:rPr>
          <w:lang w:val="en-US"/>
        </w:rPr>
        <w:t xml:space="preserve">[3:6] Mwandishi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w:t>
      </w:r>
    </w:p>
    <w:p w:rsidRPr="007B69FD" w:rsidR="002D655E" w:rsidP="48114252" w:rsidRDefault="002D655E" w14:paraId="2037D2FC" w14:textId="77777777">
      <w:pPr>
        <w:ind w:left="720"/>
        <w:rPr>
          <w:sz w:val="20"/>
          <w:szCs w:val="20"/>
          <w:lang w:val="en-US"/>
        </w:rPr>
      </w:pPr>
      <w:r>
        <w:t>Wakristo wanachukuliwa kuwa nyumba ya Mungu, ikiwa wanaendelea kuwa na ujasiri na tumaini.</w:t>
      </w:r>
    </w:p>
    <w:p w:rsidRPr="007B69FD" w:rsidR="002D655E" w:rsidP="62F4E0FE" w:rsidRDefault="002D655E" w14:paraId="18A5D45B"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367FB3" w:rsidRDefault="00367FB3" w14:paraId="7C21370A" w14:textId="77777777">
      <w:pPr>
        <w:rPr>
          <w:rFonts w:asciiTheme="majorHAnsi" w:hAnsiTheme="majorHAnsi" w:eastAsiaTheme="majorEastAsia" w:cstheme="majorBidi"/>
          <w:b/>
          <w:color w:val="0F4761" w:themeColor="accent1" w:themeShade="BF"/>
          <w:sz w:val="44"/>
          <w:szCs w:val="44"/>
        </w:rPr>
      </w:pPr>
      <w:r/>
    </w:p>
    <w:p w:rsidRPr="007B69FD" w:rsidR="00B81824" w:rsidP="62F4E0FE" w:rsidRDefault="00B81824" w14:paraId="10A6D602" w14:textId="3871ADB1" w14:noSpellErr="1">
      <w:pPr>
        <w:pStyle w:val="Heading1"/>
        <w:keepNext w:val="0"/>
        <w:keepLines w:val="0"/>
        <w:spacing w:before="480"/>
        <w:rPr>
          <w:b w:val="1"/>
          <w:bCs w:val="1"/>
          <w:lang w:val="en-US"/>
        </w:rPr>
      </w:pPr>
      <w:r w:rsidRPr="62F4E0FE" w:rsidR="62F4E0FE">
        <w:rPr>
          <w:lang w:val="en-US"/>
        </w:rPr>
        <w:t>Waebrania</w:t>
      </w:r>
      <w:r w:rsidRPr="62F4E0FE" w:rsidR="62F4E0FE">
        <w:rPr>
          <w:lang w:val="en-US"/>
        </w:rPr>
        <w:t xml:space="preserve"> 4:12-16</w:t>
      </w:r>
    </w:p>
    <w:p w:rsidRPr="00170DC8" w:rsidR="00170DC8" w:rsidP="62F4E0FE" w:rsidRDefault="00170DC8" w14:paraId="3A91D2CC"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B81824" w:rsidP="009A736E" w:rsidRDefault="00B81824" w14:paraId="6B6CD50E"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B81824" w:rsidP="009A736E" w:rsidRDefault="00B81824" w14:paraId="49365B1E" w14:textId="06D7EECD"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B81824" w:rsidP="009A736E" w:rsidRDefault="00C7171E" w14:paraId="4552706E" w14:textId="24CAA827" w14:noSpellErr="1">
      <w:pPr>
        <w:pStyle w:val="Checklist"/>
        <w:rPr/>
      </w:pPr>
      <w:r w:rsidRPr="62F4E0FE" w:rsidR="62F4E0FE">
        <w:rPr>
          <w:lang w:val="en-US"/>
        </w:rPr>
        <w:t xml:space="preserve">Neno la </w:t>
      </w:r>
      <w:r w:rsidRPr="62F4E0FE" w:rsidR="62F4E0FE">
        <w:rPr>
          <w:lang w:val="en-US"/>
        </w:rPr>
        <w:t>Mungu</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upanga</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makali</w:t>
      </w:r>
      <w:r w:rsidRPr="62F4E0FE" w:rsidR="62F4E0FE">
        <w:rPr>
          <w:lang w:val="en-US"/>
        </w:rPr>
        <w:t xml:space="preserve"> </w:t>
      </w:r>
      <w:r w:rsidRPr="62F4E0FE" w:rsidR="62F4E0FE">
        <w:rPr>
          <w:lang w:val="en-US"/>
        </w:rPr>
        <w:t>kuwili</w:t>
      </w:r>
      <w:r w:rsidRPr="62F4E0FE" w:rsidR="62F4E0FE">
        <w:rPr>
          <w:lang w:val="en-US"/>
        </w:rPr>
        <w:t xml:space="preserve">. </w:t>
      </w:r>
      <w:r w:rsidRPr="62F4E0FE" w:rsidR="62F4E0FE">
        <w:rPr>
          <w:lang w:val="en-US"/>
        </w:rPr>
        <w:t>Inaweza</w:t>
      </w:r>
      <w:r w:rsidRPr="62F4E0FE" w:rsidR="62F4E0FE">
        <w:rPr>
          <w:lang w:val="en-US"/>
        </w:rPr>
        <w:t xml:space="preserve"> </w:t>
      </w:r>
      <w:r w:rsidRPr="62F4E0FE" w:rsidR="62F4E0FE">
        <w:rPr>
          <w:lang w:val="en-US"/>
        </w:rPr>
        <w:t>kutambua</w:t>
      </w:r>
      <w:r w:rsidRPr="62F4E0FE" w:rsidR="62F4E0FE">
        <w:rPr>
          <w:lang w:val="en-US"/>
        </w:rPr>
        <w:t xml:space="preserve"> </w:t>
      </w:r>
      <w:r w:rsidRPr="62F4E0FE" w:rsidR="62F4E0FE">
        <w:rPr>
          <w:lang w:val="en-US"/>
        </w:rPr>
        <w:t>mawazo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makusudi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mtu</w:t>
      </w:r>
      <w:r w:rsidRPr="62F4E0FE" w:rsidR="62F4E0FE">
        <w:rPr>
          <w:lang w:val="en-US"/>
        </w:rPr>
        <w:t>. [4:12]</w:t>
      </w:r>
    </w:p>
    <w:p w:rsidRPr="007B69FD" w:rsidR="00B81824" w:rsidP="009A736E" w:rsidRDefault="00C7171E" w14:paraId="06B00056" w14:textId="40EAEC04" w14:noSpellErr="1">
      <w:pPr>
        <w:pStyle w:val="Checklist"/>
        <w:rPr/>
      </w:pPr>
      <w:r w:rsidRPr="62F4E0FE" w:rsidR="62F4E0FE">
        <w:rPr>
          <w:lang w:val="en-US"/>
        </w:rPr>
        <w:t xml:space="preserve">Na </w:t>
      </w:r>
      <w:r w:rsidRPr="62F4E0FE" w:rsidR="62F4E0FE">
        <w:rPr>
          <w:lang w:val="en-US"/>
        </w:rPr>
        <w:t>Mwenyezi</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ni</w:t>
      </w:r>
      <w:r w:rsidRPr="62F4E0FE" w:rsidR="62F4E0FE">
        <w:rPr>
          <w:lang w:val="en-US"/>
        </w:rPr>
        <w:t xml:space="preserve"> Mwenye </w:t>
      </w:r>
      <w:r w:rsidRPr="62F4E0FE" w:rsidR="62F4E0FE">
        <w:rPr>
          <w:lang w:val="en-US"/>
        </w:rPr>
        <w:t>kuona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kitu</w:t>
      </w:r>
      <w:r w:rsidRPr="62F4E0FE" w:rsidR="62F4E0FE">
        <w:rPr>
          <w:lang w:val="en-US"/>
        </w:rPr>
        <w:t>. [4:13]</w:t>
      </w:r>
    </w:p>
    <w:p w:rsidRPr="007B69FD" w:rsidR="00B81824" w:rsidP="009A736E" w:rsidRDefault="00C7171E" w14:paraId="29098496" w14:textId="5B1DA642" w14:noSpellErr="1">
      <w:pPr>
        <w:pStyle w:val="Checklist"/>
        <w:rPr/>
      </w:pPr>
      <w:r w:rsidRPr="62F4E0FE" w:rsidR="62F4E0FE">
        <w:rPr>
          <w:lang w:val="en-US"/>
        </w:rPr>
        <w:t xml:space="preserve">Yesu </w:t>
      </w:r>
      <w:r w:rsidRPr="62F4E0FE" w:rsidR="62F4E0FE">
        <w:rPr>
          <w:lang w:val="en-US"/>
        </w:rPr>
        <w:t>ni</w:t>
      </w:r>
      <w:r w:rsidRPr="62F4E0FE" w:rsidR="62F4E0FE">
        <w:rPr>
          <w:lang w:val="en-US"/>
        </w:rPr>
        <w:t xml:space="preserve"> </w:t>
      </w:r>
      <w:r w:rsidRPr="62F4E0FE" w:rsidR="62F4E0FE">
        <w:rPr>
          <w:lang w:val="en-US"/>
        </w:rPr>
        <w:t>kuhani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cheo</w:t>
      </w:r>
      <w:r w:rsidRPr="62F4E0FE" w:rsidR="62F4E0FE">
        <w:rPr>
          <w:lang w:val="en-US"/>
        </w:rPr>
        <w:t xml:space="preserve"> cha </w:t>
      </w:r>
      <w:r w:rsidRPr="62F4E0FE" w:rsidR="62F4E0FE">
        <w:rPr>
          <w:lang w:val="en-US"/>
        </w:rPr>
        <w:t>juu</w:t>
      </w:r>
      <w:r w:rsidRPr="62F4E0FE" w:rsidR="62F4E0FE">
        <w:rPr>
          <w:lang w:val="en-US"/>
        </w:rPr>
        <w:t xml:space="preserve"> </w:t>
      </w:r>
      <w:r w:rsidRPr="62F4E0FE" w:rsidR="62F4E0FE">
        <w:rPr>
          <w:lang w:val="en-US"/>
        </w:rPr>
        <w:t>awezaye</w:t>
      </w:r>
      <w:r w:rsidRPr="62F4E0FE" w:rsidR="62F4E0FE">
        <w:rPr>
          <w:lang w:val="en-US"/>
        </w:rPr>
        <w:t xml:space="preserve"> </w:t>
      </w:r>
      <w:r w:rsidRPr="62F4E0FE" w:rsidR="62F4E0FE">
        <w:rPr>
          <w:lang w:val="en-US"/>
        </w:rPr>
        <w:t>kuwahurumia</w:t>
      </w:r>
      <w:r w:rsidRPr="62F4E0FE" w:rsidR="62F4E0FE">
        <w:rPr>
          <w:lang w:val="en-US"/>
        </w:rPr>
        <w:t xml:space="preserve"> </w:t>
      </w:r>
      <w:r w:rsidRPr="62F4E0FE" w:rsidR="62F4E0FE">
        <w:rPr>
          <w:lang w:val="en-US"/>
        </w:rPr>
        <w:t>wanadamu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yeye</w:t>
      </w:r>
      <w:r w:rsidRPr="62F4E0FE" w:rsidR="62F4E0FE">
        <w:rPr>
          <w:lang w:val="en-US"/>
        </w:rPr>
        <w:t xml:space="preserve"> pia </w:t>
      </w:r>
      <w:r w:rsidRPr="62F4E0FE" w:rsidR="62F4E0FE">
        <w:rPr>
          <w:lang w:val="en-US"/>
        </w:rPr>
        <w:t>alijaribiwa</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hakutenda</w:t>
      </w:r>
      <w:r w:rsidRPr="62F4E0FE" w:rsidR="62F4E0FE">
        <w:rPr>
          <w:lang w:val="en-US"/>
        </w:rPr>
        <w:t xml:space="preserve"> </w:t>
      </w:r>
      <w:r w:rsidRPr="62F4E0FE" w:rsidR="62F4E0FE">
        <w:rPr>
          <w:lang w:val="en-US"/>
        </w:rPr>
        <w:t>dhambi</w:t>
      </w:r>
      <w:r w:rsidRPr="62F4E0FE" w:rsidR="62F4E0FE">
        <w:rPr>
          <w:lang w:val="en-US"/>
        </w:rPr>
        <w:t>. [4:14-15]</w:t>
      </w:r>
    </w:p>
    <w:p w:rsidRPr="007B69FD" w:rsidR="00B81824" w:rsidP="009A736E" w:rsidRDefault="00C7171E" w14:paraId="6D3041CF" w14:textId="1E210879" w14:noSpellErr="1">
      <w:pPr>
        <w:pStyle w:val="Checklist"/>
        <w:rPr/>
      </w:pPr>
      <w:r w:rsidRPr="62F4E0FE" w:rsidR="62F4E0FE">
        <w:rPr>
          <w:lang w:val="en-US"/>
        </w:rPr>
        <w:t>Waumini</w:t>
      </w:r>
      <w:r w:rsidRPr="62F4E0FE" w:rsidR="62F4E0FE">
        <w:rPr>
          <w:lang w:val="en-US"/>
        </w:rPr>
        <w:t xml:space="preserve"> </w:t>
      </w:r>
      <w:r w:rsidRPr="62F4E0FE" w:rsidR="62F4E0FE">
        <w:rPr>
          <w:lang w:val="en-US"/>
        </w:rPr>
        <w:t>wanaweza</w:t>
      </w:r>
      <w:r w:rsidRPr="62F4E0FE" w:rsidR="62F4E0FE">
        <w:rPr>
          <w:lang w:val="en-US"/>
        </w:rPr>
        <w:t xml:space="preserve"> </w:t>
      </w:r>
      <w:r w:rsidRPr="62F4E0FE" w:rsidR="62F4E0FE">
        <w:rPr>
          <w:lang w:val="en-US"/>
        </w:rPr>
        <w:t>kukaribia</w:t>
      </w:r>
      <w:r w:rsidRPr="62F4E0FE" w:rsidR="62F4E0FE">
        <w:rPr>
          <w:lang w:val="en-US"/>
        </w:rPr>
        <w:t xml:space="preserve"> </w:t>
      </w:r>
      <w:r w:rsidRPr="62F4E0FE" w:rsidR="62F4E0FE">
        <w:rPr>
          <w:lang w:val="en-US"/>
        </w:rPr>
        <w:t>kiti</w:t>
      </w:r>
      <w:r w:rsidRPr="62F4E0FE" w:rsidR="62F4E0FE">
        <w:rPr>
          <w:lang w:val="en-US"/>
        </w:rPr>
        <w:t xml:space="preserve"> cha </w:t>
      </w:r>
      <w:r w:rsidRPr="62F4E0FE" w:rsidR="62F4E0FE">
        <w:rPr>
          <w:lang w:val="en-US"/>
        </w:rPr>
        <w:t>enzi</w:t>
      </w:r>
      <w:r w:rsidRPr="62F4E0FE" w:rsidR="62F4E0FE">
        <w:rPr>
          <w:lang w:val="en-US"/>
        </w:rPr>
        <w:t xml:space="preserve"> cha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uhakika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wapokee</w:t>
      </w:r>
      <w:r w:rsidRPr="62F4E0FE" w:rsidR="62F4E0FE">
        <w:rPr>
          <w:lang w:val="en-US"/>
        </w:rPr>
        <w:t xml:space="preserve"> </w:t>
      </w:r>
      <w:r w:rsidRPr="62F4E0FE" w:rsidR="62F4E0FE">
        <w:rPr>
          <w:lang w:val="en-US"/>
        </w:rPr>
        <w:t>rehema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neema</w:t>
      </w:r>
      <w:r w:rsidRPr="62F4E0FE" w:rsidR="62F4E0FE">
        <w:rPr>
          <w:lang w:val="en-US"/>
        </w:rPr>
        <w:t>. [4:16]</w:t>
      </w:r>
    </w:p>
    <w:p w:rsidRPr="007B69FD" w:rsidR="00B81824" w:rsidP="009A736E" w:rsidRDefault="00B81824" w14:paraId="6F59A1CD"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B81824" w:rsidP="009A736E" w:rsidRDefault="003947E5" w14:paraId="5CA11C33" w14:textId="36EC2041"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B81824" w:rsidP="62F4E0FE" w:rsidRDefault="00C7171E" w14:paraId="2BC3AB91" w14:textId="744ECF7D" w14:noSpellErr="1">
      <w:pPr>
        <w:numPr>
          <w:ilvl w:val="0"/>
          <w:numId w:val="48"/>
        </w:numPr>
        <w:rPr>
          <w:sz w:val="20"/>
          <w:szCs w:val="20"/>
          <w:lang w:val="en-US"/>
        </w:rPr>
      </w:pPr>
      <w:r w:rsidRPr="62F4E0FE" w:rsidR="62F4E0FE">
        <w:rPr>
          <w:lang w:val="en-US"/>
        </w:rPr>
        <w:t xml:space="preserve">[4:12] </w:t>
      </w:r>
      <w:r w:rsidRPr="62F4E0FE" w:rsidR="62F4E0FE">
        <w:rPr>
          <w:lang w:val="en-US"/>
        </w:rPr>
        <w:t>Mwandikaji</w:t>
      </w:r>
      <w:r w:rsidRPr="62F4E0FE" w:rsidR="62F4E0FE">
        <w:rPr>
          <w:lang w:val="en-US"/>
        </w:rPr>
        <w:t xml:space="preserve"> </w:t>
      </w:r>
      <w:r w:rsidRPr="62F4E0FE" w:rsidR="62F4E0FE">
        <w:rPr>
          <w:lang w:val="en-US"/>
        </w:rPr>
        <w:t>alilinganisha</w:t>
      </w:r>
      <w:r w:rsidRPr="62F4E0FE" w:rsidR="62F4E0FE">
        <w:rPr>
          <w:lang w:val="en-US"/>
        </w:rPr>
        <w:t xml:space="preserve"> </w:t>
      </w:r>
      <w:r w:rsidRPr="62F4E0FE" w:rsidR="62F4E0FE">
        <w:rPr>
          <w:lang w:val="en-US"/>
        </w:rPr>
        <w:t>neno</w:t>
      </w:r>
      <w:r w:rsidRPr="62F4E0FE" w:rsidR="62F4E0FE">
        <w:rPr>
          <w:lang w:val="en-US"/>
        </w:rPr>
        <w:t xml:space="preserve"> la </w:t>
      </w:r>
      <w:r w:rsidRPr="62F4E0FE" w:rsidR="62F4E0FE">
        <w:rPr>
          <w:lang w:val="en-US"/>
        </w:rPr>
        <w:t>Mungu</w:t>
      </w:r>
      <w:r w:rsidRPr="62F4E0FE" w:rsidR="62F4E0FE">
        <w:rPr>
          <w:lang w:val="en-US"/>
        </w:rPr>
        <w:t xml:space="preserve"> </w:t>
      </w:r>
      <w:r w:rsidRPr="62F4E0FE" w:rsidR="62F4E0FE">
        <w:rPr>
          <w:lang w:val="en-US"/>
        </w:rPr>
        <w:t>lililo</w:t>
      </w:r>
      <w:r w:rsidRPr="62F4E0FE" w:rsidR="62F4E0FE">
        <w:rPr>
          <w:lang w:val="en-US"/>
        </w:rPr>
        <w:t xml:space="preserve"> </w:t>
      </w:r>
      <w:r w:rsidRPr="62F4E0FE" w:rsidR="62F4E0FE">
        <w:rPr>
          <w:lang w:val="en-US"/>
        </w:rPr>
        <w:t>hai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lenye</w:t>
      </w:r>
      <w:r w:rsidRPr="62F4E0FE" w:rsidR="62F4E0FE">
        <w:rPr>
          <w:lang w:val="en-US"/>
        </w:rPr>
        <w:t xml:space="preserve"> </w:t>
      </w:r>
      <w:r w:rsidRPr="62F4E0FE" w:rsidR="62F4E0FE">
        <w:rPr>
          <w:lang w:val="en-US"/>
        </w:rPr>
        <w:t>kutenda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nini</w:t>
      </w:r>
      <w:r w:rsidRPr="62F4E0FE" w:rsidR="62F4E0FE">
        <w:rPr>
          <w:lang w:val="en-US"/>
        </w:rPr>
        <w:t>?</w:t>
      </w:r>
    </w:p>
    <w:p w:rsidRPr="007B69FD" w:rsidR="00B81824" w:rsidP="62F4E0FE" w:rsidRDefault="00B81824" w14:paraId="0C99A7C1" w14:textId="77777777" w14:noSpellErr="1">
      <w:pPr>
        <w:ind w:left="720"/>
        <w:rPr>
          <w:sz w:val="20"/>
          <w:szCs w:val="20"/>
          <w:lang w:val="en-US"/>
        </w:rPr>
      </w:pPr>
      <w:r w:rsidRPr="62F4E0FE" w:rsidR="62F4E0FE">
        <w:rPr>
          <w:lang w:val="en-US"/>
        </w:rPr>
        <w:t>Mwandikaji</w:t>
      </w:r>
      <w:r w:rsidRPr="62F4E0FE" w:rsidR="62F4E0FE">
        <w:rPr>
          <w:lang w:val="en-US"/>
        </w:rPr>
        <w:t xml:space="preserve"> </w:t>
      </w:r>
      <w:r w:rsidRPr="62F4E0FE" w:rsidR="62F4E0FE">
        <w:rPr>
          <w:lang w:val="en-US"/>
        </w:rPr>
        <w:t>aliulinganisha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upanga</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makali</w:t>
      </w:r>
      <w:r w:rsidRPr="62F4E0FE" w:rsidR="62F4E0FE">
        <w:rPr>
          <w:lang w:val="en-US"/>
        </w:rPr>
        <w:t xml:space="preserve"> </w:t>
      </w:r>
      <w:r w:rsidRPr="62F4E0FE" w:rsidR="62F4E0FE">
        <w:rPr>
          <w:lang w:val="en-US"/>
        </w:rPr>
        <w:t>mawili</w:t>
      </w:r>
      <w:r w:rsidRPr="62F4E0FE" w:rsidR="62F4E0FE">
        <w:rPr>
          <w:lang w:val="en-US"/>
        </w:rPr>
        <w:t>.</w:t>
      </w:r>
    </w:p>
    <w:p w:rsidRPr="007B69FD" w:rsidR="00B81824" w:rsidP="00B81824" w:rsidRDefault="00B81824" w14:paraId="7DC554ED" w14:textId="77777777">
      <w:pPr>
        <w:ind w:left="720"/>
        <w:rPr>
          <w:sz w:val="20"/>
          <w:szCs w:val="20"/>
        </w:rPr>
      </w:pPr>
      <w:r/>
    </w:p>
    <w:p w:rsidRPr="007B69FD" w:rsidR="00B81824" w:rsidP="62F4E0FE" w:rsidRDefault="00C7171E" w14:paraId="165802AF" w14:textId="0E7ADDD5" w14:noSpellErr="1">
      <w:pPr>
        <w:numPr>
          <w:ilvl w:val="0"/>
          <w:numId w:val="48"/>
        </w:numPr>
        <w:rPr>
          <w:sz w:val="20"/>
          <w:szCs w:val="20"/>
          <w:lang w:val="en-US"/>
        </w:rPr>
      </w:pPr>
      <w:r w:rsidRPr="62F4E0FE" w:rsidR="62F4E0FE">
        <w:rPr>
          <w:lang w:val="en-US"/>
        </w:rPr>
        <w:t xml:space="preserve">[4:12] </w:t>
      </w:r>
      <w:r w:rsidRPr="62F4E0FE" w:rsidR="62F4E0FE">
        <w:rPr>
          <w:lang w:val="en-US"/>
        </w:rPr>
        <w:t>Unafikiri</w:t>
      </w:r>
      <w:r w:rsidRPr="62F4E0FE" w:rsidR="62F4E0FE">
        <w:rPr>
          <w:lang w:val="en-US"/>
        </w:rPr>
        <w:t xml:space="preserve"> </w:t>
      </w:r>
      <w:r w:rsidRPr="62F4E0FE" w:rsidR="62F4E0FE">
        <w:rPr>
          <w:lang w:val="en-US"/>
        </w:rPr>
        <w:t>mwandishi</w:t>
      </w:r>
      <w:r w:rsidRPr="62F4E0FE" w:rsidR="62F4E0FE">
        <w:rPr>
          <w:lang w:val="en-US"/>
        </w:rPr>
        <w:t xml:space="preserve">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aliposema</w:t>
      </w:r>
      <w:r w:rsidRPr="62F4E0FE" w:rsidR="62F4E0FE">
        <w:rPr>
          <w:lang w:val="en-US"/>
        </w:rPr>
        <w:t xml:space="preserve"> </w:t>
      </w:r>
      <w:r w:rsidRPr="62F4E0FE" w:rsidR="62F4E0FE">
        <w:rPr>
          <w:lang w:val="en-US"/>
        </w:rPr>
        <w:t>neno</w:t>
      </w:r>
      <w:r w:rsidRPr="62F4E0FE" w:rsidR="62F4E0FE">
        <w:rPr>
          <w:lang w:val="en-US"/>
        </w:rPr>
        <w:t xml:space="preserve"> la </w:t>
      </w:r>
      <w:r w:rsidRPr="62F4E0FE" w:rsidR="62F4E0FE">
        <w:rPr>
          <w:lang w:val="en-US"/>
        </w:rPr>
        <w:t>Mungu</w:t>
      </w:r>
      <w:r w:rsidRPr="62F4E0FE" w:rsidR="62F4E0FE">
        <w:rPr>
          <w:lang w:val="en-US"/>
        </w:rPr>
        <w:t>?</w:t>
      </w:r>
    </w:p>
    <w:p w:rsidRPr="007B69FD" w:rsidR="00B81824" w:rsidP="62F4E0FE" w:rsidRDefault="00B81824" w14:paraId="496BAD58" w14:textId="60835B8D" w14:noSpellErr="1">
      <w:pPr>
        <w:ind w:left="720"/>
        <w:rPr>
          <w:sz w:val="20"/>
          <w:szCs w:val="20"/>
          <w:lang w:val="en-US"/>
        </w:rPr>
      </w:pPr>
      <w:r w:rsidRPr="62F4E0FE" w:rsidR="62F4E0FE">
        <w:rPr>
          <w:lang w:val="en-US"/>
        </w:rPr>
        <w:t xml:space="preserve">Kwa </w:t>
      </w:r>
      <w:r w:rsidRPr="62F4E0FE" w:rsidR="62F4E0FE">
        <w:rPr>
          <w:lang w:val="en-US"/>
        </w:rPr>
        <w:t>neno</w:t>
      </w:r>
      <w:r w:rsidRPr="62F4E0FE" w:rsidR="62F4E0FE">
        <w:rPr>
          <w:lang w:val="en-US"/>
        </w:rPr>
        <w:t xml:space="preserve"> la </w:t>
      </w:r>
      <w:r w:rsidRPr="62F4E0FE" w:rsidR="62F4E0FE">
        <w:rPr>
          <w:lang w:val="en-US"/>
        </w:rPr>
        <w:t>Mungu</w:t>
      </w:r>
      <w:r w:rsidRPr="62F4E0FE" w:rsidR="62F4E0FE">
        <w:rPr>
          <w:lang w:val="en-US"/>
        </w:rPr>
        <w:t xml:space="preserve">, </w:t>
      </w:r>
      <w:r w:rsidRPr="62F4E0FE" w:rsidR="62F4E0FE">
        <w:rPr>
          <w:lang w:val="en-US"/>
        </w:rPr>
        <w:t>mwandikaji</w:t>
      </w:r>
      <w:r w:rsidRPr="62F4E0FE" w:rsidR="62F4E0FE">
        <w:rPr>
          <w:lang w:val="en-US"/>
        </w:rPr>
        <w:t xml:space="preserve"> </w:t>
      </w:r>
      <w:r w:rsidRPr="62F4E0FE" w:rsidR="62F4E0FE">
        <w:rPr>
          <w:lang w:val="en-US"/>
        </w:rPr>
        <w:t>alimaanisha</w:t>
      </w:r>
      <w:r w:rsidRPr="62F4E0FE" w:rsidR="62F4E0FE">
        <w:rPr>
          <w:lang w:val="en-US"/>
        </w:rPr>
        <w:t xml:space="preserve"> </w:t>
      </w:r>
      <w:r w:rsidRPr="62F4E0FE" w:rsidR="62F4E0FE">
        <w:rPr>
          <w:lang w:val="en-US"/>
        </w:rPr>
        <w:t>ujumbe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ulivyoandikwa</w:t>
      </w:r>
      <w:r w:rsidRPr="62F4E0FE" w:rsidR="62F4E0FE">
        <w:rPr>
          <w:lang w:val="en-US"/>
        </w:rPr>
        <w:t xml:space="preserve"> </w:t>
      </w:r>
      <w:r w:rsidRPr="62F4E0FE" w:rsidR="62F4E0FE">
        <w:rPr>
          <w:lang w:val="en-US"/>
        </w:rPr>
        <w:t>katika</w:t>
      </w:r>
      <w:r w:rsidRPr="62F4E0FE" w:rsidR="62F4E0FE">
        <w:rPr>
          <w:lang w:val="en-US"/>
        </w:rPr>
        <w:t xml:space="preserve"> Biblia.</w:t>
      </w:r>
    </w:p>
    <w:p w:rsidRPr="007B69FD" w:rsidR="00B81824" w:rsidP="00B81824" w:rsidRDefault="00B81824" w14:paraId="42E5E488" w14:textId="77777777">
      <w:pPr>
        <w:ind w:left="720"/>
        <w:rPr>
          <w:sz w:val="20"/>
          <w:szCs w:val="20"/>
        </w:rPr>
      </w:pPr>
      <w:r/>
    </w:p>
    <w:p w:rsidRPr="007B69FD" w:rsidR="00B81824" w:rsidP="62F4E0FE" w:rsidRDefault="00C7171E" w14:paraId="087D0DE6" w14:textId="1A9CEBC1" w14:noSpellErr="1">
      <w:pPr>
        <w:numPr>
          <w:ilvl w:val="0"/>
          <w:numId w:val="48"/>
        </w:numPr>
        <w:rPr>
          <w:sz w:val="20"/>
          <w:szCs w:val="20"/>
          <w:lang w:val="en-US"/>
        </w:rPr>
      </w:pPr>
      <w:r w:rsidRPr="62F4E0FE" w:rsidR="62F4E0FE">
        <w:rPr>
          <w:lang w:val="en-US"/>
        </w:rPr>
        <w:t xml:space="preserve">[4:12] Ni </w:t>
      </w:r>
      <w:r w:rsidRPr="62F4E0FE" w:rsidR="62F4E0FE">
        <w:rPr>
          <w:lang w:val="en-US"/>
        </w:rPr>
        <w:t>nini</w:t>
      </w:r>
      <w:r w:rsidRPr="62F4E0FE" w:rsidR="62F4E0FE">
        <w:rPr>
          <w:lang w:val="en-US"/>
        </w:rPr>
        <w:t xml:space="preserve"> </w:t>
      </w:r>
      <w:r w:rsidRPr="62F4E0FE" w:rsidR="62F4E0FE">
        <w:rPr>
          <w:lang w:val="en-US"/>
        </w:rPr>
        <w:t>baadhi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sifa</w:t>
      </w:r>
      <w:r w:rsidRPr="62F4E0FE" w:rsidR="62F4E0FE">
        <w:rPr>
          <w:lang w:val="en-US"/>
        </w:rPr>
        <w:t xml:space="preserve"> </w:t>
      </w:r>
      <w:r w:rsidRPr="62F4E0FE" w:rsidR="62F4E0FE">
        <w:rPr>
          <w:lang w:val="en-US"/>
        </w:rPr>
        <w:t>zinazofanana</w:t>
      </w:r>
      <w:r w:rsidRPr="62F4E0FE" w:rsidR="62F4E0FE">
        <w:rPr>
          <w:lang w:val="en-US"/>
        </w:rPr>
        <w:t xml:space="preserve"> </w:t>
      </w:r>
      <w:r w:rsidRPr="62F4E0FE" w:rsidR="62F4E0FE">
        <w:rPr>
          <w:lang w:val="en-US"/>
        </w:rPr>
        <w:t>kati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neno</w:t>
      </w:r>
      <w:r w:rsidRPr="62F4E0FE" w:rsidR="62F4E0FE">
        <w:rPr>
          <w:lang w:val="en-US"/>
        </w:rPr>
        <w:t xml:space="preserve"> la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upanga</w:t>
      </w:r>
      <w:r w:rsidRPr="62F4E0FE" w:rsidR="62F4E0FE">
        <w:rPr>
          <w:lang w:val="en-US"/>
        </w:rPr>
        <w:t>?</w:t>
      </w:r>
    </w:p>
    <w:p w:rsidRPr="007B69FD" w:rsidR="00B81824" w:rsidP="48114252" w:rsidRDefault="00B81824" w14:paraId="408AF7E3" w14:textId="528AD1A4">
      <w:pPr>
        <w:ind w:left="720"/>
        <w:rPr>
          <w:sz w:val="20"/>
          <w:szCs w:val="20"/>
          <w:lang w:val="en-US"/>
        </w:rPr>
      </w:pPr>
      <w:r>
        <w:t>Yote mawili yana ncha kali. Yote mawili yanaweza kutumiwa kwa nguvu kutenganisha, kukata, na kutenganisha vitu vilivyounganishwa kwa ukaribu.</w:t>
      </w:r>
    </w:p>
    <w:p w:rsidRPr="007B69FD" w:rsidR="00B81824" w:rsidP="00F21DBA" w:rsidRDefault="00B81824" w14:paraId="54F6A216" w14:textId="77777777">
      <w:pPr>
        <w:rPr>
          <w:sz w:val="20"/>
          <w:szCs w:val="20"/>
        </w:rPr>
      </w:pPr>
      <w:r/>
    </w:p>
    <w:p w:rsidRPr="007B69FD" w:rsidR="00B81824" w:rsidP="62F4E0FE" w:rsidRDefault="00C7171E" w14:paraId="14B5127E" w14:textId="110D0782" w14:noSpellErr="1">
      <w:pPr>
        <w:numPr>
          <w:ilvl w:val="0"/>
          <w:numId w:val="48"/>
        </w:numPr>
        <w:rPr>
          <w:sz w:val="20"/>
          <w:szCs w:val="20"/>
          <w:lang w:val="en-US"/>
        </w:rPr>
      </w:pPr>
      <w:r w:rsidRPr="62F4E0FE" w:rsidR="62F4E0FE">
        <w:rPr>
          <w:lang w:val="en-US"/>
        </w:rPr>
        <w:t xml:space="preserve">[4:12] </w:t>
      </w:r>
      <w:r w:rsidRPr="62F4E0FE" w:rsidR="62F4E0FE">
        <w:rPr>
          <w:lang w:val="en-US"/>
        </w:rPr>
        <w:t>Mwisho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12 </w:t>
      </w:r>
      <w:r w:rsidRPr="62F4E0FE" w:rsidR="62F4E0FE">
        <w:rPr>
          <w:lang w:val="en-US"/>
        </w:rPr>
        <w:t>wasema</w:t>
      </w:r>
      <w:r w:rsidRPr="62F4E0FE" w:rsidR="62F4E0FE">
        <w:rPr>
          <w:lang w:val="en-US"/>
        </w:rPr>
        <w:t xml:space="preserve"> </w:t>
      </w:r>
      <w:r w:rsidRPr="62F4E0FE" w:rsidR="62F4E0FE">
        <w:rPr>
          <w:lang w:val="en-US"/>
        </w:rPr>
        <w:t>neno</w:t>
      </w:r>
      <w:r w:rsidRPr="62F4E0FE" w:rsidR="62F4E0FE">
        <w:rPr>
          <w:lang w:val="en-US"/>
        </w:rPr>
        <w:t xml:space="preserve"> la </w:t>
      </w:r>
      <w:r w:rsidRPr="62F4E0FE" w:rsidR="62F4E0FE">
        <w:rPr>
          <w:lang w:val="en-US"/>
        </w:rPr>
        <w:t>Mungu</w:t>
      </w:r>
      <w:r w:rsidRPr="62F4E0FE" w:rsidR="62F4E0FE">
        <w:rPr>
          <w:lang w:val="en-US"/>
        </w:rPr>
        <w:t xml:space="preserve"> </w:t>
      </w:r>
      <w:r w:rsidRPr="62F4E0FE" w:rsidR="62F4E0FE">
        <w:rPr>
          <w:lang w:val="en-US"/>
        </w:rPr>
        <w:t>lina</w:t>
      </w:r>
      <w:r w:rsidRPr="62F4E0FE" w:rsidR="62F4E0FE">
        <w:rPr>
          <w:lang w:val="en-US"/>
        </w:rPr>
        <w:t xml:space="preserve"> </w:t>
      </w:r>
      <w:r w:rsidRPr="62F4E0FE" w:rsidR="62F4E0FE">
        <w:rPr>
          <w:lang w:val="en-US"/>
        </w:rPr>
        <w:t>uwezo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nini</w:t>
      </w:r>
      <w:r w:rsidRPr="62F4E0FE" w:rsidR="62F4E0FE">
        <w:rPr>
          <w:lang w:val="en-US"/>
        </w:rPr>
        <w:t>?</w:t>
      </w:r>
    </w:p>
    <w:p w:rsidRPr="007B69FD" w:rsidR="00B81824" w:rsidP="62F4E0FE" w:rsidRDefault="00B81824" w14:paraId="01931FDA" w14:textId="77777777" w14:noSpellErr="1">
      <w:pPr>
        <w:ind w:left="720"/>
        <w:rPr>
          <w:sz w:val="20"/>
          <w:szCs w:val="20"/>
          <w:lang w:val="en-US"/>
        </w:rPr>
      </w:pPr>
      <w:r w:rsidRPr="62F4E0FE" w:rsidR="62F4E0FE">
        <w:rPr>
          <w:lang w:val="en-US"/>
        </w:rPr>
        <w:t>Inaweza</w:t>
      </w:r>
      <w:r w:rsidRPr="62F4E0FE" w:rsidR="62F4E0FE">
        <w:rPr>
          <w:lang w:val="en-US"/>
        </w:rPr>
        <w:t xml:space="preserve"> </w:t>
      </w:r>
      <w:r w:rsidRPr="62F4E0FE" w:rsidR="62F4E0FE">
        <w:rPr>
          <w:lang w:val="en-US"/>
        </w:rPr>
        <w:t>kutambua</w:t>
      </w:r>
      <w:r w:rsidRPr="62F4E0FE" w:rsidR="62F4E0FE">
        <w:rPr>
          <w:lang w:val="en-US"/>
        </w:rPr>
        <w:t xml:space="preserve"> au </w:t>
      </w:r>
      <w:r w:rsidRPr="62F4E0FE" w:rsidR="62F4E0FE">
        <w:rPr>
          <w:lang w:val="en-US"/>
        </w:rPr>
        <w:t>kuhukumu</w:t>
      </w:r>
      <w:r w:rsidRPr="62F4E0FE" w:rsidR="62F4E0FE">
        <w:rPr>
          <w:lang w:val="en-US"/>
        </w:rPr>
        <w:t xml:space="preserve"> </w:t>
      </w:r>
      <w:r w:rsidRPr="62F4E0FE" w:rsidR="62F4E0FE">
        <w:rPr>
          <w:lang w:val="en-US"/>
        </w:rPr>
        <w:t>mawazo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makusudi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mtu</w:t>
      </w:r>
      <w:r w:rsidRPr="62F4E0FE" w:rsidR="62F4E0FE">
        <w:rPr>
          <w:lang w:val="en-US"/>
        </w:rPr>
        <w:t>.</w:t>
      </w:r>
    </w:p>
    <w:p w:rsidRPr="007B69FD" w:rsidR="00B81824" w:rsidP="00B81824" w:rsidRDefault="00B81824" w14:paraId="59C35B0B" w14:textId="77777777">
      <w:pPr>
        <w:ind w:left="720"/>
        <w:rPr>
          <w:sz w:val="20"/>
          <w:szCs w:val="20"/>
        </w:rPr>
      </w:pPr>
      <w:r/>
    </w:p>
    <w:p w:rsidRPr="007B69FD" w:rsidR="00B81824" w:rsidP="62F4E0FE" w:rsidRDefault="00C7171E" w14:paraId="36888821" w14:textId="3BE5C923" w14:noSpellErr="1">
      <w:pPr>
        <w:numPr>
          <w:ilvl w:val="0"/>
          <w:numId w:val="48"/>
        </w:numPr>
        <w:rPr>
          <w:sz w:val="20"/>
          <w:szCs w:val="20"/>
          <w:lang w:val="en-US"/>
        </w:rPr>
      </w:pPr>
      <w:r w:rsidRPr="62F4E0FE" w:rsidR="62F4E0FE">
        <w:rPr>
          <w:lang w:val="en-US"/>
        </w:rPr>
        <w:t xml:space="preserve">[4:13] Ni </w:t>
      </w:r>
      <w:r w:rsidRPr="62F4E0FE" w:rsidR="62F4E0FE">
        <w:rPr>
          <w:lang w:val="en-US"/>
        </w:rPr>
        <w:t>nini</w:t>
      </w:r>
      <w:r w:rsidRPr="62F4E0FE" w:rsidR="62F4E0FE">
        <w:rPr>
          <w:lang w:val="en-US"/>
        </w:rPr>
        <w:t xml:space="preserve"> </w:t>
      </w:r>
      <w:r w:rsidRPr="62F4E0FE" w:rsidR="62F4E0FE">
        <w:rPr>
          <w:lang w:val="en-US"/>
        </w:rPr>
        <w:t>kinachofichwa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Mwenyezi</w:t>
      </w:r>
      <w:r w:rsidRPr="62F4E0FE" w:rsidR="62F4E0FE">
        <w:rPr>
          <w:lang w:val="en-US"/>
        </w:rPr>
        <w:t xml:space="preserve"> </w:t>
      </w:r>
      <w:r w:rsidRPr="62F4E0FE" w:rsidR="62F4E0FE">
        <w:rPr>
          <w:lang w:val="en-US"/>
        </w:rPr>
        <w:t>Mungu</w:t>
      </w:r>
      <w:r w:rsidRPr="62F4E0FE" w:rsidR="62F4E0FE">
        <w:rPr>
          <w:lang w:val="en-US"/>
        </w:rPr>
        <w:t>?</w:t>
      </w:r>
    </w:p>
    <w:p w:rsidRPr="007B69FD" w:rsidR="00B81824" w:rsidP="62F4E0FE" w:rsidRDefault="00B81824" w14:paraId="2EDB34F4" w14:textId="5194FBD8" w14:noSpellErr="1">
      <w:pPr>
        <w:ind w:left="720"/>
        <w:rPr>
          <w:sz w:val="20"/>
          <w:szCs w:val="20"/>
          <w:lang w:val="en-US"/>
        </w:rPr>
      </w:pPr>
      <w:r w:rsidRPr="62F4E0FE" w:rsidR="62F4E0FE">
        <w:rPr>
          <w:lang w:val="en-US"/>
        </w:rPr>
        <w:t xml:space="preserve">Hakuna </w:t>
      </w:r>
      <w:r w:rsidRPr="62F4E0FE" w:rsidR="62F4E0FE">
        <w:rPr>
          <w:lang w:val="en-US"/>
        </w:rPr>
        <w:t>kitu</w:t>
      </w:r>
      <w:r w:rsidRPr="62F4E0FE" w:rsidR="62F4E0FE">
        <w:rPr>
          <w:lang w:val="en-US"/>
        </w:rPr>
        <w:t xml:space="preserve"> </w:t>
      </w:r>
      <w:r w:rsidRPr="62F4E0FE" w:rsidR="62F4E0FE">
        <w:rPr>
          <w:lang w:val="en-US"/>
        </w:rPr>
        <w:t>kinachofichwa</w:t>
      </w:r>
      <w:r w:rsidRPr="62F4E0FE" w:rsidR="62F4E0FE">
        <w:rPr>
          <w:lang w:val="en-US"/>
        </w:rPr>
        <w:t xml:space="preserve"> </w:t>
      </w:r>
      <w:r w:rsidRPr="62F4E0FE" w:rsidR="62F4E0FE">
        <w:rPr>
          <w:lang w:val="en-US"/>
        </w:rPr>
        <w:t>mbele</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Mwenyezi</w:t>
      </w:r>
      <w:r w:rsidRPr="62F4E0FE" w:rsidR="62F4E0FE">
        <w:rPr>
          <w:lang w:val="en-US"/>
        </w:rPr>
        <w:t xml:space="preserve"> </w:t>
      </w:r>
      <w:r w:rsidRPr="62F4E0FE" w:rsidR="62F4E0FE">
        <w:rPr>
          <w:lang w:val="en-US"/>
        </w:rPr>
        <w:t>Mungu</w:t>
      </w:r>
      <w:r w:rsidRPr="62F4E0FE" w:rsidR="62F4E0FE">
        <w:rPr>
          <w:lang w:val="en-US"/>
        </w:rPr>
        <w:t xml:space="preserve">. Na </w:t>
      </w:r>
      <w:r w:rsidRPr="62F4E0FE" w:rsidR="62F4E0FE">
        <w:rPr>
          <w:lang w:val="en-US"/>
        </w:rPr>
        <w:t>Mwenyezi</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ni</w:t>
      </w:r>
      <w:r w:rsidRPr="62F4E0FE" w:rsidR="62F4E0FE">
        <w:rPr>
          <w:lang w:val="en-US"/>
        </w:rPr>
        <w:t xml:space="preserve"> Mwenye </w:t>
      </w:r>
      <w:r w:rsidRPr="62F4E0FE" w:rsidR="62F4E0FE">
        <w:rPr>
          <w:lang w:val="en-US"/>
        </w:rPr>
        <w:t>kuona</w:t>
      </w:r>
      <w:r w:rsidRPr="62F4E0FE" w:rsidR="62F4E0FE">
        <w:rPr>
          <w:lang w:val="en-US"/>
        </w:rPr>
        <w:t xml:space="preserve"> </w:t>
      </w:r>
      <w:r w:rsidRPr="62F4E0FE" w:rsidR="62F4E0FE">
        <w:rPr>
          <w:lang w:val="en-US"/>
        </w:rPr>
        <w:t>na</w:t>
      </w:r>
      <w:r w:rsidRPr="62F4E0FE" w:rsidR="62F4E0FE">
        <w:rPr>
          <w:lang w:val="en-US"/>
        </w:rPr>
        <w:t xml:space="preserve"> Mwenye </w:t>
      </w:r>
      <w:r w:rsidRPr="62F4E0FE" w:rsidR="62F4E0FE">
        <w:rPr>
          <w:lang w:val="en-US"/>
        </w:rPr>
        <w:t>kujua</w:t>
      </w:r>
      <w:r w:rsidRPr="62F4E0FE" w:rsidR="62F4E0FE">
        <w:rPr>
          <w:lang w:val="en-US"/>
        </w:rPr>
        <w:t>.</w:t>
      </w:r>
    </w:p>
    <w:p w:rsidRPr="007B69FD" w:rsidR="00B81824" w:rsidP="00B81824" w:rsidRDefault="00B81824" w14:paraId="2A8B3BC0" w14:textId="77777777">
      <w:pPr>
        <w:ind w:left="720"/>
        <w:rPr>
          <w:sz w:val="20"/>
          <w:szCs w:val="20"/>
        </w:rPr>
      </w:pPr>
      <w:r/>
    </w:p>
    <w:p w:rsidRPr="007B69FD" w:rsidR="00B81824" w:rsidP="62F4E0FE" w:rsidRDefault="00C7171E" w14:paraId="3A7FF6B0" w14:textId="7962256B" w14:noSpellErr="1">
      <w:pPr>
        <w:numPr>
          <w:ilvl w:val="0"/>
          <w:numId w:val="48"/>
        </w:numPr>
        <w:rPr>
          <w:sz w:val="20"/>
          <w:szCs w:val="20"/>
          <w:lang w:val="en-US"/>
        </w:rPr>
      </w:pPr>
      <w:r w:rsidRPr="62F4E0FE" w:rsidR="62F4E0FE">
        <w:rPr>
          <w:lang w:val="en-US"/>
        </w:rPr>
        <w:t xml:space="preserve">[4:14] Katika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14, </w:t>
      </w:r>
      <w:r w:rsidRPr="62F4E0FE" w:rsidR="62F4E0FE">
        <w:rPr>
          <w:lang w:val="en-US"/>
        </w:rPr>
        <w:t>mwandikaji</w:t>
      </w:r>
      <w:r w:rsidRPr="62F4E0FE" w:rsidR="62F4E0FE">
        <w:rPr>
          <w:lang w:val="en-US"/>
        </w:rPr>
        <w:t xml:space="preserve"> </w:t>
      </w:r>
      <w:r w:rsidRPr="62F4E0FE" w:rsidR="62F4E0FE">
        <w:rPr>
          <w:lang w:val="en-US"/>
        </w:rPr>
        <w:t>alimfafanuaje</w:t>
      </w:r>
      <w:r w:rsidRPr="62F4E0FE" w:rsidR="62F4E0FE">
        <w:rPr>
          <w:lang w:val="en-US"/>
        </w:rPr>
        <w:t xml:space="preserve"> Yesu?</w:t>
      </w:r>
    </w:p>
    <w:p w:rsidRPr="007B69FD" w:rsidR="00B81824" w:rsidP="62F4E0FE" w:rsidRDefault="00B81824" w14:paraId="5A2791C8" w14:textId="77777777" w14:noSpellErr="1">
      <w:pPr>
        <w:ind w:left="720"/>
        <w:rPr>
          <w:sz w:val="20"/>
          <w:szCs w:val="20"/>
          <w:lang w:val="en-US"/>
        </w:rPr>
      </w:pPr>
      <w:r w:rsidRPr="62F4E0FE" w:rsidR="62F4E0FE">
        <w:rPr>
          <w:lang w:val="en-US"/>
        </w:rPr>
        <w:t>Mwandikaji</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alimfafanua</w:t>
      </w:r>
      <w:r w:rsidRPr="62F4E0FE" w:rsidR="62F4E0FE">
        <w:rPr>
          <w:lang w:val="en-US"/>
        </w:rPr>
        <w:t xml:space="preserve"> Yesu </w:t>
      </w:r>
      <w:r w:rsidRPr="62F4E0FE" w:rsidR="62F4E0FE">
        <w:rPr>
          <w:lang w:val="en-US"/>
        </w:rPr>
        <w:t>kuwa</w:t>
      </w:r>
      <w:r w:rsidRPr="62F4E0FE" w:rsidR="62F4E0FE">
        <w:rPr>
          <w:lang w:val="en-US"/>
        </w:rPr>
        <w:t xml:space="preserve"> </w:t>
      </w:r>
      <w:r w:rsidRPr="62F4E0FE" w:rsidR="62F4E0FE">
        <w:rPr>
          <w:lang w:val="en-US"/>
        </w:rPr>
        <w:t>kuhani</w:t>
      </w:r>
      <w:r w:rsidRPr="62F4E0FE" w:rsidR="62F4E0FE">
        <w:rPr>
          <w:lang w:val="en-US"/>
        </w:rPr>
        <w:t xml:space="preserve"> </w:t>
      </w:r>
      <w:r w:rsidRPr="62F4E0FE" w:rsidR="62F4E0FE">
        <w:rPr>
          <w:lang w:val="en-US"/>
        </w:rPr>
        <w:t>mkuu</w:t>
      </w:r>
      <w:r w:rsidRPr="62F4E0FE" w:rsidR="62F4E0FE">
        <w:rPr>
          <w:lang w:val="en-US"/>
        </w:rPr>
        <w:t xml:space="preserve"> </w:t>
      </w:r>
      <w:r w:rsidRPr="62F4E0FE" w:rsidR="62F4E0FE">
        <w:rPr>
          <w:lang w:val="en-US"/>
        </w:rPr>
        <w:t>mkuu</w:t>
      </w:r>
      <w:r w:rsidRPr="62F4E0FE" w:rsidR="62F4E0FE">
        <w:rPr>
          <w:lang w:val="en-US"/>
        </w:rPr>
        <w:t>.</w:t>
      </w:r>
    </w:p>
    <w:p w:rsidRPr="007B69FD" w:rsidR="00B81824" w:rsidP="00B81824" w:rsidRDefault="00B81824" w14:paraId="3B108950" w14:textId="77777777">
      <w:pPr>
        <w:ind w:left="720"/>
        <w:rPr>
          <w:sz w:val="20"/>
          <w:szCs w:val="20"/>
        </w:rPr>
      </w:pPr>
      <w:r/>
    </w:p>
    <w:p w:rsidRPr="007B69FD" w:rsidR="00B81824" w:rsidP="62F4E0FE" w:rsidRDefault="00C7171E" w14:paraId="04708BDF" w14:textId="454274AE" w14:noSpellErr="1">
      <w:pPr>
        <w:numPr>
          <w:ilvl w:val="0"/>
          <w:numId w:val="48"/>
        </w:numPr>
        <w:rPr>
          <w:sz w:val="20"/>
          <w:szCs w:val="20"/>
          <w:lang w:val="en-US"/>
        </w:rPr>
      </w:pPr>
      <w:r w:rsidRPr="62F4E0FE" w:rsidR="62F4E0FE">
        <w:rPr>
          <w:lang w:val="en-US"/>
        </w:rPr>
        <w:t xml:space="preserve">[4:14] Mwandishi </w:t>
      </w:r>
      <w:r w:rsidRPr="62F4E0FE" w:rsidR="62F4E0FE">
        <w:rPr>
          <w:lang w:val="en-US"/>
        </w:rPr>
        <w:t>alisema</w:t>
      </w:r>
      <w:r w:rsidRPr="62F4E0FE" w:rsidR="62F4E0FE">
        <w:rPr>
          <w:lang w:val="en-US"/>
        </w:rPr>
        <w:t xml:space="preserve"> Yesu </w:t>
      </w:r>
      <w:r w:rsidRPr="62F4E0FE" w:rsidR="62F4E0FE">
        <w:rPr>
          <w:lang w:val="en-US"/>
        </w:rPr>
        <w:t>ameenda</w:t>
      </w:r>
      <w:r w:rsidRPr="62F4E0FE" w:rsidR="62F4E0FE">
        <w:rPr>
          <w:lang w:val="en-US"/>
        </w:rPr>
        <w:t xml:space="preserve"> </w:t>
      </w:r>
      <w:r w:rsidRPr="62F4E0FE" w:rsidR="62F4E0FE">
        <w:rPr>
          <w:lang w:val="en-US"/>
        </w:rPr>
        <w:t>wapi</w:t>
      </w:r>
      <w:r w:rsidRPr="62F4E0FE" w:rsidR="62F4E0FE">
        <w:rPr>
          <w:lang w:val="en-US"/>
        </w:rPr>
        <w:t>?</w:t>
      </w:r>
    </w:p>
    <w:p w:rsidRPr="00F21DBA" w:rsidR="00B81824" w:rsidP="62F4E0FE" w:rsidRDefault="00B81824" w14:paraId="32E669EC" w14:textId="63EA8D4A" w14:noSpellErr="1">
      <w:pPr>
        <w:ind w:left="720"/>
        <w:rPr>
          <w:sz w:val="20"/>
          <w:szCs w:val="20"/>
          <w:lang w:val="en-US"/>
        </w:rPr>
      </w:pPr>
      <w:r w:rsidRPr="62F4E0FE" w:rsidR="62F4E0FE">
        <w:rPr>
          <w:lang w:val="en-US"/>
        </w:rPr>
        <w:t xml:space="preserve">Yesu </w:t>
      </w:r>
      <w:r w:rsidRPr="62F4E0FE" w:rsidR="62F4E0FE">
        <w:rPr>
          <w:lang w:val="en-US"/>
        </w:rPr>
        <w:t>amepita</w:t>
      </w:r>
      <w:r w:rsidRPr="62F4E0FE" w:rsidR="62F4E0FE">
        <w:rPr>
          <w:lang w:val="en-US"/>
        </w:rPr>
        <w:t xml:space="preserve"> </w:t>
      </w:r>
      <w:r w:rsidRPr="62F4E0FE" w:rsidR="62F4E0FE">
        <w:rPr>
          <w:lang w:val="en-US"/>
        </w:rPr>
        <w:t>mbinguni</w:t>
      </w:r>
      <w:r w:rsidRPr="62F4E0FE" w:rsidR="62F4E0FE">
        <w:rPr>
          <w:lang w:val="en-US"/>
        </w:rPr>
        <w:t>.</w:t>
      </w:r>
    </w:p>
    <w:p w:rsidRPr="007B69FD" w:rsidR="00B81824" w:rsidP="00B81824" w:rsidRDefault="00B81824" w14:paraId="4C7A60B2" w14:textId="77777777">
      <w:pPr>
        <w:ind w:left="720"/>
        <w:rPr>
          <w:sz w:val="20"/>
          <w:szCs w:val="20"/>
        </w:rPr>
      </w:pPr>
      <w:r/>
    </w:p>
    <w:p w:rsidRPr="007B69FD" w:rsidR="00B81824" w:rsidP="62F4E0FE" w:rsidRDefault="00C7171E" w14:paraId="0DDC5DF7" w14:textId="218305F6" w14:noSpellErr="1">
      <w:pPr>
        <w:numPr>
          <w:ilvl w:val="0"/>
          <w:numId w:val="48"/>
        </w:numPr>
        <w:rPr>
          <w:sz w:val="20"/>
          <w:szCs w:val="20"/>
          <w:lang w:val="en-US"/>
        </w:rPr>
      </w:pPr>
      <w:r w:rsidRPr="62F4E0FE" w:rsidR="62F4E0FE">
        <w:rPr>
          <w:lang w:val="en-US"/>
        </w:rPr>
        <w:t xml:space="preserve">[4:14] Kwa </w:t>
      </w:r>
      <w:r w:rsidRPr="62F4E0FE" w:rsidR="62F4E0FE">
        <w:rPr>
          <w:lang w:val="en-US"/>
        </w:rPr>
        <w:t>kuwa</w:t>
      </w:r>
      <w:r w:rsidRPr="62F4E0FE" w:rsidR="62F4E0FE">
        <w:rPr>
          <w:lang w:val="en-US"/>
        </w:rPr>
        <w:t xml:space="preserve"> Yesu </w:t>
      </w:r>
      <w:r w:rsidRPr="62F4E0FE" w:rsidR="62F4E0FE">
        <w:rPr>
          <w:lang w:val="en-US"/>
        </w:rPr>
        <w:t>ni</w:t>
      </w:r>
      <w:r w:rsidRPr="62F4E0FE" w:rsidR="62F4E0FE">
        <w:rPr>
          <w:lang w:val="en-US"/>
        </w:rPr>
        <w:t xml:space="preserve"> </w:t>
      </w:r>
      <w:r w:rsidRPr="62F4E0FE" w:rsidR="62F4E0FE">
        <w:rPr>
          <w:lang w:val="en-US"/>
        </w:rPr>
        <w:t>kuhani</w:t>
      </w:r>
      <w:r w:rsidRPr="62F4E0FE" w:rsidR="62F4E0FE">
        <w:rPr>
          <w:lang w:val="en-US"/>
        </w:rPr>
        <w:t xml:space="preserve"> </w:t>
      </w:r>
      <w:r w:rsidRPr="62F4E0FE" w:rsidR="62F4E0FE">
        <w:rPr>
          <w:lang w:val="en-US"/>
        </w:rPr>
        <w:t>mkuu</w:t>
      </w:r>
      <w:r w:rsidRPr="62F4E0FE" w:rsidR="62F4E0FE">
        <w:rPr>
          <w:lang w:val="en-US"/>
        </w:rPr>
        <w:t xml:space="preserve"> </w:t>
      </w:r>
      <w:r w:rsidRPr="62F4E0FE" w:rsidR="62F4E0FE">
        <w:rPr>
          <w:lang w:val="en-US"/>
        </w:rPr>
        <w:t>aliyepita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mbingu</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14 </w:t>
      </w:r>
      <w:r w:rsidRPr="62F4E0FE" w:rsidR="62F4E0FE">
        <w:rPr>
          <w:lang w:val="en-US"/>
        </w:rPr>
        <w:t>wasema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nini</w:t>
      </w:r>
      <w:r w:rsidRPr="62F4E0FE" w:rsidR="62F4E0FE">
        <w:rPr>
          <w:lang w:val="en-US"/>
        </w:rPr>
        <w:t>?</w:t>
      </w:r>
    </w:p>
    <w:p w:rsidRPr="007B69FD" w:rsidR="00B81824" w:rsidP="48114252" w:rsidRDefault="00B81824" w14:paraId="5A0D8347" w14:textId="6F9765A0">
      <w:pPr>
        <w:ind w:left="360" w:firstLine="360"/>
        <w:rPr>
          <w:sz w:val="20"/>
          <w:szCs w:val="20"/>
          <w:lang w:val="en-US"/>
        </w:rPr>
      </w:pPr>
      <w:r>
        <w:t>Na Waumini washike Sala.</w:t>
      </w:r>
    </w:p>
    <w:p w:rsidRPr="007B69FD" w:rsidR="00B81824" w:rsidP="00B81824" w:rsidRDefault="00B81824" w14:paraId="53721D9F" w14:textId="77777777">
      <w:pPr>
        <w:ind w:left="360"/>
        <w:rPr>
          <w:sz w:val="20"/>
          <w:szCs w:val="20"/>
        </w:rPr>
      </w:pPr>
      <w:r/>
    </w:p>
    <w:p w:rsidRPr="007B69FD" w:rsidR="00B81824" w:rsidP="0099152C" w:rsidRDefault="003B4263" w14:paraId="5BE74D01" w14:textId="602EBE96">
      <w:pPr>
        <w:numPr>
          <w:ilvl w:val="0"/>
          <w:numId w:val="48"/>
        </w:numPr>
        <w:rPr>
          <w:sz w:val="20"/>
          <w:szCs w:val="20"/>
          <w:lang w:val="en-US"/>
        </w:rPr>
      </w:pPr>
      <w:r>
        <w:t>[4:14] Unafikiri inamaanisha nini kwa mtu kushikamana kwa uthabiti na yale anayoamini?</w:t>
      </w:r>
    </w:p>
    <w:p w:rsidRPr="007B69FD" w:rsidR="00B81824" w:rsidP="48114252" w:rsidRDefault="00EF5212" w14:paraId="5381FCF3" w14:textId="4C14A9B3">
      <w:pPr>
        <w:ind w:left="720"/>
        <w:rPr>
          <w:sz w:val="20"/>
          <w:szCs w:val="20"/>
          <w:lang w:val="en-US"/>
        </w:rPr>
      </w:pPr>
      <w:r>
        <w:t>(Majibu yanaweza kutofautiana.) Yaelekea hilo linamaanisha kwamba Wakristo wanapaswa kuendelea kuamini mafundisho ya kweli kumhusu Yesu Kristo.</w:t>
      </w:r>
    </w:p>
    <w:p w:rsidRPr="007B69FD" w:rsidR="00B81824" w:rsidP="62F4E0FE" w:rsidRDefault="00F21DBA" w14:paraId="3CD1CB19" w14:textId="4A47F21C" w14:noSpellErr="1">
      <w:pPr>
        <w:pStyle w:val="Continuedline"/>
        <w:rPr>
          <w:lang w:val="en-US"/>
        </w:rPr>
      </w:pPr>
      <w:r w:rsidRPr="62F4E0FE" w:rsidR="62F4E0FE">
        <w:rPr>
          <w:lang w:val="en-US"/>
        </w:rPr>
        <w:t>Waebrania</w:t>
      </w:r>
      <w:r w:rsidRPr="62F4E0FE" w:rsidR="62F4E0FE">
        <w:rPr>
          <w:lang w:val="en-US"/>
        </w:rPr>
        <w:t xml:space="preserve"> 4:12-16 </w:t>
      </w:r>
      <w:r w:rsidRPr="62F4E0FE" w:rsidR="62F4E0FE">
        <w:rPr>
          <w:lang w:val="en-US"/>
        </w:rPr>
        <w:t>iliendelea</w:t>
      </w:r>
    </w:p>
    <w:p w:rsidRPr="007B69FD" w:rsidR="00B81824" w:rsidP="0099152C" w:rsidRDefault="00C7171E" w14:paraId="5769493C" w14:textId="7C5266D7">
      <w:pPr>
        <w:numPr>
          <w:ilvl w:val="0"/>
          <w:numId w:val="48"/>
        </w:numPr>
        <w:rPr>
          <w:sz w:val="20"/>
          <w:szCs w:val="20"/>
          <w:lang w:val="en-US"/>
        </w:rPr>
      </w:pPr>
      <w:r>
        <w:t>[4:15] Yesu alikuwaje sawa na waamini wote? Alikuwa tofauti jinsi gani?</w:t>
      </w:r>
    </w:p>
    <w:p w:rsidRPr="007B69FD" w:rsidR="00B81824" w:rsidP="48114252" w:rsidRDefault="00B81824" w14:paraId="7D2B63C0" w14:textId="77777777">
      <w:pPr>
        <w:ind w:left="720"/>
        <w:rPr>
          <w:sz w:val="20"/>
          <w:szCs w:val="20"/>
          <w:lang w:val="en-US"/>
        </w:rPr>
      </w:pPr>
      <w:r>
        <w:t>Alikuwa sawa na waamini wote alipokuwa duniani katika mwili wa kibinadamu, kwa sababu alijaribiwa kwa njia ile ile ambayo waamini wote wanajaribiwa. Alikuwa tofauti na waamini kwa sababu hakuwahi kutenda dhambi.</w:t>
      </w:r>
    </w:p>
    <w:p w:rsidRPr="007B69FD" w:rsidR="00B81824" w:rsidP="00B81824" w:rsidRDefault="00B81824" w14:paraId="049EBE9B" w14:textId="77777777">
      <w:pPr>
        <w:ind w:left="720"/>
        <w:rPr>
          <w:sz w:val="20"/>
          <w:szCs w:val="20"/>
        </w:rPr>
      </w:pPr>
      <w:r/>
    </w:p>
    <w:p w:rsidRPr="007B69FD" w:rsidR="00B81824" w:rsidP="62F4E0FE" w:rsidRDefault="00C7171E" w14:paraId="5902EB8B" w14:textId="00404AF5" w14:noSpellErr="1">
      <w:pPr>
        <w:numPr>
          <w:ilvl w:val="0"/>
          <w:numId w:val="48"/>
        </w:numPr>
        <w:rPr>
          <w:sz w:val="20"/>
          <w:szCs w:val="20"/>
          <w:lang w:val="en-US"/>
        </w:rPr>
      </w:pPr>
      <w:r w:rsidRPr="62F4E0FE" w:rsidR="62F4E0FE">
        <w:rPr>
          <w:lang w:val="en-US"/>
        </w:rPr>
        <w:t xml:space="preserve">[4:16] </w:t>
      </w:r>
      <w:r w:rsidRPr="62F4E0FE" w:rsidR="62F4E0FE">
        <w:rPr>
          <w:lang w:val="en-US"/>
        </w:rPr>
        <w:t>Mwandikaji</w:t>
      </w:r>
      <w:r w:rsidRPr="62F4E0FE" w:rsidR="62F4E0FE">
        <w:rPr>
          <w:lang w:val="en-US"/>
        </w:rPr>
        <w:t xml:space="preserve"> </w:t>
      </w:r>
      <w:r w:rsidRPr="62F4E0FE" w:rsidR="62F4E0FE">
        <w:rPr>
          <w:lang w:val="en-US"/>
        </w:rPr>
        <w:t>alialika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wafanye</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16?</w:t>
      </w:r>
    </w:p>
    <w:p w:rsidRPr="007B69FD" w:rsidR="00B81824" w:rsidP="62F4E0FE" w:rsidRDefault="00B81824" w14:paraId="601305EA" w14:textId="406A0D14" w14:noSpellErr="1">
      <w:pPr>
        <w:ind w:left="720"/>
        <w:rPr>
          <w:sz w:val="20"/>
          <w:szCs w:val="20"/>
          <w:lang w:val="en-US"/>
        </w:rPr>
      </w:pPr>
      <w:r w:rsidRPr="62F4E0FE" w:rsidR="62F4E0FE">
        <w:rPr>
          <w:lang w:val="en-US"/>
        </w:rPr>
        <w:t xml:space="preserve">Mwandishi </w:t>
      </w:r>
      <w:r w:rsidRPr="62F4E0FE" w:rsidR="62F4E0FE">
        <w:rPr>
          <w:lang w:val="en-US"/>
        </w:rPr>
        <w:t>aliwatia</w:t>
      </w:r>
      <w:r w:rsidRPr="62F4E0FE" w:rsidR="62F4E0FE">
        <w:rPr>
          <w:lang w:val="en-US"/>
        </w:rPr>
        <w:t xml:space="preserve"> </w:t>
      </w:r>
      <w:r w:rsidRPr="62F4E0FE" w:rsidR="62F4E0FE">
        <w:rPr>
          <w:lang w:val="en-US"/>
        </w:rPr>
        <w:t>moyo</w:t>
      </w:r>
      <w:r w:rsidRPr="62F4E0FE" w:rsidR="62F4E0FE">
        <w:rPr>
          <w:lang w:val="en-US"/>
        </w:rPr>
        <w:t xml:space="preserve"> </w:t>
      </w:r>
      <w:r w:rsidRPr="62F4E0FE" w:rsidR="62F4E0FE">
        <w:rPr>
          <w:lang w:val="en-US"/>
        </w:rPr>
        <w:t>waumini</w:t>
      </w:r>
      <w:r w:rsidRPr="62F4E0FE" w:rsidR="62F4E0FE">
        <w:rPr>
          <w:lang w:val="en-US"/>
        </w:rPr>
        <w:t xml:space="preserve"> </w:t>
      </w:r>
      <w:r w:rsidRPr="62F4E0FE" w:rsidR="62F4E0FE">
        <w:rPr>
          <w:lang w:val="en-US"/>
        </w:rPr>
        <w:t>waende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ujasiri</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kiti</w:t>
      </w:r>
      <w:r w:rsidRPr="62F4E0FE" w:rsidR="62F4E0FE">
        <w:rPr>
          <w:lang w:val="en-US"/>
        </w:rPr>
        <w:t xml:space="preserve"> cha </w:t>
      </w:r>
      <w:r w:rsidRPr="62F4E0FE" w:rsidR="62F4E0FE">
        <w:rPr>
          <w:lang w:val="en-US"/>
        </w:rPr>
        <w:t>neema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wapate</w:t>
      </w:r>
      <w:r w:rsidRPr="62F4E0FE" w:rsidR="62F4E0FE">
        <w:rPr>
          <w:lang w:val="en-US"/>
        </w:rPr>
        <w:t xml:space="preserve"> </w:t>
      </w:r>
      <w:r w:rsidRPr="62F4E0FE" w:rsidR="62F4E0FE">
        <w:rPr>
          <w:lang w:val="en-US"/>
        </w:rPr>
        <w:t>rehema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neema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uhitaji</w:t>
      </w:r>
      <w:r w:rsidRPr="62F4E0FE" w:rsidR="62F4E0FE">
        <w:rPr>
          <w:lang w:val="en-US"/>
        </w:rPr>
        <w:t xml:space="preserve"> </w:t>
      </w:r>
      <w:r w:rsidRPr="62F4E0FE" w:rsidR="62F4E0FE">
        <w:rPr>
          <w:lang w:val="en-US"/>
        </w:rPr>
        <w:t>wao</w:t>
      </w:r>
      <w:r w:rsidRPr="62F4E0FE" w:rsidR="62F4E0FE">
        <w:rPr>
          <w:lang w:val="en-US"/>
        </w:rPr>
        <w:t>.</w:t>
      </w:r>
    </w:p>
    <w:p w:rsidRPr="007B69FD" w:rsidR="00B81824" w:rsidP="00B81824" w:rsidRDefault="00B81824" w14:paraId="54D6DAB7" w14:textId="77777777">
      <w:pPr>
        <w:ind w:left="360"/>
        <w:rPr>
          <w:sz w:val="20"/>
          <w:szCs w:val="20"/>
        </w:rPr>
      </w:pPr>
      <w:r/>
    </w:p>
    <w:p w:rsidRPr="007B69FD" w:rsidR="00B81824" w:rsidP="62F4E0FE" w:rsidRDefault="00C7171E" w14:paraId="51919039" w14:textId="3D884E6E" w14:noSpellErr="1">
      <w:pPr>
        <w:numPr>
          <w:ilvl w:val="0"/>
          <w:numId w:val="48"/>
        </w:numPr>
        <w:rPr>
          <w:sz w:val="20"/>
          <w:szCs w:val="20"/>
          <w:lang w:val="en-US"/>
        </w:rPr>
      </w:pPr>
      <w:r w:rsidRPr="62F4E0FE" w:rsidR="62F4E0FE">
        <w:rPr>
          <w:lang w:val="en-US"/>
        </w:rPr>
        <w:t xml:space="preserve">[4:16]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kiti</w:t>
      </w:r>
      <w:r w:rsidRPr="62F4E0FE" w:rsidR="62F4E0FE">
        <w:rPr>
          <w:lang w:val="en-US"/>
        </w:rPr>
        <w:t xml:space="preserve"> cha </w:t>
      </w:r>
      <w:r w:rsidRPr="62F4E0FE" w:rsidR="62F4E0FE">
        <w:rPr>
          <w:lang w:val="en-US"/>
        </w:rPr>
        <w:t>neema</w:t>
      </w:r>
      <w:r w:rsidRPr="62F4E0FE" w:rsidR="62F4E0FE">
        <w:rPr>
          <w:lang w:val="en-US"/>
        </w:rPr>
        <w:t>?</w:t>
      </w:r>
    </w:p>
    <w:p w:rsidRPr="007B69FD" w:rsidR="00B81824" w:rsidP="48114252" w:rsidRDefault="00EF5212" w14:paraId="5856AA34" w14:textId="186D3263">
      <w:pPr>
        <w:ind w:left="720"/>
        <w:rPr>
          <w:sz w:val="20"/>
          <w:szCs w:val="20"/>
          <w:lang w:val="en-US"/>
        </w:rPr>
      </w:pPr>
      <w:r>
        <w:t>(Majibu yanaweza kutofautiana.) Hapa neno "kiti cha enzi" laonekana kumaanisha Mungu mwenyewe. Kwa hiyo, mstari huo unamaanisha kwamba mtu anaweza kusali kwa Mungu kwa uhakika, kwa kuwa Mungu ni mwenye neema.</w:t>
      </w:r>
    </w:p>
    <w:p w:rsidRPr="007B69FD" w:rsidR="00B81824" w:rsidP="00B81824" w:rsidRDefault="00B81824" w14:paraId="0B06416A" w14:textId="77777777">
      <w:pPr>
        <w:ind w:left="720"/>
        <w:rPr>
          <w:sz w:val="20"/>
          <w:szCs w:val="20"/>
        </w:rPr>
      </w:pPr>
      <w:r/>
    </w:p>
    <w:p w:rsidRPr="007B69FD" w:rsidR="00B81824" w:rsidP="62F4E0FE" w:rsidRDefault="00C7171E" w14:paraId="0A0839CE" w14:textId="313598FF" w14:noSpellErr="1">
      <w:pPr>
        <w:numPr>
          <w:ilvl w:val="0"/>
          <w:numId w:val="48"/>
        </w:numPr>
        <w:rPr>
          <w:sz w:val="20"/>
          <w:szCs w:val="20"/>
          <w:lang w:val="en-US"/>
        </w:rPr>
      </w:pPr>
      <w:r w:rsidRPr="62F4E0FE" w:rsidR="62F4E0FE">
        <w:rPr>
          <w:lang w:val="en-US"/>
        </w:rPr>
        <w:t xml:space="preserve">[4:16]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16 </w:t>
      </w:r>
      <w:r w:rsidRPr="62F4E0FE" w:rsidR="62F4E0FE">
        <w:rPr>
          <w:lang w:val="en-US"/>
        </w:rPr>
        <w:t>unawaambia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kumhusu</w:t>
      </w:r>
      <w:r w:rsidRPr="62F4E0FE" w:rsidR="62F4E0FE">
        <w:rPr>
          <w:lang w:val="en-US"/>
        </w:rPr>
        <w:t xml:space="preserve"> </w:t>
      </w:r>
      <w:r w:rsidRPr="62F4E0FE" w:rsidR="62F4E0FE">
        <w:rPr>
          <w:lang w:val="en-US"/>
        </w:rPr>
        <w:t>Mungu</w:t>
      </w:r>
      <w:r w:rsidRPr="62F4E0FE" w:rsidR="62F4E0FE">
        <w:rPr>
          <w:lang w:val="en-US"/>
        </w:rPr>
        <w:t>?</w:t>
      </w:r>
    </w:p>
    <w:p w:rsidRPr="007B69FD" w:rsidR="00B81824" w:rsidP="62F4E0FE" w:rsidRDefault="00B81824" w14:paraId="789E5372" w14:textId="77777777" w14:noSpellErr="1">
      <w:pPr>
        <w:ind w:left="720"/>
        <w:rPr>
          <w:sz w:val="20"/>
          <w:szCs w:val="20"/>
          <w:lang w:val="en-US"/>
        </w:rPr>
      </w:pPr>
      <w:r w:rsidRPr="62F4E0FE" w:rsidR="62F4E0FE">
        <w:rPr>
          <w:lang w:val="en-US"/>
        </w:rPr>
        <w:t xml:space="preserve">Yeye </w:t>
      </w:r>
      <w:r w:rsidRPr="62F4E0FE" w:rsidR="62F4E0FE">
        <w:rPr>
          <w:lang w:val="en-US"/>
        </w:rPr>
        <w:t>ni</w:t>
      </w:r>
      <w:r w:rsidRPr="62F4E0FE" w:rsidR="62F4E0FE">
        <w:rPr>
          <w:lang w:val="en-US"/>
        </w:rPr>
        <w:t xml:space="preserve"> </w:t>
      </w:r>
      <w:r w:rsidRPr="62F4E0FE" w:rsidR="62F4E0FE">
        <w:rPr>
          <w:lang w:val="en-US"/>
        </w:rPr>
        <w:t>mwenye</w:t>
      </w:r>
      <w:r w:rsidRPr="62F4E0FE" w:rsidR="62F4E0FE">
        <w:rPr>
          <w:lang w:val="en-US"/>
        </w:rPr>
        <w:t xml:space="preserve"> </w:t>
      </w:r>
      <w:r w:rsidRPr="62F4E0FE" w:rsidR="62F4E0FE">
        <w:rPr>
          <w:lang w:val="en-US"/>
        </w:rPr>
        <w:t>neema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rehema</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huwasaidia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wanapomhitaji</w:t>
      </w:r>
      <w:r w:rsidRPr="62F4E0FE" w:rsidR="62F4E0FE">
        <w:rPr>
          <w:lang w:val="en-US"/>
        </w:rPr>
        <w:t>.</w:t>
      </w:r>
    </w:p>
    <w:p w:rsidRPr="007B69FD" w:rsidR="00B81824" w:rsidP="62F4E0FE" w:rsidRDefault="00B81824" w14:paraId="6CF444C8" w14:textId="28631E4F"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B81824" w:rsidRDefault="00B81824" w14:paraId="7D8E9350" w14:textId="77777777">
      <w:pPr>
        <w:rPr>
          <w:b/>
          <w:sz w:val="20"/>
          <w:szCs w:val="20"/>
        </w:rPr>
      </w:pPr>
      <w:r/>
    </w:p>
    <w:p w:rsidRPr="007B69FD" w:rsidR="00E519F2" w:rsidP="62F4E0FE" w:rsidRDefault="00E519F2" w14:paraId="4039B69E" w14:textId="36E7AD23" w14:noSpellErr="1">
      <w:pPr>
        <w:pStyle w:val="Heading1"/>
        <w:keepNext w:val="0"/>
        <w:keepLines w:val="0"/>
        <w:spacing w:before="480"/>
        <w:rPr>
          <w:b w:val="1"/>
          <w:bCs w:val="1"/>
          <w:lang w:val="en-US"/>
        </w:rPr>
      </w:pPr>
      <w:r w:rsidRPr="62F4E0FE" w:rsidR="62F4E0FE">
        <w:rPr>
          <w:lang w:val="en-US"/>
        </w:rPr>
        <w:t>Waebrania</w:t>
      </w:r>
      <w:r w:rsidRPr="62F4E0FE" w:rsidR="62F4E0FE">
        <w:rPr>
          <w:lang w:val="en-US"/>
        </w:rPr>
        <w:t xml:space="preserve"> 5:11-14</w:t>
      </w:r>
    </w:p>
    <w:p w:rsidRPr="00170DC8" w:rsidR="00170DC8" w:rsidP="62F4E0FE" w:rsidRDefault="00170DC8" w14:paraId="0750B640"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E519F2" w:rsidP="009A736E" w:rsidRDefault="00E519F2" w14:paraId="011FAE3C"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E519F2" w:rsidP="009A736E" w:rsidRDefault="00E519F2" w14:paraId="376BD750" w14:textId="4655AD41"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E519F2" w:rsidP="62F4E0FE" w:rsidRDefault="00C7171E" w14:paraId="3F2FF5A6" w14:textId="76EE095F" w14:noSpellErr="1">
      <w:pPr>
        <w:pStyle w:val="Checklist"/>
        <w:rPr>
          <w:lang w:val="en-US"/>
        </w:rPr>
      </w:pPr>
      <w:r w:rsidRPr="62F4E0FE" w:rsidR="62F4E0FE">
        <w:rPr>
          <w:lang w:val="en-US"/>
        </w:rPr>
        <w:t xml:space="preserve">Paulo </w:t>
      </w:r>
      <w:r w:rsidRPr="62F4E0FE" w:rsidR="62F4E0FE">
        <w:rPr>
          <w:lang w:val="en-US"/>
        </w:rPr>
        <w:t>alieleza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hawakuwa</w:t>
      </w:r>
      <w:r w:rsidRPr="62F4E0FE" w:rsidR="62F4E0FE">
        <w:rPr>
          <w:lang w:val="en-US"/>
        </w:rPr>
        <w:t xml:space="preserve"> </w:t>
      </w:r>
      <w:r w:rsidRPr="62F4E0FE" w:rsidR="62F4E0FE">
        <w:rPr>
          <w:lang w:val="en-US"/>
        </w:rPr>
        <w:t>wakomavu</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uelewevu</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ujumbe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[5:11-13] Na </w:t>
      </w:r>
      <w:r w:rsidRPr="62F4E0FE" w:rsidR="62F4E0FE">
        <w:rPr>
          <w:lang w:val="en-US"/>
        </w:rPr>
        <w:t>kwa</w:t>
      </w:r>
      <w:r w:rsidRPr="62F4E0FE" w:rsidR="62F4E0FE">
        <w:rPr>
          <w:lang w:val="en-US"/>
        </w:rPr>
        <w:t xml:space="preserve"> </w:t>
      </w:r>
      <w:r w:rsidRPr="62F4E0FE" w:rsidR="62F4E0FE">
        <w:rPr>
          <w:lang w:val="en-US"/>
        </w:rPr>
        <w:t>hakika</w:t>
      </w:r>
    </w:p>
    <w:p w:rsidRPr="007B69FD" w:rsidR="00E519F2" w:rsidP="009A736E" w:rsidRDefault="00C7171E" w14:paraId="2DEFC197" w14:textId="0DF8943A" w14:noSpellErr="1">
      <w:pPr>
        <w:pStyle w:val="Checklist"/>
        <w:rPr/>
      </w:pPr>
      <w:r w:rsidRPr="62F4E0FE" w:rsidR="62F4E0FE">
        <w:rPr>
          <w:lang w:val="en-US"/>
        </w:rPr>
        <w:t xml:space="preserve">Ni </w:t>
      </w:r>
      <w:r w:rsidRPr="62F4E0FE" w:rsidR="62F4E0FE">
        <w:rPr>
          <w:lang w:val="en-US"/>
        </w:rPr>
        <w:t>Wakristo</w:t>
      </w:r>
      <w:r w:rsidRPr="62F4E0FE" w:rsidR="62F4E0FE">
        <w:rPr>
          <w:lang w:val="en-US"/>
        </w:rPr>
        <w:t xml:space="preserve"> </w:t>
      </w:r>
      <w:r w:rsidRPr="62F4E0FE" w:rsidR="62F4E0FE">
        <w:rPr>
          <w:lang w:val="en-US"/>
        </w:rPr>
        <w:t>wakomavu</w:t>
      </w:r>
      <w:r w:rsidRPr="62F4E0FE" w:rsidR="62F4E0FE">
        <w:rPr>
          <w:lang w:val="en-US"/>
        </w:rPr>
        <w:t xml:space="preserve"> </w:t>
      </w:r>
      <w:r w:rsidRPr="62F4E0FE" w:rsidR="62F4E0FE">
        <w:rPr>
          <w:lang w:val="en-US"/>
        </w:rPr>
        <w:t>tu</w:t>
      </w:r>
      <w:r w:rsidRPr="62F4E0FE" w:rsidR="62F4E0FE">
        <w:rPr>
          <w:lang w:val="en-US"/>
        </w:rPr>
        <w:t xml:space="preserve"> </w:t>
      </w:r>
      <w:r w:rsidRPr="62F4E0FE" w:rsidR="62F4E0FE">
        <w:rPr>
          <w:lang w:val="en-US"/>
        </w:rPr>
        <w:t>walioelewa</w:t>
      </w:r>
      <w:r w:rsidRPr="62F4E0FE" w:rsidR="62F4E0FE">
        <w:rPr>
          <w:lang w:val="en-US"/>
        </w:rPr>
        <w:t xml:space="preserve"> </w:t>
      </w:r>
      <w:r w:rsidRPr="62F4E0FE" w:rsidR="62F4E0FE">
        <w:rPr>
          <w:lang w:val="en-US"/>
        </w:rPr>
        <w:t>tofauti</w:t>
      </w:r>
      <w:r w:rsidRPr="62F4E0FE" w:rsidR="62F4E0FE">
        <w:rPr>
          <w:lang w:val="en-US"/>
        </w:rPr>
        <w:t xml:space="preserve"> </w:t>
      </w:r>
      <w:r w:rsidRPr="62F4E0FE" w:rsidR="62F4E0FE">
        <w:rPr>
          <w:lang w:val="en-US"/>
        </w:rPr>
        <w:t>kati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mema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mabaya</w:t>
      </w:r>
      <w:r w:rsidRPr="62F4E0FE" w:rsidR="62F4E0FE">
        <w:rPr>
          <w:lang w:val="en-US"/>
        </w:rPr>
        <w:t>. [5:14]</w:t>
      </w:r>
    </w:p>
    <w:p w:rsidRPr="007B69FD" w:rsidR="00E519F2" w:rsidP="009A736E" w:rsidRDefault="00E519F2" w14:paraId="61E280FD"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E519F2" w:rsidP="009A736E" w:rsidRDefault="003947E5" w14:paraId="497B6085" w14:textId="1E3B4067"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E519F2" w:rsidP="62F4E0FE" w:rsidRDefault="00C7171E" w14:paraId="1D32BCC3" w14:textId="145B1DD6" w14:noSpellErr="1">
      <w:pPr>
        <w:numPr>
          <w:ilvl w:val="0"/>
          <w:numId w:val="50"/>
        </w:numPr>
        <w:rPr>
          <w:sz w:val="20"/>
          <w:szCs w:val="20"/>
          <w:lang w:val="en-US"/>
        </w:rPr>
      </w:pPr>
      <w:r w:rsidRPr="62F4E0FE" w:rsidR="62F4E0FE">
        <w:rPr>
          <w:lang w:val="en-US"/>
        </w:rPr>
        <w:t xml:space="preserve">[5:11] Kwa </w:t>
      </w:r>
      <w:r w:rsidRPr="62F4E0FE" w:rsidR="62F4E0FE">
        <w:rPr>
          <w:lang w:val="en-US"/>
        </w:rPr>
        <w:t>nini</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vigumu</w:t>
      </w:r>
      <w:r w:rsidRPr="62F4E0FE" w:rsidR="62F4E0FE">
        <w:rPr>
          <w:lang w:val="en-US"/>
        </w:rPr>
        <w:t xml:space="preserve"> </w:t>
      </w:r>
      <w:r w:rsidRPr="62F4E0FE" w:rsidR="62F4E0FE">
        <w:rPr>
          <w:lang w:val="en-US"/>
        </w:rPr>
        <w:t>kueleza</w:t>
      </w:r>
      <w:r w:rsidRPr="62F4E0FE" w:rsidR="62F4E0FE">
        <w:rPr>
          <w:lang w:val="en-US"/>
        </w:rPr>
        <w:t xml:space="preserve"> </w:t>
      </w:r>
      <w:r w:rsidRPr="62F4E0FE" w:rsidR="62F4E0FE">
        <w:rPr>
          <w:lang w:val="en-US"/>
        </w:rPr>
        <w:t>watu</w:t>
      </w:r>
      <w:r w:rsidRPr="62F4E0FE" w:rsidR="62F4E0FE">
        <w:rPr>
          <w:lang w:val="en-US"/>
        </w:rPr>
        <w:t xml:space="preserve"> mambo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Yesu?</w:t>
      </w:r>
    </w:p>
    <w:p w:rsidRPr="007B69FD" w:rsidR="00E519F2" w:rsidP="62F4E0FE" w:rsidRDefault="00E519F2" w14:paraId="3E8054A4" w14:textId="3748229E" w14:noSpellErr="1">
      <w:pPr>
        <w:ind w:left="720"/>
        <w:rPr>
          <w:sz w:val="20"/>
          <w:szCs w:val="20"/>
          <w:lang w:val="en-US"/>
        </w:rPr>
      </w:pPr>
      <w:r w:rsidRPr="62F4E0FE" w:rsidR="62F4E0FE">
        <w:rPr>
          <w:lang w:val="en-US"/>
        </w:rPr>
        <w:t>Ilikuwa</w:t>
      </w:r>
      <w:r w:rsidRPr="62F4E0FE" w:rsidR="62F4E0FE">
        <w:rPr>
          <w:lang w:val="en-US"/>
        </w:rPr>
        <w:t xml:space="preserve"> </w:t>
      </w:r>
      <w:r w:rsidRPr="62F4E0FE" w:rsidR="62F4E0FE">
        <w:rPr>
          <w:lang w:val="en-US"/>
        </w:rPr>
        <w:t>vigumu</w:t>
      </w:r>
      <w:r w:rsidRPr="62F4E0FE" w:rsidR="62F4E0FE">
        <w:rPr>
          <w:lang w:val="en-US"/>
        </w:rPr>
        <w:t xml:space="preserve"> </w:t>
      </w:r>
      <w:r w:rsidRPr="62F4E0FE" w:rsidR="62F4E0FE">
        <w:rPr>
          <w:lang w:val="en-US"/>
        </w:rPr>
        <w:t>kueleza</w:t>
      </w:r>
      <w:r w:rsidRPr="62F4E0FE" w:rsidR="62F4E0FE">
        <w:rPr>
          <w:lang w:val="en-US"/>
        </w:rPr>
        <w:t xml:space="preserve"> mambo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hawakuwa</w:t>
      </w:r>
      <w:r w:rsidRPr="62F4E0FE" w:rsidR="62F4E0FE">
        <w:rPr>
          <w:lang w:val="en-US"/>
        </w:rPr>
        <w:t xml:space="preserve"> </w:t>
      </w:r>
      <w:r w:rsidRPr="62F4E0FE" w:rsidR="62F4E0FE">
        <w:rPr>
          <w:lang w:val="en-US"/>
        </w:rPr>
        <w:t>wamesikiliza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kuelewa</w:t>
      </w:r>
      <w:r w:rsidRPr="62F4E0FE" w:rsidR="62F4E0FE">
        <w:rPr>
          <w:lang w:val="en-US"/>
        </w:rPr>
        <w:t>.</w:t>
      </w:r>
    </w:p>
    <w:p w:rsidRPr="007B69FD" w:rsidR="00E519F2" w:rsidP="00E519F2" w:rsidRDefault="00E519F2" w14:paraId="5C3BDC36" w14:textId="77777777">
      <w:pPr>
        <w:ind w:left="720"/>
        <w:rPr>
          <w:sz w:val="20"/>
          <w:szCs w:val="20"/>
        </w:rPr>
      </w:pPr>
      <w:r/>
    </w:p>
    <w:p w:rsidRPr="007B69FD" w:rsidR="00E519F2" w:rsidP="62F4E0FE" w:rsidRDefault="00C7171E" w14:paraId="7F7BEC23" w14:textId="06944707" w14:noSpellErr="1">
      <w:pPr>
        <w:numPr>
          <w:ilvl w:val="0"/>
          <w:numId w:val="50"/>
        </w:numPr>
        <w:rPr>
          <w:sz w:val="20"/>
          <w:szCs w:val="20"/>
          <w:lang w:val="en-US"/>
        </w:rPr>
      </w:pPr>
      <w:r w:rsidRPr="62F4E0FE" w:rsidR="62F4E0FE">
        <w:rPr>
          <w:lang w:val="en-US"/>
        </w:rPr>
        <w:t xml:space="preserve">[5:12] </w:t>
      </w:r>
      <w:r w:rsidRPr="62F4E0FE" w:rsidR="62F4E0FE">
        <w:rPr>
          <w:lang w:val="en-US"/>
        </w:rPr>
        <w:t>Ingawa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huo</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walimu</w:t>
      </w:r>
      <w:r w:rsidRPr="62F4E0FE" w:rsidR="62F4E0FE">
        <w:rPr>
          <w:lang w:val="en-US"/>
        </w:rPr>
        <w:t xml:space="preserve">, </w:t>
      </w:r>
      <w:r w:rsidRPr="62F4E0FE" w:rsidR="62F4E0FE">
        <w:rPr>
          <w:lang w:val="en-US"/>
        </w:rPr>
        <w:t>mwandikaji</w:t>
      </w:r>
      <w:r w:rsidRPr="62F4E0FE" w:rsidR="62F4E0FE">
        <w:rPr>
          <w:lang w:val="en-US"/>
        </w:rPr>
        <w:t xml:space="preserve">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kile</w:t>
      </w:r>
      <w:r w:rsidRPr="62F4E0FE" w:rsidR="62F4E0FE">
        <w:rPr>
          <w:lang w:val="en-US"/>
        </w:rPr>
        <w:t xml:space="preserve"> </w:t>
      </w:r>
      <w:r w:rsidRPr="62F4E0FE" w:rsidR="62F4E0FE">
        <w:rPr>
          <w:lang w:val="en-US"/>
        </w:rPr>
        <w:t>ambacho</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bado</w:t>
      </w:r>
      <w:r w:rsidRPr="62F4E0FE" w:rsidR="62F4E0FE">
        <w:rPr>
          <w:lang w:val="en-US"/>
        </w:rPr>
        <w:t xml:space="preserve"> </w:t>
      </w:r>
      <w:r w:rsidRPr="62F4E0FE" w:rsidR="62F4E0FE">
        <w:rPr>
          <w:lang w:val="en-US"/>
        </w:rPr>
        <w:t>walihitaji</w:t>
      </w:r>
      <w:r w:rsidRPr="62F4E0FE" w:rsidR="62F4E0FE">
        <w:rPr>
          <w:lang w:val="en-US"/>
        </w:rPr>
        <w:t>?</w:t>
      </w:r>
    </w:p>
    <w:p w:rsidRPr="007B69FD" w:rsidR="00E519F2" w:rsidP="62F4E0FE" w:rsidRDefault="00E519F2" w14:paraId="501F09D4" w14:textId="77777777" w14:noSpellErr="1">
      <w:pPr>
        <w:ind w:left="720"/>
        <w:rPr>
          <w:sz w:val="20"/>
          <w:szCs w:val="20"/>
          <w:lang w:val="en-US"/>
        </w:rPr>
      </w:pPr>
      <w:r w:rsidRPr="62F4E0FE" w:rsidR="62F4E0FE">
        <w:rPr>
          <w:lang w:val="en-US"/>
        </w:rPr>
        <w:t>Watu</w:t>
      </w:r>
      <w:r w:rsidRPr="62F4E0FE" w:rsidR="62F4E0FE">
        <w:rPr>
          <w:lang w:val="en-US"/>
        </w:rPr>
        <w:t xml:space="preserve"> </w:t>
      </w:r>
      <w:r w:rsidRPr="62F4E0FE" w:rsidR="62F4E0FE">
        <w:rPr>
          <w:lang w:val="en-US"/>
        </w:rPr>
        <w:t>bado</w:t>
      </w:r>
      <w:r w:rsidRPr="62F4E0FE" w:rsidR="62F4E0FE">
        <w:rPr>
          <w:lang w:val="en-US"/>
        </w:rPr>
        <w:t xml:space="preserve"> </w:t>
      </w:r>
      <w:r w:rsidRPr="62F4E0FE" w:rsidR="62F4E0FE">
        <w:rPr>
          <w:lang w:val="en-US"/>
        </w:rPr>
        <w:t>walihitaji</w:t>
      </w:r>
      <w:r w:rsidRPr="62F4E0FE" w:rsidR="62F4E0FE">
        <w:rPr>
          <w:lang w:val="en-US"/>
        </w:rPr>
        <w:t xml:space="preserve"> </w:t>
      </w:r>
      <w:r w:rsidRPr="62F4E0FE" w:rsidR="62F4E0FE">
        <w:rPr>
          <w:lang w:val="en-US"/>
        </w:rPr>
        <w:t>kufundishwa</w:t>
      </w:r>
      <w:r w:rsidRPr="62F4E0FE" w:rsidR="62F4E0FE">
        <w:rPr>
          <w:lang w:val="en-US"/>
        </w:rPr>
        <w:t xml:space="preserve"> </w:t>
      </w:r>
      <w:r w:rsidRPr="62F4E0FE" w:rsidR="62F4E0FE">
        <w:rPr>
          <w:lang w:val="en-US"/>
        </w:rPr>
        <w:t>kanuni</w:t>
      </w:r>
      <w:r w:rsidRPr="62F4E0FE" w:rsidR="62F4E0FE">
        <w:rPr>
          <w:lang w:val="en-US"/>
        </w:rPr>
        <w:t xml:space="preserve"> za </w:t>
      </w:r>
      <w:r w:rsidRPr="62F4E0FE" w:rsidR="62F4E0FE">
        <w:rPr>
          <w:lang w:val="en-US"/>
        </w:rPr>
        <w:t>msingi</w:t>
      </w:r>
      <w:r w:rsidRPr="62F4E0FE" w:rsidR="62F4E0FE">
        <w:rPr>
          <w:lang w:val="en-US"/>
        </w:rPr>
        <w:t xml:space="preserve"> za </w:t>
      </w:r>
      <w:r w:rsidRPr="62F4E0FE" w:rsidR="62F4E0FE">
        <w:rPr>
          <w:lang w:val="en-US"/>
        </w:rPr>
        <w:t>ujumbe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E519F2" w:rsidP="00E519F2" w:rsidRDefault="00E519F2" w14:paraId="51C8E175" w14:textId="77777777">
      <w:pPr>
        <w:ind w:left="720"/>
        <w:rPr>
          <w:sz w:val="20"/>
          <w:szCs w:val="20"/>
        </w:rPr>
      </w:pPr>
      <w:r/>
    </w:p>
    <w:p w:rsidRPr="007B69FD" w:rsidR="00E519F2" w:rsidP="62F4E0FE" w:rsidRDefault="00C7171E" w14:paraId="227E1E5F" w14:textId="0175986F" w14:noSpellErr="1">
      <w:pPr>
        <w:numPr>
          <w:ilvl w:val="0"/>
          <w:numId w:val="50"/>
        </w:numPr>
        <w:rPr>
          <w:sz w:val="20"/>
          <w:szCs w:val="20"/>
          <w:lang w:val="en-US"/>
        </w:rPr>
      </w:pPr>
      <w:r w:rsidRPr="62F4E0FE" w:rsidR="62F4E0FE">
        <w:rPr>
          <w:lang w:val="en-US"/>
        </w:rPr>
        <w:t xml:space="preserve">[5:12-13] </w:t>
      </w:r>
      <w:r w:rsidRPr="62F4E0FE" w:rsidR="62F4E0FE">
        <w:rPr>
          <w:lang w:val="en-US"/>
        </w:rPr>
        <w:t>Mwandikaji</w:t>
      </w:r>
      <w:r w:rsidRPr="62F4E0FE" w:rsidR="62F4E0FE">
        <w:rPr>
          <w:lang w:val="en-US"/>
        </w:rPr>
        <w:t xml:space="preserve"> </w:t>
      </w:r>
      <w:r w:rsidRPr="62F4E0FE" w:rsidR="62F4E0FE">
        <w:rPr>
          <w:lang w:val="en-US"/>
        </w:rPr>
        <w:t>aliwalinganisha</w:t>
      </w:r>
      <w:r w:rsidRPr="62F4E0FE" w:rsidR="62F4E0FE">
        <w:rPr>
          <w:lang w:val="en-US"/>
        </w:rPr>
        <w:t xml:space="preserve"> </w:t>
      </w:r>
      <w:r w:rsidRPr="62F4E0FE" w:rsidR="62F4E0FE">
        <w:rPr>
          <w:lang w:val="en-US"/>
        </w:rPr>
        <w:t>wasomaji</w:t>
      </w:r>
      <w:r w:rsidRPr="62F4E0FE" w:rsidR="62F4E0FE">
        <w:rPr>
          <w:lang w:val="en-US"/>
        </w:rPr>
        <w:t xml:space="preserve"> wake </w:t>
      </w:r>
      <w:r w:rsidRPr="62F4E0FE" w:rsidR="62F4E0FE">
        <w:rPr>
          <w:lang w:val="en-US"/>
        </w:rPr>
        <w:t>na</w:t>
      </w:r>
      <w:r w:rsidRPr="62F4E0FE" w:rsidR="62F4E0FE">
        <w:rPr>
          <w:lang w:val="en-US"/>
        </w:rPr>
        <w:t xml:space="preserve"> </w:t>
      </w:r>
      <w:r w:rsidRPr="62F4E0FE" w:rsidR="62F4E0FE">
        <w:rPr>
          <w:lang w:val="en-US"/>
        </w:rPr>
        <w:t>nini</w:t>
      </w:r>
      <w:r w:rsidRPr="62F4E0FE" w:rsidR="62F4E0FE">
        <w:rPr>
          <w:lang w:val="en-US"/>
        </w:rPr>
        <w:t>?</w:t>
      </w:r>
    </w:p>
    <w:p w:rsidRPr="007B69FD" w:rsidR="00E519F2" w:rsidP="62F4E0FE" w:rsidRDefault="00E519F2" w14:paraId="5B5FE652" w14:textId="77777777" w14:noSpellErr="1">
      <w:pPr>
        <w:ind w:left="720"/>
        <w:rPr>
          <w:sz w:val="20"/>
          <w:szCs w:val="20"/>
          <w:lang w:val="en-US"/>
        </w:rPr>
      </w:pPr>
      <w:r w:rsidRPr="62F4E0FE" w:rsidR="62F4E0FE">
        <w:rPr>
          <w:lang w:val="en-US"/>
        </w:rPr>
        <w:t xml:space="preserve">Mwandishi </w:t>
      </w:r>
      <w:r w:rsidRPr="62F4E0FE" w:rsidR="62F4E0FE">
        <w:rPr>
          <w:lang w:val="en-US"/>
        </w:rPr>
        <w:t>huyo</w:t>
      </w:r>
      <w:r w:rsidRPr="62F4E0FE" w:rsidR="62F4E0FE">
        <w:rPr>
          <w:lang w:val="en-US"/>
        </w:rPr>
        <w:t xml:space="preserve"> </w:t>
      </w:r>
      <w:r w:rsidRPr="62F4E0FE" w:rsidR="62F4E0FE">
        <w:rPr>
          <w:lang w:val="en-US"/>
        </w:rPr>
        <w:t>aliwalinganisha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watoto</w:t>
      </w:r>
      <w:r w:rsidRPr="62F4E0FE" w:rsidR="62F4E0FE">
        <w:rPr>
          <w:lang w:val="en-US"/>
        </w:rPr>
        <w:t xml:space="preserve"> </w:t>
      </w:r>
      <w:r w:rsidRPr="62F4E0FE" w:rsidR="62F4E0FE">
        <w:rPr>
          <w:lang w:val="en-US"/>
        </w:rPr>
        <w:t>wadogo</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walikula</w:t>
      </w:r>
      <w:r w:rsidRPr="62F4E0FE" w:rsidR="62F4E0FE">
        <w:rPr>
          <w:lang w:val="en-US"/>
        </w:rPr>
        <w:t xml:space="preserve"> </w:t>
      </w:r>
      <w:r w:rsidRPr="62F4E0FE" w:rsidR="62F4E0FE">
        <w:rPr>
          <w:lang w:val="en-US"/>
        </w:rPr>
        <w:t>maziwa</w:t>
      </w:r>
      <w:r w:rsidRPr="62F4E0FE" w:rsidR="62F4E0FE">
        <w:rPr>
          <w:lang w:val="en-US"/>
        </w:rPr>
        <w:t xml:space="preserve"> </w:t>
      </w:r>
      <w:r w:rsidRPr="62F4E0FE" w:rsidR="62F4E0FE">
        <w:rPr>
          <w:lang w:val="en-US"/>
        </w:rPr>
        <w:t>tu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hawakula</w:t>
      </w:r>
      <w:r w:rsidRPr="62F4E0FE" w:rsidR="62F4E0FE">
        <w:rPr>
          <w:lang w:val="en-US"/>
        </w:rPr>
        <w:t xml:space="preserve"> </w:t>
      </w:r>
      <w:r w:rsidRPr="62F4E0FE" w:rsidR="62F4E0FE">
        <w:rPr>
          <w:lang w:val="en-US"/>
        </w:rPr>
        <w:t>chakula</w:t>
      </w:r>
      <w:r w:rsidRPr="62F4E0FE" w:rsidR="62F4E0FE">
        <w:rPr>
          <w:lang w:val="en-US"/>
        </w:rPr>
        <w:t xml:space="preserve"> </w:t>
      </w:r>
      <w:r w:rsidRPr="62F4E0FE" w:rsidR="62F4E0FE">
        <w:rPr>
          <w:lang w:val="en-US"/>
        </w:rPr>
        <w:t>kigumu</w:t>
      </w:r>
      <w:r w:rsidRPr="62F4E0FE" w:rsidR="62F4E0FE">
        <w:rPr>
          <w:lang w:val="en-US"/>
        </w:rPr>
        <w:t>.</w:t>
      </w:r>
    </w:p>
    <w:p w:rsidRPr="007B69FD" w:rsidR="00E519F2" w:rsidP="00E519F2" w:rsidRDefault="00E519F2" w14:paraId="0913C065" w14:textId="77777777">
      <w:pPr>
        <w:ind w:left="720"/>
        <w:rPr>
          <w:sz w:val="20"/>
          <w:szCs w:val="20"/>
        </w:rPr>
      </w:pPr>
      <w:r/>
    </w:p>
    <w:p w:rsidRPr="007B69FD" w:rsidR="00E519F2" w:rsidP="62F4E0FE" w:rsidRDefault="00C7171E" w14:paraId="55C885AF" w14:textId="17659957" w14:noSpellErr="1">
      <w:pPr>
        <w:numPr>
          <w:ilvl w:val="0"/>
          <w:numId w:val="50"/>
        </w:numPr>
        <w:rPr>
          <w:sz w:val="20"/>
          <w:szCs w:val="20"/>
          <w:lang w:val="en-US"/>
        </w:rPr>
      </w:pPr>
      <w:r w:rsidRPr="62F4E0FE" w:rsidR="62F4E0FE">
        <w:rPr>
          <w:lang w:val="en-US"/>
        </w:rPr>
        <w:t xml:space="preserve">[5:14] </w:t>
      </w:r>
      <w:r w:rsidRPr="62F4E0FE" w:rsidR="62F4E0FE">
        <w:rPr>
          <w:lang w:val="en-US"/>
        </w:rPr>
        <w:t>Chakula</w:t>
      </w:r>
      <w:r w:rsidRPr="62F4E0FE" w:rsidR="62F4E0FE">
        <w:rPr>
          <w:lang w:val="en-US"/>
        </w:rPr>
        <w:t xml:space="preserve"> </w:t>
      </w:r>
      <w:r w:rsidRPr="62F4E0FE" w:rsidR="62F4E0FE">
        <w:rPr>
          <w:lang w:val="en-US"/>
        </w:rPr>
        <w:t>hicho</w:t>
      </w:r>
      <w:r w:rsidRPr="62F4E0FE" w:rsidR="62F4E0FE">
        <w:rPr>
          <w:lang w:val="en-US"/>
        </w:rPr>
        <w:t xml:space="preserve"> </w:t>
      </w:r>
      <w:r w:rsidRPr="62F4E0FE" w:rsidR="62F4E0FE">
        <w:rPr>
          <w:lang w:val="en-US"/>
        </w:rPr>
        <w:t>kigumu</w:t>
      </w:r>
      <w:r w:rsidRPr="62F4E0FE" w:rsidR="62F4E0FE">
        <w:rPr>
          <w:lang w:val="en-US"/>
        </w:rPr>
        <w:t xml:space="preserve"> </w:t>
      </w:r>
      <w:r w:rsidRPr="62F4E0FE" w:rsidR="62F4E0FE">
        <w:rPr>
          <w:lang w:val="en-US"/>
        </w:rPr>
        <w:t>kilikuwa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gani</w:t>
      </w:r>
      <w:r w:rsidRPr="62F4E0FE" w:rsidR="62F4E0FE">
        <w:rPr>
          <w:lang w:val="en-US"/>
        </w:rPr>
        <w:t>?</w:t>
      </w:r>
    </w:p>
    <w:p w:rsidRPr="007B69FD" w:rsidR="00E519F2" w:rsidP="62F4E0FE" w:rsidRDefault="00E519F2" w14:paraId="08BD5DC0" w14:textId="77777777" w14:noSpellErr="1">
      <w:pPr>
        <w:ind w:left="720"/>
        <w:rPr>
          <w:sz w:val="20"/>
          <w:szCs w:val="20"/>
          <w:lang w:val="en-US"/>
        </w:rPr>
      </w:pPr>
      <w:r w:rsidRPr="62F4E0FE" w:rsidR="62F4E0FE">
        <w:rPr>
          <w:lang w:val="en-US"/>
        </w:rPr>
        <w:t>Chakula</w:t>
      </w:r>
      <w:r w:rsidRPr="62F4E0FE" w:rsidR="62F4E0FE">
        <w:rPr>
          <w:lang w:val="en-US"/>
        </w:rPr>
        <w:t xml:space="preserve"> </w:t>
      </w:r>
      <w:r w:rsidRPr="62F4E0FE" w:rsidR="62F4E0FE">
        <w:rPr>
          <w:lang w:val="en-US"/>
        </w:rPr>
        <w:t>kigumu</w:t>
      </w:r>
      <w:r w:rsidRPr="62F4E0FE" w:rsidR="62F4E0FE">
        <w:rPr>
          <w:lang w:val="en-US"/>
        </w:rPr>
        <w:t xml:space="preserve"> </w:t>
      </w:r>
      <w:r w:rsidRPr="62F4E0FE" w:rsidR="62F4E0FE">
        <w:rPr>
          <w:lang w:val="en-US"/>
        </w:rPr>
        <w:t>kilikuwa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wakomavu</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kuelewa</w:t>
      </w:r>
      <w:r w:rsidRPr="62F4E0FE" w:rsidR="62F4E0FE">
        <w:rPr>
          <w:lang w:val="en-US"/>
        </w:rPr>
        <w:t xml:space="preserve"> </w:t>
      </w:r>
      <w:r w:rsidRPr="62F4E0FE" w:rsidR="62F4E0FE">
        <w:rPr>
          <w:lang w:val="en-US"/>
        </w:rPr>
        <w:t>ujumbe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E519F2" w:rsidP="00E519F2" w:rsidRDefault="00E519F2" w14:paraId="63C233B0" w14:textId="77777777">
      <w:pPr>
        <w:ind w:left="720"/>
        <w:rPr>
          <w:sz w:val="20"/>
          <w:szCs w:val="20"/>
        </w:rPr>
      </w:pPr>
      <w:r/>
    </w:p>
    <w:p w:rsidRPr="007B69FD" w:rsidR="00E519F2" w:rsidP="62F4E0FE" w:rsidRDefault="00C7171E" w14:paraId="2C45D5D5" w14:textId="5094370C" w14:noSpellErr="1">
      <w:pPr>
        <w:numPr>
          <w:ilvl w:val="0"/>
          <w:numId w:val="50"/>
        </w:numPr>
        <w:rPr>
          <w:sz w:val="20"/>
          <w:szCs w:val="20"/>
          <w:lang w:val="en-US"/>
        </w:rPr>
      </w:pPr>
      <w:r w:rsidRPr="62F4E0FE" w:rsidR="62F4E0FE">
        <w:rPr>
          <w:lang w:val="en-US"/>
        </w:rPr>
        <w:t xml:space="preserve">[5:14] </w:t>
      </w:r>
      <w:r w:rsidRPr="62F4E0FE" w:rsidR="62F4E0FE">
        <w:rPr>
          <w:lang w:val="en-US"/>
        </w:rPr>
        <w:t>Wakristo</w:t>
      </w:r>
      <w:r w:rsidRPr="62F4E0FE" w:rsidR="62F4E0FE">
        <w:rPr>
          <w:lang w:val="en-US"/>
        </w:rPr>
        <w:t xml:space="preserve"> </w:t>
      </w:r>
      <w:r w:rsidRPr="62F4E0FE" w:rsidR="62F4E0FE">
        <w:rPr>
          <w:lang w:val="en-US"/>
        </w:rPr>
        <w:t>wakomavu</w:t>
      </w:r>
      <w:r w:rsidRPr="62F4E0FE" w:rsidR="62F4E0FE">
        <w:rPr>
          <w:lang w:val="en-US"/>
        </w:rPr>
        <w:t xml:space="preserve"> </w:t>
      </w:r>
      <w:r w:rsidRPr="62F4E0FE" w:rsidR="62F4E0FE">
        <w:rPr>
          <w:lang w:val="en-US"/>
        </w:rPr>
        <w:t>wangeweza</w:t>
      </w:r>
      <w:r w:rsidRPr="62F4E0FE" w:rsidR="62F4E0FE">
        <w:rPr>
          <w:lang w:val="en-US"/>
        </w:rPr>
        <w:t xml:space="preserve"> </w:t>
      </w:r>
      <w:r w:rsidRPr="62F4E0FE" w:rsidR="62F4E0FE">
        <w:rPr>
          <w:lang w:val="en-US"/>
        </w:rPr>
        <w:t>kutofautisha</w:t>
      </w:r>
      <w:r w:rsidRPr="62F4E0FE" w:rsidR="62F4E0FE">
        <w:rPr>
          <w:lang w:val="en-US"/>
        </w:rPr>
        <w:t xml:space="preserve"> </w:t>
      </w:r>
      <w:r w:rsidRPr="62F4E0FE" w:rsidR="62F4E0FE">
        <w:rPr>
          <w:lang w:val="en-US"/>
        </w:rPr>
        <w:t>nini</w:t>
      </w:r>
      <w:r w:rsidRPr="62F4E0FE" w:rsidR="62F4E0FE">
        <w:rPr>
          <w:lang w:val="en-US"/>
        </w:rPr>
        <w:t>?</w:t>
      </w:r>
    </w:p>
    <w:p w:rsidRPr="007B69FD" w:rsidR="00E519F2" w:rsidP="62F4E0FE" w:rsidRDefault="00E519F2" w14:paraId="0E291FA1" w14:textId="77777777" w14:noSpellErr="1">
      <w:pPr>
        <w:ind w:left="720"/>
        <w:rPr>
          <w:sz w:val="20"/>
          <w:szCs w:val="20"/>
          <w:lang w:val="en-US"/>
        </w:rPr>
      </w:pPr>
      <w:r w:rsidRPr="62F4E0FE" w:rsidR="62F4E0FE">
        <w:rPr>
          <w:lang w:val="en-US"/>
        </w:rPr>
        <w:t>Wakristo</w:t>
      </w:r>
      <w:r w:rsidRPr="62F4E0FE" w:rsidR="62F4E0FE">
        <w:rPr>
          <w:lang w:val="en-US"/>
        </w:rPr>
        <w:t xml:space="preserve"> </w:t>
      </w:r>
      <w:r w:rsidRPr="62F4E0FE" w:rsidR="62F4E0FE">
        <w:rPr>
          <w:lang w:val="en-US"/>
        </w:rPr>
        <w:t>wakomavu</w:t>
      </w:r>
      <w:r w:rsidRPr="62F4E0FE" w:rsidR="62F4E0FE">
        <w:rPr>
          <w:lang w:val="en-US"/>
        </w:rPr>
        <w:t xml:space="preserve"> </w:t>
      </w:r>
      <w:r w:rsidRPr="62F4E0FE" w:rsidR="62F4E0FE">
        <w:rPr>
          <w:lang w:val="en-US"/>
        </w:rPr>
        <w:t>wanaweza</w:t>
      </w:r>
      <w:r w:rsidRPr="62F4E0FE" w:rsidR="62F4E0FE">
        <w:rPr>
          <w:lang w:val="en-US"/>
        </w:rPr>
        <w:t xml:space="preserve"> </w:t>
      </w:r>
      <w:r w:rsidRPr="62F4E0FE" w:rsidR="62F4E0FE">
        <w:rPr>
          <w:lang w:val="en-US"/>
        </w:rPr>
        <w:t>kutofautisha</w:t>
      </w:r>
      <w:r w:rsidRPr="62F4E0FE" w:rsidR="62F4E0FE">
        <w:rPr>
          <w:lang w:val="en-US"/>
        </w:rPr>
        <w:t xml:space="preserve"> </w:t>
      </w:r>
      <w:r w:rsidRPr="62F4E0FE" w:rsidR="62F4E0FE">
        <w:rPr>
          <w:lang w:val="en-US"/>
        </w:rPr>
        <w:t>mema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mabaya</w:t>
      </w:r>
      <w:r w:rsidRPr="62F4E0FE" w:rsidR="62F4E0FE">
        <w:rPr>
          <w:lang w:val="en-US"/>
        </w:rPr>
        <w:t>.</w:t>
      </w:r>
    </w:p>
    <w:p w:rsidRPr="007B69FD" w:rsidR="00E519F2" w:rsidP="00E519F2" w:rsidRDefault="00E519F2" w14:paraId="5AAF0F65" w14:textId="77777777">
      <w:pPr>
        <w:ind w:left="720"/>
        <w:rPr>
          <w:sz w:val="20"/>
          <w:szCs w:val="20"/>
        </w:rPr>
      </w:pPr>
      <w:r/>
    </w:p>
    <w:p w:rsidRPr="007B69FD" w:rsidR="00E519F2" w:rsidP="62F4E0FE" w:rsidRDefault="00C7171E" w14:paraId="08EE8078" w14:textId="518FFA7E" w14:noSpellErr="1">
      <w:pPr>
        <w:numPr>
          <w:ilvl w:val="0"/>
          <w:numId w:val="50"/>
        </w:numPr>
        <w:rPr>
          <w:sz w:val="20"/>
          <w:szCs w:val="20"/>
          <w:lang w:val="en-US"/>
        </w:rPr>
      </w:pPr>
      <w:r w:rsidRPr="62F4E0FE" w:rsidR="62F4E0FE">
        <w:rPr>
          <w:lang w:val="en-US"/>
        </w:rPr>
        <w:t xml:space="preserve">[5:11-13] </w:t>
      </w:r>
      <w:r w:rsidRPr="62F4E0FE" w:rsidR="62F4E0FE">
        <w:rPr>
          <w:lang w:val="en-US"/>
        </w:rPr>
        <w:t>Unafikiri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mwandishi</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hakuwa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furaha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waamini</w:t>
      </w:r>
      <w:r w:rsidRPr="62F4E0FE" w:rsidR="62F4E0FE">
        <w:rPr>
          <w:lang w:val="en-US"/>
        </w:rPr>
        <w:t>?</w:t>
      </w:r>
    </w:p>
    <w:p w:rsidRPr="007B69FD" w:rsidR="00E519F2" w:rsidP="48114252" w:rsidRDefault="00E519F2" w14:paraId="40C328DA" w14:textId="774904EE">
      <w:pPr>
        <w:ind w:left="720"/>
        <w:rPr>
          <w:sz w:val="20"/>
          <w:szCs w:val="20"/>
          <w:lang w:val="en-US"/>
        </w:rPr>
      </w:pPr>
      <w:r>
        <w:t>(Majibu yanaweza kutofautiana.) Yaonekana mwandishi huyo hakuwa na furaha kwa sababu waamini hawakuwa wamefanya maendeleo katika uelewevu wao wa ujumbe wa Mungu. Labda waamini walikuwa wamewavivu au hawakutaka tena kujifunza ujumbe wa Mungu. Mwandikaji alitaka wawafundishe wengine ujumbe wa Mungu, lakini bado walihitaji maagizo wenyewe.</w:t>
      </w:r>
    </w:p>
    <w:p w:rsidRPr="007B69FD" w:rsidR="00E519F2" w:rsidP="62F4E0FE" w:rsidRDefault="00E519F2" w14:paraId="1A0301F3"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E519F2" w:rsidP="00E519F2" w:rsidRDefault="00E519F2" w14:paraId="006E7716" w14:textId="77777777">
      <w:pPr>
        <w:spacing w:before="240" w:after="240"/>
        <w:rPr>
          <w:sz w:val="20"/>
          <w:szCs w:val="20"/>
        </w:rPr>
      </w:pPr>
      <w:r/>
    </w:p>
    <w:p w:rsidRPr="007B69FD" w:rsidR="00E519F2" w:rsidP="00E519F2" w:rsidRDefault="00E519F2" w14:paraId="28DB3620" w14:textId="77777777">
      <w:pPr>
        <w:spacing w:before="240" w:after="240"/>
        <w:rPr>
          <w:sz w:val="20"/>
          <w:szCs w:val="20"/>
        </w:rPr>
      </w:pPr>
      <w:r/>
    </w:p>
    <w:p w:rsidRPr="007B69FD" w:rsidR="00E519F2" w:rsidP="62F4E0FE" w:rsidRDefault="00E519F2" w14:paraId="7CB826C4" w14:textId="503E27E8" w14:noSpellErr="1">
      <w:pPr>
        <w:pStyle w:val="Heading1"/>
        <w:keepNext w:val="0"/>
        <w:keepLines w:val="0"/>
        <w:spacing w:before="480"/>
        <w:rPr>
          <w:b w:val="1"/>
          <w:bCs w:val="1"/>
          <w:lang w:val="en-US"/>
        </w:rPr>
      </w:pPr>
      <w:r w:rsidRPr="62F4E0FE" w:rsidR="62F4E0FE">
        <w:rPr>
          <w:lang w:val="en-US"/>
        </w:rPr>
        <w:t>Waebrania</w:t>
      </w:r>
      <w:r w:rsidRPr="62F4E0FE" w:rsidR="62F4E0FE">
        <w:rPr>
          <w:lang w:val="en-US"/>
        </w:rPr>
        <w:t xml:space="preserve"> 6:13-20</w:t>
      </w:r>
    </w:p>
    <w:p w:rsidRPr="007B69FD" w:rsidR="001D1E8E" w:rsidP="48114252" w:rsidRDefault="001D1E8E" w14:paraId="04F571B9" w14:textId="010E2D4A">
      <w:pPr>
        <w:pStyle w:val="Background"/>
        <w:rPr>
          <w:b/>
          <w:i/>
          <w:iCs/>
          <w:lang w:val="en-US"/>
        </w:rPr>
      </w:pPr>
      <w:r>
        <w:t>Historia: Katika Agano la Kale, Mungu aliahidi kubariki ulimwengu wote kupitia Abrahamu, mmoja wa mababu mashuhuri zaidi wa Wayahudi. Zamani Abrahamu alimpa sehemu ya kumi ya vitu vyote alivyokuwa navyo kuhani wa Mungu, Melkizedeki, baada ya kumbariki Abrahamu.</w:t>
      </w:r>
    </w:p>
    <w:p w:rsidRPr="00170DC8" w:rsidR="00170DC8" w:rsidP="62F4E0FE" w:rsidRDefault="00170DC8" w14:paraId="3E6C7C6F"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E519F2" w:rsidP="009A736E" w:rsidRDefault="00E519F2" w14:paraId="19A1554A"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E519F2" w:rsidP="009A736E" w:rsidRDefault="00E519F2" w14:paraId="5D51C3A2" w14:textId="58E34D83"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E519F2" w:rsidP="62F4E0FE" w:rsidRDefault="00C7171E" w14:paraId="24CB1032" w14:textId="3A856123" w14:noSpellErr="1">
      <w:pPr>
        <w:pStyle w:val="Checklist"/>
        <w:rPr>
          <w:lang w:val="en-US"/>
        </w:rPr>
      </w:pPr>
      <w:r w:rsidRPr="62F4E0FE" w:rsidR="62F4E0FE">
        <w:rPr>
          <w:lang w:val="en-US"/>
        </w:rPr>
        <w:t>Mungu</w:t>
      </w:r>
      <w:r w:rsidRPr="62F4E0FE" w:rsidR="62F4E0FE">
        <w:rPr>
          <w:lang w:val="en-US"/>
        </w:rPr>
        <w:t xml:space="preserve"> </w:t>
      </w:r>
      <w:r w:rsidRPr="62F4E0FE" w:rsidR="62F4E0FE">
        <w:rPr>
          <w:lang w:val="en-US"/>
        </w:rPr>
        <w:t>alimwahidi</w:t>
      </w:r>
      <w:r w:rsidRPr="62F4E0FE" w:rsidR="62F4E0FE">
        <w:rPr>
          <w:lang w:val="en-US"/>
        </w:rPr>
        <w:t xml:space="preserve"> Abrahamu </w:t>
      </w:r>
      <w:r w:rsidRPr="62F4E0FE" w:rsidR="62F4E0FE">
        <w:rPr>
          <w:lang w:val="en-US"/>
        </w:rPr>
        <w:t>kwamba</w:t>
      </w:r>
      <w:r w:rsidRPr="62F4E0FE" w:rsidR="62F4E0FE">
        <w:rPr>
          <w:lang w:val="en-US"/>
        </w:rPr>
        <w:t xml:space="preserve"> </w:t>
      </w:r>
      <w:r w:rsidRPr="62F4E0FE" w:rsidR="62F4E0FE">
        <w:rPr>
          <w:lang w:val="en-US"/>
        </w:rPr>
        <w:t>angembariki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kuongeza</w:t>
      </w:r>
      <w:r w:rsidRPr="62F4E0FE" w:rsidR="62F4E0FE">
        <w:rPr>
          <w:lang w:val="en-US"/>
        </w:rPr>
        <w:t xml:space="preserve"> </w:t>
      </w:r>
      <w:r w:rsidRPr="62F4E0FE" w:rsidR="62F4E0FE">
        <w:rPr>
          <w:lang w:val="en-US"/>
        </w:rPr>
        <w:t>uzao</w:t>
      </w:r>
      <w:r w:rsidRPr="62F4E0FE" w:rsidR="62F4E0FE">
        <w:rPr>
          <w:lang w:val="en-US"/>
        </w:rPr>
        <w:t xml:space="preserve"> wake. [6:13-15] Na </w:t>
      </w:r>
      <w:r w:rsidRPr="62F4E0FE" w:rsidR="62F4E0FE">
        <w:rPr>
          <w:lang w:val="en-US"/>
        </w:rPr>
        <w:t>hakika</w:t>
      </w:r>
      <w:r w:rsidRPr="62F4E0FE" w:rsidR="62F4E0FE">
        <w:rPr>
          <w:lang w:val="en-US"/>
        </w:rPr>
        <w:t xml:space="preserve"> Sisi </w:t>
      </w:r>
      <w:r w:rsidRPr="62F4E0FE" w:rsidR="62F4E0FE">
        <w:rPr>
          <w:lang w:val="en-US"/>
        </w:rPr>
        <w:t>ni</w:t>
      </w:r>
      <w:r w:rsidRPr="62F4E0FE" w:rsidR="62F4E0FE">
        <w:rPr>
          <w:lang w:val="en-US"/>
        </w:rPr>
        <w:t xml:space="preserve"> </w:t>
      </w:r>
      <w:r w:rsidRPr="62F4E0FE" w:rsidR="62F4E0FE">
        <w:rPr>
          <w:lang w:val="en-US"/>
        </w:rPr>
        <w:t>wenye</w:t>
      </w:r>
    </w:p>
    <w:p w:rsidRPr="007B69FD" w:rsidR="00E519F2" w:rsidP="009A736E" w:rsidRDefault="00C7171E" w14:paraId="1D3908AF" w14:textId="05BDBFEA" w14:noSpellErr="1">
      <w:pPr>
        <w:pStyle w:val="Checklist"/>
        <w:rPr/>
      </w:pPr>
      <w:r w:rsidRPr="62F4E0FE" w:rsidR="62F4E0FE">
        <w:rPr>
          <w:lang w:val="en-US"/>
        </w:rPr>
        <w:t>Watu</w:t>
      </w:r>
      <w:r w:rsidRPr="62F4E0FE" w:rsidR="62F4E0FE">
        <w:rPr>
          <w:lang w:val="en-US"/>
        </w:rPr>
        <w:t xml:space="preserve"> </w:t>
      </w:r>
      <w:r w:rsidRPr="62F4E0FE" w:rsidR="62F4E0FE">
        <w:rPr>
          <w:lang w:val="en-US"/>
        </w:rPr>
        <w:t>waliapa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aliye</w:t>
      </w:r>
      <w:r w:rsidRPr="62F4E0FE" w:rsidR="62F4E0FE">
        <w:rPr>
          <w:lang w:val="en-US"/>
        </w:rPr>
        <w:t xml:space="preserve"> </w:t>
      </w:r>
      <w:r w:rsidRPr="62F4E0FE" w:rsidR="62F4E0FE">
        <w:rPr>
          <w:lang w:val="en-US"/>
        </w:rPr>
        <w:t>mkuu</w:t>
      </w:r>
      <w:r w:rsidRPr="62F4E0FE" w:rsidR="62F4E0FE">
        <w:rPr>
          <w:lang w:val="en-US"/>
        </w:rPr>
        <w:t xml:space="preserve"> </w:t>
      </w:r>
      <w:r w:rsidRPr="62F4E0FE" w:rsidR="62F4E0FE">
        <w:rPr>
          <w:lang w:val="en-US"/>
        </w:rPr>
        <w:t>kuliko</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kuthibitisha</w:t>
      </w:r>
      <w:r w:rsidRPr="62F4E0FE" w:rsidR="62F4E0FE">
        <w:rPr>
          <w:lang w:val="en-US"/>
        </w:rPr>
        <w:t xml:space="preserve"> </w:t>
      </w:r>
      <w:r w:rsidRPr="62F4E0FE" w:rsidR="62F4E0FE">
        <w:rPr>
          <w:lang w:val="en-US"/>
        </w:rPr>
        <w:t>kiapo</w:t>
      </w:r>
      <w:r w:rsidRPr="62F4E0FE" w:rsidR="62F4E0FE">
        <w:rPr>
          <w:lang w:val="en-US"/>
        </w:rPr>
        <w:t xml:space="preserve"> chao. [6:16]</w:t>
      </w:r>
    </w:p>
    <w:p w:rsidRPr="007B69FD" w:rsidR="00E519F2" w:rsidP="009A736E" w:rsidRDefault="00C7171E" w14:paraId="300EF618" w14:textId="3B6F0FF4" w14:noSpellErr="1">
      <w:pPr>
        <w:pStyle w:val="Checklist"/>
        <w:rPr/>
      </w:pPr>
      <w:r w:rsidRPr="62F4E0FE" w:rsidR="62F4E0FE">
        <w:rPr>
          <w:lang w:val="en-US"/>
        </w:rPr>
        <w:t>Mungu</w:t>
      </w:r>
      <w:r w:rsidRPr="62F4E0FE" w:rsidR="62F4E0FE">
        <w:rPr>
          <w:lang w:val="en-US"/>
        </w:rPr>
        <w:t xml:space="preserve"> </w:t>
      </w:r>
      <w:r w:rsidRPr="62F4E0FE" w:rsidR="62F4E0FE">
        <w:rPr>
          <w:lang w:val="en-US"/>
        </w:rPr>
        <w:t>aliahidi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kiapo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kuwa</w:t>
      </w:r>
      <w:r w:rsidRPr="62F4E0FE" w:rsidR="62F4E0FE">
        <w:rPr>
          <w:lang w:val="en-US"/>
        </w:rPr>
        <w:t xml:space="preserve"> hakuna </w:t>
      </w:r>
      <w:r w:rsidRPr="62F4E0FE" w:rsidR="62F4E0FE">
        <w:rPr>
          <w:lang w:val="en-US"/>
        </w:rPr>
        <w:t>aliye</w:t>
      </w:r>
      <w:r w:rsidRPr="62F4E0FE" w:rsidR="62F4E0FE">
        <w:rPr>
          <w:lang w:val="en-US"/>
        </w:rPr>
        <w:t xml:space="preserve"> </w:t>
      </w:r>
      <w:r w:rsidRPr="62F4E0FE" w:rsidR="62F4E0FE">
        <w:rPr>
          <w:lang w:val="en-US"/>
        </w:rPr>
        <w:t>mkuu</w:t>
      </w:r>
      <w:r w:rsidRPr="62F4E0FE" w:rsidR="62F4E0FE">
        <w:rPr>
          <w:lang w:val="en-US"/>
        </w:rPr>
        <w:t xml:space="preserve"> </w:t>
      </w:r>
      <w:r w:rsidRPr="62F4E0FE" w:rsidR="62F4E0FE">
        <w:rPr>
          <w:lang w:val="en-US"/>
        </w:rPr>
        <w:t>kuliko</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aliapa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jina</w:t>
      </w:r>
      <w:r w:rsidRPr="62F4E0FE" w:rsidR="62F4E0FE">
        <w:rPr>
          <w:lang w:val="en-US"/>
        </w:rPr>
        <w:t xml:space="preserve"> lake </w:t>
      </w:r>
      <w:r w:rsidRPr="62F4E0FE" w:rsidR="62F4E0FE">
        <w:rPr>
          <w:lang w:val="en-US"/>
        </w:rPr>
        <w:t>mwenyewe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hawezi</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uongo</w:t>
      </w:r>
      <w:r w:rsidRPr="62F4E0FE" w:rsidR="62F4E0FE">
        <w:rPr>
          <w:lang w:val="en-US"/>
        </w:rPr>
        <w:t>. [6:15, 17-18]</w:t>
      </w:r>
    </w:p>
    <w:p w:rsidRPr="007B69FD" w:rsidR="00E519F2" w:rsidP="009A736E" w:rsidRDefault="00C7171E" w14:paraId="4903CC5D" w14:textId="14293731" w14:noSpellErr="1">
      <w:pPr>
        <w:pStyle w:val="Checklist"/>
        <w:rPr/>
      </w:pPr>
      <w:r w:rsidRPr="62F4E0FE" w:rsidR="62F4E0FE">
        <w:rPr>
          <w:lang w:val="en-US"/>
        </w:rPr>
        <w:t>Wakristo</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kutiwa</w:t>
      </w:r>
      <w:r w:rsidRPr="62F4E0FE" w:rsidR="62F4E0FE">
        <w:rPr>
          <w:lang w:val="en-US"/>
        </w:rPr>
        <w:t xml:space="preserve"> </w:t>
      </w:r>
      <w:r w:rsidRPr="62F4E0FE" w:rsidR="62F4E0FE">
        <w:rPr>
          <w:lang w:val="en-US"/>
        </w:rPr>
        <w:t>moyo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kuendelea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tumaini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ahadi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hakika</w:t>
      </w:r>
      <w:r w:rsidRPr="62F4E0FE" w:rsidR="62F4E0FE">
        <w:rPr>
          <w:lang w:val="en-US"/>
        </w:rPr>
        <w:t>. [6:18-19]</w:t>
      </w:r>
    </w:p>
    <w:p w:rsidRPr="007B69FD" w:rsidR="00E519F2" w:rsidP="009A736E" w:rsidRDefault="00C7171E" w14:paraId="31C3D6DD" w14:textId="33139D7F" w14:noSpellErr="1">
      <w:pPr>
        <w:pStyle w:val="Checklist"/>
        <w:rPr/>
      </w:pPr>
      <w:r w:rsidRPr="62F4E0FE" w:rsidR="62F4E0FE">
        <w:rPr>
          <w:lang w:val="en-US"/>
        </w:rPr>
        <w:t xml:space="preserve">Yesu </w:t>
      </w:r>
      <w:r w:rsidRPr="62F4E0FE" w:rsidR="62F4E0FE">
        <w:rPr>
          <w:lang w:val="en-US"/>
        </w:rPr>
        <w:t>amekuwa</w:t>
      </w:r>
      <w:r w:rsidRPr="62F4E0FE" w:rsidR="62F4E0FE">
        <w:rPr>
          <w:lang w:val="en-US"/>
        </w:rPr>
        <w:t xml:space="preserve"> </w:t>
      </w:r>
      <w:r w:rsidRPr="62F4E0FE" w:rsidR="62F4E0FE">
        <w:rPr>
          <w:lang w:val="en-US"/>
        </w:rPr>
        <w:t>kuhani</w:t>
      </w:r>
      <w:r w:rsidRPr="62F4E0FE" w:rsidR="62F4E0FE">
        <w:rPr>
          <w:lang w:val="en-US"/>
        </w:rPr>
        <w:t xml:space="preserve"> </w:t>
      </w:r>
      <w:r w:rsidRPr="62F4E0FE" w:rsidR="62F4E0FE">
        <w:rPr>
          <w:lang w:val="en-US"/>
        </w:rPr>
        <w:t>mkuu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yetu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mfano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Melkizedeki</w:t>
      </w:r>
      <w:r w:rsidRPr="62F4E0FE" w:rsidR="62F4E0FE">
        <w:rPr>
          <w:lang w:val="en-US"/>
        </w:rPr>
        <w:t>. [6:20]</w:t>
      </w:r>
    </w:p>
    <w:p w:rsidRPr="007B69FD" w:rsidR="00E519F2" w:rsidP="009A736E" w:rsidRDefault="00E519F2" w14:paraId="4116B646"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E519F2" w:rsidP="009A736E" w:rsidRDefault="003947E5" w14:paraId="1F5B7B0A" w14:textId="5FA8554A"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E519F2" w:rsidP="62F4E0FE" w:rsidRDefault="00C7171E" w14:paraId="138BFFC8" w14:textId="128DD28D" w14:noSpellErr="1">
      <w:pPr>
        <w:numPr>
          <w:ilvl w:val="0"/>
          <w:numId w:val="51"/>
        </w:numPr>
        <w:rPr>
          <w:sz w:val="20"/>
          <w:szCs w:val="20"/>
          <w:lang w:val="en-US"/>
        </w:rPr>
      </w:pPr>
      <w:r w:rsidRPr="62F4E0FE" w:rsidR="62F4E0FE">
        <w:rPr>
          <w:lang w:val="en-US"/>
        </w:rPr>
        <w:t xml:space="preserve">[6:13] </w:t>
      </w:r>
      <w:r w:rsidRPr="62F4E0FE" w:rsidR="62F4E0FE">
        <w:rPr>
          <w:lang w:val="en-US"/>
        </w:rPr>
        <w:t>Mungu</w:t>
      </w:r>
      <w:r w:rsidRPr="62F4E0FE" w:rsidR="62F4E0FE">
        <w:rPr>
          <w:lang w:val="en-US"/>
        </w:rPr>
        <w:t xml:space="preserve"> </w:t>
      </w:r>
      <w:r w:rsidRPr="62F4E0FE" w:rsidR="62F4E0FE">
        <w:rPr>
          <w:lang w:val="en-US"/>
        </w:rPr>
        <w:t>alipoahidi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aliapa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nafsi</w:t>
      </w:r>
      <w:r w:rsidRPr="62F4E0FE" w:rsidR="62F4E0FE">
        <w:rPr>
          <w:lang w:val="en-US"/>
        </w:rPr>
        <w:t xml:space="preserve"> </w:t>
      </w:r>
      <w:r w:rsidRPr="62F4E0FE" w:rsidR="62F4E0FE">
        <w:rPr>
          <w:lang w:val="en-US"/>
        </w:rPr>
        <w:t>yake</w:t>
      </w:r>
      <w:r w:rsidRPr="62F4E0FE" w:rsidR="62F4E0FE">
        <w:rPr>
          <w:lang w:val="en-US"/>
        </w:rPr>
        <w:t>?</w:t>
      </w:r>
    </w:p>
    <w:p w:rsidRPr="007B69FD" w:rsidR="00E519F2" w:rsidP="62F4E0FE" w:rsidRDefault="00E519F2" w14:paraId="7CE06AA1"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aliapa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jina</w:t>
      </w:r>
      <w:r w:rsidRPr="62F4E0FE" w:rsidR="62F4E0FE">
        <w:rPr>
          <w:lang w:val="en-US"/>
        </w:rPr>
        <w:t xml:space="preserve"> lake </w:t>
      </w:r>
      <w:r w:rsidRPr="62F4E0FE" w:rsidR="62F4E0FE">
        <w:rPr>
          <w:lang w:val="en-US"/>
        </w:rPr>
        <w:t>mwenyewe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hakuwa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mwingine</w:t>
      </w:r>
      <w:r w:rsidRPr="62F4E0FE" w:rsidR="62F4E0FE">
        <w:rPr>
          <w:lang w:val="en-US"/>
        </w:rPr>
        <w:t xml:space="preserve"> </w:t>
      </w:r>
      <w:r w:rsidRPr="62F4E0FE" w:rsidR="62F4E0FE">
        <w:rPr>
          <w:lang w:val="en-US"/>
        </w:rPr>
        <w:t>mkuu</w:t>
      </w:r>
      <w:r w:rsidRPr="62F4E0FE" w:rsidR="62F4E0FE">
        <w:rPr>
          <w:lang w:val="en-US"/>
        </w:rPr>
        <w:t xml:space="preserve"> </w:t>
      </w:r>
      <w:r w:rsidRPr="62F4E0FE" w:rsidR="62F4E0FE">
        <w:rPr>
          <w:lang w:val="en-US"/>
        </w:rPr>
        <w:t>kuliko</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ambaye</w:t>
      </w:r>
      <w:r w:rsidRPr="62F4E0FE" w:rsidR="62F4E0FE">
        <w:rPr>
          <w:lang w:val="en-US"/>
        </w:rPr>
        <w:t xml:space="preserve"> </w:t>
      </w:r>
      <w:r w:rsidRPr="62F4E0FE" w:rsidR="62F4E0FE">
        <w:rPr>
          <w:lang w:val="en-US"/>
        </w:rPr>
        <w:t>angeweza</w:t>
      </w:r>
      <w:r w:rsidRPr="62F4E0FE" w:rsidR="62F4E0FE">
        <w:rPr>
          <w:lang w:val="en-US"/>
        </w:rPr>
        <w:t xml:space="preserve"> </w:t>
      </w:r>
      <w:r w:rsidRPr="62F4E0FE" w:rsidR="62F4E0FE">
        <w:rPr>
          <w:lang w:val="en-US"/>
        </w:rPr>
        <w:t>kuapa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jina</w:t>
      </w:r>
      <w:r w:rsidRPr="62F4E0FE" w:rsidR="62F4E0FE">
        <w:rPr>
          <w:lang w:val="en-US"/>
        </w:rPr>
        <w:t xml:space="preserve"> lake.</w:t>
      </w:r>
    </w:p>
    <w:p w:rsidRPr="007B69FD" w:rsidR="00E519F2" w:rsidP="00E519F2" w:rsidRDefault="00E519F2" w14:paraId="48678D90" w14:textId="77777777">
      <w:pPr>
        <w:ind w:left="720"/>
        <w:rPr>
          <w:sz w:val="20"/>
          <w:szCs w:val="20"/>
        </w:rPr>
      </w:pPr>
      <w:r/>
    </w:p>
    <w:p w:rsidRPr="007B69FD" w:rsidR="00E519F2" w:rsidP="62F4E0FE" w:rsidRDefault="00C7171E" w14:paraId="47AE9684" w14:textId="65D334A7" w14:noSpellErr="1">
      <w:pPr>
        <w:numPr>
          <w:ilvl w:val="0"/>
          <w:numId w:val="51"/>
        </w:numPr>
        <w:rPr>
          <w:sz w:val="20"/>
          <w:szCs w:val="20"/>
          <w:lang w:val="en-US"/>
        </w:rPr>
      </w:pPr>
      <w:r w:rsidRPr="62F4E0FE" w:rsidR="62F4E0FE">
        <w:rPr>
          <w:lang w:val="en-US"/>
        </w:rPr>
        <w:t xml:space="preserve">[6:14] </w:t>
      </w:r>
      <w:r w:rsidRPr="62F4E0FE" w:rsidR="62F4E0FE">
        <w:rPr>
          <w:lang w:val="en-US"/>
        </w:rPr>
        <w:t>Mungu</w:t>
      </w:r>
      <w:r w:rsidRPr="62F4E0FE" w:rsidR="62F4E0FE">
        <w:rPr>
          <w:lang w:val="en-US"/>
        </w:rPr>
        <w:t xml:space="preserve"> </w:t>
      </w:r>
      <w:r w:rsidRPr="62F4E0FE" w:rsidR="62F4E0FE">
        <w:rPr>
          <w:lang w:val="en-US"/>
        </w:rPr>
        <w:t>alimwahidi</w:t>
      </w:r>
      <w:r w:rsidRPr="62F4E0FE" w:rsidR="62F4E0FE">
        <w:rPr>
          <w:lang w:val="en-US"/>
        </w:rPr>
        <w:t xml:space="preserve"> Ibrahimu </w:t>
      </w:r>
      <w:r w:rsidRPr="62F4E0FE" w:rsidR="62F4E0FE">
        <w:rPr>
          <w:lang w:val="en-US"/>
        </w:rPr>
        <w:t>nini</w:t>
      </w:r>
      <w:r w:rsidRPr="62F4E0FE" w:rsidR="62F4E0FE">
        <w:rPr>
          <w:lang w:val="en-US"/>
        </w:rPr>
        <w:t>?</w:t>
      </w:r>
    </w:p>
    <w:p w:rsidRPr="007B69FD" w:rsidR="00E519F2" w:rsidP="62F4E0FE" w:rsidRDefault="00E519F2" w14:paraId="0FD1318E"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alimwahidi</w:t>
      </w:r>
      <w:r w:rsidRPr="62F4E0FE" w:rsidR="62F4E0FE">
        <w:rPr>
          <w:lang w:val="en-US"/>
        </w:rPr>
        <w:t xml:space="preserve"> Abrahamu </w:t>
      </w:r>
      <w:r w:rsidRPr="62F4E0FE" w:rsidR="62F4E0FE">
        <w:rPr>
          <w:lang w:val="en-US"/>
        </w:rPr>
        <w:t>kwamba</w:t>
      </w:r>
      <w:r w:rsidRPr="62F4E0FE" w:rsidR="62F4E0FE">
        <w:rPr>
          <w:lang w:val="en-US"/>
        </w:rPr>
        <w:t xml:space="preserve"> </w:t>
      </w:r>
      <w:r w:rsidRPr="62F4E0FE" w:rsidR="62F4E0FE">
        <w:rPr>
          <w:lang w:val="en-US"/>
        </w:rPr>
        <w:t>angembariki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kuongeza</w:t>
      </w:r>
      <w:r w:rsidRPr="62F4E0FE" w:rsidR="62F4E0FE">
        <w:rPr>
          <w:lang w:val="en-US"/>
        </w:rPr>
        <w:t xml:space="preserve"> </w:t>
      </w:r>
      <w:r w:rsidRPr="62F4E0FE" w:rsidR="62F4E0FE">
        <w:rPr>
          <w:lang w:val="en-US"/>
        </w:rPr>
        <w:t>uzao</w:t>
      </w:r>
      <w:r w:rsidRPr="62F4E0FE" w:rsidR="62F4E0FE">
        <w:rPr>
          <w:lang w:val="en-US"/>
        </w:rPr>
        <w:t xml:space="preserve"> wake.</w:t>
      </w:r>
    </w:p>
    <w:p w:rsidRPr="007B69FD" w:rsidR="00E519F2" w:rsidP="00E519F2" w:rsidRDefault="00E519F2" w14:paraId="6766C1C4" w14:textId="77777777">
      <w:pPr>
        <w:ind w:left="720"/>
        <w:rPr>
          <w:sz w:val="20"/>
          <w:szCs w:val="20"/>
        </w:rPr>
      </w:pPr>
      <w:r/>
    </w:p>
    <w:p w:rsidRPr="007B69FD" w:rsidR="00E519F2" w:rsidP="0099152C" w:rsidRDefault="00C7171E" w14:paraId="6C246A58" w14:textId="7297C4CE">
      <w:pPr>
        <w:numPr>
          <w:ilvl w:val="0"/>
          <w:numId w:val="51"/>
        </w:numPr>
        <w:rPr>
          <w:sz w:val="20"/>
          <w:szCs w:val="20"/>
          <w:lang w:val="en-US"/>
        </w:rPr>
      </w:pPr>
      <w:r>
        <w:t>[6:15] Abrahamu alipaswa kufanya nini ili apate kile ambacho Mungu alimwahidi?</w:t>
      </w:r>
    </w:p>
    <w:p w:rsidRPr="007B69FD" w:rsidR="00E519F2" w:rsidP="62F4E0FE" w:rsidRDefault="00E519F2" w14:paraId="4C10B29F" w14:textId="77777777" w14:noSpellErr="1">
      <w:pPr>
        <w:ind w:left="720"/>
        <w:rPr>
          <w:sz w:val="20"/>
          <w:szCs w:val="20"/>
          <w:lang w:val="en-US"/>
        </w:rPr>
      </w:pPr>
      <w:r w:rsidRPr="62F4E0FE" w:rsidR="62F4E0FE">
        <w:rPr>
          <w:lang w:val="en-US"/>
        </w:rPr>
        <w:t xml:space="preserve">Abrahamu </w:t>
      </w:r>
      <w:r w:rsidRPr="62F4E0FE" w:rsidR="62F4E0FE">
        <w:rPr>
          <w:lang w:val="en-US"/>
        </w:rPr>
        <w:t>alihitaji</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subira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apate</w:t>
      </w:r>
      <w:r w:rsidRPr="62F4E0FE" w:rsidR="62F4E0FE">
        <w:rPr>
          <w:lang w:val="en-US"/>
        </w:rPr>
        <w:t xml:space="preserve"> </w:t>
      </w:r>
      <w:r w:rsidRPr="62F4E0FE" w:rsidR="62F4E0FE">
        <w:rPr>
          <w:lang w:val="en-US"/>
        </w:rPr>
        <w:t>kile</w:t>
      </w:r>
      <w:r w:rsidRPr="62F4E0FE" w:rsidR="62F4E0FE">
        <w:rPr>
          <w:lang w:val="en-US"/>
        </w:rPr>
        <w:t xml:space="preserve"> </w:t>
      </w:r>
      <w:r w:rsidRPr="62F4E0FE" w:rsidR="62F4E0FE">
        <w:rPr>
          <w:lang w:val="en-US"/>
        </w:rPr>
        <w:t>ambacho</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alimwahidi</w:t>
      </w:r>
      <w:r w:rsidRPr="62F4E0FE" w:rsidR="62F4E0FE">
        <w:rPr>
          <w:lang w:val="en-US"/>
        </w:rPr>
        <w:t>.</w:t>
      </w:r>
    </w:p>
    <w:p w:rsidRPr="007B69FD" w:rsidR="00E519F2" w:rsidP="00E519F2" w:rsidRDefault="00E519F2" w14:paraId="37A152F5" w14:textId="77777777">
      <w:pPr>
        <w:ind w:left="720"/>
        <w:rPr>
          <w:sz w:val="20"/>
          <w:szCs w:val="20"/>
        </w:rPr>
      </w:pPr>
      <w:r/>
    </w:p>
    <w:p w:rsidRPr="007B69FD" w:rsidR="00E519F2" w:rsidP="62F4E0FE" w:rsidRDefault="00C7171E" w14:paraId="42F848A3" w14:textId="43660062" w14:noSpellErr="1">
      <w:pPr>
        <w:numPr>
          <w:ilvl w:val="0"/>
          <w:numId w:val="51"/>
        </w:numPr>
        <w:rPr>
          <w:sz w:val="20"/>
          <w:szCs w:val="20"/>
          <w:lang w:val="en-US"/>
        </w:rPr>
      </w:pPr>
      <w:r w:rsidRPr="62F4E0FE" w:rsidR="62F4E0FE">
        <w:rPr>
          <w:lang w:val="en-US"/>
        </w:rPr>
        <w:t xml:space="preserve">[6:16] </w:t>
      </w:r>
      <w:r w:rsidRPr="62F4E0FE" w:rsidR="62F4E0FE">
        <w:rPr>
          <w:lang w:val="en-US"/>
        </w:rPr>
        <w:t>Watu</w:t>
      </w:r>
      <w:r w:rsidRPr="62F4E0FE" w:rsidR="62F4E0FE">
        <w:rPr>
          <w:lang w:val="en-US"/>
        </w:rPr>
        <w:t xml:space="preserve"> </w:t>
      </w:r>
      <w:r w:rsidRPr="62F4E0FE" w:rsidR="62F4E0FE">
        <w:rPr>
          <w:lang w:val="en-US"/>
        </w:rPr>
        <w:t>walipoapa</w:t>
      </w:r>
      <w:r w:rsidRPr="62F4E0FE" w:rsidR="62F4E0FE">
        <w:rPr>
          <w:lang w:val="en-US"/>
        </w:rPr>
        <w:t xml:space="preserve">, </w:t>
      </w:r>
      <w:r w:rsidRPr="62F4E0FE" w:rsidR="62F4E0FE">
        <w:rPr>
          <w:lang w:val="en-US"/>
        </w:rPr>
        <w:t>waliapa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nani</w:t>
      </w:r>
      <w:r w:rsidRPr="62F4E0FE" w:rsidR="62F4E0FE">
        <w:rPr>
          <w:lang w:val="en-US"/>
        </w:rPr>
        <w:t>?</w:t>
      </w:r>
    </w:p>
    <w:p w:rsidRPr="007B69FD" w:rsidR="00E519F2" w:rsidP="48114252" w:rsidRDefault="00E519F2" w14:paraId="4A076191" w14:textId="77777777">
      <w:pPr>
        <w:ind w:left="720"/>
        <w:rPr>
          <w:sz w:val="20"/>
          <w:szCs w:val="20"/>
          <w:lang w:val="en-US"/>
        </w:rPr>
      </w:pPr>
      <w:r>
        <w:t>Watu waliapa kwa mtu mkuu kuliko wao.</w:t>
      </w:r>
    </w:p>
    <w:p w:rsidRPr="007B69FD" w:rsidR="00E519F2" w:rsidP="00E519F2" w:rsidRDefault="00E519F2" w14:paraId="1836D50A" w14:textId="77777777">
      <w:pPr>
        <w:ind w:left="720"/>
        <w:rPr>
          <w:sz w:val="20"/>
          <w:szCs w:val="20"/>
        </w:rPr>
      </w:pPr>
      <w:r/>
    </w:p>
    <w:p w:rsidRPr="007B69FD" w:rsidR="00E519F2" w:rsidP="62F4E0FE" w:rsidRDefault="00C7171E" w14:paraId="0A97A08D" w14:textId="3B297882" w14:noSpellErr="1">
      <w:pPr>
        <w:numPr>
          <w:ilvl w:val="0"/>
          <w:numId w:val="51"/>
        </w:numPr>
        <w:rPr>
          <w:sz w:val="20"/>
          <w:szCs w:val="20"/>
          <w:lang w:val="en-US"/>
        </w:rPr>
      </w:pPr>
      <w:r w:rsidRPr="62F4E0FE" w:rsidR="62F4E0FE">
        <w:rPr>
          <w:lang w:val="en-US"/>
        </w:rPr>
        <w:t xml:space="preserve">[6:17] </w:t>
      </w:r>
      <w:r w:rsidRPr="62F4E0FE" w:rsidR="62F4E0FE">
        <w:rPr>
          <w:lang w:val="en-US"/>
        </w:rPr>
        <w:t>Mungu</w:t>
      </w:r>
      <w:r w:rsidRPr="62F4E0FE" w:rsidR="62F4E0FE">
        <w:rPr>
          <w:lang w:val="en-US"/>
        </w:rPr>
        <w:t xml:space="preserve"> </w:t>
      </w:r>
      <w:r w:rsidRPr="62F4E0FE" w:rsidR="62F4E0FE">
        <w:rPr>
          <w:lang w:val="en-US"/>
        </w:rPr>
        <w:t>aliamuaje</w:t>
      </w:r>
      <w:r w:rsidRPr="62F4E0FE" w:rsidR="62F4E0FE">
        <w:rPr>
          <w:lang w:val="en-US"/>
        </w:rPr>
        <w:t xml:space="preserve"> </w:t>
      </w:r>
      <w:r w:rsidRPr="62F4E0FE" w:rsidR="62F4E0FE">
        <w:rPr>
          <w:lang w:val="en-US"/>
        </w:rPr>
        <w:t>kuonyesha</w:t>
      </w:r>
      <w:r w:rsidRPr="62F4E0FE" w:rsidR="62F4E0FE">
        <w:rPr>
          <w:lang w:val="en-US"/>
        </w:rPr>
        <w:t xml:space="preserve"> </w:t>
      </w:r>
      <w:r w:rsidRPr="62F4E0FE" w:rsidR="62F4E0FE">
        <w:rPr>
          <w:lang w:val="en-US"/>
        </w:rPr>
        <w:t>sifa</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isiyobadilika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warithi</w:t>
      </w:r>
      <w:r w:rsidRPr="62F4E0FE" w:rsidR="62F4E0FE">
        <w:rPr>
          <w:lang w:val="en-US"/>
        </w:rPr>
        <w:t xml:space="preserve"> wake?</w:t>
      </w:r>
    </w:p>
    <w:p w:rsidRPr="007B69FD" w:rsidR="00E519F2" w:rsidP="62F4E0FE" w:rsidRDefault="00E519F2" w14:paraId="75F6F25F"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alihakikisha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hangebadili</w:t>
      </w:r>
      <w:r w:rsidRPr="62F4E0FE" w:rsidR="62F4E0FE">
        <w:rPr>
          <w:lang w:val="en-US"/>
        </w:rPr>
        <w:t xml:space="preserve"> </w:t>
      </w:r>
      <w:r w:rsidRPr="62F4E0FE" w:rsidR="62F4E0FE">
        <w:rPr>
          <w:lang w:val="en-US"/>
        </w:rPr>
        <w:t>msimamo</w:t>
      </w:r>
      <w:r w:rsidRPr="62F4E0FE" w:rsidR="62F4E0FE">
        <w:rPr>
          <w:lang w:val="en-US"/>
        </w:rPr>
        <w:t xml:space="preserve"> wake </w:t>
      </w:r>
      <w:r w:rsidRPr="62F4E0FE" w:rsidR="62F4E0FE">
        <w:rPr>
          <w:lang w:val="en-US"/>
        </w:rPr>
        <w:t>kwa</w:t>
      </w:r>
      <w:r w:rsidRPr="62F4E0FE" w:rsidR="62F4E0FE">
        <w:rPr>
          <w:lang w:val="en-US"/>
        </w:rPr>
        <w:t xml:space="preserve"> </w:t>
      </w:r>
      <w:r w:rsidRPr="62F4E0FE" w:rsidR="62F4E0FE">
        <w:rPr>
          <w:lang w:val="en-US"/>
        </w:rPr>
        <w:t>kuapa</w:t>
      </w:r>
      <w:r w:rsidRPr="62F4E0FE" w:rsidR="62F4E0FE">
        <w:rPr>
          <w:lang w:val="en-US"/>
        </w:rPr>
        <w:t>.</w:t>
      </w:r>
    </w:p>
    <w:p w:rsidRPr="007B69FD" w:rsidR="00E519F2" w:rsidP="00E519F2" w:rsidRDefault="00E519F2" w14:paraId="1DBD2CB6" w14:textId="77777777">
      <w:pPr>
        <w:ind w:left="720"/>
        <w:rPr>
          <w:sz w:val="20"/>
          <w:szCs w:val="20"/>
        </w:rPr>
      </w:pPr>
      <w:r/>
    </w:p>
    <w:p w:rsidRPr="007B69FD" w:rsidR="00E519F2" w:rsidP="62F4E0FE" w:rsidRDefault="00C7171E" w14:paraId="7D6901E1" w14:textId="4100E2F3" w14:noSpellErr="1">
      <w:pPr>
        <w:numPr>
          <w:ilvl w:val="0"/>
          <w:numId w:val="51"/>
        </w:numPr>
        <w:rPr>
          <w:sz w:val="20"/>
          <w:szCs w:val="20"/>
          <w:lang w:val="en-US"/>
        </w:rPr>
      </w:pPr>
      <w:r w:rsidRPr="62F4E0FE" w:rsidR="62F4E0FE">
        <w:rPr>
          <w:lang w:val="en-US"/>
        </w:rPr>
        <w:t xml:space="preserve">[6:18, NW] </w:t>
      </w:r>
      <w:r w:rsidRPr="62F4E0FE" w:rsidR="62F4E0FE">
        <w:rPr>
          <w:lang w:val="en-US"/>
        </w:rPr>
        <w:t>Mwandikaji</w:t>
      </w:r>
      <w:r w:rsidRPr="62F4E0FE" w:rsidR="62F4E0FE">
        <w:rPr>
          <w:lang w:val="en-US"/>
        </w:rPr>
        <w:t xml:space="preserve"> </w:t>
      </w:r>
      <w:r w:rsidRPr="62F4E0FE" w:rsidR="62F4E0FE">
        <w:rPr>
          <w:lang w:val="en-US"/>
        </w:rPr>
        <w:t>alisema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kisichowezekana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kufanya</w:t>
      </w:r>
      <w:r w:rsidRPr="62F4E0FE" w:rsidR="62F4E0FE">
        <w:rPr>
          <w:lang w:val="en-US"/>
        </w:rPr>
        <w:t>?</w:t>
      </w:r>
    </w:p>
    <w:p w:rsidRPr="007B69FD" w:rsidR="00E519F2" w:rsidP="62F4E0FE" w:rsidRDefault="00E519F2" w14:paraId="407A04AE"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hawezi</w:t>
      </w:r>
      <w:r w:rsidRPr="62F4E0FE" w:rsidR="62F4E0FE">
        <w:rPr>
          <w:lang w:val="en-US"/>
        </w:rPr>
        <w:t xml:space="preserve"> </w:t>
      </w:r>
      <w:r w:rsidRPr="62F4E0FE" w:rsidR="62F4E0FE">
        <w:rPr>
          <w:lang w:val="en-US"/>
        </w:rPr>
        <w:t>kusema</w:t>
      </w:r>
      <w:r w:rsidRPr="62F4E0FE" w:rsidR="62F4E0FE">
        <w:rPr>
          <w:lang w:val="en-US"/>
        </w:rPr>
        <w:t xml:space="preserve"> </w:t>
      </w:r>
      <w:r w:rsidRPr="62F4E0FE" w:rsidR="62F4E0FE">
        <w:rPr>
          <w:lang w:val="en-US"/>
        </w:rPr>
        <w:t>uwongo</w:t>
      </w:r>
      <w:r w:rsidRPr="62F4E0FE" w:rsidR="62F4E0FE">
        <w:rPr>
          <w:lang w:val="en-US"/>
        </w:rPr>
        <w:t>.</w:t>
      </w:r>
    </w:p>
    <w:p w:rsidRPr="007B69FD" w:rsidR="00E519F2" w:rsidP="00E519F2" w:rsidRDefault="00E519F2" w14:paraId="24126F70" w14:textId="77777777">
      <w:pPr>
        <w:ind w:left="720"/>
        <w:rPr>
          <w:sz w:val="20"/>
          <w:szCs w:val="20"/>
        </w:rPr>
      </w:pPr>
      <w:r/>
    </w:p>
    <w:p w:rsidRPr="007B69FD" w:rsidR="00E519F2" w:rsidP="62F4E0FE" w:rsidRDefault="00C7171E" w14:paraId="7249E890" w14:textId="5A0F684E" w14:noSpellErr="1">
      <w:pPr>
        <w:numPr>
          <w:ilvl w:val="0"/>
          <w:numId w:val="51"/>
        </w:numPr>
        <w:rPr>
          <w:sz w:val="20"/>
          <w:szCs w:val="20"/>
          <w:lang w:val="en-US"/>
        </w:rPr>
      </w:pPr>
      <w:r w:rsidRPr="62F4E0FE" w:rsidR="62F4E0FE">
        <w:rPr>
          <w:lang w:val="en-US"/>
        </w:rPr>
        <w:t xml:space="preserve">[6:19-20] Ni </w:t>
      </w:r>
      <w:r w:rsidRPr="62F4E0FE" w:rsidR="62F4E0FE">
        <w:rPr>
          <w:lang w:val="en-US"/>
        </w:rPr>
        <w:t>nini</w:t>
      </w:r>
      <w:r w:rsidRPr="62F4E0FE" w:rsidR="62F4E0FE">
        <w:rPr>
          <w:lang w:val="en-US"/>
        </w:rPr>
        <w:t xml:space="preserve"> </w:t>
      </w:r>
      <w:r w:rsidRPr="62F4E0FE" w:rsidR="62F4E0FE">
        <w:rPr>
          <w:lang w:val="en-US"/>
        </w:rPr>
        <w:t>kilichoelezwa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nanga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nafsi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mwamini</w:t>
      </w:r>
      <w:r w:rsidRPr="62F4E0FE" w:rsidR="62F4E0FE">
        <w:rPr>
          <w:lang w:val="en-US"/>
        </w:rPr>
        <w:t xml:space="preserve"> </w:t>
      </w:r>
      <w:r w:rsidRPr="62F4E0FE" w:rsidR="62F4E0FE">
        <w:rPr>
          <w:lang w:val="en-US"/>
        </w:rPr>
        <w:t>iliyo</w:t>
      </w:r>
      <w:r w:rsidRPr="62F4E0FE" w:rsidR="62F4E0FE">
        <w:rPr>
          <w:lang w:val="en-US"/>
        </w:rPr>
        <w:t xml:space="preserve"> </w:t>
      </w:r>
      <w:r w:rsidRPr="62F4E0FE" w:rsidR="62F4E0FE">
        <w:rPr>
          <w:lang w:val="en-US"/>
        </w:rPr>
        <w:t>salama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yenye</w:t>
      </w:r>
      <w:r w:rsidRPr="62F4E0FE" w:rsidR="62F4E0FE">
        <w:rPr>
          <w:lang w:val="en-US"/>
        </w:rPr>
        <w:t xml:space="preserve"> </w:t>
      </w:r>
      <w:r w:rsidRPr="62F4E0FE" w:rsidR="62F4E0FE">
        <w:rPr>
          <w:lang w:val="en-US"/>
        </w:rPr>
        <w:t>kutegemeka</w:t>
      </w:r>
      <w:r w:rsidRPr="62F4E0FE" w:rsidR="62F4E0FE">
        <w:rPr>
          <w:lang w:val="en-US"/>
        </w:rPr>
        <w:t>?</w:t>
      </w:r>
    </w:p>
    <w:p w:rsidRPr="007B69FD" w:rsidR="00E519F2" w:rsidP="48114252" w:rsidRDefault="00E519F2" w14:paraId="186BC417" w14:textId="638BE055">
      <w:pPr>
        <w:ind w:left="720"/>
        <w:rPr>
          <w:sz w:val="20"/>
          <w:szCs w:val="20"/>
          <w:lang w:val="en-US"/>
        </w:rPr>
      </w:pPr>
      <w:r>
        <w:t>Nanga ya mwamini ilielezwa kuwa tumaini lililoingia mahali pa ndani, ambapo Yesu alienda nyuma ya pazia.</w:t>
      </w:r>
    </w:p>
    <w:p w:rsidRPr="007B69FD" w:rsidR="00E519F2" w:rsidP="62F4E0FE" w:rsidRDefault="001D1E8E" w14:paraId="794E6FDB" w14:textId="7FF6FF60" w14:noSpellErr="1">
      <w:pPr>
        <w:pStyle w:val="Continuedline"/>
        <w:rPr>
          <w:lang w:val="en-US"/>
        </w:rPr>
      </w:pPr>
      <w:r w:rsidRPr="62F4E0FE" w:rsidR="62F4E0FE">
        <w:rPr>
          <w:lang w:val="en-US"/>
        </w:rPr>
        <w:t>Waebrania</w:t>
      </w:r>
      <w:r w:rsidRPr="62F4E0FE" w:rsidR="62F4E0FE">
        <w:rPr>
          <w:lang w:val="en-US"/>
        </w:rPr>
        <w:t xml:space="preserve"> 6:13-20 </w:t>
      </w:r>
      <w:r w:rsidRPr="62F4E0FE" w:rsidR="62F4E0FE">
        <w:rPr>
          <w:lang w:val="en-US"/>
        </w:rPr>
        <w:t>iliendelea</w:t>
      </w:r>
    </w:p>
    <w:p w:rsidRPr="007B69FD" w:rsidR="00E519F2" w:rsidP="62F4E0FE" w:rsidRDefault="00C7171E" w14:paraId="51262C07" w14:textId="1C2164FC" w14:noSpellErr="1">
      <w:pPr>
        <w:numPr>
          <w:ilvl w:val="0"/>
          <w:numId w:val="51"/>
        </w:numPr>
        <w:rPr>
          <w:sz w:val="20"/>
          <w:szCs w:val="20"/>
          <w:lang w:val="en-US"/>
        </w:rPr>
      </w:pPr>
      <w:r w:rsidRPr="62F4E0FE" w:rsidR="62F4E0FE">
        <w:rPr>
          <w:lang w:val="en-US"/>
        </w:rPr>
        <w:t xml:space="preserve">[6:19]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kuita</w:t>
      </w:r>
      <w:r w:rsidRPr="62F4E0FE" w:rsidR="62F4E0FE">
        <w:rPr>
          <w:lang w:val="en-US"/>
        </w:rPr>
        <w:t xml:space="preserve"> </w:t>
      </w:r>
      <w:r w:rsidRPr="62F4E0FE" w:rsidR="62F4E0FE">
        <w:rPr>
          <w:lang w:val="en-US"/>
        </w:rPr>
        <w:t>kitu</w:t>
      </w:r>
      <w:r w:rsidRPr="62F4E0FE" w:rsidR="62F4E0FE">
        <w:rPr>
          <w:lang w:val="en-US"/>
        </w:rPr>
        <w:t xml:space="preserve"> </w:t>
      </w:r>
      <w:r w:rsidRPr="62F4E0FE" w:rsidR="62F4E0FE">
        <w:rPr>
          <w:lang w:val="en-US"/>
        </w:rPr>
        <w:t>nanga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nafsi</w:t>
      </w:r>
      <w:r w:rsidRPr="62F4E0FE" w:rsidR="62F4E0FE">
        <w:rPr>
          <w:lang w:val="en-US"/>
        </w:rPr>
        <w:t>?</w:t>
      </w:r>
    </w:p>
    <w:p w:rsidRPr="007B69FD" w:rsidR="00E519F2" w:rsidP="48114252" w:rsidRDefault="00AB37C9" w14:paraId="4073F1F8" w14:textId="7BDCDC5F">
      <w:pPr>
        <w:ind w:left="720"/>
        <w:rPr>
          <w:sz w:val="20"/>
          <w:szCs w:val="20"/>
          <w:lang w:val="en-US"/>
        </w:rPr>
      </w:pPr>
      <w:r>
        <w:t>(Majibu yanaweza kutofautiana.) Labda ni njia ya kuzungumza juu ya jambo ambalo humsaidia mtu ahisi akiwa salama na mwenye amani nyakati za magumu zinapokuja. Hilo linaweza kulinganishwa na nanga inayoshikilia mashua ili isipeperushwe na upepo na mawimbi.</w:t>
      </w:r>
    </w:p>
    <w:p w:rsidRPr="007B69FD" w:rsidR="001D1E8E" w:rsidP="00E519F2" w:rsidRDefault="001D1E8E" w14:paraId="2F360C26" w14:textId="77777777">
      <w:pPr>
        <w:ind w:left="720"/>
        <w:rPr>
          <w:sz w:val="20"/>
          <w:szCs w:val="20"/>
        </w:rPr>
      </w:pPr>
      <w:r/>
    </w:p>
    <w:p w:rsidRPr="007B69FD" w:rsidR="00E519F2" w:rsidP="62F4E0FE" w:rsidRDefault="00C7171E" w14:paraId="6947AF13" w14:textId="482BD98F" w14:noSpellErr="1">
      <w:pPr>
        <w:numPr>
          <w:ilvl w:val="0"/>
          <w:numId w:val="51"/>
        </w:numPr>
        <w:rPr>
          <w:sz w:val="20"/>
          <w:szCs w:val="20"/>
          <w:lang w:val="en-US"/>
        </w:rPr>
      </w:pPr>
      <w:r w:rsidRPr="62F4E0FE" w:rsidR="62F4E0FE">
        <w:rPr>
          <w:lang w:val="en-US"/>
        </w:rPr>
        <w:t xml:space="preserve">[6:19-20] Yesu </w:t>
      </w:r>
      <w:r w:rsidRPr="62F4E0FE" w:rsidR="62F4E0FE">
        <w:rPr>
          <w:lang w:val="en-US"/>
        </w:rPr>
        <w:t>aliingia</w:t>
      </w:r>
      <w:r w:rsidRPr="62F4E0FE" w:rsidR="62F4E0FE">
        <w:rPr>
          <w:lang w:val="en-US"/>
        </w:rPr>
        <w:t xml:space="preserve"> </w:t>
      </w:r>
      <w:r w:rsidRPr="62F4E0FE" w:rsidR="62F4E0FE">
        <w:rPr>
          <w:lang w:val="en-US"/>
        </w:rPr>
        <w:t>wapi</w:t>
      </w:r>
      <w:r w:rsidRPr="62F4E0FE" w:rsidR="62F4E0FE">
        <w:rPr>
          <w:lang w:val="en-US"/>
        </w:rPr>
        <w:t xml:space="preserve"> </w:t>
      </w:r>
      <w:r w:rsidRPr="62F4E0FE" w:rsidR="62F4E0FE">
        <w:rPr>
          <w:lang w:val="en-US"/>
        </w:rPr>
        <w:t>akiwa</w:t>
      </w:r>
      <w:r w:rsidRPr="62F4E0FE" w:rsidR="62F4E0FE">
        <w:rPr>
          <w:lang w:val="en-US"/>
        </w:rPr>
        <w:t xml:space="preserve"> </w:t>
      </w:r>
      <w:r w:rsidRPr="62F4E0FE" w:rsidR="62F4E0FE">
        <w:rPr>
          <w:lang w:val="en-US"/>
        </w:rPr>
        <w:t>mtangulizi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waamini</w:t>
      </w:r>
      <w:r w:rsidRPr="62F4E0FE" w:rsidR="62F4E0FE">
        <w:rPr>
          <w:lang w:val="en-US"/>
        </w:rPr>
        <w:t>?</w:t>
      </w:r>
    </w:p>
    <w:p w:rsidRPr="007B69FD" w:rsidR="00E519F2" w:rsidP="48114252" w:rsidRDefault="00E519F2" w14:paraId="6EF48B74" w14:textId="70920AF3">
      <w:pPr>
        <w:ind w:left="720"/>
        <w:rPr>
          <w:sz w:val="20"/>
          <w:szCs w:val="20"/>
          <w:lang w:val="en-US"/>
        </w:rPr>
      </w:pPr>
      <w:r>
        <w:t>Yesu aliingia mahali pa ndani nyuma ya pazia akiwa mtangulizi wa waamini.</w:t>
      </w:r>
    </w:p>
    <w:p w:rsidRPr="007B69FD" w:rsidR="00E519F2" w:rsidP="00E519F2" w:rsidRDefault="00E519F2" w14:paraId="3696DE59" w14:textId="77777777">
      <w:pPr>
        <w:ind w:left="720"/>
        <w:rPr>
          <w:sz w:val="20"/>
          <w:szCs w:val="20"/>
        </w:rPr>
      </w:pPr>
      <w:r/>
    </w:p>
    <w:p w:rsidRPr="007B69FD" w:rsidR="00E519F2" w:rsidP="62F4E0FE" w:rsidRDefault="00C7171E" w14:paraId="54DCC3E3" w14:textId="55461DC3" w14:noSpellErr="1">
      <w:pPr>
        <w:numPr>
          <w:ilvl w:val="0"/>
          <w:numId w:val="51"/>
        </w:numPr>
        <w:rPr>
          <w:sz w:val="20"/>
          <w:szCs w:val="20"/>
          <w:lang w:val="en-US"/>
        </w:rPr>
      </w:pPr>
      <w:r w:rsidRPr="62F4E0FE" w:rsidR="62F4E0FE">
        <w:rPr>
          <w:lang w:val="en-US"/>
        </w:rPr>
        <w:t xml:space="preserve">[6:20, NW] Yesu </w:t>
      </w:r>
      <w:r w:rsidRPr="62F4E0FE" w:rsidR="62F4E0FE">
        <w:rPr>
          <w:lang w:val="en-US"/>
        </w:rPr>
        <w:t>alikuja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nini</w:t>
      </w:r>
      <w:r w:rsidRPr="62F4E0FE" w:rsidR="62F4E0FE">
        <w:rPr>
          <w:lang w:val="en-US"/>
        </w:rPr>
        <w:t>?</w:t>
      </w:r>
    </w:p>
    <w:p w:rsidRPr="007B69FD" w:rsidR="00E519F2" w:rsidP="62F4E0FE" w:rsidRDefault="00E519F2" w14:paraId="3453C736" w14:textId="77777777" w14:noSpellErr="1">
      <w:pPr>
        <w:ind w:left="720"/>
        <w:rPr>
          <w:sz w:val="20"/>
          <w:szCs w:val="20"/>
          <w:lang w:val="en-US"/>
        </w:rPr>
      </w:pPr>
      <w:r w:rsidRPr="62F4E0FE" w:rsidR="62F4E0FE">
        <w:rPr>
          <w:lang w:val="en-US"/>
        </w:rPr>
        <w:t>Akawa</w:t>
      </w:r>
      <w:r w:rsidRPr="62F4E0FE" w:rsidR="62F4E0FE">
        <w:rPr>
          <w:lang w:val="en-US"/>
        </w:rPr>
        <w:t xml:space="preserve"> </w:t>
      </w:r>
      <w:r w:rsidRPr="62F4E0FE" w:rsidR="62F4E0FE">
        <w:rPr>
          <w:lang w:val="en-US"/>
        </w:rPr>
        <w:t>kuhani</w:t>
      </w:r>
      <w:r w:rsidRPr="62F4E0FE" w:rsidR="62F4E0FE">
        <w:rPr>
          <w:lang w:val="en-US"/>
        </w:rPr>
        <w:t xml:space="preserve"> </w:t>
      </w:r>
      <w:r w:rsidRPr="62F4E0FE" w:rsidR="62F4E0FE">
        <w:rPr>
          <w:lang w:val="en-US"/>
        </w:rPr>
        <w:t>mkuu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mfano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Melkizedeki</w:t>
      </w:r>
      <w:r w:rsidRPr="62F4E0FE" w:rsidR="62F4E0FE">
        <w:rPr>
          <w:lang w:val="en-US"/>
        </w:rPr>
        <w:t>.</w:t>
      </w:r>
    </w:p>
    <w:p w:rsidRPr="007B69FD" w:rsidR="00E519F2" w:rsidP="00E519F2" w:rsidRDefault="00E519F2" w14:paraId="0D0E441A" w14:textId="77777777">
      <w:pPr>
        <w:ind w:left="720"/>
        <w:rPr>
          <w:sz w:val="20"/>
          <w:szCs w:val="20"/>
        </w:rPr>
      </w:pPr>
      <w:r/>
    </w:p>
    <w:p w:rsidRPr="007B69FD" w:rsidR="00E519F2" w:rsidP="62F4E0FE" w:rsidRDefault="00C7171E" w14:paraId="775758FB" w14:textId="7DF0A15F" w14:noSpellErr="1">
      <w:pPr>
        <w:numPr>
          <w:ilvl w:val="0"/>
          <w:numId w:val="51"/>
        </w:numPr>
        <w:rPr>
          <w:sz w:val="20"/>
          <w:szCs w:val="20"/>
          <w:lang w:val="en-US"/>
        </w:rPr>
      </w:pPr>
      <w:r w:rsidRPr="62F4E0FE" w:rsidR="62F4E0FE">
        <w:rPr>
          <w:lang w:val="en-US"/>
        </w:rPr>
        <w:t xml:space="preserve">[6:17-18] Kwa </w:t>
      </w:r>
      <w:r w:rsidRPr="62F4E0FE" w:rsidR="62F4E0FE">
        <w:rPr>
          <w:lang w:val="en-US"/>
        </w:rPr>
        <w:t>nini</w:t>
      </w:r>
      <w:r w:rsidRPr="62F4E0FE" w:rsidR="62F4E0FE">
        <w:rPr>
          <w:lang w:val="en-US"/>
        </w:rPr>
        <w:t xml:space="preserve"> </w:t>
      </w:r>
      <w:r w:rsidRPr="62F4E0FE" w:rsidR="62F4E0FE">
        <w:rPr>
          <w:lang w:val="en-US"/>
        </w:rPr>
        <w:t>unafikiri</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muhimu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kusikia</w:t>
      </w:r>
      <w:r w:rsidRPr="62F4E0FE" w:rsidR="62F4E0FE">
        <w:rPr>
          <w:lang w:val="en-US"/>
        </w:rPr>
        <w:t xml:space="preserve"> </w:t>
      </w:r>
      <w:r w:rsidRPr="62F4E0FE" w:rsidR="62F4E0FE">
        <w:rPr>
          <w:lang w:val="en-US"/>
        </w:rPr>
        <w:t>uhakikisho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kiapo</w:t>
      </w:r>
      <w:r w:rsidRPr="62F4E0FE" w:rsidR="62F4E0FE">
        <w:rPr>
          <w:lang w:val="en-US"/>
        </w:rPr>
        <w:t xml:space="preserve"> cha </w:t>
      </w:r>
      <w:r w:rsidRPr="62F4E0FE" w:rsidR="62F4E0FE">
        <w:rPr>
          <w:lang w:val="en-US"/>
        </w:rPr>
        <w:t>Mungu</w:t>
      </w:r>
      <w:r w:rsidRPr="62F4E0FE" w:rsidR="62F4E0FE">
        <w:rPr>
          <w:lang w:val="en-US"/>
        </w:rPr>
        <w:t>?</w:t>
      </w:r>
    </w:p>
    <w:p w:rsidRPr="007B69FD" w:rsidR="00E519F2" w:rsidP="48114252" w:rsidRDefault="009509BB" w14:paraId="6CFD9695" w14:textId="5DC8CC2A">
      <w:pPr>
        <w:ind w:left="720"/>
        <w:rPr>
          <w:sz w:val="20"/>
          <w:szCs w:val="20"/>
          <w:lang w:val="en-US"/>
        </w:rPr>
      </w:pPr>
      <w:r>
        <w:t>(Majibu yanaweza kutofautiana.) Labda ilikuwa muhimu kwa sababu watu walikuwa wamezoea kushughulika na watu wengine ambao huenda wasitimize ahadi zao. Mungu hawezi kusema uwongo. Naapa kwa Mwenyezi Mungu.</w:t>
      </w:r>
    </w:p>
    <w:p w:rsidRPr="007B69FD" w:rsidR="00E519F2" w:rsidP="62F4E0FE" w:rsidRDefault="00E519F2" w14:paraId="5786C6A4"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E519F2" w:rsidP="00E519F2" w:rsidRDefault="00E519F2" w14:paraId="687F6CCC" w14:textId="77777777">
      <w:pPr>
        <w:spacing w:before="240" w:after="240"/>
        <w:rPr>
          <w:sz w:val="20"/>
          <w:szCs w:val="20"/>
        </w:rPr>
      </w:pPr>
      <w:r/>
    </w:p>
    <w:p w:rsidRPr="007B69FD" w:rsidR="00B50BC4" w:rsidP="00B50BC4" w:rsidRDefault="00B50BC4" w14:paraId="00348B8F" w14:textId="28E35F08">
      <w:pPr>
        <w:pStyle w:val="Heading1"/>
        <w:keepNext w:val="0"/>
        <w:keepLines w:val="0"/>
        <w:spacing w:before="0"/>
        <w:rPr>
          <w:b/>
          <w:bCs/>
          <w:sz w:val="26"/>
          <w:szCs w:val="26"/>
        </w:rPr>
      </w:pPr>
      <w:r>
        <w:t>1 Petro 1:1-12</w:t>
      </w:r>
    </w:p>
    <w:p w:rsidRPr="00170DC8" w:rsidR="00170DC8" w:rsidP="62F4E0FE" w:rsidRDefault="00170DC8" w14:paraId="62EE773A"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B50BC4" w:rsidP="009A736E" w:rsidRDefault="00B50BC4" w14:paraId="7ADA9841"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B50BC4" w:rsidP="009A736E" w:rsidRDefault="00B50BC4" w14:paraId="2F0FF55E" w14:textId="55BE8EA8"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B50BC4" w:rsidP="009A736E" w:rsidRDefault="00C7171E" w14:paraId="1244F3D6" w14:textId="12C9B57E" w14:noSpellErr="1">
      <w:pPr>
        <w:pStyle w:val="Checklist"/>
        <w:rPr/>
      </w:pPr>
      <w:r w:rsidRPr="62F4E0FE" w:rsidR="62F4E0FE">
        <w:rPr>
          <w:lang w:val="en-US"/>
        </w:rPr>
        <w:t xml:space="preserve">Petro </w:t>
      </w:r>
      <w:r w:rsidRPr="62F4E0FE" w:rsidR="62F4E0FE">
        <w:rPr>
          <w:lang w:val="en-US"/>
        </w:rPr>
        <w:t>alijitambulisha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mtume</w:t>
      </w:r>
      <w:r w:rsidRPr="62F4E0FE" w:rsidR="62F4E0FE">
        <w:rPr>
          <w:lang w:val="en-US"/>
        </w:rPr>
        <w:t xml:space="preserve"> </w:t>
      </w:r>
      <w:r w:rsidRPr="62F4E0FE" w:rsidR="62F4E0FE">
        <w:rPr>
          <w:lang w:val="en-US"/>
        </w:rPr>
        <w:t>wa</w:t>
      </w:r>
      <w:r w:rsidRPr="62F4E0FE" w:rsidR="62F4E0FE">
        <w:rPr>
          <w:lang w:val="en-US"/>
        </w:rPr>
        <w:t xml:space="preserve"> Yesu Kristo. [1:1]</w:t>
      </w:r>
    </w:p>
    <w:p w:rsidRPr="007B69FD" w:rsidR="00B50BC4" w:rsidP="009A736E" w:rsidRDefault="00C7171E" w14:paraId="7A4B26AA" w14:textId="54E659CC" w14:noSpellErr="1">
      <w:pPr>
        <w:pStyle w:val="Checklist"/>
        <w:rPr/>
      </w:pPr>
      <w:r w:rsidRPr="62F4E0FE" w:rsidR="62F4E0FE">
        <w:rPr>
          <w:lang w:val="en-US"/>
        </w:rPr>
        <w:t xml:space="preserve">Petro </w:t>
      </w:r>
      <w:r w:rsidRPr="62F4E0FE" w:rsidR="62F4E0FE">
        <w:rPr>
          <w:lang w:val="en-US"/>
        </w:rPr>
        <w:t>aliwaandikia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waliokuwa</w:t>
      </w:r>
      <w:r w:rsidRPr="62F4E0FE" w:rsidR="62F4E0FE">
        <w:rPr>
          <w:lang w:val="en-US"/>
        </w:rPr>
        <w:t xml:space="preserve"> </w:t>
      </w:r>
      <w:r w:rsidRPr="62F4E0FE" w:rsidR="62F4E0FE">
        <w:rPr>
          <w:lang w:val="en-US"/>
        </w:rPr>
        <w:t>wametawanyika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maeneo</w:t>
      </w:r>
      <w:r w:rsidRPr="62F4E0FE" w:rsidR="62F4E0FE">
        <w:rPr>
          <w:lang w:val="en-US"/>
        </w:rPr>
        <w:t xml:space="preserve"> </w:t>
      </w:r>
      <w:r w:rsidRPr="62F4E0FE" w:rsidR="62F4E0FE">
        <w:rPr>
          <w:lang w:val="en-US"/>
        </w:rPr>
        <w:t>mengine</w:t>
      </w:r>
      <w:r w:rsidRPr="62F4E0FE" w:rsidR="62F4E0FE">
        <w:rPr>
          <w:lang w:val="en-US"/>
        </w:rPr>
        <w:t>. [1:1]</w:t>
      </w:r>
    </w:p>
    <w:p w:rsidRPr="007B69FD" w:rsidR="00B50BC4" w:rsidP="009A736E" w:rsidRDefault="00C7171E" w14:paraId="3017445D" w14:textId="4EE07CB1" w14:noSpellErr="1">
      <w:pPr>
        <w:pStyle w:val="Checklist"/>
        <w:rPr/>
      </w:pPr>
      <w:r w:rsidRPr="62F4E0FE" w:rsidR="62F4E0FE">
        <w:rPr>
          <w:lang w:val="en-US"/>
        </w:rPr>
        <w:t xml:space="preserve">Petro </w:t>
      </w:r>
      <w:r w:rsidRPr="62F4E0FE" w:rsidR="62F4E0FE">
        <w:rPr>
          <w:lang w:val="en-US"/>
        </w:rPr>
        <w:t>alimsifu</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baraka </w:t>
      </w:r>
      <w:r w:rsidRPr="62F4E0FE" w:rsidR="62F4E0FE">
        <w:rPr>
          <w:lang w:val="en-US"/>
        </w:rPr>
        <w:t>zote</w:t>
      </w:r>
      <w:r w:rsidRPr="62F4E0FE" w:rsidR="62F4E0FE">
        <w:rPr>
          <w:lang w:val="en-US"/>
        </w:rPr>
        <w:t xml:space="preserve"> </w:t>
      </w:r>
      <w:r w:rsidRPr="62F4E0FE" w:rsidR="62F4E0FE">
        <w:rPr>
          <w:lang w:val="en-US"/>
        </w:rPr>
        <w:t>zilizowekwa</w:t>
      </w:r>
      <w:r w:rsidRPr="62F4E0FE" w:rsidR="62F4E0FE">
        <w:rPr>
          <w:lang w:val="en-US"/>
        </w:rPr>
        <w:t xml:space="preserve"> </w:t>
      </w:r>
      <w:r w:rsidRPr="62F4E0FE" w:rsidR="62F4E0FE">
        <w:rPr>
          <w:lang w:val="en-US"/>
        </w:rPr>
        <w:t>akiba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Wakristo</w:t>
      </w:r>
      <w:r w:rsidRPr="62F4E0FE" w:rsidR="62F4E0FE">
        <w:rPr>
          <w:lang w:val="en-US"/>
        </w:rPr>
        <w:t>. [1:3]</w:t>
      </w:r>
    </w:p>
    <w:p w:rsidRPr="007B69FD" w:rsidR="00B50BC4" w:rsidP="009A736E" w:rsidRDefault="00C7171E" w14:paraId="07A68053" w14:textId="6E8C71E3" w14:noSpellErr="1">
      <w:pPr>
        <w:pStyle w:val="Checklist"/>
        <w:rPr/>
      </w:pPr>
      <w:r w:rsidRPr="62F4E0FE" w:rsidR="62F4E0FE">
        <w:rPr>
          <w:lang w:val="en-US"/>
        </w:rPr>
        <w:t xml:space="preserve">Petro </w:t>
      </w:r>
      <w:r w:rsidRPr="62F4E0FE" w:rsidR="62F4E0FE">
        <w:rPr>
          <w:lang w:val="en-US"/>
        </w:rPr>
        <w:t>aliandika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nguvu</w:t>
      </w:r>
      <w:r w:rsidRPr="62F4E0FE" w:rsidR="62F4E0FE">
        <w:rPr>
          <w:lang w:val="en-US"/>
        </w:rPr>
        <w:t xml:space="preserve"> za </w:t>
      </w:r>
      <w:r w:rsidRPr="62F4E0FE" w:rsidR="62F4E0FE">
        <w:rPr>
          <w:lang w:val="en-US"/>
        </w:rPr>
        <w:t>Mungu</w:t>
      </w:r>
      <w:r w:rsidRPr="62F4E0FE" w:rsidR="62F4E0FE">
        <w:rPr>
          <w:lang w:val="en-US"/>
        </w:rPr>
        <w:t xml:space="preserve"> </w:t>
      </w:r>
      <w:r w:rsidRPr="62F4E0FE" w:rsidR="62F4E0FE">
        <w:rPr>
          <w:lang w:val="en-US"/>
        </w:rPr>
        <w:t>ziliwalinda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hata</w:t>
      </w:r>
      <w:r w:rsidRPr="62F4E0FE" w:rsidR="62F4E0FE">
        <w:rPr>
          <w:lang w:val="en-US"/>
        </w:rPr>
        <w:t xml:space="preserve"> </w:t>
      </w:r>
      <w:r w:rsidRPr="62F4E0FE" w:rsidR="62F4E0FE">
        <w:rPr>
          <w:lang w:val="en-US"/>
        </w:rPr>
        <w:t>walipokuwa</w:t>
      </w:r>
      <w:r w:rsidRPr="62F4E0FE" w:rsidR="62F4E0FE">
        <w:rPr>
          <w:lang w:val="en-US"/>
        </w:rPr>
        <w:t xml:space="preserve"> </w:t>
      </w:r>
      <w:r w:rsidRPr="62F4E0FE" w:rsidR="62F4E0FE">
        <w:rPr>
          <w:lang w:val="en-US"/>
        </w:rPr>
        <w:t>wakiteseka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kujaribiwa</w:t>
      </w:r>
      <w:r w:rsidRPr="62F4E0FE" w:rsidR="62F4E0FE">
        <w:rPr>
          <w:lang w:val="en-US"/>
        </w:rPr>
        <w:t>. [1:5-6]</w:t>
      </w:r>
    </w:p>
    <w:p w:rsidRPr="007B69FD" w:rsidR="00B50BC4" w:rsidP="009A736E" w:rsidRDefault="00C7171E" w14:paraId="1995B025" w14:textId="7926E0B2" w14:noSpellErr="1">
      <w:pPr>
        <w:pStyle w:val="Checklist"/>
        <w:rPr/>
      </w:pPr>
      <w:r w:rsidRPr="62F4E0FE" w:rsidR="62F4E0FE">
        <w:rPr>
          <w:lang w:val="en-US"/>
        </w:rPr>
        <w:t>Manabii</w:t>
      </w:r>
      <w:r w:rsidRPr="62F4E0FE" w:rsidR="62F4E0FE">
        <w:rPr>
          <w:lang w:val="en-US"/>
        </w:rPr>
        <w:t xml:space="preserve"> </w:t>
      </w:r>
      <w:r w:rsidRPr="62F4E0FE" w:rsidR="62F4E0FE">
        <w:rPr>
          <w:lang w:val="en-US"/>
        </w:rPr>
        <w:t>walitabiri</w:t>
      </w:r>
      <w:r w:rsidRPr="62F4E0FE" w:rsidR="62F4E0FE">
        <w:rPr>
          <w:lang w:val="en-US"/>
        </w:rPr>
        <w:t xml:space="preserve"> </w:t>
      </w:r>
      <w:r w:rsidRPr="62F4E0FE" w:rsidR="62F4E0FE">
        <w:rPr>
          <w:lang w:val="en-US"/>
        </w:rPr>
        <w:t>mapema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mateso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utukufu</w:t>
      </w:r>
      <w:r w:rsidRPr="62F4E0FE" w:rsidR="62F4E0FE">
        <w:rPr>
          <w:lang w:val="en-US"/>
        </w:rPr>
        <w:t xml:space="preserve"> </w:t>
      </w:r>
      <w:r w:rsidRPr="62F4E0FE" w:rsidR="62F4E0FE">
        <w:rPr>
          <w:lang w:val="en-US"/>
        </w:rPr>
        <w:t>wa</w:t>
      </w:r>
      <w:r w:rsidRPr="62F4E0FE" w:rsidR="62F4E0FE">
        <w:rPr>
          <w:lang w:val="en-US"/>
        </w:rPr>
        <w:t xml:space="preserve"> Kristo. [1:10-11]</w:t>
      </w:r>
    </w:p>
    <w:p w:rsidRPr="007B69FD" w:rsidR="00B50BC4" w:rsidP="009A736E" w:rsidRDefault="00B50BC4" w14:paraId="1E933391"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B50BC4" w:rsidP="009A736E" w:rsidRDefault="003947E5" w14:paraId="102DF707" w14:textId="4E12F01E"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B50BC4" w:rsidP="62F4E0FE" w:rsidRDefault="00C7171E" w14:paraId="4E6A879B" w14:textId="638710B0" w14:noSpellErr="1">
      <w:pPr>
        <w:numPr>
          <w:ilvl w:val="0"/>
          <w:numId w:val="53"/>
        </w:numPr>
        <w:rPr>
          <w:sz w:val="20"/>
          <w:szCs w:val="20"/>
          <w:lang w:val="en-US"/>
        </w:rPr>
      </w:pPr>
      <w:r w:rsidRPr="62F4E0FE" w:rsidR="62F4E0FE">
        <w:rPr>
          <w:lang w:val="en-US"/>
        </w:rPr>
        <w:t xml:space="preserve">[1:1] Ni </w:t>
      </w:r>
      <w:r w:rsidRPr="62F4E0FE" w:rsidR="62F4E0FE">
        <w:rPr>
          <w:lang w:val="en-US"/>
        </w:rPr>
        <w:t>nani</w:t>
      </w:r>
      <w:r w:rsidRPr="62F4E0FE" w:rsidR="62F4E0FE">
        <w:rPr>
          <w:lang w:val="en-US"/>
        </w:rPr>
        <w:t xml:space="preserve"> </w:t>
      </w:r>
      <w:r w:rsidRPr="62F4E0FE" w:rsidR="62F4E0FE">
        <w:rPr>
          <w:lang w:val="en-US"/>
        </w:rPr>
        <w:t>aliyeandika</w:t>
      </w:r>
      <w:r w:rsidRPr="62F4E0FE" w:rsidR="62F4E0FE">
        <w:rPr>
          <w:lang w:val="en-US"/>
        </w:rPr>
        <w:t xml:space="preserve"> </w:t>
      </w:r>
      <w:r w:rsidRPr="62F4E0FE" w:rsidR="62F4E0FE">
        <w:rPr>
          <w:lang w:val="en-US"/>
        </w:rPr>
        <w:t>barua</w:t>
      </w:r>
      <w:r w:rsidRPr="62F4E0FE" w:rsidR="62F4E0FE">
        <w:rPr>
          <w:lang w:val="en-US"/>
        </w:rPr>
        <w:t xml:space="preserve"> </w:t>
      </w:r>
      <w:r w:rsidRPr="62F4E0FE" w:rsidR="62F4E0FE">
        <w:rPr>
          <w:lang w:val="en-US"/>
        </w:rPr>
        <w:t>hii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iliandikwa</w:t>
      </w:r>
      <w:r w:rsidRPr="62F4E0FE" w:rsidR="62F4E0FE">
        <w:rPr>
          <w:lang w:val="en-US"/>
        </w:rPr>
        <w:t>?</w:t>
      </w:r>
    </w:p>
    <w:p w:rsidRPr="007B69FD" w:rsidR="00B50BC4" w:rsidP="62F4E0FE" w:rsidRDefault="00B50BC4" w14:paraId="67E12AC2" w14:textId="77777777" w14:noSpellErr="1">
      <w:pPr>
        <w:ind w:left="720"/>
        <w:rPr>
          <w:sz w:val="20"/>
          <w:szCs w:val="20"/>
          <w:lang w:val="en-US"/>
        </w:rPr>
      </w:pPr>
      <w:r w:rsidRPr="62F4E0FE" w:rsidR="62F4E0FE">
        <w:rPr>
          <w:lang w:val="en-US"/>
        </w:rPr>
        <w:t xml:space="preserve">Petro </w:t>
      </w:r>
      <w:r w:rsidRPr="62F4E0FE" w:rsidR="62F4E0FE">
        <w:rPr>
          <w:lang w:val="en-US"/>
        </w:rPr>
        <w:t>aliandika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haya</w:t>
      </w:r>
      <w:r w:rsidRPr="62F4E0FE" w:rsidR="62F4E0FE">
        <w:rPr>
          <w:lang w:val="en-US"/>
        </w:rPr>
        <w:t xml:space="preserve"> </w:t>
      </w:r>
      <w:r w:rsidRPr="62F4E0FE" w:rsidR="62F4E0FE">
        <w:rPr>
          <w:lang w:val="en-US"/>
        </w:rPr>
        <w:t>kwa</w:t>
      </w:r>
      <w:r w:rsidRPr="62F4E0FE" w:rsidR="62F4E0FE">
        <w:rPr>
          <w:lang w:val="en-US"/>
        </w:rPr>
        <w:t xml:space="preserve"> wale </w:t>
      </w:r>
      <w:r w:rsidRPr="62F4E0FE" w:rsidR="62F4E0FE">
        <w:rPr>
          <w:lang w:val="en-US"/>
        </w:rPr>
        <w:t>waliochaguliwa</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wakiishi</w:t>
      </w:r>
      <w:r w:rsidRPr="62F4E0FE" w:rsidR="62F4E0FE">
        <w:rPr>
          <w:lang w:val="en-US"/>
        </w:rPr>
        <w:t xml:space="preserve"> </w:t>
      </w:r>
      <w:r w:rsidRPr="62F4E0FE" w:rsidR="62F4E0FE">
        <w:rPr>
          <w:lang w:val="en-US"/>
        </w:rPr>
        <w:t>wakiwa</w:t>
      </w:r>
      <w:r w:rsidRPr="62F4E0FE" w:rsidR="62F4E0FE">
        <w:rPr>
          <w:lang w:val="en-US"/>
        </w:rPr>
        <w:t xml:space="preserve"> </w:t>
      </w:r>
      <w:r w:rsidRPr="62F4E0FE" w:rsidR="62F4E0FE">
        <w:rPr>
          <w:lang w:val="en-US"/>
        </w:rPr>
        <w:t>wageni</w:t>
      </w:r>
      <w:r w:rsidRPr="62F4E0FE" w:rsidR="62F4E0FE">
        <w:rPr>
          <w:lang w:val="en-US"/>
        </w:rPr>
        <w:t xml:space="preserve"> </w:t>
      </w:r>
      <w:r w:rsidRPr="62F4E0FE" w:rsidR="62F4E0FE">
        <w:rPr>
          <w:lang w:val="en-US"/>
        </w:rPr>
        <w:t>kotekote</w:t>
      </w:r>
      <w:r w:rsidRPr="62F4E0FE" w:rsidR="62F4E0FE">
        <w:rPr>
          <w:lang w:val="en-US"/>
        </w:rPr>
        <w:t xml:space="preserve"> Ponto, Galatia, </w:t>
      </w:r>
      <w:r w:rsidRPr="62F4E0FE" w:rsidR="62F4E0FE">
        <w:rPr>
          <w:lang w:val="en-US"/>
        </w:rPr>
        <w:t>Kapadokia</w:t>
      </w:r>
      <w:r w:rsidRPr="62F4E0FE" w:rsidR="62F4E0FE">
        <w:rPr>
          <w:lang w:val="en-US"/>
        </w:rPr>
        <w:t xml:space="preserve">, Asia, </w:t>
      </w:r>
      <w:r w:rsidRPr="62F4E0FE" w:rsidR="62F4E0FE">
        <w:rPr>
          <w:lang w:val="en-US"/>
        </w:rPr>
        <w:t>na</w:t>
      </w:r>
      <w:r w:rsidRPr="62F4E0FE" w:rsidR="62F4E0FE">
        <w:rPr>
          <w:lang w:val="en-US"/>
        </w:rPr>
        <w:t xml:space="preserve"> </w:t>
      </w:r>
      <w:r w:rsidRPr="62F4E0FE" w:rsidR="62F4E0FE">
        <w:rPr>
          <w:lang w:val="en-US"/>
        </w:rPr>
        <w:t>Bithinia</w:t>
      </w:r>
      <w:r w:rsidRPr="62F4E0FE" w:rsidR="62F4E0FE">
        <w:rPr>
          <w:lang w:val="en-US"/>
        </w:rPr>
        <w:t>.</w:t>
      </w:r>
    </w:p>
    <w:p w:rsidRPr="007B69FD" w:rsidR="00B50BC4" w:rsidP="00B50BC4" w:rsidRDefault="00B50BC4" w14:paraId="4432526E" w14:textId="77777777">
      <w:pPr>
        <w:ind w:left="720"/>
        <w:rPr>
          <w:sz w:val="20"/>
          <w:szCs w:val="20"/>
        </w:rPr>
      </w:pPr>
      <w:r/>
    </w:p>
    <w:p w:rsidRPr="007B69FD" w:rsidR="00B50BC4" w:rsidP="62F4E0FE" w:rsidRDefault="00C7171E" w14:paraId="59912CC3" w14:textId="56DF695F" w14:noSpellErr="1">
      <w:pPr>
        <w:numPr>
          <w:ilvl w:val="0"/>
          <w:numId w:val="53"/>
        </w:numPr>
        <w:rPr>
          <w:sz w:val="20"/>
          <w:szCs w:val="20"/>
          <w:lang w:val="en-US"/>
        </w:rPr>
      </w:pPr>
      <w:r w:rsidRPr="62F4E0FE" w:rsidR="62F4E0FE">
        <w:rPr>
          <w:lang w:val="en-US"/>
        </w:rPr>
        <w:t xml:space="preserve">[1:1-2] </w:t>
      </w:r>
      <w:r w:rsidRPr="62F4E0FE" w:rsidR="62F4E0FE">
        <w:rPr>
          <w:lang w:val="en-US"/>
        </w:rPr>
        <w:t>Watu</w:t>
      </w:r>
      <w:r w:rsidRPr="62F4E0FE" w:rsidR="62F4E0FE">
        <w:rPr>
          <w:lang w:val="en-US"/>
        </w:rPr>
        <w:t xml:space="preserve"> hao </w:t>
      </w:r>
      <w:r w:rsidRPr="62F4E0FE" w:rsidR="62F4E0FE">
        <w:rPr>
          <w:lang w:val="en-US"/>
        </w:rPr>
        <w:t>walichaguliwaje</w:t>
      </w:r>
      <w:r w:rsidRPr="62F4E0FE" w:rsidR="62F4E0FE">
        <w:rPr>
          <w:lang w:val="en-US"/>
        </w:rPr>
        <w:t>?</w:t>
      </w:r>
    </w:p>
    <w:p w:rsidRPr="007B69FD" w:rsidR="00B50BC4" w:rsidP="62F4E0FE" w:rsidRDefault="00B50BC4" w14:paraId="316F16C6" w14:textId="77777777" w14:noSpellErr="1">
      <w:pPr>
        <w:ind w:left="720"/>
        <w:rPr>
          <w:sz w:val="20"/>
          <w:szCs w:val="20"/>
          <w:lang w:val="en-US"/>
        </w:rPr>
      </w:pPr>
      <w:r w:rsidRPr="62F4E0FE" w:rsidR="62F4E0FE">
        <w:rPr>
          <w:lang w:val="en-US"/>
        </w:rPr>
        <w:t>Walichaguliwa</w:t>
      </w:r>
      <w:r w:rsidRPr="62F4E0FE" w:rsidR="62F4E0FE">
        <w:rPr>
          <w:lang w:val="en-US"/>
        </w:rPr>
        <w:t xml:space="preserve">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ufahamu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awali</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kazi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utakaso</w:t>
      </w:r>
      <w:r w:rsidRPr="62F4E0FE" w:rsidR="62F4E0FE">
        <w:rPr>
          <w:lang w:val="en-US"/>
        </w:rPr>
        <w:t xml:space="preserve"> </w:t>
      </w:r>
      <w:r w:rsidRPr="62F4E0FE" w:rsidR="62F4E0FE">
        <w:rPr>
          <w:lang w:val="en-US"/>
        </w:rPr>
        <w:t>wa</w:t>
      </w:r>
      <w:r w:rsidRPr="62F4E0FE" w:rsidR="62F4E0FE">
        <w:rPr>
          <w:lang w:val="en-US"/>
        </w:rPr>
        <w:t xml:space="preserve"> Roho.</w:t>
      </w:r>
    </w:p>
    <w:p w:rsidRPr="007B69FD" w:rsidR="00B50BC4" w:rsidP="00B50BC4" w:rsidRDefault="00B50BC4" w14:paraId="0DC96CEB" w14:textId="77777777">
      <w:pPr>
        <w:ind w:left="720"/>
        <w:rPr>
          <w:sz w:val="20"/>
          <w:szCs w:val="20"/>
        </w:rPr>
      </w:pPr>
      <w:r/>
    </w:p>
    <w:p w:rsidRPr="007B69FD" w:rsidR="00B50BC4" w:rsidP="62F4E0FE" w:rsidRDefault="00C7171E" w14:paraId="036435B0" w14:textId="1706A59B" w14:noSpellErr="1">
      <w:pPr>
        <w:numPr>
          <w:ilvl w:val="0"/>
          <w:numId w:val="53"/>
        </w:numPr>
        <w:rPr>
          <w:sz w:val="20"/>
          <w:szCs w:val="20"/>
          <w:lang w:val="en-US"/>
        </w:rPr>
      </w:pPr>
      <w:r w:rsidRPr="62F4E0FE" w:rsidR="62F4E0FE">
        <w:rPr>
          <w:lang w:val="en-US"/>
        </w:rPr>
        <w:t xml:space="preserve">[1:3] Petro </w:t>
      </w:r>
      <w:r w:rsidRPr="62F4E0FE" w:rsidR="62F4E0FE">
        <w:rPr>
          <w:lang w:val="en-US"/>
        </w:rPr>
        <w:t>alisema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aliwapa</w:t>
      </w:r>
      <w:r w:rsidRPr="62F4E0FE" w:rsidR="62F4E0FE">
        <w:rPr>
          <w:lang w:val="en-US"/>
        </w:rPr>
        <w:t xml:space="preserve"> </w:t>
      </w:r>
      <w:r w:rsidRPr="62F4E0FE" w:rsidR="62F4E0FE">
        <w:rPr>
          <w:lang w:val="en-US"/>
        </w:rPr>
        <w:t>nini</w:t>
      </w:r>
      <w:r w:rsidRPr="62F4E0FE" w:rsidR="62F4E0FE">
        <w:rPr>
          <w:lang w:val="en-US"/>
        </w:rPr>
        <w:t>?</w:t>
      </w:r>
    </w:p>
    <w:p w:rsidRPr="007B69FD" w:rsidR="00B50BC4" w:rsidP="62F4E0FE" w:rsidRDefault="00B50BC4" w14:paraId="366C4AE6"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aliwapa</w:t>
      </w:r>
      <w:r w:rsidRPr="62F4E0FE" w:rsidR="62F4E0FE">
        <w:rPr>
          <w:lang w:val="en-US"/>
        </w:rPr>
        <w:t xml:space="preserve"> </w:t>
      </w:r>
      <w:r w:rsidRPr="62F4E0FE" w:rsidR="62F4E0FE">
        <w:rPr>
          <w:lang w:val="en-US"/>
        </w:rPr>
        <w:t>kuzaliwa</w:t>
      </w:r>
      <w:r w:rsidRPr="62F4E0FE" w:rsidR="62F4E0FE">
        <w:rPr>
          <w:lang w:val="en-US"/>
        </w:rPr>
        <w:t xml:space="preserve"> </w:t>
      </w:r>
      <w:r w:rsidRPr="62F4E0FE" w:rsidR="62F4E0FE">
        <w:rPr>
          <w:lang w:val="en-US"/>
        </w:rPr>
        <w:t>upya</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tumaini</w:t>
      </w:r>
      <w:r w:rsidRPr="62F4E0FE" w:rsidR="62F4E0FE">
        <w:rPr>
          <w:lang w:val="en-US"/>
        </w:rPr>
        <w:t xml:space="preserve"> </w:t>
      </w:r>
      <w:r w:rsidRPr="62F4E0FE" w:rsidR="62F4E0FE">
        <w:rPr>
          <w:lang w:val="en-US"/>
        </w:rPr>
        <w:t>lililo</w:t>
      </w:r>
      <w:r w:rsidRPr="62F4E0FE" w:rsidR="62F4E0FE">
        <w:rPr>
          <w:lang w:val="en-US"/>
        </w:rPr>
        <w:t xml:space="preserve"> </w:t>
      </w:r>
      <w:r w:rsidRPr="62F4E0FE" w:rsidR="62F4E0FE">
        <w:rPr>
          <w:lang w:val="en-US"/>
        </w:rPr>
        <w:t>hai</w:t>
      </w:r>
      <w:r w:rsidRPr="62F4E0FE" w:rsidR="62F4E0FE">
        <w:rPr>
          <w:lang w:val="en-US"/>
        </w:rPr>
        <w:t>.</w:t>
      </w:r>
    </w:p>
    <w:p w:rsidRPr="007B69FD" w:rsidR="00B50BC4" w:rsidP="00B50BC4" w:rsidRDefault="00B50BC4" w14:paraId="7382289A" w14:textId="77777777">
      <w:pPr>
        <w:ind w:left="720"/>
        <w:rPr>
          <w:sz w:val="20"/>
          <w:szCs w:val="20"/>
        </w:rPr>
      </w:pPr>
      <w:r/>
    </w:p>
    <w:p w:rsidRPr="007B69FD" w:rsidR="00B50BC4" w:rsidP="62F4E0FE" w:rsidRDefault="00C7171E" w14:paraId="635C8DFC" w14:textId="750BE646" w14:noSpellErr="1">
      <w:pPr>
        <w:numPr>
          <w:ilvl w:val="0"/>
          <w:numId w:val="53"/>
        </w:numPr>
        <w:rPr>
          <w:sz w:val="20"/>
          <w:szCs w:val="20"/>
          <w:lang w:val="en-US"/>
        </w:rPr>
      </w:pPr>
      <w:r w:rsidRPr="62F4E0FE" w:rsidR="62F4E0FE">
        <w:rPr>
          <w:lang w:val="en-US"/>
        </w:rPr>
        <w:t xml:space="preserve">[1:3] </w:t>
      </w:r>
      <w:r w:rsidRPr="62F4E0FE" w:rsidR="62F4E0FE">
        <w:rPr>
          <w:lang w:val="en-US"/>
        </w:rPr>
        <w:t>Mungu</w:t>
      </w:r>
      <w:r w:rsidRPr="62F4E0FE" w:rsidR="62F4E0FE">
        <w:rPr>
          <w:lang w:val="en-US"/>
        </w:rPr>
        <w:t xml:space="preserve"> </w:t>
      </w:r>
      <w:r w:rsidRPr="62F4E0FE" w:rsidR="62F4E0FE">
        <w:rPr>
          <w:lang w:val="en-US"/>
        </w:rPr>
        <w:t>aliwapaje</w:t>
      </w:r>
      <w:r w:rsidRPr="62F4E0FE" w:rsidR="62F4E0FE">
        <w:rPr>
          <w:lang w:val="en-US"/>
        </w:rPr>
        <w:t xml:space="preserve"> </w:t>
      </w:r>
      <w:r w:rsidRPr="62F4E0FE" w:rsidR="62F4E0FE">
        <w:rPr>
          <w:lang w:val="en-US"/>
        </w:rPr>
        <w:t>kuzaliwa</w:t>
      </w:r>
      <w:r w:rsidRPr="62F4E0FE" w:rsidR="62F4E0FE">
        <w:rPr>
          <w:lang w:val="en-US"/>
        </w:rPr>
        <w:t xml:space="preserve"> </w:t>
      </w:r>
      <w:r w:rsidRPr="62F4E0FE" w:rsidR="62F4E0FE">
        <w:rPr>
          <w:lang w:val="en-US"/>
        </w:rPr>
        <w:t>upya</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tumaini</w:t>
      </w:r>
      <w:r w:rsidRPr="62F4E0FE" w:rsidR="62F4E0FE">
        <w:rPr>
          <w:lang w:val="en-US"/>
        </w:rPr>
        <w:t xml:space="preserve"> </w:t>
      </w:r>
      <w:r w:rsidRPr="62F4E0FE" w:rsidR="62F4E0FE">
        <w:rPr>
          <w:lang w:val="en-US"/>
        </w:rPr>
        <w:t>lililo</w:t>
      </w:r>
      <w:r w:rsidRPr="62F4E0FE" w:rsidR="62F4E0FE">
        <w:rPr>
          <w:lang w:val="en-US"/>
        </w:rPr>
        <w:t xml:space="preserve"> </w:t>
      </w:r>
      <w:r w:rsidRPr="62F4E0FE" w:rsidR="62F4E0FE">
        <w:rPr>
          <w:lang w:val="en-US"/>
        </w:rPr>
        <w:t>hai</w:t>
      </w:r>
      <w:r w:rsidRPr="62F4E0FE" w:rsidR="62F4E0FE">
        <w:rPr>
          <w:lang w:val="en-US"/>
        </w:rPr>
        <w:t>?</w:t>
      </w:r>
    </w:p>
    <w:p w:rsidRPr="007B69FD" w:rsidR="00B50BC4" w:rsidP="62F4E0FE" w:rsidRDefault="00B50BC4" w14:paraId="70BFE811"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aliwapa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rehema</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kubwa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ufufuo</w:t>
      </w:r>
      <w:r w:rsidRPr="62F4E0FE" w:rsidR="62F4E0FE">
        <w:rPr>
          <w:lang w:val="en-US"/>
        </w:rPr>
        <w:t xml:space="preserve"> </w:t>
      </w:r>
      <w:r w:rsidRPr="62F4E0FE" w:rsidR="62F4E0FE">
        <w:rPr>
          <w:lang w:val="en-US"/>
        </w:rPr>
        <w:t>wa</w:t>
      </w:r>
      <w:r w:rsidRPr="62F4E0FE" w:rsidR="62F4E0FE">
        <w:rPr>
          <w:lang w:val="en-US"/>
        </w:rPr>
        <w:t xml:space="preserve"> Yesu Kristo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wafu</w:t>
      </w:r>
      <w:r w:rsidRPr="62F4E0FE" w:rsidR="62F4E0FE">
        <w:rPr>
          <w:lang w:val="en-US"/>
        </w:rPr>
        <w:t>.</w:t>
      </w:r>
    </w:p>
    <w:p w:rsidRPr="007B69FD" w:rsidR="00B50BC4" w:rsidP="00B50BC4" w:rsidRDefault="00B50BC4" w14:paraId="0D36C71F" w14:textId="77777777">
      <w:pPr>
        <w:ind w:left="720"/>
        <w:rPr>
          <w:sz w:val="20"/>
          <w:szCs w:val="20"/>
        </w:rPr>
      </w:pPr>
      <w:r/>
    </w:p>
    <w:p w:rsidRPr="007B69FD" w:rsidR="00B50BC4" w:rsidP="62F4E0FE" w:rsidRDefault="00C7171E" w14:paraId="098195F4" w14:textId="648E09C2" w14:noSpellErr="1">
      <w:pPr>
        <w:numPr>
          <w:ilvl w:val="0"/>
          <w:numId w:val="53"/>
        </w:numPr>
        <w:rPr>
          <w:sz w:val="20"/>
          <w:szCs w:val="20"/>
          <w:lang w:val="en-US"/>
        </w:rPr>
      </w:pPr>
      <w:r w:rsidRPr="62F4E0FE" w:rsidR="62F4E0FE">
        <w:rPr>
          <w:lang w:val="en-US"/>
        </w:rPr>
        <w:t xml:space="preserve">[1:4] Petro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urithi</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aliwapa</w:t>
      </w:r>
      <w:r w:rsidRPr="62F4E0FE" w:rsidR="62F4E0FE">
        <w:rPr>
          <w:lang w:val="en-US"/>
        </w:rPr>
        <w:t>?</w:t>
      </w:r>
    </w:p>
    <w:p w:rsidRPr="007B69FD" w:rsidR="00B50BC4" w:rsidP="62F4E0FE" w:rsidRDefault="00B50BC4" w14:paraId="4B627321" w14:textId="77777777" w14:noSpellErr="1">
      <w:pPr>
        <w:ind w:left="720"/>
        <w:rPr>
          <w:sz w:val="20"/>
          <w:szCs w:val="20"/>
          <w:lang w:val="en-US"/>
        </w:rPr>
      </w:pPr>
      <w:r w:rsidRPr="62F4E0FE" w:rsidR="62F4E0FE">
        <w:rPr>
          <w:lang w:val="en-US"/>
        </w:rPr>
        <w:t>Urithi</w:t>
      </w:r>
      <w:r w:rsidRPr="62F4E0FE" w:rsidR="62F4E0FE">
        <w:rPr>
          <w:lang w:val="en-US"/>
        </w:rPr>
        <w:t xml:space="preserve"> </w:t>
      </w:r>
      <w:r w:rsidRPr="62F4E0FE" w:rsidR="62F4E0FE">
        <w:rPr>
          <w:lang w:val="en-US"/>
        </w:rPr>
        <w:t>huo</w:t>
      </w:r>
      <w:r w:rsidRPr="62F4E0FE" w:rsidR="62F4E0FE">
        <w:rPr>
          <w:lang w:val="en-US"/>
        </w:rPr>
        <w:t xml:space="preserve"> </w:t>
      </w:r>
      <w:r w:rsidRPr="62F4E0FE" w:rsidR="62F4E0FE">
        <w:rPr>
          <w:lang w:val="en-US"/>
        </w:rPr>
        <w:t>haungeweza</w:t>
      </w:r>
      <w:r w:rsidRPr="62F4E0FE" w:rsidR="62F4E0FE">
        <w:rPr>
          <w:lang w:val="en-US"/>
        </w:rPr>
        <w:t xml:space="preserve"> </w:t>
      </w:r>
      <w:r w:rsidRPr="62F4E0FE" w:rsidR="62F4E0FE">
        <w:rPr>
          <w:lang w:val="en-US"/>
        </w:rPr>
        <w:t>kuharibika</w:t>
      </w:r>
      <w:r w:rsidRPr="62F4E0FE" w:rsidR="62F4E0FE">
        <w:rPr>
          <w:lang w:val="en-US"/>
        </w:rPr>
        <w:t xml:space="preserve"> </w:t>
      </w:r>
      <w:r w:rsidRPr="62F4E0FE" w:rsidR="62F4E0FE">
        <w:rPr>
          <w:lang w:val="en-US"/>
        </w:rPr>
        <w:t>wala</w:t>
      </w:r>
      <w:r w:rsidRPr="62F4E0FE" w:rsidR="62F4E0FE">
        <w:rPr>
          <w:lang w:val="en-US"/>
        </w:rPr>
        <w:t xml:space="preserve"> </w:t>
      </w:r>
      <w:r w:rsidRPr="62F4E0FE" w:rsidR="62F4E0FE">
        <w:rPr>
          <w:lang w:val="en-US"/>
        </w:rPr>
        <w:t>kufifia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uliwekwa</w:t>
      </w:r>
      <w:r w:rsidRPr="62F4E0FE" w:rsidR="62F4E0FE">
        <w:rPr>
          <w:lang w:val="en-US"/>
        </w:rPr>
        <w:t xml:space="preserve"> </w:t>
      </w:r>
      <w:r w:rsidRPr="62F4E0FE" w:rsidR="62F4E0FE">
        <w:rPr>
          <w:lang w:val="en-US"/>
        </w:rPr>
        <w:t>akiba</w:t>
      </w:r>
      <w:r w:rsidRPr="62F4E0FE" w:rsidR="62F4E0FE">
        <w:rPr>
          <w:lang w:val="en-US"/>
        </w:rPr>
        <w:t xml:space="preserve"> </w:t>
      </w:r>
      <w:r w:rsidRPr="62F4E0FE" w:rsidR="62F4E0FE">
        <w:rPr>
          <w:lang w:val="en-US"/>
        </w:rPr>
        <w:t>mbinguni</w:t>
      </w:r>
      <w:r w:rsidRPr="62F4E0FE" w:rsidR="62F4E0FE">
        <w:rPr>
          <w:lang w:val="en-US"/>
        </w:rPr>
        <w:t>.</w:t>
      </w:r>
    </w:p>
    <w:p w:rsidRPr="007B69FD" w:rsidR="00B50BC4" w:rsidP="00B50BC4" w:rsidRDefault="00B50BC4" w14:paraId="1AE78964" w14:textId="77777777">
      <w:pPr>
        <w:ind w:left="720"/>
        <w:rPr>
          <w:sz w:val="20"/>
          <w:szCs w:val="20"/>
        </w:rPr>
      </w:pPr>
      <w:r/>
    </w:p>
    <w:p w:rsidRPr="007B69FD" w:rsidR="00B50BC4" w:rsidP="62F4E0FE" w:rsidRDefault="00C7171E" w14:paraId="3F8E70FC" w14:textId="38193AC2" w14:noSpellErr="1">
      <w:pPr>
        <w:numPr>
          <w:ilvl w:val="0"/>
          <w:numId w:val="53"/>
        </w:numPr>
        <w:rPr>
          <w:sz w:val="20"/>
          <w:szCs w:val="20"/>
          <w:lang w:val="en-US"/>
        </w:rPr>
      </w:pPr>
      <w:r w:rsidRPr="62F4E0FE" w:rsidR="62F4E0FE">
        <w:rPr>
          <w:lang w:val="en-US"/>
        </w:rPr>
        <w:t xml:space="preserve">[1:5] </w:t>
      </w:r>
      <w:r w:rsidRPr="62F4E0FE" w:rsidR="62F4E0FE">
        <w:rPr>
          <w:lang w:val="en-US"/>
        </w:rPr>
        <w:t>Nguvu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ikiwalinda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w:t>
      </w:r>
    </w:p>
    <w:p w:rsidRPr="007B69FD" w:rsidR="00B50BC4" w:rsidP="48114252" w:rsidRDefault="00B50BC4" w14:paraId="56913B1A" w14:textId="77777777">
      <w:pPr>
        <w:ind w:left="720"/>
        <w:rPr>
          <w:sz w:val="20"/>
          <w:szCs w:val="20"/>
          <w:lang w:val="en-US"/>
        </w:rPr>
      </w:pPr>
      <w:r>
        <w:t>Ilikuwa kuwalinda kwa ajili ya wokovu ambao ungefunuliwa katika wakati wa mwisho.</w:t>
      </w:r>
    </w:p>
    <w:p w:rsidRPr="007B69FD" w:rsidR="00B50BC4" w:rsidP="00B50BC4" w:rsidRDefault="00B50BC4" w14:paraId="1C954032" w14:textId="77777777">
      <w:pPr>
        <w:ind w:left="720"/>
        <w:rPr>
          <w:sz w:val="20"/>
          <w:szCs w:val="20"/>
        </w:rPr>
      </w:pPr>
      <w:r/>
    </w:p>
    <w:p w:rsidRPr="007B69FD" w:rsidR="00B50BC4" w:rsidP="62F4E0FE" w:rsidRDefault="00C7171E" w14:paraId="24CC7949" w14:textId="3AEFF1CE" w14:noSpellErr="1">
      <w:pPr>
        <w:numPr>
          <w:ilvl w:val="0"/>
          <w:numId w:val="53"/>
        </w:numPr>
        <w:rPr>
          <w:sz w:val="20"/>
          <w:szCs w:val="20"/>
          <w:lang w:val="en-US"/>
        </w:rPr>
      </w:pPr>
      <w:r w:rsidRPr="62F4E0FE" w:rsidR="62F4E0FE">
        <w:rPr>
          <w:lang w:val="en-US"/>
        </w:rPr>
        <w:t xml:space="preserve">[1:6-7] </w:t>
      </w:r>
      <w:r w:rsidRPr="62F4E0FE" w:rsidR="62F4E0FE">
        <w:rPr>
          <w:lang w:val="en-US"/>
        </w:rPr>
        <w:t>Kusudi</w:t>
      </w:r>
      <w:r w:rsidRPr="62F4E0FE" w:rsidR="62F4E0FE">
        <w:rPr>
          <w:lang w:val="en-US"/>
        </w:rPr>
        <w:t xml:space="preserve"> la </w:t>
      </w:r>
      <w:r w:rsidRPr="62F4E0FE" w:rsidR="62F4E0FE">
        <w:rPr>
          <w:lang w:val="en-US"/>
        </w:rPr>
        <w:t>majaribu</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lilikuwa</w:t>
      </w:r>
      <w:r w:rsidRPr="62F4E0FE" w:rsidR="62F4E0FE">
        <w:rPr>
          <w:lang w:val="en-US"/>
        </w:rPr>
        <w:t xml:space="preserve"> </w:t>
      </w:r>
      <w:r w:rsidRPr="62F4E0FE" w:rsidR="62F4E0FE">
        <w:rPr>
          <w:lang w:val="en-US"/>
        </w:rPr>
        <w:t>nini</w:t>
      </w:r>
      <w:r w:rsidRPr="62F4E0FE" w:rsidR="62F4E0FE">
        <w:rPr>
          <w:lang w:val="en-US"/>
        </w:rPr>
        <w:t>?</w:t>
      </w:r>
    </w:p>
    <w:p w:rsidRPr="007B69FD" w:rsidR="00B50BC4" w:rsidP="62F4E0FE" w:rsidRDefault="00B50BC4" w14:paraId="5355A50F" w14:textId="77777777" w14:noSpellErr="1">
      <w:pPr>
        <w:ind w:left="720"/>
        <w:rPr>
          <w:sz w:val="20"/>
          <w:szCs w:val="20"/>
          <w:lang w:val="en-US"/>
        </w:rPr>
      </w:pPr>
      <w:r w:rsidRPr="62F4E0FE" w:rsidR="62F4E0FE">
        <w:rPr>
          <w:lang w:val="en-US"/>
        </w:rPr>
        <w:t xml:space="preserve">Ili </w:t>
      </w:r>
      <w:r w:rsidRPr="62F4E0FE" w:rsidR="62F4E0FE">
        <w:rPr>
          <w:lang w:val="en-US"/>
        </w:rPr>
        <w:t>kuthibitishwa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itasababisha</w:t>
      </w:r>
      <w:r w:rsidRPr="62F4E0FE" w:rsidR="62F4E0FE">
        <w:rPr>
          <w:lang w:val="en-US"/>
        </w:rPr>
        <w:t xml:space="preserve"> </w:t>
      </w:r>
      <w:r w:rsidRPr="62F4E0FE" w:rsidR="62F4E0FE">
        <w:rPr>
          <w:lang w:val="en-US"/>
        </w:rPr>
        <w:t>sifa</w:t>
      </w:r>
      <w:r w:rsidRPr="62F4E0FE" w:rsidR="62F4E0FE">
        <w:rPr>
          <w:lang w:val="en-US"/>
        </w:rPr>
        <w:t xml:space="preserve">, </w:t>
      </w:r>
      <w:r w:rsidRPr="62F4E0FE" w:rsidR="62F4E0FE">
        <w:rPr>
          <w:lang w:val="en-US"/>
        </w:rPr>
        <w:t>utukufu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heshima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ufunuo</w:t>
      </w:r>
      <w:r w:rsidRPr="62F4E0FE" w:rsidR="62F4E0FE">
        <w:rPr>
          <w:lang w:val="en-US"/>
        </w:rPr>
        <w:t xml:space="preserve"> </w:t>
      </w:r>
      <w:r w:rsidRPr="62F4E0FE" w:rsidR="62F4E0FE">
        <w:rPr>
          <w:lang w:val="en-US"/>
        </w:rPr>
        <w:t>wa</w:t>
      </w:r>
      <w:r w:rsidRPr="62F4E0FE" w:rsidR="62F4E0FE">
        <w:rPr>
          <w:lang w:val="en-US"/>
        </w:rPr>
        <w:t xml:space="preserve"> Yesu Kristo.</w:t>
      </w:r>
    </w:p>
    <w:p w:rsidRPr="007B69FD" w:rsidR="00B50BC4" w:rsidP="00B50BC4" w:rsidRDefault="00B50BC4" w14:paraId="17AA0B7D" w14:textId="77777777">
      <w:pPr>
        <w:ind w:left="720"/>
        <w:rPr>
          <w:sz w:val="20"/>
          <w:szCs w:val="20"/>
        </w:rPr>
      </w:pPr>
      <w:r/>
    </w:p>
    <w:p w:rsidRPr="007B69FD" w:rsidR="00B50BC4" w:rsidP="62F4E0FE" w:rsidRDefault="001974FE" w14:paraId="7187887C" w14:textId="221C30B2" w14:noSpellErr="1">
      <w:pPr>
        <w:numPr>
          <w:ilvl w:val="0"/>
          <w:numId w:val="53"/>
        </w:numPr>
        <w:rPr>
          <w:sz w:val="20"/>
          <w:szCs w:val="20"/>
          <w:lang w:val="en-US"/>
        </w:rPr>
      </w:pPr>
      <w:r w:rsidRPr="62F4E0FE" w:rsidR="62F4E0FE">
        <w:rPr>
          <w:lang w:val="en-US"/>
        </w:rPr>
        <w:t xml:space="preserve">[1:8] </w:t>
      </w:r>
      <w:r w:rsidRPr="62F4E0FE" w:rsidR="62F4E0FE">
        <w:rPr>
          <w:lang w:val="en-US"/>
        </w:rPr>
        <w:t>Ingawa</w:t>
      </w:r>
      <w:r w:rsidRPr="62F4E0FE" w:rsidR="62F4E0FE">
        <w:rPr>
          <w:lang w:val="en-US"/>
        </w:rPr>
        <w:t xml:space="preserve"> </w:t>
      </w:r>
      <w:r w:rsidRPr="62F4E0FE" w:rsidR="62F4E0FE">
        <w:rPr>
          <w:lang w:val="en-US"/>
        </w:rPr>
        <w:t>wasikilizaji</w:t>
      </w:r>
      <w:r w:rsidRPr="62F4E0FE" w:rsidR="62F4E0FE">
        <w:rPr>
          <w:lang w:val="en-US"/>
        </w:rPr>
        <w:t xml:space="preserve"> </w:t>
      </w:r>
      <w:r w:rsidRPr="62F4E0FE" w:rsidR="62F4E0FE">
        <w:rPr>
          <w:lang w:val="en-US"/>
        </w:rPr>
        <w:t>wa</w:t>
      </w:r>
      <w:r w:rsidRPr="62F4E0FE" w:rsidR="62F4E0FE">
        <w:rPr>
          <w:lang w:val="en-US"/>
        </w:rPr>
        <w:t xml:space="preserve"> Petro </w:t>
      </w:r>
      <w:r w:rsidRPr="62F4E0FE" w:rsidR="62F4E0FE">
        <w:rPr>
          <w:lang w:val="en-US"/>
        </w:rPr>
        <w:t>hawakumwona</w:t>
      </w:r>
      <w:r w:rsidRPr="62F4E0FE" w:rsidR="62F4E0FE">
        <w:rPr>
          <w:lang w:val="en-US"/>
        </w:rPr>
        <w:t xml:space="preserve"> Yesu </w:t>
      </w:r>
      <w:r w:rsidRPr="62F4E0FE" w:rsidR="62F4E0FE">
        <w:rPr>
          <w:lang w:val="en-US"/>
        </w:rPr>
        <w:t>na</w:t>
      </w:r>
      <w:r w:rsidRPr="62F4E0FE" w:rsidR="62F4E0FE">
        <w:rPr>
          <w:lang w:val="en-US"/>
        </w:rPr>
        <w:t xml:space="preserve"> </w:t>
      </w:r>
      <w:r w:rsidRPr="62F4E0FE" w:rsidR="62F4E0FE">
        <w:rPr>
          <w:lang w:val="en-US"/>
        </w:rPr>
        <w:t>bado</w:t>
      </w:r>
      <w:r w:rsidRPr="62F4E0FE" w:rsidR="62F4E0FE">
        <w:rPr>
          <w:lang w:val="en-US"/>
        </w:rPr>
        <w:t xml:space="preserve"> </w:t>
      </w:r>
      <w:r w:rsidRPr="62F4E0FE" w:rsidR="62F4E0FE">
        <w:rPr>
          <w:lang w:val="en-US"/>
        </w:rPr>
        <w:t>hawakumwona</w:t>
      </w:r>
      <w:r w:rsidRPr="62F4E0FE" w:rsidR="62F4E0FE">
        <w:rPr>
          <w:lang w:val="en-US"/>
        </w:rPr>
        <w:t xml:space="preserve">, </w:t>
      </w:r>
      <w:r w:rsidRPr="62F4E0FE" w:rsidR="62F4E0FE">
        <w:rPr>
          <w:lang w:val="en-US"/>
        </w:rPr>
        <w:t>walifanya</w:t>
      </w:r>
      <w:r w:rsidRPr="62F4E0FE" w:rsidR="62F4E0FE">
        <w:rPr>
          <w:lang w:val="en-US"/>
        </w:rPr>
        <w:t xml:space="preserve"> </w:t>
      </w:r>
      <w:r w:rsidRPr="62F4E0FE" w:rsidR="62F4E0FE">
        <w:rPr>
          <w:lang w:val="en-US"/>
        </w:rPr>
        <w:t>nini</w:t>
      </w:r>
      <w:r w:rsidRPr="62F4E0FE" w:rsidR="62F4E0FE">
        <w:rPr>
          <w:lang w:val="en-US"/>
        </w:rPr>
        <w:t>?</w:t>
      </w:r>
    </w:p>
    <w:p w:rsidRPr="007B69FD" w:rsidR="00B50BC4" w:rsidP="48114252" w:rsidRDefault="00B50BC4" w14:paraId="778BE139" w14:textId="77777777">
      <w:pPr>
        <w:ind w:left="720"/>
        <w:rPr>
          <w:sz w:val="20"/>
          <w:szCs w:val="20"/>
          <w:lang w:val="en-US"/>
        </w:rPr>
      </w:pPr>
      <w:r>
        <w:t>Walimpenda, wakamwamini, na wakafurahi kwa furaha isiyoelezeka ambayo ilikuwa imejaa utukufu.</w:t>
      </w:r>
    </w:p>
    <w:p w:rsidRPr="007B69FD" w:rsidR="00B50BC4" w:rsidP="00B50BC4" w:rsidRDefault="00B50BC4" w14:paraId="4C4C425D" w14:textId="77777777">
      <w:pPr>
        <w:ind w:left="720"/>
        <w:rPr>
          <w:sz w:val="20"/>
          <w:szCs w:val="20"/>
        </w:rPr>
      </w:pPr>
      <w:r/>
    </w:p>
    <w:p w:rsidRPr="007B69FD" w:rsidR="00B50BC4" w:rsidP="62F4E0FE" w:rsidRDefault="001974FE" w14:paraId="249AD0F7" w14:textId="2E84F3BB" w14:noSpellErr="1">
      <w:pPr>
        <w:numPr>
          <w:ilvl w:val="0"/>
          <w:numId w:val="53"/>
        </w:numPr>
        <w:rPr>
          <w:sz w:val="20"/>
          <w:szCs w:val="20"/>
          <w:lang w:val="en-US"/>
        </w:rPr>
      </w:pPr>
      <w:r w:rsidRPr="62F4E0FE" w:rsidR="62F4E0FE">
        <w:rPr>
          <w:lang w:val="en-US"/>
        </w:rPr>
        <w:t xml:space="preserve">[1:9] Ni </w:t>
      </w:r>
      <w:r w:rsidRPr="62F4E0FE" w:rsidR="62F4E0FE">
        <w:rPr>
          <w:lang w:val="en-US"/>
        </w:rPr>
        <w:t>nini</w:t>
      </w:r>
      <w:r w:rsidRPr="62F4E0FE" w:rsidR="62F4E0FE">
        <w:rPr>
          <w:lang w:val="en-US"/>
        </w:rPr>
        <w:t xml:space="preserve"> </w:t>
      </w:r>
      <w:r w:rsidRPr="62F4E0FE" w:rsidR="62F4E0FE">
        <w:rPr>
          <w:lang w:val="en-US"/>
        </w:rPr>
        <w:t>kilichokuwa</w:t>
      </w:r>
      <w:r w:rsidRPr="62F4E0FE" w:rsidR="62F4E0FE">
        <w:rPr>
          <w:lang w:val="en-US"/>
        </w:rPr>
        <w:t xml:space="preserve"> </w:t>
      </w:r>
      <w:r w:rsidRPr="62F4E0FE" w:rsidR="62F4E0FE">
        <w:rPr>
          <w:lang w:val="en-US"/>
        </w:rPr>
        <w:t>tokeo</w:t>
      </w:r>
      <w:r w:rsidRPr="62F4E0FE" w:rsidR="62F4E0FE">
        <w:rPr>
          <w:lang w:val="en-US"/>
        </w:rPr>
        <w:t xml:space="preserve"> la </w:t>
      </w:r>
      <w:r w:rsidRPr="62F4E0FE" w:rsidR="62F4E0FE">
        <w:rPr>
          <w:lang w:val="en-US"/>
        </w:rPr>
        <w:t>imani</w:t>
      </w:r>
      <w:r w:rsidRPr="62F4E0FE" w:rsidR="62F4E0FE">
        <w:rPr>
          <w:lang w:val="en-US"/>
        </w:rPr>
        <w:t xml:space="preserve"> </w:t>
      </w:r>
      <w:r w:rsidRPr="62F4E0FE" w:rsidR="62F4E0FE">
        <w:rPr>
          <w:lang w:val="en-US"/>
        </w:rPr>
        <w:t>yao</w:t>
      </w:r>
      <w:r w:rsidRPr="62F4E0FE" w:rsidR="62F4E0FE">
        <w:rPr>
          <w:lang w:val="en-US"/>
        </w:rPr>
        <w:t>?</w:t>
      </w:r>
    </w:p>
    <w:p w:rsidRPr="007B69FD" w:rsidR="00B50BC4" w:rsidP="62F4E0FE" w:rsidRDefault="00B50BC4" w14:paraId="624F4BC6" w14:textId="77777777" w14:noSpellErr="1">
      <w:pPr>
        <w:ind w:left="720"/>
        <w:rPr>
          <w:sz w:val="20"/>
          <w:szCs w:val="20"/>
          <w:lang w:val="en-US"/>
        </w:rPr>
      </w:pPr>
      <w:r w:rsidRPr="62F4E0FE" w:rsidR="62F4E0FE">
        <w:rPr>
          <w:lang w:val="en-US"/>
        </w:rPr>
        <w:t>Matokeo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imani</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yalikuwa</w:t>
      </w:r>
      <w:r w:rsidRPr="62F4E0FE" w:rsidR="62F4E0FE">
        <w:rPr>
          <w:lang w:val="en-US"/>
        </w:rPr>
        <w:t xml:space="preserve"> </w:t>
      </w:r>
      <w:r w:rsidRPr="62F4E0FE" w:rsidR="62F4E0FE">
        <w:rPr>
          <w:lang w:val="en-US"/>
        </w:rPr>
        <w:t>wokovu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nafsi</w:t>
      </w:r>
      <w:r w:rsidRPr="62F4E0FE" w:rsidR="62F4E0FE">
        <w:rPr>
          <w:lang w:val="en-US"/>
        </w:rPr>
        <w:t xml:space="preserve"> </w:t>
      </w:r>
      <w:r w:rsidRPr="62F4E0FE" w:rsidR="62F4E0FE">
        <w:rPr>
          <w:lang w:val="en-US"/>
        </w:rPr>
        <w:t>zao</w:t>
      </w:r>
      <w:r w:rsidRPr="62F4E0FE" w:rsidR="62F4E0FE">
        <w:rPr>
          <w:lang w:val="en-US"/>
        </w:rPr>
        <w:t>.</w:t>
      </w:r>
    </w:p>
    <w:p w:rsidRPr="007B69FD" w:rsidR="00B50BC4" w:rsidP="00B50BC4" w:rsidRDefault="00B50BC4" w14:paraId="171AE60A" w14:textId="77777777">
      <w:pPr>
        <w:ind w:left="720"/>
        <w:rPr>
          <w:sz w:val="20"/>
          <w:szCs w:val="20"/>
        </w:rPr>
      </w:pPr>
      <w:r/>
    </w:p>
    <w:p w:rsidRPr="007B69FD" w:rsidR="00B50BC4" w:rsidP="62F4E0FE" w:rsidRDefault="00B50BC4" w14:paraId="27392402" w14:textId="77777777" w14:noSpellErr="1">
      <w:pPr>
        <w:rPr>
          <w:b w:val="1"/>
          <w:bCs w:val="1"/>
          <w:sz w:val="20"/>
          <w:szCs w:val="20"/>
          <w:lang w:val="en-US"/>
        </w:rPr>
      </w:pPr>
      <w:r w:rsidRPr="62F4E0FE" w:rsidR="62F4E0FE">
        <w:rPr>
          <w:lang w:val="en-US"/>
        </w:rPr>
        <w:t>1 Petro 1:1-12 iliendelea</w:t>
      </w:r>
    </w:p>
    <w:p w:rsidRPr="007B69FD" w:rsidR="00B50BC4" w:rsidP="00B50BC4" w:rsidRDefault="00B50BC4" w14:paraId="5627158D" w14:textId="77777777">
      <w:pPr>
        <w:ind w:left="720"/>
        <w:rPr>
          <w:sz w:val="20"/>
          <w:szCs w:val="20"/>
        </w:rPr>
      </w:pPr>
      <w:r/>
    </w:p>
    <w:p w:rsidRPr="007B69FD" w:rsidR="00B50BC4" w:rsidP="62F4E0FE" w:rsidRDefault="001974FE" w14:paraId="34729E3C" w14:textId="3D872952" w14:noSpellErr="1">
      <w:pPr>
        <w:numPr>
          <w:ilvl w:val="0"/>
          <w:numId w:val="53"/>
        </w:numPr>
        <w:rPr>
          <w:sz w:val="20"/>
          <w:szCs w:val="20"/>
          <w:lang w:val="en-US"/>
        </w:rPr>
      </w:pPr>
      <w:r w:rsidRPr="62F4E0FE" w:rsidR="62F4E0FE">
        <w:rPr>
          <w:lang w:val="en-US"/>
        </w:rPr>
        <w:t>[1:11] Roho wa Kristo aliwaambia manabii nini kimbele?</w:t>
      </w:r>
    </w:p>
    <w:p w:rsidRPr="007B69FD" w:rsidR="00B50BC4" w:rsidP="62F4E0FE" w:rsidRDefault="00B50BC4" w14:paraId="2C2D3FBC" w14:textId="77777777" w14:noSpellErr="1">
      <w:pPr>
        <w:ind w:left="720"/>
        <w:rPr>
          <w:sz w:val="20"/>
          <w:szCs w:val="20"/>
          <w:lang w:val="en-US"/>
        </w:rPr>
      </w:pPr>
      <w:r w:rsidRPr="62F4E0FE" w:rsidR="62F4E0FE">
        <w:rPr>
          <w:lang w:val="en-US"/>
        </w:rPr>
        <w:t>Aliwaeleza juu ya mateso ya Kristo na utukufu utakaofuata.</w:t>
      </w:r>
    </w:p>
    <w:p w:rsidRPr="007B69FD" w:rsidR="00B50BC4" w:rsidP="00B50BC4" w:rsidRDefault="00B50BC4" w14:paraId="5EF2E444" w14:textId="77777777">
      <w:pPr>
        <w:ind w:left="720"/>
        <w:rPr>
          <w:sz w:val="20"/>
          <w:szCs w:val="20"/>
        </w:rPr>
      </w:pPr>
      <w:r/>
    </w:p>
    <w:p w:rsidRPr="007B69FD" w:rsidR="00B50BC4" w:rsidP="62F4E0FE" w:rsidRDefault="001974FE" w14:paraId="272BDDCB" w14:textId="05490735" w14:noSpellErr="1">
      <w:pPr>
        <w:numPr>
          <w:ilvl w:val="0"/>
          <w:numId w:val="53"/>
        </w:numPr>
        <w:rPr>
          <w:sz w:val="20"/>
          <w:szCs w:val="20"/>
          <w:lang w:val="en-US"/>
        </w:rPr>
      </w:pPr>
      <w:r w:rsidRPr="62F4E0FE" w:rsidR="62F4E0FE">
        <w:rPr>
          <w:lang w:val="en-US"/>
        </w:rPr>
        <w:t>[1:12] Manabii walihudumu kwa unabii wao?</w:t>
      </w:r>
    </w:p>
    <w:p w:rsidRPr="007B69FD" w:rsidR="00B50BC4" w:rsidP="62F4E0FE" w:rsidRDefault="00F21DBA" w14:paraId="58E88D76" w14:textId="6F48E1B4" w14:noSpellErr="1">
      <w:pPr>
        <w:ind w:left="720"/>
        <w:rPr>
          <w:sz w:val="20"/>
          <w:szCs w:val="20"/>
          <w:lang w:val="en-US"/>
        </w:rPr>
      </w:pPr>
      <w:r w:rsidRPr="62F4E0FE" w:rsidR="62F4E0FE">
        <w:rPr>
          <w:lang w:val="en-US"/>
        </w:rPr>
        <w:t>Petro alisema walikuwa wakitumikia waumini waliosikia injili.</w:t>
      </w:r>
    </w:p>
    <w:p w:rsidRPr="007B69FD" w:rsidR="00B50BC4" w:rsidP="62F4E0FE" w:rsidRDefault="00B50BC4" w14:paraId="11E8325E" w14:textId="77777777" w14:noSpellErr="1">
      <w:pPr>
        <w:spacing w:before="240" w:after="240"/>
        <w:rPr>
          <w:sz w:val="20"/>
          <w:szCs w:val="20"/>
          <w:lang w:val="en-US"/>
        </w:rPr>
      </w:pPr>
      <w:r w:rsidRPr="62F4E0FE" w:rsidR="62F4E0FE">
        <w:rPr>
          <w:lang w:val="en-US"/>
        </w:rPr>
        <w:t>Sehemu ya Maoni:</w:t>
      </w:r>
    </w:p>
    <w:p w:rsidRPr="007B69FD" w:rsidR="00B50BC4" w:rsidP="00B50BC4" w:rsidRDefault="00B50BC4" w14:paraId="13E1060F" w14:textId="77777777">
      <w:pPr>
        <w:spacing w:before="240" w:after="240"/>
        <w:rPr>
          <w:sz w:val="20"/>
          <w:szCs w:val="20"/>
        </w:rPr>
      </w:pPr>
      <w:r/>
    </w:p>
    <w:p w:rsidRPr="007B69FD" w:rsidR="00B50BC4" w:rsidP="00B50BC4" w:rsidRDefault="00B50BC4" w14:paraId="3AB232FC" w14:textId="77777777">
      <w:pPr>
        <w:spacing w:before="240" w:after="240"/>
        <w:rPr>
          <w:b/>
          <w:sz w:val="44"/>
          <w:szCs w:val="44"/>
        </w:rPr>
      </w:pPr>
      <w:r/>
    </w:p>
    <w:p w:rsidRPr="007B69FD" w:rsidR="00B50BC4" w:rsidP="00B50BC4" w:rsidRDefault="00B50BC4" w14:paraId="615AB69A" w14:textId="77777777">
      <w:pPr>
        <w:spacing w:before="240" w:after="240"/>
        <w:rPr>
          <w:b/>
          <w:sz w:val="44"/>
          <w:szCs w:val="44"/>
        </w:rPr>
      </w:pPr>
      <w:r/>
    </w:p>
    <w:p w:rsidRPr="007B69FD" w:rsidR="00B50BC4" w:rsidP="00B50BC4" w:rsidRDefault="00B50BC4" w14:paraId="701C0F9A" w14:textId="77777777">
      <w:pPr>
        <w:spacing w:before="240" w:after="240"/>
        <w:rPr>
          <w:b/>
          <w:sz w:val="44"/>
          <w:szCs w:val="44"/>
        </w:rPr>
      </w:pPr>
      <w:r/>
    </w:p>
    <w:p w:rsidRPr="007B69FD" w:rsidR="00B50BC4" w:rsidP="00B50BC4" w:rsidRDefault="00B50BC4" w14:paraId="7F8F8918" w14:textId="77777777">
      <w:pPr>
        <w:spacing w:before="240" w:after="240"/>
        <w:rPr>
          <w:b/>
          <w:sz w:val="44"/>
          <w:szCs w:val="44"/>
        </w:rPr>
      </w:pPr>
      <w:r/>
    </w:p>
    <w:p w:rsidRPr="007B69FD" w:rsidR="00B50BC4" w:rsidP="00B50BC4" w:rsidRDefault="00B50BC4" w14:paraId="408B4B30" w14:textId="77777777">
      <w:pPr>
        <w:spacing w:before="240" w:after="240"/>
        <w:rPr>
          <w:b/>
          <w:sz w:val="44"/>
          <w:szCs w:val="44"/>
        </w:rPr>
      </w:pPr>
      <w:r/>
    </w:p>
    <w:p w:rsidRPr="007B69FD" w:rsidR="00B50BC4" w:rsidP="00B50BC4" w:rsidRDefault="00B50BC4" w14:paraId="3AD058D0" w14:textId="77777777">
      <w:pPr>
        <w:spacing w:before="240" w:after="240"/>
        <w:rPr>
          <w:b/>
          <w:sz w:val="44"/>
          <w:szCs w:val="44"/>
        </w:rPr>
      </w:pPr>
      <w:r/>
    </w:p>
    <w:p w:rsidRPr="007B69FD" w:rsidR="00B50BC4" w:rsidP="00B50BC4" w:rsidRDefault="00B50BC4" w14:paraId="65EBFE60" w14:textId="77777777">
      <w:pPr>
        <w:spacing w:before="240" w:after="240"/>
        <w:rPr>
          <w:b/>
          <w:sz w:val="44"/>
          <w:szCs w:val="44"/>
        </w:rPr>
      </w:pPr>
      <w:r/>
    </w:p>
    <w:p w:rsidRPr="007B69FD" w:rsidR="00B50BC4" w:rsidP="00B50BC4" w:rsidRDefault="00B50BC4" w14:paraId="298A8869" w14:textId="77777777">
      <w:pPr>
        <w:spacing w:before="240" w:after="240"/>
        <w:rPr>
          <w:b/>
          <w:sz w:val="44"/>
          <w:szCs w:val="44"/>
        </w:rPr>
      </w:pPr>
      <w:r/>
    </w:p>
    <w:p w:rsidRPr="007B69FD" w:rsidR="00B50BC4" w:rsidP="00B50BC4" w:rsidRDefault="00B50BC4" w14:paraId="429FEE53" w14:textId="77777777">
      <w:pPr>
        <w:spacing w:before="240" w:after="240"/>
        <w:rPr>
          <w:b/>
          <w:sz w:val="44"/>
          <w:szCs w:val="44"/>
        </w:rPr>
      </w:pPr>
      <w:r/>
    </w:p>
    <w:p w:rsidRPr="007B69FD" w:rsidR="00B50BC4" w:rsidP="00B50BC4" w:rsidRDefault="00B50BC4" w14:paraId="0C86B940" w14:textId="77777777">
      <w:pPr>
        <w:spacing w:before="240" w:after="240"/>
        <w:rPr>
          <w:b/>
          <w:sz w:val="44"/>
          <w:szCs w:val="44"/>
        </w:rPr>
      </w:pPr>
      <w:r/>
    </w:p>
    <w:p w:rsidR="00F21DBA" w:rsidRDefault="00F21DBA" w14:paraId="239F19F5" w14:textId="77777777">
      <w:pPr>
        <w:spacing w:line="240" w:lineRule="auto"/>
        <w:rPr>
          <w:b/>
          <w:bCs/>
          <w:sz w:val="40"/>
          <w:szCs w:val="44"/>
        </w:rPr>
      </w:pPr>
      <w:r/>
    </w:p>
    <w:p w:rsidRPr="007B69FD" w:rsidR="00B50BC4" w:rsidP="00B50BC4" w:rsidRDefault="00B50BC4" w14:paraId="17209726" w14:textId="0B219D60">
      <w:pPr>
        <w:pStyle w:val="Heading1"/>
        <w:spacing w:before="240" w:after="240"/>
        <w:rPr>
          <w:b/>
          <w:bCs/>
          <w:szCs w:val="44"/>
        </w:rPr>
      </w:pPr>
      <w:r>
        <w:t>1 Petro 1:13-25</w:t>
      </w:r>
    </w:p>
    <w:p w:rsidRPr="00170DC8" w:rsidR="00170DC8" w:rsidP="62F4E0FE" w:rsidRDefault="00170DC8" w14:paraId="7160E228" w14:textId="77777777" w14:noSpellErr="1">
      <w:pPr>
        <w:pStyle w:val="Background"/>
        <w:rPr>
          <w:b w:val="1"/>
          <w:bCs w:val="1"/>
          <w:i w:val="1"/>
          <w:iCs w:val="1"/>
          <w:lang w:val="en-US"/>
        </w:rPr>
      </w:pPr>
      <w:r w:rsidRPr="62F4E0FE" w:rsidR="62F4E0FE">
        <w:rPr>
          <w:lang w:val="en-US"/>
        </w:rPr>
        <w:t>Soma andiko hilo.</w:t>
      </w:r>
    </w:p>
    <w:p w:rsidRPr="007B69FD" w:rsidR="00B50BC4" w:rsidP="009A736E" w:rsidRDefault="00B50BC4" w14:paraId="58533950" w14:textId="77777777" w14:noSpellErr="1">
      <w:pPr>
        <w:pStyle w:val="Part1"/>
      </w:pPr>
      <w:r w:rsidRPr="62F4E0FE" w:rsidR="62F4E0FE">
        <w:rPr>
          <w:lang w:val="en-US"/>
        </w:rPr>
        <w:t>Sehemu ya 1</w:t>
      </w:r>
    </w:p>
    <w:p w:rsidRPr="007B69FD" w:rsidR="00B50BC4" w:rsidP="62F4E0FE" w:rsidRDefault="00B50BC4" w14:paraId="0BCA87DC" w14:textId="134FA66A" w14:noSpellErr="1">
      <w:pPr>
        <w:pStyle w:val="Answerortell"/>
        <w:rPr>
          <w:b w:val="1"/>
          <w:bCs w:val="1"/>
          <w:sz w:val="32"/>
          <w:szCs w:val="32"/>
          <w:lang w:val="en-US"/>
        </w:rPr>
      </w:pPr>
      <w:r w:rsidRPr="62F4E0FE" w:rsidR="62F4E0FE">
        <w:rPr>
          <w:lang w:val="en-US"/>
        </w:rPr>
        <w:t>Eleza kwa maneno yako mwenyewe yale ambayo umesoma katika fungu hili.</w:t>
      </w:r>
    </w:p>
    <w:p w:rsidRPr="007B69FD" w:rsidR="00B50BC4" w:rsidP="009A736E" w:rsidRDefault="001974FE" w14:paraId="73CAB592" w14:textId="521D2521" w14:noSpellErr="1">
      <w:pPr>
        <w:pStyle w:val="Checklist"/>
        <w:rPr/>
      </w:pPr>
      <w:r w:rsidRPr="62F4E0FE" w:rsidR="62F4E0FE">
        <w:rPr>
          <w:lang w:val="en-US"/>
        </w:rPr>
        <w:t>Petro aliwaambia wawe wenye kiasi na watakatifu. [1:13-16]</w:t>
      </w:r>
    </w:p>
    <w:p w:rsidRPr="007B69FD" w:rsidR="00B50BC4" w:rsidP="009A736E" w:rsidRDefault="001974FE" w14:paraId="42A49A26" w14:textId="1054FB86" w14:noSpellErr="1">
      <w:pPr>
        <w:pStyle w:val="Checklist"/>
        <w:rPr/>
      </w:pPr>
      <w:r w:rsidRPr="62F4E0FE" w:rsidR="62F4E0FE">
        <w:rPr>
          <w:lang w:val="en-US"/>
        </w:rPr>
        <w:t>Walikuwa wamekombolewa kwa damu ya Kristo. [1:18-19]</w:t>
      </w:r>
    </w:p>
    <w:p w:rsidRPr="007B69FD" w:rsidR="00B50BC4" w:rsidP="009A736E" w:rsidRDefault="001974FE" w14:paraId="3FBA843D" w14:textId="11F28CF4" w14:noSpellErr="1">
      <w:pPr>
        <w:pStyle w:val="Checklist"/>
        <w:rPr/>
      </w:pPr>
      <w:r w:rsidRPr="62F4E0FE" w:rsidR="62F4E0FE">
        <w:rPr>
          <w:lang w:val="en-US"/>
        </w:rPr>
        <w:t>Walizaliwa upya kwa neno la Mungu. [1:23]</w:t>
      </w:r>
    </w:p>
    <w:p w:rsidRPr="007B69FD" w:rsidR="00B50BC4" w:rsidP="009A736E" w:rsidRDefault="001974FE" w14:paraId="716FE93B" w14:textId="64E2B09C" w14:noSpellErr="1">
      <w:pPr>
        <w:pStyle w:val="Checklist"/>
        <w:rPr/>
      </w:pPr>
      <w:r w:rsidRPr="62F4E0FE" w:rsidR="62F4E0FE">
        <w:rPr>
          <w:lang w:val="en-US"/>
        </w:rPr>
        <w:t>Neno la Mungu hudumu milele. [1:23-25]</w:t>
      </w:r>
    </w:p>
    <w:p w:rsidRPr="007B69FD" w:rsidR="00B50BC4" w:rsidP="009A736E" w:rsidRDefault="00B50BC4" w14:paraId="6D536ACD" w14:textId="77777777" w14:noSpellErr="1">
      <w:pPr>
        <w:pStyle w:val="Part2"/>
      </w:pPr>
      <w:r w:rsidRPr="62F4E0FE" w:rsidR="62F4E0FE">
        <w:rPr>
          <w:lang w:val="en-US"/>
        </w:rPr>
        <w:t>Sehemu ya 2</w:t>
      </w:r>
    </w:p>
    <w:p w:rsidRPr="007B69FD" w:rsidR="00B50BC4" w:rsidP="009A736E" w:rsidRDefault="003947E5" w14:paraId="343529BE" w14:textId="5EB3A861" w14:noSpellErr="1">
      <w:pPr>
        <w:pStyle w:val="Answerortell"/>
      </w:pPr>
      <w:r w:rsidRPr="62F4E0FE" w:rsidR="62F4E0FE">
        <w:rPr>
          <w:lang w:val="en-US"/>
        </w:rPr>
        <w:t>Jibu maswali yafuatayo kutoka katika mistari iliyotajwa.</w:t>
      </w:r>
    </w:p>
    <w:p w:rsidRPr="007B69FD" w:rsidR="00B50BC4" w:rsidP="62F4E0FE" w:rsidRDefault="001974FE" w14:paraId="768F2DD2" w14:textId="679E2F01" w14:noSpellErr="1">
      <w:pPr>
        <w:numPr>
          <w:ilvl w:val="0"/>
          <w:numId w:val="55"/>
        </w:numPr>
        <w:rPr>
          <w:sz w:val="20"/>
          <w:szCs w:val="20"/>
          <w:lang w:val="en-US"/>
        </w:rPr>
      </w:pPr>
      <w:r w:rsidRPr="62F4E0FE" w:rsidR="62F4E0FE">
        <w:rPr>
          <w:lang w:val="en-US"/>
        </w:rPr>
        <w:t xml:space="preserve">[1:13] Petro </w:t>
      </w:r>
      <w:r w:rsidRPr="62F4E0FE" w:rsidR="62F4E0FE">
        <w:rPr>
          <w:lang w:val="en-US"/>
        </w:rPr>
        <w:t>aliwaamuru</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wafanye</w:t>
      </w:r>
      <w:r w:rsidRPr="62F4E0FE" w:rsidR="62F4E0FE">
        <w:rPr>
          <w:lang w:val="en-US"/>
        </w:rPr>
        <w:t xml:space="preserve"> </w:t>
      </w:r>
      <w:r w:rsidRPr="62F4E0FE" w:rsidR="62F4E0FE">
        <w:rPr>
          <w:lang w:val="en-US"/>
        </w:rPr>
        <w:t>nini</w:t>
      </w:r>
      <w:r w:rsidRPr="62F4E0FE" w:rsidR="62F4E0FE">
        <w:rPr>
          <w:lang w:val="en-US"/>
        </w:rPr>
        <w:t>?</w:t>
      </w:r>
    </w:p>
    <w:p w:rsidRPr="007B69FD" w:rsidR="00B50BC4" w:rsidP="62F4E0FE" w:rsidRDefault="00B50BC4" w14:paraId="6DDDBC49" w14:textId="106F9338" w14:noSpellErr="1">
      <w:pPr>
        <w:ind w:left="720"/>
        <w:rPr>
          <w:sz w:val="20"/>
          <w:szCs w:val="20"/>
          <w:lang w:val="en-US"/>
        </w:rPr>
      </w:pPr>
      <w:r w:rsidRPr="62F4E0FE" w:rsidR="62F4E0FE">
        <w:rPr>
          <w:lang w:val="en-US"/>
        </w:rPr>
        <w:t>Akawaamuru</w:t>
      </w:r>
      <w:r w:rsidRPr="62F4E0FE" w:rsidR="62F4E0FE">
        <w:rPr>
          <w:lang w:val="en-US"/>
        </w:rPr>
        <w:t xml:space="preserve"> </w:t>
      </w:r>
      <w:r w:rsidRPr="62F4E0FE" w:rsidR="62F4E0FE">
        <w:rPr>
          <w:lang w:val="en-US"/>
        </w:rPr>
        <w:t>wavae</w:t>
      </w:r>
      <w:r w:rsidRPr="62F4E0FE" w:rsidR="62F4E0FE">
        <w:rPr>
          <w:lang w:val="en-US"/>
        </w:rPr>
        <w:t xml:space="preserve"> </w:t>
      </w:r>
      <w:r w:rsidRPr="62F4E0FE" w:rsidR="62F4E0FE">
        <w:rPr>
          <w:lang w:val="en-US"/>
        </w:rPr>
        <w:t>viuno</w:t>
      </w:r>
      <w:r w:rsidRPr="62F4E0FE" w:rsidR="62F4E0FE">
        <w:rPr>
          <w:lang w:val="en-US"/>
        </w:rPr>
        <w:t xml:space="preserve"> </w:t>
      </w:r>
      <w:r w:rsidRPr="62F4E0FE" w:rsidR="62F4E0FE">
        <w:rPr>
          <w:lang w:val="en-US"/>
        </w:rPr>
        <w:t>vya</w:t>
      </w:r>
      <w:r w:rsidRPr="62F4E0FE" w:rsidR="62F4E0FE">
        <w:rPr>
          <w:lang w:val="en-US"/>
        </w:rPr>
        <w:t xml:space="preserve"> </w:t>
      </w:r>
      <w:r w:rsidRPr="62F4E0FE" w:rsidR="62F4E0FE">
        <w:rPr>
          <w:lang w:val="en-US"/>
        </w:rPr>
        <w:t>akili</w:t>
      </w:r>
      <w:r w:rsidRPr="62F4E0FE" w:rsidR="62F4E0FE">
        <w:rPr>
          <w:lang w:val="en-US"/>
        </w:rPr>
        <w:t xml:space="preserve"> </w:t>
      </w:r>
      <w:r w:rsidRPr="62F4E0FE" w:rsidR="62F4E0FE">
        <w:rPr>
          <w:lang w:val="en-US"/>
        </w:rPr>
        <w:t>zao</w:t>
      </w:r>
      <w:r w:rsidRPr="62F4E0FE" w:rsidR="62F4E0FE">
        <w:rPr>
          <w:lang w:val="en-US"/>
        </w:rPr>
        <w:t xml:space="preserve">, </w:t>
      </w:r>
      <w:r w:rsidRPr="62F4E0FE" w:rsidR="62F4E0FE">
        <w:rPr>
          <w:lang w:val="en-US"/>
        </w:rPr>
        <w:t>wawe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kiasi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wategemee</w:t>
      </w:r>
      <w:r w:rsidRPr="62F4E0FE" w:rsidR="62F4E0FE">
        <w:rPr>
          <w:lang w:val="en-US"/>
        </w:rPr>
        <w:t xml:space="preserve"> </w:t>
      </w:r>
      <w:r w:rsidRPr="62F4E0FE" w:rsidR="62F4E0FE">
        <w:rPr>
          <w:lang w:val="en-US"/>
        </w:rPr>
        <w:t>kabisa</w:t>
      </w:r>
      <w:r w:rsidRPr="62F4E0FE" w:rsidR="62F4E0FE">
        <w:rPr>
          <w:lang w:val="en-US"/>
        </w:rPr>
        <w:t xml:space="preserve"> </w:t>
      </w:r>
      <w:r w:rsidRPr="62F4E0FE" w:rsidR="62F4E0FE">
        <w:rPr>
          <w:lang w:val="en-US"/>
        </w:rPr>
        <w:t>neema</w:t>
      </w:r>
      <w:r w:rsidRPr="62F4E0FE" w:rsidR="62F4E0FE">
        <w:rPr>
          <w:lang w:val="en-US"/>
        </w:rPr>
        <w:t xml:space="preserve"> </w:t>
      </w:r>
      <w:r w:rsidRPr="62F4E0FE" w:rsidR="62F4E0FE">
        <w:rPr>
          <w:lang w:val="en-US"/>
        </w:rPr>
        <w:t>ambayo</w:t>
      </w:r>
      <w:r w:rsidRPr="62F4E0FE" w:rsidR="62F4E0FE">
        <w:rPr>
          <w:lang w:val="en-US"/>
        </w:rPr>
        <w:t xml:space="preserve"> </w:t>
      </w:r>
      <w:r w:rsidRPr="62F4E0FE" w:rsidR="62F4E0FE">
        <w:rPr>
          <w:lang w:val="en-US"/>
        </w:rPr>
        <w:t>italetwa</w:t>
      </w:r>
      <w:r w:rsidRPr="62F4E0FE" w:rsidR="62F4E0FE">
        <w:rPr>
          <w:lang w:val="en-US"/>
        </w:rPr>
        <w:t xml:space="preserve"> </w:t>
      </w:r>
      <w:r w:rsidRPr="62F4E0FE" w:rsidR="62F4E0FE">
        <w:rPr>
          <w:lang w:val="en-US"/>
        </w:rPr>
        <w:t>kwao</w:t>
      </w:r>
      <w:r w:rsidRPr="62F4E0FE" w:rsidR="62F4E0FE">
        <w:rPr>
          <w:lang w:val="en-US"/>
        </w:rPr>
        <w:t>.</w:t>
      </w:r>
    </w:p>
    <w:p w:rsidRPr="007B69FD" w:rsidR="00B50BC4" w:rsidP="00B50BC4" w:rsidRDefault="00B50BC4" w14:paraId="6E8D250B" w14:textId="77777777">
      <w:pPr>
        <w:ind w:left="720"/>
        <w:rPr>
          <w:sz w:val="20"/>
          <w:szCs w:val="20"/>
        </w:rPr>
      </w:pPr>
      <w:r/>
    </w:p>
    <w:p w:rsidRPr="007B69FD" w:rsidR="00B50BC4" w:rsidP="62F4E0FE" w:rsidRDefault="001974FE" w14:paraId="37D2FFD2" w14:textId="3A7E2D81" w14:noSpellErr="1">
      <w:pPr>
        <w:numPr>
          <w:ilvl w:val="0"/>
          <w:numId w:val="55"/>
        </w:numPr>
        <w:rPr>
          <w:sz w:val="20"/>
          <w:szCs w:val="20"/>
          <w:lang w:val="en-US"/>
        </w:rPr>
      </w:pPr>
      <w:r w:rsidRPr="62F4E0FE" w:rsidR="62F4E0FE">
        <w:rPr>
          <w:lang w:val="en-US"/>
        </w:rPr>
        <w:t xml:space="preserve">[1:13] </w:t>
      </w:r>
      <w:r w:rsidRPr="62F4E0FE" w:rsidR="62F4E0FE">
        <w:rPr>
          <w:lang w:val="en-US"/>
        </w:rPr>
        <w:t>Unafikiri</w:t>
      </w:r>
      <w:r w:rsidRPr="62F4E0FE" w:rsidR="62F4E0FE">
        <w:rPr>
          <w:lang w:val="en-US"/>
        </w:rPr>
        <w:t xml:space="preserve"> Petro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alipowaambia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wavae</w:t>
      </w:r>
      <w:r w:rsidRPr="62F4E0FE" w:rsidR="62F4E0FE">
        <w:rPr>
          <w:lang w:val="en-US"/>
        </w:rPr>
        <w:t xml:space="preserve"> </w:t>
      </w:r>
      <w:r w:rsidRPr="62F4E0FE" w:rsidR="62F4E0FE">
        <w:rPr>
          <w:lang w:val="en-US"/>
        </w:rPr>
        <w:t>viuno</w:t>
      </w:r>
      <w:r w:rsidRPr="62F4E0FE" w:rsidR="62F4E0FE">
        <w:rPr>
          <w:lang w:val="en-US"/>
        </w:rPr>
        <w:t xml:space="preserve"> </w:t>
      </w:r>
      <w:r w:rsidRPr="62F4E0FE" w:rsidR="62F4E0FE">
        <w:rPr>
          <w:lang w:val="en-US"/>
        </w:rPr>
        <w:t>vya</w:t>
      </w:r>
      <w:r w:rsidRPr="62F4E0FE" w:rsidR="62F4E0FE">
        <w:rPr>
          <w:lang w:val="en-US"/>
        </w:rPr>
        <w:t xml:space="preserve"> </w:t>
      </w:r>
      <w:r w:rsidRPr="62F4E0FE" w:rsidR="62F4E0FE">
        <w:rPr>
          <w:lang w:val="en-US"/>
        </w:rPr>
        <w:t>akili</w:t>
      </w:r>
      <w:r w:rsidRPr="62F4E0FE" w:rsidR="62F4E0FE">
        <w:rPr>
          <w:lang w:val="en-US"/>
        </w:rPr>
        <w:t xml:space="preserve"> </w:t>
      </w:r>
      <w:r w:rsidRPr="62F4E0FE" w:rsidR="62F4E0FE">
        <w:rPr>
          <w:lang w:val="en-US"/>
        </w:rPr>
        <w:t>zao</w:t>
      </w:r>
      <w:r w:rsidRPr="62F4E0FE" w:rsidR="62F4E0FE">
        <w:rPr>
          <w:lang w:val="en-US"/>
        </w:rPr>
        <w:t>?</w:t>
      </w:r>
    </w:p>
    <w:p w:rsidRPr="007B69FD" w:rsidR="00B50BC4" w:rsidP="48114252" w:rsidRDefault="000C38A3" w14:paraId="34ACF9A0" w14:textId="346BC0AF">
      <w:pPr>
        <w:ind w:left="720"/>
        <w:rPr>
          <w:sz w:val="20"/>
          <w:szCs w:val="20"/>
          <w:lang w:val="en-US"/>
        </w:rPr>
      </w:pPr>
      <w:r>
        <w:t>(Majibu yanaweza kutofautiana.) Yaelekea alimaanisha kwamba wanapaswa kutayarisha akili zao ili wafikiri kwa njia inayofaa.</w:t>
      </w:r>
    </w:p>
    <w:p w:rsidRPr="007B69FD" w:rsidR="00B50BC4" w:rsidP="00B50BC4" w:rsidRDefault="00B50BC4" w14:paraId="6AF13CE6" w14:textId="77777777">
      <w:pPr>
        <w:ind w:left="720"/>
        <w:rPr>
          <w:sz w:val="20"/>
          <w:szCs w:val="20"/>
        </w:rPr>
      </w:pPr>
      <w:r/>
    </w:p>
    <w:p w:rsidRPr="007B69FD" w:rsidR="00B50BC4" w:rsidP="62F4E0FE" w:rsidRDefault="001974FE" w14:paraId="43BA3239" w14:textId="15A4762C" w14:noSpellErr="1">
      <w:pPr>
        <w:numPr>
          <w:ilvl w:val="0"/>
          <w:numId w:val="55"/>
        </w:numPr>
        <w:rPr>
          <w:sz w:val="20"/>
          <w:szCs w:val="20"/>
          <w:lang w:val="en-US"/>
        </w:rPr>
      </w:pPr>
      <w:r w:rsidRPr="62F4E0FE" w:rsidR="62F4E0FE">
        <w:rPr>
          <w:lang w:val="en-US"/>
        </w:rPr>
        <w:t xml:space="preserve">[1:14] Petro </w:t>
      </w:r>
      <w:r w:rsidRPr="62F4E0FE" w:rsidR="62F4E0FE">
        <w:rPr>
          <w:lang w:val="en-US"/>
        </w:rPr>
        <w:t>aliwapa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maagizo</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14?</w:t>
      </w:r>
    </w:p>
    <w:p w:rsidRPr="007B69FD" w:rsidR="00B50BC4" w:rsidP="62F4E0FE" w:rsidRDefault="00B50BC4" w14:paraId="5925997C" w14:textId="77777777" w14:noSpellErr="1">
      <w:pPr>
        <w:ind w:left="720"/>
        <w:rPr>
          <w:sz w:val="20"/>
          <w:szCs w:val="20"/>
          <w:lang w:val="en-US"/>
        </w:rPr>
      </w:pPr>
      <w:r w:rsidRPr="62F4E0FE" w:rsidR="62F4E0FE">
        <w:rPr>
          <w:lang w:val="en-US"/>
        </w:rPr>
        <w:t xml:space="preserve">Petro </w:t>
      </w:r>
      <w:r w:rsidRPr="62F4E0FE" w:rsidR="62F4E0FE">
        <w:rPr>
          <w:lang w:val="en-US"/>
        </w:rPr>
        <w:t>aliwaambia</w:t>
      </w:r>
      <w:r w:rsidRPr="62F4E0FE" w:rsidR="62F4E0FE">
        <w:rPr>
          <w:lang w:val="en-US"/>
        </w:rPr>
        <w:t xml:space="preserve"> </w:t>
      </w:r>
      <w:r w:rsidRPr="62F4E0FE" w:rsidR="62F4E0FE">
        <w:rPr>
          <w:lang w:val="en-US"/>
        </w:rPr>
        <w:t>wasifuate</w:t>
      </w:r>
      <w:r w:rsidRPr="62F4E0FE" w:rsidR="62F4E0FE">
        <w:rPr>
          <w:lang w:val="en-US"/>
        </w:rPr>
        <w:t xml:space="preserve"> </w:t>
      </w:r>
      <w:r w:rsidRPr="62F4E0FE" w:rsidR="62F4E0FE">
        <w:rPr>
          <w:lang w:val="en-US"/>
        </w:rPr>
        <w:t>tamaa</w:t>
      </w:r>
      <w:r w:rsidRPr="62F4E0FE" w:rsidR="62F4E0FE">
        <w:rPr>
          <w:lang w:val="en-US"/>
        </w:rPr>
        <w:t xml:space="preserve"> </w:t>
      </w:r>
      <w:r w:rsidRPr="62F4E0FE" w:rsidR="62F4E0FE">
        <w:rPr>
          <w:lang w:val="en-US"/>
        </w:rPr>
        <w:t>walizokuwa</w:t>
      </w:r>
      <w:r w:rsidRPr="62F4E0FE" w:rsidR="62F4E0FE">
        <w:rPr>
          <w:lang w:val="en-US"/>
        </w:rPr>
        <w:t xml:space="preserve"> </w:t>
      </w:r>
      <w:r w:rsidRPr="62F4E0FE" w:rsidR="62F4E0FE">
        <w:rPr>
          <w:lang w:val="en-US"/>
        </w:rPr>
        <w:t>nazo</w:t>
      </w:r>
      <w:r w:rsidRPr="62F4E0FE" w:rsidR="62F4E0FE">
        <w:rPr>
          <w:lang w:val="en-US"/>
        </w:rPr>
        <w:t xml:space="preserve"> </w:t>
      </w:r>
      <w:r w:rsidRPr="62F4E0FE" w:rsidR="62F4E0FE">
        <w:rPr>
          <w:lang w:val="en-US"/>
        </w:rPr>
        <w:t>hapo</w:t>
      </w:r>
      <w:r w:rsidRPr="62F4E0FE" w:rsidR="62F4E0FE">
        <w:rPr>
          <w:lang w:val="en-US"/>
        </w:rPr>
        <w:t xml:space="preserve"> </w:t>
      </w:r>
      <w:r w:rsidRPr="62F4E0FE" w:rsidR="62F4E0FE">
        <w:rPr>
          <w:lang w:val="en-US"/>
        </w:rPr>
        <w:t>awali</w:t>
      </w:r>
      <w:r w:rsidRPr="62F4E0FE" w:rsidR="62F4E0FE">
        <w:rPr>
          <w:lang w:val="en-US"/>
        </w:rPr>
        <w:t>.</w:t>
      </w:r>
    </w:p>
    <w:p w:rsidRPr="007B69FD" w:rsidR="00B50BC4" w:rsidP="00B50BC4" w:rsidRDefault="00B50BC4" w14:paraId="127E0FA7" w14:textId="77777777">
      <w:pPr>
        <w:ind w:left="720"/>
        <w:rPr>
          <w:sz w:val="20"/>
          <w:szCs w:val="20"/>
        </w:rPr>
      </w:pPr>
      <w:r/>
    </w:p>
    <w:p w:rsidRPr="007B69FD" w:rsidR="00B50BC4" w:rsidP="62F4E0FE" w:rsidRDefault="001974FE" w14:paraId="092B38D6" w14:textId="61563453" w14:noSpellErr="1">
      <w:pPr>
        <w:numPr>
          <w:ilvl w:val="0"/>
          <w:numId w:val="55"/>
        </w:numPr>
        <w:rPr>
          <w:sz w:val="20"/>
          <w:szCs w:val="20"/>
          <w:lang w:val="en-US"/>
        </w:rPr>
      </w:pPr>
      <w:r w:rsidRPr="62F4E0FE" w:rsidR="62F4E0FE">
        <w:rPr>
          <w:lang w:val="en-US"/>
        </w:rPr>
        <w:t xml:space="preserve">[1:15-16] Petro </w:t>
      </w:r>
      <w:r w:rsidRPr="62F4E0FE" w:rsidR="62F4E0FE">
        <w:rPr>
          <w:lang w:val="en-US"/>
        </w:rPr>
        <w:t>aliwapa</w:t>
      </w:r>
      <w:r w:rsidRPr="62F4E0FE" w:rsidR="62F4E0FE">
        <w:rPr>
          <w:lang w:val="en-US"/>
        </w:rPr>
        <w:t xml:space="preserve"> </w:t>
      </w:r>
      <w:r w:rsidRPr="62F4E0FE" w:rsidR="62F4E0FE">
        <w:rPr>
          <w:lang w:val="en-US"/>
        </w:rPr>
        <w:t>maagizo</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15 </w:t>
      </w:r>
      <w:r w:rsidRPr="62F4E0FE" w:rsidR="62F4E0FE">
        <w:rPr>
          <w:lang w:val="en-US"/>
        </w:rPr>
        <w:t>na</w:t>
      </w:r>
      <w:r w:rsidRPr="62F4E0FE" w:rsidR="62F4E0FE">
        <w:rPr>
          <w:lang w:val="en-US"/>
        </w:rPr>
        <w:t xml:space="preserve"> 16?</w:t>
      </w:r>
    </w:p>
    <w:p w:rsidRPr="007B69FD" w:rsidR="00B50BC4" w:rsidP="48114252" w:rsidRDefault="00B50BC4" w14:paraId="5A3021F0" w14:textId="77777777">
      <w:pPr>
        <w:ind w:left="720"/>
        <w:rPr>
          <w:sz w:val="20"/>
          <w:szCs w:val="20"/>
          <w:lang w:val="en-US"/>
        </w:rPr>
      </w:pPr>
      <w:r>
        <w:t>Petro aliwaambia wawe watakatifu katika mwenendo wao wote.</w:t>
      </w:r>
    </w:p>
    <w:p w:rsidRPr="007B69FD" w:rsidR="00B50BC4" w:rsidP="00B50BC4" w:rsidRDefault="00B50BC4" w14:paraId="0392D6DF" w14:textId="77777777">
      <w:pPr>
        <w:ind w:left="720"/>
        <w:rPr>
          <w:sz w:val="20"/>
          <w:szCs w:val="20"/>
        </w:rPr>
      </w:pPr>
      <w:r/>
    </w:p>
    <w:p w:rsidRPr="007B69FD" w:rsidR="00B50BC4" w:rsidP="62F4E0FE" w:rsidRDefault="001974FE" w14:paraId="3349E4F5" w14:textId="432232C9" w14:noSpellErr="1">
      <w:pPr>
        <w:numPr>
          <w:ilvl w:val="0"/>
          <w:numId w:val="55"/>
        </w:numPr>
        <w:rPr>
          <w:sz w:val="20"/>
          <w:szCs w:val="20"/>
          <w:lang w:val="en-US"/>
        </w:rPr>
      </w:pPr>
      <w:r w:rsidRPr="62F4E0FE" w:rsidR="62F4E0FE">
        <w:rPr>
          <w:lang w:val="en-US"/>
        </w:rPr>
        <w:t xml:space="preserve">[1:17] Ni </w:t>
      </w:r>
      <w:r w:rsidRPr="62F4E0FE" w:rsidR="62F4E0FE">
        <w:rPr>
          <w:lang w:val="en-US"/>
        </w:rPr>
        <w:t>nani</w:t>
      </w:r>
      <w:r w:rsidRPr="62F4E0FE" w:rsidR="62F4E0FE">
        <w:rPr>
          <w:lang w:val="en-US"/>
        </w:rPr>
        <w:t xml:space="preserve"> </w:t>
      </w:r>
      <w:r w:rsidRPr="62F4E0FE" w:rsidR="62F4E0FE">
        <w:rPr>
          <w:lang w:val="en-US"/>
        </w:rPr>
        <w:t>anaye</w:t>
      </w:r>
      <w:r w:rsidRPr="62F4E0FE" w:rsidR="62F4E0FE">
        <w:rPr>
          <w:lang w:val="en-US"/>
        </w:rPr>
        <w:t xml:space="preserve"> </w:t>
      </w:r>
      <w:r w:rsidRPr="62F4E0FE" w:rsidR="62F4E0FE">
        <w:rPr>
          <w:lang w:val="en-US"/>
        </w:rPr>
        <w:t>hukumu</w:t>
      </w:r>
      <w:r w:rsidRPr="62F4E0FE" w:rsidR="62F4E0FE">
        <w:rPr>
          <w:lang w:val="en-US"/>
        </w:rPr>
        <w:t xml:space="preserve"> </w:t>
      </w:r>
      <w:r w:rsidRPr="62F4E0FE" w:rsidR="62F4E0FE">
        <w:rPr>
          <w:lang w:val="en-US"/>
        </w:rPr>
        <w:t>bila</w:t>
      </w:r>
      <w:r w:rsidRPr="62F4E0FE" w:rsidR="62F4E0FE">
        <w:rPr>
          <w:lang w:val="en-US"/>
        </w:rPr>
        <w:t xml:space="preserve"> </w:t>
      </w:r>
      <w:r w:rsidRPr="62F4E0FE" w:rsidR="62F4E0FE">
        <w:rPr>
          <w:lang w:val="en-US"/>
        </w:rPr>
        <w:t>kupendelea</w:t>
      </w:r>
      <w:r w:rsidRPr="62F4E0FE" w:rsidR="62F4E0FE">
        <w:rPr>
          <w:lang w:val="en-US"/>
        </w:rPr>
        <w:t>?</w:t>
      </w:r>
    </w:p>
    <w:p w:rsidRPr="007B69FD" w:rsidR="00B50BC4" w:rsidP="62F4E0FE" w:rsidRDefault="00B50BC4" w14:paraId="34E14A78" w14:textId="77777777" w14:noSpellErr="1">
      <w:pPr>
        <w:ind w:left="720"/>
        <w:rPr>
          <w:sz w:val="20"/>
          <w:szCs w:val="20"/>
          <w:lang w:val="en-US"/>
        </w:rPr>
      </w:pPr>
      <w:r w:rsidRPr="62F4E0FE" w:rsidR="62F4E0FE">
        <w:rPr>
          <w:lang w:val="en-US"/>
        </w:rPr>
        <w:t>Mungu</w:t>
      </w:r>
      <w:r w:rsidRPr="62F4E0FE" w:rsidR="62F4E0FE">
        <w:rPr>
          <w:lang w:val="en-US"/>
        </w:rPr>
        <w:t xml:space="preserve"> Baba </w:t>
      </w:r>
      <w:r w:rsidRPr="62F4E0FE" w:rsidR="62F4E0FE">
        <w:rPr>
          <w:lang w:val="en-US"/>
        </w:rPr>
        <w:t>ndiye</w:t>
      </w:r>
      <w:r w:rsidRPr="62F4E0FE" w:rsidR="62F4E0FE">
        <w:rPr>
          <w:lang w:val="en-US"/>
        </w:rPr>
        <w:t xml:space="preserve"> </w:t>
      </w:r>
      <w:r w:rsidRPr="62F4E0FE" w:rsidR="62F4E0FE">
        <w:rPr>
          <w:lang w:val="en-US"/>
        </w:rPr>
        <w:t>ahukumuye</w:t>
      </w:r>
      <w:r w:rsidRPr="62F4E0FE" w:rsidR="62F4E0FE">
        <w:rPr>
          <w:lang w:val="en-US"/>
        </w:rPr>
        <w:t xml:space="preserve"> </w:t>
      </w:r>
      <w:r w:rsidRPr="62F4E0FE" w:rsidR="62F4E0FE">
        <w:rPr>
          <w:lang w:val="en-US"/>
        </w:rPr>
        <w:t>bila</w:t>
      </w:r>
      <w:r w:rsidRPr="62F4E0FE" w:rsidR="62F4E0FE">
        <w:rPr>
          <w:lang w:val="en-US"/>
        </w:rPr>
        <w:t xml:space="preserve"> </w:t>
      </w:r>
      <w:r w:rsidRPr="62F4E0FE" w:rsidR="62F4E0FE">
        <w:rPr>
          <w:lang w:val="en-US"/>
        </w:rPr>
        <w:t>upendeleo</w:t>
      </w:r>
      <w:r w:rsidRPr="62F4E0FE" w:rsidR="62F4E0FE">
        <w:rPr>
          <w:lang w:val="en-US"/>
        </w:rPr>
        <w:t>.</w:t>
      </w:r>
    </w:p>
    <w:p w:rsidRPr="007B69FD" w:rsidR="00B50BC4" w:rsidP="00B50BC4" w:rsidRDefault="00B50BC4" w14:paraId="41F2B1AA" w14:textId="77777777">
      <w:pPr>
        <w:ind w:left="720"/>
        <w:rPr>
          <w:sz w:val="20"/>
          <w:szCs w:val="20"/>
        </w:rPr>
      </w:pPr>
      <w:r/>
    </w:p>
    <w:p w:rsidRPr="007B69FD" w:rsidR="00B50BC4" w:rsidP="62F4E0FE" w:rsidRDefault="001974FE" w14:paraId="169698F5" w14:textId="120332AC" w14:noSpellErr="1">
      <w:pPr>
        <w:numPr>
          <w:ilvl w:val="0"/>
          <w:numId w:val="55"/>
        </w:numPr>
        <w:rPr>
          <w:sz w:val="20"/>
          <w:szCs w:val="20"/>
          <w:lang w:val="en-US"/>
        </w:rPr>
      </w:pPr>
      <w:r w:rsidRPr="62F4E0FE" w:rsidR="62F4E0FE">
        <w:rPr>
          <w:lang w:val="en-US"/>
        </w:rPr>
        <w:t xml:space="preserve">[1:18] </w:t>
      </w:r>
      <w:r w:rsidRPr="62F4E0FE" w:rsidR="62F4E0FE">
        <w:rPr>
          <w:lang w:val="en-US"/>
        </w:rPr>
        <w:t>Wakristo</w:t>
      </w:r>
      <w:r w:rsidRPr="62F4E0FE" w:rsidR="62F4E0FE">
        <w:rPr>
          <w:lang w:val="en-US"/>
        </w:rPr>
        <w:t xml:space="preserve"> </w:t>
      </w:r>
      <w:r w:rsidRPr="62F4E0FE" w:rsidR="62F4E0FE">
        <w:rPr>
          <w:lang w:val="en-US"/>
        </w:rPr>
        <w:t>walirithi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mababu</w:t>
      </w:r>
      <w:r w:rsidRPr="62F4E0FE" w:rsidR="62F4E0FE">
        <w:rPr>
          <w:lang w:val="en-US"/>
        </w:rPr>
        <w:t xml:space="preserve"> </w:t>
      </w:r>
      <w:r w:rsidRPr="62F4E0FE" w:rsidR="62F4E0FE">
        <w:rPr>
          <w:lang w:val="en-US"/>
        </w:rPr>
        <w:t>zao</w:t>
      </w:r>
      <w:r w:rsidRPr="62F4E0FE" w:rsidR="62F4E0FE">
        <w:rPr>
          <w:lang w:val="en-US"/>
        </w:rPr>
        <w:t>?</w:t>
      </w:r>
    </w:p>
    <w:p w:rsidRPr="007B69FD" w:rsidR="00B50BC4" w:rsidP="62F4E0FE" w:rsidRDefault="00B50BC4" w14:paraId="2A76AC72" w14:textId="77777777" w14:noSpellErr="1">
      <w:pPr>
        <w:ind w:left="720"/>
        <w:rPr>
          <w:sz w:val="20"/>
          <w:szCs w:val="20"/>
          <w:lang w:val="en-US"/>
        </w:rPr>
      </w:pPr>
      <w:r w:rsidRPr="62F4E0FE" w:rsidR="62F4E0FE">
        <w:rPr>
          <w:lang w:val="en-US"/>
        </w:rPr>
        <w:t>Walirithi</w:t>
      </w:r>
      <w:r w:rsidRPr="62F4E0FE" w:rsidR="62F4E0FE">
        <w:rPr>
          <w:lang w:val="en-US"/>
        </w:rPr>
        <w:t xml:space="preserve"> </w:t>
      </w:r>
      <w:r w:rsidRPr="62F4E0FE" w:rsidR="62F4E0FE">
        <w:rPr>
          <w:lang w:val="en-US"/>
        </w:rPr>
        <w:t>njia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maisha</w:t>
      </w:r>
      <w:r w:rsidRPr="62F4E0FE" w:rsidR="62F4E0FE">
        <w:rPr>
          <w:lang w:val="en-US"/>
        </w:rPr>
        <w:t xml:space="preserve"> </w:t>
      </w:r>
      <w:r w:rsidRPr="62F4E0FE" w:rsidR="62F4E0FE">
        <w:rPr>
          <w:lang w:val="en-US"/>
        </w:rPr>
        <w:t>isiyo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maana</w:t>
      </w:r>
      <w:r w:rsidRPr="62F4E0FE" w:rsidR="62F4E0FE">
        <w:rPr>
          <w:lang w:val="en-US"/>
        </w:rPr>
        <w:t>.</w:t>
      </w:r>
    </w:p>
    <w:p w:rsidRPr="007B69FD" w:rsidR="00B50BC4" w:rsidP="00B50BC4" w:rsidRDefault="00B50BC4" w14:paraId="25C26928" w14:textId="77777777">
      <w:pPr>
        <w:ind w:left="720"/>
        <w:rPr>
          <w:sz w:val="20"/>
          <w:szCs w:val="20"/>
        </w:rPr>
      </w:pPr>
      <w:r/>
    </w:p>
    <w:p w:rsidRPr="007B69FD" w:rsidR="00B50BC4" w:rsidP="62F4E0FE" w:rsidRDefault="001974FE" w14:paraId="2E48F1E8" w14:textId="7D349E89" w14:noSpellErr="1">
      <w:pPr>
        <w:numPr>
          <w:ilvl w:val="0"/>
          <w:numId w:val="55"/>
        </w:numPr>
        <w:rPr>
          <w:sz w:val="20"/>
          <w:szCs w:val="20"/>
          <w:lang w:val="en-US"/>
        </w:rPr>
      </w:pPr>
      <w:r w:rsidRPr="62F4E0FE" w:rsidR="62F4E0FE">
        <w:rPr>
          <w:lang w:val="en-US"/>
        </w:rPr>
        <w:t xml:space="preserve">[1:18-19] Ni </w:t>
      </w:r>
      <w:r w:rsidRPr="62F4E0FE" w:rsidR="62F4E0FE">
        <w:rPr>
          <w:lang w:val="en-US"/>
        </w:rPr>
        <w:t>bei</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iliyolipwa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wakombolewe</w:t>
      </w:r>
      <w:r w:rsidRPr="62F4E0FE" w:rsidR="62F4E0FE">
        <w:rPr>
          <w:lang w:val="en-US"/>
        </w:rPr>
        <w:t>?</w:t>
      </w:r>
    </w:p>
    <w:p w:rsidRPr="007B69FD" w:rsidR="00B50BC4" w:rsidP="62F4E0FE" w:rsidRDefault="00B50BC4" w14:paraId="3F752AF9" w14:textId="77777777" w14:noSpellErr="1">
      <w:pPr>
        <w:ind w:left="720"/>
        <w:rPr>
          <w:sz w:val="20"/>
          <w:szCs w:val="20"/>
          <w:lang w:val="en-US"/>
        </w:rPr>
      </w:pPr>
      <w:r w:rsidRPr="62F4E0FE" w:rsidR="62F4E0FE">
        <w:rPr>
          <w:lang w:val="en-US"/>
        </w:rPr>
        <w:t xml:space="preserve">Bei </w:t>
      </w:r>
      <w:r w:rsidRPr="62F4E0FE" w:rsidR="62F4E0FE">
        <w:rPr>
          <w:lang w:val="en-US"/>
        </w:rPr>
        <w:t>ya</w:t>
      </w:r>
      <w:r w:rsidRPr="62F4E0FE" w:rsidR="62F4E0FE">
        <w:rPr>
          <w:lang w:val="en-US"/>
        </w:rPr>
        <w:t xml:space="preserve"> </w:t>
      </w:r>
      <w:r w:rsidRPr="62F4E0FE" w:rsidR="62F4E0FE">
        <w:rPr>
          <w:lang w:val="en-US"/>
        </w:rPr>
        <w:t>ukombozi</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damu</w:t>
      </w:r>
      <w:r w:rsidRPr="62F4E0FE" w:rsidR="62F4E0FE">
        <w:rPr>
          <w:lang w:val="en-US"/>
        </w:rPr>
        <w:t xml:space="preserve"> </w:t>
      </w:r>
      <w:r w:rsidRPr="62F4E0FE" w:rsidR="62F4E0FE">
        <w:rPr>
          <w:lang w:val="en-US"/>
        </w:rPr>
        <w:t>yenye</w:t>
      </w:r>
      <w:r w:rsidRPr="62F4E0FE" w:rsidR="62F4E0FE">
        <w:rPr>
          <w:lang w:val="en-US"/>
        </w:rPr>
        <w:t xml:space="preserve"> </w:t>
      </w:r>
      <w:r w:rsidRPr="62F4E0FE" w:rsidR="62F4E0FE">
        <w:rPr>
          <w:lang w:val="en-US"/>
        </w:rPr>
        <w:t>thamani</w:t>
      </w:r>
      <w:r w:rsidRPr="62F4E0FE" w:rsidR="62F4E0FE">
        <w:rPr>
          <w:lang w:val="en-US"/>
        </w:rPr>
        <w:t xml:space="preserve"> </w:t>
      </w:r>
      <w:r w:rsidRPr="62F4E0FE" w:rsidR="62F4E0FE">
        <w:rPr>
          <w:lang w:val="en-US"/>
        </w:rPr>
        <w:t>ya</w:t>
      </w:r>
      <w:r w:rsidRPr="62F4E0FE" w:rsidR="62F4E0FE">
        <w:rPr>
          <w:lang w:val="en-US"/>
        </w:rPr>
        <w:t xml:space="preserve"> Kristo.</w:t>
      </w:r>
    </w:p>
    <w:p w:rsidRPr="007B69FD" w:rsidR="00B50BC4" w:rsidP="00B50BC4" w:rsidRDefault="00B50BC4" w14:paraId="0CFE5632" w14:textId="77777777">
      <w:pPr>
        <w:ind w:left="720"/>
        <w:rPr>
          <w:sz w:val="20"/>
          <w:szCs w:val="20"/>
        </w:rPr>
      </w:pPr>
      <w:r/>
    </w:p>
    <w:p w:rsidRPr="007B69FD" w:rsidR="00B50BC4" w:rsidP="62F4E0FE" w:rsidRDefault="001974FE" w14:paraId="143D776F" w14:textId="66B2E4AE" w14:noSpellErr="1">
      <w:pPr>
        <w:numPr>
          <w:ilvl w:val="0"/>
          <w:numId w:val="55"/>
        </w:numPr>
        <w:rPr>
          <w:sz w:val="20"/>
          <w:szCs w:val="20"/>
          <w:lang w:val="en-US"/>
        </w:rPr>
      </w:pPr>
      <w:r w:rsidRPr="62F4E0FE" w:rsidR="62F4E0FE">
        <w:rPr>
          <w:lang w:val="en-US"/>
        </w:rPr>
        <w:t xml:space="preserve">[1:20, NW] Petro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kilitukia</w:t>
      </w:r>
      <w:r w:rsidRPr="62F4E0FE" w:rsidR="62F4E0FE">
        <w:rPr>
          <w:lang w:val="en-US"/>
        </w:rPr>
        <w:t xml:space="preserve"> </w:t>
      </w:r>
      <w:r w:rsidRPr="62F4E0FE" w:rsidR="62F4E0FE">
        <w:rPr>
          <w:lang w:val="en-US"/>
        </w:rPr>
        <w:t>zamani</w:t>
      </w:r>
      <w:r w:rsidRPr="62F4E0FE" w:rsidR="62F4E0FE">
        <w:rPr>
          <w:lang w:val="en-US"/>
        </w:rPr>
        <w:t xml:space="preserve"> za kale?</w:t>
      </w:r>
    </w:p>
    <w:p w:rsidRPr="007B69FD" w:rsidR="00B50BC4" w:rsidP="62F4E0FE" w:rsidRDefault="00503EAA" w14:paraId="151BAACE" w14:textId="308AED8F" w14:noSpellErr="1">
      <w:pPr>
        <w:ind w:left="720"/>
        <w:rPr>
          <w:sz w:val="20"/>
          <w:szCs w:val="20"/>
          <w:lang w:val="en-US"/>
        </w:rPr>
      </w:pPr>
      <w:r w:rsidRPr="62F4E0FE" w:rsidR="62F4E0FE">
        <w:rPr>
          <w:lang w:val="en-US"/>
        </w:rPr>
        <w:t xml:space="preserve">Kristo </w:t>
      </w:r>
      <w:r w:rsidRPr="62F4E0FE" w:rsidR="62F4E0FE">
        <w:rPr>
          <w:lang w:val="en-US"/>
        </w:rPr>
        <w:t>alijulikana</w:t>
      </w:r>
      <w:r w:rsidRPr="62F4E0FE" w:rsidR="62F4E0FE">
        <w:rPr>
          <w:lang w:val="en-US"/>
        </w:rPr>
        <w:t xml:space="preserve"> </w:t>
      </w:r>
      <w:r w:rsidRPr="62F4E0FE" w:rsidR="62F4E0FE">
        <w:rPr>
          <w:lang w:val="en-US"/>
        </w:rPr>
        <w:t>kimbele</w:t>
      </w:r>
      <w:r w:rsidRPr="62F4E0FE" w:rsidR="62F4E0FE">
        <w:rPr>
          <w:lang w:val="en-US"/>
        </w:rPr>
        <w:t xml:space="preserve"> </w:t>
      </w:r>
      <w:r w:rsidRPr="62F4E0FE" w:rsidR="62F4E0FE">
        <w:rPr>
          <w:lang w:val="en-US"/>
        </w:rPr>
        <w:t>kabla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msingi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ulimwengu</w:t>
      </w:r>
      <w:r w:rsidRPr="62F4E0FE" w:rsidR="62F4E0FE">
        <w:rPr>
          <w:lang w:val="en-US"/>
        </w:rPr>
        <w:t>.</w:t>
      </w:r>
    </w:p>
    <w:p w:rsidRPr="007B69FD" w:rsidR="00B50BC4" w:rsidP="00B50BC4" w:rsidRDefault="00B50BC4" w14:paraId="61744D44" w14:textId="77777777">
      <w:pPr>
        <w:ind w:left="720"/>
        <w:rPr>
          <w:sz w:val="20"/>
          <w:szCs w:val="20"/>
        </w:rPr>
      </w:pPr>
      <w:r/>
    </w:p>
    <w:p w:rsidRPr="007B69FD" w:rsidR="00B50BC4" w:rsidP="62F4E0FE" w:rsidRDefault="001974FE" w14:paraId="45C51EE4" w14:textId="77FBCB3D" w14:noSpellErr="1">
      <w:pPr>
        <w:numPr>
          <w:ilvl w:val="0"/>
          <w:numId w:val="55"/>
        </w:numPr>
        <w:rPr>
          <w:sz w:val="20"/>
          <w:szCs w:val="20"/>
          <w:lang w:val="en-US"/>
        </w:rPr>
      </w:pPr>
      <w:r w:rsidRPr="62F4E0FE" w:rsidR="62F4E0FE">
        <w:rPr>
          <w:lang w:val="en-US"/>
        </w:rPr>
        <w:t xml:space="preserve">[1:20, NW] Petro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kilitokea</w:t>
      </w:r>
      <w:r w:rsidRPr="62F4E0FE" w:rsidR="62F4E0FE">
        <w:rPr>
          <w:lang w:val="en-US"/>
        </w:rPr>
        <w:t xml:space="preserve"> </w:t>
      </w:r>
      <w:r w:rsidRPr="62F4E0FE" w:rsidR="62F4E0FE">
        <w:rPr>
          <w:lang w:val="en-US"/>
        </w:rPr>
        <w:t>hivi</w:t>
      </w:r>
      <w:r w:rsidRPr="62F4E0FE" w:rsidR="62F4E0FE">
        <w:rPr>
          <w:lang w:val="en-US"/>
        </w:rPr>
        <w:t xml:space="preserve"> </w:t>
      </w:r>
      <w:r w:rsidRPr="62F4E0FE" w:rsidR="62F4E0FE">
        <w:rPr>
          <w:lang w:val="en-US"/>
        </w:rPr>
        <w:t>karibuni</w:t>
      </w:r>
      <w:r w:rsidRPr="62F4E0FE" w:rsidR="62F4E0FE">
        <w:rPr>
          <w:lang w:val="en-US"/>
        </w:rPr>
        <w:t>?</w:t>
      </w:r>
    </w:p>
    <w:p w:rsidRPr="007B69FD" w:rsidR="00B50BC4" w:rsidP="62F4E0FE" w:rsidRDefault="00B50BC4" w14:paraId="363EEDF7" w14:textId="674F6EDE" w14:noSpellErr="1">
      <w:pPr>
        <w:ind w:left="720"/>
        <w:rPr>
          <w:sz w:val="20"/>
          <w:szCs w:val="20"/>
          <w:lang w:val="en-US"/>
        </w:rPr>
      </w:pPr>
      <w:r w:rsidRPr="62F4E0FE" w:rsidR="62F4E0FE">
        <w:rPr>
          <w:lang w:val="en-US"/>
        </w:rPr>
        <w:t xml:space="preserve">Kristo </w:t>
      </w:r>
      <w:r w:rsidRPr="62F4E0FE" w:rsidR="62F4E0FE">
        <w:rPr>
          <w:lang w:val="en-US"/>
        </w:rPr>
        <w:t>alikuwa</w:t>
      </w:r>
      <w:r w:rsidRPr="62F4E0FE" w:rsidR="62F4E0FE">
        <w:rPr>
          <w:lang w:val="en-US"/>
        </w:rPr>
        <w:t xml:space="preserve"> </w:t>
      </w:r>
      <w:r w:rsidRPr="62F4E0FE" w:rsidR="62F4E0FE">
        <w:rPr>
          <w:lang w:val="en-US"/>
        </w:rPr>
        <w:t>amefunuliwa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ambao</w:t>
      </w:r>
      <w:r w:rsidRPr="62F4E0FE" w:rsidR="62F4E0FE">
        <w:rPr>
          <w:lang w:val="en-US"/>
        </w:rPr>
        <w:t xml:space="preserve"> Petro </w:t>
      </w:r>
      <w:r w:rsidRPr="62F4E0FE" w:rsidR="62F4E0FE">
        <w:rPr>
          <w:lang w:val="en-US"/>
        </w:rPr>
        <w:t>alikuwa</w:t>
      </w:r>
      <w:r w:rsidRPr="62F4E0FE" w:rsidR="62F4E0FE">
        <w:rPr>
          <w:lang w:val="en-US"/>
        </w:rPr>
        <w:t xml:space="preserve"> </w:t>
      </w:r>
      <w:r w:rsidRPr="62F4E0FE" w:rsidR="62F4E0FE">
        <w:rPr>
          <w:lang w:val="en-US"/>
        </w:rPr>
        <w:t>akiwaandikia</w:t>
      </w:r>
      <w:r w:rsidRPr="62F4E0FE" w:rsidR="62F4E0FE">
        <w:rPr>
          <w:lang w:val="en-US"/>
        </w:rPr>
        <w:t>.</w:t>
      </w:r>
    </w:p>
    <w:p w:rsidRPr="007B69FD" w:rsidR="00B50BC4" w:rsidP="00B50BC4" w:rsidRDefault="00B50BC4" w14:paraId="273BEE1B" w14:textId="77777777">
      <w:pPr>
        <w:ind w:left="720"/>
        <w:rPr>
          <w:sz w:val="20"/>
          <w:szCs w:val="20"/>
        </w:rPr>
      </w:pPr>
      <w:r/>
    </w:p>
    <w:p w:rsidRPr="007B69FD" w:rsidR="00B50BC4" w:rsidP="62F4E0FE" w:rsidRDefault="001974FE" w14:paraId="412A3F53" w14:textId="11B0CFCF" w14:noSpellErr="1">
      <w:pPr>
        <w:numPr>
          <w:ilvl w:val="0"/>
          <w:numId w:val="55"/>
        </w:numPr>
        <w:rPr>
          <w:sz w:val="20"/>
          <w:szCs w:val="20"/>
          <w:lang w:val="en-US"/>
        </w:rPr>
      </w:pPr>
      <w:r w:rsidRPr="62F4E0FE" w:rsidR="62F4E0FE">
        <w:rPr>
          <w:lang w:val="en-US"/>
        </w:rPr>
        <w:t xml:space="preserve">[1:21] </w:t>
      </w:r>
      <w:r w:rsidRPr="62F4E0FE" w:rsidR="62F4E0FE">
        <w:rPr>
          <w:lang w:val="en-US"/>
        </w:rPr>
        <w:t>Mungu</w:t>
      </w:r>
      <w:r w:rsidRPr="62F4E0FE" w:rsidR="62F4E0FE">
        <w:rPr>
          <w:lang w:val="en-US"/>
        </w:rPr>
        <w:t xml:space="preserve"> </w:t>
      </w:r>
      <w:r w:rsidRPr="62F4E0FE" w:rsidR="62F4E0FE">
        <w:rPr>
          <w:lang w:val="en-US"/>
        </w:rPr>
        <w:t>alimfanyia</w:t>
      </w:r>
      <w:r w:rsidRPr="62F4E0FE" w:rsidR="62F4E0FE">
        <w:rPr>
          <w:lang w:val="en-US"/>
        </w:rPr>
        <w:t xml:space="preserve"> </w:t>
      </w:r>
      <w:r w:rsidRPr="62F4E0FE" w:rsidR="62F4E0FE">
        <w:rPr>
          <w:lang w:val="en-US"/>
        </w:rPr>
        <w:t>nini</w:t>
      </w:r>
      <w:r w:rsidRPr="62F4E0FE" w:rsidR="62F4E0FE">
        <w:rPr>
          <w:lang w:val="en-US"/>
        </w:rPr>
        <w:t xml:space="preserve"> Yesu?</w:t>
      </w:r>
    </w:p>
    <w:p w:rsidRPr="007B69FD" w:rsidR="00B50BC4" w:rsidP="62F4E0FE" w:rsidRDefault="00B50BC4" w14:paraId="0CCC31DD"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alimfufua</w:t>
      </w:r>
      <w:r w:rsidRPr="62F4E0FE" w:rsidR="62F4E0FE">
        <w:rPr>
          <w:lang w:val="en-US"/>
        </w:rPr>
        <w:t xml:space="preserve"> Yesu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wafu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kumpa</w:t>
      </w:r>
      <w:r w:rsidRPr="62F4E0FE" w:rsidR="62F4E0FE">
        <w:rPr>
          <w:lang w:val="en-US"/>
        </w:rPr>
        <w:t xml:space="preserve"> </w:t>
      </w:r>
      <w:r w:rsidRPr="62F4E0FE" w:rsidR="62F4E0FE">
        <w:rPr>
          <w:lang w:val="en-US"/>
        </w:rPr>
        <w:t>utukufu</w:t>
      </w:r>
      <w:r w:rsidRPr="62F4E0FE" w:rsidR="62F4E0FE">
        <w:rPr>
          <w:lang w:val="en-US"/>
        </w:rPr>
        <w:t>.</w:t>
      </w:r>
    </w:p>
    <w:p w:rsidRPr="007B69FD" w:rsidR="00B50BC4" w:rsidP="62F4E0FE" w:rsidRDefault="00B50BC4" w14:paraId="26BE4933" w14:textId="77777777" w14:noSpellErr="1">
      <w:pPr>
        <w:pStyle w:val="Continuedline"/>
        <w:rPr>
          <w:lang w:val="en-US"/>
        </w:rPr>
      </w:pPr>
      <w:r w:rsidRPr="62F4E0FE" w:rsidR="62F4E0FE">
        <w:rPr>
          <w:lang w:val="en-US"/>
        </w:rPr>
        <w:t xml:space="preserve">1 Petro 1:13-25 </w:t>
      </w:r>
      <w:r w:rsidRPr="62F4E0FE" w:rsidR="62F4E0FE">
        <w:rPr>
          <w:lang w:val="en-US"/>
        </w:rPr>
        <w:t>iliendelea</w:t>
      </w:r>
    </w:p>
    <w:p w:rsidRPr="007B69FD" w:rsidR="00B50BC4" w:rsidP="00B50BC4" w:rsidRDefault="00B50BC4" w14:paraId="6D0AE9BD" w14:textId="77777777">
      <w:pPr>
        <w:ind w:left="360"/>
        <w:rPr>
          <w:sz w:val="20"/>
          <w:szCs w:val="20"/>
        </w:rPr>
      </w:pPr>
      <w:r/>
    </w:p>
    <w:p w:rsidRPr="007B69FD" w:rsidR="00B50BC4" w:rsidP="62F4E0FE" w:rsidRDefault="001974FE" w14:paraId="56B5EB0C" w14:textId="4720FA36" w14:noSpellErr="1">
      <w:pPr>
        <w:numPr>
          <w:ilvl w:val="0"/>
          <w:numId w:val="55"/>
        </w:numPr>
        <w:rPr>
          <w:sz w:val="20"/>
          <w:szCs w:val="20"/>
          <w:lang w:val="en-US"/>
        </w:rPr>
      </w:pPr>
      <w:r w:rsidRPr="62F4E0FE" w:rsidR="62F4E0FE">
        <w:rPr>
          <w:lang w:val="en-US"/>
        </w:rPr>
        <w:t xml:space="preserve">[1:22] </w:t>
      </w:r>
      <w:r w:rsidRPr="62F4E0FE" w:rsidR="62F4E0FE">
        <w:rPr>
          <w:lang w:val="en-US"/>
        </w:rPr>
        <w:t>Wakristo</w:t>
      </w:r>
      <w:r w:rsidRPr="62F4E0FE" w:rsidR="62F4E0FE">
        <w:rPr>
          <w:lang w:val="en-US"/>
        </w:rPr>
        <w:t xml:space="preserve"> </w:t>
      </w:r>
      <w:r w:rsidRPr="62F4E0FE" w:rsidR="62F4E0FE">
        <w:rPr>
          <w:lang w:val="en-US"/>
        </w:rPr>
        <w:t>waliifanyaje</w:t>
      </w:r>
      <w:r w:rsidRPr="62F4E0FE" w:rsidR="62F4E0FE">
        <w:rPr>
          <w:lang w:val="en-US"/>
        </w:rPr>
        <w:t xml:space="preserve"> </w:t>
      </w:r>
      <w:r w:rsidRPr="62F4E0FE" w:rsidR="62F4E0FE">
        <w:rPr>
          <w:lang w:val="en-US"/>
        </w:rPr>
        <w:t>nafsi</w:t>
      </w:r>
      <w:r w:rsidRPr="62F4E0FE" w:rsidR="62F4E0FE">
        <w:rPr>
          <w:lang w:val="en-US"/>
        </w:rPr>
        <w:t xml:space="preserve"> </w:t>
      </w:r>
      <w:r w:rsidRPr="62F4E0FE" w:rsidR="62F4E0FE">
        <w:rPr>
          <w:lang w:val="en-US"/>
        </w:rPr>
        <w:t>zao</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safi</w:t>
      </w:r>
      <w:r w:rsidRPr="62F4E0FE" w:rsidR="62F4E0FE">
        <w:rPr>
          <w:lang w:val="en-US"/>
        </w:rPr>
        <w:t xml:space="preserve">,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22?</w:t>
      </w:r>
    </w:p>
    <w:p w:rsidRPr="007B69FD" w:rsidR="00B50BC4" w:rsidP="62F4E0FE" w:rsidRDefault="00B50BC4" w14:paraId="1C072113" w14:textId="77777777" w14:noSpellErr="1">
      <w:pPr>
        <w:ind w:left="720"/>
        <w:rPr>
          <w:sz w:val="20"/>
          <w:szCs w:val="20"/>
          <w:lang w:val="en-US"/>
        </w:rPr>
      </w:pPr>
      <w:r w:rsidRPr="62F4E0FE" w:rsidR="62F4E0FE">
        <w:rPr>
          <w:lang w:val="en-US"/>
        </w:rPr>
        <w:t>Waliusafisha</w:t>
      </w:r>
      <w:r w:rsidRPr="62F4E0FE" w:rsidR="62F4E0FE">
        <w:rPr>
          <w:lang w:val="en-US"/>
        </w:rPr>
        <w:t xml:space="preserve"> </w:t>
      </w:r>
      <w:r w:rsidRPr="62F4E0FE" w:rsidR="62F4E0FE">
        <w:rPr>
          <w:lang w:val="en-US"/>
        </w:rPr>
        <w:t>moyo</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kutii</w:t>
      </w:r>
      <w:r w:rsidRPr="62F4E0FE" w:rsidR="62F4E0FE">
        <w:rPr>
          <w:lang w:val="en-US"/>
        </w:rPr>
        <w:t xml:space="preserve"> </w:t>
      </w:r>
      <w:r w:rsidRPr="62F4E0FE" w:rsidR="62F4E0FE">
        <w:rPr>
          <w:lang w:val="en-US"/>
        </w:rPr>
        <w:t>kweli</w:t>
      </w:r>
      <w:r w:rsidRPr="62F4E0FE" w:rsidR="62F4E0FE">
        <w:rPr>
          <w:lang w:val="en-US"/>
        </w:rPr>
        <w:t>.</w:t>
      </w:r>
    </w:p>
    <w:p w:rsidRPr="007B69FD" w:rsidR="00B50BC4" w:rsidP="00B50BC4" w:rsidRDefault="00B50BC4" w14:paraId="588C9717" w14:textId="77777777">
      <w:pPr>
        <w:ind w:left="720"/>
        <w:rPr>
          <w:sz w:val="20"/>
          <w:szCs w:val="20"/>
        </w:rPr>
      </w:pPr>
      <w:r/>
    </w:p>
    <w:p w:rsidRPr="007B69FD" w:rsidR="00B50BC4" w:rsidP="62F4E0FE" w:rsidRDefault="001974FE" w14:paraId="248D283F" w14:textId="572BC46E" w14:noSpellErr="1">
      <w:pPr>
        <w:numPr>
          <w:ilvl w:val="0"/>
          <w:numId w:val="55"/>
        </w:numPr>
        <w:rPr>
          <w:sz w:val="20"/>
          <w:szCs w:val="20"/>
          <w:lang w:val="en-US"/>
        </w:rPr>
      </w:pPr>
      <w:r w:rsidRPr="62F4E0FE" w:rsidR="62F4E0FE">
        <w:rPr>
          <w:lang w:val="en-US"/>
        </w:rPr>
        <w:t xml:space="preserve">[1:22] Sasa </w:t>
      </w:r>
      <w:r w:rsidRPr="62F4E0FE" w:rsidR="62F4E0FE">
        <w:rPr>
          <w:lang w:val="en-US"/>
        </w:rPr>
        <w:t>kwa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wametakasa</w:t>
      </w:r>
      <w:r w:rsidRPr="62F4E0FE" w:rsidR="62F4E0FE">
        <w:rPr>
          <w:lang w:val="en-US"/>
        </w:rPr>
        <w:t xml:space="preserve"> </w:t>
      </w:r>
      <w:r w:rsidRPr="62F4E0FE" w:rsidR="62F4E0FE">
        <w:rPr>
          <w:lang w:val="en-US"/>
        </w:rPr>
        <w:t>nafsi</w:t>
      </w:r>
      <w:r w:rsidRPr="62F4E0FE" w:rsidR="62F4E0FE">
        <w:rPr>
          <w:lang w:val="en-US"/>
        </w:rPr>
        <w:t xml:space="preserve"> </w:t>
      </w:r>
      <w:r w:rsidRPr="62F4E0FE" w:rsidR="62F4E0FE">
        <w:rPr>
          <w:lang w:val="en-US"/>
        </w:rPr>
        <w:t>zao</w:t>
      </w:r>
      <w:r w:rsidRPr="62F4E0FE" w:rsidR="62F4E0FE">
        <w:rPr>
          <w:lang w:val="en-US"/>
        </w:rPr>
        <w:t xml:space="preserve">, Petro </w:t>
      </w:r>
      <w:r w:rsidRPr="62F4E0FE" w:rsidR="62F4E0FE">
        <w:rPr>
          <w:lang w:val="en-US"/>
        </w:rPr>
        <w:t>alitaka</w:t>
      </w:r>
      <w:r w:rsidRPr="62F4E0FE" w:rsidR="62F4E0FE">
        <w:rPr>
          <w:lang w:val="en-US"/>
        </w:rPr>
        <w:t xml:space="preserve"> </w:t>
      </w:r>
      <w:r w:rsidRPr="62F4E0FE" w:rsidR="62F4E0FE">
        <w:rPr>
          <w:lang w:val="en-US"/>
        </w:rPr>
        <w:t>wafanye</w:t>
      </w:r>
      <w:r w:rsidRPr="62F4E0FE" w:rsidR="62F4E0FE">
        <w:rPr>
          <w:lang w:val="en-US"/>
        </w:rPr>
        <w:t xml:space="preserve"> </w:t>
      </w:r>
      <w:r w:rsidRPr="62F4E0FE" w:rsidR="62F4E0FE">
        <w:rPr>
          <w:lang w:val="en-US"/>
        </w:rPr>
        <w:t>nini</w:t>
      </w:r>
      <w:r w:rsidRPr="62F4E0FE" w:rsidR="62F4E0FE">
        <w:rPr>
          <w:lang w:val="en-US"/>
        </w:rPr>
        <w:t>?</w:t>
      </w:r>
    </w:p>
    <w:p w:rsidRPr="007B69FD" w:rsidR="00B50BC4" w:rsidP="62F4E0FE" w:rsidRDefault="00B50BC4" w14:paraId="564DB906" w14:textId="77777777" w14:noSpellErr="1">
      <w:pPr>
        <w:ind w:left="720"/>
        <w:rPr>
          <w:sz w:val="20"/>
          <w:szCs w:val="20"/>
          <w:lang w:val="en-US"/>
        </w:rPr>
      </w:pPr>
      <w:r w:rsidRPr="62F4E0FE" w:rsidR="62F4E0FE">
        <w:rPr>
          <w:lang w:val="en-US"/>
        </w:rPr>
        <w:t>Alitaka</w:t>
      </w:r>
      <w:r w:rsidRPr="62F4E0FE" w:rsidR="62F4E0FE">
        <w:rPr>
          <w:lang w:val="en-US"/>
        </w:rPr>
        <w:t xml:space="preserve"> </w:t>
      </w:r>
      <w:r w:rsidRPr="62F4E0FE" w:rsidR="62F4E0FE">
        <w:rPr>
          <w:lang w:val="en-US"/>
        </w:rPr>
        <w:t>wapendane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unyofu</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moyoni</w:t>
      </w:r>
      <w:r w:rsidRPr="62F4E0FE" w:rsidR="62F4E0FE">
        <w:rPr>
          <w:lang w:val="en-US"/>
        </w:rPr>
        <w:t xml:space="preserve"> </w:t>
      </w:r>
      <w:r w:rsidRPr="62F4E0FE" w:rsidR="62F4E0FE">
        <w:rPr>
          <w:lang w:val="en-US"/>
        </w:rPr>
        <w:t>safi</w:t>
      </w:r>
      <w:r w:rsidRPr="62F4E0FE" w:rsidR="62F4E0FE">
        <w:rPr>
          <w:lang w:val="en-US"/>
        </w:rPr>
        <w:t>.</w:t>
      </w:r>
    </w:p>
    <w:p w:rsidRPr="007B69FD" w:rsidR="00B50BC4" w:rsidP="00B50BC4" w:rsidRDefault="00B50BC4" w14:paraId="7EC00799" w14:textId="77777777">
      <w:pPr>
        <w:ind w:left="720"/>
        <w:rPr>
          <w:sz w:val="20"/>
          <w:szCs w:val="20"/>
        </w:rPr>
      </w:pPr>
      <w:r/>
    </w:p>
    <w:p w:rsidRPr="007B69FD" w:rsidR="00B50BC4" w:rsidP="62F4E0FE" w:rsidRDefault="001974FE" w14:paraId="27F0726B" w14:textId="451B8F7F" w14:noSpellErr="1">
      <w:pPr>
        <w:numPr>
          <w:ilvl w:val="0"/>
          <w:numId w:val="55"/>
        </w:numPr>
        <w:rPr>
          <w:sz w:val="20"/>
          <w:szCs w:val="20"/>
          <w:lang w:val="en-US"/>
        </w:rPr>
      </w:pPr>
      <w:r w:rsidRPr="62F4E0FE" w:rsidR="62F4E0FE">
        <w:rPr>
          <w:lang w:val="en-US"/>
        </w:rPr>
        <w:t xml:space="preserve">[1:23] </w:t>
      </w:r>
      <w:r w:rsidRPr="62F4E0FE" w:rsidR="62F4E0FE">
        <w:rPr>
          <w:lang w:val="en-US"/>
        </w:rPr>
        <w:t>Walizaliwa</w:t>
      </w:r>
      <w:r w:rsidRPr="62F4E0FE" w:rsidR="62F4E0FE">
        <w:rPr>
          <w:lang w:val="en-US"/>
        </w:rPr>
        <w:t xml:space="preserve"> </w:t>
      </w:r>
      <w:r w:rsidRPr="62F4E0FE" w:rsidR="62F4E0FE">
        <w:rPr>
          <w:lang w:val="en-US"/>
        </w:rPr>
        <w:t>tena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mbegu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aina</w:t>
      </w:r>
      <w:r w:rsidRPr="62F4E0FE" w:rsidR="62F4E0FE">
        <w:rPr>
          <w:lang w:val="en-US"/>
        </w:rPr>
        <w:t xml:space="preserve"> </w:t>
      </w:r>
      <w:r w:rsidRPr="62F4E0FE" w:rsidR="62F4E0FE">
        <w:rPr>
          <w:lang w:val="en-US"/>
        </w:rPr>
        <w:t>gani</w:t>
      </w:r>
      <w:r w:rsidRPr="62F4E0FE" w:rsidR="62F4E0FE">
        <w:rPr>
          <w:lang w:val="en-US"/>
        </w:rPr>
        <w:t>?</w:t>
      </w:r>
    </w:p>
    <w:p w:rsidRPr="007B69FD" w:rsidR="00B50BC4" w:rsidP="62F4E0FE" w:rsidRDefault="00B50BC4" w14:paraId="4E6233D5" w14:textId="77777777" w14:noSpellErr="1">
      <w:pPr>
        <w:ind w:left="720"/>
        <w:rPr>
          <w:sz w:val="20"/>
          <w:szCs w:val="20"/>
          <w:lang w:val="en-US"/>
        </w:rPr>
      </w:pPr>
      <w:r w:rsidRPr="62F4E0FE" w:rsidR="62F4E0FE">
        <w:rPr>
          <w:lang w:val="en-US"/>
        </w:rPr>
        <w:t>Walizaliwa</w:t>
      </w:r>
      <w:r w:rsidRPr="62F4E0FE" w:rsidR="62F4E0FE">
        <w:rPr>
          <w:lang w:val="en-US"/>
        </w:rPr>
        <w:t xml:space="preserve"> </w:t>
      </w:r>
      <w:r w:rsidRPr="62F4E0FE" w:rsidR="62F4E0FE">
        <w:rPr>
          <w:lang w:val="en-US"/>
        </w:rPr>
        <w:t>tena</w:t>
      </w:r>
      <w:r w:rsidRPr="62F4E0FE" w:rsidR="62F4E0FE">
        <w:rPr>
          <w:lang w:val="en-US"/>
        </w:rPr>
        <w:t xml:space="preserve"> </w:t>
      </w:r>
      <w:r w:rsidRPr="62F4E0FE" w:rsidR="62F4E0FE">
        <w:rPr>
          <w:lang w:val="en-US"/>
        </w:rPr>
        <w:t>kutokana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mbegu</w:t>
      </w:r>
      <w:r w:rsidRPr="62F4E0FE" w:rsidR="62F4E0FE">
        <w:rPr>
          <w:lang w:val="en-US"/>
        </w:rPr>
        <w:t xml:space="preserve"> </w:t>
      </w:r>
      <w:r w:rsidRPr="62F4E0FE" w:rsidR="62F4E0FE">
        <w:rPr>
          <w:lang w:val="en-US"/>
        </w:rPr>
        <w:t>isiyoweza</w:t>
      </w:r>
      <w:r w:rsidRPr="62F4E0FE" w:rsidR="62F4E0FE">
        <w:rPr>
          <w:lang w:val="en-US"/>
        </w:rPr>
        <w:t xml:space="preserve"> </w:t>
      </w:r>
      <w:r w:rsidRPr="62F4E0FE" w:rsidR="62F4E0FE">
        <w:rPr>
          <w:lang w:val="en-US"/>
        </w:rPr>
        <w:t>kuharibika</w:t>
      </w:r>
      <w:r w:rsidRPr="62F4E0FE" w:rsidR="62F4E0FE">
        <w:rPr>
          <w:lang w:val="en-US"/>
        </w:rPr>
        <w:t>.</w:t>
      </w:r>
    </w:p>
    <w:p w:rsidRPr="007B69FD" w:rsidR="00B50BC4" w:rsidP="00B50BC4" w:rsidRDefault="00B50BC4" w14:paraId="286B5EBA" w14:textId="77777777">
      <w:pPr>
        <w:ind w:left="720"/>
        <w:rPr>
          <w:sz w:val="20"/>
          <w:szCs w:val="20"/>
        </w:rPr>
      </w:pPr>
      <w:r/>
    </w:p>
    <w:p w:rsidRPr="007B69FD" w:rsidR="00B50BC4" w:rsidP="62F4E0FE" w:rsidRDefault="001974FE" w14:paraId="3A1DD213" w14:textId="4D5CC551" w14:noSpellErr="1">
      <w:pPr>
        <w:numPr>
          <w:ilvl w:val="0"/>
          <w:numId w:val="55"/>
        </w:numPr>
        <w:rPr>
          <w:sz w:val="20"/>
          <w:szCs w:val="20"/>
          <w:lang w:val="en-US"/>
        </w:rPr>
      </w:pPr>
      <w:r w:rsidRPr="62F4E0FE" w:rsidR="62F4E0FE">
        <w:rPr>
          <w:lang w:val="en-US"/>
        </w:rPr>
        <w:t xml:space="preserve">[1:23] </w:t>
      </w:r>
      <w:r w:rsidRPr="62F4E0FE" w:rsidR="62F4E0FE">
        <w:rPr>
          <w:lang w:val="en-US"/>
        </w:rPr>
        <w:t>Unafikiri</w:t>
      </w:r>
      <w:r w:rsidRPr="62F4E0FE" w:rsidR="62F4E0FE">
        <w:rPr>
          <w:lang w:val="en-US"/>
        </w:rPr>
        <w:t xml:space="preserve"> </w:t>
      </w:r>
      <w:r w:rsidRPr="62F4E0FE" w:rsidR="62F4E0FE">
        <w:rPr>
          <w:lang w:val="en-US"/>
        </w:rPr>
        <w:t>mbegu</w:t>
      </w:r>
      <w:r w:rsidRPr="62F4E0FE" w:rsidR="62F4E0FE">
        <w:rPr>
          <w:lang w:val="en-US"/>
        </w:rPr>
        <w:t xml:space="preserve"> </w:t>
      </w:r>
      <w:r w:rsidRPr="62F4E0FE" w:rsidR="62F4E0FE">
        <w:rPr>
          <w:lang w:val="en-US"/>
        </w:rPr>
        <w:t>isiyoharibika</w:t>
      </w:r>
      <w:r w:rsidRPr="62F4E0FE" w:rsidR="62F4E0FE">
        <w:rPr>
          <w:lang w:val="en-US"/>
        </w:rPr>
        <w:t xml:space="preserve"> </w:t>
      </w:r>
      <w:r w:rsidRPr="62F4E0FE" w:rsidR="62F4E0FE">
        <w:rPr>
          <w:lang w:val="en-US"/>
        </w:rPr>
        <w:t>inahusianaje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neno</w:t>
      </w:r>
      <w:r w:rsidRPr="62F4E0FE" w:rsidR="62F4E0FE">
        <w:rPr>
          <w:lang w:val="en-US"/>
        </w:rPr>
        <w:t xml:space="preserve"> la </w:t>
      </w:r>
      <w:r w:rsidRPr="62F4E0FE" w:rsidR="62F4E0FE">
        <w:rPr>
          <w:lang w:val="en-US"/>
        </w:rPr>
        <w:t>Mungu</w:t>
      </w:r>
      <w:r w:rsidRPr="62F4E0FE" w:rsidR="62F4E0FE">
        <w:rPr>
          <w:lang w:val="en-US"/>
        </w:rPr>
        <w:t>?</w:t>
      </w:r>
    </w:p>
    <w:p w:rsidRPr="007B69FD" w:rsidR="00B50BC4" w:rsidP="48114252" w:rsidRDefault="000C38A3" w14:paraId="2510E7D7" w14:textId="23B20E74">
      <w:pPr>
        <w:ind w:left="720"/>
        <w:rPr>
          <w:sz w:val="20"/>
          <w:szCs w:val="20"/>
          <w:lang w:val="en-US"/>
        </w:rPr>
      </w:pPr>
      <w:r>
        <w:t>(Majibu yanaweza kutofautiana.) Labda mbegu hiyo huwakilisha neno la Mungu. Labda watu walipokea mbegu kupitia neno la Mungu.</w:t>
      </w:r>
    </w:p>
    <w:p w:rsidRPr="007B69FD" w:rsidR="00B50BC4" w:rsidP="00B50BC4" w:rsidRDefault="00B50BC4" w14:paraId="149ADAC8" w14:textId="77777777">
      <w:pPr>
        <w:ind w:left="720"/>
        <w:rPr>
          <w:sz w:val="20"/>
          <w:szCs w:val="20"/>
        </w:rPr>
      </w:pPr>
      <w:r/>
    </w:p>
    <w:p w:rsidRPr="007B69FD" w:rsidR="00B50BC4" w:rsidP="62F4E0FE" w:rsidRDefault="001974FE" w14:paraId="13C7DC90" w14:textId="7B0A8785" w14:noSpellErr="1">
      <w:pPr>
        <w:numPr>
          <w:ilvl w:val="0"/>
          <w:numId w:val="55"/>
        </w:numPr>
        <w:rPr>
          <w:sz w:val="20"/>
          <w:szCs w:val="20"/>
          <w:lang w:val="en-US"/>
        </w:rPr>
      </w:pPr>
      <w:r w:rsidRPr="62F4E0FE" w:rsidR="62F4E0FE">
        <w:rPr>
          <w:lang w:val="en-US"/>
        </w:rPr>
        <w:t xml:space="preserve">[1:24-25] Neno la Bwana </w:t>
      </w:r>
      <w:r w:rsidRPr="62F4E0FE" w:rsidR="62F4E0FE">
        <w:rPr>
          <w:lang w:val="en-US"/>
        </w:rPr>
        <w:t>linatofautianaje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mwili</w:t>
      </w:r>
      <w:r w:rsidRPr="62F4E0FE" w:rsidR="62F4E0FE">
        <w:rPr>
          <w:lang w:val="en-US"/>
        </w:rPr>
        <w:t>?</w:t>
      </w:r>
    </w:p>
    <w:p w:rsidRPr="007B69FD" w:rsidR="00B50BC4" w:rsidP="48114252" w:rsidRDefault="00B50BC4" w14:paraId="756532BC" w14:textId="77777777">
      <w:pPr>
        <w:ind w:left="720"/>
        <w:rPr>
          <w:sz w:val="20"/>
          <w:szCs w:val="20"/>
          <w:lang w:val="en-US"/>
        </w:rPr>
      </w:pPr>
      <w:r>
        <w:t>Mwili hupotea kama ua, lakini neno la BWANA hudumu milele.</w:t>
      </w:r>
    </w:p>
    <w:p w:rsidRPr="007B69FD" w:rsidR="00B50BC4" w:rsidP="00B50BC4" w:rsidRDefault="00B50BC4" w14:paraId="46585FDD" w14:textId="77777777">
      <w:pPr>
        <w:ind w:left="720"/>
        <w:rPr>
          <w:sz w:val="20"/>
          <w:szCs w:val="20"/>
        </w:rPr>
      </w:pPr>
      <w:r/>
    </w:p>
    <w:p w:rsidRPr="007B69FD" w:rsidR="00B50BC4" w:rsidP="62F4E0FE" w:rsidRDefault="00B50BC4" w14:paraId="47628E02" w14:textId="77777777" w14:noSpellErr="1">
      <w:pPr>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FC60EA" w:rsidRDefault="00FC60EA" w14:paraId="22E77B04" w14:textId="77777777">
      <w:pPr>
        <w:spacing w:line="240" w:lineRule="auto"/>
        <w:rPr>
          <w:sz w:val="40"/>
          <w:szCs w:val="44"/>
        </w:rPr>
      </w:pPr>
      <w:r/>
    </w:p>
    <w:p w:rsidRPr="007B69FD" w:rsidR="00B50BC4" w:rsidP="00B50BC4" w:rsidRDefault="00B50BC4" w14:paraId="162734D1" w14:textId="43475728">
      <w:pPr>
        <w:pStyle w:val="Heading1"/>
        <w:keepNext w:val="0"/>
        <w:keepLines w:val="0"/>
        <w:spacing w:before="480"/>
        <w:rPr>
          <w:b/>
          <w:bCs/>
          <w:szCs w:val="44"/>
        </w:rPr>
      </w:pPr>
      <w:r>
        <w:t>1 Petro 2:1-12</w:t>
      </w:r>
    </w:p>
    <w:p w:rsidRPr="00170DC8" w:rsidR="00170DC8" w:rsidP="62F4E0FE" w:rsidRDefault="00170DC8" w14:paraId="2CD0FC90"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B50BC4" w:rsidP="00FC60EA" w:rsidRDefault="00B50BC4" w14:paraId="7922045F"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B50BC4" w:rsidP="00FC60EA" w:rsidRDefault="00B50BC4" w14:paraId="290EB789" w14:textId="06C989B1"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B50BC4" w:rsidP="00FC60EA" w:rsidRDefault="001974FE" w14:paraId="34A3C289" w14:textId="534470FB" w14:noSpellErr="1">
      <w:pPr>
        <w:pStyle w:val="Checklist"/>
        <w:rPr/>
      </w:pPr>
      <w:r w:rsidRPr="62F4E0FE" w:rsidR="62F4E0FE">
        <w:rPr>
          <w:lang w:val="en-US"/>
        </w:rPr>
        <w:t xml:space="preserve">Petro </w:t>
      </w:r>
      <w:r w:rsidRPr="62F4E0FE" w:rsidR="62F4E0FE">
        <w:rPr>
          <w:lang w:val="en-US"/>
        </w:rPr>
        <w:t>aliwaagiza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waweke</w:t>
      </w:r>
      <w:r w:rsidRPr="62F4E0FE" w:rsidR="62F4E0FE">
        <w:rPr>
          <w:lang w:val="en-US"/>
        </w:rPr>
        <w:t xml:space="preserve"> </w:t>
      </w:r>
      <w:r w:rsidRPr="62F4E0FE" w:rsidR="62F4E0FE">
        <w:rPr>
          <w:lang w:val="en-US"/>
        </w:rPr>
        <w:t>kando</w:t>
      </w:r>
      <w:r w:rsidRPr="62F4E0FE" w:rsidR="62F4E0FE">
        <w:rPr>
          <w:lang w:val="en-US"/>
        </w:rPr>
        <w:t xml:space="preserve"> tabia </w:t>
      </w:r>
      <w:r w:rsidRPr="62F4E0FE" w:rsidR="62F4E0FE">
        <w:rPr>
          <w:lang w:val="en-US"/>
        </w:rPr>
        <w:t>ambazo</w:t>
      </w:r>
      <w:r w:rsidRPr="62F4E0FE" w:rsidR="62F4E0FE">
        <w:rPr>
          <w:lang w:val="en-US"/>
        </w:rPr>
        <w:t xml:space="preserve"> </w:t>
      </w:r>
      <w:r w:rsidRPr="62F4E0FE" w:rsidR="62F4E0FE">
        <w:rPr>
          <w:lang w:val="en-US"/>
        </w:rPr>
        <w:t>zilikuwa</w:t>
      </w:r>
      <w:r w:rsidRPr="62F4E0FE" w:rsidR="62F4E0FE">
        <w:rPr>
          <w:lang w:val="en-US"/>
        </w:rPr>
        <w:t xml:space="preserve"> </w:t>
      </w: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maisha</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kabla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kuokolewa</w:t>
      </w:r>
      <w:r w:rsidRPr="62F4E0FE" w:rsidR="62F4E0FE">
        <w:rPr>
          <w:lang w:val="en-US"/>
        </w:rPr>
        <w:t>. [2:1]</w:t>
      </w:r>
    </w:p>
    <w:p w:rsidRPr="007B69FD" w:rsidR="00B50BC4" w:rsidP="00FC60EA" w:rsidRDefault="001974FE" w14:paraId="096ACB5A" w14:textId="59DBE10A" w14:noSpellErr="1">
      <w:pPr>
        <w:pStyle w:val="Checklist"/>
        <w:rPr/>
      </w:pPr>
      <w:r w:rsidRPr="62F4E0FE" w:rsidR="62F4E0FE">
        <w:rPr>
          <w:lang w:val="en-US"/>
        </w:rPr>
        <w:t xml:space="preserve">Petro </w:t>
      </w:r>
      <w:r w:rsidRPr="62F4E0FE" w:rsidR="62F4E0FE">
        <w:rPr>
          <w:lang w:val="en-US"/>
        </w:rPr>
        <w:t>aliwaambia</w:t>
      </w:r>
      <w:r w:rsidRPr="62F4E0FE" w:rsidR="62F4E0FE">
        <w:rPr>
          <w:lang w:val="en-US"/>
        </w:rPr>
        <w:t xml:space="preserve"> </w:t>
      </w:r>
      <w:r w:rsidRPr="62F4E0FE" w:rsidR="62F4E0FE">
        <w:rPr>
          <w:lang w:val="en-US"/>
        </w:rPr>
        <w:t>waje</w:t>
      </w:r>
      <w:r w:rsidRPr="62F4E0FE" w:rsidR="62F4E0FE">
        <w:rPr>
          <w:lang w:val="en-US"/>
        </w:rPr>
        <w:t xml:space="preserve"> </w:t>
      </w:r>
      <w:r w:rsidRPr="62F4E0FE" w:rsidR="62F4E0FE">
        <w:rPr>
          <w:lang w:val="en-US"/>
        </w:rPr>
        <w:t>kwenye</w:t>
      </w:r>
      <w:r w:rsidRPr="62F4E0FE" w:rsidR="62F4E0FE">
        <w:rPr>
          <w:lang w:val="en-US"/>
        </w:rPr>
        <w:t xml:space="preserve"> </w:t>
      </w:r>
      <w:r w:rsidRPr="62F4E0FE" w:rsidR="62F4E0FE">
        <w:rPr>
          <w:lang w:val="en-US"/>
        </w:rPr>
        <w:t>jiwe</w:t>
      </w:r>
      <w:r w:rsidRPr="62F4E0FE" w:rsidR="62F4E0FE">
        <w:rPr>
          <w:lang w:val="en-US"/>
        </w:rPr>
        <w:t xml:space="preserve"> </w:t>
      </w:r>
      <w:r w:rsidRPr="62F4E0FE" w:rsidR="62F4E0FE">
        <w:rPr>
          <w:lang w:val="en-US"/>
        </w:rPr>
        <w:t>lililo</w:t>
      </w:r>
      <w:r w:rsidRPr="62F4E0FE" w:rsidR="62F4E0FE">
        <w:rPr>
          <w:lang w:val="en-US"/>
        </w:rPr>
        <w:t xml:space="preserve"> </w:t>
      </w:r>
      <w:r w:rsidRPr="62F4E0FE" w:rsidR="62F4E0FE">
        <w:rPr>
          <w:lang w:val="en-US"/>
        </w:rPr>
        <w:t>hai</w:t>
      </w:r>
      <w:r w:rsidRPr="62F4E0FE" w:rsidR="62F4E0FE">
        <w:rPr>
          <w:lang w:val="en-US"/>
        </w:rPr>
        <w:t>. [2:4]</w:t>
      </w:r>
    </w:p>
    <w:p w:rsidRPr="007B69FD" w:rsidR="00B50BC4" w:rsidP="00FC60EA" w:rsidRDefault="001974FE" w14:paraId="6107FD68" w14:textId="177CDD59" w14:noSpellErr="1">
      <w:pPr>
        <w:pStyle w:val="Checklist"/>
        <w:rPr/>
      </w:pPr>
      <w:r w:rsidRPr="62F4E0FE" w:rsidR="62F4E0FE">
        <w:rPr>
          <w:lang w:val="en-US"/>
        </w:rPr>
        <w:t xml:space="preserve">Petro </w:t>
      </w:r>
      <w:r w:rsidRPr="62F4E0FE" w:rsidR="62F4E0FE">
        <w:rPr>
          <w:lang w:val="en-US"/>
        </w:rPr>
        <w:t>aliwaambia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mawe</w:t>
      </w:r>
      <w:r w:rsidRPr="62F4E0FE" w:rsidR="62F4E0FE">
        <w:rPr>
          <w:lang w:val="en-US"/>
        </w:rPr>
        <w:t xml:space="preserve"> </w:t>
      </w:r>
      <w:r w:rsidRPr="62F4E0FE" w:rsidR="62F4E0FE">
        <w:rPr>
          <w:lang w:val="en-US"/>
        </w:rPr>
        <w:t>yaliyokuwa</w:t>
      </w:r>
      <w:r w:rsidRPr="62F4E0FE" w:rsidR="62F4E0FE">
        <w:rPr>
          <w:lang w:val="en-US"/>
        </w:rPr>
        <w:t xml:space="preserve"> </w:t>
      </w:r>
      <w:r w:rsidRPr="62F4E0FE" w:rsidR="62F4E0FE">
        <w:rPr>
          <w:lang w:val="en-US"/>
        </w:rPr>
        <w:t>yakitumiwa</w:t>
      </w:r>
      <w:r w:rsidRPr="62F4E0FE" w:rsidR="62F4E0FE">
        <w:rPr>
          <w:lang w:val="en-US"/>
        </w:rPr>
        <w:t xml:space="preserve"> </w:t>
      </w:r>
      <w:r w:rsidRPr="62F4E0FE" w:rsidR="62F4E0FE">
        <w:rPr>
          <w:lang w:val="en-US"/>
        </w:rPr>
        <w:t>kujenga</w:t>
      </w:r>
      <w:r w:rsidRPr="62F4E0FE" w:rsidR="62F4E0FE">
        <w:rPr>
          <w:lang w:val="en-US"/>
        </w:rPr>
        <w:t xml:space="preserve"> </w:t>
      </w:r>
      <w:r w:rsidRPr="62F4E0FE" w:rsidR="62F4E0FE">
        <w:rPr>
          <w:lang w:val="en-US"/>
        </w:rPr>
        <w:t>nyumba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kiroho</w:t>
      </w:r>
      <w:r w:rsidRPr="62F4E0FE" w:rsidR="62F4E0FE">
        <w:rPr>
          <w:lang w:val="en-US"/>
        </w:rPr>
        <w:t>. [2:5]</w:t>
      </w:r>
    </w:p>
    <w:p w:rsidRPr="007B69FD" w:rsidR="00B50BC4" w:rsidP="00FC60EA" w:rsidRDefault="001974FE" w14:paraId="0A916416" w14:textId="59AE8592" w14:noSpellErr="1">
      <w:pPr>
        <w:pStyle w:val="Checklist"/>
        <w:rPr/>
      </w:pPr>
      <w:r w:rsidRPr="62F4E0FE" w:rsidR="62F4E0FE">
        <w:rPr>
          <w:lang w:val="en-US"/>
        </w:rPr>
        <w:t xml:space="preserve">Petro </w:t>
      </w:r>
      <w:r w:rsidRPr="62F4E0FE" w:rsidR="62F4E0FE">
        <w:rPr>
          <w:lang w:val="en-US"/>
        </w:rPr>
        <w:t>alinukuu</w:t>
      </w:r>
      <w:r w:rsidRPr="62F4E0FE" w:rsidR="62F4E0FE">
        <w:rPr>
          <w:lang w:val="en-US"/>
        </w:rPr>
        <w:t xml:space="preserve"> </w:t>
      </w:r>
      <w:r w:rsidRPr="62F4E0FE" w:rsidR="62F4E0FE">
        <w:rPr>
          <w:lang w:val="en-US"/>
        </w:rPr>
        <w:t>maandiko</w:t>
      </w:r>
      <w:r w:rsidRPr="62F4E0FE" w:rsidR="62F4E0FE">
        <w:rPr>
          <w:lang w:val="en-US"/>
        </w:rPr>
        <w:t xml:space="preserve"> </w:t>
      </w:r>
      <w:r w:rsidRPr="62F4E0FE" w:rsidR="62F4E0FE">
        <w:rPr>
          <w:lang w:val="en-US"/>
        </w:rPr>
        <w:t>kuhusu</w:t>
      </w:r>
      <w:r w:rsidRPr="62F4E0FE" w:rsidR="62F4E0FE">
        <w:rPr>
          <w:lang w:val="en-US"/>
        </w:rPr>
        <w:t xml:space="preserve"> </w:t>
      </w:r>
      <w:r w:rsidRPr="62F4E0FE" w:rsidR="62F4E0FE">
        <w:rPr>
          <w:lang w:val="en-US"/>
        </w:rPr>
        <w:t>jiwe</w:t>
      </w:r>
      <w:r w:rsidRPr="62F4E0FE" w:rsidR="62F4E0FE">
        <w:rPr>
          <w:lang w:val="en-US"/>
        </w:rPr>
        <w:t xml:space="preserve"> la </w:t>
      </w:r>
      <w:r w:rsidRPr="62F4E0FE" w:rsidR="62F4E0FE">
        <w:rPr>
          <w:lang w:val="en-US"/>
        </w:rPr>
        <w:t>pembeni</w:t>
      </w:r>
      <w:r w:rsidRPr="62F4E0FE" w:rsidR="62F4E0FE">
        <w:rPr>
          <w:lang w:val="en-US"/>
        </w:rPr>
        <w:t>. [2:6-8]</w:t>
      </w:r>
    </w:p>
    <w:p w:rsidRPr="007B69FD" w:rsidR="00B50BC4" w:rsidP="00FC60EA" w:rsidRDefault="001974FE" w14:paraId="06B969A7" w14:textId="591C22A0" w14:noSpellErr="1">
      <w:pPr>
        <w:pStyle w:val="Checklist"/>
        <w:rPr/>
      </w:pPr>
      <w:r w:rsidRPr="62F4E0FE" w:rsidR="62F4E0FE">
        <w:rPr>
          <w:lang w:val="en-US"/>
        </w:rPr>
        <w:t xml:space="preserve">Petro </w:t>
      </w:r>
      <w:r w:rsidRPr="62F4E0FE" w:rsidR="62F4E0FE">
        <w:rPr>
          <w:lang w:val="en-US"/>
        </w:rPr>
        <w:t>aliwaonya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tamaa</w:t>
      </w:r>
      <w:r w:rsidRPr="62F4E0FE" w:rsidR="62F4E0FE">
        <w:rPr>
          <w:lang w:val="en-US"/>
        </w:rPr>
        <w:t xml:space="preserve"> </w:t>
      </w:r>
      <w:r w:rsidRPr="62F4E0FE" w:rsidR="62F4E0FE">
        <w:rPr>
          <w:lang w:val="en-US"/>
        </w:rPr>
        <w:t>zao</w:t>
      </w:r>
      <w:r w:rsidRPr="62F4E0FE" w:rsidR="62F4E0FE">
        <w:rPr>
          <w:lang w:val="en-US"/>
        </w:rPr>
        <w:t xml:space="preserve"> za </w:t>
      </w:r>
      <w:r w:rsidRPr="62F4E0FE" w:rsidR="62F4E0FE">
        <w:rPr>
          <w:lang w:val="en-US"/>
        </w:rPr>
        <w:t>kimwili</w:t>
      </w:r>
      <w:r w:rsidRPr="62F4E0FE" w:rsidR="62F4E0FE">
        <w:rPr>
          <w:lang w:val="en-US"/>
        </w:rPr>
        <w:t xml:space="preserve"> </w:t>
      </w:r>
      <w:r w:rsidRPr="62F4E0FE" w:rsidR="62F4E0FE">
        <w:rPr>
          <w:lang w:val="en-US"/>
        </w:rPr>
        <w:t>hupigana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nafsi</w:t>
      </w:r>
      <w:r w:rsidRPr="62F4E0FE" w:rsidR="62F4E0FE">
        <w:rPr>
          <w:lang w:val="en-US"/>
        </w:rPr>
        <w:t xml:space="preserve"> </w:t>
      </w:r>
      <w:r w:rsidRPr="62F4E0FE" w:rsidR="62F4E0FE">
        <w:rPr>
          <w:lang w:val="en-US"/>
        </w:rPr>
        <w:t>zao</w:t>
      </w:r>
      <w:r w:rsidRPr="62F4E0FE" w:rsidR="62F4E0FE">
        <w:rPr>
          <w:lang w:val="en-US"/>
        </w:rPr>
        <w:t>. [2:11]</w:t>
      </w:r>
    </w:p>
    <w:p w:rsidRPr="007B69FD" w:rsidR="00B50BC4" w:rsidP="00FC60EA" w:rsidRDefault="001974FE" w14:paraId="1216CDFD" w14:textId="4632618E" w14:noSpellErr="1">
      <w:pPr>
        <w:pStyle w:val="Checklist"/>
        <w:rPr/>
      </w:pPr>
      <w:r w:rsidRPr="62F4E0FE" w:rsidR="62F4E0FE">
        <w:rPr>
          <w:lang w:val="en-US"/>
        </w:rPr>
        <w:t xml:space="preserve">Petro </w:t>
      </w:r>
      <w:r w:rsidRPr="62F4E0FE" w:rsidR="62F4E0FE">
        <w:rPr>
          <w:lang w:val="en-US"/>
        </w:rPr>
        <w:t>aliwatia</w:t>
      </w:r>
      <w:r w:rsidRPr="62F4E0FE" w:rsidR="62F4E0FE">
        <w:rPr>
          <w:lang w:val="en-US"/>
        </w:rPr>
        <w:t xml:space="preserve"> </w:t>
      </w:r>
      <w:r w:rsidRPr="62F4E0FE" w:rsidR="62F4E0FE">
        <w:rPr>
          <w:lang w:val="en-US"/>
        </w:rPr>
        <w:t>moyo</w:t>
      </w:r>
      <w:r w:rsidRPr="62F4E0FE" w:rsidR="62F4E0FE">
        <w:rPr>
          <w:lang w:val="en-US"/>
        </w:rPr>
        <w:t xml:space="preserve"> </w:t>
      </w:r>
      <w:r w:rsidRPr="62F4E0FE" w:rsidR="62F4E0FE">
        <w:rPr>
          <w:lang w:val="en-US"/>
        </w:rPr>
        <w:t>waishi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njia</w:t>
      </w:r>
      <w:r w:rsidRPr="62F4E0FE" w:rsidR="62F4E0FE">
        <w:rPr>
          <w:lang w:val="en-US"/>
        </w:rPr>
        <w:t xml:space="preserve"> </w:t>
      </w:r>
      <w:r w:rsidRPr="62F4E0FE" w:rsidR="62F4E0FE">
        <w:rPr>
          <w:lang w:val="en-US"/>
        </w:rPr>
        <w:t>yenye</w:t>
      </w:r>
      <w:r w:rsidRPr="62F4E0FE" w:rsidR="62F4E0FE">
        <w:rPr>
          <w:lang w:val="en-US"/>
        </w:rPr>
        <w:t xml:space="preserve"> </w:t>
      </w:r>
      <w:r w:rsidRPr="62F4E0FE" w:rsidR="62F4E0FE">
        <w:rPr>
          <w:lang w:val="en-US"/>
        </w:rPr>
        <w:t>kuheshimika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wengine</w:t>
      </w:r>
      <w:r w:rsidRPr="62F4E0FE" w:rsidR="62F4E0FE">
        <w:rPr>
          <w:lang w:val="en-US"/>
        </w:rPr>
        <w:t xml:space="preserve"> </w:t>
      </w:r>
      <w:r w:rsidRPr="62F4E0FE" w:rsidR="62F4E0FE">
        <w:rPr>
          <w:lang w:val="en-US"/>
        </w:rPr>
        <w:t>wamtukuze</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atakapotokea</w:t>
      </w:r>
      <w:r w:rsidRPr="62F4E0FE" w:rsidR="62F4E0FE">
        <w:rPr>
          <w:lang w:val="en-US"/>
        </w:rPr>
        <w:t>. [2:12]</w:t>
      </w:r>
    </w:p>
    <w:p w:rsidRPr="007B69FD" w:rsidR="00B50BC4" w:rsidP="00FC60EA" w:rsidRDefault="00B50BC4" w14:paraId="0FE91DBB"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B50BC4" w:rsidP="00FC60EA" w:rsidRDefault="003947E5" w14:paraId="7D2658F6" w14:textId="5B83A7A9"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B50BC4" w:rsidP="62F4E0FE" w:rsidRDefault="001974FE" w14:paraId="432FC0E4" w14:textId="15D55343" w14:noSpellErr="1">
      <w:pPr>
        <w:numPr>
          <w:ilvl w:val="0"/>
          <w:numId w:val="54"/>
        </w:numPr>
        <w:rPr>
          <w:sz w:val="20"/>
          <w:szCs w:val="20"/>
          <w:lang w:val="en-US"/>
        </w:rPr>
      </w:pPr>
      <w:r w:rsidRPr="62F4E0FE" w:rsidR="62F4E0FE">
        <w:rPr>
          <w:lang w:val="en-US"/>
        </w:rPr>
        <w:t>[2:1] Petro aliwaambia Wakristo waweke kando nini?</w:t>
      </w:r>
    </w:p>
    <w:p w:rsidRPr="007B69FD" w:rsidR="00B50BC4" w:rsidP="62F4E0FE" w:rsidRDefault="00B50BC4" w14:paraId="1A07B77B" w14:textId="77777777" w14:noSpellErr="1">
      <w:pPr>
        <w:ind w:left="720"/>
        <w:rPr>
          <w:sz w:val="20"/>
          <w:szCs w:val="20"/>
          <w:lang w:val="en-US"/>
        </w:rPr>
      </w:pPr>
      <w:r w:rsidRPr="62F4E0FE" w:rsidR="62F4E0FE">
        <w:rPr>
          <w:lang w:val="en-US"/>
        </w:rPr>
        <w:t>Petro aliwaambia waondoe mbali ubaya, udanganyifu, unafiki, wivu, na uchongezi.</w:t>
      </w:r>
    </w:p>
    <w:p w:rsidRPr="007B69FD" w:rsidR="00B50BC4" w:rsidP="00B50BC4" w:rsidRDefault="00B50BC4" w14:paraId="3516BC8E" w14:textId="77777777">
      <w:pPr>
        <w:ind w:left="720"/>
        <w:rPr>
          <w:sz w:val="20"/>
          <w:szCs w:val="20"/>
        </w:rPr>
      </w:pPr>
      <w:r/>
    </w:p>
    <w:p w:rsidRPr="007B69FD" w:rsidR="00B50BC4" w:rsidP="62F4E0FE" w:rsidRDefault="001974FE" w14:paraId="444C6961" w14:textId="79898D83" w14:noSpellErr="1">
      <w:pPr>
        <w:numPr>
          <w:ilvl w:val="0"/>
          <w:numId w:val="54"/>
        </w:numPr>
        <w:rPr>
          <w:sz w:val="20"/>
          <w:szCs w:val="20"/>
          <w:lang w:val="en-US"/>
        </w:rPr>
      </w:pPr>
      <w:r w:rsidRPr="62F4E0FE" w:rsidR="62F4E0FE">
        <w:rPr>
          <w:lang w:val="en-US"/>
        </w:rPr>
        <w:t>[2:2] Petro aliwaambia wafanye nini ili waweze kukua katika wokovu?</w:t>
      </w:r>
    </w:p>
    <w:p w:rsidRPr="007B69FD" w:rsidR="00B50BC4" w:rsidP="48114252" w:rsidRDefault="00B50BC4" w14:paraId="42738741" w14:textId="77777777">
      <w:pPr>
        <w:ind w:left="720"/>
        <w:rPr>
          <w:sz w:val="20"/>
          <w:szCs w:val="20"/>
          <w:lang w:val="en-US"/>
        </w:rPr>
      </w:pPr>
      <w:r>
        <w:t>Aliwaambia watamani sana maziwa safi ya kiroho.</w:t>
      </w:r>
    </w:p>
    <w:p w:rsidRPr="007B69FD" w:rsidR="00B50BC4" w:rsidP="00B50BC4" w:rsidRDefault="00B50BC4" w14:paraId="65189A5C" w14:textId="77777777">
      <w:pPr>
        <w:ind w:left="720"/>
        <w:rPr>
          <w:sz w:val="20"/>
          <w:szCs w:val="20"/>
        </w:rPr>
      </w:pPr>
      <w:r/>
    </w:p>
    <w:p w:rsidRPr="007B69FD" w:rsidR="00B50BC4" w:rsidP="62F4E0FE" w:rsidRDefault="001974FE" w14:paraId="7BE69BC7" w14:textId="7CCD7ADA" w14:noSpellErr="1">
      <w:pPr>
        <w:numPr>
          <w:ilvl w:val="0"/>
          <w:numId w:val="54"/>
        </w:numPr>
        <w:rPr>
          <w:sz w:val="20"/>
          <w:szCs w:val="20"/>
          <w:lang w:val="en-US"/>
        </w:rPr>
      </w:pPr>
      <w:r w:rsidRPr="62F4E0FE" w:rsidR="62F4E0FE">
        <w:rPr>
          <w:lang w:val="en-US"/>
        </w:rPr>
        <w:t>[2:2-3] Unafikiri Petro alimaanisha nini kwa maziwa safi ya kiroho?</w:t>
      </w:r>
    </w:p>
    <w:p w:rsidRPr="007B69FD" w:rsidR="00B50BC4" w:rsidP="48114252" w:rsidRDefault="000C38A3" w14:paraId="58F311C2" w14:textId="2F3B5208">
      <w:pPr>
        <w:ind w:left="720"/>
        <w:rPr>
          <w:color w:val="3C4043"/>
          <w:sz w:val="20"/>
          <w:szCs w:val="20"/>
          <w:lang w:val="en-US"/>
        </w:rPr>
      </w:pPr>
      <w:r>
        <w:t>(Majibu yanaweza kutofautiana.) Labda alimaanisha mafundisho juu ya Bwana au neno la Mungu. Au huenda alimaanisha mitazamo ambayo ilitofautiana na ile iliyoorodheshwa katika mstari wa 1.</w:t>
      </w:r>
    </w:p>
    <w:p w:rsidRPr="007B69FD" w:rsidR="00B50BC4" w:rsidP="00B50BC4" w:rsidRDefault="00B50BC4" w14:paraId="7FFD320A" w14:textId="77777777">
      <w:pPr>
        <w:ind w:left="720"/>
        <w:rPr>
          <w:color w:val="3C4043"/>
          <w:sz w:val="20"/>
          <w:szCs w:val="20"/>
        </w:rPr>
      </w:pPr>
      <w:r/>
    </w:p>
    <w:p w:rsidRPr="007B69FD" w:rsidR="00B50BC4" w:rsidP="62F4E0FE" w:rsidRDefault="001974FE" w14:paraId="2F759F6C" w14:textId="71EEF9E0" w14:noSpellErr="1">
      <w:pPr>
        <w:numPr>
          <w:ilvl w:val="0"/>
          <w:numId w:val="54"/>
        </w:numPr>
        <w:rPr>
          <w:sz w:val="20"/>
          <w:szCs w:val="20"/>
          <w:lang w:val="en-US"/>
        </w:rPr>
      </w:pPr>
      <w:r w:rsidRPr="62F4E0FE" w:rsidR="62F4E0FE">
        <w:rPr>
          <w:lang w:val="en-US"/>
        </w:rPr>
        <w:t>[2:4] Ni nani aliyewafanya watu wakataliwe?</w:t>
      </w:r>
    </w:p>
    <w:p w:rsidRPr="007B69FD" w:rsidR="00B50BC4" w:rsidP="62F4E0FE" w:rsidRDefault="00B50BC4" w14:paraId="4E71BA64" w14:textId="77777777" w14:noSpellErr="1">
      <w:pPr>
        <w:ind w:left="720"/>
        <w:rPr>
          <w:sz w:val="20"/>
          <w:szCs w:val="20"/>
          <w:lang w:val="en-US"/>
        </w:rPr>
      </w:pPr>
      <w:r w:rsidRPr="62F4E0FE" w:rsidR="62F4E0FE">
        <w:rPr>
          <w:lang w:val="en-US"/>
        </w:rPr>
        <w:t>Walikuwa wamemkataa yeye aliye Jiwe lililo hai.</w:t>
      </w:r>
    </w:p>
    <w:p w:rsidRPr="007B69FD" w:rsidR="00B50BC4" w:rsidP="00B50BC4" w:rsidRDefault="00B50BC4" w14:paraId="7C086517" w14:textId="77777777">
      <w:pPr>
        <w:ind w:left="720"/>
        <w:rPr>
          <w:sz w:val="20"/>
          <w:szCs w:val="20"/>
        </w:rPr>
      </w:pPr>
      <w:r/>
    </w:p>
    <w:p w:rsidRPr="007B69FD" w:rsidR="00B50BC4" w:rsidP="62F4E0FE" w:rsidRDefault="001974FE" w14:paraId="691B3098" w14:textId="77F4E9CD" w14:noSpellErr="1">
      <w:pPr>
        <w:numPr>
          <w:ilvl w:val="0"/>
          <w:numId w:val="54"/>
        </w:numPr>
        <w:rPr>
          <w:sz w:val="20"/>
          <w:szCs w:val="20"/>
          <w:lang w:val="en-US"/>
        </w:rPr>
      </w:pPr>
      <w:r w:rsidRPr="62F4E0FE" w:rsidR="62F4E0FE">
        <w:rPr>
          <w:lang w:val="en-US"/>
        </w:rPr>
        <w:t>[2:4] Unafikiri jiwe hili lililo hai ni nani?</w:t>
      </w:r>
    </w:p>
    <w:p w:rsidRPr="007B69FD" w:rsidR="00B50BC4" w:rsidP="62F4E0FE" w:rsidRDefault="00AE1EEB" w14:paraId="53242031" w14:textId="3C8AFE2E" w14:noSpellErr="1">
      <w:pPr>
        <w:ind w:left="720"/>
        <w:rPr>
          <w:sz w:val="20"/>
          <w:szCs w:val="20"/>
          <w:lang w:val="en-US"/>
        </w:rPr>
      </w:pPr>
      <w:r w:rsidRPr="62F4E0FE" w:rsidR="62F4E0FE">
        <w:rPr>
          <w:lang w:val="en-US"/>
        </w:rPr>
        <w:t>Kwa sababu Yesu ndiye aliyeachwa, jiwe hilo lililo hai ni Yesu Kristo.</w:t>
      </w:r>
    </w:p>
    <w:p w:rsidRPr="007B69FD" w:rsidR="00B50BC4" w:rsidP="00B50BC4" w:rsidRDefault="00B50BC4" w14:paraId="2BF3E400" w14:textId="77777777">
      <w:pPr>
        <w:ind w:left="720"/>
        <w:rPr>
          <w:sz w:val="20"/>
          <w:szCs w:val="20"/>
        </w:rPr>
      </w:pPr>
      <w:r/>
    </w:p>
    <w:p w:rsidRPr="007B69FD" w:rsidR="00B50BC4" w:rsidP="62F4E0FE" w:rsidRDefault="001974FE" w14:paraId="467E9291" w14:textId="09BA5F2D" w14:noSpellErr="1">
      <w:pPr>
        <w:numPr>
          <w:ilvl w:val="0"/>
          <w:numId w:val="54"/>
        </w:numPr>
        <w:rPr>
          <w:sz w:val="20"/>
          <w:szCs w:val="20"/>
          <w:lang w:val="en-US"/>
        </w:rPr>
      </w:pPr>
      <w:r w:rsidRPr="62F4E0FE" w:rsidR="62F4E0FE">
        <w:rPr>
          <w:lang w:val="en-US"/>
        </w:rPr>
        <w:t>[2:5] Petro alisema nini juu ya Wakristo katika mstari wa 5?</w:t>
      </w:r>
    </w:p>
    <w:p w:rsidRPr="007B69FD" w:rsidR="00B50BC4" w:rsidP="48114252" w:rsidRDefault="00B50BC4" w14:paraId="00C991DB" w14:textId="5825D71D">
      <w:pPr>
        <w:ind w:left="720"/>
        <w:rPr>
          <w:sz w:val="20"/>
          <w:szCs w:val="20"/>
          <w:lang w:val="en-US"/>
        </w:rPr>
      </w:pPr>
      <w:r>
        <w:t>Petro alisema kwamba walikuwa kama mawe yaliyo hai. Walikuwa wakijengwa wawe nyumba ya kiroho, na wawe ukuhani mtakatifu.</w:t>
      </w:r>
    </w:p>
    <w:p w:rsidRPr="007B69FD" w:rsidR="00B50BC4" w:rsidP="00B50BC4" w:rsidRDefault="00B50BC4" w14:paraId="4FED357B" w14:textId="77777777">
      <w:pPr>
        <w:ind w:left="720"/>
        <w:rPr>
          <w:sz w:val="20"/>
          <w:szCs w:val="20"/>
        </w:rPr>
      </w:pPr>
      <w:r/>
    </w:p>
    <w:p w:rsidRPr="007B69FD" w:rsidR="00B50BC4" w:rsidP="0099152C" w:rsidRDefault="001974FE" w14:paraId="5A298EFE" w14:textId="4DE20502">
      <w:pPr>
        <w:numPr>
          <w:ilvl w:val="0"/>
          <w:numId w:val="54"/>
        </w:numPr>
        <w:rPr>
          <w:sz w:val="20"/>
          <w:szCs w:val="20"/>
          <w:lang w:val="en-US"/>
        </w:rPr>
      </w:pPr>
      <w:r>
        <w:t>[2:6] Unafikiri ni nani aliyeweka jiwe la pembeni katika Sayuni?</w:t>
      </w:r>
    </w:p>
    <w:p w:rsidRPr="007B69FD" w:rsidR="00B50BC4" w:rsidP="48114252" w:rsidRDefault="00AE1EEB" w14:paraId="075F8D61" w14:textId="45C4DA06">
      <w:pPr>
        <w:ind w:left="720"/>
        <w:rPr>
          <w:sz w:val="20"/>
          <w:szCs w:val="20"/>
          <w:lang w:val="en-US"/>
        </w:rPr>
      </w:pPr>
      <w:r>
        <w:t>Ni wazi kutokana na kifungu hicho kwamba Mungu aliiweka.</w:t>
      </w:r>
    </w:p>
    <w:p w:rsidRPr="007B69FD" w:rsidR="00B50BC4" w:rsidP="00B50BC4" w:rsidRDefault="00B50BC4" w14:paraId="77BF7350" w14:textId="77777777">
      <w:pPr>
        <w:ind w:left="720"/>
        <w:rPr>
          <w:sz w:val="20"/>
          <w:szCs w:val="20"/>
        </w:rPr>
      </w:pPr>
      <w:r/>
    </w:p>
    <w:p w:rsidRPr="007B69FD" w:rsidR="00B50BC4" w:rsidP="0099152C" w:rsidRDefault="001974FE" w14:paraId="06B7C34B" w14:textId="72E6F863">
      <w:pPr>
        <w:numPr>
          <w:ilvl w:val="0"/>
          <w:numId w:val="54"/>
        </w:numPr>
        <w:rPr>
          <w:sz w:val="20"/>
          <w:szCs w:val="20"/>
          <w:lang w:val="en-US"/>
        </w:rPr>
      </w:pPr>
      <w:r>
        <w:t>[2:6] Unafikiri jiwe hili la pembeni lililochaguliwa na lenye thamani linawakilisha nani?</w:t>
      </w:r>
    </w:p>
    <w:p w:rsidRPr="007B69FD" w:rsidR="00B50BC4" w:rsidP="48114252" w:rsidRDefault="00B50BC4" w14:paraId="52CBD835" w14:textId="7A9C2687">
      <w:pPr>
        <w:ind w:left="720"/>
        <w:rPr>
          <w:sz w:val="20"/>
          <w:szCs w:val="20"/>
          <w:lang w:val="en-US"/>
        </w:rPr>
      </w:pPr>
      <w:r>
        <w:t>Ni wazi kutokana na andiko hilo kwamba yeye humwakilisha Yesu Kristo.</w:t>
      </w:r>
    </w:p>
    <w:p w:rsidRPr="007B69FD" w:rsidR="00B50BC4" w:rsidP="00B50BC4" w:rsidRDefault="00B50BC4" w14:paraId="7132396D" w14:textId="77777777">
      <w:pPr>
        <w:ind w:left="720"/>
        <w:rPr>
          <w:sz w:val="20"/>
          <w:szCs w:val="20"/>
        </w:rPr>
      </w:pPr>
      <w:r/>
    </w:p>
    <w:p w:rsidRPr="007B69FD" w:rsidR="00B50BC4" w:rsidP="62F4E0FE" w:rsidRDefault="001974FE" w14:paraId="2ED1F213" w14:textId="21D3E5ED" w14:noSpellErr="1">
      <w:pPr>
        <w:numPr>
          <w:ilvl w:val="0"/>
          <w:numId w:val="54"/>
        </w:numPr>
        <w:rPr>
          <w:sz w:val="20"/>
          <w:szCs w:val="20"/>
          <w:lang w:val="en-US"/>
        </w:rPr>
      </w:pPr>
      <w:r w:rsidRPr="62F4E0FE" w:rsidR="62F4E0FE">
        <w:rPr>
          <w:lang w:val="en-US"/>
        </w:rPr>
        <w:t>[2:6] Ni nani asiyetahayarika?</w:t>
      </w:r>
    </w:p>
    <w:p w:rsidRPr="007B69FD" w:rsidR="00B50BC4" w:rsidP="62F4E0FE" w:rsidRDefault="00B50BC4" w14:paraId="474096E6" w14:textId="77777777" w14:noSpellErr="1">
      <w:pPr>
        <w:ind w:left="720"/>
        <w:rPr>
          <w:sz w:val="20"/>
          <w:szCs w:val="20"/>
          <w:lang w:val="en-US"/>
        </w:rPr>
      </w:pPr>
      <w:r w:rsidRPr="62F4E0FE" w:rsidR="62F4E0FE">
        <w:rPr>
          <w:lang w:val="en-US"/>
        </w:rPr>
        <w:t>Yeyote amwaminiye Yesu Kristo (mkuu wa jiwe la pembeni aliyechaguliwa na mwenye thamani) hatatahayarika kamwe.</w:t>
      </w:r>
    </w:p>
    <w:p w:rsidRPr="007B69FD" w:rsidR="00503EAA" w:rsidP="00503EAA" w:rsidRDefault="00503EAA" w14:paraId="0D42E55B" w14:textId="77777777" w14:noSpellErr="1">
      <w:pPr>
        <w:pStyle w:val="Continuedline"/>
      </w:pPr>
      <w:r w:rsidRPr="62F4E0FE" w:rsidR="62F4E0FE">
        <w:rPr>
          <w:lang w:val="en-US"/>
        </w:rPr>
        <w:t>1 Petro 2:1-12 iliendelea</w:t>
      </w:r>
    </w:p>
    <w:p w:rsidRPr="007B69FD" w:rsidR="00B50BC4" w:rsidP="006355F6" w:rsidRDefault="00B50BC4" w14:paraId="4C3E4B7F" w14:textId="77777777">
      <w:pPr>
        <w:rPr>
          <w:sz w:val="20"/>
          <w:szCs w:val="20"/>
        </w:rPr>
      </w:pPr>
      <w:r/>
    </w:p>
    <w:p w:rsidRPr="007B69FD" w:rsidR="00B50BC4" w:rsidP="0099152C" w:rsidRDefault="001974FE" w14:paraId="0CE31909" w14:textId="59288798">
      <w:pPr>
        <w:numPr>
          <w:ilvl w:val="0"/>
          <w:numId w:val="54"/>
        </w:numPr>
        <w:rPr>
          <w:sz w:val="20"/>
          <w:szCs w:val="20"/>
          <w:lang w:val="en-US"/>
        </w:rPr>
      </w:pPr>
      <w:r>
        <w:t>[2:7] Wajenzi walikuwa na mtazamo gani kuelekea jiwe?</w:t>
      </w:r>
    </w:p>
    <w:p w:rsidRPr="007B69FD" w:rsidR="00B50BC4" w:rsidP="62F4E0FE" w:rsidRDefault="00B50BC4" w14:paraId="7F443632" w14:textId="77777777" w14:noSpellErr="1">
      <w:pPr>
        <w:ind w:left="720"/>
        <w:rPr>
          <w:sz w:val="20"/>
          <w:szCs w:val="20"/>
          <w:lang w:val="en-US"/>
        </w:rPr>
      </w:pPr>
      <w:r w:rsidRPr="62F4E0FE" w:rsidR="62F4E0FE">
        <w:rPr>
          <w:lang w:val="en-US"/>
        </w:rPr>
        <w:t>Walilikataa.</w:t>
      </w:r>
    </w:p>
    <w:p w:rsidRPr="007B69FD" w:rsidR="00B50BC4" w:rsidP="00B50BC4" w:rsidRDefault="00B50BC4" w14:paraId="76E02AC0" w14:textId="77777777">
      <w:pPr>
        <w:ind w:left="720"/>
        <w:rPr>
          <w:sz w:val="20"/>
          <w:szCs w:val="20"/>
        </w:rPr>
      </w:pPr>
      <w:r/>
    </w:p>
    <w:p w:rsidRPr="007B69FD" w:rsidR="00B50BC4" w:rsidP="62F4E0FE" w:rsidRDefault="001974FE" w14:paraId="10D4FB11" w14:textId="02E6AB8A" w14:noSpellErr="1">
      <w:pPr>
        <w:numPr>
          <w:ilvl w:val="0"/>
          <w:numId w:val="54"/>
        </w:numPr>
        <w:rPr>
          <w:sz w:val="20"/>
          <w:szCs w:val="20"/>
          <w:lang w:val="en-US"/>
        </w:rPr>
      </w:pPr>
      <w:r w:rsidRPr="62F4E0FE" w:rsidR="62F4E0FE">
        <w:rPr>
          <w:lang w:val="en-US"/>
        </w:rPr>
        <w:t xml:space="preserve">[2:7-8, NW] Wale </w:t>
      </w:r>
      <w:r w:rsidRPr="62F4E0FE" w:rsidR="62F4E0FE">
        <w:rPr>
          <w:lang w:val="en-US"/>
        </w:rPr>
        <w:t>ambao</w:t>
      </w:r>
      <w:r w:rsidRPr="62F4E0FE" w:rsidR="62F4E0FE">
        <w:rPr>
          <w:lang w:val="en-US"/>
        </w:rPr>
        <w:t xml:space="preserve"> </w:t>
      </w:r>
      <w:r w:rsidRPr="62F4E0FE" w:rsidR="62F4E0FE">
        <w:rPr>
          <w:lang w:val="en-US"/>
        </w:rPr>
        <w:t>hawakuamini</w:t>
      </w:r>
      <w:r w:rsidRPr="62F4E0FE" w:rsidR="62F4E0FE">
        <w:rPr>
          <w:lang w:val="en-US"/>
        </w:rPr>
        <w:t xml:space="preserve"> </w:t>
      </w:r>
      <w:r w:rsidRPr="62F4E0FE" w:rsidR="62F4E0FE">
        <w:rPr>
          <w:lang w:val="en-US"/>
        </w:rPr>
        <w:t>walikwazwaje</w:t>
      </w:r>
      <w:r w:rsidRPr="62F4E0FE" w:rsidR="62F4E0FE">
        <w:rPr>
          <w:lang w:val="en-US"/>
        </w:rPr>
        <w:t>?</w:t>
      </w:r>
    </w:p>
    <w:p w:rsidRPr="007B69FD" w:rsidR="00B50BC4" w:rsidP="62F4E0FE" w:rsidRDefault="00B50BC4" w14:paraId="55B083A1" w14:textId="77777777" w14:noSpellErr="1">
      <w:pPr>
        <w:ind w:left="720"/>
        <w:rPr>
          <w:sz w:val="20"/>
          <w:szCs w:val="20"/>
          <w:lang w:val="en-US"/>
        </w:rPr>
      </w:pPr>
      <w:r w:rsidRPr="62F4E0FE" w:rsidR="62F4E0FE">
        <w:rPr>
          <w:lang w:val="en-US"/>
        </w:rPr>
        <w:t>Walijikwaa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kutotii</w:t>
      </w:r>
      <w:r w:rsidRPr="62F4E0FE" w:rsidR="62F4E0FE">
        <w:rPr>
          <w:lang w:val="en-US"/>
        </w:rPr>
        <w:t xml:space="preserve"> </w:t>
      </w:r>
      <w:r w:rsidRPr="62F4E0FE" w:rsidR="62F4E0FE">
        <w:rPr>
          <w:lang w:val="en-US"/>
        </w:rPr>
        <w:t>neno</w:t>
      </w:r>
      <w:r w:rsidRPr="62F4E0FE" w:rsidR="62F4E0FE">
        <w:rPr>
          <w:lang w:val="en-US"/>
        </w:rPr>
        <w:t>.</w:t>
      </w:r>
    </w:p>
    <w:p w:rsidRPr="007B69FD" w:rsidR="00B50BC4" w:rsidP="00B50BC4" w:rsidRDefault="00B50BC4" w14:paraId="6FB6AA20" w14:textId="77DFBD87">
      <w:pPr>
        <w:ind w:left="720"/>
        <w:rPr>
          <w:sz w:val="20"/>
          <w:szCs w:val="20"/>
        </w:rPr>
      </w:pPr>
      <w:r/>
    </w:p>
    <w:p w:rsidRPr="007B69FD" w:rsidR="00B50BC4" w:rsidP="62F4E0FE" w:rsidRDefault="001974FE" w14:paraId="4DA98A61" w14:textId="664F6E06" w14:noSpellErr="1">
      <w:pPr>
        <w:numPr>
          <w:ilvl w:val="0"/>
          <w:numId w:val="54"/>
        </w:numPr>
        <w:rPr>
          <w:sz w:val="20"/>
          <w:szCs w:val="20"/>
          <w:lang w:val="en-US"/>
        </w:rPr>
      </w:pPr>
      <w:r w:rsidRPr="62F4E0FE" w:rsidR="62F4E0FE">
        <w:rPr>
          <w:lang w:val="en-US"/>
        </w:rPr>
        <w:t xml:space="preserve">[2:9] Kwa </w:t>
      </w:r>
      <w:r w:rsidRPr="62F4E0FE" w:rsidR="62F4E0FE">
        <w:rPr>
          <w:lang w:val="en-US"/>
        </w:rPr>
        <w:t>nini</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jamii</w:t>
      </w:r>
      <w:r w:rsidRPr="62F4E0FE" w:rsidR="62F4E0FE">
        <w:rPr>
          <w:lang w:val="en-US"/>
        </w:rPr>
        <w:t xml:space="preserve"> </w:t>
      </w:r>
      <w:r w:rsidRPr="62F4E0FE" w:rsidR="62F4E0FE">
        <w:rPr>
          <w:lang w:val="en-US"/>
        </w:rPr>
        <w:t>iliyochaguliwa</w:t>
      </w:r>
      <w:r w:rsidRPr="62F4E0FE" w:rsidR="62F4E0FE">
        <w:rPr>
          <w:lang w:val="en-US"/>
        </w:rPr>
        <w:t xml:space="preserve">, </w:t>
      </w:r>
      <w:r w:rsidRPr="62F4E0FE" w:rsidR="62F4E0FE">
        <w:rPr>
          <w:lang w:val="en-US"/>
        </w:rPr>
        <w:t>ukuhani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kifalme</w:t>
      </w:r>
      <w:r w:rsidRPr="62F4E0FE" w:rsidR="62F4E0FE">
        <w:rPr>
          <w:lang w:val="en-US"/>
        </w:rPr>
        <w:t xml:space="preserve">, </w:t>
      </w:r>
      <w:r w:rsidRPr="62F4E0FE" w:rsidR="62F4E0FE">
        <w:rPr>
          <w:lang w:val="en-US"/>
        </w:rPr>
        <w:t>taifa</w:t>
      </w:r>
      <w:r w:rsidRPr="62F4E0FE" w:rsidR="62F4E0FE">
        <w:rPr>
          <w:lang w:val="en-US"/>
        </w:rPr>
        <w:t xml:space="preserve"> </w:t>
      </w:r>
      <w:r w:rsidRPr="62F4E0FE" w:rsidR="62F4E0FE">
        <w:rPr>
          <w:lang w:val="en-US"/>
        </w:rPr>
        <w:t>takatifu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mali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w:t>
      </w:r>
    </w:p>
    <w:p w:rsidRPr="007B69FD" w:rsidR="00B50BC4" w:rsidP="62F4E0FE" w:rsidRDefault="00B50BC4" w14:paraId="7C2E95B5" w14:textId="77777777" w14:noSpellErr="1">
      <w:pPr>
        <w:ind w:left="720"/>
        <w:rPr>
          <w:sz w:val="20"/>
          <w:szCs w:val="20"/>
          <w:lang w:val="en-US"/>
        </w:rPr>
      </w:pPr>
      <w:r w:rsidRPr="62F4E0FE" w:rsidR="62F4E0FE">
        <w:rPr>
          <w:lang w:val="en-US"/>
        </w:rPr>
        <w:t>Walifanya</w:t>
      </w:r>
      <w:r w:rsidRPr="62F4E0FE" w:rsidR="62F4E0FE">
        <w:rPr>
          <w:lang w:val="en-US"/>
        </w:rPr>
        <w:t xml:space="preserve"> mambo </w:t>
      </w:r>
      <w:r w:rsidRPr="62F4E0FE" w:rsidR="62F4E0FE">
        <w:rPr>
          <w:lang w:val="en-US"/>
        </w:rPr>
        <w:t>hayo</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watangaze</w:t>
      </w:r>
      <w:r w:rsidRPr="62F4E0FE" w:rsidR="62F4E0FE">
        <w:rPr>
          <w:lang w:val="en-US"/>
        </w:rPr>
        <w:t xml:space="preserve"> </w:t>
      </w:r>
      <w:r w:rsidRPr="62F4E0FE" w:rsidR="62F4E0FE">
        <w:rPr>
          <w:lang w:val="en-US"/>
        </w:rPr>
        <w:t>matendo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ajabu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w:t>
      </w:r>
    </w:p>
    <w:p w:rsidRPr="007B69FD" w:rsidR="00B50BC4" w:rsidP="00B50BC4" w:rsidRDefault="00B50BC4" w14:paraId="2232453B" w14:textId="77777777">
      <w:pPr>
        <w:ind w:left="720"/>
        <w:rPr>
          <w:sz w:val="20"/>
          <w:szCs w:val="20"/>
        </w:rPr>
      </w:pPr>
      <w:r/>
    </w:p>
    <w:p w:rsidRPr="007B69FD" w:rsidR="00B50BC4" w:rsidP="62F4E0FE" w:rsidRDefault="001974FE" w14:paraId="7D96A14D" w14:textId="103CD26C" w14:noSpellErr="1">
      <w:pPr>
        <w:numPr>
          <w:ilvl w:val="0"/>
          <w:numId w:val="54"/>
        </w:numPr>
        <w:rPr>
          <w:sz w:val="20"/>
          <w:szCs w:val="20"/>
          <w:lang w:val="en-US"/>
        </w:rPr>
      </w:pPr>
      <w:r w:rsidRPr="62F4E0FE" w:rsidR="62F4E0FE">
        <w:rPr>
          <w:lang w:val="en-US"/>
        </w:rPr>
        <w:t xml:space="preserve">[2:10] Petro </w:t>
      </w:r>
      <w:r w:rsidRPr="62F4E0FE" w:rsidR="62F4E0FE">
        <w:rPr>
          <w:lang w:val="en-US"/>
        </w:rPr>
        <w:t>aliwakumbusha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10?</w:t>
      </w:r>
    </w:p>
    <w:p w:rsidRPr="007B69FD" w:rsidR="00B50BC4" w:rsidP="62F4E0FE" w:rsidRDefault="00B50BC4" w14:paraId="16B70202" w14:textId="77777777" w14:noSpellErr="1">
      <w:pPr>
        <w:ind w:left="720"/>
        <w:rPr>
          <w:sz w:val="20"/>
          <w:szCs w:val="20"/>
          <w:lang w:val="en-US"/>
        </w:rPr>
      </w:pPr>
      <w:r w:rsidRPr="62F4E0FE" w:rsidR="62F4E0FE">
        <w:rPr>
          <w:lang w:val="en-US"/>
        </w:rPr>
        <w:t>Wakati</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ninyi</w:t>
      </w:r>
      <w:r w:rsidRPr="62F4E0FE" w:rsidR="62F4E0FE">
        <w:rPr>
          <w:lang w:val="en-US"/>
        </w:rPr>
        <w:t xml:space="preserve"> </w:t>
      </w:r>
      <w:r w:rsidRPr="62F4E0FE" w:rsidR="62F4E0FE">
        <w:rPr>
          <w:lang w:val="en-US"/>
        </w:rPr>
        <w:t>hamkuwa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sasa</w:t>
      </w:r>
      <w:r w:rsidRPr="62F4E0FE" w:rsidR="62F4E0FE">
        <w:rPr>
          <w:lang w:val="en-US"/>
        </w:rPr>
        <w:t xml:space="preserve"> </w:t>
      </w:r>
      <w:r w:rsidRPr="62F4E0FE" w:rsidR="62F4E0FE">
        <w:rPr>
          <w:lang w:val="en-US"/>
        </w:rPr>
        <w:t>ninyi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watu</w:t>
      </w:r>
      <w:r w:rsidRPr="62F4E0FE" w:rsidR="62F4E0FE">
        <w:rPr>
          <w:lang w:val="en-US"/>
        </w:rPr>
        <w:t xml:space="preserve"> wake; </w:t>
      </w:r>
      <w:r w:rsidRPr="62F4E0FE" w:rsidR="62F4E0FE">
        <w:rPr>
          <w:lang w:val="en-US"/>
        </w:rPr>
        <w:t>wakati</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hamkupewa</w:t>
      </w:r>
      <w:r w:rsidRPr="62F4E0FE" w:rsidR="62F4E0FE">
        <w:rPr>
          <w:lang w:val="en-US"/>
        </w:rPr>
        <w:t xml:space="preserve"> </w:t>
      </w:r>
      <w:r w:rsidRPr="62F4E0FE" w:rsidR="62F4E0FE">
        <w:rPr>
          <w:lang w:val="en-US"/>
        </w:rPr>
        <w:t>huruma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sasa</w:t>
      </w:r>
      <w:r w:rsidRPr="62F4E0FE" w:rsidR="62F4E0FE">
        <w:rPr>
          <w:lang w:val="en-US"/>
        </w:rPr>
        <w:t xml:space="preserve"> </w:t>
      </w:r>
      <w:r w:rsidRPr="62F4E0FE" w:rsidR="62F4E0FE">
        <w:rPr>
          <w:lang w:val="en-US"/>
        </w:rPr>
        <w:t>mmeipokea</w:t>
      </w:r>
      <w:r w:rsidRPr="62F4E0FE" w:rsidR="62F4E0FE">
        <w:rPr>
          <w:lang w:val="en-US"/>
        </w:rPr>
        <w:t>.</w:t>
      </w:r>
    </w:p>
    <w:p w:rsidRPr="007B69FD" w:rsidR="00B50BC4" w:rsidP="00B50BC4" w:rsidRDefault="00B50BC4" w14:paraId="05D4C419" w14:textId="77777777">
      <w:pPr>
        <w:ind w:left="720"/>
        <w:rPr>
          <w:sz w:val="20"/>
          <w:szCs w:val="20"/>
        </w:rPr>
      </w:pPr>
      <w:r/>
    </w:p>
    <w:p w:rsidRPr="007B69FD" w:rsidR="00B50BC4" w:rsidP="62F4E0FE" w:rsidRDefault="001974FE" w14:paraId="4E739D7E" w14:textId="15D799C3" w14:noSpellErr="1">
      <w:pPr>
        <w:numPr>
          <w:ilvl w:val="0"/>
          <w:numId w:val="54"/>
        </w:numPr>
        <w:rPr>
          <w:sz w:val="20"/>
          <w:szCs w:val="20"/>
          <w:lang w:val="en-US"/>
        </w:rPr>
      </w:pPr>
      <w:r w:rsidRPr="62F4E0FE" w:rsidR="62F4E0FE">
        <w:rPr>
          <w:lang w:val="en-US"/>
        </w:rPr>
        <w:t xml:space="preserve">[2:11] </w:t>
      </w:r>
      <w:r w:rsidRPr="62F4E0FE" w:rsidR="62F4E0FE">
        <w:rPr>
          <w:lang w:val="en-US"/>
        </w:rPr>
        <w:t>Unafikiri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Petro </w:t>
      </w:r>
      <w:r w:rsidRPr="62F4E0FE" w:rsidR="62F4E0FE">
        <w:rPr>
          <w:lang w:val="en-US"/>
        </w:rPr>
        <w:t>alirejezea</w:t>
      </w:r>
      <w:r w:rsidRPr="62F4E0FE" w:rsidR="62F4E0FE">
        <w:rPr>
          <w:lang w:val="en-US"/>
        </w:rPr>
        <w:t xml:space="preserve"> </w:t>
      </w:r>
      <w:r w:rsidRPr="62F4E0FE" w:rsidR="62F4E0FE">
        <w:rPr>
          <w:lang w:val="en-US"/>
        </w:rPr>
        <w:t>Wakristo</w:t>
      </w:r>
      <w:r w:rsidRPr="62F4E0FE" w:rsidR="62F4E0FE">
        <w:rPr>
          <w:lang w:val="en-US"/>
        </w:rPr>
        <w:t xml:space="preserve"> hao </w:t>
      </w:r>
      <w:r w:rsidRPr="62F4E0FE" w:rsidR="62F4E0FE">
        <w:rPr>
          <w:lang w:val="en-US"/>
        </w:rPr>
        <w:t>kuwa</w:t>
      </w:r>
      <w:r w:rsidRPr="62F4E0FE" w:rsidR="62F4E0FE">
        <w:rPr>
          <w:lang w:val="en-US"/>
        </w:rPr>
        <w:t xml:space="preserve"> </w:t>
      </w:r>
      <w:r w:rsidRPr="62F4E0FE" w:rsidR="62F4E0FE">
        <w:rPr>
          <w:lang w:val="en-US"/>
        </w:rPr>
        <w:t>wageni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wahamishwa</w:t>
      </w:r>
      <w:r w:rsidRPr="62F4E0FE" w:rsidR="62F4E0FE">
        <w:rPr>
          <w:lang w:val="en-US"/>
        </w:rPr>
        <w:t>?</w:t>
      </w:r>
    </w:p>
    <w:p w:rsidRPr="007B69FD" w:rsidR="00B50BC4" w:rsidP="62F4E0FE" w:rsidRDefault="000C38A3" w14:paraId="446DBD45" w14:textId="5BBCA038"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Huenda</w:t>
      </w:r>
      <w:r w:rsidRPr="62F4E0FE" w:rsidR="62F4E0FE">
        <w:rPr>
          <w:lang w:val="en-US"/>
        </w:rPr>
        <w:t xml:space="preserve"> </w:t>
      </w:r>
      <w:r w:rsidRPr="62F4E0FE" w:rsidR="62F4E0FE">
        <w:rPr>
          <w:lang w:val="en-US"/>
        </w:rPr>
        <w:t>akawa</w:t>
      </w:r>
      <w:r w:rsidRPr="62F4E0FE" w:rsidR="62F4E0FE">
        <w:rPr>
          <w:lang w:val="en-US"/>
        </w:rPr>
        <w:t xml:space="preserve"> </w:t>
      </w:r>
      <w:r w:rsidRPr="62F4E0FE" w:rsidR="62F4E0FE">
        <w:rPr>
          <w:lang w:val="en-US"/>
        </w:rPr>
        <w:t>aliwarejezea</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walifukuzwa</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nchi</w:t>
      </w:r>
      <w:r w:rsidRPr="62F4E0FE" w:rsidR="62F4E0FE">
        <w:rPr>
          <w:lang w:val="en-US"/>
        </w:rPr>
        <w:t xml:space="preserve"> </w:t>
      </w:r>
      <w:r w:rsidRPr="62F4E0FE" w:rsidR="62F4E0FE">
        <w:rPr>
          <w:lang w:val="en-US"/>
        </w:rPr>
        <w:t>yao</w:t>
      </w:r>
      <w:r w:rsidRPr="62F4E0FE" w:rsidR="62F4E0FE">
        <w:rPr>
          <w:lang w:val="en-US"/>
        </w:rPr>
        <w:t>.</w:t>
      </w:r>
    </w:p>
    <w:p w:rsidRPr="007B69FD" w:rsidR="00B50BC4" w:rsidP="00B50BC4" w:rsidRDefault="00B50BC4" w14:paraId="4102D962" w14:textId="77777777">
      <w:pPr>
        <w:ind w:left="720"/>
        <w:rPr>
          <w:sz w:val="20"/>
          <w:szCs w:val="20"/>
        </w:rPr>
      </w:pPr>
      <w:r/>
    </w:p>
    <w:p w:rsidRPr="007B69FD" w:rsidR="00B50BC4" w:rsidP="62F4E0FE" w:rsidRDefault="001974FE" w14:paraId="255A4BDC" w14:textId="0B329C71" w14:noSpellErr="1">
      <w:pPr>
        <w:numPr>
          <w:ilvl w:val="0"/>
          <w:numId w:val="54"/>
        </w:numPr>
        <w:rPr>
          <w:sz w:val="20"/>
          <w:szCs w:val="20"/>
          <w:lang w:val="en-US"/>
        </w:rPr>
      </w:pPr>
      <w:r w:rsidRPr="62F4E0FE" w:rsidR="62F4E0FE">
        <w:rPr>
          <w:lang w:val="en-US"/>
        </w:rPr>
        <w:t xml:space="preserve">[2:11] Petro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tamaa</w:t>
      </w:r>
      <w:r w:rsidRPr="62F4E0FE" w:rsidR="62F4E0FE">
        <w:rPr>
          <w:lang w:val="en-US"/>
        </w:rPr>
        <w:t xml:space="preserve"> za </w:t>
      </w:r>
      <w:r w:rsidRPr="62F4E0FE" w:rsidR="62F4E0FE">
        <w:rPr>
          <w:lang w:val="en-US"/>
        </w:rPr>
        <w:t>kimwili</w:t>
      </w:r>
      <w:r w:rsidRPr="62F4E0FE" w:rsidR="62F4E0FE">
        <w:rPr>
          <w:lang w:val="en-US"/>
        </w:rPr>
        <w:t>?</w:t>
      </w:r>
    </w:p>
    <w:p w:rsidRPr="007B69FD" w:rsidR="00B50BC4" w:rsidP="62F4E0FE" w:rsidRDefault="00B50BC4" w14:paraId="141D06CC" w14:textId="77777777" w14:noSpellErr="1">
      <w:pPr>
        <w:ind w:left="720"/>
        <w:rPr>
          <w:sz w:val="20"/>
          <w:szCs w:val="20"/>
          <w:lang w:val="en-US"/>
        </w:rPr>
      </w:pPr>
      <w:r w:rsidRPr="62F4E0FE" w:rsidR="62F4E0FE">
        <w:rPr>
          <w:lang w:val="en-US"/>
        </w:rPr>
        <w:t>Tamaa</w:t>
      </w:r>
      <w:r w:rsidRPr="62F4E0FE" w:rsidR="62F4E0FE">
        <w:rPr>
          <w:lang w:val="en-US"/>
        </w:rPr>
        <w:t xml:space="preserve"> za </w:t>
      </w:r>
      <w:r w:rsidRPr="62F4E0FE" w:rsidR="62F4E0FE">
        <w:rPr>
          <w:lang w:val="en-US"/>
        </w:rPr>
        <w:t>kimwili</w:t>
      </w:r>
      <w:r w:rsidRPr="62F4E0FE" w:rsidR="62F4E0FE">
        <w:rPr>
          <w:lang w:val="en-US"/>
        </w:rPr>
        <w:t xml:space="preserve"> </w:t>
      </w:r>
      <w:r w:rsidRPr="62F4E0FE" w:rsidR="62F4E0FE">
        <w:rPr>
          <w:lang w:val="en-US"/>
        </w:rPr>
        <w:t>hupigana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nafsi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Mkristo</w:t>
      </w:r>
      <w:r w:rsidRPr="62F4E0FE" w:rsidR="62F4E0FE">
        <w:rPr>
          <w:lang w:val="en-US"/>
        </w:rPr>
        <w:t>.</w:t>
      </w:r>
    </w:p>
    <w:p w:rsidRPr="007B69FD" w:rsidR="00B50BC4" w:rsidP="00B50BC4" w:rsidRDefault="00B50BC4" w14:paraId="389A8BB6" w14:textId="77777777">
      <w:pPr>
        <w:ind w:left="720"/>
        <w:rPr>
          <w:sz w:val="20"/>
          <w:szCs w:val="20"/>
        </w:rPr>
      </w:pPr>
      <w:r/>
    </w:p>
    <w:p w:rsidRPr="007B69FD" w:rsidR="00B50BC4" w:rsidP="62F4E0FE" w:rsidRDefault="001974FE" w14:paraId="1BEEA986" w14:textId="2FA86348" w14:noSpellErr="1">
      <w:pPr>
        <w:numPr>
          <w:ilvl w:val="0"/>
          <w:numId w:val="54"/>
        </w:numPr>
        <w:rPr>
          <w:sz w:val="20"/>
          <w:szCs w:val="20"/>
          <w:lang w:val="en-US"/>
        </w:rPr>
      </w:pPr>
      <w:r w:rsidRPr="62F4E0FE" w:rsidR="62F4E0FE">
        <w:rPr>
          <w:lang w:val="en-US"/>
        </w:rPr>
        <w:t xml:space="preserve">[2:11] </w:t>
      </w:r>
      <w:r w:rsidRPr="62F4E0FE" w:rsidR="62F4E0FE">
        <w:rPr>
          <w:lang w:val="en-US"/>
        </w:rPr>
        <w:t>Unafikiri</w:t>
      </w:r>
      <w:r w:rsidRPr="62F4E0FE" w:rsidR="62F4E0FE">
        <w:rPr>
          <w:lang w:val="en-US"/>
        </w:rPr>
        <w:t xml:space="preserve"> Petro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tamaa</w:t>
      </w:r>
      <w:r w:rsidRPr="62F4E0FE" w:rsidR="62F4E0FE">
        <w:rPr>
          <w:lang w:val="en-US"/>
        </w:rPr>
        <w:t xml:space="preserve"> za </w:t>
      </w:r>
      <w:r w:rsidRPr="62F4E0FE" w:rsidR="62F4E0FE">
        <w:rPr>
          <w:lang w:val="en-US"/>
        </w:rPr>
        <w:t>kimwili</w:t>
      </w:r>
      <w:r w:rsidRPr="62F4E0FE" w:rsidR="62F4E0FE">
        <w:rPr>
          <w:lang w:val="en-US"/>
        </w:rPr>
        <w:t>?</w:t>
      </w:r>
    </w:p>
    <w:p w:rsidRPr="007B69FD" w:rsidR="00B50BC4" w:rsidP="48114252" w:rsidRDefault="00E56543" w14:paraId="2DEA3C71" w14:textId="0FC78DC6">
      <w:pPr>
        <w:ind w:left="720"/>
        <w:rPr>
          <w:sz w:val="20"/>
          <w:szCs w:val="20"/>
          <w:lang w:val="en-US"/>
        </w:rPr>
      </w:pPr>
      <w:r>
        <w:t>Kwa sababu zinapigana dhidi ya nafsi za Wakristo, hilo laonyesha kwamba alikuwa akirejezea mambo yenye dhambi ambayo watu hutamani kufanya.</w:t>
      </w:r>
    </w:p>
    <w:p w:rsidRPr="007B69FD" w:rsidR="00B50BC4" w:rsidP="00B50BC4" w:rsidRDefault="00B50BC4" w14:paraId="0E1D8ED3" w14:textId="77777777">
      <w:pPr>
        <w:ind w:left="720"/>
        <w:rPr>
          <w:sz w:val="20"/>
          <w:szCs w:val="20"/>
        </w:rPr>
      </w:pPr>
      <w:r/>
    </w:p>
    <w:p w:rsidRPr="007B69FD" w:rsidR="00B50BC4" w:rsidP="62F4E0FE" w:rsidRDefault="001974FE" w14:paraId="1EFCEAFA" w14:textId="69F59EE4" w14:noSpellErr="1">
      <w:pPr>
        <w:numPr>
          <w:ilvl w:val="0"/>
          <w:numId w:val="54"/>
        </w:numPr>
        <w:rPr>
          <w:sz w:val="20"/>
          <w:szCs w:val="20"/>
          <w:lang w:val="en-US"/>
        </w:rPr>
      </w:pPr>
      <w:r w:rsidRPr="62F4E0FE" w:rsidR="62F4E0FE">
        <w:rPr>
          <w:lang w:val="en-US"/>
        </w:rPr>
        <w:t xml:space="preserve">[2:12] Petro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mwenendo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12?</w:t>
      </w:r>
    </w:p>
    <w:p w:rsidRPr="007B69FD" w:rsidR="00B50BC4" w:rsidP="62F4E0FE" w:rsidRDefault="00B50BC4" w14:paraId="67CF46BE" w14:textId="77777777" w14:noSpellErr="1">
      <w:pPr>
        <w:ind w:left="720"/>
        <w:rPr>
          <w:sz w:val="20"/>
          <w:szCs w:val="20"/>
          <w:lang w:val="en-US"/>
        </w:rPr>
      </w:pPr>
      <w:r w:rsidRPr="62F4E0FE" w:rsidR="62F4E0FE">
        <w:rPr>
          <w:lang w:val="en-US"/>
        </w:rPr>
        <w:t xml:space="preserve">Petro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mwenendo</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kuheshimika</w:t>
      </w:r>
      <w:r w:rsidRPr="62F4E0FE" w:rsidR="62F4E0FE">
        <w:rPr>
          <w:lang w:val="en-US"/>
        </w:rPr>
        <w:t>.</w:t>
      </w:r>
    </w:p>
    <w:p w:rsidRPr="007B69FD" w:rsidR="00B50BC4" w:rsidP="00B50BC4" w:rsidRDefault="00B50BC4" w14:paraId="15D9E3A2" w14:textId="77777777">
      <w:pPr>
        <w:ind w:left="720"/>
        <w:rPr>
          <w:sz w:val="20"/>
          <w:szCs w:val="20"/>
        </w:rPr>
      </w:pPr>
      <w:r/>
    </w:p>
    <w:p w:rsidRPr="007B69FD" w:rsidR="00B50BC4" w:rsidP="62F4E0FE" w:rsidRDefault="001974FE" w14:paraId="62FE73F3" w14:textId="0861357B" w14:noSpellErr="1">
      <w:pPr>
        <w:numPr>
          <w:ilvl w:val="0"/>
          <w:numId w:val="54"/>
        </w:numPr>
        <w:rPr>
          <w:sz w:val="20"/>
          <w:szCs w:val="20"/>
          <w:lang w:val="en-US"/>
        </w:rPr>
      </w:pPr>
      <w:r w:rsidRPr="62F4E0FE" w:rsidR="62F4E0FE">
        <w:rPr>
          <w:lang w:val="en-US"/>
        </w:rPr>
        <w:t xml:space="preserve">[2:12] Petro </w:t>
      </w:r>
      <w:r w:rsidRPr="62F4E0FE" w:rsidR="62F4E0FE">
        <w:rPr>
          <w:lang w:val="en-US"/>
        </w:rPr>
        <w:t>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kuwaambia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wajiendeshe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heshima</w:t>
      </w:r>
      <w:r w:rsidRPr="62F4E0FE" w:rsidR="62F4E0FE">
        <w:rPr>
          <w:lang w:val="en-US"/>
        </w:rPr>
        <w:t xml:space="preserve"> </w:t>
      </w:r>
      <w:r w:rsidRPr="62F4E0FE" w:rsidR="62F4E0FE">
        <w:rPr>
          <w:lang w:val="en-US"/>
        </w:rPr>
        <w:t>miongoni</w:t>
      </w:r>
      <w:r w:rsidRPr="62F4E0FE" w:rsidR="62F4E0FE">
        <w:rPr>
          <w:lang w:val="en-US"/>
        </w:rPr>
        <w:t xml:space="preserve"> </w:t>
      </w:r>
      <w:r w:rsidRPr="62F4E0FE" w:rsidR="62F4E0FE">
        <w:rPr>
          <w:lang w:val="en-US"/>
        </w:rPr>
        <w:t>mwa</w:t>
      </w:r>
      <w:r w:rsidRPr="62F4E0FE" w:rsidR="62F4E0FE">
        <w:rPr>
          <w:lang w:val="en-US"/>
        </w:rPr>
        <w:t xml:space="preserve"> </w:t>
      </w:r>
      <w:r w:rsidRPr="62F4E0FE" w:rsidR="62F4E0FE">
        <w:rPr>
          <w:lang w:val="en-US"/>
        </w:rPr>
        <w:t>Wasio</w:t>
      </w:r>
      <w:r w:rsidRPr="62F4E0FE" w:rsidR="62F4E0FE">
        <w:rPr>
          <w:lang w:val="en-US"/>
        </w:rPr>
        <w:t xml:space="preserve"> </w:t>
      </w:r>
      <w:r w:rsidRPr="62F4E0FE" w:rsidR="62F4E0FE">
        <w:rPr>
          <w:lang w:val="en-US"/>
        </w:rPr>
        <w:t>Wayahudi</w:t>
      </w:r>
      <w:r w:rsidRPr="62F4E0FE" w:rsidR="62F4E0FE">
        <w:rPr>
          <w:lang w:val="en-US"/>
        </w:rPr>
        <w:t>?</w:t>
      </w:r>
    </w:p>
    <w:p w:rsidRPr="007B69FD" w:rsidR="00B50BC4" w:rsidP="62F4E0FE" w:rsidRDefault="00B50BC4" w14:paraId="56B310A9" w14:textId="2FA99C06" w14:noSpellErr="1">
      <w:pPr>
        <w:ind w:left="720"/>
        <w:rPr>
          <w:sz w:val="20"/>
          <w:szCs w:val="20"/>
          <w:lang w:val="en-US"/>
        </w:rPr>
      </w:pPr>
      <w:r w:rsidRPr="62F4E0FE" w:rsidR="62F4E0FE">
        <w:rPr>
          <w:lang w:val="en-US"/>
        </w:rPr>
        <w:t>Aliwaambia</w:t>
      </w:r>
      <w:r w:rsidRPr="62F4E0FE" w:rsidR="62F4E0FE">
        <w:rPr>
          <w:lang w:val="en-US"/>
        </w:rPr>
        <w:t xml:space="preserve"> </w:t>
      </w:r>
      <w:r w:rsidRPr="62F4E0FE" w:rsidR="62F4E0FE">
        <w:rPr>
          <w:lang w:val="en-US"/>
        </w:rPr>
        <w:t>wafanye</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ili</w:t>
      </w:r>
      <w:r w:rsidRPr="62F4E0FE" w:rsidR="62F4E0FE">
        <w:rPr>
          <w:lang w:val="en-US"/>
        </w:rPr>
        <w:t xml:space="preserve"> wale </w:t>
      </w:r>
      <w:r w:rsidRPr="62F4E0FE" w:rsidR="62F4E0FE">
        <w:rPr>
          <w:lang w:val="en-US"/>
        </w:rPr>
        <w:t>wanaowaambia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watenda</w:t>
      </w:r>
      <w:r w:rsidRPr="62F4E0FE" w:rsidR="62F4E0FE">
        <w:rPr>
          <w:lang w:val="en-US"/>
        </w:rPr>
        <w:t xml:space="preserve"> </w:t>
      </w:r>
      <w:r w:rsidRPr="62F4E0FE" w:rsidR="62F4E0FE">
        <w:rPr>
          <w:lang w:val="en-US"/>
        </w:rPr>
        <w:t>mabaya</w:t>
      </w:r>
      <w:r w:rsidRPr="62F4E0FE" w:rsidR="62F4E0FE">
        <w:rPr>
          <w:lang w:val="en-US"/>
        </w:rPr>
        <w:t xml:space="preserve"> </w:t>
      </w:r>
      <w:r w:rsidRPr="62F4E0FE" w:rsidR="62F4E0FE">
        <w:rPr>
          <w:lang w:val="en-US"/>
        </w:rPr>
        <w:t>waone</w:t>
      </w:r>
      <w:r w:rsidRPr="62F4E0FE" w:rsidR="62F4E0FE">
        <w:rPr>
          <w:lang w:val="en-US"/>
        </w:rPr>
        <w:t xml:space="preserve"> </w:t>
      </w:r>
      <w:r w:rsidRPr="62F4E0FE" w:rsidR="62F4E0FE">
        <w:rPr>
          <w:lang w:val="en-US"/>
        </w:rPr>
        <w:t>mwenendo</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mzuri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wamtukuze</w:t>
      </w:r>
      <w:r w:rsidRPr="62F4E0FE" w:rsidR="62F4E0FE">
        <w:rPr>
          <w:lang w:val="en-US"/>
        </w:rPr>
        <w:t xml:space="preserve"> </w:t>
      </w:r>
      <w:r w:rsidRPr="62F4E0FE" w:rsidR="62F4E0FE">
        <w:rPr>
          <w:lang w:val="en-US"/>
        </w:rPr>
        <w:t>Mungu</w:t>
      </w:r>
      <w:r w:rsidRPr="62F4E0FE" w:rsidR="62F4E0FE">
        <w:rPr>
          <w:lang w:val="en-US"/>
        </w:rPr>
        <w:t>.</w:t>
      </w:r>
    </w:p>
    <w:p w:rsidRPr="007B69FD" w:rsidR="00B50BC4" w:rsidP="62F4E0FE" w:rsidRDefault="00B50BC4" w14:paraId="2E930600" w14:textId="77777777" w14:noSpellErr="1">
      <w:pPr>
        <w:spacing w:before="240" w:after="240"/>
        <w:rPr>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B50BC4" w:rsidP="00B50BC4" w:rsidRDefault="00B50BC4" w14:paraId="595A0956" w14:textId="77777777">
      <w:pPr>
        <w:rPr>
          <w:sz w:val="20"/>
          <w:szCs w:val="20"/>
        </w:rPr>
      </w:pPr>
      <w:r/>
    </w:p>
    <w:p w:rsidRPr="007B69FD" w:rsidR="00B50BC4" w:rsidP="00B50BC4" w:rsidRDefault="00B50BC4" w14:paraId="6E251230" w14:textId="6DCB3AD2">
      <w:pPr>
        <w:pStyle w:val="Heading1"/>
        <w:keepNext w:val="0"/>
        <w:keepLines w:val="0"/>
        <w:spacing w:before="480"/>
        <w:rPr>
          <w:b/>
          <w:bCs/>
          <w:szCs w:val="44"/>
        </w:rPr>
      </w:pPr>
      <w:r>
        <w:t>1 Petro 2:13-25</w:t>
      </w:r>
    </w:p>
    <w:p w:rsidRPr="00170DC8" w:rsidR="00170DC8" w:rsidP="62F4E0FE" w:rsidRDefault="00170DC8" w14:paraId="6875E6AB"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B50BC4" w:rsidP="00FC60EA" w:rsidRDefault="00B50BC4" w14:paraId="1F37B57F"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B50BC4" w:rsidP="00FC60EA" w:rsidRDefault="00B50BC4" w14:paraId="373A9EEE" w14:textId="22081589"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B50BC4" w:rsidP="00FC60EA" w:rsidRDefault="001974FE" w14:paraId="5EEFE979" w14:textId="6D643439" w14:noSpellErr="1">
      <w:pPr>
        <w:pStyle w:val="Checklist"/>
        <w:rPr/>
      </w:pPr>
      <w:r w:rsidRPr="62F4E0FE" w:rsidR="62F4E0FE">
        <w:rPr>
          <w:lang w:val="en-US"/>
        </w:rPr>
        <w:t xml:space="preserve">Petro </w:t>
      </w:r>
      <w:r w:rsidRPr="62F4E0FE" w:rsidR="62F4E0FE">
        <w:rPr>
          <w:lang w:val="en-US"/>
        </w:rPr>
        <w:t>aliwaambia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wajitiishe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viongozi</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kibinadamu</w:t>
      </w:r>
      <w:r w:rsidRPr="62F4E0FE" w:rsidR="62F4E0FE">
        <w:rPr>
          <w:lang w:val="en-US"/>
        </w:rPr>
        <w:t>. [2:13-14]</w:t>
      </w:r>
    </w:p>
    <w:p w:rsidRPr="007B69FD" w:rsidR="00B50BC4" w:rsidP="00FC60EA" w:rsidRDefault="00B50BC4" w14:paraId="34DCBF11" w14:textId="06839DB9" w14:noSpellErr="1">
      <w:pPr>
        <w:pStyle w:val="Checklist"/>
        <w:rPr/>
      </w:pPr>
      <w:r w:rsidRPr="62F4E0FE" w:rsidR="62F4E0FE">
        <w:rPr>
          <w:lang w:val="en-US"/>
        </w:rPr>
        <w:t xml:space="preserve">Petro </w:t>
      </w:r>
      <w:r w:rsidRPr="62F4E0FE" w:rsidR="62F4E0FE">
        <w:rPr>
          <w:lang w:val="en-US"/>
        </w:rPr>
        <w:t>aliwaambia</w:t>
      </w:r>
      <w:r w:rsidRPr="62F4E0FE" w:rsidR="62F4E0FE">
        <w:rPr>
          <w:lang w:val="en-US"/>
        </w:rPr>
        <w:t xml:space="preserve"> </w:t>
      </w:r>
      <w:r w:rsidRPr="62F4E0FE" w:rsidR="62F4E0FE">
        <w:rPr>
          <w:lang w:val="en-US"/>
        </w:rPr>
        <w:t>watumwa</w:t>
      </w:r>
      <w:r w:rsidRPr="62F4E0FE" w:rsidR="62F4E0FE">
        <w:rPr>
          <w:lang w:val="en-US"/>
        </w:rPr>
        <w:t xml:space="preserve"> </w:t>
      </w:r>
      <w:r w:rsidRPr="62F4E0FE" w:rsidR="62F4E0FE">
        <w:rPr>
          <w:lang w:val="en-US"/>
        </w:rPr>
        <w:t>wajitiishe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mabwana</w:t>
      </w:r>
      <w:r w:rsidRPr="62F4E0FE" w:rsidR="62F4E0FE">
        <w:rPr>
          <w:lang w:val="en-US"/>
        </w:rPr>
        <w:t xml:space="preserve"> </w:t>
      </w:r>
      <w:r w:rsidRPr="62F4E0FE" w:rsidR="62F4E0FE">
        <w:rPr>
          <w:lang w:val="en-US"/>
        </w:rPr>
        <w:t>zao</w:t>
      </w:r>
      <w:r w:rsidRPr="62F4E0FE" w:rsidR="62F4E0FE">
        <w:rPr>
          <w:lang w:val="en-US"/>
        </w:rPr>
        <w:t>. [2:18]</w:t>
      </w:r>
    </w:p>
    <w:p w:rsidRPr="007B69FD" w:rsidR="00B50BC4" w:rsidP="62F4E0FE" w:rsidRDefault="001974FE" w14:paraId="139ACF89" w14:textId="1AC2EE87" w14:noSpellErr="1">
      <w:pPr>
        <w:pStyle w:val="Checklist"/>
        <w:rPr>
          <w:lang w:val="en-US"/>
        </w:rPr>
      </w:pPr>
      <w:r w:rsidRPr="62F4E0FE" w:rsidR="62F4E0FE">
        <w:rPr>
          <w:lang w:val="en-US"/>
        </w:rPr>
        <w:t xml:space="preserve">Petro </w:t>
      </w:r>
      <w:r w:rsidRPr="62F4E0FE" w:rsidR="62F4E0FE">
        <w:rPr>
          <w:lang w:val="en-US"/>
        </w:rPr>
        <w:t>alieleza</w:t>
      </w:r>
      <w:r w:rsidRPr="62F4E0FE" w:rsidR="62F4E0FE">
        <w:rPr>
          <w:lang w:val="en-US"/>
        </w:rPr>
        <w:t xml:space="preserve"> </w:t>
      </w:r>
      <w:r w:rsidRPr="62F4E0FE" w:rsidR="62F4E0FE">
        <w:rPr>
          <w:lang w:val="en-US"/>
        </w:rPr>
        <w:t>jinsi</w:t>
      </w:r>
      <w:r w:rsidRPr="62F4E0FE" w:rsidR="62F4E0FE">
        <w:rPr>
          <w:lang w:val="en-US"/>
        </w:rPr>
        <w:t xml:space="preserve"> Yesu </w:t>
      </w:r>
      <w:r w:rsidRPr="62F4E0FE" w:rsidR="62F4E0FE">
        <w:rPr>
          <w:lang w:val="en-US"/>
        </w:rPr>
        <w:t>alivyoteseka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kielelezo</w:t>
      </w:r>
      <w:r w:rsidRPr="62F4E0FE" w:rsidR="62F4E0FE">
        <w:rPr>
          <w:lang w:val="en-US"/>
        </w:rPr>
        <w:t xml:space="preserve"> cha </w:t>
      </w:r>
      <w:r w:rsidRPr="62F4E0FE" w:rsidR="62F4E0FE">
        <w:rPr>
          <w:lang w:val="en-US"/>
        </w:rPr>
        <w:t>kuigwa</w:t>
      </w:r>
      <w:r w:rsidRPr="62F4E0FE" w:rsidR="62F4E0FE">
        <w:rPr>
          <w:lang w:val="en-US"/>
        </w:rPr>
        <w:t xml:space="preserve">. [2:21-23] Na </w:t>
      </w:r>
      <w:r w:rsidRPr="62F4E0FE" w:rsidR="62F4E0FE">
        <w:rPr>
          <w:lang w:val="en-US"/>
        </w:rPr>
        <w:t>hakika</w:t>
      </w:r>
      <w:r w:rsidRPr="62F4E0FE" w:rsidR="62F4E0FE">
        <w:rPr>
          <w:lang w:val="en-US"/>
        </w:rPr>
        <w:t xml:space="preserve"> Sisi </w:t>
      </w:r>
      <w:r w:rsidRPr="62F4E0FE" w:rsidR="62F4E0FE">
        <w:rPr>
          <w:lang w:val="en-US"/>
        </w:rPr>
        <w:t>ni</w:t>
      </w:r>
      <w:r w:rsidRPr="62F4E0FE" w:rsidR="62F4E0FE">
        <w:rPr>
          <w:lang w:val="en-US"/>
        </w:rPr>
        <w:t xml:space="preserve"> </w:t>
      </w:r>
      <w:r w:rsidRPr="62F4E0FE" w:rsidR="62F4E0FE">
        <w:rPr>
          <w:lang w:val="en-US"/>
        </w:rPr>
        <w:t>wenye</w:t>
      </w:r>
    </w:p>
    <w:p w:rsidRPr="007B69FD" w:rsidR="00B50BC4" w:rsidP="00FC60EA" w:rsidRDefault="001974FE" w14:paraId="351884E0" w14:textId="72AF1A32" w14:noSpellErr="1">
      <w:pPr>
        <w:pStyle w:val="Checklist"/>
        <w:rPr/>
      </w:pPr>
      <w:r w:rsidRPr="62F4E0FE" w:rsidR="62F4E0FE">
        <w:rPr>
          <w:lang w:val="en-US"/>
        </w:rPr>
        <w:t xml:space="preserve">Yesu </w:t>
      </w:r>
      <w:r w:rsidRPr="62F4E0FE" w:rsidR="62F4E0FE">
        <w:rPr>
          <w:lang w:val="en-US"/>
        </w:rPr>
        <w:t>alifanya</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wafe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waishi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uadilifu</w:t>
      </w:r>
      <w:r w:rsidRPr="62F4E0FE" w:rsidR="62F4E0FE">
        <w:rPr>
          <w:lang w:val="en-US"/>
        </w:rPr>
        <w:t>. [2:24]</w:t>
      </w:r>
    </w:p>
    <w:p w:rsidRPr="007B69FD" w:rsidR="00B50BC4" w:rsidP="00FC60EA" w:rsidRDefault="00B50BC4" w14:paraId="08AE5181"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B50BC4" w:rsidP="00FC60EA" w:rsidRDefault="003947E5" w14:paraId="22798A52" w14:textId="48F1FFF8"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B50BC4" w:rsidP="62F4E0FE" w:rsidRDefault="001974FE" w14:paraId="2BBC3811" w14:textId="428CE248" w14:noSpellErr="1">
      <w:pPr>
        <w:numPr>
          <w:ilvl w:val="0"/>
          <w:numId w:val="52"/>
        </w:numPr>
        <w:rPr>
          <w:sz w:val="20"/>
          <w:szCs w:val="20"/>
          <w:lang w:val="en-US"/>
        </w:rPr>
      </w:pPr>
      <w:r w:rsidRPr="62F4E0FE" w:rsidR="62F4E0FE">
        <w:rPr>
          <w:lang w:val="en-US"/>
        </w:rPr>
        <w:t xml:space="preserve">[2:13] Kwa </w:t>
      </w:r>
      <w:r w:rsidRPr="62F4E0FE" w:rsidR="62F4E0FE">
        <w:rPr>
          <w:lang w:val="en-US"/>
        </w:rPr>
        <w:t>nini</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waitii</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mamlaka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kibinadamu</w:t>
      </w:r>
      <w:r w:rsidRPr="62F4E0FE" w:rsidR="62F4E0FE">
        <w:rPr>
          <w:lang w:val="en-US"/>
        </w:rPr>
        <w:t>?</w:t>
      </w:r>
    </w:p>
    <w:p w:rsidRPr="007B69FD" w:rsidR="00B50BC4" w:rsidP="62F4E0FE" w:rsidRDefault="00B50BC4" w14:paraId="6EBFBA91" w14:textId="33029D8D" w14:noSpellErr="1">
      <w:pPr>
        <w:ind w:left="720"/>
        <w:rPr>
          <w:sz w:val="20"/>
          <w:szCs w:val="20"/>
          <w:lang w:val="en-US"/>
        </w:rPr>
      </w:pPr>
      <w:r w:rsidRPr="62F4E0FE" w:rsidR="62F4E0FE">
        <w:rPr>
          <w:lang w:val="en-US"/>
        </w:rPr>
        <w:t xml:space="preserve">Kwa </w:t>
      </w:r>
      <w:r w:rsidRPr="62F4E0FE" w:rsidR="62F4E0FE">
        <w:rPr>
          <w:lang w:val="en-US"/>
        </w:rPr>
        <w:t>ajili</w:t>
      </w:r>
      <w:r w:rsidRPr="62F4E0FE" w:rsidR="62F4E0FE">
        <w:rPr>
          <w:lang w:val="en-US"/>
        </w:rPr>
        <w:t xml:space="preserve"> </w:t>
      </w:r>
      <w:r w:rsidRPr="62F4E0FE" w:rsidR="62F4E0FE">
        <w:rPr>
          <w:lang w:val="en-US"/>
        </w:rPr>
        <w:t>ya</w:t>
      </w:r>
      <w:r w:rsidRPr="62F4E0FE" w:rsidR="62F4E0FE">
        <w:rPr>
          <w:lang w:val="en-US"/>
        </w:rPr>
        <w:t xml:space="preserve"> Bwana, </w:t>
      </w:r>
      <w:r w:rsidRPr="62F4E0FE" w:rsidR="62F4E0FE">
        <w:rPr>
          <w:lang w:val="en-US"/>
        </w:rPr>
        <w:t>watiini</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wenye</w:t>
      </w:r>
      <w:r w:rsidRPr="62F4E0FE" w:rsidR="62F4E0FE">
        <w:rPr>
          <w:lang w:val="en-US"/>
        </w:rPr>
        <w:t xml:space="preserve"> </w:t>
      </w:r>
      <w:r w:rsidRPr="62F4E0FE" w:rsidR="62F4E0FE">
        <w:rPr>
          <w:lang w:val="en-US"/>
        </w:rPr>
        <w:t>mamlaka</w:t>
      </w:r>
      <w:r w:rsidRPr="62F4E0FE" w:rsidR="62F4E0FE">
        <w:rPr>
          <w:lang w:val="en-US"/>
        </w:rPr>
        <w:t xml:space="preserve">, </w:t>
      </w:r>
      <w:r w:rsidRPr="62F4E0FE" w:rsidR="62F4E0FE">
        <w:rPr>
          <w:lang w:val="en-US"/>
        </w:rPr>
        <w:t>wawe</w:t>
      </w:r>
      <w:r w:rsidRPr="62F4E0FE" w:rsidR="62F4E0FE">
        <w:rPr>
          <w:lang w:val="en-US"/>
        </w:rPr>
        <w:t xml:space="preserve"> </w:t>
      </w:r>
      <w:r w:rsidRPr="62F4E0FE" w:rsidR="62F4E0FE">
        <w:rPr>
          <w:lang w:val="en-US"/>
        </w:rPr>
        <w:t>wafalme</w:t>
      </w:r>
      <w:r w:rsidRPr="62F4E0FE" w:rsidR="62F4E0FE">
        <w:rPr>
          <w:lang w:val="en-US"/>
        </w:rPr>
        <w:t xml:space="preserve"> au </w:t>
      </w:r>
      <w:r w:rsidRPr="62F4E0FE" w:rsidR="62F4E0FE">
        <w:rPr>
          <w:lang w:val="en-US"/>
        </w:rPr>
        <w:t>watawala</w:t>
      </w:r>
      <w:r w:rsidRPr="62F4E0FE" w:rsidR="62F4E0FE">
        <w:rPr>
          <w:lang w:val="en-US"/>
        </w:rPr>
        <w:t>;</w:t>
      </w:r>
    </w:p>
    <w:p w:rsidRPr="007B69FD" w:rsidR="00B50BC4" w:rsidP="00B50BC4" w:rsidRDefault="00B50BC4" w14:paraId="4C653713" w14:textId="77777777">
      <w:pPr>
        <w:ind w:left="720"/>
        <w:rPr>
          <w:sz w:val="20"/>
          <w:szCs w:val="20"/>
        </w:rPr>
      </w:pPr>
      <w:r/>
    </w:p>
    <w:p w:rsidRPr="007B69FD" w:rsidR="00B50BC4" w:rsidP="62F4E0FE" w:rsidRDefault="001974FE" w14:paraId="61FEAB0B" w14:textId="31D1B036" w14:noSpellErr="1">
      <w:pPr>
        <w:numPr>
          <w:ilvl w:val="0"/>
          <w:numId w:val="52"/>
        </w:numPr>
        <w:rPr>
          <w:sz w:val="20"/>
          <w:szCs w:val="20"/>
          <w:lang w:val="en-US"/>
        </w:rPr>
      </w:pPr>
      <w:r w:rsidRPr="62F4E0FE" w:rsidR="62F4E0FE">
        <w:rPr>
          <w:lang w:val="en-US"/>
        </w:rPr>
        <w:t xml:space="preserve">[2:14]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Petro,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wafalme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magavana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kibinadamu</w:t>
      </w:r>
      <w:r w:rsidRPr="62F4E0FE" w:rsidR="62F4E0FE">
        <w:rPr>
          <w:lang w:val="en-US"/>
        </w:rPr>
        <w:t xml:space="preserve"> </w:t>
      </w:r>
      <w:r w:rsidRPr="62F4E0FE" w:rsidR="62F4E0FE">
        <w:rPr>
          <w:lang w:val="en-US"/>
        </w:rPr>
        <w:t>walitumwa</w:t>
      </w:r>
      <w:r w:rsidRPr="62F4E0FE" w:rsidR="62F4E0FE">
        <w:rPr>
          <w:lang w:val="en-US"/>
        </w:rPr>
        <w:t>?</w:t>
      </w:r>
    </w:p>
    <w:p w:rsidRPr="007B69FD" w:rsidR="00B50BC4" w:rsidP="62F4E0FE" w:rsidRDefault="00B50BC4" w14:paraId="01F4A85B" w14:textId="77777777" w14:noSpellErr="1">
      <w:pPr>
        <w:ind w:left="720"/>
        <w:rPr>
          <w:sz w:val="20"/>
          <w:szCs w:val="20"/>
          <w:lang w:val="en-US"/>
        </w:rPr>
      </w:pPr>
      <w:r w:rsidRPr="62F4E0FE" w:rsidR="62F4E0FE">
        <w:rPr>
          <w:lang w:val="en-US"/>
        </w:rPr>
        <w:t xml:space="preserve">au </w:t>
      </w:r>
      <w:r w:rsidRPr="62F4E0FE" w:rsidR="62F4E0FE">
        <w:rPr>
          <w:lang w:val="en-US"/>
        </w:rPr>
        <w:t>kama</w:t>
      </w:r>
      <w:r w:rsidRPr="62F4E0FE" w:rsidR="62F4E0FE">
        <w:rPr>
          <w:lang w:val="en-US"/>
        </w:rPr>
        <w:t xml:space="preserve"> </w:t>
      </w:r>
      <w:r w:rsidRPr="62F4E0FE" w:rsidR="62F4E0FE">
        <w:rPr>
          <w:lang w:val="en-US"/>
        </w:rPr>
        <w:t>wakuu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falme</w:t>
      </w:r>
      <w:r w:rsidRPr="62F4E0FE" w:rsidR="62F4E0FE">
        <w:rPr>
          <w:lang w:val="en-US"/>
        </w:rPr>
        <w:t xml:space="preserve">, </w:t>
      </w:r>
      <w:r w:rsidRPr="62F4E0FE" w:rsidR="62F4E0FE">
        <w:rPr>
          <w:lang w:val="en-US"/>
        </w:rPr>
        <w:t>walioteuliwa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kuwaadhibu</w:t>
      </w:r>
      <w:r w:rsidRPr="62F4E0FE" w:rsidR="62F4E0FE">
        <w:rPr>
          <w:lang w:val="en-US"/>
        </w:rPr>
        <w:t xml:space="preserve"> </w:t>
      </w:r>
      <w:r w:rsidRPr="62F4E0FE" w:rsidR="62F4E0FE">
        <w:rPr>
          <w:lang w:val="en-US"/>
        </w:rPr>
        <w:t>watenda</w:t>
      </w:r>
      <w:r w:rsidRPr="62F4E0FE" w:rsidR="62F4E0FE">
        <w:rPr>
          <w:lang w:val="en-US"/>
        </w:rPr>
        <w:t xml:space="preserve"> </w:t>
      </w:r>
      <w:r w:rsidRPr="62F4E0FE" w:rsidR="62F4E0FE">
        <w:rPr>
          <w:lang w:val="en-US"/>
        </w:rPr>
        <w:t>mabaya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kuwasifu</w:t>
      </w:r>
      <w:r w:rsidRPr="62F4E0FE" w:rsidR="62F4E0FE">
        <w:rPr>
          <w:lang w:val="en-US"/>
        </w:rPr>
        <w:t xml:space="preserve"> </w:t>
      </w:r>
      <w:r w:rsidRPr="62F4E0FE" w:rsidR="62F4E0FE">
        <w:rPr>
          <w:lang w:val="en-US"/>
        </w:rPr>
        <w:t>watendao</w:t>
      </w:r>
      <w:r w:rsidRPr="62F4E0FE" w:rsidR="62F4E0FE">
        <w:rPr>
          <w:lang w:val="en-US"/>
        </w:rPr>
        <w:t xml:space="preserve"> </w:t>
      </w:r>
      <w:r w:rsidRPr="62F4E0FE" w:rsidR="62F4E0FE">
        <w:rPr>
          <w:lang w:val="en-US"/>
        </w:rPr>
        <w:t>mema</w:t>
      </w:r>
      <w:r w:rsidRPr="62F4E0FE" w:rsidR="62F4E0FE">
        <w:rPr>
          <w:lang w:val="en-US"/>
        </w:rPr>
        <w:t>.</w:t>
      </w:r>
    </w:p>
    <w:p w:rsidRPr="007B69FD" w:rsidR="00B50BC4" w:rsidP="00B50BC4" w:rsidRDefault="00B50BC4" w14:paraId="21EB58FE" w14:textId="77777777">
      <w:pPr>
        <w:ind w:left="720"/>
        <w:rPr>
          <w:sz w:val="20"/>
          <w:szCs w:val="20"/>
        </w:rPr>
      </w:pPr>
      <w:r/>
    </w:p>
    <w:p w:rsidRPr="007B69FD" w:rsidR="00B50BC4" w:rsidP="62F4E0FE" w:rsidRDefault="001974FE" w14:paraId="5CC1C903" w14:textId="5461C91B" w14:noSpellErr="1">
      <w:pPr>
        <w:numPr>
          <w:ilvl w:val="0"/>
          <w:numId w:val="52"/>
        </w:numPr>
        <w:rPr>
          <w:sz w:val="20"/>
          <w:szCs w:val="20"/>
          <w:lang w:val="en-US"/>
        </w:rPr>
      </w:pPr>
      <w:r w:rsidRPr="62F4E0FE" w:rsidR="62F4E0FE">
        <w:rPr>
          <w:lang w:val="en-US"/>
        </w:rPr>
        <w:t xml:space="preserve">[2:15] Petro </w:t>
      </w:r>
      <w:r w:rsidRPr="62F4E0FE" w:rsidR="62F4E0FE">
        <w:rPr>
          <w:lang w:val="en-US"/>
        </w:rPr>
        <w:t>alisema</w:t>
      </w:r>
      <w:r w:rsidRPr="62F4E0FE" w:rsidR="62F4E0FE">
        <w:rPr>
          <w:lang w:val="en-US"/>
        </w:rPr>
        <w:t xml:space="preserve"> </w:t>
      </w:r>
      <w:r w:rsidRPr="62F4E0FE" w:rsidR="62F4E0FE">
        <w:rPr>
          <w:lang w:val="en-US"/>
        </w:rPr>
        <w:t>mapenzi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yalikuwa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15?</w:t>
      </w:r>
    </w:p>
    <w:p w:rsidRPr="007B69FD" w:rsidR="00B50BC4" w:rsidP="62F4E0FE" w:rsidRDefault="00B50BC4" w14:paraId="1149668A" w14:textId="77777777" w14:noSpellErr="1">
      <w:pPr>
        <w:ind w:left="720"/>
        <w:rPr>
          <w:sz w:val="20"/>
          <w:szCs w:val="20"/>
          <w:lang w:val="en-US"/>
        </w:rPr>
      </w:pPr>
      <w:r w:rsidRPr="62F4E0FE" w:rsidR="62F4E0FE">
        <w:rPr>
          <w:lang w:val="en-US"/>
        </w:rPr>
        <w:t xml:space="preserve">Petro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mapenzi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mema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wangekomesha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ujinga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wapumbavu</w:t>
      </w:r>
      <w:r w:rsidRPr="62F4E0FE" w:rsidR="62F4E0FE">
        <w:rPr>
          <w:lang w:val="en-US"/>
        </w:rPr>
        <w:t>.</w:t>
      </w:r>
    </w:p>
    <w:p w:rsidRPr="007B69FD" w:rsidR="00B50BC4" w:rsidP="00B50BC4" w:rsidRDefault="00B50BC4" w14:paraId="47EF6591" w14:textId="77777777">
      <w:pPr>
        <w:ind w:left="720"/>
        <w:rPr>
          <w:sz w:val="20"/>
          <w:szCs w:val="20"/>
        </w:rPr>
      </w:pPr>
      <w:r/>
    </w:p>
    <w:p w:rsidRPr="007B69FD" w:rsidR="00B50BC4" w:rsidP="62F4E0FE" w:rsidRDefault="001974FE" w14:paraId="461856AC" w14:textId="466CE135" w14:noSpellErr="1">
      <w:pPr>
        <w:numPr>
          <w:ilvl w:val="0"/>
          <w:numId w:val="52"/>
        </w:numPr>
        <w:rPr>
          <w:sz w:val="20"/>
          <w:szCs w:val="20"/>
          <w:lang w:val="en-US"/>
        </w:rPr>
      </w:pPr>
      <w:r w:rsidRPr="62F4E0FE" w:rsidR="62F4E0FE">
        <w:rPr>
          <w:lang w:val="en-US"/>
        </w:rPr>
        <w:t xml:space="preserve">[2:15] </w:t>
      </w:r>
      <w:r w:rsidRPr="62F4E0FE" w:rsidR="62F4E0FE">
        <w:rPr>
          <w:lang w:val="en-US"/>
        </w:rPr>
        <w:t>Unafikiri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vipi</w:t>
      </w:r>
      <w:r w:rsidRPr="62F4E0FE" w:rsidR="62F4E0FE">
        <w:rPr>
          <w:lang w:val="en-US"/>
        </w:rPr>
        <w:t xml:space="preserve"> </w:t>
      </w:r>
      <w:r w:rsidRPr="62F4E0FE" w:rsidR="62F4E0FE">
        <w:rPr>
          <w:lang w:val="en-US"/>
        </w:rPr>
        <w:t>kutenda</w:t>
      </w:r>
      <w:r w:rsidRPr="62F4E0FE" w:rsidR="62F4E0FE">
        <w:rPr>
          <w:lang w:val="en-US"/>
        </w:rPr>
        <w:t xml:space="preserve"> </w:t>
      </w:r>
      <w:r w:rsidRPr="62F4E0FE" w:rsidR="62F4E0FE">
        <w:rPr>
          <w:lang w:val="en-US"/>
        </w:rPr>
        <w:t>mema</w:t>
      </w:r>
      <w:r w:rsidRPr="62F4E0FE" w:rsidR="62F4E0FE">
        <w:rPr>
          <w:lang w:val="en-US"/>
        </w:rPr>
        <w:t xml:space="preserve"> </w:t>
      </w:r>
      <w:r w:rsidRPr="62F4E0FE" w:rsidR="62F4E0FE">
        <w:rPr>
          <w:lang w:val="en-US"/>
        </w:rPr>
        <w:t>kutakapoyazuia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ujinga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wapumbavu</w:t>
      </w:r>
      <w:r w:rsidRPr="62F4E0FE" w:rsidR="62F4E0FE">
        <w:rPr>
          <w:lang w:val="en-US"/>
        </w:rPr>
        <w:t>?</w:t>
      </w:r>
    </w:p>
    <w:p w:rsidRPr="007B69FD" w:rsidR="00B50BC4" w:rsidP="48114252" w:rsidRDefault="000C38A3" w14:paraId="2EC1ED03" w14:textId="299522BF">
      <w:pPr>
        <w:ind w:left="720"/>
        <w:rPr>
          <w:sz w:val="20"/>
          <w:szCs w:val="20"/>
          <w:lang w:val="en-US"/>
        </w:rPr>
      </w:pPr>
      <w:r>
        <w:t>(Majibu yanaweza kutofautiana.) Watu ambao hawakuamini katika Mungu wangeweza kusema kwamba Wakristo walifanya mambo mabaya. Huenda wakasema kwamba Wakristo hawakumtii mfalme na gavana. Lakini ikiwa Wakristo walifanya mema, basi watu hao hawatakuwa na sababu ya kusema kwamba Wakristo walifanya mabaya.</w:t>
      </w:r>
    </w:p>
    <w:p w:rsidRPr="007B69FD" w:rsidR="00B50BC4" w:rsidP="00B50BC4" w:rsidRDefault="00B50BC4" w14:paraId="60AE4E7A" w14:textId="77777777">
      <w:pPr>
        <w:ind w:left="720"/>
        <w:rPr>
          <w:sz w:val="20"/>
          <w:szCs w:val="20"/>
        </w:rPr>
      </w:pPr>
      <w:r/>
    </w:p>
    <w:p w:rsidRPr="007B69FD" w:rsidR="00B50BC4" w:rsidP="62F4E0FE" w:rsidRDefault="001974FE" w14:paraId="1A05759D" w14:textId="5A088445" w14:noSpellErr="1">
      <w:pPr>
        <w:numPr>
          <w:ilvl w:val="0"/>
          <w:numId w:val="52"/>
        </w:numPr>
        <w:rPr>
          <w:sz w:val="20"/>
          <w:szCs w:val="20"/>
          <w:lang w:val="en-US"/>
        </w:rPr>
      </w:pPr>
      <w:r w:rsidRPr="62F4E0FE" w:rsidR="62F4E0FE">
        <w:rPr>
          <w:lang w:val="en-US"/>
        </w:rPr>
        <w:t xml:space="preserve">[2:16] </w:t>
      </w:r>
      <w:r w:rsidRPr="62F4E0FE" w:rsidR="62F4E0FE">
        <w:rPr>
          <w:lang w:val="en-US"/>
        </w:rPr>
        <w:t>Unafikiri</w:t>
      </w:r>
      <w:r w:rsidRPr="62F4E0FE" w:rsidR="62F4E0FE">
        <w:rPr>
          <w:lang w:val="en-US"/>
        </w:rPr>
        <w:t xml:space="preserve"> Petro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alipowaambia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wasitumie</w:t>
      </w:r>
      <w:r w:rsidRPr="62F4E0FE" w:rsidR="62F4E0FE">
        <w:rPr>
          <w:lang w:val="en-US"/>
        </w:rPr>
        <w:t xml:space="preserve"> uhuru </w:t>
      </w:r>
      <w:r w:rsidRPr="62F4E0FE" w:rsidR="62F4E0FE">
        <w:rPr>
          <w:lang w:val="en-US"/>
        </w:rPr>
        <w:t>wao</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kisingizio</w:t>
      </w:r>
      <w:r w:rsidRPr="62F4E0FE" w:rsidR="62F4E0FE">
        <w:rPr>
          <w:lang w:val="en-US"/>
        </w:rPr>
        <w:t xml:space="preserve"> cha </w:t>
      </w:r>
      <w:r w:rsidRPr="62F4E0FE" w:rsidR="62F4E0FE">
        <w:rPr>
          <w:lang w:val="en-US"/>
        </w:rPr>
        <w:t>uovu</w:t>
      </w:r>
      <w:r w:rsidRPr="62F4E0FE" w:rsidR="62F4E0FE">
        <w:rPr>
          <w:lang w:val="en-US"/>
        </w:rPr>
        <w:t>?</w:t>
      </w:r>
    </w:p>
    <w:p w:rsidRPr="007B69FD" w:rsidR="00B50BC4" w:rsidP="48114252" w:rsidRDefault="00E56543" w14:paraId="5E7DD2F6" w14:textId="626CB675">
      <w:pPr>
        <w:ind w:left="720"/>
        <w:rPr>
          <w:sz w:val="20"/>
          <w:szCs w:val="20"/>
          <w:lang w:val="en-US"/>
        </w:rPr>
      </w:pPr>
      <w:r>
        <w:t>(Majibu yanaweza kutofautiana.) Yaelekea alimaanisha kwamba hawakupaswa kufikiri kwamba kuwa huru kuliwapa kisingizio cha kufanya mambo maovu.</w:t>
      </w:r>
    </w:p>
    <w:p w:rsidRPr="007B69FD" w:rsidR="00B50BC4" w:rsidP="00B50BC4" w:rsidRDefault="00B50BC4" w14:paraId="1C1319C9" w14:textId="77777777">
      <w:pPr>
        <w:ind w:left="720"/>
        <w:rPr>
          <w:sz w:val="20"/>
          <w:szCs w:val="20"/>
        </w:rPr>
      </w:pPr>
      <w:r/>
    </w:p>
    <w:p w:rsidRPr="007B69FD" w:rsidR="00B50BC4" w:rsidP="62F4E0FE" w:rsidRDefault="001974FE" w14:paraId="23D0F582" w14:textId="13C738FD" w14:noSpellErr="1">
      <w:pPr>
        <w:numPr>
          <w:ilvl w:val="0"/>
          <w:numId w:val="52"/>
        </w:numPr>
        <w:rPr>
          <w:sz w:val="20"/>
          <w:szCs w:val="20"/>
          <w:lang w:val="en-US"/>
        </w:rPr>
      </w:pPr>
      <w:r w:rsidRPr="62F4E0FE" w:rsidR="62F4E0FE">
        <w:rPr>
          <w:lang w:val="en-US"/>
        </w:rPr>
        <w:t xml:space="preserve">[2:17] Petro </w:t>
      </w:r>
      <w:r w:rsidRPr="62F4E0FE" w:rsidR="62F4E0FE">
        <w:rPr>
          <w:lang w:val="en-US"/>
        </w:rPr>
        <w:t>aliwapa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maagizo</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17?</w:t>
      </w:r>
    </w:p>
    <w:p w:rsidRPr="007B69FD" w:rsidR="00B50BC4" w:rsidP="62F4E0FE" w:rsidRDefault="00B50BC4" w14:paraId="22674CA0" w14:textId="77777777" w14:noSpellErr="1">
      <w:pPr>
        <w:ind w:left="720"/>
        <w:rPr>
          <w:sz w:val="20"/>
          <w:szCs w:val="20"/>
          <w:lang w:val="en-US"/>
        </w:rPr>
      </w:pPr>
      <w:r w:rsidRPr="62F4E0FE" w:rsidR="62F4E0FE">
        <w:rPr>
          <w:lang w:val="en-US"/>
        </w:rPr>
        <w:t xml:space="preserve">Petro </w:t>
      </w:r>
      <w:r w:rsidRPr="62F4E0FE" w:rsidR="62F4E0FE">
        <w:rPr>
          <w:lang w:val="en-US"/>
        </w:rPr>
        <w:t>aliwaambia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wawaheshimu</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wote</w:t>
      </w:r>
      <w:r w:rsidRPr="62F4E0FE" w:rsidR="62F4E0FE">
        <w:rPr>
          <w:lang w:val="en-US"/>
        </w:rPr>
        <w:t xml:space="preserve">, </w:t>
      </w:r>
      <w:r w:rsidRPr="62F4E0FE" w:rsidR="62F4E0FE">
        <w:rPr>
          <w:lang w:val="en-US"/>
        </w:rPr>
        <w:t>wawapende</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wenzao</w:t>
      </w:r>
      <w:r w:rsidRPr="62F4E0FE" w:rsidR="62F4E0FE">
        <w:rPr>
          <w:lang w:val="en-US"/>
        </w:rPr>
        <w:t xml:space="preserve">, </w:t>
      </w:r>
      <w:r w:rsidRPr="62F4E0FE" w:rsidR="62F4E0FE">
        <w:rPr>
          <w:lang w:val="en-US"/>
        </w:rPr>
        <w:t>wamhofu</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kumheshimu</w:t>
      </w:r>
      <w:r w:rsidRPr="62F4E0FE" w:rsidR="62F4E0FE">
        <w:rPr>
          <w:lang w:val="en-US"/>
        </w:rPr>
        <w:t xml:space="preserve"> </w:t>
      </w:r>
      <w:r w:rsidRPr="62F4E0FE" w:rsidR="62F4E0FE">
        <w:rPr>
          <w:lang w:val="en-US"/>
        </w:rPr>
        <w:t>mfalme</w:t>
      </w:r>
      <w:r w:rsidRPr="62F4E0FE" w:rsidR="62F4E0FE">
        <w:rPr>
          <w:lang w:val="en-US"/>
        </w:rPr>
        <w:t>.</w:t>
      </w:r>
    </w:p>
    <w:p w:rsidRPr="007B69FD" w:rsidR="00B50BC4" w:rsidP="00B50BC4" w:rsidRDefault="00B50BC4" w14:paraId="6FF36C24" w14:textId="77777777">
      <w:pPr>
        <w:ind w:left="720"/>
        <w:rPr>
          <w:sz w:val="20"/>
          <w:szCs w:val="20"/>
        </w:rPr>
      </w:pPr>
      <w:r/>
    </w:p>
    <w:p w:rsidRPr="007B69FD" w:rsidR="00B50BC4" w:rsidP="0099152C" w:rsidRDefault="001974FE" w14:paraId="68888EFF" w14:textId="5CE2074B">
      <w:pPr>
        <w:numPr>
          <w:ilvl w:val="0"/>
          <w:numId w:val="52"/>
        </w:numPr>
        <w:rPr>
          <w:sz w:val="20"/>
          <w:szCs w:val="20"/>
          <w:lang w:val="en-US"/>
        </w:rPr>
      </w:pPr>
      <w:r>
        <w:t>[2:18] Petro aliwaambia watumwa wajitiishe kwa mabwana zao. Aliwaambia watumwa wajitiishe kwa mabwana wa aina gani?</w:t>
      </w:r>
    </w:p>
    <w:p w:rsidRPr="007B69FD" w:rsidR="00B50BC4" w:rsidP="48114252" w:rsidRDefault="00A71AC9" w14:paraId="59E2B875" w14:textId="290F593D">
      <w:pPr>
        <w:ind w:left="720"/>
        <w:rPr>
          <w:sz w:val="20"/>
          <w:szCs w:val="20"/>
          <w:lang w:val="en-US"/>
        </w:rPr>
      </w:pPr>
      <w:r>
        <w:t>Petro alisema kwamba watumishi wanapaswa kujitiisha kwa mabwana wema na wenye fadhili na pia kwa mabwana wakali.</w:t>
      </w:r>
    </w:p>
    <w:p w:rsidRPr="007B69FD" w:rsidR="00B50BC4" w:rsidP="00B50BC4" w:rsidRDefault="00B50BC4" w14:paraId="69CB48F4" w14:textId="77777777">
      <w:pPr>
        <w:ind w:left="720"/>
        <w:rPr>
          <w:sz w:val="20"/>
          <w:szCs w:val="20"/>
        </w:rPr>
      </w:pPr>
      <w:r/>
    </w:p>
    <w:p w:rsidRPr="007B69FD" w:rsidR="00B50BC4" w:rsidP="62F4E0FE" w:rsidRDefault="001974FE" w14:paraId="36BA9A6C" w14:textId="663EA9BA" w14:noSpellErr="1">
      <w:pPr>
        <w:numPr>
          <w:ilvl w:val="0"/>
          <w:numId w:val="52"/>
        </w:numPr>
        <w:rPr>
          <w:sz w:val="20"/>
          <w:szCs w:val="20"/>
          <w:lang w:val="en-US"/>
        </w:rPr>
      </w:pPr>
      <w:r w:rsidRPr="62F4E0FE" w:rsidR="62F4E0FE">
        <w:rPr>
          <w:lang w:val="en-US"/>
        </w:rPr>
        <w:t xml:space="preserve">[2:19]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Petro,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kilichokuwa</w:t>
      </w:r>
      <w:r w:rsidRPr="62F4E0FE" w:rsidR="62F4E0FE">
        <w:rPr>
          <w:lang w:val="en-US"/>
        </w:rPr>
        <w:t xml:space="preserve"> </w:t>
      </w:r>
      <w:r w:rsidRPr="62F4E0FE" w:rsidR="62F4E0FE">
        <w:rPr>
          <w:lang w:val="en-US"/>
        </w:rPr>
        <w:t>chenye</w:t>
      </w:r>
      <w:r w:rsidRPr="62F4E0FE" w:rsidR="62F4E0FE">
        <w:rPr>
          <w:lang w:val="en-US"/>
        </w:rPr>
        <w:t xml:space="preserve"> </w:t>
      </w:r>
      <w:r w:rsidRPr="62F4E0FE" w:rsidR="62F4E0FE">
        <w:rPr>
          <w:lang w:val="en-US"/>
        </w:rPr>
        <w:t>kusifika</w:t>
      </w:r>
      <w:r w:rsidRPr="62F4E0FE" w:rsidR="62F4E0FE">
        <w:rPr>
          <w:lang w:val="en-US"/>
        </w:rPr>
        <w:t>?</w:t>
      </w:r>
    </w:p>
    <w:p w:rsidRPr="007B69FD" w:rsidR="00B50BC4" w:rsidP="62F4E0FE" w:rsidRDefault="00B50BC4" w14:paraId="2FC2FCA6" w14:textId="77777777" w14:noSpellErr="1">
      <w:pPr>
        <w:ind w:left="720"/>
        <w:rPr>
          <w:sz w:val="20"/>
          <w:szCs w:val="20"/>
          <w:lang w:val="en-US"/>
        </w:rPr>
      </w:pPr>
      <w:r w:rsidRPr="62F4E0FE" w:rsidR="62F4E0FE">
        <w:rPr>
          <w:lang w:val="en-US"/>
        </w:rPr>
        <w:t xml:space="preserve">Petro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ingefaa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avumilie</w:t>
      </w:r>
      <w:r w:rsidRPr="62F4E0FE" w:rsidR="62F4E0FE">
        <w:rPr>
          <w:lang w:val="en-US"/>
        </w:rPr>
        <w:t xml:space="preserve"> </w:t>
      </w:r>
      <w:r w:rsidRPr="62F4E0FE" w:rsidR="62F4E0FE">
        <w:rPr>
          <w:lang w:val="en-US"/>
        </w:rPr>
        <w:t>huzuni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kuteseka</w:t>
      </w:r>
      <w:r w:rsidRPr="62F4E0FE" w:rsidR="62F4E0FE">
        <w:rPr>
          <w:lang w:val="en-US"/>
        </w:rPr>
        <w:t xml:space="preserve"> </w:t>
      </w:r>
      <w:r w:rsidRPr="62F4E0FE" w:rsidR="62F4E0FE">
        <w:rPr>
          <w:lang w:val="en-US"/>
        </w:rPr>
        <w:t>isivyo</w:t>
      </w:r>
      <w:r w:rsidRPr="62F4E0FE" w:rsidR="62F4E0FE">
        <w:rPr>
          <w:lang w:val="en-US"/>
        </w:rPr>
        <w:t xml:space="preserve"> </w:t>
      </w:r>
      <w:r w:rsidRPr="62F4E0FE" w:rsidR="62F4E0FE">
        <w:rPr>
          <w:lang w:val="en-US"/>
        </w:rPr>
        <w:t>haki</w:t>
      </w:r>
      <w:r w:rsidRPr="62F4E0FE" w:rsidR="62F4E0FE">
        <w:rPr>
          <w:lang w:val="en-US"/>
        </w:rPr>
        <w:t>.</w:t>
      </w:r>
    </w:p>
    <w:p w:rsidRPr="007B69FD" w:rsidR="00B50BC4" w:rsidP="00B50BC4" w:rsidRDefault="00B50BC4" w14:paraId="666336DB" w14:textId="77777777">
      <w:pPr>
        <w:ind w:left="720"/>
        <w:rPr>
          <w:sz w:val="20"/>
          <w:szCs w:val="20"/>
        </w:rPr>
      </w:pPr>
      <w:r/>
    </w:p>
    <w:p w:rsidRPr="007B69FD" w:rsidR="00B50BC4" w:rsidP="62F4E0FE" w:rsidRDefault="001974FE" w14:paraId="073C6580" w14:textId="0D022A7A" w14:noSpellErr="1">
      <w:pPr>
        <w:numPr>
          <w:ilvl w:val="0"/>
          <w:numId w:val="52"/>
        </w:numPr>
        <w:rPr>
          <w:sz w:val="20"/>
          <w:szCs w:val="20"/>
          <w:lang w:val="en-US"/>
        </w:rPr>
      </w:pPr>
      <w:r w:rsidRPr="62F4E0FE" w:rsidR="62F4E0FE">
        <w:rPr>
          <w:lang w:val="en-US"/>
        </w:rPr>
        <w:t xml:space="preserve">[2:20] </w:t>
      </w:r>
      <w:r w:rsidRPr="62F4E0FE" w:rsidR="62F4E0FE">
        <w:rPr>
          <w:lang w:val="en-US"/>
        </w:rPr>
        <w:t>Unafikiri</w:t>
      </w:r>
      <w:r w:rsidRPr="62F4E0FE" w:rsidR="62F4E0FE">
        <w:rPr>
          <w:lang w:val="en-US"/>
        </w:rPr>
        <w:t xml:space="preserve"> Petro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alipouliza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sifa</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ingekuwapo</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ungefanya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kuteseka</w:t>
      </w:r>
      <w:r w:rsidRPr="62F4E0FE" w:rsidR="62F4E0FE">
        <w:rPr>
          <w:lang w:val="en-US"/>
        </w:rPr>
        <w:t>?</w:t>
      </w:r>
    </w:p>
    <w:p w:rsidRPr="007B69FD" w:rsidR="00B50BC4" w:rsidP="62F4E0FE" w:rsidRDefault="00B50BC4" w14:paraId="330E8F3B" w14:textId="0F5B1BE0" w14:noSpellErr="1">
      <w:pPr>
        <w:ind w:left="720"/>
        <w:rPr>
          <w:sz w:val="20"/>
          <w:szCs w:val="20"/>
          <w:lang w:val="en-US"/>
        </w:rPr>
      </w:pPr>
      <w:r w:rsidRPr="62F4E0FE" w:rsidR="62F4E0FE">
        <w:rPr>
          <w:lang w:val="en-US"/>
        </w:rPr>
        <w:t>Yaonekana</w:t>
      </w:r>
      <w:r w:rsidRPr="62F4E0FE" w:rsidR="62F4E0FE">
        <w:rPr>
          <w:lang w:val="en-US"/>
        </w:rPr>
        <w:t xml:space="preserve"> </w:t>
      </w:r>
      <w:r w:rsidRPr="62F4E0FE" w:rsidR="62F4E0FE">
        <w:rPr>
          <w:lang w:val="en-US"/>
        </w:rPr>
        <w:t>alimaanisha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hapokei</w:t>
      </w:r>
      <w:r w:rsidRPr="62F4E0FE" w:rsidR="62F4E0FE">
        <w:rPr>
          <w:lang w:val="en-US"/>
        </w:rPr>
        <w:t xml:space="preserve"> </w:t>
      </w:r>
      <w:r w:rsidRPr="62F4E0FE" w:rsidR="62F4E0FE">
        <w:rPr>
          <w:lang w:val="en-US"/>
        </w:rPr>
        <w:t>sifa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kuvumilia</w:t>
      </w:r>
      <w:r w:rsidRPr="62F4E0FE" w:rsidR="62F4E0FE">
        <w:rPr>
          <w:lang w:val="en-US"/>
        </w:rPr>
        <w:t xml:space="preserve"> </w:t>
      </w:r>
      <w:r w:rsidRPr="62F4E0FE" w:rsidR="62F4E0FE">
        <w:rPr>
          <w:lang w:val="en-US"/>
        </w:rPr>
        <w:t>taabu</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taabu</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ilitokana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Alipata</w:t>
      </w:r>
      <w:r w:rsidRPr="62F4E0FE" w:rsidR="62F4E0FE">
        <w:rPr>
          <w:lang w:val="en-US"/>
        </w:rPr>
        <w:t xml:space="preserve"> </w:t>
      </w:r>
      <w:r w:rsidRPr="62F4E0FE" w:rsidR="62F4E0FE">
        <w:rPr>
          <w:lang w:val="en-US"/>
        </w:rPr>
        <w:t>tu</w:t>
      </w:r>
      <w:r w:rsidRPr="62F4E0FE" w:rsidR="62F4E0FE">
        <w:rPr>
          <w:lang w:val="en-US"/>
        </w:rPr>
        <w:t xml:space="preserve"> </w:t>
      </w:r>
      <w:r w:rsidRPr="62F4E0FE" w:rsidR="62F4E0FE">
        <w:rPr>
          <w:lang w:val="en-US"/>
        </w:rPr>
        <w:t>adhabu</w:t>
      </w:r>
      <w:r w:rsidRPr="62F4E0FE" w:rsidR="62F4E0FE">
        <w:rPr>
          <w:lang w:val="en-US"/>
        </w:rPr>
        <w:t xml:space="preserve"> </w:t>
      </w:r>
      <w:r w:rsidRPr="62F4E0FE" w:rsidR="62F4E0FE">
        <w:rPr>
          <w:lang w:val="en-US"/>
        </w:rPr>
        <w:t>aliyostahili</w:t>
      </w:r>
      <w:r w:rsidRPr="62F4E0FE" w:rsidR="62F4E0FE">
        <w:rPr>
          <w:lang w:val="en-US"/>
        </w:rPr>
        <w:t>.</w:t>
      </w:r>
    </w:p>
    <w:p w:rsidRPr="007B69FD" w:rsidR="00503EAA" w:rsidP="62F4E0FE" w:rsidRDefault="00503EAA" w14:paraId="44D57657" w14:textId="77777777" w14:noSpellErr="1">
      <w:pPr>
        <w:pStyle w:val="Continuedline"/>
        <w:rPr>
          <w:lang w:val="en-US"/>
        </w:rPr>
      </w:pPr>
      <w:r w:rsidRPr="62F4E0FE" w:rsidR="62F4E0FE">
        <w:rPr>
          <w:lang w:val="en-US"/>
        </w:rPr>
        <w:t xml:space="preserve">1 Petro 2:13-25 </w:t>
      </w:r>
      <w:r w:rsidRPr="62F4E0FE" w:rsidR="62F4E0FE">
        <w:rPr>
          <w:lang w:val="en-US"/>
        </w:rPr>
        <w:t>iliendelea</w:t>
      </w:r>
    </w:p>
    <w:p w:rsidRPr="007B69FD" w:rsidR="00B50BC4" w:rsidP="00B50BC4" w:rsidRDefault="00B50BC4" w14:paraId="509998F5" w14:textId="77777777">
      <w:pPr>
        <w:ind w:left="360"/>
        <w:rPr>
          <w:sz w:val="20"/>
          <w:szCs w:val="20"/>
        </w:rPr>
      </w:pPr>
      <w:r/>
    </w:p>
    <w:p w:rsidRPr="007B69FD" w:rsidR="00B50BC4" w:rsidP="62F4E0FE" w:rsidRDefault="001974FE" w14:paraId="2F8DD6A2" w14:textId="27243EFF" w14:noSpellErr="1">
      <w:pPr>
        <w:numPr>
          <w:ilvl w:val="0"/>
          <w:numId w:val="52"/>
        </w:numPr>
        <w:rPr>
          <w:sz w:val="20"/>
          <w:szCs w:val="20"/>
          <w:lang w:val="en-US"/>
        </w:rPr>
      </w:pPr>
      <w:r w:rsidRPr="62F4E0FE" w:rsidR="62F4E0FE">
        <w:rPr>
          <w:lang w:val="en-US"/>
        </w:rPr>
        <w:t xml:space="preserve">[2:21-22] Kwa </w:t>
      </w:r>
      <w:r w:rsidRPr="62F4E0FE" w:rsidR="62F4E0FE">
        <w:rPr>
          <w:lang w:val="en-US"/>
        </w:rPr>
        <w:t>nini</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waliitwa</w:t>
      </w:r>
      <w:r w:rsidRPr="62F4E0FE" w:rsidR="62F4E0FE">
        <w:rPr>
          <w:lang w:val="en-US"/>
        </w:rPr>
        <w:t xml:space="preserve"> </w:t>
      </w:r>
      <w:r w:rsidRPr="62F4E0FE" w:rsidR="62F4E0FE">
        <w:rPr>
          <w:lang w:val="en-US"/>
        </w:rPr>
        <w:t>kuteseka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mema</w:t>
      </w:r>
      <w:r w:rsidRPr="62F4E0FE" w:rsidR="62F4E0FE">
        <w:rPr>
          <w:lang w:val="en-US"/>
        </w:rPr>
        <w:t>?</w:t>
      </w:r>
    </w:p>
    <w:p w:rsidRPr="007B69FD" w:rsidR="00B50BC4" w:rsidP="62F4E0FE" w:rsidRDefault="00B50BC4" w14:paraId="6F6FC058" w14:textId="77777777" w14:noSpellErr="1">
      <w:pPr>
        <w:ind w:left="720"/>
        <w:rPr>
          <w:sz w:val="20"/>
          <w:szCs w:val="20"/>
          <w:lang w:val="en-US"/>
        </w:rPr>
      </w:pPr>
      <w:r w:rsidRPr="62F4E0FE" w:rsidR="62F4E0FE">
        <w:rPr>
          <w:lang w:val="en-US"/>
        </w:rPr>
        <w:t>Wakristo</w:t>
      </w:r>
      <w:r w:rsidRPr="62F4E0FE" w:rsidR="62F4E0FE">
        <w:rPr>
          <w:lang w:val="en-US"/>
        </w:rPr>
        <w:t xml:space="preserve"> </w:t>
      </w:r>
      <w:r w:rsidRPr="62F4E0FE" w:rsidR="62F4E0FE">
        <w:rPr>
          <w:lang w:val="en-US"/>
        </w:rPr>
        <w:t>waliitwa</w:t>
      </w:r>
      <w:r w:rsidRPr="62F4E0FE" w:rsidR="62F4E0FE">
        <w:rPr>
          <w:lang w:val="en-US"/>
        </w:rPr>
        <w:t xml:space="preserve"> </w:t>
      </w:r>
      <w:r w:rsidRPr="62F4E0FE" w:rsidR="62F4E0FE">
        <w:rPr>
          <w:lang w:val="en-US"/>
        </w:rPr>
        <w:t>kuteseka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Kristo </w:t>
      </w:r>
      <w:r w:rsidRPr="62F4E0FE" w:rsidR="62F4E0FE">
        <w:rPr>
          <w:lang w:val="en-US"/>
        </w:rPr>
        <w:t>aliteseka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ajili</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kuwaachia</w:t>
      </w:r>
      <w:r w:rsidRPr="62F4E0FE" w:rsidR="62F4E0FE">
        <w:rPr>
          <w:lang w:val="en-US"/>
        </w:rPr>
        <w:t xml:space="preserve"> </w:t>
      </w:r>
      <w:r w:rsidRPr="62F4E0FE" w:rsidR="62F4E0FE">
        <w:rPr>
          <w:lang w:val="en-US"/>
        </w:rPr>
        <w:t>kielelezo</w:t>
      </w:r>
      <w:r w:rsidRPr="62F4E0FE" w:rsidR="62F4E0FE">
        <w:rPr>
          <w:lang w:val="en-US"/>
        </w:rPr>
        <w:t xml:space="preserve"> </w:t>
      </w:r>
      <w:r w:rsidRPr="62F4E0FE" w:rsidR="62F4E0FE">
        <w:rPr>
          <w:lang w:val="en-US"/>
        </w:rPr>
        <w:t>wafuate</w:t>
      </w:r>
      <w:r w:rsidRPr="62F4E0FE" w:rsidR="62F4E0FE">
        <w:rPr>
          <w:lang w:val="en-US"/>
        </w:rPr>
        <w:t>.</w:t>
      </w:r>
    </w:p>
    <w:p w:rsidRPr="007B69FD" w:rsidR="00B50BC4" w:rsidP="00B50BC4" w:rsidRDefault="00B50BC4" w14:paraId="11BC8D35" w14:textId="77777777">
      <w:pPr>
        <w:ind w:left="720"/>
        <w:rPr>
          <w:sz w:val="20"/>
          <w:szCs w:val="20"/>
        </w:rPr>
      </w:pPr>
      <w:r/>
    </w:p>
    <w:p w:rsidRPr="007B69FD" w:rsidR="00B50BC4" w:rsidP="62F4E0FE" w:rsidRDefault="001974FE" w14:paraId="0981DAD0" w14:textId="34918AB7" w14:noSpellErr="1">
      <w:pPr>
        <w:numPr>
          <w:ilvl w:val="0"/>
          <w:numId w:val="52"/>
        </w:numPr>
        <w:rPr>
          <w:sz w:val="20"/>
          <w:szCs w:val="20"/>
          <w:lang w:val="en-US"/>
        </w:rPr>
      </w:pPr>
      <w:r w:rsidRPr="62F4E0FE" w:rsidR="62F4E0FE">
        <w:rPr>
          <w:lang w:val="en-US"/>
        </w:rPr>
        <w:t xml:space="preserve">[2:23, NW] Yesu </w:t>
      </w:r>
      <w:r w:rsidRPr="62F4E0FE" w:rsidR="62F4E0FE">
        <w:rPr>
          <w:lang w:val="en-US"/>
        </w:rPr>
        <w:t>aliitikiaje</w:t>
      </w:r>
      <w:r w:rsidRPr="62F4E0FE" w:rsidR="62F4E0FE">
        <w:rPr>
          <w:lang w:val="en-US"/>
        </w:rPr>
        <w:t xml:space="preserve"> </w:t>
      </w:r>
      <w:r w:rsidRPr="62F4E0FE" w:rsidR="62F4E0FE">
        <w:rPr>
          <w:lang w:val="en-US"/>
        </w:rPr>
        <w:t>alipotukanwa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kuteswa</w:t>
      </w:r>
      <w:r w:rsidRPr="62F4E0FE" w:rsidR="62F4E0FE">
        <w:rPr>
          <w:lang w:val="en-US"/>
        </w:rPr>
        <w:t>?</w:t>
      </w:r>
    </w:p>
    <w:p w:rsidRPr="007B69FD" w:rsidR="00B50BC4" w:rsidP="62F4E0FE" w:rsidRDefault="00B50BC4" w14:paraId="55B405A6" w14:textId="77777777" w14:noSpellErr="1">
      <w:pPr>
        <w:ind w:left="720"/>
        <w:rPr>
          <w:sz w:val="20"/>
          <w:szCs w:val="20"/>
          <w:lang w:val="en-US"/>
        </w:rPr>
      </w:pPr>
      <w:r w:rsidRPr="62F4E0FE" w:rsidR="62F4E0FE">
        <w:rPr>
          <w:lang w:val="en-US"/>
        </w:rPr>
        <w:t xml:space="preserve">Yesu </w:t>
      </w:r>
      <w:r w:rsidRPr="62F4E0FE" w:rsidR="62F4E0FE">
        <w:rPr>
          <w:lang w:val="en-US"/>
        </w:rPr>
        <w:t>alipotukanwa</w:t>
      </w:r>
      <w:r w:rsidRPr="62F4E0FE" w:rsidR="62F4E0FE">
        <w:rPr>
          <w:lang w:val="en-US"/>
        </w:rPr>
        <w:t xml:space="preserve">, </w:t>
      </w:r>
      <w:r w:rsidRPr="62F4E0FE" w:rsidR="62F4E0FE">
        <w:rPr>
          <w:lang w:val="en-US"/>
        </w:rPr>
        <w:t>hakujibu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matukano</w:t>
      </w:r>
      <w:r w:rsidRPr="62F4E0FE" w:rsidR="62F4E0FE">
        <w:rPr>
          <w:lang w:val="en-US"/>
        </w:rPr>
        <w:t xml:space="preserve">. </w:t>
      </w:r>
      <w:r w:rsidRPr="62F4E0FE" w:rsidR="62F4E0FE">
        <w:rPr>
          <w:lang w:val="en-US"/>
        </w:rPr>
        <w:t>Alipokuwa</w:t>
      </w:r>
      <w:r w:rsidRPr="62F4E0FE" w:rsidR="62F4E0FE">
        <w:rPr>
          <w:lang w:val="en-US"/>
        </w:rPr>
        <w:t xml:space="preserve"> </w:t>
      </w:r>
      <w:r w:rsidRPr="62F4E0FE" w:rsidR="62F4E0FE">
        <w:rPr>
          <w:lang w:val="en-US"/>
        </w:rPr>
        <w:t>akiteseka</w:t>
      </w:r>
      <w:r w:rsidRPr="62F4E0FE" w:rsidR="62F4E0FE">
        <w:rPr>
          <w:lang w:val="en-US"/>
        </w:rPr>
        <w:t xml:space="preserve">, </w:t>
      </w:r>
      <w:r w:rsidRPr="62F4E0FE" w:rsidR="62F4E0FE">
        <w:rPr>
          <w:lang w:val="en-US"/>
        </w:rPr>
        <w:t>hakumjibu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vitisho</w:t>
      </w:r>
      <w:r w:rsidRPr="62F4E0FE" w:rsidR="62F4E0FE">
        <w:rPr>
          <w:lang w:val="en-US"/>
        </w:rPr>
        <w:t xml:space="preserve">. </w:t>
      </w:r>
      <w:r w:rsidRPr="62F4E0FE" w:rsidR="62F4E0FE">
        <w:rPr>
          <w:lang w:val="en-US"/>
        </w:rPr>
        <w:t>Alijitoa</w:t>
      </w:r>
      <w:r w:rsidRPr="62F4E0FE" w:rsidR="62F4E0FE">
        <w:rPr>
          <w:lang w:val="en-US"/>
        </w:rPr>
        <w:t xml:space="preserve"> </w:t>
      </w:r>
      <w:r w:rsidRPr="62F4E0FE" w:rsidR="62F4E0FE">
        <w:rPr>
          <w:lang w:val="en-US"/>
        </w:rPr>
        <w:t>mwenyewe</w:t>
      </w:r>
      <w:r w:rsidRPr="62F4E0FE" w:rsidR="62F4E0FE">
        <w:rPr>
          <w:lang w:val="en-US"/>
        </w:rPr>
        <w:t xml:space="preserve"> </w:t>
      </w:r>
      <w:r w:rsidRPr="62F4E0FE" w:rsidR="62F4E0FE">
        <w:rPr>
          <w:lang w:val="en-US"/>
        </w:rPr>
        <w:t>kwa</w:t>
      </w:r>
      <w:r w:rsidRPr="62F4E0FE" w:rsidR="62F4E0FE">
        <w:rPr>
          <w:lang w:val="en-US"/>
        </w:rPr>
        <w:t xml:space="preserve"> yule </w:t>
      </w:r>
      <w:r w:rsidRPr="62F4E0FE" w:rsidR="62F4E0FE">
        <w:rPr>
          <w:lang w:val="en-US"/>
        </w:rPr>
        <w:t>ambaye</w:t>
      </w:r>
      <w:r w:rsidRPr="62F4E0FE" w:rsidR="62F4E0FE">
        <w:rPr>
          <w:lang w:val="en-US"/>
        </w:rPr>
        <w:t xml:space="preserve"> </w:t>
      </w:r>
      <w:r w:rsidRPr="62F4E0FE" w:rsidR="62F4E0FE">
        <w:rPr>
          <w:lang w:val="en-US"/>
        </w:rPr>
        <w:t>huhukumu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uadilifu</w:t>
      </w:r>
      <w:r w:rsidRPr="62F4E0FE" w:rsidR="62F4E0FE">
        <w:rPr>
          <w:lang w:val="en-US"/>
        </w:rPr>
        <w:t>.</w:t>
      </w:r>
    </w:p>
    <w:p w:rsidRPr="007B69FD" w:rsidR="00B50BC4" w:rsidP="00B50BC4" w:rsidRDefault="00B50BC4" w14:paraId="764991F6" w14:textId="77777777">
      <w:pPr>
        <w:ind w:left="720"/>
        <w:rPr>
          <w:sz w:val="20"/>
          <w:szCs w:val="20"/>
        </w:rPr>
      </w:pPr>
      <w:r/>
    </w:p>
    <w:p w:rsidRPr="007B69FD" w:rsidR="00B50BC4" w:rsidP="62F4E0FE" w:rsidRDefault="001974FE" w14:paraId="7F717057" w14:textId="4E834C4C" w14:noSpellErr="1">
      <w:pPr>
        <w:numPr>
          <w:ilvl w:val="0"/>
          <w:numId w:val="52"/>
        </w:numPr>
        <w:rPr>
          <w:sz w:val="20"/>
          <w:szCs w:val="20"/>
          <w:lang w:val="en-US"/>
        </w:rPr>
      </w:pPr>
      <w:r w:rsidRPr="62F4E0FE" w:rsidR="62F4E0FE">
        <w:rPr>
          <w:lang w:val="en-US"/>
        </w:rPr>
        <w:t xml:space="preserve">[2:24, NW] Petro </w:t>
      </w:r>
      <w:r w:rsidRPr="62F4E0FE" w:rsidR="62F4E0FE">
        <w:rPr>
          <w:lang w:val="en-US"/>
        </w:rPr>
        <w:t>aliwaambia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dhambi</w:t>
      </w:r>
      <w:r w:rsidRPr="62F4E0FE" w:rsidR="62F4E0FE">
        <w:rPr>
          <w:lang w:val="en-US"/>
        </w:rPr>
        <w:t>?</w:t>
      </w:r>
    </w:p>
    <w:p w:rsidRPr="007B69FD" w:rsidR="00B50BC4" w:rsidP="62F4E0FE" w:rsidRDefault="00B50BC4" w14:paraId="3DEFC20D" w14:textId="77777777" w14:noSpellErr="1">
      <w:pPr>
        <w:ind w:left="720"/>
        <w:rPr>
          <w:sz w:val="20"/>
          <w:szCs w:val="20"/>
          <w:lang w:val="en-US"/>
        </w:rPr>
      </w:pPr>
      <w:r w:rsidRPr="62F4E0FE" w:rsidR="62F4E0FE">
        <w:rPr>
          <w:lang w:val="en-US"/>
        </w:rPr>
        <w:t xml:space="preserve">Petro </w:t>
      </w:r>
      <w:r w:rsidRPr="62F4E0FE" w:rsidR="62F4E0FE">
        <w:rPr>
          <w:lang w:val="en-US"/>
        </w:rPr>
        <w:t>aliwaambia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alichukua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zao</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mwili</w:t>
      </w:r>
      <w:r w:rsidRPr="62F4E0FE" w:rsidR="62F4E0FE">
        <w:rPr>
          <w:lang w:val="en-US"/>
        </w:rPr>
        <w:t xml:space="preserve"> wake, </w:t>
      </w:r>
      <w:r w:rsidRPr="62F4E0FE" w:rsidR="62F4E0FE">
        <w:rPr>
          <w:lang w:val="en-US"/>
        </w:rPr>
        <w:t>ili</w:t>
      </w:r>
      <w:r w:rsidRPr="62F4E0FE" w:rsidR="62F4E0FE">
        <w:rPr>
          <w:lang w:val="en-US"/>
        </w:rPr>
        <w:t xml:space="preserve"> </w:t>
      </w:r>
      <w:r w:rsidRPr="62F4E0FE" w:rsidR="62F4E0FE">
        <w:rPr>
          <w:lang w:val="en-US"/>
        </w:rPr>
        <w:t>waweze</w:t>
      </w:r>
      <w:r w:rsidRPr="62F4E0FE" w:rsidR="62F4E0FE">
        <w:rPr>
          <w:lang w:val="en-US"/>
        </w:rPr>
        <w:t xml:space="preserve"> </w:t>
      </w:r>
      <w:r w:rsidRPr="62F4E0FE" w:rsidR="62F4E0FE">
        <w:rPr>
          <w:lang w:val="en-US"/>
        </w:rPr>
        <w:t>kufa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kuishi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uadilifu</w:t>
      </w:r>
      <w:r w:rsidRPr="62F4E0FE" w:rsidR="62F4E0FE">
        <w:rPr>
          <w:lang w:val="en-US"/>
        </w:rPr>
        <w:t>.</w:t>
      </w:r>
    </w:p>
    <w:p w:rsidRPr="007B69FD" w:rsidR="00B50BC4" w:rsidP="00B50BC4" w:rsidRDefault="00B50BC4" w14:paraId="31F43DB9" w14:textId="77777777">
      <w:pPr>
        <w:ind w:left="720"/>
        <w:rPr>
          <w:sz w:val="20"/>
          <w:szCs w:val="20"/>
        </w:rPr>
      </w:pPr>
      <w:r/>
    </w:p>
    <w:p w:rsidRPr="007B69FD" w:rsidR="00B50BC4" w:rsidP="62F4E0FE" w:rsidRDefault="001974FE" w14:paraId="01F0A340" w14:textId="1E12D3D5" w14:noSpellErr="1">
      <w:pPr>
        <w:numPr>
          <w:ilvl w:val="0"/>
          <w:numId w:val="52"/>
        </w:numPr>
        <w:rPr>
          <w:sz w:val="20"/>
          <w:szCs w:val="20"/>
          <w:lang w:val="en-US"/>
        </w:rPr>
      </w:pPr>
      <w:r w:rsidRPr="62F4E0FE" w:rsidR="62F4E0FE">
        <w:rPr>
          <w:lang w:val="en-US"/>
        </w:rPr>
        <w:t xml:space="preserve">[2:24] </w:t>
      </w:r>
      <w:r w:rsidRPr="62F4E0FE" w:rsidR="62F4E0FE">
        <w:rPr>
          <w:lang w:val="en-US"/>
        </w:rPr>
        <w:t>Unafikiri</w:t>
      </w:r>
      <w:r w:rsidRPr="62F4E0FE" w:rsidR="62F4E0FE">
        <w:rPr>
          <w:lang w:val="en-US"/>
        </w:rPr>
        <w:t xml:space="preserve"> Petro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kupigwa</w:t>
      </w:r>
      <w:r w:rsidRPr="62F4E0FE" w:rsidR="62F4E0FE">
        <w:rPr>
          <w:lang w:val="en-US"/>
        </w:rPr>
        <w:t xml:space="preserve"> </w:t>
      </w:r>
      <w:r w:rsidRPr="62F4E0FE" w:rsidR="62F4E0FE">
        <w:rPr>
          <w:lang w:val="en-US"/>
        </w:rPr>
        <w:t>kwake</w:t>
      </w:r>
      <w:r w:rsidRPr="62F4E0FE" w:rsidR="62F4E0FE">
        <w:rPr>
          <w:lang w:val="en-US"/>
        </w:rPr>
        <w:t xml:space="preserve"> </w:t>
      </w:r>
      <w:r w:rsidRPr="62F4E0FE" w:rsidR="62F4E0FE">
        <w:rPr>
          <w:lang w:val="en-US"/>
        </w:rPr>
        <w:t>mliponywa</w:t>
      </w:r>
      <w:r w:rsidRPr="62F4E0FE" w:rsidR="62F4E0FE">
        <w:rPr>
          <w:lang w:val="en-US"/>
        </w:rPr>
        <w:t>"?</w:t>
      </w:r>
    </w:p>
    <w:p w:rsidRPr="007B69FD" w:rsidR="00B50BC4" w:rsidP="48114252" w:rsidRDefault="000C38A3" w14:paraId="07B374D8" w14:textId="21D38AB5">
      <w:pPr>
        <w:ind w:left="720"/>
        <w:rPr>
          <w:sz w:val="20"/>
          <w:szCs w:val="20"/>
          <w:lang w:val="en-US"/>
        </w:rPr>
      </w:pPr>
      <w:r>
        <w:t>(Majibu yanaweza kutofautiana.) Yaonekana maneno 'mateso yake' yanaonyesha jinsi Yesu alivyoteseka alipokufa kwa ajili ya dhambi za wanadamu. Labda "umeponywa" inahusu uhusiano wa Wakristo na Mungu ambao umeponywa. Labda linahusu Wakristo ambao mioyo yao iliponywa ili waweze kuchagua kutotenda dhambi. Labda Petro alimaanisha pia uponyaji wa kimwili.</w:t>
      </w:r>
    </w:p>
    <w:p w:rsidRPr="007B69FD" w:rsidR="00B50BC4" w:rsidP="00B50BC4" w:rsidRDefault="00B50BC4" w14:paraId="0A96247E" w14:textId="77777777">
      <w:pPr>
        <w:ind w:left="720"/>
        <w:rPr>
          <w:sz w:val="20"/>
          <w:szCs w:val="20"/>
        </w:rPr>
      </w:pPr>
      <w:r/>
    </w:p>
    <w:p w:rsidRPr="007B69FD" w:rsidR="00B50BC4" w:rsidP="62F4E0FE" w:rsidRDefault="001974FE" w14:paraId="3D02ABB7" w14:textId="53554C26" w14:noSpellErr="1">
      <w:pPr>
        <w:numPr>
          <w:ilvl w:val="0"/>
          <w:numId w:val="52"/>
        </w:numPr>
        <w:rPr>
          <w:sz w:val="20"/>
          <w:szCs w:val="20"/>
          <w:lang w:val="en-US"/>
        </w:rPr>
      </w:pPr>
      <w:r w:rsidRPr="62F4E0FE" w:rsidR="62F4E0FE">
        <w:rPr>
          <w:lang w:val="en-US"/>
        </w:rPr>
        <w:t xml:space="preserve">[2:25, NW] Petro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kondoo</w:t>
      </w:r>
      <w:r w:rsidRPr="62F4E0FE" w:rsidR="62F4E0FE">
        <w:rPr>
          <w:lang w:val="en-US"/>
        </w:rPr>
        <w:t>?</w:t>
      </w:r>
    </w:p>
    <w:p w:rsidRPr="007B69FD" w:rsidR="00B50BC4" w:rsidP="62F4E0FE" w:rsidRDefault="00B50BC4" w14:paraId="2A824DAC" w14:textId="2AC00558" w14:noSpellErr="1">
      <w:pPr>
        <w:ind w:left="720"/>
        <w:rPr>
          <w:sz w:val="20"/>
          <w:szCs w:val="20"/>
          <w:lang w:val="en-US"/>
        </w:rPr>
      </w:pPr>
      <w:r w:rsidRPr="62F4E0FE" w:rsidR="62F4E0FE">
        <w:rPr>
          <w:lang w:val="en-US"/>
        </w:rPr>
        <w:t xml:space="preserve">Petro </w:t>
      </w:r>
      <w:r w:rsidRPr="62F4E0FE" w:rsidR="62F4E0FE">
        <w:rPr>
          <w:lang w:val="en-US"/>
        </w:rPr>
        <w:t>aliwalinganisha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kondoo</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wamepotea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kupotea</w:t>
      </w:r>
      <w:r w:rsidRPr="62F4E0FE" w:rsidR="62F4E0FE">
        <w:rPr>
          <w:lang w:val="en-US"/>
        </w:rPr>
        <w:t xml:space="preserve"> </w:t>
      </w:r>
      <w:r w:rsidRPr="62F4E0FE" w:rsidR="62F4E0FE">
        <w:rPr>
          <w:lang w:val="en-US"/>
        </w:rPr>
        <w:t>njia</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wamemrudia</w:t>
      </w:r>
      <w:r w:rsidRPr="62F4E0FE" w:rsidR="62F4E0FE">
        <w:rPr>
          <w:lang w:val="en-US"/>
        </w:rPr>
        <w:t xml:space="preserve"> </w:t>
      </w:r>
      <w:r w:rsidRPr="62F4E0FE" w:rsidR="62F4E0FE">
        <w:rPr>
          <w:lang w:val="en-US"/>
        </w:rPr>
        <w:t>mchungaji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mwangalizi</w:t>
      </w:r>
      <w:r w:rsidRPr="62F4E0FE" w:rsidR="62F4E0FE">
        <w:rPr>
          <w:lang w:val="en-US"/>
        </w:rPr>
        <w:t>.</w:t>
      </w:r>
    </w:p>
    <w:p w:rsidRPr="007B69FD" w:rsidR="00B50BC4" w:rsidP="00B50BC4" w:rsidRDefault="00B50BC4" w14:paraId="63EA8949" w14:textId="77777777">
      <w:pPr>
        <w:ind w:left="720"/>
        <w:rPr>
          <w:sz w:val="20"/>
          <w:szCs w:val="20"/>
        </w:rPr>
      </w:pPr>
      <w:r/>
    </w:p>
    <w:p w:rsidRPr="007B69FD" w:rsidR="00B50BC4" w:rsidP="62F4E0FE" w:rsidRDefault="001974FE" w14:paraId="37A1B280" w14:textId="0A57295F" w14:noSpellErr="1">
      <w:pPr>
        <w:numPr>
          <w:ilvl w:val="0"/>
          <w:numId w:val="52"/>
        </w:numPr>
        <w:rPr>
          <w:sz w:val="20"/>
          <w:szCs w:val="20"/>
          <w:lang w:val="en-US"/>
        </w:rPr>
      </w:pPr>
      <w:r w:rsidRPr="62F4E0FE" w:rsidR="62F4E0FE">
        <w:rPr>
          <w:lang w:val="en-US"/>
        </w:rPr>
        <w:t xml:space="preserve">[2:25] </w:t>
      </w:r>
      <w:r w:rsidRPr="62F4E0FE" w:rsidR="62F4E0FE">
        <w:rPr>
          <w:lang w:val="en-US"/>
        </w:rPr>
        <w:t>Unafikiri</w:t>
      </w:r>
      <w:r w:rsidRPr="62F4E0FE" w:rsidR="62F4E0FE">
        <w:rPr>
          <w:lang w:val="en-US"/>
        </w:rPr>
        <w:t xml:space="preserve"> </w:t>
      </w:r>
      <w:r w:rsidRPr="62F4E0FE" w:rsidR="62F4E0FE">
        <w:rPr>
          <w:lang w:val="en-US"/>
        </w:rPr>
        <w:t>mchungaji</w:t>
      </w:r>
      <w:r w:rsidRPr="62F4E0FE" w:rsidR="62F4E0FE">
        <w:rPr>
          <w:lang w:val="en-US"/>
        </w:rPr>
        <w:t xml:space="preserve"> </w:t>
      </w:r>
      <w:r w:rsidRPr="62F4E0FE" w:rsidR="62F4E0FE">
        <w:rPr>
          <w:lang w:val="en-US"/>
        </w:rPr>
        <w:t>huyu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mwangalizi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nafsi</w:t>
      </w:r>
      <w:r w:rsidRPr="62F4E0FE" w:rsidR="62F4E0FE">
        <w:rPr>
          <w:lang w:val="en-US"/>
        </w:rPr>
        <w:t xml:space="preserve"> za </w:t>
      </w:r>
      <w:r w:rsidRPr="62F4E0FE" w:rsidR="62F4E0FE">
        <w:rPr>
          <w:lang w:val="en-US"/>
        </w:rPr>
        <w:t>Wakristo</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w:t>
      </w:r>
    </w:p>
    <w:p w:rsidRPr="007B69FD" w:rsidR="00B50BC4" w:rsidP="48114252" w:rsidRDefault="00B50BC4" w14:paraId="5149B170" w14:textId="77777777">
      <w:pPr>
        <w:ind w:left="720"/>
        <w:rPr>
          <w:sz w:val="20"/>
          <w:szCs w:val="20"/>
          <w:lang w:val="en-US"/>
        </w:rPr>
      </w:pPr>
      <w:r>
        <w:t>Mchungaji na mwangalizi ni Yesu Kristo.</w:t>
      </w:r>
    </w:p>
    <w:p w:rsidRPr="007B69FD" w:rsidR="00B50BC4" w:rsidP="62F4E0FE" w:rsidRDefault="00B50BC4" w14:paraId="132906D5"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18639A" w:rsidRDefault="0018639A" w14:paraId="62F33C74" w14:textId="629BCF79">
      <w:pPr>
        <w:rPr>
          <w:sz w:val="20"/>
          <w:szCs w:val="20"/>
        </w:rPr>
      </w:pPr>
      <w:r/>
    </w:p>
    <w:p w:rsidRPr="007B69FD" w:rsidR="0018639A" w:rsidP="0018639A" w:rsidRDefault="0018639A" w14:paraId="2C4C833F" w14:textId="18C45A72">
      <w:pPr>
        <w:pStyle w:val="Heading1"/>
        <w:keepNext w:val="0"/>
        <w:keepLines w:val="0"/>
        <w:spacing w:before="480"/>
        <w:rPr>
          <w:b/>
          <w:bCs/>
          <w:szCs w:val="44"/>
        </w:rPr>
      </w:pPr>
      <w:r>
        <w:t>1 Yohana 4:1-6</w:t>
      </w:r>
    </w:p>
    <w:p w:rsidRPr="00170DC8" w:rsidR="00170DC8" w:rsidP="62F4E0FE" w:rsidRDefault="00170DC8" w14:paraId="0E1F1D78"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18639A" w:rsidP="00FC60EA" w:rsidRDefault="0018639A" w14:paraId="0E53CD93"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18639A" w:rsidP="00FC60EA" w:rsidRDefault="0018639A" w14:paraId="40023108" w14:textId="3FDB2D86"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18639A" w:rsidP="00FC60EA" w:rsidRDefault="001974FE" w14:paraId="2F1FD553" w14:textId="7A0268E4" w14:noSpellErr="1">
      <w:pPr>
        <w:pStyle w:val="Checklist"/>
        <w:rPr/>
      </w:pPr>
      <w:r w:rsidRPr="62F4E0FE" w:rsidR="62F4E0FE">
        <w:rPr>
          <w:lang w:val="en-US"/>
        </w:rPr>
        <w:t xml:space="preserve">Yohana </w:t>
      </w:r>
      <w:r w:rsidRPr="62F4E0FE" w:rsidR="62F4E0FE">
        <w:rPr>
          <w:lang w:val="en-US"/>
        </w:rPr>
        <w:t>aliwaonya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manabii</w:t>
      </w:r>
      <w:r w:rsidRPr="62F4E0FE" w:rsidR="62F4E0FE">
        <w:rPr>
          <w:lang w:val="en-US"/>
        </w:rPr>
        <w:t xml:space="preserve"> </w:t>
      </w:r>
      <w:r w:rsidRPr="62F4E0FE" w:rsidR="62F4E0FE">
        <w:rPr>
          <w:lang w:val="en-US"/>
        </w:rPr>
        <w:t>wengi</w:t>
      </w:r>
      <w:r w:rsidRPr="62F4E0FE" w:rsidR="62F4E0FE">
        <w:rPr>
          <w:lang w:val="en-US"/>
        </w:rPr>
        <w:t xml:space="preserve"> </w:t>
      </w:r>
      <w:r w:rsidRPr="62F4E0FE" w:rsidR="62F4E0FE">
        <w:rPr>
          <w:lang w:val="en-US"/>
        </w:rPr>
        <w:t>bandia</w:t>
      </w:r>
      <w:r w:rsidRPr="62F4E0FE" w:rsidR="62F4E0FE">
        <w:rPr>
          <w:lang w:val="en-US"/>
        </w:rPr>
        <w:t xml:space="preserve"> </w:t>
      </w:r>
      <w:r w:rsidRPr="62F4E0FE" w:rsidR="62F4E0FE">
        <w:rPr>
          <w:lang w:val="en-US"/>
        </w:rPr>
        <w:t>walio</w:t>
      </w:r>
      <w:r w:rsidRPr="62F4E0FE" w:rsidR="62F4E0FE">
        <w:rPr>
          <w:lang w:val="en-US"/>
        </w:rPr>
        <w:t xml:space="preserve"> </w:t>
      </w:r>
      <w:r w:rsidRPr="62F4E0FE" w:rsidR="62F4E0FE">
        <w:rPr>
          <w:lang w:val="en-US"/>
        </w:rPr>
        <w:t>ulimwenguni</w:t>
      </w:r>
      <w:r w:rsidRPr="62F4E0FE" w:rsidR="62F4E0FE">
        <w:rPr>
          <w:lang w:val="en-US"/>
        </w:rPr>
        <w:t>. [4:1]</w:t>
      </w:r>
    </w:p>
    <w:p w:rsidRPr="007B69FD" w:rsidR="0018639A" w:rsidP="00FC60EA" w:rsidRDefault="001974FE" w14:paraId="7347ADB0" w14:textId="6087BECB" w14:noSpellErr="1">
      <w:pPr>
        <w:pStyle w:val="Checklist"/>
        <w:rPr/>
      </w:pPr>
      <w:r w:rsidRPr="62F4E0FE" w:rsidR="62F4E0FE">
        <w:rPr>
          <w:lang w:val="en-US"/>
        </w:rPr>
        <w:t>Yeyote</w:t>
      </w:r>
      <w:r w:rsidRPr="62F4E0FE" w:rsidR="62F4E0FE">
        <w:rPr>
          <w:lang w:val="en-US"/>
        </w:rPr>
        <w:t xml:space="preserve"> </w:t>
      </w:r>
      <w:r w:rsidRPr="62F4E0FE" w:rsidR="62F4E0FE">
        <w:rPr>
          <w:lang w:val="en-US"/>
        </w:rPr>
        <w:t>anayekataa</w:t>
      </w:r>
      <w:r w:rsidRPr="62F4E0FE" w:rsidR="62F4E0FE">
        <w:rPr>
          <w:lang w:val="en-US"/>
        </w:rPr>
        <w:t xml:space="preserve"> </w:t>
      </w:r>
      <w:r w:rsidRPr="62F4E0FE" w:rsidR="62F4E0FE">
        <w:rPr>
          <w:lang w:val="en-US"/>
        </w:rPr>
        <w:t>kukiri</w:t>
      </w:r>
      <w:r w:rsidRPr="62F4E0FE" w:rsidR="62F4E0FE">
        <w:rPr>
          <w:lang w:val="en-US"/>
        </w:rPr>
        <w:t xml:space="preserve"> </w:t>
      </w:r>
      <w:r w:rsidRPr="62F4E0FE" w:rsidR="62F4E0FE">
        <w:rPr>
          <w:lang w:val="en-US"/>
        </w:rPr>
        <w:t>kwamba</w:t>
      </w:r>
      <w:r w:rsidRPr="62F4E0FE" w:rsidR="62F4E0FE">
        <w:rPr>
          <w:lang w:val="en-US"/>
        </w:rPr>
        <w:t xml:space="preserve"> Yesu Kristo </w:t>
      </w:r>
      <w:r w:rsidRPr="62F4E0FE" w:rsidR="62F4E0FE">
        <w:rPr>
          <w:lang w:val="en-US"/>
        </w:rPr>
        <w:t>alikuja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mwili</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si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[4:2-3]</w:t>
      </w:r>
    </w:p>
    <w:p w:rsidRPr="007B69FD" w:rsidR="0018639A" w:rsidP="00FC60EA" w:rsidRDefault="001974FE" w14:paraId="1FDF1F4B" w14:textId="0DBCBA9A" w14:noSpellErr="1">
      <w:pPr>
        <w:pStyle w:val="Checklist"/>
        <w:rPr/>
      </w:pPr>
      <w:r w:rsidRPr="62F4E0FE" w:rsidR="62F4E0FE">
        <w:rPr>
          <w:lang w:val="en-US"/>
        </w:rPr>
        <w:t xml:space="preserve">Wale </w:t>
      </w:r>
      <w:r w:rsidRPr="62F4E0FE" w:rsidR="62F4E0FE">
        <w:rPr>
          <w:lang w:val="en-US"/>
        </w:rPr>
        <w:t>wanaokiri</w:t>
      </w:r>
      <w:r w:rsidRPr="62F4E0FE" w:rsidR="62F4E0FE">
        <w:rPr>
          <w:lang w:val="en-US"/>
        </w:rPr>
        <w:t xml:space="preserve"> Yesu </w:t>
      </w:r>
      <w:r w:rsidRPr="62F4E0FE" w:rsidR="62F4E0FE">
        <w:rPr>
          <w:lang w:val="en-US"/>
        </w:rPr>
        <w:t>ni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wamewashinda</w:t>
      </w:r>
      <w:r w:rsidRPr="62F4E0FE" w:rsidR="62F4E0FE">
        <w:rPr>
          <w:lang w:val="en-US"/>
        </w:rPr>
        <w:t xml:space="preserve"> </w:t>
      </w:r>
      <w:r w:rsidRPr="62F4E0FE" w:rsidR="62F4E0FE">
        <w:rPr>
          <w:lang w:val="en-US"/>
        </w:rPr>
        <w:t>manabii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uongo</w:t>
      </w:r>
      <w:r w:rsidRPr="62F4E0FE" w:rsidR="62F4E0FE">
        <w:rPr>
          <w:lang w:val="en-US"/>
        </w:rPr>
        <w:t>. [4:2-4]</w:t>
      </w:r>
    </w:p>
    <w:p w:rsidRPr="007B69FD" w:rsidR="0018639A" w:rsidP="00FC60EA" w:rsidRDefault="001974FE" w14:paraId="4DC03884" w14:textId="602C8DC9" w14:noSpellErr="1">
      <w:pPr>
        <w:pStyle w:val="Checklist"/>
        <w:rPr/>
      </w:pPr>
      <w:r w:rsidRPr="62F4E0FE" w:rsidR="62F4E0FE">
        <w:rPr>
          <w:lang w:val="en-US"/>
        </w:rPr>
        <w:t xml:space="preserve">Roho </w:t>
      </w:r>
      <w:r w:rsidRPr="62F4E0FE" w:rsidR="62F4E0FE">
        <w:rPr>
          <w:lang w:val="en-US"/>
        </w:rPr>
        <w:t>aliye</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mkuu</w:t>
      </w:r>
      <w:r w:rsidRPr="62F4E0FE" w:rsidR="62F4E0FE">
        <w:rPr>
          <w:lang w:val="en-US"/>
        </w:rPr>
        <w:t xml:space="preserve"> </w:t>
      </w:r>
      <w:r w:rsidRPr="62F4E0FE" w:rsidR="62F4E0FE">
        <w:rPr>
          <w:lang w:val="en-US"/>
        </w:rPr>
        <w:t>kuliko</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aliye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ulimwengu</w:t>
      </w:r>
      <w:r w:rsidRPr="62F4E0FE" w:rsidR="62F4E0FE">
        <w:rPr>
          <w:lang w:val="en-US"/>
        </w:rPr>
        <w:t>. [4:4]</w:t>
      </w:r>
    </w:p>
    <w:p w:rsidRPr="007B69FD" w:rsidR="0018639A" w:rsidP="00FC60EA" w:rsidRDefault="0018639A" w14:paraId="0D8E3722"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18639A" w:rsidP="00FC60EA" w:rsidRDefault="003947E5" w14:paraId="23E5D331" w14:textId="17AD8089"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18639A" w:rsidP="62F4E0FE" w:rsidRDefault="001974FE" w14:paraId="42E3CF59" w14:textId="28484EC8" w14:noSpellErr="1">
      <w:pPr>
        <w:numPr>
          <w:ilvl w:val="0"/>
          <w:numId w:val="58"/>
        </w:numPr>
        <w:rPr>
          <w:sz w:val="20"/>
          <w:szCs w:val="20"/>
          <w:lang w:val="en-US"/>
        </w:rPr>
      </w:pPr>
      <w:r w:rsidRPr="62F4E0FE" w:rsidR="62F4E0FE">
        <w:rPr>
          <w:lang w:val="en-US"/>
        </w:rPr>
        <w:t xml:space="preserve">[4:1-2] Kwa </w:t>
      </w:r>
      <w:r w:rsidRPr="62F4E0FE" w:rsidR="62F4E0FE">
        <w:rPr>
          <w:lang w:val="en-US"/>
        </w:rPr>
        <w:t>nini</w:t>
      </w:r>
      <w:r w:rsidRPr="62F4E0FE" w:rsidR="62F4E0FE">
        <w:rPr>
          <w:lang w:val="en-US"/>
        </w:rPr>
        <w:t xml:space="preserve"> Yohana </w:t>
      </w:r>
      <w:r w:rsidRPr="62F4E0FE" w:rsidR="62F4E0FE">
        <w:rPr>
          <w:lang w:val="en-US"/>
        </w:rPr>
        <w:t>aliwaonya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wasiamini</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roho</w:t>
      </w:r>
      <w:r w:rsidRPr="62F4E0FE" w:rsidR="62F4E0FE">
        <w:rPr>
          <w:lang w:val="en-US"/>
        </w:rPr>
        <w:t>?</w:t>
      </w:r>
    </w:p>
    <w:p w:rsidRPr="007B69FD" w:rsidR="0018639A" w:rsidP="62F4E0FE" w:rsidRDefault="0018639A" w14:paraId="38966D4A" w14:textId="77777777" w14:noSpellErr="1">
      <w:pPr>
        <w:ind w:left="720"/>
        <w:rPr>
          <w:sz w:val="20"/>
          <w:szCs w:val="20"/>
          <w:lang w:val="en-US"/>
        </w:rPr>
      </w:pPr>
      <w:r w:rsidRPr="62F4E0FE" w:rsidR="62F4E0FE">
        <w:rPr>
          <w:lang w:val="en-US"/>
        </w:rPr>
        <w:t xml:space="preserve">Kwa </w:t>
      </w:r>
      <w:r w:rsidRPr="62F4E0FE" w:rsidR="62F4E0FE">
        <w:rPr>
          <w:lang w:val="en-US"/>
        </w:rPr>
        <w:t>sababu</w:t>
      </w:r>
      <w:r w:rsidRPr="62F4E0FE" w:rsidR="62F4E0FE">
        <w:rPr>
          <w:lang w:val="en-US"/>
        </w:rPr>
        <w:t xml:space="preserve"> </w:t>
      </w:r>
      <w:r w:rsidRPr="62F4E0FE" w:rsidR="62F4E0FE">
        <w:rPr>
          <w:lang w:val="en-US"/>
        </w:rPr>
        <w:t>manabii</w:t>
      </w:r>
      <w:r w:rsidRPr="62F4E0FE" w:rsidR="62F4E0FE">
        <w:rPr>
          <w:lang w:val="en-US"/>
        </w:rPr>
        <w:t xml:space="preserve"> </w:t>
      </w:r>
      <w:r w:rsidRPr="62F4E0FE" w:rsidR="62F4E0FE">
        <w:rPr>
          <w:lang w:val="en-US"/>
        </w:rPr>
        <w:t>wengi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uongo</w:t>
      </w:r>
      <w:r w:rsidRPr="62F4E0FE" w:rsidR="62F4E0FE">
        <w:rPr>
          <w:lang w:val="en-US"/>
        </w:rPr>
        <w:t xml:space="preserve"> </w:t>
      </w:r>
      <w:r w:rsidRPr="62F4E0FE" w:rsidR="62F4E0FE">
        <w:rPr>
          <w:lang w:val="en-US"/>
        </w:rPr>
        <w:t>wametokea</w:t>
      </w:r>
      <w:r w:rsidRPr="62F4E0FE" w:rsidR="62F4E0FE">
        <w:rPr>
          <w:lang w:val="en-US"/>
        </w:rPr>
        <w:t xml:space="preserve"> </w:t>
      </w:r>
      <w:r w:rsidRPr="62F4E0FE" w:rsidR="62F4E0FE">
        <w:rPr>
          <w:lang w:val="en-US"/>
        </w:rPr>
        <w:t>ulimwenguni</w:t>
      </w:r>
      <w:r w:rsidRPr="62F4E0FE" w:rsidR="62F4E0FE">
        <w:rPr>
          <w:lang w:val="en-US"/>
        </w:rPr>
        <w:t>.</w:t>
      </w:r>
    </w:p>
    <w:p w:rsidRPr="007B69FD" w:rsidR="0018639A" w:rsidP="0018639A" w:rsidRDefault="0018639A" w14:paraId="7DEB6F32" w14:textId="77777777">
      <w:pPr>
        <w:ind w:left="720"/>
        <w:rPr>
          <w:sz w:val="20"/>
          <w:szCs w:val="20"/>
        </w:rPr>
      </w:pPr>
      <w:r/>
    </w:p>
    <w:p w:rsidRPr="007B69FD" w:rsidR="0018639A" w:rsidP="62F4E0FE" w:rsidRDefault="001974FE" w14:paraId="4C15BDA9" w14:textId="790324AC" w14:noSpellErr="1">
      <w:pPr>
        <w:numPr>
          <w:ilvl w:val="0"/>
          <w:numId w:val="58"/>
        </w:numPr>
        <w:rPr>
          <w:sz w:val="20"/>
          <w:szCs w:val="20"/>
          <w:lang w:val="en-US"/>
        </w:rPr>
      </w:pPr>
      <w:r w:rsidRPr="62F4E0FE" w:rsidR="62F4E0FE">
        <w:rPr>
          <w:lang w:val="en-US"/>
        </w:rPr>
        <w:t xml:space="preserve">[4:1-2] Roho </w:t>
      </w:r>
      <w:r w:rsidRPr="62F4E0FE" w:rsidR="62F4E0FE">
        <w:rPr>
          <w:lang w:val="en-US"/>
        </w:rPr>
        <w:t>zinawezaje</w:t>
      </w:r>
      <w:r w:rsidRPr="62F4E0FE" w:rsidR="62F4E0FE">
        <w:rPr>
          <w:lang w:val="en-US"/>
        </w:rPr>
        <w:t xml:space="preserve"> </w:t>
      </w:r>
      <w:r w:rsidRPr="62F4E0FE" w:rsidR="62F4E0FE">
        <w:rPr>
          <w:lang w:val="en-US"/>
        </w:rPr>
        <w:t>kujaribiwa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kuona</w:t>
      </w:r>
      <w:r w:rsidRPr="62F4E0FE" w:rsidR="62F4E0FE">
        <w:rPr>
          <w:lang w:val="en-US"/>
        </w:rPr>
        <w:t xml:space="preserve"> </w:t>
      </w:r>
      <w:r w:rsidRPr="62F4E0FE" w:rsidR="62F4E0FE">
        <w:rPr>
          <w:lang w:val="en-US"/>
        </w:rPr>
        <w:t>kama</w:t>
      </w:r>
      <w:r w:rsidRPr="62F4E0FE" w:rsidR="62F4E0FE">
        <w:rPr>
          <w:lang w:val="en-US"/>
        </w:rPr>
        <w:t xml:space="preserve"> </w:t>
      </w:r>
      <w:r w:rsidRPr="62F4E0FE" w:rsidR="62F4E0FE">
        <w:rPr>
          <w:lang w:val="en-US"/>
        </w:rPr>
        <w:t>zinatoka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w:t>
      </w:r>
    </w:p>
    <w:p w:rsidRPr="007B69FD" w:rsidR="0018639A" w:rsidP="62F4E0FE" w:rsidRDefault="0018639A" w14:paraId="7919D6D4" w14:textId="6BB88872" w14:noSpellErr="1">
      <w:pPr>
        <w:ind w:left="720"/>
        <w:rPr>
          <w:sz w:val="20"/>
          <w:szCs w:val="20"/>
          <w:lang w:val="en-US"/>
        </w:rPr>
      </w:pPr>
      <w:r w:rsidRPr="62F4E0FE" w:rsidR="62F4E0FE">
        <w:rPr>
          <w:lang w:val="en-US"/>
        </w:rPr>
        <w:t xml:space="preserve">Kila </w:t>
      </w:r>
      <w:r w:rsidRPr="62F4E0FE" w:rsidR="62F4E0FE">
        <w:rPr>
          <w:lang w:val="en-US"/>
        </w:rPr>
        <w:t>roho</w:t>
      </w:r>
      <w:r w:rsidRPr="62F4E0FE" w:rsidR="62F4E0FE">
        <w:rPr>
          <w:lang w:val="en-US"/>
        </w:rPr>
        <w:t xml:space="preserve"> </w:t>
      </w:r>
      <w:r w:rsidRPr="62F4E0FE" w:rsidR="62F4E0FE">
        <w:rPr>
          <w:lang w:val="en-US"/>
        </w:rPr>
        <w:t>inayokubali</w:t>
      </w:r>
      <w:r w:rsidRPr="62F4E0FE" w:rsidR="62F4E0FE">
        <w:rPr>
          <w:lang w:val="en-US"/>
        </w:rPr>
        <w:t xml:space="preserve"> </w:t>
      </w:r>
      <w:r w:rsidRPr="62F4E0FE" w:rsidR="62F4E0FE">
        <w:rPr>
          <w:lang w:val="en-US"/>
        </w:rPr>
        <w:t>kwamba</w:t>
      </w:r>
      <w:r w:rsidRPr="62F4E0FE" w:rsidR="62F4E0FE">
        <w:rPr>
          <w:lang w:val="en-US"/>
        </w:rPr>
        <w:t xml:space="preserve"> Yesu Kristo </w:t>
      </w:r>
      <w:r w:rsidRPr="62F4E0FE" w:rsidR="62F4E0FE">
        <w:rPr>
          <w:lang w:val="en-US"/>
        </w:rPr>
        <w:t>alikuja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mwili</w:t>
      </w:r>
      <w:r w:rsidRPr="62F4E0FE" w:rsidR="62F4E0FE">
        <w:rPr>
          <w:lang w:val="en-US"/>
        </w:rPr>
        <w:t xml:space="preserve"> </w:t>
      </w:r>
      <w:r w:rsidRPr="62F4E0FE" w:rsidR="62F4E0FE">
        <w:rPr>
          <w:lang w:val="en-US"/>
        </w:rPr>
        <w:t>inatokana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Na </w:t>
      </w:r>
      <w:r w:rsidRPr="62F4E0FE" w:rsidR="62F4E0FE">
        <w:rPr>
          <w:lang w:val="en-US"/>
        </w:rPr>
        <w:t>kila</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isiyomkiri</w:t>
      </w:r>
      <w:r w:rsidRPr="62F4E0FE" w:rsidR="62F4E0FE">
        <w:rPr>
          <w:lang w:val="en-US"/>
        </w:rPr>
        <w:t xml:space="preserve"> Yesu </w:t>
      </w:r>
      <w:r w:rsidRPr="62F4E0FE" w:rsidR="62F4E0FE">
        <w:rPr>
          <w:lang w:val="en-US"/>
        </w:rPr>
        <w:t>haitokani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w:t>
      </w:r>
    </w:p>
    <w:p w:rsidRPr="007B69FD" w:rsidR="0018639A" w:rsidP="0018639A" w:rsidRDefault="0018639A" w14:paraId="6F538C6E" w14:textId="77777777">
      <w:pPr>
        <w:ind w:left="720"/>
        <w:rPr>
          <w:sz w:val="20"/>
          <w:szCs w:val="20"/>
        </w:rPr>
      </w:pPr>
      <w:r/>
    </w:p>
    <w:p w:rsidRPr="007B69FD" w:rsidR="0018639A" w:rsidP="62F4E0FE" w:rsidRDefault="001974FE" w14:paraId="733F5D41" w14:textId="08A2C868" w14:noSpellErr="1">
      <w:pPr>
        <w:numPr>
          <w:ilvl w:val="0"/>
          <w:numId w:val="58"/>
        </w:numPr>
        <w:rPr>
          <w:sz w:val="20"/>
          <w:szCs w:val="20"/>
          <w:lang w:val="en-US"/>
        </w:rPr>
      </w:pPr>
      <w:r w:rsidRPr="62F4E0FE" w:rsidR="62F4E0FE">
        <w:rPr>
          <w:lang w:val="en-US"/>
        </w:rPr>
        <w:t xml:space="preserve">[4:3] Roho </w:t>
      </w:r>
      <w:r w:rsidRPr="62F4E0FE" w:rsidR="62F4E0FE">
        <w:rPr>
          <w:lang w:val="en-US"/>
        </w:rPr>
        <w:t>ya</w:t>
      </w:r>
      <w:r w:rsidRPr="62F4E0FE" w:rsidR="62F4E0FE">
        <w:rPr>
          <w:lang w:val="en-US"/>
        </w:rPr>
        <w:t xml:space="preserve"> </w:t>
      </w:r>
      <w:r w:rsidRPr="62F4E0FE" w:rsidR="62F4E0FE">
        <w:rPr>
          <w:lang w:val="en-US"/>
        </w:rPr>
        <w:t>mpinga</w:t>
      </w:r>
      <w:r w:rsidRPr="62F4E0FE" w:rsidR="62F4E0FE">
        <w:rPr>
          <w:lang w:val="en-US"/>
        </w:rPr>
        <w:t xml:space="preserve"> Kristo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w:t>
      </w:r>
    </w:p>
    <w:p w:rsidRPr="007B69FD" w:rsidR="0018639A" w:rsidP="62F4E0FE" w:rsidRDefault="0018639A" w14:paraId="60E98C35" w14:textId="77777777" w14:noSpellErr="1">
      <w:pPr>
        <w:ind w:left="720"/>
        <w:rPr>
          <w:sz w:val="20"/>
          <w:szCs w:val="20"/>
          <w:lang w:val="en-US"/>
        </w:rPr>
      </w:pPr>
      <w:r w:rsidRPr="62F4E0FE" w:rsidR="62F4E0FE">
        <w:rPr>
          <w:lang w:val="en-US"/>
        </w:rPr>
        <w:t xml:space="preserve">Roho </w:t>
      </w:r>
      <w:r w:rsidRPr="62F4E0FE" w:rsidR="62F4E0FE">
        <w:rPr>
          <w:lang w:val="en-US"/>
        </w:rPr>
        <w:t>ya</w:t>
      </w:r>
      <w:r w:rsidRPr="62F4E0FE" w:rsidR="62F4E0FE">
        <w:rPr>
          <w:lang w:val="en-US"/>
        </w:rPr>
        <w:t xml:space="preserve"> </w:t>
      </w:r>
      <w:r w:rsidRPr="62F4E0FE" w:rsidR="62F4E0FE">
        <w:rPr>
          <w:lang w:val="en-US"/>
        </w:rPr>
        <w:t>mpinga</w:t>
      </w:r>
      <w:r w:rsidRPr="62F4E0FE" w:rsidR="62F4E0FE">
        <w:rPr>
          <w:lang w:val="en-US"/>
        </w:rPr>
        <w:t xml:space="preserve"> Kristo </w:t>
      </w:r>
      <w:r w:rsidRPr="62F4E0FE" w:rsidR="62F4E0FE">
        <w:rPr>
          <w:lang w:val="en-US"/>
        </w:rPr>
        <w:t>ni</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ambayo</w:t>
      </w:r>
      <w:r w:rsidRPr="62F4E0FE" w:rsidR="62F4E0FE">
        <w:rPr>
          <w:lang w:val="en-US"/>
        </w:rPr>
        <w:t xml:space="preserve"> </w:t>
      </w:r>
      <w:r w:rsidRPr="62F4E0FE" w:rsidR="62F4E0FE">
        <w:rPr>
          <w:lang w:val="en-US"/>
        </w:rPr>
        <w:t>haimkiri</w:t>
      </w:r>
      <w:r w:rsidRPr="62F4E0FE" w:rsidR="62F4E0FE">
        <w:rPr>
          <w:lang w:val="en-US"/>
        </w:rPr>
        <w:t xml:space="preserve"> Yesu </w:t>
      </w:r>
      <w:r w:rsidRPr="62F4E0FE" w:rsidR="62F4E0FE">
        <w:rPr>
          <w:lang w:val="en-US"/>
        </w:rPr>
        <w:t>kuwa</w:t>
      </w:r>
      <w:r w:rsidRPr="62F4E0FE" w:rsidR="62F4E0FE">
        <w:rPr>
          <w:lang w:val="en-US"/>
        </w:rPr>
        <w:t xml:space="preserve"> </w:t>
      </w:r>
      <w:r w:rsidRPr="62F4E0FE" w:rsidR="62F4E0FE">
        <w:rPr>
          <w:lang w:val="en-US"/>
        </w:rPr>
        <w:t>amekuja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mwili</w:t>
      </w:r>
      <w:r w:rsidRPr="62F4E0FE" w:rsidR="62F4E0FE">
        <w:rPr>
          <w:lang w:val="en-US"/>
        </w:rPr>
        <w:t>.</w:t>
      </w:r>
    </w:p>
    <w:p w:rsidRPr="007B69FD" w:rsidR="0018639A" w:rsidP="0018639A" w:rsidRDefault="0018639A" w14:paraId="7AB4C85C" w14:textId="77777777">
      <w:pPr>
        <w:ind w:left="720"/>
        <w:rPr>
          <w:sz w:val="20"/>
          <w:szCs w:val="20"/>
        </w:rPr>
      </w:pPr>
      <w:r/>
    </w:p>
    <w:p w:rsidRPr="007B69FD" w:rsidR="0018639A" w:rsidP="62F4E0FE" w:rsidRDefault="001974FE" w14:paraId="04775BF9" w14:textId="67EF033D" w14:noSpellErr="1">
      <w:pPr>
        <w:numPr>
          <w:ilvl w:val="0"/>
          <w:numId w:val="58"/>
        </w:numPr>
        <w:rPr>
          <w:sz w:val="20"/>
          <w:szCs w:val="20"/>
          <w:lang w:val="en-US"/>
        </w:rPr>
      </w:pPr>
      <w:r w:rsidRPr="62F4E0FE" w:rsidR="62F4E0FE">
        <w:rPr>
          <w:lang w:val="en-US"/>
        </w:rPr>
        <w:t xml:space="preserve">[4:4] Kwa </w:t>
      </w:r>
      <w:r w:rsidRPr="62F4E0FE" w:rsidR="62F4E0FE">
        <w:rPr>
          <w:lang w:val="en-US"/>
        </w:rPr>
        <w:t>nini</w:t>
      </w:r>
      <w:r w:rsidRPr="62F4E0FE" w:rsidR="62F4E0FE">
        <w:rPr>
          <w:lang w:val="en-US"/>
        </w:rPr>
        <w:t xml:space="preserve"> </w:t>
      </w:r>
      <w:r w:rsidRPr="62F4E0FE" w:rsidR="62F4E0FE">
        <w:rPr>
          <w:lang w:val="en-US"/>
        </w:rPr>
        <w:t>watoto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waweza</w:t>
      </w:r>
      <w:r w:rsidRPr="62F4E0FE" w:rsidR="62F4E0FE">
        <w:rPr>
          <w:lang w:val="en-US"/>
        </w:rPr>
        <w:t xml:space="preserve"> </w:t>
      </w:r>
      <w:r w:rsidRPr="62F4E0FE" w:rsidR="62F4E0FE">
        <w:rPr>
          <w:lang w:val="en-US"/>
        </w:rPr>
        <w:t>kuwashinda</w:t>
      </w:r>
      <w:r w:rsidRPr="62F4E0FE" w:rsidR="62F4E0FE">
        <w:rPr>
          <w:lang w:val="en-US"/>
        </w:rPr>
        <w:t xml:space="preserve"> wale </w:t>
      </w:r>
      <w:r w:rsidRPr="62F4E0FE" w:rsidR="62F4E0FE">
        <w:rPr>
          <w:lang w:val="en-US"/>
        </w:rPr>
        <w:t>wanaompinga</w:t>
      </w:r>
      <w:r w:rsidRPr="62F4E0FE" w:rsidR="62F4E0FE">
        <w:rPr>
          <w:lang w:val="en-US"/>
        </w:rPr>
        <w:t xml:space="preserve"> Kristo?</w:t>
      </w:r>
    </w:p>
    <w:p w:rsidRPr="007B69FD" w:rsidR="0018639A" w:rsidP="48114252" w:rsidRDefault="0018639A" w14:paraId="72101E52" w14:textId="77777777">
      <w:pPr>
        <w:ind w:left="720"/>
        <w:rPr>
          <w:sz w:val="20"/>
          <w:szCs w:val="20"/>
          <w:lang w:val="en-US"/>
        </w:rPr>
      </w:pPr>
      <w:r>
        <w:t>Watoto wa Mungu wanaweza kushinda kwa sababu yeye aliye katika watoto wa Mungu ni mkuu kuliko yeye aliye katika ulimwengu.</w:t>
      </w:r>
    </w:p>
    <w:p w:rsidRPr="007B69FD" w:rsidR="0018639A" w:rsidP="0018639A" w:rsidRDefault="0018639A" w14:paraId="6F6818D6" w14:textId="77777777">
      <w:pPr>
        <w:ind w:left="720"/>
        <w:rPr>
          <w:sz w:val="20"/>
          <w:szCs w:val="20"/>
        </w:rPr>
      </w:pPr>
      <w:r/>
    </w:p>
    <w:p w:rsidRPr="007B69FD" w:rsidR="0018639A" w:rsidP="62F4E0FE" w:rsidRDefault="001974FE" w14:paraId="078DBD10" w14:textId="575C239C" w14:noSpellErr="1">
      <w:pPr>
        <w:numPr>
          <w:ilvl w:val="0"/>
          <w:numId w:val="58"/>
        </w:numPr>
        <w:rPr>
          <w:sz w:val="20"/>
          <w:szCs w:val="20"/>
          <w:lang w:val="en-US"/>
        </w:rPr>
      </w:pPr>
      <w:r w:rsidRPr="62F4E0FE" w:rsidR="62F4E0FE">
        <w:rPr>
          <w:lang w:val="en-US"/>
        </w:rPr>
        <w:t xml:space="preserve">[4:4] </w:t>
      </w:r>
      <w:r w:rsidRPr="62F4E0FE" w:rsidR="62F4E0FE">
        <w:rPr>
          <w:lang w:val="en-US"/>
        </w:rPr>
        <w:t>Unafikiri</w:t>
      </w:r>
      <w:r w:rsidRPr="62F4E0FE" w:rsidR="62F4E0FE">
        <w:rPr>
          <w:lang w:val="en-US"/>
        </w:rPr>
        <w:t xml:space="preserve"> Yohana </w:t>
      </w:r>
      <w:r w:rsidRPr="62F4E0FE" w:rsidR="62F4E0FE">
        <w:rPr>
          <w:lang w:val="en-US"/>
        </w:rPr>
        <w:t>alikuwa</w:t>
      </w:r>
      <w:r w:rsidRPr="62F4E0FE" w:rsidR="62F4E0FE">
        <w:rPr>
          <w:lang w:val="en-US"/>
        </w:rPr>
        <w:t xml:space="preserve"> </w:t>
      </w:r>
      <w:r w:rsidRPr="62F4E0FE" w:rsidR="62F4E0FE">
        <w:rPr>
          <w:lang w:val="en-US"/>
        </w:rPr>
        <w:t>akirejezea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alipoandika</w:t>
      </w:r>
      <w:r w:rsidRPr="62F4E0FE" w:rsidR="62F4E0FE">
        <w:rPr>
          <w:lang w:val="en-US"/>
        </w:rPr>
        <w:t xml:space="preserve"> </w:t>
      </w:r>
      <w:r w:rsidRPr="62F4E0FE" w:rsidR="62F4E0FE">
        <w:rPr>
          <w:lang w:val="en-US"/>
        </w:rPr>
        <w:t>kuhusu</w:t>
      </w:r>
      <w:r w:rsidRPr="62F4E0FE" w:rsidR="62F4E0FE">
        <w:rPr>
          <w:lang w:val="en-US"/>
        </w:rPr>
        <w:t xml:space="preserve"> "yule </w:t>
      </w:r>
      <w:r w:rsidRPr="62F4E0FE" w:rsidR="62F4E0FE">
        <w:rPr>
          <w:lang w:val="en-US"/>
        </w:rPr>
        <w:t>aliye</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yenu</w:t>
      </w:r>
      <w:r w:rsidRPr="62F4E0FE" w:rsidR="62F4E0FE">
        <w:rPr>
          <w:lang w:val="en-US"/>
        </w:rPr>
        <w:t>"?</w:t>
      </w:r>
    </w:p>
    <w:p w:rsidRPr="007B69FD" w:rsidR="0018639A" w:rsidP="62F4E0FE" w:rsidRDefault="00EB36A0" w14:paraId="639AB0E7" w14:textId="710054A5" w14:noSpellErr="1">
      <w:pPr>
        <w:ind w:left="720"/>
        <w:rPr>
          <w:sz w:val="20"/>
          <w:szCs w:val="20"/>
          <w:lang w:val="en-US"/>
        </w:rPr>
      </w:pPr>
      <w:r w:rsidRPr="62F4E0FE" w:rsidR="62F4E0FE">
        <w:rPr>
          <w:lang w:val="en-US"/>
        </w:rPr>
        <w:t>Mistari</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inaonyesha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akimrejelea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Huenda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akirejezea</w:t>
      </w:r>
      <w:r w:rsidRPr="62F4E0FE" w:rsidR="62F4E0FE">
        <w:rPr>
          <w:lang w:val="en-US"/>
        </w:rPr>
        <w:t xml:space="preserve"> </w:t>
      </w:r>
      <w:r w:rsidRPr="62F4E0FE" w:rsidR="62F4E0FE">
        <w:rPr>
          <w:lang w:val="en-US"/>
        </w:rPr>
        <w:t>hasa</w:t>
      </w:r>
      <w:r w:rsidRPr="62F4E0FE" w:rsidR="62F4E0FE">
        <w:rPr>
          <w:lang w:val="en-US"/>
        </w:rPr>
        <w:t xml:space="preserve"> Roho </w:t>
      </w:r>
      <w:r w:rsidRPr="62F4E0FE" w:rsidR="62F4E0FE">
        <w:rPr>
          <w:lang w:val="en-US"/>
        </w:rPr>
        <w:t>Takatifu</w:t>
      </w:r>
      <w:r w:rsidRPr="62F4E0FE" w:rsidR="62F4E0FE">
        <w:rPr>
          <w:lang w:val="en-US"/>
        </w:rPr>
        <w:t>.</w:t>
      </w:r>
    </w:p>
    <w:p w:rsidRPr="007B69FD" w:rsidR="0018639A" w:rsidP="0018639A" w:rsidRDefault="0018639A" w14:paraId="4081808F" w14:textId="77777777">
      <w:pPr>
        <w:ind w:left="720"/>
        <w:rPr>
          <w:sz w:val="20"/>
          <w:szCs w:val="20"/>
        </w:rPr>
      </w:pPr>
      <w:r/>
    </w:p>
    <w:p w:rsidRPr="007B69FD" w:rsidR="0018639A" w:rsidP="62F4E0FE" w:rsidRDefault="001974FE" w14:paraId="432DC457" w14:textId="04CEF975" w14:noSpellErr="1">
      <w:pPr>
        <w:numPr>
          <w:ilvl w:val="0"/>
          <w:numId w:val="58"/>
        </w:numPr>
        <w:rPr>
          <w:sz w:val="20"/>
          <w:szCs w:val="20"/>
          <w:lang w:val="en-US"/>
        </w:rPr>
      </w:pPr>
      <w:r w:rsidRPr="62F4E0FE" w:rsidR="62F4E0FE">
        <w:rPr>
          <w:lang w:val="en-US"/>
        </w:rPr>
        <w:t xml:space="preserve">[4:4] </w:t>
      </w:r>
      <w:r w:rsidRPr="62F4E0FE" w:rsidR="62F4E0FE">
        <w:rPr>
          <w:lang w:val="en-US"/>
        </w:rPr>
        <w:t>Unafikiri</w:t>
      </w:r>
      <w:r w:rsidRPr="62F4E0FE" w:rsidR="62F4E0FE">
        <w:rPr>
          <w:lang w:val="en-US"/>
        </w:rPr>
        <w:t xml:space="preserve"> Yohana </w:t>
      </w:r>
      <w:r w:rsidRPr="62F4E0FE" w:rsidR="62F4E0FE">
        <w:rPr>
          <w:lang w:val="en-US"/>
        </w:rPr>
        <w:t>alikuwa</w:t>
      </w:r>
      <w:r w:rsidRPr="62F4E0FE" w:rsidR="62F4E0FE">
        <w:rPr>
          <w:lang w:val="en-US"/>
        </w:rPr>
        <w:t xml:space="preserve"> </w:t>
      </w:r>
      <w:r w:rsidRPr="62F4E0FE" w:rsidR="62F4E0FE">
        <w:rPr>
          <w:lang w:val="en-US"/>
        </w:rPr>
        <w:t>akizungumzia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alipoandika</w:t>
      </w:r>
      <w:r w:rsidRPr="62F4E0FE" w:rsidR="62F4E0FE">
        <w:rPr>
          <w:lang w:val="en-US"/>
        </w:rPr>
        <w:t xml:space="preserve"> </w:t>
      </w:r>
      <w:r w:rsidRPr="62F4E0FE" w:rsidR="62F4E0FE">
        <w:rPr>
          <w:lang w:val="en-US"/>
        </w:rPr>
        <w:t>kuhusu</w:t>
      </w:r>
      <w:r w:rsidRPr="62F4E0FE" w:rsidR="62F4E0FE">
        <w:rPr>
          <w:lang w:val="en-US"/>
        </w:rPr>
        <w:t xml:space="preserve"> yule </w:t>
      </w:r>
      <w:r w:rsidRPr="62F4E0FE" w:rsidR="62F4E0FE">
        <w:rPr>
          <w:lang w:val="en-US"/>
        </w:rPr>
        <w:t>aliye</w:t>
      </w:r>
      <w:r w:rsidRPr="62F4E0FE" w:rsidR="62F4E0FE">
        <w:rPr>
          <w:lang w:val="en-US"/>
        </w:rPr>
        <w:t xml:space="preserve"> </w:t>
      </w:r>
      <w:r w:rsidRPr="62F4E0FE" w:rsidR="62F4E0FE">
        <w:rPr>
          <w:lang w:val="en-US"/>
        </w:rPr>
        <w:t>ulimwenguni</w:t>
      </w:r>
      <w:r w:rsidRPr="62F4E0FE" w:rsidR="62F4E0FE">
        <w:rPr>
          <w:lang w:val="en-US"/>
        </w:rPr>
        <w:t>?</w:t>
      </w:r>
    </w:p>
    <w:p w:rsidRPr="007B69FD" w:rsidR="0018639A" w:rsidP="48114252" w:rsidRDefault="00EB36A0" w14:paraId="4DD22801" w14:textId="6B5DAE6D">
      <w:pPr>
        <w:ind w:left="720"/>
        <w:rPr>
          <w:sz w:val="20"/>
          <w:szCs w:val="20"/>
          <w:lang w:val="en-US"/>
        </w:rPr>
      </w:pPr>
      <w:r>
        <w:t>(Majibu yanaweza kutofautiana.) Yaelekea alikuwa akirejezea roho ya mpinga-Kristo.</w:t>
      </w:r>
    </w:p>
    <w:p w:rsidRPr="007B69FD" w:rsidR="0018639A" w:rsidP="0018639A" w:rsidRDefault="0018639A" w14:paraId="12558582" w14:textId="77777777">
      <w:pPr>
        <w:ind w:left="720"/>
        <w:rPr>
          <w:sz w:val="20"/>
          <w:szCs w:val="20"/>
        </w:rPr>
      </w:pPr>
      <w:r/>
    </w:p>
    <w:p w:rsidRPr="007B69FD" w:rsidR="0018639A" w:rsidP="62F4E0FE" w:rsidRDefault="001974FE" w14:paraId="75EF8937" w14:textId="1344B28E" w14:noSpellErr="1">
      <w:pPr>
        <w:numPr>
          <w:ilvl w:val="0"/>
          <w:numId w:val="58"/>
        </w:numPr>
        <w:rPr>
          <w:sz w:val="20"/>
          <w:szCs w:val="20"/>
          <w:lang w:val="en-US"/>
        </w:rPr>
      </w:pPr>
      <w:r w:rsidRPr="62F4E0FE" w:rsidR="62F4E0FE">
        <w:rPr>
          <w:lang w:val="en-US"/>
        </w:rPr>
        <w:t xml:space="preserve">[4:5] </w:t>
      </w:r>
      <w:r w:rsidRPr="62F4E0FE" w:rsidR="62F4E0FE">
        <w:rPr>
          <w:lang w:val="en-US"/>
        </w:rPr>
        <w:t>Unafikiri</w:t>
      </w:r>
      <w:r w:rsidRPr="62F4E0FE" w:rsidR="62F4E0FE">
        <w:rPr>
          <w:lang w:val="en-US"/>
        </w:rPr>
        <w:t xml:space="preserve"> Yohana </w:t>
      </w:r>
      <w:r w:rsidRPr="62F4E0FE" w:rsidR="62F4E0FE">
        <w:rPr>
          <w:lang w:val="en-US"/>
        </w:rPr>
        <w:t>alimaanisha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aliposema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5 </w:t>
      </w:r>
      <w:r w:rsidRPr="62F4E0FE" w:rsidR="62F4E0FE">
        <w:rPr>
          <w:lang w:val="en-US"/>
        </w:rPr>
        <w:t>kwamba</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ulimwengu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husema</w:t>
      </w:r>
      <w:r w:rsidRPr="62F4E0FE" w:rsidR="62F4E0FE">
        <w:rPr>
          <w:lang w:val="en-US"/>
        </w:rPr>
        <w:t xml:space="preserve"> mambo </w:t>
      </w:r>
      <w:r w:rsidRPr="62F4E0FE" w:rsidR="62F4E0FE">
        <w:rPr>
          <w:lang w:val="en-US"/>
        </w:rPr>
        <w:t>ya</w:t>
      </w:r>
      <w:r w:rsidRPr="62F4E0FE" w:rsidR="62F4E0FE">
        <w:rPr>
          <w:lang w:val="en-US"/>
        </w:rPr>
        <w:t xml:space="preserve"> </w:t>
      </w:r>
      <w:r w:rsidRPr="62F4E0FE" w:rsidR="62F4E0FE">
        <w:rPr>
          <w:lang w:val="en-US"/>
        </w:rPr>
        <w:t>ulimwengu</w:t>
      </w:r>
      <w:r w:rsidRPr="62F4E0FE" w:rsidR="62F4E0FE">
        <w:rPr>
          <w:lang w:val="en-US"/>
        </w:rPr>
        <w:t>?</w:t>
      </w:r>
    </w:p>
    <w:p w:rsidRPr="007B69FD" w:rsidR="0018639A" w:rsidP="48114252" w:rsidRDefault="00EC7967" w14:paraId="016FFDA4" w14:textId="0A952FEF">
      <w:pPr>
        <w:ind w:left="720"/>
        <w:rPr>
          <w:sz w:val="20"/>
          <w:szCs w:val="20"/>
          <w:lang w:val="en-US"/>
        </w:rPr>
      </w:pPr>
      <w:r>
        <w:t>(Majibu yanaweza kutofautiana.) Yaonekana anazungumzia wale wasiomkiri Yesu. Pengine alimaanisha kwamba hawakuwa wametoka kwa Mungu, na hawakuwa na Roho wa Mungu kwa sababu hawakumwamini Yesu.</w:t>
      </w:r>
    </w:p>
    <w:p w:rsidRPr="007B69FD" w:rsidR="0018639A" w:rsidP="0018639A" w:rsidRDefault="0018639A" w14:paraId="40623D64" w14:textId="77777777">
      <w:pPr>
        <w:ind w:left="720"/>
        <w:rPr>
          <w:sz w:val="20"/>
          <w:szCs w:val="20"/>
        </w:rPr>
      </w:pPr>
      <w:r/>
    </w:p>
    <w:p w:rsidRPr="007B69FD" w:rsidR="0018639A" w:rsidP="62F4E0FE" w:rsidRDefault="001974FE" w14:paraId="13DA03BE" w14:textId="4D82BC24" w14:noSpellErr="1">
      <w:pPr>
        <w:numPr>
          <w:ilvl w:val="0"/>
          <w:numId w:val="58"/>
        </w:numPr>
        <w:rPr>
          <w:sz w:val="20"/>
          <w:szCs w:val="20"/>
          <w:lang w:val="en-US"/>
        </w:rPr>
      </w:pPr>
      <w:r w:rsidRPr="62F4E0FE" w:rsidR="62F4E0FE">
        <w:rPr>
          <w:lang w:val="en-US"/>
        </w:rPr>
        <w:t xml:space="preserve">[4:6] </w:t>
      </w:r>
      <w:r w:rsidRPr="62F4E0FE" w:rsidR="62F4E0FE">
        <w:rPr>
          <w:lang w:val="en-US"/>
        </w:rPr>
        <w:t>Waamini</w:t>
      </w:r>
      <w:r w:rsidRPr="62F4E0FE" w:rsidR="62F4E0FE">
        <w:rPr>
          <w:lang w:val="en-US"/>
        </w:rPr>
        <w:t xml:space="preserve"> </w:t>
      </w:r>
      <w:r w:rsidRPr="62F4E0FE" w:rsidR="62F4E0FE">
        <w:rPr>
          <w:lang w:val="en-US"/>
        </w:rPr>
        <w:t>wanawezaje</w:t>
      </w:r>
      <w:r w:rsidRPr="62F4E0FE" w:rsidR="62F4E0FE">
        <w:rPr>
          <w:lang w:val="en-US"/>
        </w:rPr>
        <w:t xml:space="preserve"> </w:t>
      </w:r>
      <w:r w:rsidRPr="62F4E0FE" w:rsidR="62F4E0FE">
        <w:rPr>
          <w:lang w:val="en-US"/>
        </w:rPr>
        <w:t>kutambua</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roho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kosa</w:t>
      </w:r>
      <w:r w:rsidRPr="62F4E0FE" w:rsidR="62F4E0FE">
        <w:rPr>
          <w:lang w:val="en-US"/>
        </w:rPr>
        <w:t>?</w:t>
      </w:r>
    </w:p>
    <w:p w:rsidRPr="007B69FD" w:rsidR="0018639A" w:rsidP="62F4E0FE" w:rsidRDefault="0018639A" w14:paraId="2DCE49DF" w14:textId="77777777" w14:noSpellErr="1">
      <w:pPr>
        <w:ind w:left="720"/>
        <w:rPr>
          <w:sz w:val="20"/>
          <w:szCs w:val="20"/>
          <w:lang w:val="en-US"/>
        </w:rPr>
      </w:pPr>
      <w:r w:rsidRPr="62F4E0FE" w:rsidR="62F4E0FE">
        <w:rPr>
          <w:lang w:val="en-US"/>
        </w:rPr>
        <w:t>Waumini</w:t>
      </w:r>
      <w:r w:rsidRPr="62F4E0FE" w:rsidR="62F4E0FE">
        <w:rPr>
          <w:lang w:val="en-US"/>
        </w:rPr>
        <w:t xml:space="preserve"> </w:t>
      </w:r>
      <w:r w:rsidRPr="62F4E0FE" w:rsidR="62F4E0FE">
        <w:rPr>
          <w:lang w:val="en-US"/>
        </w:rPr>
        <w:t>wanaweza</w:t>
      </w:r>
      <w:r w:rsidRPr="62F4E0FE" w:rsidR="62F4E0FE">
        <w:rPr>
          <w:lang w:val="en-US"/>
        </w:rPr>
        <w:t xml:space="preserve"> </w:t>
      </w:r>
      <w:r w:rsidRPr="62F4E0FE" w:rsidR="62F4E0FE">
        <w:rPr>
          <w:lang w:val="en-US"/>
        </w:rPr>
        <w:t>kuwatambua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jinsi</w:t>
      </w:r>
      <w:r w:rsidRPr="62F4E0FE" w:rsidR="62F4E0FE">
        <w:rPr>
          <w:lang w:val="en-US"/>
        </w:rPr>
        <w:t xml:space="preserve"> </w:t>
      </w:r>
      <w:r w:rsidRPr="62F4E0FE" w:rsidR="62F4E0FE">
        <w:rPr>
          <w:lang w:val="en-US"/>
        </w:rPr>
        <w:t>wanavyosikiliza</w:t>
      </w:r>
      <w:r w:rsidRPr="62F4E0FE" w:rsidR="62F4E0FE">
        <w:rPr>
          <w:lang w:val="en-US"/>
        </w:rPr>
        <w:t xml:space="preserve"> </w:t>
      </w:r>
      <w:r w:rsidRPr="62F4E0FE" w:rsidR="62F4E0FE">
        <w:rPr>
          <w:lang w:val="en-US"/>
        </w:rPr>
        <w:t>kile</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wanasema</w:t>
      </w:r>
      <w:r w:rsidRPr="62F4E0FE" w:rsidR="62F4E0FE">
        <w:rPr>
          <w:lang w:val="en-US"/>
        </w:rPr>
        <w:t>.</w:t>
      </w:r>
    </w:p>
    <w:p w:rsidRPr="007B69FD" w:rsidR="0018639A" w:rsidP="62F4E0FE" w:rsidRDefault="0018639A" w14:paraId="5DF4AC2D" w14:textId="77777777" w14:noSpellErr="1">
      <w:pPr>
        <w:spacing w:before="240" w:after="240"/>
        <w:rPr>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FC60EA" w:rsidRDefault="00FC60EA" w14:paraId="73B3BDB3" w14:textId="77777777">
      <w:pPr>
        <w:spacing w:line="240" w:lineRule="auto"/>
        <w:rPr>
          <w:sz w:val="40"/>
          <w:szCs w:val="44"/>
        </w:rPr>
      </w:pPr>
      <w:r/>
    </w:p>
    <w:p w:rsidRPr="007B69FD" w:rsidR="0018639A" w:rsidP="0018639A" w:rsidRDefault="0018639A" w14:paraId="1AC72E56" w14:textId="00CA8096">
      <w:pPr>
        <w:pStyle w:val="Heading1"/>
        <w:keepNext w:val="0"/>
        <w:keepLines w:val="0"/>
        <w:spacing w:before="480"/>
        <w:rPr>
          <w:b/>
          <w:bCs/>
          <w:szCs w:val="44"/>
        </w:rPr>
      </w:pPr>
      <w:r>
        <w:t>1 Yohana 4:7-21</w:t>
      </w:r>
    </w:p>
    <w:p w:rsidRPr="00170DC8" w:rsidR="00170DC8" w:rsidP="62F4E0FE" w:rsidRDefault="00170DC8" w14:paraId="5ABA34EC"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18639A" w:rsidP="00FC60EA" w:rsidRDefault="0018639A" w14:paraId="66496C8F"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18639A" w:rsidP="00FC60EA" w:rsidRDefault="0018639A" w14:paraId="29D6A98E" w14:textId="60784273"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18639A" w:rsidP="00FC60EA" w:rsidRDefault="001974FE" w14:paraId="2B336CE0" w14:textId="1BE99E6A" w14:noSpellErr="1">
      <w:pPr>
        <w:pStyle w:val="Checklist"/>
        <w:rPr/>
      </w:pPr>
      <w:r w:rsidRPr="62F4E0FE" w:rsidR="62F4E0FE">
        <w:rPr>
          <w:lang w:val="en-US"/>
        </w:rPr>
        <w:t>Waumini</w:t>
      </w:r>
      <w:r w:rsidRPr="62F4E0FE" w:rsidR="62F4E0FE">
        <w:rPr>
          <w:lang w:val="en-US"/>
        </w:rPr>
        <w:t xml:space="preserve"> </w:t>
      </w:r>
      <w:r w:rsidRPr="62F4E0FE" w:rsidR="62F4E0FE">
        <w:rPr>
          <w:lang w:val="en-US"/>
        </w:rPr>
        <w:t>wanapendana</w:t>
      </w:r>
      <w:r w:rsidRPr="62F4E0FE" w:rsidR="62F4E0FE">
        <w:rPr>
          <w:lang w:val="en-US"/>
        </w:rPr>
        <w:t xml:space="preserve">. Hilo </w:t>
      </w:r>
      <w:r w:rsidRPr="62F4E0FE" w:rsidR="62F4E0FE">
        <w:rPr>
          <w:lang w:val="en-US"/>
        </w:rPr>
        <w:t>laonyesha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wanamjua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upendo</w:t>
      </w:r>
      <w:r w:rsidRPr="62F4E0FE" w:rsidR="62F4E0FE">
        <w:rPr>
          <w:lang w:val="en-US"/>
        </w:rPr>
        <w:t>. [4:7-8]</w:t>
      </w:r>
    </w:p>
    <w:p w:rsidRPr="007B69FD" w:rsidR="0018639A" w:rsidP="00FC60EA" w:rsidRDefault="001974FE" w14:paraId="6EE4A15E" w14:textId="0AD16D2B" w14:noSpellErr="1">
      <w:pPr>
        <w:pStyle w:val="Checklist"/>
        <w:rPr/>
      </w:pPr>
      <w:r w:rsidRPr="62F4E0FE" w:rsidR="62F4E0FE">
        <w:rPr>
          <w:lang w:val="en-US"/>
        </w:rPr>
        <w:t>Mungu</w:t>
      </w:r>
      <w:r w:rsidRPr="62F4E0FE" w:rsidR="62F4E0FE">
        <w:rPr>
          <w:lang w:val="en-US"/>
        </w:rPr>
        <w:t xml:space="preserve"> </w:t>
      </w:r>
      <w:r w:rsidRPr="62F4E0FE" w:rsidR="62F4E0FE">
        <w:rPr>
          <w:lang w:val="en-US"/>
        </w:rPr>
        <w:t>alionyesha</w:t>
      </w:r>
      <w:r w:rsidRPr="62F4E0FE" w:rsidR="62F4E0FE">
        <w:rPr>
          <w:lang w:val="en-US"/>
        </w:rPr>
        <w:t xml:space="preserve"> </w:t>
      </w:r>
      <w:r w:rsidRPr="62F4E0FE" w:rsidR="62F4E0FE">
        <w:rPr>
          <w:lang w:val="en-US"/>
        </w:rPr>
        <w:t>upendo</w:t>
      </w:r>
      <w:r w:rsidRPr="62F4E0FE" w:rsidR="62F4E0FE">
        <w:rPr>
          <w:lang w:val="en-US"/>
        </w:rPr>
        <w:t xml:space="preserve"> wake </w:t>
      </w:r>
      <w:r w:rsidRPr="62F4E0FE" w:rsidR="62F4E0FE">
        <w:rPr>
          <w:lang w:val="en-US"/>
        </w:rPr>
        <w:t>kwao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kumtuma</w:t>
      </w:r>
      <w:r w:rsidRPr="62F4E0FE" w:rsidR="62F4E0FE">
        <w:rPr>
          <w:lang w:val="en-US"/>
        </w:rPr>
        <w:t xml:space="preserve"> Mwana wake </w:t>
      </w:r>
      <w:r w:rsidRPr="62F4E0FE" w:rsidR="62F4E0FE">
        <w:rPr>
          <w:lang w:val="en-US"/>
        </w:rPr>
        <w:t>mzaliwa</w:t>
      </w:r>
      <w:r w:rsidRPr="62F4E0FE" w:rsidR="62F4E0FE">
        <w:rPr>
          <w:lang w:val="en-US"/>
        </w:rPr>
        <w:t xml:space="preserve"> - </w:t>
      </w:r>
      <w:r w:rsidRPr="62F4E0FE" w:rsidR="62F4E0FE">
        <w:rPr>
          <w:lang w:val="en-US"/>
        </w:rPr>
        <w:t>pekee</w:t>
      </w:r>
      <w:r w:rsidRPr="62F4E0FE" w:rsidR="62F4E0FE">
        <w:rPr>
          <w:lang w:val="en-US"/>
        </w:rPr>
        <w:t xml:space="preserve"> </w:t>
      </w:r>
      <w:r w:rsidRPr="62F4E0FE" w:rsidR="62F4E0FE">
        <w:rPr>
          <w:lang w:val="en-US"/>
        </w:rPr>
        <w:t>ulimwenguni</w:t>
      </w:r>
      <w:r w:rsidRPr="62F4E0FE" w:rsidR="62F4E0FE">
        <w:rPr>
          <w:lang w:val="en-US"/>
        </w:rPr>
        <w:t>. [4:9-10]</w:t>
      </w:r>
    </w:p>
    <w:p w:rsidRPr="007B69FD" w:rsidR="00EB36A0" w:rsidP="62F4E0FE" w:rsidRDefault="001974FE" w14:paraId="5E8D01BB" w14:textId="0AAE4E55" w14:noSpellErr="1">
      <w:pPr>
        <w:pStyle w:val="Checklist"/>
        <w:rPr>
          <w:lang w:val="en-US"/>
        </w:rPr>
      </w:pPr>
      <w:r w:rsidRPr="62F4E0FE" w:rsidR="62F4E0FE">
        <w:rPr>
          <w:lang w:val="en-US"/>
        </w:rPr>
        <w:t>Waumini</w:t>
      </w:r>
      <w:r w:rsidRPr="62F4E0FE" w:rsidR="62F4E0FE">
        <w:rPr>
          <w:lang w:val="en-US"/>
        </w:rPr>
        <w:t xml:space="preserve"> </w:t>
      </w:r>
      <w:r w:rsidRPr="62F4E0FE" w:rsidR="62F4E0FE">
        <w:rPr>
          <w:lang w:val="en-US"/>
        </w:rPr>
        <w:t>wanakaa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upendo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kupendana</w:t>
      </w:r>
      <w:r w:rsidRPr="62F4E0FE" w:rsidR="62F4E0FE">
        <w:rPr>
          <w:lang w:val="en-US"/>
        </w:rPr>
        <w:t xml:space="preserve">. [4:11-14, 16-17] Na </w:t>
      </w:r>
      <w:r w:rsidRPr="62F4E0FE" w:rsidR="62F4E0FE">
        <w:rPr>
          <w:lang w:val="en-US"/>
        </w:rPr>
        <w:t>kwa</w:t>
      </w:r>
      <w:r w:rsidRPr="62F4E0FE" w:rsidR="62F4E0FE">
        <w:rPr>
          <w:lang w:val="en-US"/>
        </w:rPr>
        <w:t xml:space="preserve"> </w:t>
      </w:r>
      <w:r w:rsidRPr="62F4E0FE" w:rsidR="62F4E0FE">
        <w:rPr>
          <w:lang w:val="en-US"/>
        </w:rPr>
        <w:t>hakika</w:t>
      </w:r>
      <w:r w:rsidRPr="62F4E0FE" w:rsidR="62F4E0FE">
        <w:rPr>
          <w:lang w:val="en-US"/>
        </w:rPr>
        <w:t xml:space="preserve"> </w:t>
      </w:r>
      <w:r w:rsidRPr="62F4E0FE" w:rsidR="62F4E0FE">
        <w:rPr>
          <w:lang w:val="en-US"/>
        </w:rPr>
        <w:t>sisi</w:t>
      </w:r>
      <w:r w:rsidRPr="62F4E0FE" w:rsidR="62F4E0FE">
        <w:rPr>
          <w:lang w:val="en-US"/>
        </w:rPr>
        <w:t xml:space="preserve"> </w:t>
      </w:r>
      <w:r w:rsidRPr="62F4E0FE" w:rsidR="62F4E0FE">
        <w:rPr>
          <w:lang w:val="en-US"/>
        </w:rPr>
        <w:t>tumewafanya</w:t>
      </w:r>
    </w:p>
    <w:p w:rsidRPr="007B69FD" w:rsidR="0018639A" w:rsidP="00FC60EA" w:rsidRDefault="001974FE" w14:paraId="540F84BD" w14:textId="6D954EFD" w14:noSpellErr="1">
      <w:pPr>
        <w:pStyle w:val="Checklist"/>
        <w:rPr/>
      </w:pPr>
      <w:r w:rsidRPr="62F4E0FE" w:rsidR="62F4E0FE">
        <w:rPr>
          <w:lang w:val="en-US"/>
        </w:rPr>
        <w:t>Waamini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hukiri</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ni</w:t>
      </w:r>
      <w:r w:rsidRPr="62F4E0FE" w:rsidR="62F4E0FE">
        <w:rPr>
          <w:lang w:val="en-US"/>
        </w:rPr>
        <w:t xml:space="preserve"> Mwana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[4:15]</w:t>
      </w:r>
    </w:p>
    <w:p w:rsidRPr="007B69FD" w:rsidR="0018639A" w:rsidP="00FC60EA" w:rsidRDefault="0018639A" w14:paraId="72642E95" w14:textId="27E982EF" w14:noSpellErr="1">
      <w:pPr>
        <w:pStyle w:val="Checklist"/>
        <w:rPr/>
      </w:pPr>
      <w:r w:rsidRPr="62F4E0FE" w:rsidR="62F4E0FE">
        <w:rPr>
          <w:lang w:val="en-US"/>
        </w:rPr>
        <w:t xml:space="preserve">Sisi </w:t>
      </w:r>
      <w:r w:rsidRPr="62F4E0FE" w:rsidR="62F4E0FE">
        <w:rPr>
          <w:lang w:val="en-US"/>
        </w:rPr>
        <w:t>twapenda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maana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alitupenda</w:t>
      </w:r>
      <w:r w:rsidRPr="62F4E0FE" w:rsidR="62F4E0FE">
        <w:rPr>
          <w:lang w:val="en-US"/>
        </w:rPr>
        <w:t xml:space="preserve"> </w:t>
      </w:r>
      <w:r w:rsidRPr="62F4E0FE" w:rsidR="62F4E0FE">
        <w:rPr>
          <w:lang w:val="en-US"/>
        </w:rPr>
        <w:t>sisi</w:t>
      </w:r>
      <w:r w:rsidRPr="62F4E0FE" w:rsidR="62F4E0FE">
        <w:rPr>
          <w:lang w:val="en-US"/>
        </w:rPr>
        <w:t xml:space="preserve"> kwanza. [4:19]</w:t>
      </w:r>
    </w:p>
    <w:p w:rsidRPr="007B69FD" w:rsidR="0018639A" w:rsidP="00FC60EA" w:rsidRDefault="001974FE" w14:paraId="085C07DD" w14:textId="0DF9E76C" w14:noSpellErr="1">
      <w:pPr>
        <w:pStyle w:val="Checklist"/>
        <w:rPr/>
      </w:pPr>
      <w:r w:rsidRPr="62F4E0FE" w:rsidR="62F4E0FE">
        <w:rPr>
          <w:lang w:val="en-US"/>
        </w:rPr>
        <w:t>Mtu</w:t>
      </w:r>
      <w:r w:rsidRPr="62F4E0FE" w:rsidR="62F4E0FE">
        <w:rPr>
          <w:lang w:val="en-US"/>
        </w:rPr>
        <w:t xml:space="preserve"> </w:t>
      </w:r>
      <w:r w:rsidRPr="62F4E0FE" w:rsidR="62F4E0FE">
        <w:rPr>
          <w:lang w:val="en-US"/>
        </w:rPr>
        <w:t>hawezi</w:t>
      </w:r>
      <w:r w:rsidRPr="62F4E0FE" w:rsidR="62F4E0FE">
        <w:rPr>
          <w:lang w:val="en-US"/>
        </w:rPr>
        <w:t xml:space="preserve"> </w:t>
      </w:r>
      <w:r w:rsidRPr="62F4E0FE" w:rsidR="62F4E0FE">
        <w:rPr>
          <w:lang w:val="en-US"/>
        </w:rPr>
        <w:t>kumpenda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uleule</w:t>
      </w:r>
      <w:r w:rsidRPr="62F4E0FE" w:rsidR="62F4E0FE">
        <w:rPr>
          <w:lang w:val="en-US"/>
        </w:rPr>
        <w:t xml:space="preserve"> </w:t>
      </w:r>
      <w:r w:rsidRPr="62F4E0FE" w:rsidR="62F4E0FE">
        <w:rPr>
          <w:lang w:val="en-US"/>
        </w:rPr>
        <w:t>kuwachukia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wenzake</w:t>
      </w:r>
      <w:r w:rsidRPr="62F4E0FE" w:rsidR="62F4E0FE">
        <w:rPr>
          <w:lang w:val="en-US"/>
        </w:rPr>
        <w:t>. [4:20-21]</w:t>
      </w:r>
    </w:p>
    <w:p w:rsidRPr="007B69FD" w:rsidR="0018639A" w:rsidP="00FC60EA" w:rsidRDefault="0018639A" w14:paraId="4DA654F8"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18639A" w:rsidP="00FC60EA" w:rsidRDefault="003947E5" w14:paraId="011683F7" w14:textId="156A5D21"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18639A" w:rsidP="62F4E0FE" w:rsidRDefault="001974FE" w14:paraId="57D15459" w14:textId="472FD92D" w14:noSpellErr="1">
      <w:pPr>
        <w:numPr>
          <w:ilvl w:val="0"/>
          <w:numId w:val="56"/>
        </w:numPr>
        <w:rPr>
          <w:sz w:val="20"/>
          <w:szCs w:val="20"/>
          <w:lang w:val="en-US"/>
        </w:rPr>
      </w:pPr>
      <w:r w:rsidRPr="62F4E0FE" w:rsidR="62F4E0FE">
        <w:rPr>
          <w:lang w:val="en-US"/>
        </w:rPr>
        <w:t xml:space="preserve">[4:7]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7, </w:t>
      </w:r>
      <w:r w:rsidRPr="62F4E0FE" w:rsidR="62F4E0FE">
        <w:rPr>
          <w:lang w:val="en-US"/>
        </w:rPr>
        <w:t>kwa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kupendana</w:t>
      </w:r>
      <w:r w:rsidRPr="62F4E0FE" w:rsidR="62F4E0FE">
        <w:rPr>
          <w:lang w:val="en-US"/>
        </w:rPr>
        <w:t>?</w:t>
      </w:r>
    </w:p>
    <w:p w:rsidRPr="007B69FD" w:rsidR="0018639A" w:rsidP="62F4E0FE" w:rsidRDefault="0018639A" w14:paraId="149DCE53" w14:textId="497D40E7" w14:noSpellErr="1">
      <w:pPr>
        <w:ind w:left="720"/>
        <w:rPr>
          <w:sz w:val="20"/>
          <w:szCs w:val="20"/>
          <w:lang w:val="en-US"/>
        </w:rPr>
      </w:pPr>
      <w:r w:rsidRPr="62F4E0FE" w:rsidR="62F4E0FE">
        <w:rPr>
          <w:lang w:val="en-US"/>
        </w:rPr>
        <w:t>Waamini</w:t>
      </w:r>
      <w:r w:rsidRPr="62F4E0FE" w:rsidR="62F4E0FE">
        <w:rPr>
          <w:lang w:val="en-US"/>
        </w:rPr>
        <w:t xml:space="preserve"> </w:t>
      </w:r>
      <w:r w:rsidRPr="62F4E0FE" w:rsidR="62F4E0FE">
        <w:rPr>
          <w:lang w:val="en-US"/>
        </w:rPr>
        <w:t>wapendane</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upendo</w:t>
      </w:r>
      <w:r w:rsidRPr="62F4E0FE" w:rsidR="62F4E0FE">
        <w:rPr>
          <w:lang w:val="en-US"/>
        </w:rPr>
        <w:t xml:space="preserve"> </w:t>
      </w:r>
      <w:r w:rsidRPr="62F4E0FE" w:rsidR="62F4E0FE">
        <w:rPr>
          <w:lang w:val="en-US"/>
        </w:rPr>
        <w:t>hutoka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w:t>
      </w:r>
    </w:p>
    <w:p w:rsidRPr="007B69FD" w:rsidR="0018639A" w:rsidP="0018639A" w:rsidRDefault="0018639A" w14:paraId="05010BFD" w14:textId="77777777">
      <w:pPr>
        <w:ind w:left="720"/>
        <w:rPr>
          <w:sz w:val="20"/>
          <w:szCs w:val="20"/>
        </w:rPr>
      </w:pPr>
      <w:r/>
    </w:p>
    <w:p w:rsidRPr="007B69FD" w:rsidR="0018639A" w:rsidP="62F4E0FE" w:rsidRDefault="001974FE" w14:paraId="1435A77A" w14:textId="11AB5D01" w14:noSpellErr="1">
      <w:pPr>
        <w:numPr>
          <w:ilvl w:val="0"/>
          <w:numId w:val="56"/>
        </w:numPr>
        <w:rPr>
          <w:sz w:val="20"/>
          <w:szCs w:val="20"/>
          <w:lang w:val="en-US"/>
        </w:rPr>
      </w:pPr>
      <w:r w:rsidRPr="62F4E0FE" w:rsidR="62F4E0FE">
        <w:rPr>
          <w:lang w:val="en-US"/>
        </w:rPr>
        <w:t xml:space="preserve">[4:7] Yohana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anayewapenda</w:t>
      </w:r>
      <w:r w:rsidRPr="62F4E0FE" w:rsidR="62F4E0FE">
        <w:rPr>
          <w:lang w:val="en-US"/>
        </w:rPr>
        <w:t xml:space="preserve"> </w:t>
      </w:r>
      <w:r w:rsidRPr="62F4E0FE" w:rsidR="62F4E0FE">
        <w:rPr>
          <w:lang w:val="en-US"/>
        </w:rPr>
        <w:t>wengine</w:t>
      </w:r>
      <w:r w:rsidRPr="62F4E0FE" w:rsidR="62F4E0FE">
        <w:rPr>
          <w:lang w:val="en-US"/>
        </w:rPr>
        <w:t>?</w:t>
      </w:r>
    </w:p>
    <w:p w:rsidRPr="007B69FD" w:rsidR="0018639A" w:rsidP="62F4E0FE" w:rsidRDefault="0018639A" w14:paraId="6966C07F" w14:textId="7C731C51" w14:noSpellErr="1">
      <w:pPr>
        <w:ind w:left="720"/>
        <w:rPr>
          <w:sz w:val="20"/>
          <w:szCs w:val="20"/>
          <w:lang w:val="en-US"/>
        </w:rPr>
      </w:pPr>
      <w:r w:rsidRPr="62F4E0FE" w:rsidR="62F4E0FE">
        <w:rPr>
          <w:lang w:val="en-US"/>
        </w:rPr>
        <w:t xml:space="preserve">Yohana </w:t>
      </w:r>
      <w:r w:rsidRPr="62F4E0FE" w:rsidR="62F4E0FE">
        <w:rPr>
          <w:lang w:val="en-US"/>
        </w:rPr>
        <w:t>alisema</w:t>
      </w:r>
      <w:r w:rsidRPr="62F4E0FE" w:rsidR="62F4E0FE">
        <w:rPr>
          <w:lang w:val="en-US"/>
        </w:rPr>
        <w:t xml:space="preserve"> </w:t>
      </w:r>
      <w:r w:rsidRPr="62F4E0FE" w:rsidR="62F4E0FE">
        <w:rPr>
          <w:lang w:val="en-US"/>
        </w:rPr>
        <w:t>wamezaliwa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wanamjua</w:t>
      </w:r>
      <w:r w:rsidRPr="62F4E0FE" w:rsidR="62F4E0FE">
        <w:rPr>
          <w:lang w:val="en-US"/>
        </w:rPr>
        <w:t xml:space="preserve"> </w:t>
      </w:r>
      <w:r w:rsidRPr="62F4E0FE" w:rsidR="62F4E0FE">
        <w:rPr>
          <w:lang w:val="en-US"/>
        </w:rPr>
        <w:t>Mungu</w:t>
      </w:r>
      <w:r w:rsidRPr="62F4E0FE" w:rsidR="62F4E0FE">
        <w:rPr>
          <w:lang w:val="en-US"/>
        </w:rPr>
        <w:t>.</w:t>
      </w:r>
    </w:p>
    <w:p w:rsidRPr="007B69FD" w:rsidR="0018639A" w:rsidP="0018639A" w:rsidRDefault="0018639A" w14:paraId="25F3A56D" w14:textId="77777777">
      <w:pPr>
        <w:ind w:left="720"/>
        <w:rPr>
          <w:sz w:val="20"/>
          <w:szCs w:val="20"/>
        </w:rPr>
      </w:pPr>
      <w:r/>
    </w:p>
    <w:p w:rsidRPr="007B69FD" w:rsidR="0018639A" w:rsidP="62F4E0FE" w:rsidRDefault="001974FE" w14:paraId="0F1DFF8C" w14:textId="761BB80A" w14:noSpellErr="1">
      <w:pPr>
        <w:numPr>
          <w:ilvl w:val="0"/>
          <w:numId w:val="56"/>
        </w:numPr>
        <w:rPr>
          <w:sz w:val="20"/>
          <w:szCs w:val="20"/>
          <w:lang w:val="en-US"/>
        </w:rPr>
      </w:pPr>
      <w:r w:rsidRPr="62F4E0FE" w:rsidR="62F4E0FE">
        <w:rPr>
          <w:lang w:val="en-US"/>
        </w:rPr>
        <w:t xml:space="preserve">[4:8, NW] Yohana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asiyempenda</w:t>
      </w:r>
      <w:r w:rsidRPr="62F4E0FE" w:rsidR="62F4E0FE">
        <w:rPr>
          <w:lang w:val="en-US"/>
        </w:rPr>
        <w:t xml:space="preserve"> </w:t>
      </w:r>
      <w:r w:rsidRPr="62F4E0FE" w:rsidR="62F4E0FE">
        <w:rPr>
          <w:lang w:val="en-US"/>
        </w:rPr>
        <w:t>wengine</w:t>
      </w:r>
      <w:r w:rsidRPr="62F4E0FE" w:rsidR="62F4E0FE">
        <w:rPr>
          <w:lang w:val="en-US"/>
        </w:rPr>
        <w:t>?</w:t>
      </w:r>
    </w:p>
    <w:p w:rsidRPr="007B69FD" w:rsidR="0018639A" w:rsidP="62F4E0FE" w:rsidRDefault="0018639A" w14:paraId="0CE15323" w14:textId="77777777" w14:noSpellErr="1">
      <w:pPr>
        <w:ind w:left="720"/>
        <w:rPr>
          <w:sz w:val="20"/>
          <w:szCs w:val="20"/>
          <w:lang w:val="en-US"/>
        </w:rPr>
      </w:pPr>
      <w:r w:rsidRPr="62F4E0FE" w:rsidR="62F4E0FE">
        <w:rPr>
          <w:lang w:val="en-US"/>
        </w:rPr>
        <w:t xml:space="preserve">Yeye </w:t>
      </w:r>
      <w:r w:rsidRPr="62F4E0FE" w:rsidR="62F4E0FE">
        <w:rPr>
          <w:lang w:val="en-US"/>
        </w:rPr>
        <w:t>asiyependa</w:t>
      </w:r>
      <w:r w:rsidRPr="62F4E0FE" w:rsidR="62F4E0FE">
        <w:rPr>
          <w:lang w:val="en-US"/>
        </w:rPr>
        <w:t xml:space="preserve">, </w:t>
      </w:r>
      <w:r w:rsidRPr="62F4E0FE" w:rsidR="62F4E0FE">
        <w:rPr>
          <w:lang w:val="en-US"/>
        </w:rPr>
        <w:t>hakumjua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maana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upendo</w:t>
      </w:r>
      <w:r w:rsidRPr="62F4E0FE" w:rsidR="62F4E0FE">
        <w:rPr>
          <w:lang w:val="en-US"/>
        </w:rPr>
        <w:t>.</w:t>
      </w:r>
    </w:p>
    <w:p w:rsidRPr="007B69FD" w:rsidR="0018639A" w:rsidP="0018639A" w:rsidRDefault="0018639A" w14:paraId="3B3F1ED0" w14:textId="77777777">
      <w:pPr>
        <w:ind w:left="720"/>
        <w:rPr>
          <w:sz w:val="20"/>
          <w:szCs w:val="20"/>
        </w:rPr>
      </w:pPr>
      <w:r/>
    </w:p>
    <w:p w:rsidRPr="007B69FD" w:rsidR="0018639A" w:rsidP="62F4E0FE" w:rsidRDefault="001974FE" w14:paraId="7F8DD4C5" w14:textId="20705F2E" w14:noSpellErr="1">
      <w:pPr>
        <w:numPr>
          <w:ilvl w:val="0"/>
          <w:numId w:val="56"/>
        </w:numPr>
        <w:rPr>
          <w:sz w:val="20"/>
          <w:szCs w:val="20"/>
          <w:lang w:val="en-US"/>
        </w:rPr>
      </w:pPr>
      <w:r w:rsidRPr="62F4E0FE" w:rsidR="62F4E0FE">
        <w:rPr>
          <w:lang w:val="en-US"/>
        </w:rPr>
        <w:t xml:space="preserve">[4:9] </w:t>
      </w:r>
      <w:r w:rsidRPr="62F4E0FE" w:rsidR="62F4E0FE">
        <w:rPr>
          <w:lang w:val="en-US"/>
        </w:rPr>
        <w:t>Mungu</w:t>
      </w:r>
      <w:r w:rsidRPr="62F4E0FE" w:rsidR="62F4E0FE">
        <w:rPr>
          <w:lang w:val="en-US"/>
        </w:rPr>
        <w:t xml:space="preserve"> </w:t>
      </w:r>
      <w:r w:rsidRPr="62F4E0FE" w:rsidR="62F4E0FE">
        <w:rPr>
          <w:lang w:val="en-US"/>
        </w:rPr>
        <w:t>alifunuaje</w:t>
      </w:r>
      <w:r w:rsidRPr="62F4E0FE" w:rsidR="62F4E0FE">
        <w:rPr>
          <w:lang w:val="en-US"/>
        </w:rPr>
        <w:t xml:space="preserve"> </w:t>
      </w:r>
      <w:r w:rsidRPr="62F4E0FE" w:rsidR="62F4E0FE">
        <w:rPr>
          <w:lang w:val="en-US"/>
        </w:rPr>
        <w:t>upendo</w:t>
      </w:r>
      <w:r w:rsidRPr="62F4E0FE" w:rsidR="62F4E0FE">
        <w:rPr>
          <w:lang w:val="en-US"/>
        </w:rPr>
        <w:t xml:space="preserve"> wake </w:t>
      </w:r>
      <w:r w:rsidRPr="62F4E0FE" w:rsidR="62F4E0FE">
        <w:rPr>
          <w:lang w:val="en-US"/>
        </w:rPr>
        <w:t>kwa</w:t>
      </w:r>
      <w:r w:rsidRPr="62F4E0FE" w:rsidR="62F4E0FE">
        <w:rPr>
          <w:lang w:val="en-US"/>
        </w:rPr>
        <w:t xml:space="preserve"> </w:t>
      </w:r>
      <w:r w:rsidRPr="62F4E0FE" w:rsidR="62F4E0FE">
        <w:rPr>
          <w:lang w:val="en-US"/>
        </w:rPr>
        <w:t>Wakristo</w:t>
      </w:r>
      <w:r w:rsidRPr="62F4E0FE" w:rsidR="62F4E0FE">
        <w:rPr>
          <w:lang w:val="en-US"/>
        </w:rPr>
        <w:t>?</w:t>
      </w:r>
    </w:p>
    <w:p w:rsidRPr="007B69FD" w:rsidR="0018639A" w:rsidP="62F4E0FE" w:rsidRDefault="0018639A" w14:paraId="7F288725" w14:textId="77777777" w14:noSpellErr="1">
      <w:pPr>
        <w:ind w:left="720"/>
        <w:rPr>
          <w:sz w:val="20"/>
          <w:szCs w:val="20"/>
          <w:lang w:val="en-US"/>
        </w:rPr>
      </w:pPr>
      <w:r w:rsidRPr="62F4E0FE" w:rsidR="62F4E0FE">
        <w:rPr>
          <w:lang w:val="en-US"/>
        </w:rPr>
        <w:t>Mungu</w:t>
      </w:r>
      <w:r w:rsidRPr="62F4E0FE" w:rsidR="62F4E0FE">
        <w:rPr>
          <w:lang w:val="en-US"/>
        </w:rPr>
        <w:t xml:space="preserve"> </w:t>
      </w:r>
      <w:r w:rsidRPr="62F4E0FE" w:rsidR="62F4E0FE">
        <w:rPr>
          <w:lang w:val="en-US"/>
        </w:rPr>
        <w:t>alionyesha</w:t>
      </w:r>
      <w:r w:rsidRPr="62F4E0FE" w:rsidR="62F4E0FE">
        <w:rPr>
          <w:lang w:val="en-US"/>
        </w:rPr>
        <w:t xml:space="preserve"> </w:t>
      </w:r>
      <w:r w:rsidRPr="62F4E0FE" w:rsidR="62F4E0FE">
        <w:rPr>
          <w:lang w:val="en-US"/>
        </w:rPr>
        <w:t>upendo</w:t>
      </w:r>
      <w:r w:rsidRPr="62F4E0FE" w:rsidR="62F4E0FE">
        <w:rPr>
          <w:lang w:val="en-US"/>
        </w:rPr>
        <w:t xml:space="preserve"> wake </w:t>
      </w:r>
      <w:r w:rsidRPr="62F4E0FE" w:rsidR="62F4E0FE">
        <w:rPr>
          <w:lang w:val="en-US"/>
        </w:rPr>
        <w:t>kwa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kumtuma</w:t>
      </w:r>
      <w:r w:rsidRPr="62F4E0FE" w:rsidR="62F4E0FE">
        <w:rPr>
          <w:lang w:val="en-US"/>
        </w:rPr>
        <w:t xml:space="preserve"> Mwana wake </w:t>
      </w:r>
      <w:r w:rsidRPr="62F4E0FE" w:rsidR="62F4E0FE">
        <w:rPr>
          <w:lang w:val="en-US"/>
        </w:rPr>
        <w:t>mzaliwa</w:t>
      </w:r>
      <w:r w:rsidRPr="62F4E0FE" w:rsidR="62F4E0FE">
        <w:rPr>
          <w:lang w:val="en-US"/>
        </w:rPr>
        <w:t xml:space="preserve"> - </w:t>
      </w:r>
      <w:r w:rsidRPr="62F4E0FE" w:rsidR="62F4E0FE">
        <w:rPr>
          <w:lang w:val="en-US"/>
        </w:rPr>
        <w:t>pekee</w:t>
      </w:r>
      <w:r w:rsidRPr="62F4E0FE" w:rsidR="62F4E0FE">
        <w:rPr>
          <w:lang w:val="en-US"/>
        </w:rPr>
        <w:t xml:space="preserve"> </w:t>
      </w:r>
      <w:r w:rsidRPr="62F4E0FE" w:rsidR="62F4E0FE">
        <w:rPr>
          <w:lang w:val="en-US"/>
        </w:rPr>
        <w:t>ulimwenguni</w:t>
      </w:r>
      <w:r w:rsidRPr="62F4E0FE" w:rsidR="62F4E0FE">
        <w:rPr>
          <w:lang w:val="en-US"/>
        </w:rPr>
        <w:t>.</w:t>
      </w:r>
    </w:p>
    <w:p w:rsidRPr="007B69FD" w:rsidR="0018639A" w:rsidP="0018639A" w:rsidRDefault="0018639A" w14:paraId="50D580C4" w14:textId="77777777">
      <w:pPr>
        <w:ind w:left="720"/>
        <w:rPr>
          <w:sz w:val="20"/>
          <w:szCs w:val="20"/>
        </w:rPr>
      </w:pPr>
      <w:r/>
    </w:p>
    <w:p w:rsidRPr="007B69FD" w:rsidR="0018639A" w:rsidP="62F4E0FE" w:rsidRDefault="001974FE" w14:paraId="29B9AF74" w14:textId="120031D1" w14:noSpellErr="1">
      <w:pPr>
        <w:numPr>
          <w:ilvl w:val="0"/>
          <w:numId w:val="56"/>
        </w:numPr>
        <w:rPr>
          <w:sz w:val="20"/>
          <w:szCs w:val="20"/>
          <w:lang w:val="en-US"/>
        </w:rPr>
      </w:pPr>
      <w:r w:rsidRPr="62F4E0FE" w:rsidR="62F4E0FE">
        <w:rPr>
          <w:lang w:val="en-US"/>
        </w:rPr>
        <w:t xml:space="preserve">[4:10] Ni </w:t>
      </w:r>
      <w:r w:rsidRPr="62F4E0FE" w:rsidR="62F4E0FE">
        <w:rPr>
          <w:lang w:val="en-US"/>
        </w:rPr>
        <w:t>upendo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ulioonyesha</w:t>
      </w:r>
      <w:r w:rsidRPr="62F4E0FE" w:rsidR="62F4E0FE">
        <w:rPr>
          <w:lang w:val="en-US"/>
        </w:rPr>
        <w:t xml:space="preserve"> </w:t>
      </w:r>
      <w:r w:rsidRPr="62F4E0FE" w:rsidR="62F4E0FE">
        <w:rPr>
          <w:lang w:val="en-US"/>
        </w:rPr>
        <w:t>upendo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ulikuwa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upendo</w:t>
      </w:r>
      <w:r w:rsidRPr="62F4E0FE" w:rsidR="62F4E0FE">
        <w:rPr>
          <w:lang w:val="en-US"/>
        </w:rPr>
        <w:t xml:space="preserve"> </w:t>
      </w:r>
      <w:r w:rsidRPr="62F4E0FE" w:rsidR="62F4E0FE">
        <w:rPr>
          <w:lang w:val="en-US"/>
        </w:rPr>
        <w:t>huo</w:t>
      </w:r>
      <w:r w:rsidRPr="62F4E0FE" w:rsidR="62F4E0FE">
        <w:rPr>
          <w:lang w:val="en-US"/>
        </w:rPr>
        <w:t xml:space="preserve"> </w:t>
      </w:r>
      <w:r w:rsidRPr="62F4E0FE" w:rsidR="62F4E0FE">
        <w:rPr>
          <w:lang w:val="en-US"/>
        </w:rPr>
        <w:t>ulionyeshwaje</w:t>
      </w:r>
      <w:r w:rsidRPr="62F4E0FE" w:rsidR="62F4E0FE">
        <w:rPr>
          <w:lang w:val="en-US"/>
        </w:rPr>
        <w:t>?</w:t>
      </w:r>
    </w:p>
    <w:p w:rsidRPr="007B69FD" w:rsidR="0018639A" w:rsidP="62F4E0FE" w:rsidRDefault="0018639A" w14:paraId="538CBD39" w14:textId="77777777" w14:noSpellErr="1">
      <w:pPr>
        <w:ind w:left="720"/>
        <w:rPr>
          <w:sz w:val="20"/>
          <w:szCs w:val="20"/>
          <w:lang w:val="en-US"/>
        </w:rPr>
      </w:pPr>
      <w:r w:rsidRPr="62F4E0FE" w:rsidR="62F4E0FE">
        <w:rPr>
          <w:lang w:val="en-US"/>
        </w:rPr>
        <w:t xml:space="preserve">Upendo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ulionyesha</w:t>
      </w:r>
      <w:r w:rsidRPr="62F4E0FE" w:rsidR="62F4E0FE">
        <w:rPr>
          <w:lang w:val="en-US"/>
        </w:rPr>
        <w:t xml:space="preserve"> </w:t>
      </w:r>
      <w:r w:rsidRPr="62F4E0FE" w:rsidR="62F4E0FE">
        <w:rPr>
          <w:lang w:val="en-US"/>
        </w:rPr>
        <w:t>upendo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ulikuwa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Alionyesha</w:t>
      </w:r>
      <w:r w:rsidRPr="62F4E0FE" w:rsidR="62F4E0FE">
        <w:rPr>
          <w:lang w:val="en-US"/>
        </w:rPr>
        <w:t xml:space="preserve"> </w:t>
      </w:r>
      <w:r w:rsidRPr="62F4E0FE" w:rsidR="62F4E0FE">
        <w:rPr>
          <w:lang w:val="en-US"/>
        </w:rPr>
        <w:t>upendo</w:t>
      </w:r>
      <w:r w:rsidRPr="62F4E0FE" w:rsidR="62F4E0FE">
        <w:rPr>
          <w:lang w:val="en-US"/>
        </w:rPr>
        <w:t xml:space="preserve"> wake </w:t>
      </w:r>
      <w:r w:rsidRPr="62F4E0FE" w:rsidR="62F4E0FE">
        <w:rPr>
          <w:lang w:val="en-US"/>
        </w:rPr>
        <w:t>kwa</w:t>
      </w:r>
      <w:r w:rsidRPr="62F4E0FE" w:rsidR="62F4E0FE">
        <w:rPr>
          <w:lang w:val="en-US"/>
        </w:rPr>
        <w:t xml:space="preserve"> </w:t>
      </w:r>
      <w:r w:rsidRPr="62F4E0FE" w:rsidR="62F4E0FE">
        <w:rPr>
          <w:lang w:val="en-US"/>
        </w:rPr>
        <w:t>wanadamu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kumtuma</w:t>
      </w:r>
      <w:r w:rsidRPr="62F4E0FE" w:rsidR="62F4E0FE">
        <w:rPr>
          <w:lang w:val="en-US"/>
        </w:rPr>
        <w:t xml:space="preserve"> Mwana wake awe </w:t>
      </w:r>
      <w:r w:rsidRPr="62F4E0FE" w:rsidR="62F4E0FE">
        <w:rPr>
          <w:lang w:val="en-US"/>
        </w:rPr>
        <w:t>dhabihu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kufunika</w:t>
      </w:r>
      <w:r w:rsidRPr="62F4E0FE" w:rsidR="62F4E0FE">
        <w:rPr>
          <w:lang w:val="en-US"/>
        </w:rPr>
        <w:t xml:space="preserve"> </w:t>
      </w:r>
      <w:r w:rsidRPr="62F4E0FE" w:rsidR="62F4E0FE">
        <w:rPr>
          <w:lang w:val="en-US"/>
        </w:rPr>
        <w:t>dhambi</w:t>
      </w:r>
      <w:r w:rsidRPr="62F4E0FE" w:rsidR="62F4E0FE">
        <w:rPr>
          <w:lang w:val="en-US"/>
        </w:rPr>
        <w:t xml:space="preserve"> </w:t>
      </w:r>
      <w:r w:rsidRPr="62F4E0FE" w:rsidR="62F4E0FE">
        <w:rPr>
          <w:lang w:val="en-US"/>
        </w:rPr>
        <w:t>zao</w:t>
      </w:r>
      <w:r w:rsidRPr="62F4E0FE" w:rsidR="62F4E0FE">
        <w:rPr>
          <w:lang w:val="en-US"/>
        </w:rPr>
        <w:t>.</w:t>
      </w:r>
    </w:p>
    <w:p w:rsidRPr="007B69FD" w:rsidR="0018639A" w:rsidP="0018639A" w:rsidRDefault="0018639A" w14:paraId="59440381" w14:textId="77777777">
      <w:pPr>
        <w:ind w:left="720"/>
        <w:rPr>
          <w:sz w:val="20"/>
          <w:szCs w:val="20"/>
        </w:rPr>
      </w:pPr>
      <w:r/>
    </w:p>
    <w:p w:rsidRPr="007B69FD" w:rsidR="0018639A" w:rsidP="62F4E0FE" w:rsidRDefault="001974FE" w14:paraId="214756DD" w14:textId="2C83EB0E" w14:noSpellErr="1">
      <w:pPr>
        <w:numPr>
          <w:ilvl w:val="0"/>
          <w:numId w:val="56"/>
        </w:numPr>
        <w:rPr>
          <w:sz w:val="20"/>
          <w:szCs w:val="20"/>
          <w:lang w:val="en-US"/>
        </w:rPr>
      </w:pPr>
      <w:r w:rsidRPr="62F4E0FE" w:rsidR="62F4E0FE">
        <w:rPr>
          <w:lang w:val="en-US"/>
        </w:rPr>
        <w:t xml:space="preserve">[4:11] Kwa </w:t>
      </w:r>
      <w:r w:rsidRPr="62F4E0FE" w:rsidR="62F4E0FE">
        <w:rPr>
          <w:lang w:val="en-US"/>
        </w:rPr>
        <w:t>kuwa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aliwapenda</w:t>
      </w:r>
      <w:r w:rsidRPr="62F4E0FE" w:rsidR="62F4E0FE">
        <w:rPr>
          <w:lang w:val="en-US"/>
        </w:rPr>
        <w:t xml:space="preserve"> </w:t>
      </w:r>
      <w:r w:rsidRPr="62F4E0FE" w:rsidR="62F4E0FE">
        <w:rPr>
          <w:lang w:val="en-US"/>
        </w:rPr>
        <w:t>Wakristo</w:t>
      </w:r>
      <w:r w:rsidRPr="62F4E0FE" w:rsidR="62F4E0FE">
        <w:rPr>
          <w:lang w:val="en-US"/>
        </w:rPr>
        <w:t xml:space="preserve"> sana </w:t>
      </w:r>
      <w:r w:rsidRPr="62F4E0FE" w:rsidR="62F4E0FE">
        <w:rPr>
          <w:lang w:val="en-US"/>
        </w:rPr>
        <w:t>hivi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alimtuma</w:t>
      </w:r>
      <w:r w:rsidRPr="62F4E0FE" w:rsidR="62F4E0FE">
        <w:rPr>
          <w:lang w:val="en-US"/>
        </w:rPr>
        <w:t xml:space="preserve"> Mwana wake </w:t>
      </w:r>
      <w:r w:rsidRPr="62F4E0FE" w:rsidR="62F4E0FE">
        <w:rPr>
          <w:lang w:val="en-US"/>
        </w:rPr>
        <w:t>mzaliwa-pekee</w:t>
      </w:r>
      <w:r w:rsidRPr="62F4E0FE" w:rsidR="62F4E0FE">
        <w:rPr>
          <w:lang w:val="en-US"/>
        </w:rPr>
        <w:t xml:space="preserve">, </w:t>
      </w:r>
      <w:r w:rsidRPr="62F4E0FE" w:rsidR="62F4E0FE">
        <w:rPr>
          <w:lang w:val="en-US"/>
        </w:rPr>
        <w:t>wao</w:t>
      </w:r>
      <w:r w:rsidRPr="62F4E0FE" w:rsidR="62F4E0FE">
        <w:rPr>
          <w:lang w:val="en-US"/>
        </w:rPr>
        <w:t xml:space="preserve"> </w:t>
      </w:r>
      <w:r w:rsidRPr="62F4E0FE" w:rsidR="62F4E0FE">
        <w:rPr>
          <w:lang w:val="en-US"/>
        </w:rPr>
        <w:t>wapaswa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kuitikia</w:t>
      </w:r>
      <w:r w:rsidRPr="62F4E0FE" w:rsidR="62F4E0FE">
        <w:rPr>
          <w:lang w:val="en-US"/>
        </w:rPr>
        <w:t>?</w:t>
      </w:r>
    </w:p>
    <w:p w:rsidRPr="007B69FD" w:rsidR="0018639A" w:rsidP="62F4E0FE" w:rsidRDefault="0018639A" w14:paraId="48DC1E72" w14:textId="77777777" w14:noSpellErr="1">
      <w:pPr>
        <w:ind w:left="720"/>
        <w:rPr>
          <w:sz w:val="20"/>
          <w:szCs w:val="20"/>
          <w:lang w:val="en-US"/>
        </w:rPr>
      </w:pPr>
      <w:r w:rsidRPr="62F4E0FE" w:rsidR="62F4E0FE">
        <w:rPr>
          <w:lang w:val="en-US"/>
        </w:rPr>
        <w:t>Wanapaswa</w:t>
      </w:r>
      <w:r w:rsidRPr="62F4E0FE" w:rsidR="62F4E0FE">
        <w:rPr>
          <w:lang w:val="en-US"/>
        </w:rPr>
        <w:t xml:space="preserve"> </w:t>
      </w:r>
      <w:r w:rsidRPr="62F4E0FE" w:rsidR="62F4E0FE">
        <w:rPr>
          <w:lang w:val="en-US"/>
        </w:rPr>
        <w:t>kupendana</w:t>
      </w:r>
      <w:r w:rsidRPr="62F4E0FE" w:rsidR="62F4E0FE">
        <w:rPr>
          <w:lang w:val="en-US"/>
        </w:rPr>
        <w:t>.</w:t>
      </w:r>
    </w:p>
    <w:p w:rsidRPr="007B69FD" w:rsidR="0018639A" w:rsidP="0018639A" w:rsidRDefault="0018639A" w14:paraId="3F88E42A" w14:textId="77777777">
      <w:pPr>
        <w:ind w:left="720"/>
        <w:rPr>
          <w:sz w:val="20"/>
          <w:szCs w:val="20"/>
        </w:rPr>
      </w:pPr>
      <w:r/>
    </w:p>
    <w:p w:rsidRPr="007B69FD" w:rsidR="0018639A" w:rsidP="62F4E0FE" w:rsidRDefault="001974FE" w14:paraId="01A5F68E" w14:textId="5BDD408A" w14:noSpellErr="1">
      <w:pPr>
        <w:numPr>
          <w:ilvl w:val="0"/>
          <w:numId w:val="56"/>
        </w:numPr>
        <w:rPr>
          <w:sz w:val="20"/>
          <w:szCs w:val="20"/>
          <w:lang w:val="en-US"/>
        </w:rPr>
      </w:pPr>
      <w:r w:rsidRPr="62F4E0FE" w:rsidR="62F4E0FE">
        <w:rPr>
          <w:lang w:val="en-US"/>
        </w:rPr>
        <w:t xml:space="preserve">[4:12] </w:t>
      </w:r>
      <w:r w:rsidRPr="62F4E0FE" w:rsidR="62F4E0FE">
        <w:rPr>
          <w:lang w:val="en-US"/>
        </w:rPr>
        <w:t>Ingawa</w:t>
      </w:r>
      <w:r w:rsidRPr="62F4E0FE" w:rsidR="62F4E0FE">
        <w:rPr>
          <w:lang w:val="en-US"/>
        </w:rPr>
        <w:t xml:space="preserve"> hakuna </w:t>
      </w:r>
      <w:r w:rsidRPr="62F4E0FE" w:rsidR="62F4E0FE">
        <w:rPr>
          <w:lang w:val="en-US"/>
        </w:rPr>
        <w:t>mtu</w:t>
      </w:r>
      <w:r w:rsidRPr="62F4E0FE" w:rsidR="62F4E0FE">
        <w:rPr>
          <w:lang w:val="en-US"/>
        </w:rPr>
        <w:t xml:space="preserve"> </w:t>
      </w:r>
      <w:r w:rsidRPr="62F4E0FE" w:rsidR="62F4E0FE">
        <w:rPr>
          <w:lang w:val="en-US"/>
        </w:rPr>
        <w:t>aliyepata</w:t>
      </w:r>
      <w:r w:rsidRPr="62F4E0FE" w:rsidR="62F4E0FE">
        <w:rPr>
          <w:lang w:val="en-US"/>
        </w:rPr>
        <w:t xml:space="preserve"> </w:t>
      </w:r>
      <w:r w:rsidRPr="62F4E0FE" w:rsidR="62F4E0FE">
        <w:rPr>
          <w:lang w:val="en-US"/>
        </w:rPr>
        <w:t>kumwona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kingeweza</w:t>
      </w:r>
      <w:r w:rsidRPr="62F4E0FE" w:rsidR="62F4E0FE">
        <w:rPr>
          <w:lang w:val="en-US"/>
        </w:rPr>
        <w:t xml:space="preserve"> </w:t>
      </w:r>
      <w:r w:rsidRPr="62F4E0FE" w:rsidR="62F4E0FE">
        <w:rPr>
          <w:lang w:val="en-US"/>
        </w:rPr>
        <w:t>kuwahakikishia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wanamjua</w:t>
      </w:r>
      <w:r w:rsidRPr="62F4E0FE" w:rsidR="62F4E0FE">
        <w:rPr>
          <w:lang w:val="en-US"/>
        </w:rPr>
        <w:t xml:space="preserve"> </w:t>
      </w:r>
      <w:r w:rsidRPr="62F4E0FE" w:rsidR="62F4E0FE">
        <w:rPr>
          <w:lang w:val="en-US"/>
        </w:rPr>
        <w:t>Mungu</w:t>
      </w:r>
      <w:r w:rsidRPr="62F4E0FE" w:rsidR="62F4E0FE">
        <w:rPr>
          <w:lang w:val="en-US"/>
        </w:rPr>
        <w:t>?</w:t>
      </w:r>
    </w:p>
    <w:p w:rsidRPr="007B69FD" w:rsidR="0018639A" w:rsidP="48114252" w:rsidRDefault="0018639A" w14:paraId="56F04A26" w14:textId="77777777">
      <w:pPr>
        <w:ind w:left="720"/>
        <w:rPr>
          <w:sz w:val="20"/>
          <w:szCs w:val="20"/>
          <w:lang w:val="en-US"/>
        </w:rPr>
      </w:pPr>
      <w:r>
        <w:t>Ikiwa wanapendana, Mungu anakaa ndani yao na upendo wake unakamilishwa ndani yao. Hilo linawahakikishia kwamba wanamjua.</w:t>
      </w:r>
    </w:p>
    <w:p w:rsidRPr="007B69FD" w:rsidR="0018639A" w:rsidP="00503EAA" w:rsidRDefault="0018639A" w14:paraId="3970539A" w14:textId="77777777">
      <w:pPr>
        <w:rPr>
          <w:sz w:val="20"/>
          <w:szCs w:val="20"/>
        </w:rPr>
      </w:pPr>
      <w:r/>
    </w:p>
    <w:p w:rsidRPr="007B69FD" w:rsidR="0018639A" w:rsidP="0099152C" w:rsidRDefault="001974FE" w14:paraId="25441576" w14:textId="5201E0C6">
      <w:pPr>
        <w:numPr>
          <w:ilvl w:val="0"/>
          <w:numId w:val="56"/>
        </w:numPr>
        <w:rPr>
          <w:sz w:val="20"/>
          <w:szCs w:val="20"/>
          <w:lang w:val="en-US"/>
        </w:rPr>
      </w:pPr>
      <w:r>
        <w:t>[4:13] Muumini anawezaje kujua kwamba yeye anakaa ndani ya Mungu na Mungu anakaa ndani yake?</w:t>
      </w:r>
    </w:p>
    <w:p w:rsidRPr="007B69FD" w:rsidR="0018639A" w:rsidP="62F4E0FE" w:rsidRDefault="0018639A" w14:paraId="3FF81387" w14:textId="77777777" w14:noSpellErr="1">
      <w:pPr>
        <w:ind w:left="720"/>
        <w:rPr>
          <w:sz w:val="20"/>
          <w:szCs w:val="20"/>
          <w:lang w:val="en-US"/>
        </w:rPr>
      </w:pPr>
      <w:r w:rsidRPr="62F4E0FE" w:rsidR="62F4E0FE">
        <w:rPr>
          <w:lang w:val="en-US"/>
        </w:rPr>
        <w:t>Muumini</w:t>
      </w:r>
      <w:r w:rsidRPr="62F4E0FE" w:rsidR="62F4E0FE">
        <w:rPr>
          <w:lang w:val="en-US"/>
        </w:rPr>
        <w:t xml:space="preserve"> </w:t>
      </w:r>
      <w:r w:rsidRPr="62F4E0FE" w:rsidR="62F4E0FE">
        <w:rPr>
          <w:lang w:val="en-US"/>
        </w:rPr>
        <w:t>anaweza</w:t>
      </w:r>
      <w:r w:rsidRPr="62F4E0FE" w:rsidR="62F4E0FE">
        <w:rPr>
          <w:lang w:val="en-US"/>
        </w:rPr>
        <w:t xml:space="preserve"> </w:t>
      </w:r>
      <w:r w:rsidRPr="62F4E0FE" w:rsidR="62F4E0FE">
        <w:rPr>
          <w:lang w:val="en-US"/>
        </w:rPr>
        <w:t>kujua</w:t>
      </w:r>
      <w:r w:rsidRPr="62F4E0FE" w:rsidR="62F4E0FE">
        <w:rPr>
          <w:lang w:val="en-US"/>
        </w:rPr>
        <w:t xml:space="preserve"> </w:t>
      </w:r>
      <w:r w:rsidRPr="62F4E0FE" w:rsidR="62F4E0FE">
        <w:rPr>
          <w:lang w:val="en-US"/>
        </w:rPr>
        <w:t>hili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amempa</w:t>
      </w:r>
      <w:r w:rsidRPr="62F4E0FE" w:rsidR="62F4E0FE">
        <w:rPr>
          <w:lang w:val="en-US"/>
        </w:rPr>
        <w:t xml:space="preserve"> Roho wake </w:t>
      </w:r>
      <w:r w:rsidRPr="62F4E0FE" w:rsidR="62F4E0FE">
        <w:rPr>
          <w:lang w:val="en-US"/>
        </w:rPr>
        <w:t>akae</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yake</w:t>
      </w:r>
      <w:r w:rsidRPr="62F4E0FE" w:rsidR="62F4E0FE">
        <w:rPr>
          <w:lang w:val="en-US"/>
        </w:rPr>
        <w:t>.</w:t>
      </w:r>
    </w:p>
    <w:p w:rsidRPr="007B69FD" w:rsidR="0018639A" w:rsidP="0018639A" w:rsidRDefault="0018639A" w14:paraId="11DD293F" w14:textId="77777777">
      <w:pPr>
        <w:rPr>
          <w:sz w:val="20"/>
          <w:szCs w:val="20"/>
        </w:rPr>
      </w:pPr>
      <w:r/>
    </w:p>
    <w:p w:rsidRPr="007B69FD" w:rsidR="0018639A" w:rsidP="0099152C" w:rsidRDefault="001974FE" w14:paraId="6C842144" w14:textId="2D18E253">
      <w:pPr>
        <w:numPr>
          <w:ilvl w:val="0"/>
          <w:numId w:val="56"/>
        </w:numPr>
        <w:rPr>
          <w:sz w:val="20"/>
          <w:szCs w:val="20"/>
          <w:lang w:val="en-US"/>
        </w:rPr>
      </w:pPr>
      <w:r>
        <w:t>[4:14] Kwa nini Baba alimtuma Mwanawe ulimwenguni?</w:t>
      </w:r>
    </w:p>
    <w:p w:rsidRPr="007B69FD" w:rsidR="0018639A" w:rsidP="62F4E0FE" w:rsidRDefault="0018639A" w14:paraId="23FD1435" w14:textId="77777777" w14:noSpellErr="1">
      <w:pPr>
        <w:ind w:left="720"/>
        <w:rPr>
          <w:sz w:val="20"/>
          <w:szCs w:val="20"/>
          <w:lang w:val="en-US"/>
        </w:rPr>
      </w:pPr>
      <w:r w:rsidRPr="62F4E0FE" w:rsidR="62F4E0FE">
        <w:rPr>
          <w:lang w:val="en-US"/>
        </w:rPr>
        <w:t xml:space="preserve">Baba </w:t>
      </w:r>
      <w:r w:rsidRPr="62F4E0FE" w:rsidR="62F4E0FE">
        <w:rPr>
          <w:lang w:val="en-US"/>
        </w:rPr>
        <w:t>alimtuma</w:t>
      </w:r>
      <w:r w:rsidRPr="62F4E0FE" w:rsidR="62F4E0FE">
        <w:rPr>
          <w:lang w:val="en-US"/>
        </w:rPr>
        <w:t xml:space="preserve"> </w:t>
      </w:r>
      <w:r w:rsidRPr="62F4E0FE" w:rsidR="62F4E0FE">
        <w:rPr>
          <w:lang w:val="en-US"/>
        </w:rPr>
        <w:t>Mwanawe</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Mwokozi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ulimwengu</w:t>
      </w:r>
      <w:r w:rsidRPr="62F4E0FE" w:rsidR="62F4E0FE">
        <w:rPr>
          <w:lang w:val="en-US"/>
        </w:rPr>
        <w:t>.</w:t>
      </w:r>
    </w:p>
    <w:p w:rsidRPr="007B69FD" w:rsidR="00503EAA" w:rsidP="62F4E0FE" w:rsidRDefault="00503EAA" w14:paraId="4D0F267A" w14:textId="77777777" w14:noSpellErr="1">
      <w:pPr>
        <w:pStyle w:val="Continuedline"/>
        <w:rPr>
          <w:lang w:val="en-US"/>
        </w:rPr>
      </w:pPr>
      <w:r w:rsidRPr="62F4E0FE" w:rsidR="62F4E0FE">
        <w:rPr>
          <w:lang w:val="en-US"/>
        </w:rPr>
        <w:t xml:space="preserve">1 Yohana 4:7-21 </w:t>
      </w:r>
      <w:r w:rsidRPr="62F4E0FE" w:rsidR="62F4E0FE">
        <w:rPr>
          <w:lang w:val="en-US"/>
        </w:rPr>
        <w:t>iliendelea</w:t>
      </w:r>
    </w:p>
    <w:p w:rsidRPr="007B69FD" w:rsidR="0018639A" w:rsidP="0018639A" w:rsidRDefault="0018639A" w14:paraId="3EFCFB50" w14:textId="77777777">
      <w:pPr>
        <w:ind w:left="720"/>
        <w:rPr>
          <w:sz w:val="20"/>
          <w:szCs w:val="20"/>
        </w:rPr>
      </w:pPr>
      <w:r/>
    </w:p>
    <w:p w:rsidRPr="007B69FD" w:rsidR="0018639A" w:rsidP="62F4E0FE" w:rsidRDefault="001974FE" w14:paraId="0A41FF89" w14:textId="2EAF4E30" w14:noSpellErr="1">
      <w:pPr>
        <w:numPr>
          <w:ilvl w:val="0"/>
          <w:numId w:val="56"/>
        </w:numPr>
        <w:rPr>
          <w:sz w:val="20"/>
          <w:szCs w:val="20"/>
          <w:lang w:val="en-US"/>
        </w:rPr>
      </w:pPr>
      <w:r w:rsidRPr="62F4E0FE" w:rsidR="62F4E0FE">
        <w:rPr>
          <w:lang w:val="en-US"/>
        </w:rPr>
        <w:t xml:space="preserve">[4:15] Ni </w:t>
      </w:r>
      <w:r w:rsidRPr="62F4E0FE" w:rsidR="62F4E0FE">
        <w:rPr>
          <w:lang w:val="en-US"/>
        </w:rPr>
        <w:t>nini</w:t>
      </w:r>
      <w:r w:rsidRPr="62F4E0FE" w:rsidR="62F4E0FE">
        <w:rPr>
          <w:lang w:val="en-US"/>
        </w:rPr>
        <w:t xml:space="preserve"> </w:t>
      </w:r>
      <w:r w:rsidRPr="62F4E0FE" w:rsidR="62F4E0FE">
        <w:rPr>
          <w:lang w:val="en-US"/>
        </w:rPr>
        <w:t>hutokea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yeyote</w:t>
      </w:r>
      <w:r w:rsidRPr="62F4E0FE" w:rsidR="62F4E0FE">
        <w:rPr>
          <w:lang w:val="en-US"/>
        </w:rPr>
        <w:t xml:space="preserve"> </w:t>
      </w:r>
      <w:r w:rsidRPr="62F4E0FE" w:rsidR="62F4E0FE">
        <w:rPr>
          <w:lang w:val="en-US"/>
        </w:rPr>
        <w:t>anayekiri</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ni</w:t>
      </w:r>
      <w:r w:rsidRPr="62F4E0FE" w:rsidR="62F4E0FE">
        <w:rPr>
          <w:lang w:val="en-US"/>
        </w:rPr>
        <w:t xml:space="preserve"> Mwana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18639A" w:rsidP="48114252" w:rsidRDefault="0018639A" w14:paraId="20F4EB96" w14:textId="5DB2E7CA">
      <w:pPr>
        <w:ind w:left="720"/>
        <w:rPr>
          <w:sz w:val="20"/>
          <w:szCs w:val="20"/>
          <w:lang w:val="en-US"/>
        </w:rPr>
      </w:pPr>
      <w:r>
        <w:t>Mungu hukaa ndani ya mtu huyo, na mtu huyo hukaa ndani ya Mungu.</w:t>
      </w:r>
    </w:p>
    <w:p w:rsidRPr="007B69FD" w:rsidR="0018639A" w:rsidP="0018639A" w:rsidRDefault="0018639A" w14:paraId="6EFE9189" w14:textId="77777777">
      <w:pPr>
        <w:ind w:left="720"/>
        <w:rPr>
          <w:sz w:val="20"/>
          <w:szCs w:val="20"/>
        </w:rPr>
      </w:pPr>
      <w:r/>
    </w:p>
    <w:p w:rsidRPr="007B69FD" w:rsidR="0018639A" w:rsidP="0099152C" w:rsidRDefault="001974FE" w14:paraId="37222FE1" w14:textId="16575E95">
      <w:pPr>
        <w:numPr>
          <w:ilvl w:val="0"/>
          <w:numId w:val="56"/>
        </w:numPr>
        <w:rPr>
          <w:sz w:val="20"/>
          <w:szCs w:val="20"/>
          <w:lang w:val="en-US"/>
        </w:rPr>
      </w:pPr>
      <w:r>
        <w:t>[4:16] Kulingana na mstari wa 16, ni nani abakio katika Mungu?</w:t>
      </w:r>
    </w:p>
    <w:p w:rsidRPr="007B69FD" w:rsidR="0018639A" w:rsidP="48114252" w:rsidRDefault="0018639A" w14:paraId="35938F00" w14:textId="77777777">
      <w:pPr>
        <w:ind w:left="720"/>
        <w:rPr>
          <w:sz w:val="20"/>
          <w:szCs w:val="20"/>
          <w:lang w:val="en-US"/>
        </w:rPr>
      </w:pPr>
      <w:r>
        <w:t>Yeye akaaye katika pendo, hukaa ndani ya Mungu, na Mungu hukaa ndani yake.</w:t>
      </w:r>
    </w:p>
    <w:p w:rsidRPr="007B69FD" w:rsidR="0018639A" w:rsidP="0018639A" w:rsidRDefault="0018639A" w14:paraId="78E1B8AE" w14:textId="05B5C94A">
      <w:pPr>
        <w:ind w:left="720"/>
        <w:rPr>
          <w:sz w:val="20"/>
          <w:szCs w:val="20"/>
        </w:rPr>
      </w:pPr>
      <w:r/>
    </w:p>
    <w:p w:rsidRPr="007B69FD" w:rsidR="0018639A" w:rsidP="62F4E0FE" w:rsidRDefault="001974FE" w14:paraId="0676E892" w14:textId="30D4371F" w14:noSpellErr="1">
      <w:pPr>
        <w:numPr>
          <w:ilvl w:val="0"/>
          <w:numId w:val="56"/>
        </w:numPr>
        <w:rPr>
          <w:sz w:val="20"/>
          <w:szCs w:val="20"/>
          <w:lang w:val="en-US"/>
        </w:rPr>
      </w:pPr>
      <w:r w:rsidRPr="62F4E0FE" w:rsidR="62F4E0FE">
        <w:rPr>
          <w:lang w:val="en-US"/>
        </w:rPr>
        <w:t xml:space="preserve">[4:16]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kudumu</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upendo</w:t>
      </w:r>
      <w:r w:rsidRPr="62F4E0FE" w:rsidR="62F4E0FE">
        <w:rPr>
          <w:lang w:val="en-US"/>
        </w:rPr>
        <w:t>?</w:t>
      </w:r>
    </w:p>
    <w:p w:rsidRPr="007B69FD" w:rsidR="0018639A" w:rsidP="48114252" w:rsidRDefault="00EC7967" w14:paraId="1AC4D82C" w14:textId="79E1B6AF">
      <w:pPr>
        <w:ind w:left="720"/>
        <w:rPr>
          <w:sz w:val="20"/>
          <w:szCs w:val="20"/>
          <w:lang w:val="en-US"/>
        </w:rPr>
      </w:pPr>
      <w:r>
        <w:t>(Majibu yanaweza kutofautiana.) Labda yamaanisha kuendelea kuamini kwamba Mungu anawapenda. Labda yamaanisha kumpenda Mungu na wengine kwa sababu Mungu anawapenda.</w:t>
      </w:r>
    </w:p>
    <w:p w:rsidRPr="007B69FD" w:rsidR="0018639A" w:rsidP="0018639A" w:rsidRDefault="0018639A" w14:paraId="0CA5CD21" w14:textId="77777777">
      <w:pPr>
        <w:ind w:left="720"/>
        <w:rPr>
          <w:sz w:val="20"/>
          <w:szCs w:val="20"/>
        </w:rPr>
      </w:pPr>
      <w:r/>
    </w:p>
    <w:p w:rsidRPr="007B69FD" w:rsidR="0018639A" w:rsidP="62F4E0FE" w:rsidRDefault="001974FE" w14:paraId="4FBB26DB" w14:textId="5853748E" w14:noSpellErr="1">
      <w:pPr>
        <w:numPr>
          <w:ilvl w:val="0"/>
          <w:numId w:val="56"/>
        </w:numPr>
        <w:rPr>
          <w:sz w:val="20"/>
          <w:szCs w:val="20"/>
          <w:lang w:val="en-US"/>
        </w:rPr>
      </w:pPr>
      <w:r w:rsidRPr="62F4E0FE" w:rsidR="62F4E0FE">
        <w:rPr>
          <w:lang w:val="en-US"/>
        </w:rPr>
        <w:t xml:space="preserve">[4:17] Katika siku </w:t>
      </w:r>
      <w:r w:rsidRPr="62F4E0FE" w:rsidR="62F4E0FE">
        <w:rPr>
          <w:lang w:val="en-US"/>
        </w:rPr>
        <w:t>ya</w:t>
      </w:r>
      <w:r w:rsidRPr="62F4E0FE" w:rsidR="62F4E0FE">
        <w:rPr>
          <w:lang w:val="en-US"/>
        </w:rPr>
        <w:t xml:space="preserve"> </w:t>
      </w:r>
      <w:r w:rsidRPr="62F4E0FE" w:rsidR="62F4E0FE">
        <w:rPr>
          <w:lang w:val="en-US"/>
        </w:rPr>
        <w:t>hukumu</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litakuwa</w:t>
      </w:r>
      <w:r w:rsidRPr="62F4E0FE" w:rsidR="62F4E0FE">
        <w:rPr>
          <w:lang w:val="en-US"/>
        </w:rPr>
        <w:t xml:space="preserve"> </w:t>
      </w:r>
      <w:r w:rsidRPr="62F4E0FE" w:rsidR="62F4E0FE">
        <w:rPr>
          <w:lang w:val="en-US"/>
        </w:rPr>
        <w:t>mtazamo</w:t>
      </w:r>
      <w:r w:rsidRPr="62F4E0FE" w:rsidR="62F4E0FE">
        <w:rPr>
          <w:lang w:val="en-US"/>
        </w:rPr>
        <w:t xml:space="preserve"> </w:t>
      </w:r>
      <w:r w:rsidRPr="62F4E0FE" w:rsidR="62F4E0FE">
        <w:rPr>
          <w:lang w:val="en-US"/>
        </w:rPr>
        <w:t>wa</w:t>
      </w:r>
      <w:r w:rsidRPr="62F4E0FE" w:rsidR="62F4E0FE">
        <w:rPr>
          <w:lang w:val="en-US"/>
        </w:rPr>
        <w:t xml:space="preserve"> wale </w:t>
      </w:r>
      <w:r w:rsidRPr="62F4E0FE" w:rsidR="62F4E0FE">
        <w:rPr>
          <w:lang w:val="en-US"/>
        </w:rPr>
        <w:t>ambao</w:t>
      </w:r>
      <w:r w:rsidRPr="62F4E0FE" w:rsidR="62F4E0FE">
        <w:rPr>
          <w:lang w:val="en-US"/>
        </w:rPr>
        <w:t xml:space="preserve"> </w:t>
      </w:r>
      <w:r w:rsidRPr="62F4E0FE" w:rsidR="62F4E0FE">
        <w:rPr>
          <w:lang w:val="en-US"/>
        </w:rPr>
        <w:t>miongoni</w:t>
      </w:r>
      <w:r w:rsidRPr="62F4E0FE" w:rsidR="62F4E0FE">
        <w:rPr>
          <w:lang w:val="en-US"/>
        </w:rPr>
        <w:t xml:space="preserve"> </w:t>
      </w:r>
      <w:r w:rsidRPr="62F4E0FE" w:rsidR="62F4E0FE">
        <w:rPr>
          <w:lang w:val="en-US"/>
        </w:rPr>
        <w:t>mwao</w:t>
      </w:r>
      <w:r w:rsidRPr="62F4E0FE" w:rsidR="62F4E0FE">
        <w:rPr>
          <w:lang w:val="en-US"/>
        </w:rPr>
        <w:t xml:space="preserve"> </w:t>
      </w:r>
      <w:r w:rsidRPr="62F4E0FE" w:rsidR="62F4E0FE">
        <w:rPr>
          <w:lang w:val="en-US"/>
        </w:rPr>
        <w:t>upendo</w:t>
      </w:r>
      <w:r w:rsidRPr="62F4E0FE" w:rsidR="62F4E0FE">
        <w:rPr>
          <w:lang w:val="en-US"/>
        </w:rPr>
        <w:t xml:space="preserve"> </w:t>
      </w:r>
      <w:r w:rsidRPr="62F4E0FE" w:rsidR="62F4E0FE">
        <w:rPr>
          <w:lang w:val="en-US"/>
        </w:rPr>
        <w:t>umekamilika</w:t>
      </w:r>
      <w:r w:rsidRPr="62F4E0FE" w:rsidR="62F4E0FE">
        <w:rPr>
          <w:lang w:val="en-US"/>
        </w:rPr>
        <w:t>?</w:t>
      </w:r>
    </w:p>
    <w:p w:rsidRPr="007B69FD" w:rsidR="0018639A" w:rsidP="62F4E0FE" w:rsidRDefault="0018639A" w14:paraId="59CE7E6B" w14:textId="77777777" w14:noSpellErr="1">
      <w:pPr>
        <w:ind w:left="720"/>
        <w:rPr>
          <w:sz w:val="20"/>
          <w:szCs w:val="20"/>
          <w:lang w:val="en-US"/>
        </w:rPr>
      </w:pPr>
      <w:r w:rsidRPr="62F4E0FE" w:rsidR="62F4E0FE">
        <w:rPr>
          <w:lang w:val="en-US"/>
        </w:rPr>
        <w:t>Watakuwa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yakini</w:t>
      </w:r>
      <w:r w:rsidRPr="62F4E0FE" w:rsidR="62F4E0FE">
        <w:rPr>
          <w:lang w:val="en-US"/>
        </w:rPr>
        <w:t xml:space="preserve"> Siku </w:t>
      </w:r>
      <w:r w:rsidRPr="62F4E0FE" w:rsidR="62F4E0FE">
        <w:rPr>
          <w:lang w:val="en-US"/>
        </w:rPr>
        <w:t>ya</w:t>
      </w:r>
      <w:r w:rsidRPr="62F4E0FE" w:rsidR="62F4E0FE">
        <w:rPr>
          <w:lang w:val="en-US"/>
        </w:rPr>
        <w:t xml:space="preserve"> </w:t>
      </w:r>
      <w:r w:rsidRPr="62F4E0FE" w:rsidR="62F4E0FE">
        <w:rPr>
          <w:lang w:val="en-US"/>
        </w:rPr>
        <w:t>Malipo</w:t>
      </w:r>
      <w:r w:rsidRPr="62F4E0FE" w:rsidR="62F4E0FE">
        <w:rPr>
          <w:lang w:val="en-US"/>
        </w:rPr>
        <w:t>.</w:t>
      </w:r>
    </w:p>
    <w:p w:rsidRPr="007B69FD" w:rsidR="0018639A" w:rsidP="0018639A" w:rsidRDefault="0018639A" w14:paraId="61D4A70F" w14:textId="77777777">
      <w:pPr>
        <w:ind w:left="720"/>
        <w:rPr>
          <w:sz w:val="20"/>
          <w:szCs w:val="20"/>
        </w:rPr>
      </w:pPr>
      <w:r/>
    </w:p>
    <w:p w:rsidRPr="007B69FD" w:rsidR="0018639A" w:rsidP="62F4E0FE" w:rsidRDefault="001974FE" w14:paraId="3619E2A3" w14:textId="14AB52B1" w14:noSpellErr="1">
      <w:pPr>
        <w:numPr>
          <w:ilvl w:val="0"/>
          <w:numId w:val="56"/>
        </w:numPr>
        <w:rPr>
          <w:sz w:val="20"/>
          <w:szCs w:val="20"/>
          <w:lang w:val="en-US"/>
        </w:rPr>
      </w:pPr>
      <w:r w:rsidRPr="62F4E0FE" w:rsidR="62F4E0FE">
        <w:rPr>
          <w:lang w:val="en-US"/>
        </w:rPr>
        <w:t xml:space="preserve">[4:18] Kwa </w:t>
      </w:r>
      <w:r w:rsidRPr="62F4E0FE" w:rsidR="62F4E0FE">
        <w:rPr>
          <w:lang w:val="en-US"/>
        </w:rPr>
        <w:t>nini</w:t>
      </w:r>
      <w:r w:rsidRPr="62F4E0FE" w:rsidR="62F4E0FE">
        <w:rPr>
          <w:lang w:val="en-US"/>
        </w:rPr>
        <w:t xml:space="preserve"> hakuna </w:t>
      </w:r>
      <w:r w:rsidRPr="62F4E0FE" w:rsidR="62F4E0FE">
        <w:rPr>
          <w:lang w:val="en-US"/>
        </w:rPr>
        <w:t>hofu</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upendo</w:t>
      </w:r>
      <w:r w:rsidRPr="62F4E0FE" w:rsidR="62F4E0FE">
        <w:rPr>
          <w:lang w:val="en-US"/>
        </w:rPr>
        <w:t>?</w:t>
      </w:r>
    </w:p>
    <w:p w:rsidRPr="007B69FD" w:rsidR="0018639A" w:rsidP="48114252" w:rsidRDefault="0018639A" w14:paraId="1A18482E" w14:textId="77777777">
      <w:pPr>
        <w:ind w:left="720"/>
        <w:rPr>
          <w:sz w:val="20"/>
          <w:szCs w:val="20"/>
          <w:lang w:val="en-US"/>
        </w:rPr>
      </w:pPr>
      <w:r>
        <w:t>Upendo mkamilifu huondoa hofu kwa sababu hofu inahusiana na adhabu.</w:t>
      </w:r>
    </w:p>
    <w:p w:rsidRPr="007B69FD" w:rsidR="0018639A" w:rsidP="0018639A" w:rsidRDefault="0018639A" w14:paraId="3095D2B2" w14:textId="77777777">
      <w:pPr>
        <w:ind w:left="720"/>
        <w:rPr>
          <w:sz w:val="20"/>
          <w:szCs w:val="20"/>
        </w:rPr>
      </w:pPr>
      <w:r/>
    </w:p>
    <w:p w:rsidRPr="007B69FD" w:rsidR="0018639A" w:rsidP="62F4E0FE" w:rsidRDefault="001974FE" w14:paraId="7EC0C32A" w14:textId="0B900162" w14:noSpellErr="1">
      <w:pPr>
        <w:numPr>
          <w:ilvl w:val="0"/>
          <w:numId w:val="56"/>
        </w:numPr>
        <w:rPr>
          <w:sz w:val="20"/>
          <w:szCs w:val="20"/>
          <w:lang w:val="en-US"/>
        </w:rPr>
      </w:pPr>
      <w:r w:rsidRPr="62F4E0FE" w:rsidR="62F4E0FE">
        <w:rPr>
          <w:lang w:val="en-US"/>
        </w:rPr>
        <w:t xml:space="preserve">[4:18] </w:t>
      </w:r>
      <w:r w:rsidRPr="62F4E0FE" w:rsidR="62F4E0FE">
        <w:rPr>
          <w:lang w:val="en-US"/>
        </w:rPr>
        <w:t>Unafikiri</w:t>
      </w:r>
      <w:r w:rsidRPr="62F4E0FE" w:rsidR="62F4E0FE">
        <w:rPr>
          <w:lang w:val="en-US"/>
        </w:rPr>
        <w:t xml:space="preserve"> </w:t>
      </w:r>
      <w:r w:rsidRPr="62F4E0FE" w:rsidR="62F4E0FE">
        <w:rPr>
          <w:lang w:val="en-US"/>
        </w:rPr>
        <w:t>upendo</w:t>
      </w:r>
      <w:r w:rsidRPr="62F4E0FE" w:rsidR="62F4E0FE">
        <w:rPr>
          <w:lang w:val="en-US"/>
        </w:rPr>
        <w:t xml:space="preserve"> </w:t>
      </w:r>
      <w:r w:rsidRPr="62F4E0FE" w:rsidR="62F4E0FE">
        <w:rPr>
          <w:lang w:val="en-US"/>
        </w:rPr>
        <w:t>kamili</w:t>
      </w:r>
      <w:r w:rsidRPr="62F4E0FE" w:rsidR="62F4E0FE">
        <w:rPr>
          <w:lang w:val="en-US"/>
        </w:rPr>
        <w:t xml:space="preserve"> </w:t>
      </w:r>
      <w:r w:rsidRPr="62F4E0FE" w:rsidR="62F4E0FE">
        <w:rPr>
          <w:lang w:val="en-US"/>
        </w:rPr>
        <w:t>huondoaje</w:t>
      </w:r>
      <w:r w:rsidRPr="62F4E0FE" w:rsidR="62F4E0FE">
        <w:rPr>
          <w:lang w:val="en-US"/>
        </w:rPr>
        <w:t xml:space="preserve"> </w:t>
      </w:r>
      <w:r w:rsidRPr="62F4E0FE" w:rsidR="62F4E0FE">
        <w:rPr>
          <w:lang w:val="en-US"/>
        </w:rPr>
        <w:t>hofu</w:t>
      </w:r>
      <w:r w:rsidRPr="62F4E0FE" w:rsidR="62F4E0FE">
        <w:rPr>
          <w:lang w:val="en-US"/>
        </w:rPr>
        <w:t>?</w:t>
      </w:r>
    </w:p>
    <w:p w:rsidRPr="007B69FD" w:rsidR="0018639A" w:rsidP="62F4E0FE" w:rsidRDefault="00EC7967" w14:paraId="440C0D8E" w14:textId="593C1D14"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Labda</w:t>
      </w:r>
      <w:r w:rsidRPr="62F4E0FE" w:rsidR="62F4E0FE">
        <w:rPr>
          <w:lang w:val="en-US"/>
        </w:rPr>
        <w:t xml:space="preserve"> </w:t>
      </w:r>
      <w:r w:rsidRPr="62F4E0FE" w:rsidR="62F4E0FE">
        <w:rPr>
          <w:lang w:val="en-US"/>
        </w:rPr>
        <w:t>ikiwa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anajua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anampenda</w:t>
      </w:r>
      <w:r w:rsidRPr="62F4E0FE" w:rsidR="62F4E0FE">
        <w:rPr>
          <w:lang w:val="en-US"/>
        </w:rPr>
        <w:t xml:space="preserve"> </w:t>
      </w:r>
      <w:r w:rsidRPr="62F4E0FE" w:rsidR="62F4E0FE">
        <w:rPr>
          <w:lang w:val="en-US"/>
        </w:rPr>
        <w:t>kikamilifu</w:t>
      </w:r>
      <w:r w:rsidRPr="62F4E0FE" w:rsidR="62F4E0FE">
        <w:rPr>
          <w:lang w:val="en-US"/>
        </w:rPr>
        <w:t xml:space="preserve">, </w:t>
      </w:r>
      <w:r w:rsidRPr="62F4E0FE" w:rsidR="62F4E0FE">
        <w:rPr>
          <w:lang w:val="en-US"/>
        </w:rPr>
        <w:t>hataogopa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atamwadhibu</w:t>
      </w:r>
      <w:r w:rsidRPr="62F4E0FE" w:rsidR="62F4E0FE">
        <w:rPr>
          <w:lang w:val="en-US"/>
        </w:rPr>
        <w:t>.</w:t>
      </w:r>
    </w:p>
    <w:p w:rsidRPr="007B69FD" w:rsidR="0018639A" w:rsidP="0018639A" w:rsidRDefault="0018639A" w14:paraId="1D70DEA0" w14:textId="77777777">
      <w:pPr>
        <w:ind w:left="720"/>
        <w:rPr>
          <w:sz w:val="20"/>
          <w:szCs w:val="20"/>
        </w:rPr>
      </w:pPr>
      <w:r/>
    </w:p>
    <w:p w:rsidRPr="007B69FD" w:rsidR="0018639A" w:rsidP="62F4E0FE" w:rsidRDefault="001974FE" w14:paraId="0E195208" w14:textId="2E91BF1B" w14:noSpellErr="1">
      <w:pPr>
        <w:numPr>
          <w:ilvl w:val="0"/>
          <w:numId w:val="56"/>
        </w:numPr>
        <w:rPr>
          <w:sz w:val="20"/>
          <w:szCs w:val="20"/>
          <w:lang w:val="en-US"/>
        </w:rPr>
      </w:pPr>
      <w:r w:rsidRPr="62F4E0FE" w:rsidR="62F4E0FE">
        <w:rPr>
          <w:lang w:val="en-US"/>
        </w:rPr>
        <w:t xml:space="preserve">[4:19] </w:t>
      </w:r>
      <w:r w:rsidRPr="62F4E0FE" w:rsidR="62F4E0FE">
        <w:rPr>
          <w:lang w:val="en-US"/>
        </w:rPr>
        <w:t>Wakristo</w:t>
      </w:r>
      <w:r w:rsidRPr="62F4E0FE" w:rsidR="62F4E0FE">
        <w:rPr>
          <w:lang w:val="en-US"/>
        </w:rPr>
        <w:t xml:space="preserve"> </w:t>
      </w:r>
      <w:r w:rsidRPr="62F4E0FE" w:rsidR="62F4E0FE">
        <w:rPr>
          <w:lang w:val="en-US"/>
        </w:rPr>
        <w:t>wawezaje</w:t>
      </w:r>
      <w:r w:rsidRPr="62F4E0FE" w:rsidR="62F4E0FE">
        <w:rPr>
          <w:lang w:val="en-US"/>
        </w:rPr>
        <w:t xml:space="preserve"> </w:t>
      </w:r>
      <w:r w:rsidRPr="62F4E0FE" w:rsidR="62F4E0FE">
        <w:rPr>
          <w:lang w:val="en-US"/>
        </w:rPr>
        <w:t>kupenda</w:t>
      </w:r>
      <w:r w:rsidRPr="62F4E0FE" w:rsidR="62F4E0FE">
        <w:rPr>
          <w:lang w:val="en-US"/>
        </w:rPr>
        <w:t>?</w:t>
      </w:r>
    </w:p>
    <w:p w:rsidRPr="007B69FD" w:rsidR="0018639A" w:rsidP="62F4E0FE" w:rsidRDefault="0018639A" w14:paraId="7C6CAF54" w14:textId="77777777" w14:noSpellErr="1">
      <w:pPr>
        <w:ind w:left="720"/>
        <w:rPr>
          <w:sz w:val="20"/>
          <w:szCs w:val="20"/>
          <w:lang w:val="en-US"/>
        </w:rPr>
      </w:pPr>
      <w:r w:rsidRPr="62F4E0FE" w:rsidR="62F4E0FE">
        <w:rPr>
          <w:lang w:val="en-US"/>
        </w:rPr>
        <w:t>Wanapenda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aliwapenda</w:t>
      </w:r>
      <w:r w:rsidRPr="62F4E0FE" w:rsidR="62F4E0FE">
        <w:rPr>
          <w:lang w:val="en-US"/>
        </w:rPr>
        <w:t xml:space="preserve"> kwanza.</w:t>
      </w:r>
    </w:p>
    <w:p w:rsidRPr="007B69FD" w:rsidR="0018639A" w:rsidP="0018639A" w:rsidRDefault="0018639A" w14:paraId="708F3315" w14:textId="77777777">
      <w:pPr>
        <w:ind w:left="720"/>
        <w:rPr>
          <w:sz w:val="20"/>
          <w:szCs w:val="20"/>
        </w:rPr>
      </w:pPr>
      <w:r/>
    </w:p>
    <w:p w:rsidRPr="007B69FD" w:rsidR="0018639A" w:rsidP="0099152C" w:rsidRDefault="001974FE" w14:paraId="40A7995A" w14:textId="285D329F">
      <w:pPr>
        <w:numPr>
          <w:ilvl w:val="0"/>
          <w:numId w:val="56"/>
        </w:numPr>
        <w:rPr>
          <w:sz w:val="20"/>
          <w:szCs w:val="20"/>
          <w:lang w:val="en-US"/>
        </w:rPr>
      </w:pPr>
      <w:r>
        <w:t>[4:20, NW] Yohana aliandika nini kuhusu mtu asiyempenda ndugu yake?</w:t>
      </w:r>
    </w:p>
    <w:p w:rsidRPr="007B69FD" w:rsidR="0018639A" w:rsidP="62F4E0FE" w:rsidRDefault="0018639A" w14:paraId="78B2DABF" w14:textId="77777777" w14:noSpellErr="1">
      <w:pPr>
        <w:ind w:left="720"/>
        <w:rPr>
          <w:sz w:val="20"/>
          <w:szCs w:val="20"/>
          <w:lang w:val="en-US"/>
        </w:rPr>
      </w:pPr>
      <w:r w:rsidRPr="62F4E0FE" w:rsidR="62F4E0FE">
        <w:rPr>
          <w:lang w:val="en-US"/>
        </w:rPr>
        <w:t>Mtu</w:t>
      </w:r>
      <w:r w:rsidRPr="62F4E0FE" w:rsidR="62F4E0FE">
        <w:rPr>
          <w:lang w:val="en-US"/>
        </w:rPr>
        <w:t xml:space="preserve"> </w:t>
      </w:r>
      <w:r w:rsidRPr="62F4E0FE" w:rsidR="62F4E0FE">
        <w:rPr>
          <w:lang w:val="en-US"/>
        </w:rPr>
        <w:t>asiyempenda</w:t>
      </w:r>
      <w:r w:rsidRPr="62F4E0FE" w:rsidR="62F4E0FE">
        <w:rPr>
          <w:lang w:val="en-US"/>
        </w:rPr>
        <w:t xml:space="preserve"> </w:t>
      </w:r>
      <w:r w:rsidRPr="62F4E0FE" w:rsidR="62F4E0FE">
        <w:rPr>
          <w:lang w:val="en-US"/>
        </w:rPr>
        <w:t>ndugu</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hawezi</w:t>
      </w:r>
      <w:r w:rsidRPr="62F4E0FE" w:rsidR="62F4E0FE">
        <w:rPr>
          <w:lang w:val="en-US"/>
        </w:rPr>
        <w:t xml:space="preserve"> </w:t>
      </w:r>
      <w:r w:rsidRPr="62F4E0FE" w:rsidR="62F4E0FE">
        <w:rPr>
          <w:lang w:val="en-US"/>
        </w:rPr>
        <w:t>kumpenda</w:t>
      </w:r>
      <w:r w:rsidRPr="62F4E0FE" w:rsidR="62F4E0FE">
        <w:rPr>
          <w:lang w:val="en-US"/>
        </w:rPr>
        <w:t xml:space="preserve"> </w:t>
      </w:r>
      <w:r w:rsidRPr="62F4E0FE" w:rsidR="62F4E0FE">
        <w:rPr>
          <w:lang w:val="en-US"/>
        </w:rPr>
        <w:t>Mungu</w:t>
      </w:r>
      <w:r w:rsidRPr="62F4E0FE" w:rsidR="62F4E0FE">
        <w:rPr>
          <w:lang w:val="en-US"/>
        </w:rPr>
        <w:t>.</w:t>
      </w:r>
    </w:p>
    <w:p w:rsidRPr="007B69FD" w:rsidR="0018639A" w:rsidP="0018639A" w:rsidRDefault="0018639A" w14:paraId="007ED56A" w14:textId="77777777">
      <w:pPr>
        <w:ind w:left="720"/>
        <w:rPr>
          <w:sz w:val="20"/>
          <w:szCs w:val="20"/>
        </w:rPr>
      </w:pPr>
      <w:r/>
    </w:p>
    <w:p w:rsidRPr="007B69FD" w:rsidR="0018639A" w:rsidP="62F4E0FE" w:rsidRDefault="001974FE" w14:paraId="1CCDF916" w14:textId="1A6BC000" w14:noSpellErr="1">
      <w:pPr>
        <w:numPr>
          <w:ilvl w:val="0"/>
          <w:numId w:val="56"/>
        </w:numPr>
        <w:rPr>
          <w:sz w:val="20"/>
          <w:szCs w:val="20"/>
          <w:lang w:val="en-US"/>
        </w:rPr>
      </w:pPr>
      <w:r w:rsidRPr="62F4E0FE" w:rsidR="62F4E0FE">
        <w:rPr>
          <w:lang w:val="en-US"/>
        </w:rPr>
        <w:t xml:space="preserve">[4:21] </w:t>
      </w:r>
      <w:r w:rsidRPr="62F4E0FE" w:rsidR="62F4E0FE">
        <w:rPr>
          <w:lang w:val="en-US"/>
        </w:rPr>
        <w:t>Mungu</w:t>
      </w:r>
      <w:r w:rsidRPr="62F4E0FE" w:rsidR="62F4E0FE">
        <w:rPr>
          <w:lang w:val="en-US"/>
        </w:rPr>
        <w:t xml:space="preserve"> </w:t>
      </w:r>
      <w:r w:rsidRPr="62F4E0FE" w:rsidR="62F4E0FE">
        <w:rPr>
          <w:lang w:val="en-US"/>
        </w:rPr>
        <w:t>aliwaamuru</w:t>
      </w:r>
      <w:r w:rsidRPr="62F4E0FE" w:rsidR="62F4E0FE">
        <w:rPr>
          <w:lang w:val="en-US"/>
        </w:rPr>
        <w:t xml:space="preserve"> wale </w:t>
      </w:r>
      <w:r w:rsidRPr="62F4E0FE" w:rsidR="62F4E0FE">
        <w:rPr>
          <w:lang w:val="en-US"/>
        </w:rPr>
        <w:t>wampendao</w:t>
      </w:r>
      <w:r w:rsidRPr="62F4E0FE" w:rsidR="62F4E0FE">
        <w:rPr>
          <w:lang w:val="en-US"/>
        </w:rPr>
        <w:t xml:space="preserve"> </w:t>
      </w:r>
      <w:r w:rsidRPr="62F4E0FE" w:rsidR="62F4E0FE">
        <w:rPr>
          <w:lang w:val="en-US"/>
        </w:rPr>
        <w:t>wafanye</w:t>
      </w:r>
      <w:r w:rsidRPr="62F4E0FE" w:rsidR="62F4E0FE">
        <w:rPr>
          <w:lang w:val="en-US"/>
        </w:rPr>
        <w:t xml:space="preserve"> </w:t>
      </w:r>
      <w:r w:rsidRPr="62F4E0FE" w:rsidR="62F4E0FE">
        <w:rPr>
          <w:lang w:val="en-US"/>
        </w:rPr>
        <w:t>nini</w:t>
      </w:r>
      <w:r w:rsidRPr="62F4E0FE" w:rsidR="62F4E0FE">
        <w:rPr>
          <w:lang w:val="en-US"/>
        </w:rPr>
        <w:t>?</w:t>
      </w:r>
    </w:p>
    <w:p w:rsidRPr="007B69FD" w:rsidR="0018639A" w:rsidP="62F4E0FE" w:rsidRDefault="0018639A" w14:paraId="24D96F9A" w14:textId="7CCA8DEC" w14:noSpellErr="1">
      <w:pPr>
        <w:ind w:left="720"/>
        <w:rPr>
          <w:sz w:val="20"/>
          <w:szCs w:val="20"/>
          <w:lang w:val="en-US"/>
        </w:rPr>
      </w:pPr>
      <w:r w:rsidRPr="62F4E0FE" w:rsidR="62F4E0FE">
        <w:rPr>
          <w:lang w:val="en-US"/>
        </w:rPr>
        <w:t xml:space="preserve">Yeye </w:t>
      </w:r>
      <w:r w:rsidRPr="62F4E0FE" w:rsidR="62F4E0FE">
        <w:rPr>
          <w:lang w:val="en-US"/>
        </w:rPr>
        <w:t>ampendaye</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ampende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ndugu</w:t>
      </w:r>
      <w:r w:rsidRPr="62F4E0FE" w:rsidR="62F4E0FE">
        <w:rPr>
          <w:lang w:val="en-US"/>
        </w:rPr>
        <w:t xml:space="preserve"> </w:t>
      </w:r>
      <w:r w:rsidRPr="62F4E0FE" w:rsidR="62F4E0FE">
        <w:rPr>
          <w:lang w:val="en-US"/>
        </w:rPr>
        <w:t>yake</w:t>
      </w:r>
      <w:r w:rsidRPr="62F4E0FE" w:rsidR="62F4E0FE">
        <w:rPr>
          <w:lang w:val="en-US"/>
        </w:rPr>
        <w:t>.</w:t>
      </w:r>
    </w:p>
    <w:p w:rsidRPr="007B69FD" w:rsidR="0018639A" w:rsidP="62F4E0FE" w:rsidRDefault="0018639A" w14:paraId="449B252C" w14:textId="77777777" w14:noSpellErr="1">
      <w:pPr>
        <w:spacing w:before="240" w:after="240"/>
        <w:rPr>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18639A" w:rsidP="0018639A" w:rsidRDefault="0018639A" w14:paraId="0EEDF05A" w14:textId="77777777">
      <w:pPr>
        <w:spacing w:before="240" w:after="240"/>
        <w:rPr>
          <w:sz w:val="20"/>
          <w:szCs w:val="20"/>
        </w:rPr>
      </w:pPr>
      <w:r/>
    </w:p>
    <w:p w:rsidRPr="007B69FD" w:rsidR="0018639A" w:rsidP="0018639A" w:rsidRDefault="0018639A" w14:paraId="592A62F1" w14:textId="77777777">
      <w:pPr>
        <w:spacing w:before="240" w:after="240"/>
        <w:rPr>
          <w:sz w:val="20"/>
          <w:szCs w:val="20"/>
        </w:rPr>
      </w:pPr>
      <w:r/>
    </w:p>
    <w:p w:rsidRPr="007B69FD" w:rsidR="00FC60EA" w:rsidRDefault="00FC60EA" w14:paraId="08F32948" w14:textId="77777777">
      <w:pPr>
        <w:spacing w:line="240" w:lineRule="auto"/>
        <w:rPr>
          <w:sz w:val="40"/>
          <w:szCs w:val="44"/>
        </w:rPr>
      </w:pPr>
      <w:r/>
    </w:p>
    <w:p w:rsidRPr="007B69FD" w:rsidR="0018639A" w:rsidP="0018639A" w:rsidRDefault="0018639A" w14:paraId="2E1BD960" w14:textId="308567FD">
      <w:pPr>
        <w:pStyle w:val="Heading1"/>
        <w:keepNext w:val="0"/>
        <w:keepLines w:val="0"/>
        <w:spacing w:before="480"/>
        <w:rPr>
          <w:b/>
          <w:bCs/>
          <w:szCs w:val="44"/>
        </w:rPr>
      </w:pPr>
      <w:r>
        <w:t>1 Yohana 5:1-12</w:t>
      </w:r>
    </w:p>
    <w:p w:rsidRPr="00170DC8" w:rsidR="00170DC8" w:rsidP="62F4E0FE" w:rsidRDefault="00170DC8" w14:paraId="348D21A5"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18639A" w:rsidP="00FC60EA" w:rsidRDefault="0018639A" w14:paraId="7D6F13F5"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18639A" w:rsidP="00FC60EA" w:rsidRDefault="0018639A" w14:paraId="295DA746" w14:textId="36803695"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18639A" w:rsidP="00FC60EA" w:rsidRDefault="001974FE" w14:paraId="08E6F948" w14:textId="1E754831" w14:noSpellErr="1">
      <w:pPr>
        <w:pStyle w:val="Checklist"/>
        <w:rPr/>
      </w:pPr>
      <w:r w:rsidRPr="62F4E0FE" w:rsidR="62F4E0FE">
        <w:rPr>
          <w:lang w:val="en-US"/>
        </w:rPr>
        <w:t>Watu</w:t>
      </w:r>
      <w:r w:rsidRPr="62F4E0FE" w:rsidR="62F4E0FE">
        <w:rPr>
          <w:lang w:val="en-US"/>
        </w:rPr>
        <w:t xml:space="preserve"> </w:t>
      </w:r>
      <w:r w:rsidRPr="62F4E0FE" w:rsidR="62F4E0FE">
        <w:rPr>
          <w:lang w:val="en-US"/>
        </w:rPr>
        <w:t>waliozaliwa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huonyesha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wanampenda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kushika</w:t>
      </w:r>
      <w:r w:rsidRPr="62F4E0FE" w:rsidR="62F4E0FE">
        <w:rPr>
          <w:lang w:val="en-US"/>
        </w:rPr>
        <w:t xml:space="preserve"> </w:t>
      </w:r>
      <w:r w:rsidRPr="62F4E0FE" w:rsidR="62F4E0FE">
        <w:rPr>
          <w:lang w:val="en-US"/>
        </w:rPr>
        <w:t>amri</w:t>
      </w:r>
      <w:r w:rsidRPr="62F4E0FE" w:rsidR="62F4E0FE">
        <w:rPr>
          <w:lang w:val="en-US"/>
        </w:rPr>
        <w:t xml:space="preserve"> </w:t>
      </w:r>
      <w:r w:rsidRPr="62F4E0FE" w:rsidR="62F4E0FE">
        <w:rPr>
          <w:lang w:val="en-US"/>
        </w:rPr>
        <w:t>zake</w:t>
      </w:r>
      <w:r w:rsidRPr="62F4E0FE" w:rsidR="62F4E0FE">
        <w:rPr>
          <w:lang w:val="en-US"/>
        </w:rPr>
        <w:t>. [5:3]</w:t>
      </w:r>
    </w:p>
    <w:p w:rsidRPr="007B69FD" w:rsidR="0018639A" w:rsidP="00FC60EA" w:rsidRDefault="001974FE" w14:paraId="1FF5F242" w14:textId="2A0289F6" w14:noSpellErr="1">
      <w:pPr>
        <w:pStyle w:val="Checklist"/>
        <w:rPr/>
      </w:pPr>
      <w:r w:rsidRPr="62F4E0FE" w:rsidR="62F4E0FE">
        <w:rPr>
          <w:lang w:val="en-US"/>
        </w:rPr>
        <w:t xml:space="preserve">Yeye </w:t>
      </w:r>
      <w:r w:rsidRPr="62F4E0FE" w:rsidR="62F4E0FE">
        <w:rPr>
          <w:lang w:val="en-US"/>
        </w:rPr>
        <w:t>ambaye</w:t>
      </w:r>
      <w:r w:rsidRPr="62F4E0FE" w:rsidR="62F4E0FE">
        <w:rPr>
          <w:lang w:val="en-US"/>
        </w:rPr>
        <w:t xml:space="preserve"> </w:t>
      </w:r>
      <w:r w:rsidRPr="62F4E0FE" w:rsidR="62F4E0FE">
        <w:rPr>
          <w:lang w:val="en-US"/>
        </w:rPr>
        <w:t>anaamini</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ni</w:t>
      </w:r>
      <w:r w:rsidRPr="62F4E0FE" w:rsidR="62F4E0FE">
        <w:rPr>
          <w:lang w:val="en-US"/>
        </w:rPr>
        <w:t xml:space="preserve"> Mwana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ndiye</w:t>
      </w:r>
      <w:r w:rsidRPr="62F4E0FE" w:rsidR="62F4E0FE">
        <w:rPr>
          <w:lang w:val="en-US"/>
        </w:rPr>
        <w:t xml:space="preserve"> </w:t>
      </w:r>
      <w:r w:rsidRPr="62F4E0FE" w:rsidR="62F4E0FE">
        <w:rPr>
          <w:lang w:val="en-US"/>
        </w:rPr>
        <w:t>anayeshinda</w:t>
      </w:r>
      <w:r w:rsidRPr="62F4E0FE" w:rsidR="62F4E0FE">
        <w:rPr>
          <w:lang w:val="en-US"/>
        </w:rPr>
        <w:t xml:space="preserve"> </w:t>
      </w:r>
      <w:r w:rsidRPr="62F4E0FE" w:rsidR="62F4E0FE">
        <w:rPr>
          <w:lang w:val="en-US"/>
        </w:rPr>
        <w:t>ulimwengu</w:t>
      </w:r>
      <w:r w:rsidRPr="62F4E0FE" w:rsidR="62F4E0FE">
        <w:rPr>
          <w:lang w:val="en-US"/>
        </w:rPr>
        <w:t>. [5:4]</w:t>
      </w:r>
    </w:p>
    <w:p w:rsidRPr="007B69FD" w:rsidR="0018639A" w:rsidP="00FC60EA" w:rsidRDefault="0018639A" w14:paraId="395BA32C" w14:textId="3B08B2B4" w14:noSpellErr="1">
      <w:pPr>
        <w:pStyle w:val="Checklist"/>
        <w:rPr/>
      </w:pPr>
      <w:r w:rsidRPr="62F4E0FE" w:rsidR="62F4E0FE">
        <w:rPr>
          <w:lang w:val="en-US"/>
        </w:rPr>
        <w:t xml:space="preserve">Roho, </w:t>
      </w:r>
      <w:r w:rsidRPr="62F4E0FE" w:rsidR="62F4E0FE">
        <w:rPr>
          <w:lang w:val="en-US"/>
        </w:rPr>
        <w:t>maji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damu</w:t>
      </w:r>
      <w:r w:rsidRPr="62F4E0FE" w:rsidR="62F4E0FE">
        <w:rPr>
          <w:lang w:val="en-US"/>
        </w:rPr>
        <w:t xml:space="preserve"> </w:t>
      </w:r>
      <w:r w:rsidRPr="62F4E0FE" w:rsidR="62F4E0FE">
        <w:rPr>
          <w:lang w:val="en-US"/>
        </w:rPr>
        <w:t>vyote</w:t>
      </w:r>
      <w:r w:rsidRPr="62F4E0FE" w:rsidR="62F4E0FE">
        <w:rPr>
          <w:lang w:val="en-US"/>
        </w:rPr>
        <w:t xml:space="preserve"> </w:t>
      </w:r>
      <w:r w:rsidRPr="62F4E0FE" w:rsidR="62F4E0FE">
        <w:rPr>
          <w:lang w:val="en-US"/>
        </w:rPr>
        <w:t>hivyo</w:t>
      </w:r>
      <w:r w:rsidRPr="62F4E0FE" w:rsidR="62F4E0FE">
        <w:rPr>
          <w:lang w:val="en-US"/>
        </w:rPr>
        <w:t xml:space="preserve"> </w:t>
      </w:r>
      <w:r w:rsidRPr="62F4E0FE" w:rsidR="62F4E0FE">
        <w:rPr>
          <w:lang w:val="en-US"/>
        </w:rPr>
        <w:t>hutoa</w:t>
      </w:r>
      <w:r w:rsidRPr="62F4E0FE" w:rsidR="62F4E0FE">
        <w:rPr>
          <w:lang w:val="en-US"/>
        </w:rPr>
        <w:t xml:space="preserve"> </w:t>
      </w:r>
      <w:r w:rsidRPr="62F4E0FE" w:rsidR="62F4E0FE">
        <w:rPr>
          <w:lang w:val="en-US"/>
        </w:rPr>
        <w:t>ushahidi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Yesu Kristo. [5:6-8]</w:t>
      </w:r>
    </w:p>
    <w:p w:rsidRPr="007B69FD" w:rsidR="0018639A" w:rsidP="00FC60EA" w:rsidRDefault="001974FE" w14:paraId="0B8F969F" w14:textId="55CE9781" w14:noSpellErr="1">
      <w:pPr>
        <w:pStyle w:val="Checklist"/>
        <w:rPr/>
      </w:pPr>
      <w:r w:rsidRPr="62F4E0FE" w:rsidR="62F4E0FE">
        <w:rPr>
          <w:lang w:val="en-US"/>
        </w:rPr>
        <w:t>Mungu</w:t>
      </w:r>
      <w:r w:rsidRPr="62F4E0FE" w:rsidR="62F4E0FE">
        <w:rPr>
          <w:lang w:val="en-US"/>
        </w:rPr>
        <w:t xml:space="preserve"> </w:t>
      </w:r>
      <w:r w:rsidRPr="62F4E0FE" w:rsidR="62F4E0FE">
        <w:rPr>
          <w:lang w:val="en-US"/>
        </w:rPr>
        <w:t>alishuhudia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aliwapa</w:t>
      </w:r>
      <w:r w:rsidRPr="62F4E0FE" w:rsidR="62F4E0FE">
        <w:rPr>
          <w:lang w:val="en-US"/>
        </w:rPr>
        <w:t xml:space="preserve"> </w:t>
      </w:r>
      <w:r w:rsidRPr="62F4E0FE" w:rsidR="62F4E0FE">
        <w:rPr>
          <w:lang w:val="en-US"/>
        </w:rPr>
        <w:t>Wakristo</w:t>
      </w:r>
      <w:r w:rsidRPr="62F4E0FE" w:rsidR="62F4E0FE">
        <w:rPr>
          <w:lang w:val="en-US"/>
        </w:rPr>
        <w:t xml:space="preserve"> </w:t>
      </w:r>
      <w:r w:rsidRPr="62F4E0FE" w:rsidR="62F4E0FE">
        <w:rPr>
          <w:lang w:val="en-US"/>
        </w:rPr>
        <w:t>uhai</w:t>
      </w:r>
      <w:r w:rsidRPr="62F4E0FE" w:rsidR="62F4E0FE">
        <w:rPr>
          <w:lang w:val="en-US"/>
        </w:rPr>
        <w:t xml:space="preserve"> </w:t>
      </w:r>
      <w:r w:rsidRPr="62F4E0FE" w:rsidR="62F4E0FE">
        <w:rPr>
          <w:lang w:val="en-US"/>
        </w:rPr>
        <w:t>udumuo</w:t>
      </w:r>
      <w:r w:rsidRPr="62F4E0FE" w:rsidR="62F4E0FE">
        <w:rPr>
          <w:lang w:val="en-US"/>
        </w:rPr>
        <w:t xml:space="preserve"> </w:t>
      </w:r>
      <w:r w:rsidRPr="62F4E0FE" w:rsidR="62F4E0FE">
        <w:rPr>
          <w:lang w:val="en-US"/>
        </w:rPr>
        <w:t>milele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uhai</w:t>
      </w:r>
      <w:r w:rsidRPr="62F4E0FE" w:rsidR="62F4E0FE">
        <w:rPr>
          <w:lang w:val="en-US"/>
        </w:rPr>
        <w:t xml:space="preserve"> </w:t>
      </w:r>
      <w:r w:rsidRPr="62F4E0FE" w:rsidR="62F4E0FE">
        <w:rPr>
          <w:lang w:val="en-US"/>
        </w:rPr>
        <w:t>huo</w:t>
      </w:r>
      <w:r w:rsidRPr="62F4E0FE" w:rsidR="62F4E0FE">
        <w:rPr>
          <w:lang w:val="en-US"/>
        </w:rPr>
        <w:t xml:space="preserve"> </w:t>
      </w:r>
      <w:r w:rsidRPr="62F4E0FE" w:rsidR="62F4E0FE">
        <w:rPr>
          <w:lang w:val="en-US"/>
        </w:rPr>
        <w:t>umo</w:t>
      </w:r>
      <w:r w:rsidRPr="62F4E0FE" w:rsidR="62F4E0FE">
        <w:rPr>
          <w:lang w:val="en-US"/>
        </w:rPr>
        <w:t xml:space="preserve"> </w:t>
      </w:r>
      <w:r w:rsidRPr="62F4E0FE" w:rsidR="62F4E0FE">
        <w:rPr>
          <w:lang w:val="en-US"/>
        </w:rPr>
        <w:t>katika</w:t>
      </w:r>
      <w:r w:rsidRPr="62F4E0FE" w:rsidR="62F4E0FE">
        <w:rPr>
          <w:lang w:val="en-US"/>
        </w:rPr>
        <w:t xml:space="preserve"> Mwana wake. [5:10-11]</w:t>
      </w:r>
    </w:p>
    <w:p w:rsidRPr="007B69FD" w:rsidR="0018639A" w:rsidP="00FC60EA" w:rsidRDefault="0018639A" w14:paraId="1E91F7C1"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18639A" w:rsidP="00FC60EA" w:rsidRDefault="003947E5" w14:paraId="60DA5E1C" w14:textId="49489BDE"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18639A" w:rsidP="62F4E0FE" w:rsidRDefault="001974FE" w14:paraId="34593E73" w14:textId="71970295" w14:noSpellErr="1">
      <w:pPr>
        <w:numPr>
          <w:ilvl w:val="0"/>
          <w:numId w:val="57"/>
        </w:numPr>
        <w:rPr>
          <w:sz w:val="20"/>
          <w:szCs w:val="20"/>
          <w:lang w:val="en-US"/>
        </w:rPr>
      </w:pPr>
      <w:r w:rsidRPr="62F4E0FE" w:rsidR="62F4E0FE">
        <w:rPr>
          <w:lang w:val="en-US"/>
        </w:rPr>
        <w:t xml:space="preserve">[5:1] Yohana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kweli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wale </w:t>
      </w:r>
      <w:r w:rsidRPr="62F4E0FE" w:rsidR="62F4E0FE">
        <w:rPr>
          <w:lang w:val="en-US"/>
        </w:rPr>
        <w:t>wanaoamini</w:t>
      </w:r>
      <w:r w:rsidRPr="62F4E0FE" w:rsidR="62F4E0FE">
        <w:rPr>
          <w:lang w:val="en-US"/>
        </w:rPr>
        <w:t xml:space="preserve"> </w:t>
      </w:r>
      <w:r w:rsidRPr="62F4E0FE" w:rsidR="62F4E0FE">
        <w:rPr>
          <w:lang w:val="en-US"/>
        </w:rPr>
        <w:t>kwamba</w:t>
      </w:r>
      <w:r w:rsidRPr="62F4E0FE" w:rsidR="62F4E0FE">
        <w:rPr>
          <w:lang w:val="en-US"/>
        </w:rPr>
        <w:t xml:space="preserve"> Yesu </w:t>
      </w:r>
      <w:r w:rsidRPr="62F4E0FE" w:rsidR="62F4E0FE">
        <w:rPr>
          <w:lang w:val="en-US"/>
        </w:rPr>
        <w:t>ndiye</w:t>
      </w:r>
      <w:r w:rsidRPr="62F4E0FE" w:rsidR="62F4E0FE">
        <w:rPr>
          <w:lang w:val="en-US"/>
        </w:rPr>
        <w:t xml:space="preserve"> Kristo?</w:t>
      </w:r>
    </w:p>
    <w:p w:rsidRPr="007B69FD" w:rsidR="0018639A" w:rsidP="62F4E0FE" w:rsidRDefault="0018639A" w14:paraId="5EBD994B" w14:textId="77777777" w14:noSpellErr="1">
      <w:pPr>
        <w:ind w:left="720"/>
        <w:rPr>
          <w:sz w:val="20"/>
          <w:szCs w:val="20"/>
          <w:lang w:val="en-US"/>
        </w:rPr>
      </w:pPr>
      <w:r w:rsidRPr="62F4E0FE" w:rsidR="62F4E0FE">
        <w:rPr>
          <w:lang w:val="en-US"/>
        </w:rPr>
        <w:t xml:space="preserve">Wao </w:t>
      </w:r>
      <w:r w:rsidRPr="62F4E0FE" w:rsidR="62F4E0FE">
        <w:rPr>
          <w:lang w:val="en-US"/>
        </w:rPr>
        <w:t>wamezaliwa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w:t>
      </w:r>
    </w:p>
    <w:p w:rsidRPr="007B69FD" w:rsidR="0018639A" w:rsidP="0018639A" w:rsidRDefault="0018639A" w14:paraId="2AAEB215" w14:textId="77777777">
      <w:pPr>
        <w:ind w:left="720"/>
        <w:rPr>
          <w:sz w:val="20"/>
          <w:szCs w:val="20"/>
        </w:rPr>
      </w:pPr>
      <w:r/>
    </w:p>
    <w:p w:rsidRPr="007B69FD" w:rsidR="0018639A" w:rsidP="62F4E0FE" w:rsidRDefault="001974FE" w14:paraId="0AF28F52" w14:textId="494AFC59" w14:noSpellErr="1">
      <w:pPr>
        <w:numPr>
          <w:ilvl w:val="0"/>
          <w:numId w:val="57"/>
        </w:numPr>
        <w:rPr>
          <w:sz w:val="20"/>
          <w:szCs w:val="20"/>
          <w:lang w:val="en-US"/>
        </w:rPr>
      </w:pPr>
      <w:r w:rsidRPr="62F4E0FE" w:rsidR="62F4E0FE">
        <w:rPr>
          <w:lang w:val="en-US"/>
        </w:rPr>
        <w:t xml:space="preserve">[5:2] </w:t>
      </w:r>
      <w:r w:rsidRPr="62F4E0FE" w:rsidR="62F4E0FE">
        <w:rPr>
          <w:lang w:val="en-US"/>
        </w:rPr>
        <w:t>Wanajuaje</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wanawapenda</w:t>
      </w:r>
      <w:r w:rsidRPr="62F4E0FE" w:rsidR="62F4E0FE">
        <w:rPr>
          <w:lang w:val="en-US"/>
        </w:rPr>
        <w:t xml:space="preserve"> </w:t>
      </w:r>
      <w:r w:rsidRPr="62F4E0FE" w:rsidR="62F4E0FE">
        <w:rPr>
          <w:lang w:val="en-US"/>
        </w:rPr>
        <w:t>watoto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w:t>
      </w:r>
    </w:p>
    <w:p w:rsidRPr="007B69FD" w:rsidR="0018639A" w:rsidP="62F4E0FE" w:rsidRDefault="0018639A" w14:paraId="1670FF67" w14:textId="77777777" w14:noSpellErr="1">
      <w:pPr>
        <w:ind w:left="720"/>
        <w:rPr>
          <w:sz w:val="20"/>
          <w:szCs w:val="20"/>
          <w:lang w:val="en-US"/>
        </w:rPr>
      </w:pPr>
      <w:r w:rsidRPr="62F4E0FE" w:rsidR="62F4E0FE">
        <w:rPr>
          <w:lang w:val="en-US"/>
        </w:rPr>
        <w:t xml:space="preserve">Wale </w:t>
      </w:r>
      <w:r w:rsidRPr="62F4E0FE" w:rsidR="62F4E0FE">
        <w:rPr>
          <w:lang w:val="en-US"/>
        </w:rPr>
        <w:t>wanaowapenda</w:t>
      </w:r>
      <w:r w:rsidRPr="62F4E0FE" w:rsidR="62F4E0FE">
        <w:rPr>
          <w:lang w:val="en-US"/>
        </w:rPr>
        <w:t xml:space="preserve"> </w:t>
      </w:r>
      <w:r w:rsidRPr="62F4E0FE" w:rsidR="62F4E0FE">
        <w:rPr>
          <w:lang w:val="en-US"/>
        </w:rPr>
        <w:t>watoto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pia </w:t>
      </w:r>
      <w:r w:rsidRPr="62F4E0FE" w:rsidR="62F4E0FE">
        <w:rPr>
          <w:lang w:val="en-US"/>
        </w:rPr>
        <w:t>wanampenda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kutii</w:t>
      </w:r>
      <w:r w:rsidRPr="62F4E0FE" w:rsidR="62F4E0FE">
        <w:rPr>
          <w:lang w:val="en-US"/>
        </w:rPr>
        <w:t xml:space="preserve"> </w:t>
      </w:r>
      <w:r w:rsidRPr="62F4E0FE" w:rsidR="62F4E0FE">
        <w:rPr>
          <w:lang w:val="en-US"/>
        </w:rPr>
        <w:t>amri</w:t>
      </w:r>
      <w:r w:rsidRPr="62F4E0FE" w:rsidR="62F4E0FE">
        <w:rPr>
          <w:lang w:val="en-US"/>
        </w:rPr>
        <w:t xml:space="preserve"> </w:t>
      </w:r>
      <w:r w:rsidRPr="62F4E0FE" w:rsidR="62F4E0FE">
        <w:rPr>
          <w:lang w:val="en-US"/>
        </w:rPr>
        <w:t>zake</w:t>
      </w:r>
      <w:r w:rsidRPr="62F4E0FE" w:rsidR="62F4E0FE">
        <w:rPr>
          <w:lang w:val="en-US"/>
        </w:rPr>
        <w:t>.</w:t>
      </w:r>
    </w:p>
    <w:p w:rsidRPr="007B69FD" w:rsidR="0018639A" w:rsidP="0018639A" w:rsidRDefault="0018639A" w14:paraId="0802D841" w14:textId="77777777">
      <w:pPr>
        <w:ind w:left="720"/>
        <w:rPr>
          <w:sz w:val="20"/>
          <w:szCs w:val="20"/>
        </w:rPr>
      </w:pPr>
      <w:r/>
    </w:p>
    <w:p w:rsidRPr="007B69FD" w:rsidR="0018639A" w:rsidP="62F4E0FE" w:rsidRDefault="001974FE" w14:paraId="702EF42D" w14:textId="5CBFC3AA" w14:noSpellErr="1">
      <w:pPr>
        <w:numPr>
          <w:ilvl w:val="0"/>
          <w:numId w:val="57"/>
        </w:numPr>
        <w:rPr>
          <w:sz w:val="20"/>
          <w:szCs w:val="20"/>
          <w:lang w:val="en-US"/>
        </w:rPr>
      </w:pPr>
      <w:r w:rsidRPr="62F4E0FE" w:rsidR="62F4E0FE">
        <w:rPr>
          <w:lang w:val="en-US"/>
        </w:rPr>
        <w:t xml:space="preserve">[5:3] Watoto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humpendaje</w:t>
      </w:r>
      <w:r w:rsidRPr="62F4E0FE" w:rsidR="62F4E0FE">
        <w:rPr>
          <w:lang w:val="en-US"/>
        </w:rPr>
        <w:t xml:space="preserve"> </w:t>
      </w:r>
      <w:r w:rsidRPr="62F4E0FE" w:rsidR="62F4E0FE">
        <w:rPr>
          <w:lang w:val="en-US"/>
        </w:rPr>
        <w:t>Mungu</w:t>
      </w:r>
      <w:r w:rsidRPr="62F4E0FE" w:rsidR="62F4E0FE">
        <w:rPr>
          <w:lang w:val="en-US"/>
        </w:rPr>
        <w:t>?</w:t>
      </w:r>
    </w:p>
    <w:p w:rsidRPr="007B69FD" w:rsidR="0018639A" w:rsidP="62F4E0FE" w:rsidRDefault="0018639A" w14:paraId="545A55E3" w14:textId="77777777" w14:noSpellErr="1">
      <w:pPr>
        <w:ind w:left="720"/>
        <w:rPr>
          <w:sz w:val="20"/>
          <w:szCs w:val="20"/>
          <w:lang w:val="en-US"/>
        </w:rPr>
      </w:pPr>
      <w:r w:rsidRPr="62F4E0FE" w:rsidR="62F4E0FE">
        <w:rPr>
          <w:lang w:val="en-US"/>
        </w:rPr>
        <w:t xml:space="preserve">Wao </w:t>
      </w:r>
      <w:r w:rsidRPr="62F4E0FE" w:rsidR="62F4E0FE">
        <w:rPr>
          <w:lang w:val="en-US"/>
        </w:rPr>
        <w:t>huzishika</w:t>
      </w:r>
      <w:r w:rsidRPr="62F4E0FE" w:rsidR="62F4E0FE">
        <w:rPr>
          <w:lang w:val="en-US"/>
        </w:rPr>
        <w:t xml:space="preserve"> </w:t>
      </w:r>
      <w:r w:rsidRPr="62F4E0FE" w:rsidR="62F4E0FE">
        <w:rPr>
          <w:lang w:val="en-US"/>
        </w:rPr>
        <w:t>amri</w:t>
      </w:r>
      <w:r w:rsidRPr="62F4E0FE" w:rsidR="62F4E0FE">
        <w:rPr>
          <w:lang w:val="en-US"/>
        </w:rPr>
        <w:t xml:space="preserve"> za </w:t>
      </w:r>
      <w:r w:rsidRPr="62F4E0FE" w:rsidR="62F4E0FE">
        <w:rPr>
          <w:lang w:val="en-US"/>
        </w:rPr>
        <w:t>Mungu</w:t>
      </w:r>
      <w:r w:rsidRPr="62F4E0FE" w:rsidR="62F4E0FE">
        <w:rPr>
          <w:lang w:val="en-US"/>
        </w:rPr>
        <w:t>.</w:t>
      </w:r>
    </w:p>
    <w:p w:rsidRPr="007B69FD" w:rsidR="0018639A" w:rsidP="0018639A" w:rsidRDefault="0018639A" w14:paraId="289DC2E7" w14:textId="77777777">
      <w:pPr>
        <w:ind w:left="720"/>
        <w:rPr>
          <w:sz w:val="20"/>
          <w:szCs w:val="20"/>
        </w:rPr>
      </w:pPr>
      <w:r/>
    </w:p>
    <w:p w:rsidRPr="007B69FD" w:rsidR="0018639A" w:rsidP="62F4E0FE" w:rsidRDefault="001974FE" w14:paraId="474ADECD" w14:textId="43C228B9" w14:noSpellErr="1">
      <w:pPr>
        <w:numPr>
          <w:ilvl w:val="0"/>
          <w:numId w:val="57"/>
        </w:numPr>
        <w:rPr>
          <w:sz w:val="20"/>
          <w:szCs w:val="20"/>
          <w:lang w:val="en-US"/>
        </w:rPr>
      </w:pPr>
      <w:r w:rsidRPr="62F4E0FE" w:rsidR="62F4E0FE">
        <w:rPr>
          <w:lang w:val="en-US"/>
        </w:rPr>
        <w:t xml:space="preserve">[5:3-4] Kwa </w:t>
      </w:r>
      <w:r w:rsidRPr="62F4E0FE" w:rsidR="62F4E0FE">
        <w:rPr>
          <w:lang w:val="en-US"/>
        </w:rPr>
        <w:t>nini</w:t>
      </w:r>
      <w:r w:rsidRPr="62F4E0FE" w:rsidR="62F4E0FE">
        <w:rPr>
          <w:lang w:val="en-US"/>
        </w:rPr>
        <w:t xml:space="preserve"> </w:t>
      </w:r>
      <w:r w:rsidRPr="62F4E0FE" w:rsidR="62F4E0FE">
        <w:rPr>
          <w:lang w:val="en-US"/>
        </w:rPr>
        <w:t>amri</w:t>
      </w:r>
      <w:r w:rsidRPr="62F4E0FE" w:rsidR="62F4E0FE">
        <w:rPr>
          <w:lang w:val="en-US"/>
        </w:rPr>
        <w:t xml:space="preserve"> za </w:t>
      </w:r>
      <w:r w:rsidRPr="62F4E0FE" w:rsidR="62F4E0FE">
        <w:rPr>
          <w:lang w:val="en-US"/>
        </w:rPr>
        <w:t>Mungu</w:t>
      </w:r>
      <w:r w:rsidRPr="62F4E0FE" w:rsidR="62F4E0FE">
        <w:rPr>
          <w:lang w:val="en-US"/>
        </w:rPr>
        <w:t xml:space="preserve"> </w:t>
      </w:r>
      <w:r w:rsidRPr="62F4E0FE" w:rsidR="62F4E0FE">
        <w:rPr>
          <w:lang w:val="en-US"/>
        </w:rPr>
        <w:t>si</w:t>
      </w:r>
      <w:r w:rsidRPr="62F4E0FE" w:rsidR="62F4E0FE">
        <w:rPr>
          <w:lang w:val="en-US"/>
        </w:rPr>
        <w:t xml:space="preserve"> </w:t>
      </w:r>
      <w:r w:rsidRPr="62F4E0FE" w:rsidR="62F4E0FE">
        <w:rPr>
          <w:lang w:val="en-US"/>
        </w:rPr>
        <w:t>mzigo</w:t>
      </w:r>
      <w:r w:rsidRPr="62F4E0FE" w:rsidR="62F4E0FE">
        <w:rPr>
          <w:lang w:val="en-US"/>
        </w:rPr>
        <w:t xml:space="preserve"> </w:t>
      </w:r>
      <w:r w:rsidRPr="62F4E0FE" w:rsidR="62F4E0FE">
        <w:rPr>
          <w:lang w:val="en-US"/>
        </w:rPr>
        <w:t>kwa</w:t>
      </w:r>
      <w:r w:rsidRPr="62F4E0FE" w:rsidR="62F4E0FE">
        <w:rPr>
          <w:lang w:val="en-US"/>
        </w:rPr>
        <w:t xml:space="preserve"> wale </w:t>
      </w:r>
      <w:r w:rsidRPr="62F4E0FE" w:rsidR="62F4E0FE">
        <w:rPr>
          <w:lang w:val="en-US"/>
        </w:rPr>
        <w:t>waliozaliwa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w:t>
      </w:r>
    </w:p>
    <w:p w:rsidRPr="007B69FD" w:rsidR="0018639A" w:rsidP="62F4E0FE" w:rsidRDefault="0018639A" w14:paraId="1E5231DF" w14:textId="77777777" w14:noSpellErr="1">
      <w:pPr>
        <w:ind w:left="720"/>
        <w:rPr>
          <w:sz w:val="20"/>
          <w:szCs w:val="20"/>
          <w:lang w:val="en-US"/>
        </w:rPr>
      </w:pPr>
      <w:r w:rsidRPr="62F4E0FE" w:rsidR="62F4E0FE">
        <w:rPr>
          <w:lang w:val="en-US"/>
        </w:rPr>
        <w:t xml:space="preserve">Kwa </w:t>
      </w:r>
      <w:r w:rsidRPr="62F4E0FE" w:rsidR="62F4E0FE">
        <w:rPr>
          <w:lang w:val="en-US"/>
        </w:rPr>
        <w:t>maana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aliyezaliwa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huushinda</w:t>
      </w:r>
      <w:r w:rsidRPr="62F4E0FE" w:rsidR="62F4E0FE">
        <w:rPr>
          <w:lang w:val="en-US"/>
        </w:rPr>
        <w:t xml:space="preserve"> </w:t>
      </w:r>
      <w:r w:rsidRPr="62F4E0FE" w:rsidR="62F4E0FE">
        <w:rPr>
          <w:lang w:val="en-US"/>
        </w:rPr>
        <w:t>ulimwengu</w:t>
      </w:r>
      <w:r w:rsidRPr="62F4E0FE" w:rsidR="62F4E0FE">
        <w:rPr>
          <w:lang w:val="en-US"/>
        </w:rPr>
        <w:t>.</w:t>
      </w:r>
    </w:p>
    <w:p w:rsidRPr="007B69FD" w:rsidR="0018639A" w:rsidP="0018639A" w:rsidRDefault="0018639A" w14:paraId="524FF1DB" w14:textId="77777777">
      <w:pPr>
        <w:ind w:left="720"/>
        <w:rPr>
          <w:sz w:val="20"/>
          <w:szCs w:val="20"/>
        </w:rPr>
      </w:pPr>
      <w:r/>
    </w:p>
    <w:p w:rsidRPr="007B69FD" w:rsidR="0018639A" w:rsidP="62F4E0FE" w:rsidRDefault="00450B32" w14:paraId="5FFE4116" w14:textId="4CFAFFE1" w14:noSpellErr="1">
      <w:pPr>
        <w:numPr>
          <w:ilvl w:val="0"/>
          <w:numId w:val="57"/>
        </w:numPr>
        <w:rPr>
          <w:sz w:val="20"/>
          <w:szCs w:val="20"/>
          <w:lang w:val="en-US"/>
        </w:rPr>
      </w:pPr>
      <w:r w:rsidRPr="62F4E0FE" w:rsidR="62F4E0FE">
        <w:rPr>
          <w:lang w:val="en-US"/>
        </w:rPr>
        <w:t xml:space="preserve">[5:4]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kuushinda</w:t>
      </w:r>
      <w:r w:rsidRPr="62F4E0FE" w:rsidR="62F4E0FE">
        <w:rPr>
          <w:lang w:val="en-US"/>
        </w:rPr>
        <w:t xml:space="preserve"> </w:t>
      </w:r>
      <w:r w:rsidRPr="62F4E0FE" w:rsidR="62F4E0FE">
        <w:rPr>
          <w:lang w:val="en-US"/>
        </w:rPr>
        <w:t>ulimwengu</w:t>
      </w:r>
      <w:r w:rsidRPr="62F4E0FE" w:rsidR="62F4E0FE">
        <w:rPr>
          <w:lang w:val="en-US"/>
        </w:rPr>
        <w:t>?</w:t>
      </w:r>
    </w:p>
    <w:p w:rsidRPr="007B69FD" w:rsidR="0018639A" w:rsidP="48114252" w:rsidRDefault="00EC7967" w14:paraId="3813E3BA" w14:textId="59676938">
      <w:pPr>
        <w:ind w:left="720"/>
        <w:rPr>
          <w:sz w:val="20"/>
          <w:szCs w:val="20"/>
          <w:lang w:val="en-US"/>
        </w:rPr>
      </w:pPr>
      <w:r>
        <w:t>(Majibu yanaweza kutofautiana.) Labda yamaanisha kushinda tamaa za dhambi na kumtii Mungu badala yake.</w:t>
      </w:r>
    </w:p>
    <w:p w:rsidRPr="007B69FD" w:rsidR="0018639A" w:rsidP="0018639A" w:rsidRDefault="0018639A" w14:paraId="6E141E46" w14:textId="77777777">
      <w:pPr>
        <w:ind w:left="720"/>
        <w:rPr>
          <w:sz w:val="20"/>
          <w:szCs w:val="20"/>
        </w:rPr>
      </w:pPr>
      <w:r/>
    </w:p>
    <w:p w:rsidRPr="007B69FD" w:rsidR="0018639A" w:rsidP="62F4E0FE" w:rsidRDefault="001974FE" w14:paraId="14DA5D1E" w14:textId="179F860A" w14:noSpellErr="1">
      <w:pPr>
        <w:numPr>
          <w:ilvl w:val="0"/>
          <w:numId w:val="57"/>
        </w:numPr>
        <w:rPr>
          <w:sz w:val="20"/>
          <w:szCs w:val="20"/>
          <w:lang w:val="en-US"/>
        </w:rPr>
      </w:pPr>
      <w:r w:rsidRPr="62F4E0FE" w:rsidR="62F4E0FE">
        <w:rPr>
          <w:lang w:val="en-US"/>
        </w:rPr>
        <w:t xml:space="preserve">[5:4-5] Ni </w:t>
      </w:r>
      <w:r w:rsidRPr="62F4E0FE" w:rsidR="62F4E0FE">
        <w:rPr>
          <w:lang w:val="en-US"/>
        </w:rPr>
        <w:t>ushindi</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unaowezesha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kuushinda</w:t>
      </w:r>
      <w:r w:rsidRPr="62F4E0FE" w:rsidR="62F4E0FE">
        <w:rPr>
          <w:lang w:val="en-US"/>
        </w:rPr>
        <w:t xml:space="preserve"> </w:t>
      </w:r>
      <w:r w:rsidRPr="62F4E0FE" w:rsidR="62F4E0FE">
        <w:rPr>
          <w:lang w:val="en-US"/>
        </w:rPr>
        <w:t>ulimwengu</w:t>
      </w:r>
      <w:r w:rsidRPr="62F4E0FE" w:rsidR="62F4E0FE">
        <w:rPr>
          <w:lang w:val="en-US"/>
        </w:rPr>
        <w:t>?</w:t>
      </w:r>
    </w:p>
    <w:p w:rsidRPr="007B69FD" w:rsidR="0018639A" w:rsidP="62F4E0FE" w:rsidRDefault="0018639A" w14:paraId="1832FAC7" w14:textId="77777777" w14:noSpellErr="1">
      <w:pPr>
        <w:ind w:left="720"/>
        <w:rPr>
          <w:sz w:val="20"/>
          <w:szCs w:val="20"/>
          <w:lang w:val="en-US"/>
        </w:rPr>
      </w:pPr>
      <w:r w:rsidRPr="62F4E0FE" w:rsidR="62F4E0FE">
        <w:rPr>
          <w:lang w:val="en-US"/>
        </w:rPr>
        <w:t xml:space="preserve">Imani </w:t>
      </w:r>
      <w:r w:rsidRPr="62F4E0FE" w:rsidR="62F4E0FE">
        <w:rPr>
          <w:lang w:val="en-US"/>
        </w:rPr>
        <w:t>kwamba</w:t>
      </w:r>
      <w:r w:rsidRPr="62F4E0FE" w:rsidR="62F4E0FE">
        <w:rPr>
          <w:lang w:val="en-US"/>
        </w:rPr>
        <w:t xml:space="preserve"> Yesu </w:t>
      </w:r>
      <w:r w:rsidRPr="62F4E0FE" w:rsidR="62F4E0FE">
        <w:rPr>
          <w:lang w:val="en-US"/>
        </w:rPr>
        <w:t>ni</w:t>
      </w:r>
      <w:r w:rsidRPr="62F4E0FE" w:rsidR="62F4E0FE">
        <w:rPr>
          <w:lang w:val="en-US"/>
        </w:rPr>
        <w:t xml:space="preserve"> Mwana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ndiyo</w:t>
      </w:r>
      <w:r w:rsidRPr="62F4E0FE" w:rsidR="62F4E0FE">
        <w:rPr>
          <w:lang w:val="en-US"/>
        </w:rPr>
        <w:t xml:space="preserve"> </w:t>
      </w:r>
      <w:r w:rsidRPr="62F4E0FE" w:rsidR="62F4E0FE">
        <w:rPr>
          <w:lang w:val="en-US"/>
        </w:rPr>
        <w:t>ushindi</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huwawezesha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kuushinda</w:t>
      </w:r>
      <w:r w:rsidRPr="62F4E0FE" w:rsidR="62F4E0FE">
        <w:rPr>
          <w:lang w:val="en-US"/>
        </w:rPr>
        <w:t xml:space="preserve"> </w:t>
      </w:r>
      <w:r w:rsidRPr="62F4E0FE" w:rsidR="62F4E0FE">
        <w:rPr>
          <w:lang w:val="en-US"/>
        </w:rPr>
        <w:t>ulimwengu</w:t>
      </w:r>
      <w:r w:rsidRPr="62F4E0FE" w:rsidR="62F4E0FE">
        <w:rPr>
          <w:lang w:val="en-US"/>
        </w:rPr>
        <w:t>.</w:t>
      </w:r>
    </w:p>
    <w:p w:rsidRPr="007B69FD" w:rsidR="0018639A" w:rsidP="0018639A" w:rsidRDefault="0018639A" w14:paraId="76CB6494" w14:textId="77777777">
      <w:pPr>
        <w:ind w:left="720"/>
        <w:rPr>
          <w:sz w:val="20"/>
          <w:szCs w:val="20"/>
        </w:rPr>
      </w:pPr>
      <w:r/>
    </w:p>
    <w:p w:rsidRPr="007B69FD" w:rsidR="0018639A" w:rsidP="62F4E0FE" w:rsidRDefault="001974FE" w14:paraId="73DE7C1F" w14:textId="5DE5E467" w14:noSpellErr="1">
      <w:pPr>
        <w:numPr>
          <w:ilvl w:val="0"/>
          <w:numId w:val="57"/>
        </w:numPr>
        <w:rPr>
          <w:sz w:val="20"/>
          <w:szCs w:val="20"/>
          <w:lang w:val="en-US"/>
        </w:rPr>
      </w:pPr>
      <w:r w:rsidRPr="62F4E0FE" w:rsidR="62F4E0FE">
        <w:rPr>
          <w:lang w:val="en-US"/>
        </w:rPr>
        <w:t xml:space="preserve">[5:6] Yesu Kristo </w:t>
      </w:r>
      <w:r w:rsidRPr="62F4E0FE" w:rsidR="62F4E0FE">
        <w:rPr>
          <w:lang w:val="en-US"/>
        </w:rPr>
        <w:t>alikuja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njia</w:t>
      </w:r>
      <w:r w:rsidRPr="62F4E0FE" w:rsidR="62F4E0FE">
        <w:rPr>
          <w:lang w:val="en-US"/>
        </w:rPr>
        <w:t xml:space="preserve"> </w:t>
      </w:r>
      <w:r w:rsidRPr="62F4E0FE" w:rsidR="62F4E0FE">
        <w:rPr>
          <w:lang w:val="en-US"/>
        </w:rPr>
        <w:t>zipi</w:t>
      </w:r>
      <w:r w:rsidRPr="62F4E0FE" w:rsidR="62F4E0FE">
        <w:rPr>
          <w:lang w:val="en-US"/>
        </w:rPr>
        <w:t xml:space="preserve"> </w:t>
      </w:r>
      <w:r w:rsidRPr="62F4E0FE" w:rsidR="62F4E0FE">
        <w:rPr>
          <w:lang w:val="en-US"/>
        </w:rPr>
        <w:t>mbili</w:t>
      </w:r>
      <w:r w:rsidRPr="62F4E0FE" w:rsidR="62F4E0FE">
        <w:rPr>
          <w:lang w:val="en-US"/>
        </w:rPr>
        <w:t>?</w:t>
      </w:r>
    </w:p>
    <w:p w:rsidRPr="007B69FD" w:rsidR="0018639A" w:rsidP="62F4E0FE" w:rsidRDefault="0018639A" w14:paraId="394CA2EE" w14:textId="77777777" w14:noSpellErr="1">
      <w:pPr>
        <w:ind w:left="720"/>
        <w:rPr>
          <w:sz w:val="20"/>
          <w:szCs w:val="20"/>
          <w:lang w:val="en-US"/>
        </w:rPr>
      </w:pPr>
      <w:r w:rsidRPr="62F4E0FE" w:rsidR="62F4E0FE">
        <w:rPr>
          <w:lang w:val="en-US"/>
        </w:rPr>
        <w:t xml:space="preserve">Yesu </w:t>
      </w:r>
      <w:r w:rsidRPr="62F4E0FE" w:rsidR="62F4E0FE">
        <w:rPr>
          <w:lang w:val="en-US"/>
        </w:rPr>
        <w:t>alikuja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maji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damu</w:t>
      </w:r>
      <w:r w:rsidRPr="62F4E0FE" w:rsidR="62F4E0FE">
        <w:rPr>
          <w:lang w:val="en-US"/>
        </w:rPr>
        <w:t>.</w:t>
      </w:r>
    </w:p>
    <w:p w:rsidRPr="007B69FD" w:rsidR="0018639A" w:rsidP="0018639A" w:rsidRDefault="0018639A" w14:paraId="4C134D11" w14:textId="77777777">
      <w:pPr>
        <w:ind w:left="720"/>
        <w:rPr>
          <w:sz w:val="20"/>
          <w:szCs w:val="20"/>
        </w:rPr>
      </w:pPr>
      <w:r/>
    </w:p>
    <w:p w:rsidRPr="007B69FD" w:rsidR="0018639A" w:rsidP="62F4E0FE" w:rsidRDefault="001974FE" w14:paraId="1B805F64" w14:textId="57783B27" w14:noSpellErr="1">
      <w:pPr>
        <w:numPr>
          <w:ilvl w:val="0"/>
          <w:numId w:val="57"/>
        </w:numPr>
        <w:rPr>
          <w:sz w:val="20"/>
          <w:szCs w:val="20"/>
          <w:lang w:val="en-US"/>
        </w:rPr>
      </w:pPr>
      <w:r w:rsidRPr="62F4E0FE" w:rsidR="62F4E0FE">
        <w:rPr>
          <w:lang w:val="en-US"/>
        </w:rPr>
        <w:t xml:space="preserve">[5:6] Roho </w:t>
      </w:r>
      <w:r w:rsidRPr="62F4E0FE" w:rsidR="62F4E0FE">
        <w:rPr>
          <w:lang w:val="en-US"/>
        </w:rPr>
        <w:t>inaelezwaje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6?</w:t>
      </w:r>
    </w:p>
    <w:p w:rsidRPr="007B69FD" w:rsidR="0018639A" w:rsidP="62F4E0FE" w:rsidRDefault="0018639A" w14:paraId="26D84D7B" w14:textId="7B92B4CA" w14:noSpellErr="1">
      <w:pPr>
        <w:ind w:left="720"/>
        <w:rPr>
          <w:sz w:val="20"/>
          <w:szCs w:val="20"/>
          <w:lang w:val="en-US"/>
        </w:rPr>
      </w:pPr>
      <w:r w:rsidRPr="62F4E0FE" w:rsidR="62F4E0FE">
        <w:rPr>
          <w:lang w:val="en-US"/>
        </w:rPr>
        <w:t xml:space="preserve">Roho </w:t>
      </w:r>
      <w:r w:rsidRPr="62F4E0FE" w:rsidR="62F4E0FE">
        <w:rPr>
          <w:lang w:val="en-US"/>
        </w:rPr>
        <w:t>ndiye</w:t>
      </w:r>
      <w:r w:rsidRPr="62F4E0FE" w:rsidR="62F4E0FE">
        <w:rPr>
          <w:lang w:val="en-US"/>
        </w:rPr>
        <w:t xml:space="preserve"> </w:t>
      </w:r>
      <w:r w:rsidRPr="62F4E0FE" w:rsidR="62F4E0FE">
        <w:rPr>
          <w:lang w:val="en-US"/>
        </w:rPr>
        <w:t>kweli</w:t>
      </w:r>
      <w:r w:rsidRPr="62F4E0FE" w:rsidR="62F4E0FE">
        <w:rPr>
          <w:lang w:val="en-US"/>
        </w:rPr>
        <w:t xml:space="preserve">. Na </w:t>
      </w:r>
      <w:r w:rsidRPr="62F4E0FE" w:rsidR="62F4E0FE">
        <w:rPr>
          <w:lang w:val="en-US"/>
        </w:rPr>
        <w:t>yeye</w:t>
      </w:r>
      <w:r w:rsidRPr="62F4E0FE" w:rsidR="62F4E0FE">
        <w:rPr>
          <w:lang w:val="en-US"/>
        </w:rPr>
        <w:t xml:space="preserve"> </w:t>
      </w:r>
      <w:r w:rsidRPr="62F4E0FE" w:rsidR="62F4E0FE">
        <w:rPr>
          <w:lang w:val="en-US"/>
        </w:rPr>
        <w:t>mwenyewe</w:t>
      </w:r>
      <w:r w:rsidRPr="62F4E0FE" w:rsidR="62F4E0FE">
        <w:rPr>
          <w:lang w:val="en-US"/>
        </w:rPr>
        <w:t xml:space="preserve"> </w:t>
      </w:r>
      <w:r w:rsidRPr="62F4E0FE" w:rsidR="62F4E0FE">
        <w:rPr>
          <w:lang w:val="en-US"/>
        </w:rPr>
        <w:t>anashuhudia</w:t>
      </w:r>
      <w:r w:rsidRPr="62F4E0FE" w:rsidR="62F4E0FE">
        <w:rPr>
          <w:lang w:val="en-US"/>
        </w:rPr>
        <w:t>.</w:t>
      </w:r>
    </w:p>
    <w:p w:rsidRPr="007B69FD" w:rsidR="0018639A" w:rsidP="0018639A" w:rsidRDefault="0018639A" w14:paraId="53212C78" w14:textId="77777777">
      <w:pPr>
        <w:ind w:left="720"/>
        <w:rPr>
          <w:sz w:val="20"/>
          <w:szCs w:val="20"/>
        </w:rPr>
      </w:pPr>
      <w:r/>
    </w:p>
    <w:p w:rsidRPr="007B69FD" w:rsidR="0018639A" w:rsidP="62F4E0FE" w:rsidRDefault="001974FE" w14:paraId="3AB3C7B1" w14:textId="2EBA4A12" w14:noSpellErr="1">
      <w:pPr>
        <w:numPr>
          <w:ilvl w:val="0"/>
          <w:numId w:val="57"/>
        </w:numPr>
        <w:rPr>
          <w:sz w:val="20"/>
          <w:szCs w:val="20"/>
          <w:lang w:val="en-US"/>
        </w:rPr>
      </w:pPr>
      <w:r w:rsidRPr="62F4E0FE" w:rsidR="62F4E0FE">
        <w:rPr>
          <w:lang w:val="en-US"/>
        </w:rPr>
        <w:t xml:space="preserve">[5:7-8] Roho, </w:t>
      </w:r>
      <w:r w:rsidRPr="62F4E0FE" w:rsidR="62F4E0FE">
        <w:rPr>
          <w:lang w:val="en-US"/>
        </w:rPr>
        <w:t>maji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damu</w:t>
      </w:r>
      <w:r w:rsidRPr="62F4E0FE" w:rsidR="62F4E0FE">
        <w:rPr>
          <w:lang w:val="en-US"/>
        </w:rPr>
        <w:t xml:space="preserve"> </w:t>
      </w:r>
      <w:r w:rsidRPr="62F4E0FE" w:rsidR="62F4E0FE">
        <w:rPr>
          <w:lang w:val="en-US"/>
        </w:rPr>
        <w:t>zilifanya</w:t>
      </w:r>
      <w:r w:rsidRPr="62F4E0FE" w:rsidR="62F4E0FE">
        <w:rPr>
          <w:lang w:val="en-US"/>
        </w:rPr>
        <w:t xml:space="preserve"> </w:t>
      </w:r>
      <w:r w:rsidRPr="62F4E0FE" w:rsidR="62F4E0FE">
        <w:rPr>
          <w:lang w:val="en-US"/>
        </w:rPr>
        <w:t>nini</w:t>
      </w:r>
      <w:r w:rsidRPr="62F4E0FE" w:rsidR="62F4E0FE">
        <w:rPr>
          <w:lang w:val="en-US"/>
        </w:rPr>
        <w:t>?</w:t>
      </w:r>
    </w:p>
    <w:p w:rsidRPr="007B69FD" w:rsidR="0018639A" w:rsidP="62F4E0FE" w:rsidRDefault="0018639A" w14:paraId="1E00B1D0" w14:textId="77777777" w14:noSpellErr="1">
      <w:pPr>
        <w:ind w:left="720"/>
        <w:rPr>
          <w:sz w:val="20"/>
          <w:szCs w:val="20"/>
          <w:lang w:val="en-US"/>
        </w:rPr>
      </w:pPr>
      <w:r w:rsidRPr="62F4E0FE" w:rsidR="62F4E0FE">
        <w:rPr>
          <w:lang w:val="en-US"/>
        </w:rPr>
        <w:t>Walitoa</w:t>
      </w:r>
      <w:r w:rsidRPr="62F4E0FE" w:rsidR="62F4E0FE">
        <w:rPr>
          <w:lang w:val="en-US"/>
        </w:rPr>
        <w:t xml:space="preserve"> </w:t>
      </w:r>
      <w:r w:rsidRPr="62F4E0FE" w:rsidR="62F4E0FE">
        <w:rPr>
          <w:lang w:val="en-US"/>
        </w:rPr>
        <w:t>ushahidi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wakakubaliana</w:t>
      </w:r>
      <w:r w:rsidRPr="62F4E0FE" w:rsidR="62F4E0FE">
        <w:rPr>
          <w:lang w:val="en-US"/>
        </w:rPr>
        <w:t>.</w:t>
      </w:r>
    </w:p>
    <w:p w:rsidRPr="007B69FD" w:rsidR="0018639A" w:rsidP="0018639A" w:rsidRDefault="0018639A" w14:paraId="1BB22A3E" w14:textId="77777777">
      <w:pPr>
        <w:ind w:left="720"/>
        <w:rPr>
          <w:sz w:val="20"/>
          <w:szCs w:val="20"/>
        </w:rPr>
      </w:pPr>
      <w:r/>
    </w:p>
    <w:p w:rsidRPr="007B69FD" w:rsidR="0018639A" w:rsidP="0099152C" w:rsidRDefault="001974FE" w14:paraId="1D0B5069" w14:textId="2B196BD0">
      <w:pPr>
        <w:numPr>
          <w:ilvl w:val="0"/>
          <w:numId w:val="57"/>
        </w:numPr>
        <w:rPr>
          <w:sz w:val="20"/>
          <w:szCs w:val="20"/>
          <w:lang w:val="en-US"/>
        </w:rPr>
      </w:pPr>
      <w:r>
        <w:t>[5:7-8] Unafikiri Roho, maji, na damu zilitoa ushahidi gani?</w:t>
      </w:r>
    </w:p>
    <w:p w:rsidRPr="007B69FD" w:rsidR="00EB36A0" w:rsidP="48114252" w:rsidRDefault="00EB36A0" w14:paraId="28B78E11" w14:textId="6BB064E0">
      <w:pPr>
        <w:pStyle w:val="ListParagraph"/>
        <w:rPr>
          <w:sz w:val="20"/>
          <w:szCs w:val="20"/>
          <w:lang w:val="en-US"/>
        </w:rPr>
      </w:pPr>
      <w:r>
        <w:t>Andiko hilo laonyesha kwamba walitoa ushahidi kwamba Yesu Kristo amekuja.</w:t>
      </w:r>
    </w:p>
    <w:p w:rsidRPr="007B69FD" w:rsidR="00503EAA" w:rsidP="62F4E0FE" w:rsidRDefault="00503EAA" w14:paraId="44233BC3" w14:textId="77777777" w14:noSpellErr="1">
      <w:pPr>
        <w:pStyle w:val="Continuedline"/>
        <w:rPr>
          <w:lang w:val="en-US"/>
        </w:rPr>
      </w:pPr>
      <w:r w:rsidRPr="62F4E0FE" w:rsidR="62F4E0FE">
        <w:rPr>
          <w:lang w:val="en-US"/>
        </w:rPr>
        <w:t xml:space="preserve">1 Yohana 5:1-12 </w:t>
      </w:r>
      <w:r w:rsidRPr="62F4E0FE" w:rsidR="62F4E0FE">
        <w:rPr>
          <w:lang w:val="en-US"/>
        </w:rPr>
        <w:t>iliendelea</w:t>
      </w:r>
    </w:p>
    <w:p w:rsidRPr="007B69FD" w:rsidR="0018639A" w:rsidP="0018639A" w:rsidRDefault="0018639A" w14:paraId="082662EF" w14:textId="77777777">
      <w:pPr>
        <w:ind w:left="720"/>
        <w:rPr>
          <w:sz w:val="20"/>
          <w:szCs w:val="20"/>
        </w:rPr>
      </w:pPr>
      <w:r/>
    </w:p>
    <w:p w:rsidRPr="007B69FD" w:rsidR="0018639A" w:rsidP="62F4E0FE" w:rsidRDefault="001974FE" w14:paraId="43AE1802" w14:textId="0949CAC8" w14:noSpellErr="1">
      <w:pPr>
        <w:numPr>
          <w:ilvl w:val="0"/>
          <w:numId w:val="57"/>
        </w:numPr>
        <w:rPr>
          <w:sz w:val="20"/>
          <w:szCs w:val="20"/>
          <w:lang w:val="en-US"/>
        </w:rPr>
      </w:pPr>
      <w:r w:rsidRPr="62F4E0FE" w:rsidR="62F4E0FE">
        <w:rPr>
          <w:lang w:val="en-US"/>
        </w:rPr>
        <w:t xml:space="preserve">[5:9] </w:t>
      </w:r>
      <w:r w:rsidRPr="62F4E0FE" w:rsidR="62F4E0FE">
        <w:rPr>
          <w:lang w:val="en-US"/>
        </w:rPr>
        <w:t>Mungu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ametoa</w:t>
      </w:r>
      <w:r w:rsidRPr="62F4E0FE" w:rsidR="62F4E0FE">
        <w:rPr>
          <w:lang w:val="en-US"/>
        </w:rPr>
        <w:t xml:space="preserve"> </w:t>
      </w:r>
      <w:r w:rsidRPr="62F4E0FE" w:rsidR="62F4E0FE">
        <w:rPr>
          <w:lang w:val="en-US"/>
        </w:rPr>
        <w:t>ushahidi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nini</w:t>
      </w:r>
      <w:r w:rsidRPr="62F4E0FE" w:rsidR="62F4E0FE">
        <w:rPr>
          <w:lang w:val="en-US"/>
        </w:rPr>
        <w:t>?</w:t>
      </w:r>
    </w:p>
    <w:p w:rsidRPr="007B69FD" w:rsidR="0018639A" w:rsidP="62F4E0FE" w:rsidRDefault="0018639A" w14:paraId="08DBCC83" w14:textId="77777777" w14:noSpellErr="1">
      <w:pPr>
        <w:ind w:left="720"/>
        <w:rPr>
          <w:sz w:val="20"/>
          <w:szCs w:val="20"/>
          <w:lang w:val="en-US"/>
        </w:rPr>
      </w:pPr>
      <w:r w:rsidRPr="62F4E0FE" w:rsidR="62F4E0FE">
        <w:rPr>
          <w:lang w:val="en-US"/>
        </w:rPr>
        <w:t>Alitoa</w:t>
      </w:r>
      <w:r w:rsidRPr="62F4E0FE" w:rsidR="62F4E0FE">
        <w:rPr>
          <w:lang w:val="en-US"/>
        </w:rPr>
        <w:t xml:space="preserve"> </w:t>
      </w:r>
      <w:r w:rsidRPr="62F4E0FE" w:rsidR="62F4E0FE">
        <w:rPr>
          <w:lang w:val="en-US"/>
        </w:rPr>
        <w:t>ushahidi</w:t>
      </w:r>
      <w:r w:rsidRPr="62F4E0FE" w:rsidR="62F4E0FE">
        <w:rPr>
          <w:lang w:val="en-US"/>
        </w:rPr>
        <w:t xml:space="preserve"> </w:t>
      </w:r>
      <w:r w:rsidRPr="62F4E0FE" w:rsidR="62F4E0FE">
        <w:rPr>
          <w:lang w:val="en-US"/>
        </w:rPr>
        <w:t>kumhusu</w:t>
      </w:r>
      <w:r w:rsidRPr="62F4E0FE" w:rsidR="62F4E0FE">
        <w:rPr>
          <w:lang w:val="en-US"/>
        </w:rPr>
        <w:t xml:space="preserve"> Mwana wake.</w:t>
      </w:r>
    </w:p>
    <w:p w:rsidRPr="007B69FD" w:rsidR="0018639A" w:rsidP="0018639A" w:rsidRDefault="0018639A" w14:paraId="30ACAA13" w14:textId="77777777">
      <w:pPr>
        <w:ind w:left="720"/>
        <w:rPr>
          <w:sz w:val="20"/>
          <w:szCs w:val="20"/>
        </w:rPr>
      </w:pPr>
      <w:r/>
    </w:p>
    <w:p w:rsidRPr="007B69FD" w:rsidR="0018639A" w:rsidP="62F4E0FE" w:rsidRDefault="001974FE" w14:paraId="6B055B90" w14:textId="6EF50151" w14:noSpellErr="1">
      <w:pPr>
        <w:numPr>
          <w:ilvl w:val="0"/>
          <w:numId w:val="57"/>
        </w:numPr>
        <w:rPr>
          <w:sz w:val="20"/>
          <w:szCs w:val="20"/>
          <w:lang w:val="en-US"/>
        </w:rPr>
      </w:pPr>
      <w:r w:rsidRPr="62F4E0FE" w:rsidR="62F4E0FE">
        <w:rPr>
          <w:lang w:val="en-US"/>
        </w:rPr>
        <w:t xml:space="preserve">[5:10] </w:t>
      </w:r>
      <w:r w:rsidRPr="62F4E0FE" w:rsidR="62F4E0FE">
        <w:rPr>
          <w:lang w:val="en-US"/>
        </w:rPr>
        <w:t>Ikiwa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haamini</w:t>
      </w:r>
      <w:r w:rsidRPr="62F4E0FE" w:rsidR="62F4E0FE">
        <w:rPr>
          <w:lang w:val="en-US"/>
        </w:rPr>
        <w:t xml:space="preserve"> </w:t>
      </w:r>
      <w:r w:rsidRPr="62F4E0FE" w:rsidR="62F4E0FE">
        <w:rPr>
          <w:lang w:val="en-US"/>
        </w:rPr>
        <w:t>ushuhuda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Mwana wake, </w:t>
      </w:r>
      <w:r w:rsidRPr="62F4E0FE" w:rsidR="62F4E0FE">
        <w:rPr>
          <w:lang w:val="en-US"/>
        </w:rPr>
        <w:t>yeye</w:t>
      </w:r>
      <w:r w:rsidRPr="62F4E0FE" w:rsidR="62F4E0FE">
        <w:rPr>
          <w:lang w:val="en-US"/>
        </w:rPr>
        <w:t xml:space="preserve"> </w:t>
      </w:r>
      <w:r w:rsidRPr="62F4E0FE" w:rsidR="62F4E0FE">
        <w:rPr>
          <w:lang w:val="en-US"/>
        </w:rPr>
        <w:t>anaamini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w:t>
      </w:r>
    </w:p>
    <w:p w:rsidRPr="007B69FD" w:rsidR="0018639A" w:rsidP="62F4E0FE" w:rsidRDefault="0018639A" w14:paraId="47969A26" w14:textId="77777777" w14:noSpellErr="1">
      <w:pPr>
        <w:ind w:left="720"/>
        <w:rPr>
          <w:sz w:val="20"/>
          <w:szCs w:val="20"/>
          <w:lang w:val="en-US"/>
        </w:rPr>
      </w:pPr>
      <w:r w:rsidRPr="62F4E0FE" w:rsidR="62F4E0FE">
        <w:rPr>
          <w:lang w:val="en-US"/>
        </w:rPr>
        <w:t xml:space="preserve">Yeye </w:t>
      </w:r>
      <w:r w:rsidRPr="62F4E0FE" w:rsidR="62F4E0FE">
        <w:rPr>
          <w:lang w:val="en-US"/>
        </w:rPr>
        <w:t>asiyemwamini</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amemfanya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mwongo</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sababu</w:t>
      </w:r>
      <w:r w:rsidRPr="62F4E0FE" w:rsidR="62F4E0FE">
        <w:rPr>
          <w:lang w:val="en-US"/>
        </w:rPr>
        <w:t xml:space="preserve"> </w:t>
      </w:r>
      <w:r w:rsidRPr="62F4E0FE" w:rsidR="62F4E0FE">
        <w:rPr>
          <w:lang w:val="en-US"/>
        </w:rPr>
        <w:t>hakuamini</w:t>
      </w:r>
      <w:r w:rsidRPr="62F4E0FE" w:rsidR="62F4E0FE">
        <w:rPr>
          <w:lang w:val="en-US"/>
        </w:rPr>
        <w:t xml:space="preserve"> </w:t>
      </w:r>
      <w:r w:rsidRPr="62F4E0FE" w:rsidR="62F4E0FE">
        <w:rPr>
          <w:lang w:val="en-US"/>
        </w:rPr>
        <w:t>ushuhuda</w:t>
      </w:r>
      <w:r w:rsidRPr="62F4E0FE" w:rsidR="62F4E0FE">
        <w:rPr>
          <w:lang w:val="en-US"/>
        </w:rPr>
        <w:t xml:space="preserve"> </w:t>
      </w:r>
      <w:r w:rsidRPr="62F4E0FE" w:rsidR="62F4E0FE">
        <w:rPr>
          <w:lang w:val="en-US"/>
        </w:rPr>
        <w:t>alioutoa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Mwanae</w:t>
      </w:r>
      <w:r w:rsidRPr="62F4E0FE" w:rsidR="62F4E0FE">
        <w:rPr>
          <w:lang w:val="en-US"/>
        </w:rPr>
        <w:t>.</w:t>
      </w:r>
    </w:p>
    <w:p w:rsidRPr="007B69FD" w:rsidR="0018639A" w:rsidP="0018639A" w:rsidRDefault="0018639A" w14:paraId="77A480F0" w14:textId="77777777">
      <w:pPr>
        <w:ind w:left="720"/>
        <w:rPr>
          <w:sz w:val="20"/>
          <w:szCs w:val="20"/>
        </w:rPr>
      </w:pPr>
      <w:r/>
    </w:p>
    <w:p w:rsidRPr="007B69FD" w:rsidR="0018639A" w:rsidP="62F4E0FE" w:rsidRDefault="001974FE" w14:paraId="7CF36EEB" w14:textId="48407623" w14:noSpellErr="1">
      <w:pPr>
        <w:numPr>
          <w:ilvl w:val="0"/>
          <w:numId w:val="57"/>
        </w:numPr>
        <w:rPr>
          <w:sz w:val="20"/>
          <w:szCs w:val="20"/>
          <w:lang w:val="en-US"/>
        </w:rPr>
      </w:pPr>
      <w:r w:rsidRPr="62F4E0FE" w:rsidR="62F4E0FE">
        <w:rPr>
          <w:lang w:val="en-US"/>
        </w:rPr>
        <w:t xml:space="preserve">[5:10-11] </w:t>
      </w:r>
      <w:r w:rsidRPr="62F4E0FE" w:rsidR="62F4E0FE">
        <w:rPr>
          <w:lang w:val="en-US"/>
        </w:rPr>
        <w:t>Ushuhuda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kuhusu</w:t>
      </w:r>
      <w:r w:rsidRPr="62F4E0FE" w:rsidR="62F4E0FE">
        <w:rPr>
          <w:lang w:val="en-US"/>
        </w:rPr>
        <w:t xml:space="preserve"> Mwana wake </w:t>
      </w:r>
      <w:r w:rsidRPr="62F4E0FE" w:rsidR="62F4E0FE">
        <w:rPr>
          <w:lang w:val="en-US"/>
        </w:rPr>
        <w:t>ulikuwa</w:t>
      </w:r>
      <w:r w:rsidRPr="62F4E0FE" w:rsidR="62F4E0FE">
        <w:rPr>
          <w:lang w:val="en-US"/>
        </w:rPr>
        <w:t xml:space="preserve"> </w:t>
      </w:r>
      <w:r w:rsidRPr="62F4E0FE" w:rsidR="62F4E0FE">
        <w:rPr>
          <w:lang w:val="en-US"/>
        </w:rPr>
        <w:t>nini</w:t>
      </w:r>
      <w:r w:rsidRPr="62F4E0FE" w:rsidR="62F4E0FE">
        <w:rPr>
          <w:lang w:val="en-US"/>
        </w:rPr>
        <w:t>?</w:t>
      </w:r>
    </w:p>
    <w:p w:rsidRPr="007B69FD" w:rsidR="0018639A" w:rsidP="62F4E0FE" w:rsidRDefault="0018639A" w14:paraId="21F337C4" w14:textId="1892C8AD" w14:noSpellErr="1">
      <w:pPr>
        <w:ind w:left="720"/>
        <w:rPr>
          <w:sz w:val="20"/>
          <w:szCs w:val="20"/>
          <w:lang w:val="en-US"/>
        </w:rPr>
      </w:pPr>
      <w:r w:rsidRPr="62F4E0FE" w:rsidR="62F4E0FE">
        <w:rPr>
          <w:lang w:val="en-US"/>
        </w:rPr>
        <w:t xml:space="preserve">Na </w:t>
      </w:r>
      <w:r w:rsidRPr="62F4E0FE" w:rsidR="62F4E0FE">
        <w:rPr>
          <w:lang w:val="en-US"/>
        </w:rPr>
        <w:t>huu</w:t>
      </w:r>
      <w:r w:rsidRPr="62F4E0FE" w:rsidR="62F4E0FE">
        <w:rPr>
          <w:lang w:val="en-US"/>
        </w:rPr>
        <w:t xml:space="preserve"> </w:t>
      </w:r>
      <w:r w:rsidRPr="62F4E0FE" w:rsidR="62F4E0FE">
        <w:rPr>
          <w:lang w:val="en-US"/>
        </w:rPr>
        <w:t>ndio</w:t>
      </w:r>
      <w:r w:rsidRPr="62F4E0FE" w:rsidR="62F4E0FE">
        <w:rPr>
          <w:lang w:val="en-US"/>
        </w:rPr>
        <w:t xml:space="preserve"> </w:t>
      </w:r>
      <w:r w:rsidRPr="62F4E0FE" w:rsidR="62F4E0FE">
        <w:rPr>
          <w:lang w:val="en-US"/>
        </w:rPr>
        <w:t>ushuhuda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alitupa</w:t>
      </w:r>
      <w:r w:rsidRPr="62F4E0FE" w:rsidR="62F4E0FE">
        <w:rPr>
          <w:lang w:val="en-US"/>
        </w:rPr>
        <w:t xml:space="preserve"> </w:t>
      </w:r>
      <w:r w:rsidRPr="62F4E0FE" w:rsidR="62F4E0FE">
        <w:rPr>
          <w:lang w:val="en-US"/>
        </w:rPr>
        <w:t>uzima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milele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uzima</w:t>
      </w:r>
      <w:r w:rsidRPr="62F4E0FE" w:rsidR="62F4E0FE">
        <w:rPr>
          <w:lang w:val="en-US"/>
        </w:rPr>
        <w:t xml:space="preserve"> </w:t>
      </w:r>
      <w:r w:rsidRPr="62F4E0FE" w:rsidR="62F4E0FE">
        <w:rPr>
          <w:lang w:val="en-US"/>
        </w:rPr>
        <w:t>huu</w:t>
      </w:r>
      <w:r w:rsidRPr="62F4E0FE" w:rsidR="62F4E0FE">
        <w:rPr>
          <w:lang w:val="en-US"/>
        </w:rPr>
        <w:t xml:space="preserve"> </w:t>
      </w:r>
      <w:r w:rsidRPr="62F4E0FE" w:rsidR="62F4E0FE">
        <w:rPr>
          <w:lang w:val="en-US"/>
        </w:rPr>
        <w:t>umo</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Mwanawe</w:t>
      </w:r>
      <w:r w:rsidRPr="62F4E0FE" w:rsidR="62F4E0FE">
        <w:rPr>
          <w:lang w:val="en-US"/>
        </w:rPr>
        <w:t>.</w:t>
      </w:r>
    </w:p>
    <w:p w:rsidRPr="007B69FD" w:rsidR="0018639A" w:rsidP="0018639A" w:rsidRDefault="0018639A" w14:paraId="0AAF2090" w14:textId="77777777">
      <w:pPr>
        <w:ind w:left="720"/>
        <w:rPr>
          <w:sz w:val="20"/>
          <w:szCs w:val="20"/>
        </w:rPr>
      </w:pPr>
      <w:r/>
    </w:p>
    <w:p w:rsidRPr="007B69FD" w:rsidR="0018639A" w:rsidP="62F4E0FE" w:rsidRDefault="001974FE" w14:paraId="7B80FD4A" w14:textId="6C010457" w14:noSpellErr="1">
      <w:pPr>
        <w:numPr>
          <w:ilvl w:val="0"/>
          <w:numId w:val="57"/>
        </w:numPr>
        <w:rPr>
          <w:sz w:val="20"/>
          <w:szCs w:val="20"/>
          <w:lang w:val="en-US"/>
        </w:rPr>
      </w:pPr>
      <w:r w:rsidRPr="62F4E0FE" w:rsidR="62F4E0FE">
        <w:rPr>
          <w:lang w:val="en-US"/>
        </w:rPr>
        <w:t xml:space="preserve">[5:12] Ni </w:t>
      </w:r>
      <w:r w:rsidRPr="62F4E0FE" w:rsidR="62F4E0FE">
        <w:rPr>
          <w:lang w:val="en-US"/>
        </w:rPr>
        <w:t>watu</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walio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uhai</w:t>
      </w:r>
      <w:r w:rsidRPr="62F4E0FE" w:rsidR="62F4E0FE">
        <w:rPr>
          <w:lang w:val="en-US"/>
        </w:rPr>
        <w:t>?</w:t>
      </w:r>
    </w:p>
    <w:p w:rsidRPr="007B69FD" w:rsidR="0018639A" w:rsidP="48114252" w:rsidRDefault="0018639A" w14:paraId="1E81FCF1" w14:textId="77777777">
      <w:pPr>
        <w:ind w:left="720"/>
        <w:rPr>
          <w:sz w:val="20"/>
          <w:szCs w:val="20"/>
          <w:lang w:val="en-US"/>
        </w:rPr>
      </w:pPr>
      <w:r>
        <w:t>Watu walio na Mwana wana uhai.</w:t>
      </w:r>
    </w:p>
    <w:p w:rsidRPr="007B69FD" w:rsidR="0018639A" w:rsidP="62F4E0FE" w:rsidRDefault="0018639A" w14:paraId="7BD1632B" w14:textId="77777777" w14:noSpellErr="1">
      <w:pPr>
        <w:spacing w:before="240" w:after="240"/>
        <w:ind w:left="-100"/>
        <w:rPr>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665040" w:rsidP="0018639A" w:rsidRDefault="0018639A" w14:paraId="4E5DBE2C" w14:textId="7B0E6B0E">
      <w:pPr>
        <w:rPr>
          <w:sz w:val="20"/>
          <w:szCs w:val="20"/>
        </w:rPr>
      </w:pPr>
      <w:r/>
    </w:p>
    <w:p w:rsidRPr="007B69FD" w:rsidR="00933EA9" w:rsidP="62F4E0FE" w:rsidRDefault="00933EA9" w14:paraId="60B173F0" w14:textId="3B0318C0" w14:noSpellErr="1">
      <w:pPr>
        <w:pStyle w:val="Heading1"/>
        <w:keepNext w:val="0"/>
        <w:keepLines w:val="0"/>
        <w:spacing w:before="0"/>
        <w:rPr>
          <w:b w:val="1"/>
          <w:bCs w:val="1"/>
          <w:lang w:val="en-US"/>
        </w:rPr>
      </w:pPr>
      <w:r w:rsidRPr="62F4E0FE" w:rsidR="62F4E0FE">
        <w:rPr>
          <w:lang w:val="en-US"/>
        </w:rPr>
        <w:t>Ufunuo</w:t>
      </w:r>
      <w:r w:rsidRPr="62F4E0FE" w:rsidR="62F4E0FE">
        <w:rPr>
          <w:lang w:val="en-US"/>
        </w:rPr>
        <w:t xml:space="preserve"> 1:4-8</w:t>
      </w:r>
    </w:p>
    <w:p w:rsidRPr="007B69FD" w:rsidR="00933EA9" w:rsidP="62F4E0FE" w:rsidRDefault="00933EA9" w14:paraId="12B9ADFC" w14:textId="77777777" w14:noSpellErr="1">
      <w:pPr>
        <w:pStyle w:val="Background"/>
        <w:rPr>
          <w:b w:val="1"/>
          <w:bCs w:val="1"/>
          <w:sz w:val="32"/>
          <w:szCs w:val="32"/>
          <w:lang w:val="en-US"/>
        </w:rPr>
      </w:pPr>
      <w:r w:rsidRPr="62F4E0FE" w:rsidR="62F4E0FE">
        <w:rPr>
          <w:lang w:val="en-US"/>
        </w:rPr>
        <w:t xml:space="preserve">Historia: </w:t>
      </w:r>
      <w:r w:rsidRPr="62F4E0FE" w:rsidR="62F4E0FE">
        <w:rPr>
          <w:lang w:val="en-US"/>
        </w:rPr>
        <w:t>Andiko</w:t>
      </w:r>
      <w:r w:rsidRPr="62F4E0FE" w:rsidR="62F4E0FE">
        <w:rPr>
          <w:lang w:val="en-US"/>
        </w:rPr>
        <w:t xml:space="preserve"> la </w:t>
      </w:r>
      <w:r w:rsidRPr="62F4E0FE" w:rsidR="62F4E0FE">
        <w:rPr>
          <w:lang w:val="en-US"/>
        </w:rPr>
        <w:t>Ufunuo</w:t>
      </w:r>
      <w:r w:rsidRPr="62F4E0FE" w:rsidR="62F4E0FE">
        <w:rPr>
          <w:lang w:val="en-US"/>
        </w:rPr>
        <w:t xml:space="preserve"> 1:8 </w:t>
      </w:r>
      <w:r w:rsidRPr="62F4E0FE" w:rsidR="62F4E0FE">
        <w:rPr>
          <w:lang w:val="en-US"/>
        </w:rPr>
        <w:t>lina</w:t>
      </w:r>
      <w:r w:rsidRPr="62F4E0FE" w:rsidR="62F4E0FE">
        <w:rPr>
          <w:lang w:val="en-US"/>
        </w:rPr>
        <w:t xml:space="preserve"> </w:t>
      </w:r>
      <w:r w:rsidRPr="62F4E0FE" w:rsidR="62F4E0FE">
        <w:rPr>
          <w:lang w:val="en-US"/>
        </w:rPr>
        <w:t>maneno</w:t>
      </w:r>
      <w:r w:rsidRPr="62F4E0FE" w:rsidR="62F4E0FE">
        <w:rPr>
          <w:lang w:val="en-US"/>
        </w:rPr>
        <w:t xml:space="preserve"> "Alfa" </w:t>
      </w:r>
      <w:r w:rsidRPr="62F4E0FE" w:rsidR="62F4E0FE">
        <w:rPr>
          <w:lang w:val="en-US"/>
        </w:rPr>
        <w:t>na</w:t>
      </w:r>
      <w:r w:rsidRPr="62F4E0FE" w:rsidR="62F4E0FE">
        <w:rPr>
          <w:lang w:val="en-US"/>
        </w:rPr>
        <w:t xml:space="preserve"> "Omega". Hayo </w:t>
      </w:r>
      <w:r w:rsidRPr="62F4E0FE" w:rsidR="62F4E0FE">
        <w:rPr>
          <w:lang w:val="en-US"/>
        </w:rPr>
        <w:t>ni</w:t>
      </w:r>
      <w:r w:rsidRPr="62F4E0FE" w:rsidR="62F4E0FE">
        <w:rPr>
          <w:lang w:val="en-US"/>
        </w:rPr>
        <w:t xml:space="preserve"> </w:t>
      </w:r>
      <w:r w:rsidRPr="62F4E0FE" w:rsidR="62F4E0FE">
        <w:rPr>
          <w:lang w:val="en-US"/>
        </w:rPr>
        <w:t>majina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herufi</w:t>
      </w:r>
      <w:r w:rsidRPr="62F4E0FE" w:rsidR="62F4E0FE">
        <w:rPr>
          <w:lang w:val="en-US"/>
        </w:rPr>
        <w:t xml:space="preserve"> </w:t>
      </w:r>
      <w:r w:rsidRPr="62F4E0FE" w:rsidR="62F4E0FE">
        <w:rPr>
          <w:lang w:val="en-US"/>
        </w:rPr>
        <w:t>ya</w:t>
      </w:r>
      <w:r w:rsidRPr="62F4E0FE" w:rsidR="62F4E0FE">
        <w:rPr>
          <w:lang w:val="en-US"/>
        </w:rPr>
        <w:t xml:space="preserve"> kwanza </w:t>
      </w:r>
      <w:r w:rsidRPr="62F4E0FE" w:rsidR="62F4E0FE">
        <w:rPr>
          <w:lang w:val="en-US"/>
        </w:rPr>
        <w:t>na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mwisho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alfabeti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Kigiriki</w:t>
      </w:r>
      <w:r w:rsidRPr="62F4E0FE" w:rsidR="62F4E0FE">
        <w:rPr>
          <w:lang w:val="en-US"/>
        </w:rPr>
        <w:t>.</w:t>
      </w:r>
    </w:p>
    <w:p w:rsidRPr="00170DC8" w:rsidR="00170DC8" w:rsidP="62F4E0FE" w:rsidRDefault="00170DC8" w14:paraId="25507D9A"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933EA9" w:rsidP="00FC60EA" w:rsidRDefault="00933EA9" w14:paraId="78546752"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933EA9" w:rsidP="00FC60EA" w:rsidRDefault="00933EA9" w14:paraId="590CBFA1" w14:textId="69BD226C"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933EA9" w:rsidP="00FC60EA" w:rsidRDefault="001974FE" w14:paraId="592073A8" w14:textId="5CAE6664" w14:noSpellErr="1">
      <w:pPr>
        <w:pStyle w:val="Checklist"/>
        <w:rPr/>
      </w:pPr>
      <w:r w:rsidRPr="62F4E0FE" w:rsidR="62F4E0FE">
        <w:rPr>
          <w:lang w:val="en-US"/>
        </w:rPr>
        <w:t>Sehemu</w:t>
      </w:r>
      <w:r w:rsidRPr="62F4E0FE" w:rsidR="62F4E0FE">
        <w:rPr>
          <w:lang w:val="en-US"/>
        </w:rPr>
        <w:t xml:space="preserve"> </w:t>
      </w:r>
      <w:r w:rsidRPr="62F4E0FE" w:rsidR="62F4E0FE">
        <w:rPr>
          <w:lang w:val="en-US"/>
        </w:rPr>
        <w:t>hiyo</w:t>
      </w:r>
      <w:r w:rsidRPr="62F4E0FE" w:rsidR="62F4E0FE">
        <w:rPr>
          <w:lang w:val="en-US"/>
        </w:rPr>
        <w:t xml:space="preserve"> </w:t>
      </w:r>
      <w:r w:rsidRPr="62F4E0FE" w:rsidR="62F4E0FE">
        <w:rPr>
          <w:lang w:val="en-US"/>
        </w:rPr>
        <w:t>yaonyesha</w:t>
      </w:r>
      <w:r w:rsidRPr="62F4E0FE" w:rsidR="62F4E0FE">
        <w:rPr>
          <w:lang w:val="en-US"/>
        </w:rPr>
        <w:t xml:space="preserve"> </w:t>
      </w:r>
      <w:r w:rsidRPr="62F4E0FE" w:rsidR="62F4E0FE">
        <w:rPr>
          <w:lang w:val="en-US"/>
        </w:rPr>
        <w:t>kwamba</w:t>
      </w:r>
      <w:r w:rsidRPr="62F4E0FE" w:rsidR="62F4E0FE">
        <w:rPr>
          <w:lang w:val="en-US"/>
        </w:rPr>
        <w:t xml:space="preserve"> Yohana </w:t>
      </w:r>
      <w:r w:rsidRPr="62F4E0FE" w:rsidR="62F4E0FE">
        <w:rPr>
          <w:lang w:val="en-US"/>
        </w:rPr>
        <w:t>ndiye</w:t>
      </w:r>
      <w:r w:rsidRPr="62F4E0FE" w:rsidR="62F4E0FE">
        <w:rPr>
          <w:lang w:val="en-US"/>
        </w:rPr>
        <w:t xml:space="preserve"> </w:t>
      </w:r>
      <w:r w:rsidRPr="62F4E0FE" w:rsidR="62F4E0FE">
        <w:rPr>
          <w:lang w:val="en-US"/>
        </w:rPr>
        <w:t>mwandikaji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kitabu</w:t>
      </w:r>
      <w:r w:rsidRPr="62F4E0FE" w:rsidR="62F4E0FE">
        <w:rPr>
          <w:lang w:val="en-US"/>
        </w:rPr>
        <w:t xml:space="preserve"> </w:t>
      </w:r>
      <w:r w:rsidRPr="62F4E0FE" w:rsidR="62F4E0FE">
        <w:rPr>
          <w:lang w:val="en-US"/>
        </w:rPr>
        <w:t>hicho</w:t>
      </w:r>
      <w:r w:rsidRPr="62F4E0FE" w:rsidR="62F4E0FE">
        <w:rPr>
          <w:lang w:val="en-US"/>
        </w:rPr>
        <w:t>. [1:4]</w:t>
      </w:r>
    </w:p>
    <w:p w:rsidRPr="007B69FD" w:rsidR="00933EA9" w:rsidP="00FC60EA" w:rsidRDefault="001974FE" w14:paraId="4D01CAA6" w14:textId="5F37116F" w14:noSpellErr="1">
      <w:pPr>
        <w:pStyle w:val="Checklist"/>
        <w:rPr/>
      </w:pPr>
      <w:r w:rsidRPr="62F4E0FE" w:rsidR="62F4E0FE">
        <w:rPr>
          <w:lang w:val="en-US"/>
        </w:rPr>
        <w:t xml:space="preserve">Yohana </w:t>
      </w:r>
      <w:r w:rsidRPr="62F4E0FE" w:rsidR="62F4E0FE">
        <w:rPr>
          <w:lang w:val="en-US"/>
        </w:rPr>
        <w:t>alimfafanua</w:t>
      </w:r>
      <w:r w:rsidRPr="62F4E0FE" w:rsidR="62F4E0FE">
        <w:rPr>
          <w:lang w:val="en-US"/>
        </w:rPr>
        <w:t xml:space="preserve"> Yesu </w:t>
      </w:r>
      <w:r w:rsidRPr="62F4E0FE" w:rsidR="62F4E0FE">
        <w:rPr>
          <w:lang w:val="en-US"/>
        </w:rPr>
        <w:t>kuwa</w:t>
      </w:r>
      <w:r w:rsidRPr="62F4E0FE" w:rsidR="62F4E0FE">
        <w:rPr>
          <w:lang w:val="en-US"/>
        </w:rPr>
        <w:t xml:space="preserve"> </w:t>
      </w:r>
      <w:r w:rsidRPr="62F4E0FE" w:rsidR="62F4E0FE">
        <w:rPr>
          <w:lang w:val="en-US"/>
        </w:rPr>
        <w:t>shahidi</w:t>
      </w:r>
      <w:r w:rsidRPr="62F4E0FE" w:rsidR="62F4E0FE">
        <w:rPr>
          <w:lang w:val="en-US"/>
        </w:rPr>
        <w:t xml:space="preserve"> </w:t>
      </w:r>
      <w:r w:rsidRPr="62F4E0FE" w:rsidR="62F4E0FE">
        <w:rPr>
          <w:lang w:val="en-US"/>
        </w:rPr>
        <w:t>mwaminifu</w:t>
      </w:r>
      <w:r w:rsidRPr="62F4E0FE" w:rsidR="62F4E0FE">
        <w:rPr>
          <w:lang w:val="en-US"/>
        </w:rPr>
        <w:t xml:space="preserve">, </w:t>
      </w:r>
      <w:r w:rsidRPr="62F4E0FE" w:rsidR="62F4E0FE">
        <w:rPr>
          <w:lang w:val="en-US"/>
        </w:rPr>
        <w:t>mzaliwa</w:t>
      </w:r>
      <w:r w:rsidRPr="62F4E0FE" w:rsidR="62F4E0FE">
        <w:rPr>
          <w:lang w:val="en-US"/>
        </w:rPr>
        <w:t xml:space="preserve"> </w:t>
      </w:r>
      <w:r w:rsidRPr="62F4E0FE" w:rsidR="62F4E0FE">
        <w:rPr>
          <w:lang w:val="en-US"/>
        </w:rPr>
        <w:t>wa</w:t>
      </w:r>
      <w:r w:rsidRPr="62F4E0FE" w:rsidR="62F4E0FE">
        <w:rPr>
          <w:lang w:val="en-US"/>
        </w:rPr>
        <w:t xml:space="preserve"> kwanza </w:t>
      </w:r>
      <w:r w:rsidRPr="62F4E0FE" w:rsidR="62F4E0FE">
        <w:rPr>
          <w:lang w:val="en-US"/>
        </w:rPr>
        <w:t>wa</w:t>
      </w:r>
      <w:r w:rsidRPr="62F4E0FE" w:rsidR="62F4E0FE">
        <w:rPr>
          <w:lang w:val="en-US"/>
        </w:rPr>
        <w:t xml:space="preserve"> </w:t>
      </w:r>
      <w:r w:rsidRPr="62F4E0FE" w:rsidR="62F4E0FE">
        <w:rPr>
          <w:lang w:val="en-US"/>
        </w:rPr>
        <w:t>wafu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mtawala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wafalme</w:t>
      </w:r>
      <w:r w:rsidRPr="62F4E0FE" w:rsidR="62F4E0FE">
        <w:rPr>
          <w:lang w:val="en-US"/>
        </w:rPr>
        <w:t xml:space="preserve"> </w:t>
      </w:r>
      <w:r w:rsidRPr="62F4E0FE" w:rsidR="62F4E0FE">
        <w:rPr>
          <w:lang w:val="en-US"/>
        </w:rPr>
        <w:t>wa</w:t>
      </w:r>
      <w:r w:rsidRPr="62F4E0FE" w:rsidR="62F4E0FE">
        <w:rPr>
          <w:lang w:val="en-US"/>
        </w:rPr>
        <w:t xml:space="preserve"> dunia. [1:5]</w:t>
      </w:r>
    </w:p>
    <w:p w:rsidRPr="007B69FD" w:rsidR="00933EA9" w:rsidP="00FC60EA" w:rsidRDefault="001974FE" w14:paraId="58C81B3E" w14:textId="7EAE9F85" w14:noSpellErr="1">
      <w:pPr>
        <w:pStyle w:val="Checklist"/>
        <w:rPr/>
      </w:pPr>
      <w:r w:rsidRPr="62F4E0FE" w:rsidR="62F4E0FE">
        <w:rPr>
          <w:lang w:val="en-US"/>
        </w:rPr>
        <w:t xml:space="preserve">Kila </w:t>
      </w:r>
      <w:r w:rsidRPr="62F4E0FE" w:rsidR="62F4E0FE">
        <w:rPr>
          <w:lang w:val="en-US"/>
        </w:rPr>
        <w:t>jicho</w:t>
      </w:r>
      <w:r w:rsidRPr="62F4E0FE" w:rsidR="62F4E0FE">
        <w:rPr>
          <w:lang w:val="en-US"/>
        </w:rPr>
        <w:t xml:space="preserve"> </w:t>
      </w:r>
      <w:r w:rsidRPr="62F4E0FE" w:rsidR="62F4E0FE">
        <w:rPr>
          <w:lang w:val="en-US"/>
        </w:rPr>
        <w:t>litamwona</w:t>
      </w:r>
      <w:r w:rsidRPr="62F4E0FE" w:rsidR="62F4E0FE">
        <w:rPr>
          <w:lang w:val="en-US"/>
        </w:rPr>
        <w:t xml:space="preserve"> Yesu </w:t>
      </w:r>
      <w:r w:rsidRPr="62F4E0FE" w:rsidR="62F4E0FE">
        <w:rPr>
          <w:lang w:val="en-US"/>
        </w:rPr>
        <w:t>atakaporudi</w:t>
      </w:r>
      <w:r w:rsidRPr="62F4E0FE" w:rsidR="62F4E0FE">
        <w:rPr>
          <w:lang w:val="en-US"/>
        </w:rPr>
        <w:t>. [1:7]</w:t>
      </w:r>
    </w:p>
    <w:p w:rsidRPr="007B69FD" w:rsidR="00933EA9" w:rsidP="00FC60EA" w:rsidRDefault="001974FE" w14:paraId="0FCA0AAB" w14:textId="33FE3A82" w14:noSpellErr="1">
      <w:pPr>
        <w:pStyle w:val="Checklist"/>
        <w:rPr/>
      </w:pPr>
      <w:r w:rsidRPr="62F4E0FE" w:rsidR="62F4E0FE">
        <w:rPr>
          <w:lang w:val="en-US"/>
        </w:rPr>
        <w:t xml:space="preserve">Bwana </w:t>
      </w:r>
      <w:r w:rsidRPr="62F4E0FE" w:rsidR="62F4E0FE">
        <w:rPr>
          <w:lang w:val="en-US"/>
        </w:rPr>
        <w:t>Mungu</w:t>
      </w:r>
      <w:r w:rsidRPr="62F4E0FE" w:rsidR="62F4E0FE">
        <w:rPr>
          <w:lang w:val="en-US"/>
        </w:rPr>
        <w:t xml:space="preserve"> </w:t>
      </w:r>
      <w:r w:rsidRPr="62F4E0FE" w:rsidR="62F4E0FE">
        <w:rPr>
          <w:lang w:val="en-US"/>
        </w:rPr>
        <w:t>alijieleza</w:t>
      </w:r>
      <w:r w:rsidRPr="62F4E0FE" w:rsidR="62F4E0FE">
        <w:rPr>
          <w:lang w:val="en-US"/>
        </w:rPr>
        <w:t xml:space="preserve"> </w:t>
      </w:r>
      <w:r w:rsidRPr="62F4E0FE" w:rsidR="62F4E0FE">
        <w:rPr>
          <w:lang w:val="en-US"/>
        </w:rPr>
        <w:t>mwenyewe</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ni</w:t>
      </w:r>
      <w:r w:rsidRPr="62F4E0FE" w:rsidR="62F4E0FE">
        <w:rPr>
          <w:lang w:val="en-US"/>
        </w:rPr>
        <w:t xml:space="preserve"> Alfa </w:t>
      </w:r>
      <w:r w:rsidRPr="62F4E0FE" w:rsidR="62F4E0FE">
        <w:rPr>
          <w:lang w:val="en-US"/>
        </w:rPr>
        <w:t>na</w:t>
      </w:r>
      <w:r w:rsidRPr="62F4E0FE" w:rsidR="62F4E0FE">
        <w:rPr>
          <w:lang w:val="en-US"/>
        </w:rPr>
        <w:t xml:space="preserve"> Omega, </w:t>
      </w:r>
      <w:r w:rsidRPr="62F4E0FE" w:rsidR="62F4E0FE">
        <w:rPr>
          <w:lang w:val="en-US"/>
        </w:rPr>
        <w:t>mwanzo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mwisho</w:t>
      </w:r>
      <w:r w:rsidRPr="62F4E0FE" w:rsidR="62F4E0FE">
        <w:rPr>
          <w:lang w:val="en-US"/>
        </w:rPr>
        <w:t>. [1:8]</w:t>
      </w:r>
    </w:p>
    <w:p w:rsidRPr="007B69FD" w:rsidR="00933EA9" w:rsidP="00FC60EA" w:rsidRDefault="00933EA9" w14:paraId="5508003C"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933EA9" w:rsidP="00FC60EA" w:rsidRDefault="003947E5" w14:paraId="2EFDEDE4" w14:textId="1D82DD8D"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933EA9" w:rsidP="0099152C" w:rsidRDefault="001974FE" w14:paraId="5E9C137A" w14:textId="3B176412">
      <w:pPr>
        <w:numPr>
          <w:ilvl w:val="0"/>
          <w:numId w:val="65"/>
        </w:numPr>
        <w:rPr>
          <w:sz w:val="20"/>
          <w:szCs w:val="20"/>
          <w:lang w:val="en-US"/>
        </w:rPr>
      </w:pPr>
      <w:r>
        <w:t>[1:4] Ni nani aliyeandika kitabu hiki, na alikiandika kwa nani?</w:t>
      </w:r>
    </w:p>
    <w:p w:rsidRPr="007B69FD" w:rsidR="00933EA9" w:rsidP="48114252" w:rsidRDefault="00933EA9" w14:paraId="24A40C62" w14:textId="77777777">
      <w:pPr>
        <w:ind w:left="720"/>
        <w:rPr>
          <w:sz w:val="20"/>
          <w:szCs w:val="20"/>
          <w:lang w:val="en-US"/>
        </w:rPr>
      </w:pPr>
      <w:r>
        <w:t>Yohana aliandika kitabu hiki, na akaliandikia makanisa saba yaliyoko Asia.</w:t>
      </w:r>
    </w:p>
    <w:p w:rsidRPr="007B69FD" w:rsidR="00933EA9" w:rsidP="00933EA9" w:rsidRDefault="00933EA9" w14:paraId="447BD601" w14:textId="77777777">
      <w:pPr>
        <w:ind w:left="720"/>
        <w:rPr>
          <w:sz w:val="20"/>
          <w:szCs w:val="20"/>
        </w:rPr>
      </w:pPr>
      <w:r/>
    </w:p>
    <w:p w:rsidRPr="007B69FD" w:rsidR="00933EA9" w:rsidP="62F4E0FE" w:rsidRDefault="001974FE" w14:paraId="5DCDCC5D" w14:textId="0B66CE06" w14:noSpellErr="1">
      <w:pPr>
        <w:numPr>
          <w:ilvl w:val="0"/>
          <w:numId w:val="65"/>
        </w:numPr>
        <w:rPr>
          <w:sz w:val="20"/>
          <w:szCs w:val="20"/>
          <w:lang w:val="en-US"/>
        </w:rPr>
      </w:pPr>
      <w:r w:rsidRPr="62F4E0FE" w:rsidR="62F4E0FE">
        <w:rPr>
          <w:lang w:val="en-US"/>
        </w:rPr>
        <w:t xml:space="preserve">[1:4] </w:t>
      </w:r>
      <w:r w:rsidRPr="62F4E0FE" w:rsidR="62F4E0FE">
        <w:rPr>
          <w:lang w:val="en-US"/>
        </w:rPr>
        <w:t>Unafikiri</w:t>
      </w:r>
      <w:r w:rsidRPr="62F4E0FE" w:rsidR="62F4E0FE">
        <w:rPr>
          <w:lang w:val="en-US"/>
        </w:rPr>
        <w:t xml:space="preserve"> </w:t>
      </w:r>
      <w:r w:rsidRPr="62F4E0FE" w:rsidR="62F4E0FE">
        <w:rPr>
          <w:lang w:val="en-US"/>
        </w:rPr>
        <w:t>inamaanisha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kuwa</w:t>
      </w:r>
      <w:r w:rsidRPr="62F4E0FE" w:rsidR="62F4E0FE">
        <w:rPr>
          <w:lang w:val="en-US"/>
        </w:rPr>
        <w:t xml:space="preserve"> yule </w:t>
      </w:r>
      <w:r w:rsidRPr="62F4E0FE" w:rsidR="62F4E0FE">
        <w:rPr>
          <w:lang w:val="en-US"/>
        </w:rPr>
        <w:t>ambaye</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atakuja</w:t>
      </w:r>
      <w:r w:rsidRPr="62F4E0FE" w:rsidR="62F4E0FE">
        <w:rPr>
          <w:lang w:val="en-US"/>
        </w:rPr>
        <w:t>?</w:t>
      </w:r>
    </w:p>
    <w:p w:rsidRPr="007B69FD" w:rsidR="00933EA9" w:rsidP="48114252" w:rsidRDefault="00933EA9" w14:paraId="3B25EA1F" w14:textId="77777777">
      <w:pPr>
        <w:ind w:left="720"/>
        <w:rPr>
          <w:sz w:val="20"/>
          <w:szCs w:val="20"/>
          <w:lang w:val="en-US"/>
        </w:rPr>
      </w:pPr>
      <w:r>
        <w:t>Yaonekana kwamba inamaanisha kuwa wa milele. Mungu amekuwapo sikuzote, yupo sasa, na ataendelea kuwapo.</w:t>
      </w:r>
    </w:p>
    <w:p w:rsidRPr="007B69FD" w:rsidR="00933EA9" w:rsidP="00933EA9" w:rsidRDefault="00933EA9" w14:paraId="3893750A" w14:textId="77777777">
      <w:pPr>
        <w:ind w:left="720"/>
        <w:rPr>
          <w:sz w:val="20"/>
          <w:szCs w:val="20"/>
        </w:rPr>
      </w:pPr>
      <w:r/>
    </w:p>
    <w:p w:rsidRPr="007B69FD" w:rsidR="00933EA9" w:rsidP="62F4E0FE" w:rsidRDefault="001974FE" w14:paraId="0BFDC8F1" w14:textId="01FA7A99" w14:noSpellErr="1">
      <w:pPr>
        <w:numPr>
          <w:ilvl w:val="0"/>
          <w:numId w:val="65"/>
        </w:numPr>
        <w:rPr>
          <w:sz w:val="20"/>
          <w:szCs w:val="20"/>
          <w:lang w:val="en-US"/>
        </w:rPr>
      </w:pPr>
      <w:r w:rsidRPr="62F4E0FE" w:rsidR="62F4E0FE">
        <w:rPr>
          <w:lang w:val="en-US"/>
        </w:rPr>
        <w:t xml:space="preserve">[1:5] Yohana </w:t>
      </w:r>
      <w:r w:rsidRPr="62F4E0FE" w:rsidR="62F4E0FE">
        <w:rPr>
          <w:lang w:val="en-US"/>
        </w:rPr>
        <w:t>alimwita</w:t>
      </w:r>
      <w:r w:rsidRPr="62F4E0FE" w:rsidR="62F4E0FE">
        <w:rPr>
          <w:lang w:val="en-US"/>
        </w:rPr>
        <w:t xml:space="preserve"> Yesu Kristo </w:t>
      </w:r>
      <w:r w:rsidRPr="62F4E0FE" w:rsidR="62F4E0FE">
        <w:rPr>
          <w:lang w:val="en-US"/>
        </w:rPr>
        <w:t>kwa</w:t>
      </w:r>
      <w:r w:rsidRPr="62F4E0FE" w:rsidR="62F4E0FE">
        <w:rPr>
          <w:lang w:val="en-US"/>
        </w:rPr>
        <w:t xml:space="preserve"> </w:t>
      </w:r>
      <w:r w:rsidRPr="62F4E0FE" w:rsidR="62F4E0FE">
        <w:rPr>
          <w:lang w:val="en-US"/>
        </w:rPr>
        <w:t>vyeo</w:t>
      </w:r>
      <w:r w:rsidRPr="62F4E0FE" w:rsidR="62F4E0FE">
        <w:rPr>
          <w:lang w:val="en-US"/>
        </w:rPr>
        <w:t xml:space="preserve"> </w:t>
      </w:r>
      <w:r w:rsidRPr="62F4E0FE" w:rsidR="62F4E0FE">
        <w:rPr>
          <w:lang w:val="en-US"/>
        </w:rPr>
        <w:t>gani</w:t>
      </w:r>
      <w:r w:rsidRPr="62F4E0FE" w:rsidR="62F4E0FE">
        <w:rPr>
          <w:lang w:val="en-US"/>
        </w:rPr>
        <w:t xml:space="preserve"> </w:t>
      </w:r>
      <w:r w:rsidRPr="62F4E0FE" w:rsidR="62F4E0FE">
        <w:rPr>
          <w:lang w:val="en-US"/>
        </w:rPr>
        <w:t>vitatu</w:t>
      </w:r>
      <w:r w:rsidRPr="62F4E0FE" w:rsidR="62F4E0FE">
        <w:rPr>
          <w:lang w:val="en-US"/>
        </w:rPr>
        <w:t>?</w:t>
      </w:r>
    </w:p>
    <w:p w:rsidRPr="007B69FD" w:rsidR="00933EA9" w:rsidP="48114252" w:rsidRDefault="00933EA9" w14:paraId="221283E5" w14:textId="77777777">
      <w:pPr>
        <w:ind w:left="720"/>
        <w:rPr>
          <w:sz w:val="20"/>
          <w:szCs w:val="20"/>
          <w:lang w:val="en-US"/>
        </w:rPr>
      </w:pPr>
      <w:r>
        <w:t>Yohana alimwita shahidi mwaminifu, mzaliwa wa kwanza kutoka kwa wafu, na mtawala wa wafalme wa dunia.</w:t>
      </w:r>
    </w:p>
    <w:p w:rsidRPr="007B69FD" w:rsidR="00933EA9" w:rsidP="00933EA9" w:rsidRDefault="00933EA9" w14:paraId="3B5AA077" w14:textId="77777777">
      <w:pPr>
        <w:ind w:left="720"/>
        <w:rPr>
          <w:sz w:val="20"/>
          <w:szCs w:val="20"/>
        </w:rPr>
      </w:pPr>
      <w:r/>
    </w:p>
    <w:p w:rsidRPr="007B69FD" w:rsidR="00933EA9" w:rsidP="62F4E0FE" w:rsidRDefault="001974FE" w14:paraId="1ECAB885" w14:textId="013DFED3" w14:noSpellErr="1">
      <w:pPr>
        <w:numPr>
          <w:ilvl w:val="0"/>
          <w:numId w:val="65"/>
        </w:numPr>
        <w:rPr>
          <w:sz w:val="20"/>
          <w:szCs w:val="20"/>
          <w:lang w:val="en-US"/>
        </w:rPr>
      </w:pPr>
      <w:r w:rsidRPr="62F4E0FE" w:rsidR="62F4E0FE">
        <w:rPr>
          <w:lang w:val="en-US"/>
        </w:rPr>
        <w:t xml:space="preserve">[1:6] Yesu </w:t>
      </w:r>
      <w:r w:rsidRPr="62F4E0FE" w:rsidR="62F4E0FE">
        <w:rPr>
          <w:lang w:val="en-US"/>
        </w:rPr>
        <w:t>amewafanya</w:t>
      </w:r>
      <w:r w:rsidRPr="62F4E0FE" w:rsidR="62F4E0FE">
        <w:rPr>
          <w:lang w:val="en-US"/>
        </w:rPr>
        <w:t xml:space="preserve"> </w:t>
      </w:r>
      <w:r w:rsidRPr="62F4E0FE" w:rsidR="62F4E0FE">
        <w:rPr>
          <w:lang w:val="en-US"/>
        </w:rPr>
        <w:t>waumini</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6?</w:t>
      </w:r>
    </w:p>
    <w:p w:rsidRPr="007B69FD" w:rsidR="00933EA9" w:rsidP="62F4E0FE" w:rsidRDefault="00933EA9" w14:paraId="62157E23" w14:textId="77777777" w14:noSpellErr="1">
      <w:pPr>
        <w:ind w:left="720"/>
        <w:rPr>
          <w:sz w:val="20"/>
          <w:szCs w:val="20"/>
          <w:lang w:val="en-US"/>
        </w:rPr>
      </w:pPr>
      <w:r w:rsidRPr="62F4E0FE" w:rsidR="62F4E0FE">
        <w:rPr>
          <w:lang w:val="en-US"/>
        </w:rPr>
        <w:t xml:space="preserve">Yesu </w:t>
      </w:r>
      <w:r w:rsidRPr="62F4E0FE" w:rsidR="62F4E0FE">
        <w:rPr>
          <w:lang w:val="en-US"/>
        </w:rPr>
        <w:t>amewafanya</w:t>
      </w:r>
      <w:r w:rsidRPr="62F4E0FE" w:rsidR="62F4E0FE">
        <w:rPr>
          <w:lang w:val="en-US"/>
        </w:rPr>
        <w:t xml:space="preserve"> </w:t>
      </w:r>
      <w:r w:rsidRPr="62F4E0FE" w:rsidR="62F4E0FE">
        <w:rPr>
          <w:lang w:val="en-US"/>
        </w:rPr>
        <w:t>waamini</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ufalme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makuhani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 xml:space="preserve"> Baba </w:t>
      </w:r>
      <w:r w:rsidRPr="62F4E0FE" w:rsidR="62F4E0FE">
        <w:rPr>
          <w:lang w:val="en-US"/>
        </w:rPr>
        <w:t>yake</w:t>
      </w:r>
      <w:r w:rsidRPr="62F4E0FE" w:rsidR="62F4E0FE">
        <w:rPr>
          <w:lang w:val="en-US"/>
        </w:rPr>
        <w:t>.</w:t>
      </w:r>
    </w:p>
    <w:p w:rsidRPr="007B69FD" w:rsidR="00933EA9" w:rsidP="00933EA9" w:rsidRDefault="00933EA9" w14:paraId="6D94EAEA" w14:textId="77777777">
      <w:pPr>
        <w:ind w:left="720"/>
        <w:rPr>
          <w:sz w:val="20"/>
          <w:szCs w:val="20"/>
        </w:rPr>
      </w:pPr>
      <w:r/>
    </w:p>
    <w:p w:rsidRPr="007B69FD" w:rsidR="00933EA9" w:rsidP="62F4E0FE" w:rsidRDefault="001974FE" w14:paraId="050509EC" w14:textId="4265A3D2" w14:noSpellErr="1">
      <w:pPr>
        <w:numPr>
          <w:ilvl w:val="0"/>
          <w:numId w:val="65"/>
        </w:numPr>
        <w:rPr>
          <w:sz w:val="20"/>
          <w:szCs w:val="20"/>
          <w:lang w:val="en-US"/>
        </w:rPr>
      </w:pPr>
      <w:r w:rsidRPr="62F4E0FE" w:rsidR="62F4E0FE">
        <w:rPr>
          <w:lang w:val="en-US"/>
        </w:rPr>
        <w:t xml:space="preserve">[1:7] Ni </w:t>
      </w:r>
      <w:r w:rsidRPr="62F4E0FE" w:rsidR="62F4E0FE">
        <w:rPr>
          <w:lang w:val="en-US"/>
        </w:rPr>
        <w:t>nani</w:t>
      </w:r>
      <w:r w:rsidRPr="62F4E0FE" w:rsidR="62F4E0FE">
        <w:rPr>
          <w:lang w:val="en-US"/>
        </w:rPr>
        <w:t xml:space="preserve"> </w:t>
      </w:r>
      <w:r w:rsidRPr="62F4E0FE" w:rsidR="62F4E0FE">
        <w:rPr>
          <w:lang w:val="en-US"/>
        </w:rPr>
        <w:t>watakaomwona</w:t>
      </w:r>
      <w:r w:rsidRPr="62F4E0FE" w:rsidR="62F4E0FE">
        <w:rPr>
          <w:lang w:val="en-US"/>
        </w:rPr>
        <w:t xml:space="preserve"> Yesu </w:t>
      </w:r>
      <w:r w:rsidRPr="62F4E0FE" w:rsidR="62F4E0FE">
        <w:rPr>
          <w:lang w:val="en-US"/>
        </w:rPr>
        <w:t>atakapokuja</w:t>
      </w:r>
      <w:r w:rsidRPr="62F4E0FE" w:rsidR="62F4E0FE">
        <w:rPr>
          <w:lang w:val="en-US"/>
        </w:rPr>
        <w:t>?</w:t>
      </w:r>
    </w:p>
    <w:p w:rsidRPr="007B69FD" w:rsidR="00933EA9" w:rsidP="62F4E0FE" w:rsidRDefault="00933EA9" w14:paraId="2D5A6067" w14:textId="77777777" w14:noSpellErr="1">
      <w:pPr>
        <w:ind w:left="720"/>
        <w:rPr>
          <w:sz w:val="20"/>
          <w:szCs w:val="20"/>
          <w:lang w:val="en-US"/>
        </w:rPr>
      </w:pPr>
      <w:r w:rsidRPr="62F4E0FE" w:rsidR="62F4E0FE">
        <w:rPr>
          <w:lang w:val="en-US"/>
        </w:rPr>
        <w:t xml:space="preserve">Kila </w:t>
      </w:r>
      <w:r w:rsidRPr="62F4E0FE" w:rsidR="62F4E0FE">
        <w:rPr>
          <w:lang w:val="en-US"/>
        </w:rPr>
        <w:t>mtu</w:t>
      </w:r>
      <w:r w:rsidRPr="62F4E0FE" w:rsidR="62F4E0FE">
        <w:rPr>
          <w:lang w:val="en-US"/>
        </w:rPr>
        <w:t xml:space="preserve">, </w:t>
      </w:r>
      <w:r w:rsidRPr="62F4E0FE" w:rsidR="62F4E0FE">
        <w:rPr>
          <w:lang w:val="en-US"/>
        </w:rPr>
        <w:t>kutia</w:t>
      </w:r>
      <w:r w:rsidRPr="62F4E0FE" w:rsidR="62F4E0FE">
        <w:rPr>
          <w:lang w:val="en-US"/>
        </w:rPr>
        <w:t xml:space="preserve"> </w:t>
      </w:r>
      <w:r w:rsidRPr="62F4E0FE" w:rsidR="62F4E0FE">
        <w:rPr>
          <w:lang w:val="en-US"/>
        </w:rPr>
        <w:t>ndani</w:t>
      </w:r>
      <w:r w:rsidRPr="62F4E0FE" w:rsidR="62F4E0FE">
        <w:rPr>
          <w:lang w:val="en-US"/>
        </w:rPr>
        <w:t xml:space="preserve"> wale </w:t>
      </w:r>
      <w:r w:rsidRPr="62F4E0FE" w:rsidR="62F4E0FE">
        <w:rPr>
          <w:lang w:val="en-US"/>
        </w:rPr>
        <w:t>waliomchoma</w:t>
      </w:r>
      <w:r w:rsidRPr="62F4E0FE" w:rsidR="62F4E0FE">
        <w:rPr>
          <w:lang w:val="en-US"/>
        </w:rPr>
        <w:t xml:space="preserve">, </w:t>
      </w:r>
      <w:r w:rsidRPr="62F4E0FE" w:rsidR="62F4E0FE">
        <w:rPr>
          <w:lang w:val="en-US"/>
        </w:rPr>
        <w:t>watamwona</w:t>
      </w:r>
      <w:r w:rsidRPr="62F4E0FE" w:rsidR="62F4E0FE">
        <w:rPr>
          <w:lang w:val="en-US"/>
        </w:rPr>
        <w:t>.</w:t>
      </w:r>
    </w:p>
    <w:p w:rsidRPr="007B69FD" w:rsidR="00933EA9" w:rsidP="00933EA9" w:rsidRDefault="00933EA9" w14:paraId="7F3115B2" w14:textId="77777777">
      <w:pPr>
        <w:ind w:left="720"/>
        <w:rPr>
          <w:sz w:val="20"/>
          <w:szCs w:val="20"/>
        </w:rPr>
      </w:pPr>
      <w:r/>
    </w:p>
    <w:p w:rsidRPr="007B69FD" w:rsidR="00933EA9" w:rsidP="62F4E0FE" w:rsidRDefault="001974FE" w14:paraId="191A5C68" w14:textId="504A7E7B" w14:noSpellErr="1">
      <w:pPr>
        <w:numPr>
          <w:ilvl w:val="0"/>
          <w:numId w:val="65"/>
        </w:numPr>
        <w:rPr>
          <w:sz w:val="20"/>
          <w:szCs w:val="20"/>
          <w:lang w:val="en-US"/>
        </w:rPr>
      </w:pPr>
      <w:r w:rsidRPr="62F4E0FE" w:rsidR="62F4E0FE">
        <w:rPr>
          <w:lang w:val="en-US"/>
        </w:rPr>
        <w:t xml:space="preserve">[1:8] Bwana </w:t>
      </w:r>
      <w:r w:rsidRPr="62F4E0FE" w:rsidR="62F4E0FE">
        <w:rPr>
          <w:lang w:val="en-US"/>
        </w:rPr>
        <w:t>Mungu</w:t>
      </w:r>
      <w:r w:rsidRPr="62F4E0FE" w:rsidR="62F4E0FE">
        <w:rPr>
          <w:lang w:val="en-US"/>
        </w:rPr>
        <w:t xml:space="preserve"> </w:t>
      </w:r>
      <w:r w:rsidRPr="62F4E0FE" w:rsidR="62F4E0FE">
        <w:rPr>
          <w:lang w:val="en-US"/>
        </w:rPr>
        <w:t>anaelezwaje</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8?</w:t>
      </w:r>
    </w:p>
    <w:p w:rsidRPr="007B69FD" w:rsidR="00933EA9" w:rsidP="62F4E0FE" w:rsidRDefault="00933EA9" w14:paraId="2357B64F" w14:textId="745FE15B" w14:noSpellErr="1">
      <w:pPr>
        <w:ind w:left="720"/>
        <w:rPr>
          <w:sz w:val="20"/>
          <w:szCs w:val="20"/>
          <w:lang w:val="en-US"/>
        </w:rPr>
      </w:pPr>
      <w:r w:rsidRPr="62F4E0FE" w:rsidR="62F4E0FE">
        <w:rPr>
          <w:lang w:val="en-US"/>
        </w:rPr>
        <w:t xml:space="preserve">Yeye </w:t>
      </w:r>
      <w:r w:rsidRPr="62F4E0FE" w:rsidR="62F4E0FE">
        <w:rPr>
          <w:lang w:val="en-US"/>
        </w:rPr>
        <w:t>hufafanuliwa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wa</w:t>
      </w:r>
      <w:r w:rsidRPr="62F4E0FE" w:rsidR="62F4E0FE">
        <w:rPr>
          <w:lang w:val="en-US"/>
        </w:rPr>
        <w:t xml:space="preserve"> kwanza </w:t>
      </w:r>
      <w:r w:rsidRPr="62F4E0FE" w:rsidR="62F4E0FE">
        <w:rPr>
          <w:lang w:val="en-US"/>
        </w:rPr>
        <w:t>na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mwisho</w:t>
      </w:r>
      <w:r w:rsidRPr="62F4E0FE" w:rsidR="62F4E0FE">
        <w:rPr>
          <w:lang w:val="en-US"/>
        </w:rPr>
        <w:t xml:space="preserve"> (Alfa </w:t>
      </w:r>
      <w:r w:rsidRPr="62F4E0FE" w:rsidR="62F4E0FE">
        <w:rPr>
          <w:lang w:val="en-US"/>
        </w:rPr>
        <w:t>na</w:t>
      </w:r>
      <w:r w:rsidRPr="62F4E0FE" w:rsidR="62F4E0FE">
        <w:rPr>
          <w:lang w:val="en-US"/>
        </w:rPr>
        <w:t xml:space="preserve"> Omega), </w:t>
      </w:r>
      <w:r w:rsidRPr="62F4E0FE" w:rsidR="62F4E0FE">
        <w:rPr>
          <w:lang w:val="en-US"/>
        </w:rPr>
        <w:t>yeye</w:t>
      </w:r>
      <w:r w:rsidRPr="62F4E0FE" w:rsidR="62F4E0FE">
        <w:rPr>
          <w:lang w:val="en-US"/>
        </w:rPr>
        <w:t xml:space="preserve"> </w:t>
      </w:r>
      <w:r w:rsidRPr="62F4E0FE" w:rsidR="62F4E0FE">
        <w:rPr>
          <w:lang w:val="en-US"/>
        </w:rPr>
        <w:t>aliye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aliyekuwa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atakayekuja</w:t>
      </w:r>
      <w:r w:rsidRPr="62F4E0FE" w:rsidR="62F4E0FE">
        <w:rPr>
          <w:lang w:val="en-US"/>
        </w:rPr>
        <w:t xml:space="preserve">, </w:t>
      </w:r>
      <w:r w:rsidRPr="62F4E0FE" w:rsidR="62F4E0FE">
        <w:rPr>
          <w:lang w:val="en-US"/>
        </w:rPr>
        <w:t>Mwenyezi</w:t>
      </w:r>
      <w:r w:rsidRPr="62F4E0FE" w:rsidR="62F4E0FE">
        <w:rPr>
          <w:lang w:val="en-US"/>
        </w:rPr>
        <w:t>.</w:t>
      </w:r>
    </w:p>
    <w:p w:rsidRPr="007B69FD" w:rsidR="00933EA9" w:rsidP="00933EA9" w:rsidRDefault="00933EA9" w14:paraId="76F9B4D6" w14:textId="77777777">
      <w:pPr>
        <w:ind w:left="720"/>
        <w:rPr>
          <w:sz w:val="20"/>
          <w:szCs w:val="20"/>
        </w:rPr>
      </w:pPr>
      <w:r/>
    </w:p>
    <w:p w:rsidRPr="007B69FD" w:rsidR="00933EA9" w:rsidP="62F4E0FE" w:rsidRDefault="001974FE" w14:paraId="649B6229" w14:textId="54E3218E" w14:noSpellErr="1">
      <w:pPr>
        <w:numPr>
          <w:ilvl w:val="0"/>
          <w:numId w:val="65"/>
        </w:numPr>
        <w:rPr>
          <w:sz w:val="20"/>
          <w:szCs w:val="20"/>
          <w:lang w:val="en-US"/>
        </w:rPr>
      </w:pPr>
      <w:r w:rsidRPr="62F4E0FE" w:rsidR="62F4E0FE">
        <w:rPr>
          <w:lang w:val="en-US"/>
        </w:rPr>
        <w:t xml:space="preserve">[1:8] </w:t>
      </w:r>
      <w:r w:rsidRPr="62F4E0FE" w:rsidR="62F4E0FE">
        <w:rPr>
          <w:lang w:val="en-US"/>
        </w:rPr>
        <w:t>Unafikiri</w:t>
      </w:r>
      <w:r w:rsidRPr="62F4E0FE" w:rsidR="62F4E0FE">
        <w:rPr>
          <w:lang w:val="en-US"/>
        </w:rPr>
        <w:t xml:space="preserve"> </w:t>
      </w:r>
      <w:r w:rsidRPr="62F4E0FE" w:rsidR="62F4E0FE">
        <w:rPr>
          <w:lang w:val="en-US"/>
        </w:rPr>
        <w:t>maelezo</w:t>
      </w:r>
      <w:r w:rsidRPr="62F4E0FE" w:rsidR="62F4E0FE">
        <w:rPr>
          <w:lang w:val="en-US"/>
        </w:rPr>
        <w:t xml:space="preserve"> </w:t>
      </w:r>
      <w:r w:rsidRPr="62F4E0FE" w:rsidR="62F4E0FE">
        <w:rPr>
          <w:lang w:val="en-US"/>
        </w:rPr>
        <w:t>hayo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yanamaanisha</w:t>
      </w:r>
      <w:r w:rsidRPr="62F4E0FE" w:rsidR="62F4E0FE">
        <w:rPr>
          <w:lang w:val="en-US"/>
        </w:rPr>
        <w:t xml:space="preserve"> </w:t>
      </w:r>
      <w:r w:rsidRPr="62F4E0FE" w:rsidR="62F4E0FE">
        <w:rPr>
          <w:lang w:val="en-US"/>
        </w:rPr>
        <w:t>nini</w:t>
      </w:r>
      <w:r w:rsidRPr="62F4E0FE" w:rsidR="62F4E0FE">
        <w:rPr>
          <w:lang w:val="en-US"/>
        </w:rPr>
        <w:t>?</w:t>
      </w:r>
    </w:p>
    <w:p w:rsidRPr="007B69FD" w:rsidR="00933EA9" w:rsidP="48114252" w:rsidRDefault="00933EA9" w14:paraId="3811B8CE" w14:textId="06162D45">
      <w:pPr>
        <w:ind w:left="720"/>
        <w:rPr>
          <w:sz w:val="20"/>
          <w:szCs w:val="20"/>
          <w:lang w:val="en-US"/>
        </w:rPr>
      </w:pPr>
      <w:r>
        <w:t>(Majibu yanaweza kutofautiana.) Ufafanuzi huo unaonyesha kwamba yeye ndiye aliyeanzisha vitu vyote na ndiye anayekamilisha vitu vyote, au yule ambaye amekuwapo sikuzote na ataendelea kuwapo milele.</w:t>
      </w:r>
    </w:p>
    <w:p w:rsidRPr="007B69FD" w:rsidR="00933EA9" w:rsidP="00933EA9" w:rsidRDefault="00933EA9" w14:paraId="1AEB7E9F" w14:textId="77777777">
      <w:pPr>
        <w:ind w:left="720"/>
        <w:rPr>
          <w:sz w:val="20"/>
          <w:szCs w:val="20"/>
        </w:rPr>
      </w:pPr>
      <w:r/>
    </w:p>
    <w:p w:rsidRPr="007B69FD" w:rsidR="00933EA9" w:rsidP="62F4E0FE" w:rsidRDefault="00933EA9" w14:paraId="57654DB0" w14:textId="77777777" w14:noSpellErr="1">
      <w:pPr>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FC60EA" w:rsidRDefault="00FC60EA" w14:paraId="5D688449" w14:textId="77777777">
      <w:pPr>
        <w:spacing w:line="240" w:lineRule="auto"/>
        <w:rPr>
          <w:sz w:val="40"/>
          <w:szCs w:val="44"/>
        </w:rPr>
      </w:pPr>
      <w:r/>
    </w:p>
    <w:p w:rsidRPr="007B69FD" w:rsidR="00933EA9" w:rsidP="62F4E0FE" w:rsidRDefault="00933EA9" w14:paraId="258DB61D" w14:textId="366F0D93" w14:noSpellErr="1">
      <w:pPr>
        <w:pStyle w:val="Heading1"/>
        <w:keepNext w:val="0"/>
        <w:keepLines w:val="0"/>
        <w:spacing w:before="480"/>
        <w:rPr>
          <w:b w:val="1"/>
          <w:bCs w:val="1"/>
          <w:lang w:val="en-US"/>
        </w:rPr>
      </w:pPr>
      <w:r w:rsidRPr="62F4E0FE" w:rsidR="62F4E0FE">
        <w:rPr>
          <w:lang w:val="en-US"/>
        </w:rPr>
        <w:t>Ufunuo</w:t>
      </w:r>
      <w:r w:rsidRPr="62F4E0FE" w:rsidR="62F4E0FE">
        <w:rPr>
          <w:lang w:val="en-US"/>
        </w:rPr>
        <w:t xml:space="preserve"> 2:8-11</w:t>
      </w:r>
    </w:p>
    <w:p w:rsidRPr="007B69FD" w:rsidR="00933EA9" w:rsidP="00FC60EA" w:rsidRDefault="00933EA9" w14:paraId="48904702" w14:textId="77777777" w14:noSpellErr="1">
      <w:pPr>
        <w:pStyle w:val="Background"/>
      </w:pPr>
      <w:r w:rsidRPr="62F4E0FE" w:rsidR="62F4E0FE">
        <w:rPr>
          <w:lang w:val="en-US"/>
        </w:rPr>
        <w:t xml:space="preserve">Historia: Yohana </w:t>
      </w:r>
      <w:r w:rsidRPr="62F4E0FE" w:rsidR="62F4E0FE">
        <w:rPr>
          <w:lang w:val="en-US"/>
        </w:rPr>
        <w:t>alikuwa</w:t>
      </w:r>
      <w:r w:rsidRPr="62F4E0FE" w:rsidR="62F4E0FE">
        <w:rPr>
          <w:lang w:val="en-US"/>
        </w:rPr>
        <w:t xml:space="preserve"> </w:t>
      </w:r>
      <w:r w:rsidRPr="62F4E0FE" w:rsidR="62F4E0FE">
        <w:rPr>
          <w:lang w:val="en-US"/>
        </w:rPr>
        <w:t>gerezani</w:t>
      </w:r>
      <w:r w:rsidRPr="62F4E0FE" w:rsidR="62F4E0FE">
        <w:rPr>
          <w:lang w:val="en-US"/>
        </w:rPr>
        <w:t xml:space="preserve"> </w:t>
      </w:r>
      <w:r w:rsidRPr="62F4E0FE" w:rsidR="62F4E0FE">
        <w:rPr>
          <w:lang w:val="en-US"/>
        </w:rPr>
        <w:t>karibu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mkoa</w:t>
      </w:r>
      <w:r w:rsidRPr="62F4E0FE" w:rsidR="62F4E0FE">
        <w:rPr>
          <w:lang w:val="en-US"/>
        </w:rPr>
        <w:t xml:space="preserve"> </w:t>
      </w:r>
      <w:r w:rsidRPr="62F4E0FE" w:rsidR="62F4E0FE">
        <w:rPr>
          <w:lang w:val="en-US"/>
        </w:rPr>
        <w:t>ulioitwa</w:t>
      </w:r>
      <w:r w:rsidRPr="62F4E0FE" w:rsidR="62F4E0FE">
        <w:rPr>
          <w:lang w:val="en-US"/>
        </w:rPr>
        <w:t xml:space="preserve"> Asia. Katika 1:10-11 Yohana </w:t>
      </w:r>
      <w:r w:rsidRPr="62F4E0FE" w:rsidR="62F4E0FE">
        <w:rPr>
          <w:lang w:val="en-US"/>
        </w:rPr>
        <w:t>alisikia</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ikimwambia</w:t>
      </w:r>
      <w:r w:rsidRPr="62F4E0FE" w:rsidR="62F4E0FE">
        <w:rPr>
          <w:lang w:val="en-US"/>
        </w:rPr>
        <w:t xml:space="preserve"> </w:t>
      </w:r>
      <w:r w:rsidRPr="62F4E0FE" w:rsidR="62F4E0FE">
        <w:rPr>
          <w:lang w:val="en-US"/>
        </w:rPr>
        <w:t>aandike</w:t>
      </w:r>
      <w:r w:rsidRPr="62F4E0FE" w:rsidR="62F4E0FE">
        <w:rPr>
          <w:lang w:val="en-US"/>
        </w:rPr>
        <w:t xml:space="preserve"> </w:t>
      </w:r>
      <w:r w:rsidRPr="62F4E0FE" w:rsidR="62F4E0FE">
        <w:rPr>
          <w:lang w:val="en-US"/>
        </w:rPr>
        <w:t>alichokiona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kukipeleka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makanisa</w:t>
      </w:r>
      <w:r w:rsidRPr="62F4E0FE" w:rsidR="62F4E0FE">
        <w:rPr>
          <w:lang w:val="en-US"/>
        </w:rPr>
        <w:t xml:space="preserve"> </w:t>
      </w:r>
      <w:r w:rsidRPr="62F4E0FE" w:rsidR="62F4E0FE">
        <w:rPr>
          <w:lang w:val="en-US"/>
        </w:rPr>
        <w:t>saba</w:t>
      </w:r>
      <w:r w:rsidRPr="62F4E0FE" w:rsidR="62F4E0FE">
        <w:rPr>
          <w:lang w:val="en-US"/>
        </w:rPr>
        <w:t xml:space="preserve"> </w:t>
      </w:r>
      <w:r w:rsidRPr="62F4E0FE" w:rsidR="62F4E0FE">
        <w:rPr>
          <w:lang w:val="en-US"/>
        </w:rPr>
        <w:t>ya</w:t>
      </w:r>
      <w:r w:rsidRPr="62F4E0FE" w:rsidR="62F4E0FE">
        <w:rPr>
          <w:lang w:val="en-US"/>
        </w:rPr>
        <w:t xml:space="preserve"> Asia. Katika 1:17, </w:t>
      </w:r>
      <w:r w:rsidRPr="62F4E0FE" w:rsidR="62F4E0FE">
        <w:rPr>
          <w:lang w:val="en-US"/>
        </w:rPr>
        <w:t>sauti</w:t>
      </w:r>
      <w:r w:rsidRPr="62F4E0FE" w:rsidR="62F4E0FE">
        <w:rPr>
          <w:lang w:val="en-US"/>
        </w:rPr>
        <w:t xml:space="preserve"> (</w:t>
      </w:r>
      <w:r w:rsidRPr="62F4E0FE" w:rsidR="62F4E0FE">
        <w:rPr>
          <w:lang w:val="en-US"/>
        </w:rPr>
        <w:t>mzungumzaji</w:t>
      </w:r>
      <w:r w:rsidRPr="62F4E0FE" w:rsidR="62F4E0FE">
        <w:rPr>
          <w:lang w:val="en-US"/>
        </w:rPr>
        <w:t xml:space="preserve">)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ndiye</w:t>
      </w:r>
      <w:r w:rsidRPr="62F4E0FE" w:rsidR="62F4E0FE">
        <w:rPr>
          <w:lang w:val="en-US"/>
        </w:rPr>
        <w:t xml:space="preserve"> </w:t>
      </w:r>
      <w:r w:rsidRPr="62F4E0FE" w:rsidR="62F4E0FE">
        <w:rPr>
          <w:lang w:val="en-US"/>
        </w:rPr>
        <w:t>wa</w:t>
      </w:r>
      <w:r w:rsidRPr="62F4E0FE" w:rsidR="62F4E0FE">
        <w:rPr>
          <w:lang w:val="en-US"/>
        </w:rPr>
        <w:t xml:space="preserve"> kwanza </w:t>
      </w:r>
      <w:r w:rsidRPr="62F4E0FE" w:rsidR="62F4E0FE">
        <w:rPr>
          <w:lang w:val="en-US"/>
        </w:rPr>
        <w:t>na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mwisho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amekufa</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sasa</w:t>
      </w:r>
      <w:r w:rsidRPr="62F4E0FE" w:rsidR="62F4E0FE">
        <w:rPr>
          <w:lang w:val="en-US"/>
        </w:rPr>
        <w:t xml:space="preserve"> </w:t>
      </w:r>
      <w:r w:rsidRPr="62F4E0FE" w:rsidR="62F4E0FE">
        <w:rPr>
          <w:lang w:val="en-US"/>
        </w:rPr>
        <w:t>anaishi</w:t>
      </w:r>
      <w:r w:rsidRPr="62F4E0FE" w:rsidR="62F4E0FE">
        <w:rPr>
          <w:lang w:val="en-US"/>
        </w:rPr>
        <w:t xml:space="preserve"> </w:t>
      </w:r>
      <w:r w:rsidRPr="62F4E0FE" w:rsidR="62F4E0FE">
        <w:rPr>
          <w:lang w:val="en-US"/>
        </w:rPr>
        <w:t>milele</w:t>
      </w:r>
      <w:r w:rsidRPr="62F4E0FE" w:rsidR="62F4E0FE">
        <w:rPr>
          <w:lang w:val="en-US"/>
        </w:rPr>
        <w:t>.</w:t>
      </w:r>
    </w:p>
    <w:p w:rsidRPr="00170DC8" w:rsidR="00170DC8" w:rsidP="62F4E0FE" w:rsidRDefault="00170DC8" w14:paraId="1BEF3B70"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933EA9" w:rsidP="00FC60EA" w:rsidRDefault="00933EA9" w14:paraId="59B8D3EA"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933EA9" w:rsidP="00FC60EA" w:rsidRDefault="00933EA9" w14:paraId="22A6A422" w14:textId="4AB0D462"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933EA9" w:rsidP="00FC60EA" w:rsidRDefault="00933EA9" w14:paraId="6DF363F2" w14:textId="7FE0C3D1" w14:noSpellErr="1">
      <w:pPr>
        <w:pStyle w:val="Checklist"/>
        <w:rPr/>
      </w:pPr>
      <w:r w:rsidRPr="62F4E0FE" w:rsidR="62F4E0FE">
        <w:rPr>
          <w:lang w:val="en-US"/>
        </w:rPr>
        <w:t>Msemaji</w:t>
      </w:r>
      <w:r w:rsidRPr="62F4E0FE" w:rsidR="62F4E0FE">
        <w:rPr>
          <w:lang w:val="en-US"/>
        </w:rPr>
        <w:t xml:space="preserve"> </w:t>
      </w:r>
      <w:r w:rsidRPr="62F4E0FE" w:rsidR="62F4E0FE">
        <w:rPr>
          <w:lang w:val="en-US"/>
        </w:rPr>
        <w:t>alimwambia</w:t>
      </w:r>
      <w:r w:rsidRPr="62F4E0FE" w:rsidR="62F4E0FE">
        <w:rPr>
          <w:lang w:val="en-US"/>
        </w:rPr>
        <w:t xml:space="preserve"> Yohana </w:t>
      </w:r>
      <w:r w:rsidRPr="62F4E0FE" w:rsidR="62F4E0FE">
        <w:rPr>
          <w:lang w:val="en-US"/>
        </w:rPr>
        <w:t>amwandikie</w:t>
      </w:r>
      <w:r w:rsidRPr="62F4E0FE" w:rsidR="62F4E0FE">
        <w:rPr>
          <w:lang w:val="en-US"/>
        </w:rPr>
        <w:t xml:space="preserve"> </w:t>
      </w:r>
      <w:r w:rsidRPr="62F4E0FE" w:rsidR="62F4E0FE">
        <w:rPr>
          <w:lang w:val="en-US"/>
        </w:rPr>
        <w:t>malaika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kanisa</w:t>
      </w:r>
      <w:r w:rsidRPr="62F4E0FE" w:rsidR="62F4E0FE">
        <w:rPr>
          <w:lang w:val="en-US"/>
        </w:rPr>
        <w:t xml:space="preserve"> </w:t>
      </w:r>
      <w:r w:rsidRPr="62F4E0FE" w:rsidR="62F4E0FE">
        <w:rPr>
          <w:lang w:val="en-US"/>
        </w:rPr>
        <w:t>lililoko</w:t>
      </w:r>
      <w:r w:rsidRPr="62F4E0FE" w:rsidR="62F4E0FE">
        <w:rPr>
          <w:lang w:val="en-US"/>
        </w:rPr>
        <w:t xml:space="preserve"> </w:t>
      </w:r>
      <w:r w:rsidRPr="62F4E0FE" w:rsidR="62F4E0FE">
        <w:rPr>
          <w:lang w:val="en-US"/>
        </w:rPr>
        <w:t>Smirna</w:t>
      </w:r>
      <w:r w:rsidRPr="62F4E0FE" w:rsidR="62F4E0FE">
        <w:rPr>
          <w:lang w:val="en-US"/>
        </w:rPr>
        <w:t>. [2:8]</w:t>
      </w:r>
    </w:p>
    <w:p w:rsidRPr="007B69FD" w:rsidR="00933EA9" w:rsidP="00FC60EA" w:rsidRDefault="001974FE" w14:paraId="2D4E3293" w14:textId="57DCD737" w14:noSpellErr="1">
      <w:pPr>
        <w:pStyle w:val="Checklist"/>
        <w:rPr/>
      </w:pPr>
      <w:r w:rsidRPr="62F4E0FE" w:rsidR="62F4E0FE">
        <w:rPr>
          <w:lang w:val="en-US"/>
        </w:rPr>
        <w:t>Msemaji</w:t>
      </w:r>
      <w:r w:rsidRPr="62F4E0FE" w:rsidR="62F4E0FE">
        <w:rPr>
          <w:lang w:val="en-US"/>
        </w:rPr>
        <w:t xml:space="preserve">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alijua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kuteseka</w:t>
      </w:r>
      <w:r w:rsidRPr="62F4E0FE" w:rsidR="62F4E0FE">
        <w:rPr>
          <w:lang w:val="en-US"/>
        </w:rPr>
        <w:t xml:space="preserve"> </w:t>
      </w:r>
      <w:r w:rsidRPr="62F4E0FE" w:rsidR="62F4E0FE">
        <w:rPr>
          <w:lang w:val="en-US"/>
        </w:rPr>
        <w:t>kwao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umaskini</w:t>
      </w:r>
      <w:r w:rsidRPr="62F4E0FE" w:rsidR="62F4E0FE">
        <w:rPr>
          <w:lang w:val="en-US"/>
        </w:rPr>
        <w:t>. [2:9]</w:t>
      </w:r>
    </w:p>
    <w:p w:rsidRPr="007B69FD" w:rsidR="00933EA9" w:rsidP="00FC60EA" w:rsidRDefault="001974FE" w14:paraId="2BF70E64" w14:textId="35609FA3" w14:noSpellErr="1">
      <w:pPr>
        <w:pStyle w:val="Checklist"/>
        <w:rPr/>
      </w:pPr>
      <w:r w:rsidRPr="62F4E0FE" w:rsidR="62F4E0FE">
        <w:rPr>
          <w:lang w:val="en-US"/>
        </w:rPr>
        <w:t>Msemaji</w:t>
      </w:r>
      <w:r w:rsidRPr="62F4E0FE" w:rsidR="62F4E0FE">
        <w:rPr>
          <w:lang w:val="en-US"/>
        </w:rPr>
        <w:t xml:space="preserve"> </w:t>
      </w:r>
      <w:r w:rsidRPr="62F4E0FE" w:rsidR="62F4E0FE">
        <w:rPr>
          <w:lang w:val="en-US"/>
        </w:rPr>
        <w:t>aliwaambia</w:t>
      </w:r>
      <w:r w:rsidRPr="62F4E0FE" w:rsidR="62F4E0FE">
        <w:rPr>
          <w:lang w:val="en-US"/>
        </w:rPr>
        <w:t xml:space="preserve"> </w:t>
      </w:r>
      <w:r w:rsidRPr="62F4E0FE" w:rsidR="62F4E0FE">
        <w:rPr>
          <w:lang w:val="en-US"/>
        </w:rPr>
        <w:t>wasiogope</w:t>
      </w:r>
      <w:r w:rsidRPr="62F4E0FE" w:rsidR="62F4E0FE">
        <w:rPr>
          <w:lang w:val="en-US"/>
        </w:rPr>
        <w:t xml:space="preserve">, </w:t>
      </w:r>
      <w:r w:rsidRPr="62F4E0FE" w:rsidR="62F4E0FE">
        <w:rPr>
          <w:lang w:val="en-US"/>
        </w:rPr>
        <w:t>bali</w:t>
      </w:r>
      <w:r w:rsidRPr="62F4E0FE" w:rsidR="62F4E0FE">
        <w:rPr>
          <w:lang w:val="en-US"/>
        </w:rPr>
        <w:t xml:space="preserve"> </w:t>
      </w:r>
      <w:r w:rsidRPr="62F4E0FE" w:rsidR="62F4E0FE">
        <w:rPr>
          <w:lang w:val="en-US"/>
        </w:rPr>
        <w:t>wawe</w:t>
      </w:r>
      <w:r w:rsidRPr="62F4E0FE" w:rsidR="62F4E0FE">
        <w:rPr>
          <w:lang w:val="en-US"/>
        </w:rPr>
        <w:t xml:space="preserve"> </w:t>
      </w:r>
      <w:r w:rsidRPr="62F4E0FE" w:rsidR="62F4E0FE">
        <w:rPr>
          <w:lang w:val="en-US"/>
        </w:rPr>
        <w:t>waaminifu</w:t>
      </w:r>
      <w:r w:rsidRPr="62F4E0FE" w:rsidR="62F4E0FE">
        <w:rPr>
          <w:lang w:val="en-US"/>
        </w:rPr>
        <w:t>. [2:10]</w:t>
      </w:r>
    </w:p>
    <w:p w:rsidRPr="007B69FD" w:rsidR="00933EA9" w:rsidP="00FC60EA" w:rsidRDefault="00933EA9" w14:paraId="3FEFD5C4" w14:textId="7499D42D" w14:noSpellErr="1">
      <w:pPr>
        <w:pStyle w:val="Checklist"/>
        <w:rPr/>
      </w:pPr>
      <w:r w:rsidRPr="62F4E0FE" w:rsidR="62F4E0FE">
        <w:rPr>
          <w:lang w:val="en-US"/>
        </w:rPr>
        <w:t>Msemaji</w:t>
      </w:r>
      <w:r w:rsidRPr="62F4E0FE" w:rsidR="62F4E0FE">
        <w:rPr>
          <w:lang w:val="en-US"/>
        </w:rPr>
        <w:t xml:space="preserve">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angewapa</w:t>
      </w:r>
      <w:r w:rsidRPr="62F4E0FE" w:rsidR="62F4E0FE">
        <w:rPr>
          <w:lang w:val="en-US"/>
        </w:rPr>
        <w:t xml:space="preserve"> </w:t>
      </w:r>
      <w:r w:rsidRPr="62F4E0FE" w:rsidR="62F4E0FE">
        <w:rPr>
          <w:lang w:val="en-US"/>
        </w:rPr>
        <w:t>taji</w:t>
      </w:r>
      <w:r w:rsidRPr="62F4E0FE" w:rsidR="62F4E0FE">
        <w:rPr>
          <w:lang w:val="en-US"/>
        </w:rPr>
        <w:t xml:space="preserve"> la </w:t>
      </w:r>
      <w:r w:rsidRPr="62F4E0FE" w:rsidR="62F4E0FE">
        <w:rPr>
          <w:lang w:val="en-US"/>
        </w:rPr>
        <w:t>uhai</w:t>
      </w:r>
      <w:r w:rsidRPr="62F4E0FE" w:rsidR="62F4E0FE">
        <w:rPr>
          <w:lang w:val="en-US"/>
        </w:rPr>
        <w:t>. [2:10]</w:t>
      </w:r>
    </w:p>
    <w:p w:rsidRPr="007B69FD" w:rsidR="00933EA9" w:rsidP="00FC60EA" w:rsidRDefault="00933EA9" w14:paraId="6EE885F5"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933EA9" w:rsidP="00FC60EA" w:rsidRDefault="003947E5" w14:paraId="69680C53" w14:textId="273CBFED"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933EA9" w:rsidP="62F4E0FE" w:rsidRDefault="001974FE" w14:paraId="57ADC3F6" w14:textId="4C6DB0B7" w14:noSpellErr="1">
      <w:pPr>
        <w:numPr>
          <w:ilvl w:val="0"/>
          <w:numId w:val="64"/>
        </w:numPr>
        <w:rPr>
          <w:sz w:val="20"/>
          <w:szCs w:val="20"/>
          <w:lang w:val="en-US"/>
        </w:rPr>
      </w:pPr>
      <w:r w:rsidRPr="62F4E0FE" w:rsidR="62F4E0FE">
        <w:rPr>
          <w:lang w:val="en-US"/>
        </w:rPr>
        <w:t xml:space="preserve">[2:8] Maneno </w:t>
      </w:r>
      <w:r w:rsidRPr="62F4E0FE" w:rsidR="62F4E0FE">
        <w:rPr>
          <w:lang w:val="en-US"/>
        </w:rPr>
        <w:t>haya</w:t>
      </w:r>
      <w:r w:rsidRPr="62F4E0FE" w:rsidR="62F4E0FE">
        <w:rPr>
          <w:lang w:val="en-US"/>
        </w:rPr>
        <w:t xml:space="preserve"> </w:t>
      </w:r>
      <w:r w:rsidRPr="62F4E0FE" w:rsidR="62F4E0FE">
        <w:rPr>
          <w:lang w:val="en-US"/>
        </w:rPr>
        <w:t>yameandikwa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malaika</w:t>
      </w:r>
      <w:r w:rsidRPr="62F4E0FE" w:rsidR="62F4E0FE">
        <w:rPr>
          <w:lang w:val="en-US"/>
        </w:rPr>
        <w:t xml:space="preserve"> </w:t>
      </w:r>
      <w:r w:rsidRPr="62F4E0FE" w:rsidR="62F4E0FE">
        <w:rPr>
          <w:lang w:val="en-US"/>
        </w:rPr>
        <w:t>yupi</w:t>
      </w:r>
      <w:r w:rsidRPr="62F4E0FE" w:rsidR="62F4E0FE">
        <w:rPr>
          <w:lang w:val="en-US"/>
        </w:rPr>
        <w:t>?</w:t>
      </w:r>
    </w:p>
    <w:p w:rsidRPr="007B69FD" w:rsidR="00933EA9" w:rsidP="62F4E0FE" w:rsidRDefault="00933EA9" w14:paraId="40439F37" w14:textId="77777777" w14:noSpellErr="1">
      <w:pPr>
        <w:ind w:left="720"/>
        <w:rPr>
          <w:sz w:val="20"/>
          <w:szCs w:val="20"/>
          <w:lang w:val="en-US"/>
        </w:rPr>
      </w:pPr>
      <w:r w:rsidRPr="62F4E0FE" w:rsidR="62F4E0FE">
        <w:rPr>
          <w:lang w:val="en-US"/>
        </w:rPr>
        <w:t xml:space="preserve">"Kwa </w:t>
      </w:r>
      <w:r w:rsidRPr="62F4E0FE" w:rsidR="62F4E0FE">
        <w:rPr>
          <w:lang w:val="en-US"/>
        </w:rPr>
        <w:t>malaika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kanisa</w:t>
      </w:r>
      <w:r w:rsidRPr="62F4E0FE" w:rsidR="62F4E0FE">
        <w:rPr>
          <w:lang w:val="en-US"/>
        </w:rPr>
        <w:t xml:space="preserve"> la </w:t>
      </w:r>
      <w:r w:rsidRPr="62F4E0FE" w:rsidR="62F4E0FE">
        <w:rPr>
          <w:lang w:val="en-US"/>
        </w:rPr>
        <w:t>Smurna</w:t>
      </w:r>
      <w:r w:rsidRPr="62F4E0FE" w:rsidR="62F4E0FE">
        <w:rPr>
          <w:lang w:val="en-US"/>
        </w:rPr>
        <w:t xml:space="preserve"> </w:t>
      </w:r>
      <w:r w:rsidRPr="62F4E0FE" w:rsidR="62F4E0FE">
        <w:rPr>
          <w:lang w:val="en-US"/>
        </w:rPr>
        <w:t>andika</w:t>
      </w:r>
      <w:r w:rsidRPr="62F4E0FE" w:rsidR="62F4E0FE">
        <w:rPr>
          <w:lang w:val="en-US"/>
        </w:rPr>
        <w:t xml:space="preserve"> </w:t>
      </w:r>
      <w:r w:rsidRPr="62F4E0FE" w:rsidR="62F4E0FE">
        <w:rPr>
          <w:lang w:val="en-US"/>
        </w:rPr>
        <w:t>hivi</w:t>
      </w:r>
      <w:r w:rsidRPr="62F4E0FE" w:rsidR="62F4E0FE">
        <w:rPr>
          <w:lang w:val="en-US"/>
        </w:rPr>
        <w:t>:</w:t>
      </w:r>
    </w:p>
    <w:p w:rsidRPr="007B69FD" w:rsidR="00933EA9" w:rsidP="00933EA9" w:rsidRDefault="00933EA9" w14:paraId="7D3FDB91" w14:textId="77777777">
      <w:pPr>
        <w:ind w:left="720"/>
        <w:rPr>
          <w:sz w:val="20"/>
          <w:szCs w:val="20"/>
        </w:rPr>
      </w:pPr>
      <w:r/>
    </w:p>
    <w:p w:rsidRPr="007B69FD" w:rsidR="00933EA9" w:rsidP="62F4E0FE" w:rsidRDefault="001974FE" w14:paraId="15D73AAC" w14:textId="27214BC0" w14:noSpellErr="1">
      <w:pPr>
        <w:numPr>
          <w:ilvl w:val="0"/>
          <w:numId w:val="64"/>
        </w:numPr>
        <w:rPr>
          <w:sz w:val="20"/>
          <w:szCs w:val="20"/>
          <w:lang w:val="en-US"/>
        </w:rPr>
      </w:pPr>
      <w:r w:rsidRPr="62F4E0FE" w:rsidR="62F4E0FE">
        <w:rPr>
          <w:lang w:val="en-US"/>
        </w:rPr>
        <w:t xml:space="preserve">[2:8-11] Ni </w:t>
      </w:r>
      <w:r w:rsidRPr="62F4E0FE" w:rsidR="62F4E0FE">
        <w:rPr>
          <w:lang w:val="en-US"/>
        </w:rPr>
        <w:t>maneno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nani</w:t>
      </w:r>
      <w:r w:rsidRPr="62F4E0FE" w:rsidR="62F4E0FE">
        <w:rPr>
          <w:lang w:val="en-US"/>
        </w:rPr>
        <w:t xml:space="preserve"> </w:t>
      </w:r>
      <w:r w:rsidRPr="62F4E0FE" w:rsidR="62F4E0FE">
        <w:rPr>
          <w:lang w:val="en-US"/>
        </w:rPr>
        <w:t>yaliyo</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9 </w:t>
      </w:r>
      <w:r w:rsidRPr="62F4E0FE" w:rsidR="62F4E0FE">
        <w:rPr>
          <w:lang w:val="en-US"/>
        </w:rPr>
        <w:t>hadi</w:t>
      </w:r>
      <w:r w:rsidRPr="62F4E0FE" w:rsidR="62F4E0FE">
        <w:rPr>
          <w:lang w:val="en-US"/>
        </w:rPr>
        <w:t xml:space="preserve"> 11?</w:t>
      </w:r>
    </w:p>
    <w:p w:rsidRPr="007B69FD" w:rsidR="00933EA9" w:rsidP="62F4E0FE" w:rsidRDefault="00503EAA" w14:paraId="7CF288A9" w14:textId="61D57988" w14:noSpellErr="1">
      <w:pPr>
        <w:ind w:left="360" w:firstLine="360"/>
        <w:rPr>
          <w:sz w:val="20"/>
          <w:szCs w:val="20"/>
          <w:lang w:val="en-US"/>
        </w:rPr>
      </w:pPr>
      <w:r w:rsidRPr="62F4E0FE" w:rsidR="62F4E0FE">
        <w:rPr>
          <w:lang w:val="en-US"/>
        </w:rPr>
        <w:t>Mstari</w:t>
      </w:r>
      <w:r w:rsidRPr="62F4E0FE" w:rsidR="62F4E0FE">
        <w:rPr>
          <w:lang w:val="en-US"/>
        </w:rPr>
        <w:t xml:space="preserve"> </w:t>
      </w:r>
      <w:r w:rsidRPr="62F4E0FE" w:rsidR="62F4E0FE">
        <w:rPr>
          <w:lang w:val="en-US"/>
        </w:rPr>
        <w:t>wa</w:t>
      </w:r>
      <w:r w:rsidRPr="62F4E0FE" w:rsidR="62F4E0FE">
        <w:rPr>
          <w:lang w:val="en-US"/>
        </w:rPr>
        <w:t xml:space="preserve"> 8 </w:t>
      </w:r>
      <w:r w:rsidRPr="62F4E0FE" w:rsidR="62F4E0FE">
        <w:rPr>
          <w:lang w:val="en-US"/>
        </w:rPr>
        <w:t>unasema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hayo</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aliyekuwa</w:t>
      </w:r>
      <w:r w:rsidRPr="62F4E0FE" w:rsidR="62F4E0FE">
        <w:rPr>
          <w:lang w:val="en-US"/>
        </w:rPr>
        <w:t xml:space="preserve"> </w:t>
      </w:r>
      <w:r w:rsidRPr="62F4E0FE" w:rsidR="62F4E0FE">
        <w:rPr>
          <w:lang w:val="en-US"/>
        </w:rPr>
        <w:t>amekufa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akawa</w:t>
      </w:r>
      <w:r w:rsidRPr="62F4E0FE" w:rsidR="62F4E0FE">
        <w:rPr>
          <w:lang w:val="en-US"/>
        </w:rPr>
        <w:t xml:space="preserve"> </w:t>
      </w:r>
      <w:r w:rsidRPr="62F4E0FE" w:rsidR="62F4E0FE">
        <w:rPr>
          <w:lang w:val="en-US"/>
        </w:rPr>
        <w:t>hai</w:t>
      </w:r>
      <w:r w:rsidRPr="62F4E0FE" w:rsidR="62F4E0FE">
        <w:rPr>
          <w:lang w:val="en-US"/>
        </w:rPr>
        <w:t xml:space="preserve"> </w:t>
      </w:r>
      <w:r w:rsidRPr="62F4E0FE" w:rsidR="62F4E0FE">
        <w:rPr>
          <w:lang w:val="en-US"/>
        </w:rPr>
        <w:t>tena</w:t>
      </w:r>
      <w:r w:rsidRPr="62F4E0FE" w:rsidR="62F4E0FE">
        <w:rPr>
          <w:lang w:val="en-US"/>
        </w:rPr>
        <w:t>.</w:t>
      </w:r>
    </w:p>
    <w:p w:rsidRPr="007B69FD" w:rsidR="00933EA9" w:rsidP="00933EA9" w:rsidRDefault="00933EA9" w14:paraId="7F71B3BA" w14:textId="77777777">
      <w:pPr>
        <w:ind w:left="360" w:firstLine="360"/>
        <w:rPr>
          <w:sz w:val="20"/>
          <w:szCs w:val="20"/>
        </w:rPr>
      </w:pPr>
      <w:r/>
    </w:p>
    <w:p w:rsidRPr="007B69FD" w:rsidR="00933EA9" w:rsidP="62F4E0FE" w:rsidRDefault="001974FE" w14:paraId="4808DBFC" w14:textId="4363D479" w14:noSpellErr="1">
      <w:pPr>
        <w:numPr>
          <w:ilvl w:val="0"/>
          <w:numId w:val="64"/>
        </w:numPr>
        <w:rPr>
          <w:sz w:val="20"/>
          <w:szCs w:val="20"/>
          <w:lang w:val="en-US"/>
        </w:rPr>
      </w:pPr>
      <w:r w:rsidRPr="62F4E0FE" w:rsidR="62F4E0FE">
        <w:rPr>
          <w:lang w:val="en-US"/>
        </w:rPr>
        <w:t xml:space="preserve">[2:8] </w:t>
      </w:r>
      <w:r w:rsidRPr="62F4E0FE" w:rsidR="62F4E0FE">
        <w:rPr>
          <w:lang w:val="en-US"/>
        </w:rPr>
        <w:t>Unafikiri</w:t>
      </w:r>
      <w:r w:rsidRPr="62F4E0FE" w:rsidR="62F4E0FE">
        <w:rPr>
          <w:lang w:val="en-US"/>
        </w:rPr>
        <w:t xml:space="preserve"> yule </w:t>
      </w:r>
      <w:r w:rsidRPr="62F4E0FE" w:rsidR="62F4E0FE">
        <w:rPr>
          <w:lang w:val="en-US"/>
        </w:rPr>
        <w:t>aliyekuwa</w:t>
      </w:r>
      <w:r w:rsidRPr="62F4E0FE" w:rsidR="62F4E0FE">
        <w:rPr>
          <w:lang w:val="en-US"/>
        </w:rPr>
        <w:t xml:space="preserve"> </w:t>
      </w:r>
      <w:r w:rsidRPr="62F4E0FE" w:rsidR="62F4E0FE">
        <w:rPr>
          <w:lang w:val="en-US"/>
        </w:rPr>
        <w:t>amekufa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akawa</w:t>
      </w:r>
      <w:r w:rsidRPr="62F4E0FE" w:rsidR="62F4E0FE">
        <w:rPr>
          <w:lang w:val="en-US"/>
        </w:rPr>
        <w:t xml:space="preserve"> </w:t>
      </w:r>
      <w:r w:rsidRPr="62F4E0FE" w:rsidR="62F4E0FE">
        <w:rPr>
          <w:lang w:val="en-US"/>
        </w:rPr>
        <w:t>hai</w:t>
      </w:r>
      <w:r w:rsidRPr="62F4E0FE" w:rsidR="62F4E0FE">
        <w:rPr>
          <w:lang w:val="en-US"/>
        </w:rPr>
        <w:t xml:space="preserve"> </w:t>
      </w:r>
      <w:r w:rsidRPr="62F4E0FE" w:rsidR="62F4E0FE">
        <w:rPr>
          <w:lang w:val="en-US"/>
        </w:rPr>
        <w:t>tena</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nani</w:t>
      </w:r>
      <w:r w:rsidRPr="62F4E0FE" w:rsidR="62F4E0FE">
        <w:rPr>
          <w:lang w:val="en-US"/>
        </w:rPr>
        <w:t>?</w:t>
      </w:r>
    </w:p>
    <w:p w:rsidRPr="007B69FD" w:rsidR="00933EA9" w:rsidP="48114252" w:rsidRDefault="006A5C23" w14:paraId="16EC1E4D" w14:textId="1CF69AEF">
      <w:pPr>
        <w:ind w:left="720"/>
        <w:rPr>
          <w:sz w:val="20"/>
          <w:szCs w:val="20"/>
          <w:lang w:val="en-US"/>
        </w:rPr>
      </w:pPr>
      <w:r>
        <w:t>Andiko hilo linaonyesha kwamba ni Yesu Kristo.</w:t>
      </w:r>
    </w:p>
    <w:p w:rsidRPr="007B69FD" w:rsidR="00933EA9" w:rsidP="00933EA9" w:rsidRDefault="00933EA9" w14:paraId="7B533BF2" w14:textId="77777777">
      <w:pPr>
        <w:ind w:left="720"/>
        <w:rPr>
          <w:sz w:val="20"/>
          <w:szCs w:val="20"/>
        </w:rPr>
      </w:pPr>
      <w:r/>
    </w:p>
    <w:p w:rsidRPr="007B69FD" w:rsidR="00933EA9" w:rsidP="62F4E0FE" w:rsidRDefault="001974FE" w14:paraId="432FBA29" w14:textId="7A3D412C" w14:noSpellErr="1">
      <w:pPr>
        <w:numPr>
          <w:ilvl w:val="0"/>
          <w:numId w:val="64"/>
        </w:numPr>
        <w:rPr>
          <w:sz w:val="20"/>
          <w:szCs w:val="20"/>
          <w:lang w:val="en-US"/>
        </w:rPr>
      </w:pPr>
      <w:r w:rsidRPr="62F4E0FE" w:rsidR="62F4E0FE">
        <w:rPr>
          <w:lang w:val="en-US"/>
        </w:rPr>
        <w:t xml:space="preserve">[2:9] Ni </w:t>
      </w:r>
      <w:r w:rsidRPr="62F4E0FE" w:rsidR="62F4E0FE">
        <w:rPr>
          <w:lang w:val="en-US"/>
        </w:rPr>
        <w:t>nini</w:t>
      </w:r>
      <w:r w:rsidRPr="62F4E0FE" w:rsidR="62F4E0FE">
        <w:rPr>
          <w:lang w:val="en-US"/>
        </w:rPr>
        <w:t xml:space="preserve"> </w:t>
      </w:r>
      <w:r w:rsidRPr="62F4E0FE" w:rsidR="62F4E0FE">
        <w:rPr>
          <w:lang w:val="en-US"/>
        </w:rPr>
        <w:t>kilichokuwa</w:t>
      </w:r>
      <w:r w:rsidRPr="62F4E0FE" w:rsidR="62F4E0FE">
        <w:rPr>
          <w:lang w:val="en-US"/>
        </w:rPr>
        <w:t xml:space="preserve"> </w:t>
      </w:r>
      <w:r w:rsidRPr="62F4E0FE" w:rsidR="62F4E0FE">
        <w:rPr>
          <w:lang w:val="en-US"/>
        </w:rPr>
        <w:t>kikitukia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kanisa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Smirna</w:t>
      </w:r>
      <w:r w:rsidRPr="62F4E0FE" w:rsidR="62F4E0FE">
        <w:rPr>
          <w:lang w:val="en-US"/>
        </w:rPr>
        <w:t>?</w:t>
      </w:r>
    </w:p>
    <w:p w:rsidRPr="007B69FD" w:rsidR="00933EA9" w:rsidP="62F4E0FE" w:rsidRDefault="00933EA9" w14:paraId="19058B7E" w14:textId="77777777" w14:noSpellErr="1">
      <w:pPr>
        <w:ind w:left="720"/>
        <w:rPr>
          <w:sz w:val="20"/>
          <w:szCs w:val="20"/>
          <w:lang w:val="en-US"/>
        </w:rPr>
      </w:pPr>
      <w:r w:rsidRPr="62F4E0FE" w:rsidR="62F4E0FE">
        <w:rPr>
          <w:lang w:val="en-US"/>
        </w:rPr>
        <w:t>Walikuwa</w:t>
      </w:r>
      <w:r w:rsidRPr="62F4E0FE" w:rsidR="62F4E0FE">
        <w:rPr>
          <w:lang w:val="en-US"/>
        </w:rPr>
        <w:t xml:space="preserve"> </w:t>
      </w:r>
      <w:r w:rsidRPr="62F4E0FE" w:rsidR="62F4E0FE">
        <w:rPr>
          <w:lang w:val="en-US"/>
        </w:rPr>
        <w:t>wakiteseka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maskini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wengine</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wakiwasema</w:t>
      </w:r>
      <w:r w:rsidRPr="62F4E0FE" w:rsidR="62F4E0FE">
        <w:rPr>
          <w:lang w:val="en-US"/>
        </w:rPr>
        <w:t xml:space="preserve"> </w:t>
      </w:r>
      <w:r w:rsidRPr="62F4E0FE" w:rsidR="62F4E0FE">
        <w:rPr>
          <w:lang w:val="en-US"/>
        </w:rPr>
        <w:t>vibaya</w:t>
      </w:r>
      <w:r w:rsidRPr="62F4E0FE" w:rsidR="62F4E0FE">
        <w:rPr>
          <w:lang w:val="en-US"/>
        </w:rPr>
        <w:t>.</w:t>
      </w:r>
    </w:p>
    <w:p w:rsidRPr="007B69FD" w:rsidR="00933EA9" w:rsidP="00933EA9" w:rsidRDefault="00933EA9" w14:paraId="04C51707" w14:textId="77777777">
      <w:pPr>
        <w:ind w:left="720"/>
        <w:rPr>
          <w:sz w:val="20"/>
          <w:szCs w:val="20"/>
        </w:rPr>
      </w:pPr>
      <w:r/>
    </w:p>
    <w:p w:rsidRPr="007B69FD" w:rsidR="00933EA9" w:rsidP="62F4E0FE" w:rsidRDefault="001974FE" w14:paraId="18110824" w14:textId="1AFA362A" w14:noSpellErr="1">
      <w:pPr>
        <w:numPr>
          <w:ilvl w:val="0"/>
          <w:numId w:val="64"/>
        </w:numPr>
        <w:rPr>
          <w:sz w:val="20"/>
          <w:szCs w:val="20"/>
          <w:lang w:val="en-US"/>
        </w:rPr>
      </w:pPr>
      <w:r w:rsidRPr="62F4E0FE" w:rsidR="62F4E0FE">
        <w:rPr>
          <w:lang w:val="en-US"/>
        </w:rPr>
        <w:t xml:space="preserve">[2:10] Ni </w:t>
      </w:r>
      <w:r w:rsidRPr="62F4E0FE" w:rsidR="62F4E0FE">
        <w:rPr>
          <w:lang w:val="en-US"/>
        </w:rPr>
        <w:t>nini</w:t>
      </w:r>
      <w:r w:rsidRPr="62F4E0FE" w:rsidR="62F4E0FE">
        <w:rPr>
          <w:lang w:val="en-US"/>
        </w:rPr>
        <w:t xml:space="preserve"> </w:t>
      </w:r>
      <w:r w:rsidRPr="62F4E0FE" w:rsidR="62F4E0FE">
        <w:rPr>
          <w:lang w:val="en-US"/>
        </w:rPr>
        <w:t>kingetokea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baadhi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watu</w:t>
      </w:r>
      <w:r w:rsidRPr="62F4E0FE" w:rsidR="62F4E0FE">
        <w:rPr>
          <w:lang w:val="en-US"/>
        </w:rPr>
        <w:t>?</w:t>
      </w:r>
    </w:p>
    <w:p w:rsidRPr="007B69FD" w:rsidR="00933EA9" w:rsidP="62F4E0FE" w:rsidRDefault="00933EA9" w14:paraId="60720114" w14:textId="77777777" w14:noSpellErr="1">
      <w:pPr>
        <w:ind w:left="720"/>
        <w:rPr>
          <w:sz w:val="20"/>
          <w:szCs w:val="20"/>
          <w:lang w:val="en-US"/>
        </w:rPr>
      </w:pPr>
      <w:r w:rsidRPr="62F4E0FE" w:rsidR="62F4E0FE">
        <w:rPr>
          <w:lang w:val="en-US"/>
        </w:rPr>
        <w:t>Ibilisi</w:t>
      </w:r>
      <w:r w:rsidRPr="62F4E0FE" w:rsidR="62F4E0FE">
        <w:rPr>
          <w:lang w:val="en-US"/>
        </w:rPr>
        <w:t xml:space="preserve"> </w:t>
      </w:r>
      <w:r w:rsidRPr="62F4E0FE" w:rsidR="62F4E0FE">
        <w:rPr>
          <w:lang w:val="en-US"/>
        </w:rPr>
        <w:t>angewatia</w:t>
      </w:r>
      <w:r w:rsidRPr="62F4E0FE" w:rsidR="62F4E0FE">
        <w:rPr>
          <w:lang w:val="en-US"/>
        </w:rPr>
        <w:t xml:space="preserve"> </w:t>
      </w:r>
      <w:r w:rsidRPr="62F4E0FE" w:rsidR="62F4E0FE">
        <w:rPr>
          <w:lang w:val="en-US"/>
        </w:rPr>
        <w:t>baadhi</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gerezani</w:t>
      </w:r>
      <w:r w:rsidRPr="62F4E0FE" w:rsidR="62F4E0FE">
        <w:rPr>
          <w:lang w:val="en-US"/>
        </w:rPr>
        <w:t>.</w:t>
      </w:r>
    </w:p>
    <w:p w:rsidRPr="007B69FD" w:rsidR="00933EA9" w:rsidP="00933EA9" w:rsidRDefault="00933EA9" w14:paraId="10A0385B" w14:textId="77777777">
      <w:pPr>
        <w:ind w:left="720"/>
        <w:rPr>
          <w:sz w:val="20"/>
          <w:szCs w:val="20"/>
        </w:rPr>
      </w:pPr>
      <w:r/>
    </w:p>
    <w:p w:rsidRPr="007B69FD" w:rsidR="00933EA9" w:rsidP="62F4E0FE" w:rsidRDefault="001974FE" w14:paraId="6D9EB799" w14:textId="0BFCA26E" w14:noSpellErr="1">
      <w:pPr>
        <w:numPr>
          <w:ilvl w:val="0"/>
          <w:numId w:val="64"/>
        </w:numPr>
        <w:rPr>
          <w:sz w:val="20"/>
          <w:szCs w:val="20"/>
          <w:lang w:val="en-US"/>
        </w:rPr>
      </w:pPr>
      <w:r w:rsidRPr="62F4E0FE" w:rsidR="62F4E0FE">
        <w:rPr>
          <w:lang w:val="en-US"/>
        </w:rPr>
        <w:t xml:space="preserve">[2:10] </w:t>
      </w:r>
      <w:r w:rsidRPr="62F4E0FE" w:rsidR="62F4E0FE">
        <w:rPr>
          <w:lang w:val="en-US"/>
        </w:rPr>
        <w:t>Msemaji</w:t>
      </w:r>
      <w:r w:rsidRPr="62F4E0FE" w:rsidR="62F4E0FE">
        <w:rPr>
          <w:lang w:val="en-US"/>
        </w:rPr>
        <w:t xml:space="preserve"> </w:t>
      </w:r>
      <w:r w:rsidRPr="62F4E0FE" w:rsidR="62F4E0FE">
        <w:rPr>
          <w:lang w:val="en-US"/>
        </w:rPr>
        <w:t>alisema</w:t>
      </w:r>
      <w:r w:rsidRPr="62F4E0FE" w:rsidR="62F4E0FE">
        <w:rPr>
          <w:lang w:val="en-US"/>
        </w:rPr>
        <w:t xml:space="preserve"> </w:t>
      </w:r>
      <w:r w:rsidRPr="62F4E0FE" w:rsidR="62F4E0FE">
        <w:rPr>
          <w:lang w:val="en-US"/>
        </w:rPr>
        <w:t>angewapa</w:t>
      </w:r>
      <w:r w:rsidRPr="62F4E0FE" w:rsidR="62F4E0FE">
        <w:rPr>
          <w:lang w:val="en-US"/>
        </w:rPr>
        <w:t xml:space="preserve"> </w:t>
      </w:r>
      <w:r w:rsidRPr="62F4E0FE" w:rsidR="62F4E0FE">
        <w:rPr>
          <w:lang w:val="en-US"/>
        </w:rPr>
        <w:t>nini</w:t>
      </w:r>
      <w:r w:rsidRPr="62F4E0FE" w:rsidR="62F4E0FE">
        <w:rPr>
          <w:lang w:val="en-US"/>
        </w:rPr>
        <w:t xml:space="preserve"> wale </w:t>
      </w:r>
      <w:r w:rsidRPr="62F4E0FE" w:rsidR="62F4E0FE">
        <w:rPr>
          <w:lang w:val="en-US"/>
        </w:rPr>
        <w:t>ambao</w:t>
      </w:r>
      <w:r w:rsidRPr="62F4E0FE" w:rsidR="62F4E0FE">
        <w:rPr>
          <w:lang w:val="en-US"/>
        </w:rPr>
        <w:t xml:space="preserve"> </w:t>
      </w:r>
      <w:r w:rsidRPr="62F4E0FE" w:rsidR="62F4E0FE">
        <w:rPr>
          <w:lang w:val="en-US"/>
        </w:rPr>
        <w:t>wangekuwa</w:t>
      </w:r>
      <w:r w:rsidRPr="62F4E0FE" w:rsidR="62F4E0FE">
        <w:rPr>
          <w:lang w:val="en-US"/>
        </w:rPr>
        <w:t xml:space="preserve"> </w:t>
      </w:r>
      <w:r w:rsidRPr="62F4E0FE" w:rsidR="62F4E0FE">
        <w:rPr>
          <w:lang w:val="en-US"/>
        </w:rPr>
        <w:t>waaminifu</w:t>
      </w:r>
      <w:r w:rsidRPr="62F4E0FE" w:rsidR="62F4E0FE">
        <w:rPr>
          <w:lang w:val="en-US"/>
        </w:rPr>
        <w:t xml:space="preserve"> </w:t>
      </w:r>
      <w:r w:rsidRPr="62F4E0FE" w:rsidR="62F4E0FE">
        <w:rPr>
          <w:lang w:val="en-US"/>
        </w:rPr>
        <w:t>hadi</w:t>
      </w:r>
      <w:r w:rsidRPr="62F4E0FE" w:rsidR="62F4E0FE">
        <w:rPr>
          <w:lang w:val="en-US"/>
        </w:rPr>
        <w:t xml:space="preserve"> </w:t>
      </w:r>
      <w:r w:rsidRPr="62F4E0FE" w:rsidR="62F4E0FE">
        <w:rPr>
          <w:lang w:val="en-US"/>
        </w:rPr>
        <w:t>kifo</w:t>
      </w:r>
      <w:r w:rsidRPr="62F4E0FE" w:rsidR="62F4E0FE">
        <w:rPr>
          <w:lang w:val="en-US"/>
        </w:rPr>
        <w:t>?</w:t>
      </w:r>
    </w:p>
    <w:p w:rsidRPr="007B69FD" w:rsidR="00933EA9" w:rsidP="62F4E0FE" w:rsidRDefault="00933EA9" w14:paraId="7CF65FCA" w14:textId="77777777" w14:noSpellErr="1">
      <w:pPr>
        <w:ind w:left="720"/>
        <w:rPr>
          <w:sz w:val="20"/>
          <w:szCs w:val="20"/>
          <w:lang w:val="en-US"/>
        </w:rPr>
      </w:pP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angewapa</w:t>
      </w:r>
      <w:r w:rsidRPr="62F4E0FE" w:rsidR="62F4E0FE">
        <w:rPr>
          <w:lang w:val="en-US"/>
        </w:rPr>
        <w:t xml:space="preserve"> </w:t>
      </w:r>
      <w:r w:rsidRPr="62F4E0FE" w:rsidR="62F4E0FE">
        <w:rPr>
          <w:lang w:val="en-US"/>
        </w:rPr>
        <w:t>taji</w:t>
      </w:r>
      <w:r w:rsidRPr="62F4E0FE" w:rsidR="62F4E0FE">
        <w:rPr>
          <w:lang w:val="en-US"/>
        </w:rPr>
        <w:t xml:space="preserve"> la </w:t>
      </w:r>
      <w:r w:rsidRPr="62F4E0FE" w:rsidR="62F4E0FE">
        <w:rPr>
          <w:lang w:val="en-US"/>
        </w:rPr>
        <w:t>uhai</w:t>
      </w:r>
      <w:r w:rsidRPr="62F4E0FE" w:rsidR="62F4E0FE">
        <w:rPr>
          <w:lang w:val="en-US"/>
        </w:rPr>
        <w:t>.</w:t>
      </w:r>
    </w:p>
    <w:p w:rsidRPr="007B69FD" w:rsidR="00933EA9" w:rsidP="00933EA9" w:rsidRDefault="00933EA9" w14:paraId="12C5C84A" w14:textId="77777777">
      <w:pPr>
        <w:ind w:left="720"/>
        <w:rPr>
          <w:sz w:val="20"/>
          <w:szCs w:val="20"/>
        </w:rPr>
      </w:pPr>
      <w:r/>
    </w:p>
    <w:p w:rsidRPr="007B69FD" w:rsidR="00933EA9" w:rsidP="62F4E0FE" w:rsidRDefault="001974FE" w14:paraId="48A174C2" w14:textId="75F02023" w14:noSpellErr="1">
      <w:pPr>
        <w:numPr>
          <w:ilvl w:val="0"/>
          <w:numId w:val="64"/>
        </w:numPr>
        <w:rPr>
          <w:sz w:val="20"/>
          <w:szCs w:val="20"/>
          <w:lang w:val="en-US"/>
        </w:rPr>
      </w:pPr>
      <w:r w:rsidRPr="62F4E0FE" w:rsidR="62F4E0FE">
        <w:rPr>
          <w:lang w:val="en-US"/>
        </w:rPr>
        <w:t xml:space="preserve">[2:11]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wale </w:t>
      </w:r>
      <w:r w:rsidRPr="62F4E0FE" w:rsidR="62F4E0FE">
        <w:rPr>
          <w:lang w:val="en-US"/>
        </w:rPr>
        <w:t>walioshinda</w:t>
      </w:r>
      <w:r w:rsidRPr="62F4E0FE" w:rsidR="62F4E0FE">
        <w:rPr>
          <w:lang w:val="en-US"/>
        </w:rPr>
        <w:t>?</w:t>
      </w:r>
    </w:p>
    <w:p w:rsidRPr="007B69FD" w:rsidR="00933EA9" w:rsidP="62F4E0FE" w:rsidRDefault="00933EA9" w14:paraId="750900F4" w14:textId="77777777" w14:noSpellErr="1">
      <w:pPr>
        <w:ind w:left="720"/>
        <w:rPr>
          <w:sz w:val="20"/>
          <w:szCs w:val="20"/>
          <w:lang w:val="en-US"/>
        </w:rPr>
      </w:pP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wale </w:t>
      </w:r>
      <w:r w:rsidRPr="62F4E0FE" w:rsidR="62F4E0FE">
        <w:rPr>
          <w:lang w:val="en-US"/>
        </w:rPr>
        <w:t>watakaoshinda</w:t>
      </w:r>
      <w:r w:rsidRPr="62F4E0FE" w:rsidR="62F4E0FE">
        <w:rPr>
          <w:lang w:val="en-US"/>
        </w:rPr>
        <w:t xml:space="preserve"> </w:t>
      </w:r>
      <w:r w:rsidRPr="62F4E0FE" w:rsidR="62F4E0FE">
        <w:rPr>
          <w:lang w:val="en-US"/>
        </w:rPr>
        <w:t>hawatadhuru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kifo</w:t>
      </w:r>
      <w:r w:rsidRPr="62F4E0FE" w:rsidR="62F4E0FE">
        <w:rPr>
          <w:lang w:val="en-US"/>
        </w:rPr>
        <w:t xml:space="preserve"> cha pili.</w:t>
      </w:r>
    </w:p>
    <w:p w:rsidRPr="007B69FD" w:rsidR="00933EA9" w:rsidP="62F4E0FE" w:rsidRDefault="00933EA9" w14:paraId="3C680AF2" w14:textId="77777777" w14:noSpellErr="1">
      <w:pPr>
        <w:spacing w:before="240" w:after="240"/>
        <w:rPr>
          <w:b w:val="1"/>
          <w:bCs w:val="1"/>
          <w:sz w:val="44"/>
          <w:szCs w:val="44"/>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006A5C23" w:rsidRDefault="006A5C23" w14:paraId="424BF7DA" w14:textId="77777777">
      <w:pPr>
        <w:spacing w:line="240" w:lineRule="auto"/>
        <w:rPr>
          <w:b/>
          <w:bCs/>
          <w:sz w:val="40"/>
          <w:szCs w:val="44"/>
        </w:rPr>
      </w:pPr>
      <w:r/>
    </w:p>
    <w:p w:rsidRPr="007B69FD" w:rsidR="00933EA9" w:rsidP="62F4E0FE" w:rsidRDefault="00933EA9" w14:paraId="0EAF27F9" w14:textId="1B5FB914" w14:noSpellErr="1">
      <w:pPr>
        <w:pStyle w:val="Heading1"/>
        <w:keepNext w:val="0"/>
        <w:keepLines w:val="0"/>
        <w:spacing w:before="480"/>
        <w:rPr>
          <w:b w:val="1"/>
          <w:bCs w:val="1"/>
          <w:lang w:val="en-US"/>
        </w:rPr>
      </w:pPr>
      <w:r w:rsidRPr="62F4E0FE" w:rsidR="62F4E0FE">
        <w:rPr>
          <w:lang w:val="en-US"/>
        </w:rPr>
        <w:t>Ufunuo</w:t>
      </w:r>
      <w:r w:rsidRPr="62F4E0FE" w:rsidR="62F4E0FE">
        <w:rPr>
          <w:lang w:val="en-US"/>
        </w:rPr>
        <w:t xml:space="preserve"> 11:1-6</w:t>
      </w:r>
    </w:p>
    <w:p w:rsidRPr="007B69FD" w:rsidR="00933EA9" w:rsidP="00FC60EA" w:rsidRDefault="00933EA9" w14:paraId="709D3706" w14:textId="77777777" w14:noSpellErr="1">
      <w:pPr>
        <w:pStyle w:val="Background"/>
      </w:pPr>
      <w:r w:rsidRPr="62F4E0FE" w:rsidR="62F4E0FE">
        <w:rPr>
          <w:lang w:val="en-US"/>
        </w:rPr>
        <w:t xml:space="preserve">Historia: Katika sura </w:t>
      </w:r>
      <w:r w:rsidRPr="62F4E0FE" w:rsidR="62F4E0FE">
        <w:rPr>
          <w:lang w:val="en-US"/>
        </w:rPr>
        <w:t>ya</w:t>
      </w:r>
      <w:r w:rsidRPr="62F4E0FE" w:rsidR="62F4E0FE">
        <w:rPr>
          <w:lang w:val="en-US"/>
        </w:rPr>
        <w:t xml:space="preserve"> 9, </w:t>
      </w:r>
      <w:r w:rsidRPr="62F4E0FE" w:rsidR="62F4E0FE">
        <w:rPr>
          <w:lang w:val="en-US"/>
        </w:rPr>
        <w:t>malaika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sita</w:t>
      </w:r>
      <w:r w:rsidRPr="62F4E0FE" w:rsidR="62F4E0FE">
        <w:rPr>
          <w:lang w:val="en-US"/>
        </w:rPr>
        <w:t xml:space="preserve"> </w:t>
      </w:r>
      <w:r w:rsidRPr="62F4E0FE" w:rsidR="62F4E0FE">
        <w:rPr>
          <w:lang w:val="en-US"/>
        </w:rPr>
        <w:t>alipiga</w:t>
      </w:r>
      <w:r w:rsidRPr="62F4E0FE" w:rsidR="62F4E0FE">
        <w:rPr>
          <w:lang w:val="en-US"/>
        </w:rPr>
        <w:t xml:space="preserve"> </w:t>
      </w:r>
      <w:r w:rsidRPr="62F4E0FE" w:rsidR="62F4E0FE">
        <w:rPr>
          <w:lang w:val="en-US"/>
        </w:rPr>
        <w:t>tarumbeta</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kulikuwa</w:t>
      </w:r>
      <w:r w:rsidRPr="62F4E0FE" w:rsidR="62F4E0FE">
        <w:rPr>
          <w:lang w:val="en-US"/>
        </w:rPr>
        <w:t xml:space="preserve"> </w:t>
      </w:r>
      <w:r w:rsidRPr="62F4E0FE" w:rsidR="62F4E0FE">
        <w:rPr>
          <w:lang w:val="en-US"/>
        </w:rPr>
        <w:t>na</w:t>
      </w:r>
      <w:r w:rsidRPr="62F4E0FE" w:rsidR="62F4E0FE">
        <w:rPr>
          <w:lang w:val="en-US"/>
        </w:rPr>
        <w:t xml:space="preserve"> askari </w:t>
      </w:r>
      <w:r w:rsidRPr="62F4E0FE" w:rsidR="62F4E0FE">
        <w:rPr>
          <w:lang w:val="en-US"/>
        </w:rPr>
        <w:t>wengi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farasi</w:t>
      </w:r>
      <w:r w:rsidRPr="62F4E0FE" w:rsidR="62F4E0FE">
        <w:rPr>
          <w:lang w:val="en-US"/>
        </w:rPr>
        <w:t xml:space="preserve">. </w:t>
      </w:r>
      <w:r w:rsidRPr="62F4E0FE" w:rsidR="62F4E0FE">
        <w:rPr>
          <w:lang w:val="en-US"/>
        </w:rPr>
        <w:t>Theluthi</w:t>
      </w:r>
      <w:r w:rsidRPr="62F4E0FE" w:rsidR="62F4E0FE">
        <w:rPr>
          <w:lang w:val="en-US"/>
        </w:rPr>
        <w:t xml:space="preserve"> </w:t>
      </w:r>
      <w:r w:rsidRPr="62F4E0FE" w:rsidR="62F4E0FE">
        <w:rPr>
          <w:lang w:val="en-US"/>
        </w:rPr>
        <w:t>moja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wanadamu</w:t>
      </w:r>
      <w:r w:rsidRPr="62F4E0FE" w:rsidR="62F4E0FE">
        <w:rPr>
          <w:lang w:val="en-US"/>
        </w:rPr>
        <w:t xml:space="preserve"> </w:t>
      </w:r>
      <w:r w:rsidRPr="62F4E0FE" w:rsidR="62F4E0FE">
        <w:rPr>
          <w:lang w:val="en-US"/>
        </w:rPr>
        <w:t>waliuawa</w:t>
      </w:r>
      <w:r w:rsidRPr="62F4E0FE" w:rsidR="62F4E0FE">
        <w:rPr>
          <w:lang w:val="en-US"/>
        </w:rPr>
        <w:t xml:space="preserve"> </w:t>
      </w:r>
      <w:r w:rsidRPr="62F4E0FE" w:rsidR="62F4E0FE">
        <w:rPr>
          <w:lang w:val="en-US"/>
        </w:rPr>
        <w:t>na</w:t>
      </w:r>
      <w:r w:rsidRPr="62F4E0FE" w:rsidR="62F4E0FE">
        <w:rPr>
          <w:lang w:val="en-US"/>
        </w:rPr>
        <w:t xml:space="preserve"> moto, </w:t>
      </w:r>
      <w:r w:rsidRPr="62F4E0FE" w:rsidR="62F4E0FE">
        <w:rPr>
          <w:lang w:val="en-US"/>
        </w:rPr>
        <w:t>moshi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kiberiti</w:t>
      </w:r>
      <w:r w:rsidRPr="62F4E0FE" w:rsidR="62F4E0FE">
        <w:rPr>
          <w:lang w:val="en-US"/>
        </w:rPr>
        <w:t xml:space="preserve"> </w:t>
      </w:r>
      <w:r w:rsidRPr="62F4E0FE" w:rsidR="62F4E0FE">
        <w:rPr>
          <w:lang w:val="en-US"/>
        </w:rPr>
        <w:t>vilivyotoka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vinywa</w:t>
      </w:r>
      <w:r w:rsidRPr="62F4E0FE" w:rsidR="62F4E0FE">
        <w:rPr>
          <w:lang w:val="en-US"/>
        </w:rPr>
        <w:t xml:space="preserve"> </w:t>
      </w:r>
      <w:r w:rsidRPr="62F4E0FE" w:rsidR="62F4E0FE">
        <w:rPr>
          <w:lang w:val="en-US"/>
        </w:rPr>
        <w:t>vya</w:t>
      </w:r>
      <w:r w:rsidRPr="62F4E0FE" w:rsidR="62F4E0FE">
        <w:rPr>
          <w:lang w:val="en-US"/>
        </w:rPr>
        <w:t xml:space="preserve"> </w:t>
      </w:r>
      <w:r w:rsidRPr="62F4E0FE" w:rsidR="62F4E0FE">
        <w:rPr>
          <w:lang w:val="en-US"/>
        </w:rPr>
        <w:t>farasi</w:t>
      </w:r>
      <w:r w:rsidRPr="62F4E0FE" w:rsidR="62F4E0FE">
        <w:rPr>
          <w:lang w:val="en-US"/>
        </w:rPr>
        <w:t xml:space="preserve"> hao. Lakini wale </w:t>
      </w:r>
      <w:r w:rsidRPr="62F4E0FE" w:rsidR="62F4E0FE">
        <w:rPr>
          <w:lang w:val="en-US"/>
        </w:rPr>
        <w:t>walioishi</w:t>
      </w:r>
      <w:r w:rsidRPr="62F4E0FE" w:rsidR="62F4E0FE">
        <w:rPr>
          <w:lang w:val="en-US"/>
        </w:rPr>
        <w:t xml:space="preserve"> </w:t>
      </w:r>
      <w:r w:rsidRPr="62F4E0FE" w:rsidR="62F4E0FE">
        <w:rPr>
          <w:lang w:val="en-US"/>
        </w:rPr>
        <w:t>bado</w:t>
      </w:r>
      <w:r w:rsidRPr="62F4E0FE" w:rsidR="62F4E0FE">
        <w:rPr>
          <w:lang w:val="en-US"/>
        </w:rPr>
        <w:t xml:space="preserve"> </w:t>
      </w:r>
      <w:r w:rsidRPr="62F4E0FE" w:rsidR="62F4E0FE">
        <w:rPr>
          <w:lang w:val="en-US"/>
        </w:rPr>
        <w:t>hawakutubu</w:t>
      </w:r>
      <w:r w:rsidRPr="62F4E0FE" w:rsidR="62F4E0FE">
        <w:rPr>
          <w:lang w:val="en-US"/>
        </w:rPr>
        <w:t>.</w:t>
      </w:r>
    </w:p>
    <w:p w:rsidRPr="007B69FD" w:rsidR="00933EA9" w:rsidP="00FC60EA" w:rsidRDefault="00933EA9" w14:paraId="5A54CA87" w14:textId="77777777" w14:noSpellErr="1">
      <w:pPr>
        <w:pStyle w:val="Background"/>
      </w:pPr>
      <w:r w:rsidRPr="62F4E0FE" w:rsidR="62F4E0FE">
        <w:rPr>
          <w:lang w:val="en-US"/>
        </w:rPr>
        <w:t xml:space="preserve">Katika sura </w:t>
      </w:r>
      <w:r w:rsidRPr="62F4E0FE" w:rsidR="62F4E0FE">
        <w:rPr>
          <w:lang w:val="en-US"/>
        </w:rPr>
        <w:t>ya</w:t>
      </w:r>
      <w:r w:rsidRPr="62F4E0FE" w:rsidR="62F4E0FE">
        <w:rPr>
          <w:lang w:val="en-US"/>
        </w:rPr>
        <w:t xml:space="preserve"> 10, Yohana </w:t>
      </w:r>
      <w:r w:rsidRPr="62F4E0FE" w:rsidR="62F4E0FE">
        <w:rPr>
          <w:lang w:val="en-US"/>
        </w:rPr>
        <w:t>aliambiwa</w:t>
      </w:r>
      <w:r w:rsidRPr="62F4E0FE" w:rsidR="62F4E0FE">
        <w:rPr>
          <w:lang w:val="en-US"/>
        </w:rPr>
        <w:t xml:space="preserve"> ale </w:t>
      </w:r>
      <w:r w:rsidRPr="62F4E0FE" w:rsidR="62F4E0FE">
        <w:rPr>
          <w:lang w:val="en-US"/>
        </w:rPr>
        <w:t>kitabu</w:t>
      </w:r>
      <w:r w:rsidRPr="62F4E0FE" w:rsidR="62F4E0FE">
        <w:rPr>
          <w:lang w:val="en-US"/>
        </w:rPr>
        <w:t xml:space="preserve"> </w:t>
      </w:r>
      <w:r w:rsidRPr="62F4E0FE" w:rsidR="62F4E0FE">
        <w:rPr>
          <w:lang w:val="en-US"/>
        </w:rPr>
        <w:t>kidogo</w:t>
      </w:r>
      <w:r w:rsidRPr="62F4E0FE" w:rsidR="62F4E0FE">
        <w:rPr>
          <w:lang w:val="en-US"/>
        </w:rPr>
        <w:t xml:space="preserve"> cha </w:t>
      </w:r>
      <w:r w:rsidRPr="62F4E0FE" w:rsidR="62F4E0FE">
        <w:rPr>
          <w:lang w:val="en-US"/>
        </w:rPr>
        <w:t>kukunjwa</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ladha</w:t>
      </w:r>
      <w:r w:rsidRPr="62F4E0FE" w:rsidR="62F4E0FE">
        <w:rPr>
          <w:lang w:val="en-US"/>
        </w:rPr>
        <w:t xml:space="preserve"> </w:t>
      </w:r>
      <w:r w:rsidRPr="62F4E0FE" w:rsidR="62F4E0FE">
        <w:rPr>
          <w:lang w:val="en-US"/>
        </w:rPr>
        <w:t>tamu</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iligeuka</w:t>
      </w:r>
      <w:r w:rsidRPr="62F4E0FE" w:rsidR="62F4E0FE">
        <w:rPr>
          <w:lang w:val="en-US"/>
        </w:rPr>
        <w:t xml:space="preserve"> </w:t>
      </w:r>
      <w:r w:rsidRPr="62F4E0FE" w:rsidR="62F4E0FE">
        <w:rPr>
          <w:lang w:val="en-US"/>
        </w:rPr>
        <w:t>kuwa</w:t>
      </w:r>
      <w:r w:rsidRPr="62F4E0FE" w:rsidR="62F4E0FE">
        <w:rPr>
          <w:lang w:val="en-US"/>
        </w:rPr>
        <w:t xml:space="preserve"> </w:t>
      </w:r>
      <w:r w:rsidRPr="62F4E0FE" w:rsidR="62F4E0FE">
        <w:rPr>
          <w:lang w:val="en-US"/>
        </w:rPr>
        <w:t>tamu</w:t>
      </w:r>
      <w:r w:rsidRPr="62F4E0FE" w:rsidR="62F4E0FE">
        <w:rPr>
          <w:lang w:val="en-US"/>
        </w:rPr>
        <w:t xml:space="preserve"> </w:t>
      </w:r>
      <w:r w:rsidRPr="62F4E0FE" w:rsidR="62F4E0FE">
        <w:rPr>
          <w:lang w:val="en-US"/>
        </w:rPr>
        <w:t>tumboni</w:t>
      </w:r>
      <w:r w:rsidRPr="62F4E0FE" w:rsidR="62F4E0FE">
        <w:rPr>
          <w:lang w:val="en-US"/>
        </w:rPr>
        <w:t xml:space="preserve"> </w:t>
      </w:r>
      <w:r w:rsidRPr="62F4E0FE" w:rsidR="62F4E0FE">
        <w:rPr>
          <w:lang w:val="en-US"/>
        </w:rPr>
        <w:t>mwake</w:t>
      </w:r>
      <w:r w:rsidRPr="62F4E0FE" w:rsidR="62F4E0FE">
        <w:rPr>
          <w:lang w:val="en-US"/>
        </w:rPr>
        <w:t xml:space="preserve">. Kisha </w:t>
      </w:r>
      <w:r w:rsidRPr="62F4E0FE" w:rsidR="62F4E0FE">
        <w:rPr>
          <w:lang w:val="en-US"/>
        </w:rPr>
        <w:t>akaambiwa</w:t>
      </w:r>
      <w:r w:rsidRPr="62F4E0FE" w:rsidR="62F4E0FE">
        <w:rPr>
          <w:lang w:val="en-US"/>
        </w:rPr>
        <w:t xml:space="preserve"> </w:t>
      </w:r>
      <w:r w:rsidRPr="62F4E0FE" w:rsidR="62F4E0FE">
        <w:rPr>
          <w:lang w:val="en-US"/>
        </w:rPr>
        <w:t>atabiri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mataifa</w:t>
      </w:r>
      <w:r w:rsidRPr="62F4E0FE" w:rsidR="62F4E0FE">
        <w:rPr>
          <w:lang w:val="en-US"/>
        </w:rPr>
        <w:t xml:space="preserve"> </w:t>
      </w:r>
      <w:r w:rsidRPr="62F4E0FE" w:rsidR="62F4E0FE">
        <w:rPr>
          <w:lang w:val="en-US"/>
        </w:rPr>
        <w:t>mengi</w:t>
      </w:r>
      <w:r w:rsidRPr="62F4E0FE" w:rsidR="62F4E0FE">
        <w:rPr>
          <w:lang w:val="en-US"/>
        </w:rPr>
        <w:t>.</w:t>
      </w:r>
    </w:p>
    <w:p w:rsidRPr="00170DC8" w:rsidR="00170DC8" w:rsidP="62F4E0FE" w:rsidRDefault="00170DC8" w14:paraId="43C7FDE5"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933EA9" w:rsidP="00FC60EA" w:rsidRDefault="00933EA9" w14:paraId="01EA85DF"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933EA9" w:rsidP="00FC60EA" w:rsidRDefault="00933EA9" w14:paraId="1D1E73E9" w14:textId="67FCF7A7"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933EA9" w:rsidP="00FC60EA" w:rsidRDefault="001974FE" w14:paraId="34517875" w14:textId="29BD65D5" w14:noSpellErr="1">
      <w:pPr>
        <w:pStyle w:val="Checklist"/>
        <w:rPr/>
      </w:pPr>
      <w:r w:rsidRPr="62F4E0FE" w:rsidR="62F4E0FE">
        <w:rPr>
          <w:lang w:val="en-US"/>
        </w:rPr>
        <w:t xml:space="preserve">Yohana </w:t>
      </w:r>
      <w:r w:rsidRPr="62F4E0FE" w:rsidR="62F4E0FE">
        <w:rPr>
          <w:lang w:val="en-US"/>
        </w:rPr>
        <w:t>aliambiwa</w:t>
      </w:r>
      <w:r w:rsidRPr="62F4E0FE" w:rsidR="62F4E0FE">
        <w:rPr>
          <w:lang w:val="en-US"/>
        </w:rPr>
        <w:t xml:space="preserve"> </w:t>
      </w:r>
      <w:r w:rsidRPr="62F4E0FE" w:rsidR="62F4E0FE">
        <w:rPr>
          <w:lang w:val="en-US"/>
        </w:rPr>
        <w:t>apime</w:t>
      </w:r>
      <w:r w:rsidRPr="62F4E0FE" w:rsidR="62F4E0FE">
        <w:rPr>
          <w:lang w:val="en-US"/>
        </w:rPr>
        <w:t xml:space="preserve"> </w:t>
      </w:r>
      <w:r w:rsidRPr="62F4E0FE" w:rsidR="62F4E0FE">
        <w:rPr>
          <w:lang w:val="en-US"/>
        </w:rPr>
        <w:t>hekalu</w:t>
      </w:r>
      <w:r w:rsidRPr="62F4E0FE" w:rsidR="62F4E0FE">
        <w:rPr>
          <w:lang w:val="en-US"/>
        </w:rPr>
        <w:t>. [11:1]</w:t>
      </w:r>
    </w:p>
    <w:p w:rsidRPr="007B69FD" w:rsidR="00933EA9" w:rsidP="00FC60EA" w:rsidRDefault="001974FE" w14:paraId="3486DD92" w14:textId="4AEFF0C2" w14:noSpellErr="1">
      <w:pPr>
        <w:pStyle w:val="Checklist"/>
        <w:rPr/>
      </w:pPr>
      <w:r w:rsidRPr="62F4E0FE" w:rsidR="62F4E0FE">
        <w:rPr>
          <w:lang w:val="en-US"/>
        </w:rPr>
        <w:t xml:space="preserve">Yohana </w:t>
      </w:r>
      <w:r w:rsidRPr="62F4E0FE" w:rsidR="62F4E0FE">
        <w:rPr>
          <w:lang w:val="en-US"/>
        </w:rPr>
        <w:t>aliambiwa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mashahidi</w:t>
      </w:r>
      <w:r w:rsidRPr="62F4E0FE" w:rsidR="62F4E0FE">
        <w:rPr>
          <w:lang w:val="en-US"/>
        </w:rPr>
        <w:t xml:space="preserve"> </w:t>
      </w:r>
      <w:r w:rsidRPr="62F4E0FE" w:rsidR="62F4E0FE">
        <w:rPr>
          <w:lang w:val="en-US"/>
        </w:rPr>
        <w:t>wawili</w:t>
      </w:r>
      <w:r w:rsidRPr="62F4E0FE" w:rsidR="62F4E0FE">
        <w:rPr>
          <w:lang w:val="en-US"/>
        </w:rPr>
        <w:t xml:space="preserve"> </w:t>
      </w:r>
      <w:r w:rsidRPr="62F4E0FE" w:rsidR="62F4E0FE">
        <w:rPr>
          <w:lang w:val="en-US"/>
        </w:rPr>
        <w:t>wangekuwa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mamlaka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kutoa</w:t>
      </w:r>
      <w:r w:rsidRPr="62F4E0FE" w:rsidR="62F4E0FE">
        <w:rPr>
          <w:lang w:val="en-US"/>
        </w:rPr>
        <w:t xml:space="preserve"> </w:t>
      </w:r>
      <w:r w:rsidRPr="62F4E0FE" w:rsidR="62F4E0FE">
        <w:rPr>
          <w:lang w:val="en-US"/>
        </w:rPr>
        <w:t>unabii</w:t>
      </w:r>
      <w:r w:rsidRPr="62F4E0FE" w:rsidR="62F4E0FE">
        <w:rPr>
          <w:lang w:val="en-US"/>
        </w:rPr>
        <w:t>. [11:3]</w:t>
      </w:r>
    </w:p>
    <w:p w:rsidRPr="007B69FD" w:rsidR="00933EA9" w:rsidP="00FC60EA" w:rsidRDefault="001974FE" w14:paraId="34EF054D" w14:textId="45CFEEA3" w14:noSpellErr="1">
      <w:pPr>
        <w:pStyle w:val="Checklist"/>
        <w:rPr/>
      </w:pPr>
      <w:r w:rsidRPr="62F4E0FE" w:rsidR="62F4E0FE">
        <w:rPr>
          <w:lang w:val="en-US"/>
        </w:rPr>
        <w:t>Mashahidi</w:t>
      </w:r>
      <w:r w:rsidRPr="62F4E0FE" w:rsidR="62F4E0FE">
        <w:rPr>
          <w:lang w:val="en-US"/>
        </w:rPr>
        <w:t xml:space="preserve"> hao </w:t>
      </w:r>
      <w:r w:rsidRPr="62F4E0FE" w:rsidR="62F4E0FE">
        <w:rPr>
          <w:lang w:val="en-US"/>
        </w:rPr>
        <w:t>wawili</w:t>
      </w:r>
      <w:r w:rsidRPr="62F4E0FE" w:rsidR="62F4E0FE">
        <w:rPr>
          <w:lang w:val="en-US"/>
        </w:rPr>
        <w:t xml:space="preserve"> </w:t>
      </w:r>
      <w:r w:rsidRPr="62F4E0FE" w:rsidR="62F4E0FE">
        <w:rPr>
          <w:lang w:val="en-US"/>
        </w:rPr>
        <w:t>wangekuwa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uwezo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kufanya</w:t>
      </w:r>
      <w:r w:rsidRPr="62F4E0FE" w:rsidR="62F4E0FE">
        <w:rPr>
          <w:lang w:val="en-US"/>
        </w:rPr>
        <w:t xml:space="preserve"> mambo </w:t>
      </w:r>
      <w:r w:rsidRPr="62F4E0FE" w:rsidR="62F4E0FE">
        <w:rPr>
          <w:lang w:val="en-US"/>
        </w:rPr>
        <w:t>mabaya</w:t>
      </w:r>
      <w:r w:rsidRPr="62F4E0FE" w:rsidR="62F4E0FE">
        <w:rPr>
          <w:lang w:val="en-US"/>
        </w:rPr>
        <w:t xml:space="preserve"> sana. [11:5-6]</w:t>
      </w:r>
    </w:p>
    <w:p w:rsidRPr="007B69FD" w:rsidR="00933EA9" w:rsidP="00FC60EA" w:rsidRDefault="00933EA9" w14:paraId="50AB3DF4"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933EA9" w:rsidP="00FC60EA" w:rsidRDefault="003947E5" w14:paraId="54749175" w14:textId="52064BB4"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933EA9" w:rsidP="62F4E0FE" w:rsidRDefault="001974FE" w14:paraId="16FD0ADA" w14:textId="5502CB70" w14:noSpellErr="1">
      <w:pPr>
        <w:numPr>
          <w:ilvl w:val="0"/>
          <w:numId w:val="67"/>
        </w:numPr>
        <w:rPr>
          <w:sz w:val="20"/>
          <w:szCs w:val="20"/>
          <w:lang w:val="en-US"/>
        </w:rPr>
      </w:pPr>
      <w:r w:rsidRPr="62F4E0FE" w:rsidR="62F4E0FE">
        <w:rPr>
          <w:lang w:val="en-US"/>
        </w:rPr>
        <w:t xml:space="preserve">[11:1] Yohana </w:t>
      </w:r>
      <w:r w:rsidRPr="62F4E0FE" w:rsidR="62F4E0FE">
        <w:rPr>
          <w:lang w:val="en-US"/>
        </w:rPr>
        <w:t>aliambiwa</w:t>
      </w:r>
      <w:r w:rsidRPr="62F4E0FE" w:rsidR="62F4E0FE">
        <w:rPr>
          <w:lang w:val="en-US"/>
        </w:rPr>
        <w:t xml:space="preserve"> </w:t>
      </w:r>
      <w:r w:rsidRPr="62F4E0FE" w:rsidR="62F4E0FE">
        <w:rPr>
          <w:lang w:val="en-US"/>
        </w:rPr>
        <w:t>apime</w:t>
      </w:r>
      <w:r w:rsidRPr="62F4E0FE" w:rsidR="62F4E0FE">
        <w:rPr>
          <w:lang w:val="en-US"/>
        </w:rPr>
        <w:t xml:space="preserve"> </w:t>
      </w:r>
      <w:r w:rsidRPr="62F4E0FE" w:rsidR="62F4E0FE">
        <w:rPr>
          <w:lang w:val="en-US"/>
        </w:rPr>
        <w:t>nini</w:t>
      </w:r>
      <w:r w:rsidRPr="62F4E0FE" w:rsidR="62F4E0FE">
        <w:rPr>
          <w:lang w:val="en-US"/>
        </w:rPr>
        <w:t>?</w:t>
      </w:r>
    </w:p>
    <w:p w:rsidRPr="007B69FD" w:rsidR="00933EA9" w:rsidP="62F4E0FE" w:rsidRDefault="00933EA9" w14:paraId="0495FC67" w14:textId="77777777" w14:noSpellErr="1">
      <w:pPr>
        <w:ind w:left="360" w:firstLine="360"/>
        <w:rPr>
          <w:sz w:val="20"/>
          <w:szCs w:val="20"/>
          <w:lang w:val="en-US"/>
        </w:rPr>
      </w:pPr>
      <w:r w:rsidRPr="62F4E0FE" w:rsidR="62F4E0FE">
        <w:rPr>
          <w:lang w:val="en-US"/>
        </w:rPr>
        <w:t xml:space="preserve">Yohana </w:t>
      </w:r>
      <w:r w:rsidRPr="62F4E0FE" w:rsidR="62F4E0FE">
        <w:rPr>
          <w:lang w:val="en-US"/>
        </w:rPr>
        <w:t>aliambiwa</w:t>
      </w:r>
      <w:r w:rsidRPr="62F4E0FE" w:rsidR="62F4E0FE">
        <w:rPr>
          <w:lang w:val="en-US"/>
        </w:rPr>
        <w:t xml:space="preserve"> </w:t>
      </w:r>
      <w:r w:rsidRPr="62F4E0FE" w:rsidR="62F4E0FE">
        <w:rPr>
          <w:lang w:val="en-US"/>
        </w:rPr>
        <w:t>apime</w:t>
      </w:r>
      <w:r w:rsidRPr="62F4E0FE" w:rsidR="62F4E0FE">
        <w:rPr>
          <w:lang w:val="en-US"/>
        </w:rPr>
        <w:t xml:space="preserve"> </w:t>
      </w:r>
      <w:r w:rsidRPr="62F4E0FE" w:rsidR="62F4E0FE">
        <w:rPr>
          <w:lang w:val="en-US"/>
        </w:rPr>
        <w:t>hekalu</w:t>
      </w:r>
      <w:r w:rsidRPr="62F4E0FE" w:rsidR="62F4E0FE">
        <w:rPr>
          <w:lang w:val="en-US"/>
        </w:rPr>
        <w:t xml:space="preserve"> la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madhabahu</w:t>
      </w:r>
      <w:r w:rsidRPr="62F4E0FE" w:rsidR="62F4E0FE">
        <w:rPr>
          <w:lang w:val="en-US"/>
        </w:rPr>
        <w:t xml:space="preserve">, </w:t>
      </w:r>
      <w:r w:rsidRPr="62F4E0FE" w:rsidR="62F4E0FE">
        <w:rPr>
          <w:lang w:val="en-US"/>
        </w:rPr>
        <w:t>na</w:t>
      </w:r>
      <w:r w:rsidRPr="62F4E0FE" w:rsidR="62F4E0FE">
        <w:rPr>
          <w:lang w:val="en-US"/>
        </w:rPr>
        <w:t xml:space="preserve"> wale </w:t>
      </w:r>
      <w:r w:rsidRPr="62F4E0FE" w:rsidR="62F4E0FE">
        <w:rPr>
          <w:lang w:val="en-US"/>
        </w:rPr>
        <w:t>wanaoabudu</w:t>
      </w:r>
      <w:r w:rsidRPr="62F4E0FE" w:rsidR="62F4E0FE">
        <w:rPr>
          <w:lang w:val="en-US"/>
        </w:rPr>
        <w:t xml:space="preserve"> </w:t>
      </w:r>
      <w:r w:rsidRPr="62F4E0FE" w:rsidR="62F4E0FE">
        <w:rPr>
          <w:lang w:val="en-US"/>
        </w:rPr>
        <w:t>ndani</w:t>
      </w:r>
      <w:r w:rsidRPr="62F4E0FE" w:rsidR="62F4E0FE">
        <w:rPr>
          <w:lang w:val="en-US"/>
        </w:rPr>
        <w:t xml:space="preserve"> </w:t>
      </w:r>
      <w:r w:rsidRPr="62F4E0FE" w:rsidR="62F4E0FE">
        <w:rPr>
          <w:lang w:val="en-US"/>
        </w:rPr>
        <w:t>yalo</w:t>
      </w:r>
      <w:r w:rsidRPr="62F4E0FE" w:rsidR="62F4E0FE">
        <w:rPr>
          <w:lang w:val="en-US"/>
        </w:rPr>
        <w:t>.</w:t>
      </w:r>
    </w:p>
    <w:p w:rsidRPr="007B69FD" w:rsidR="00933EA9" w:rsidP="00933EA9" w:rsidRDefault="00933EA9" w14:paraId="0900BF88" w14:textId="77777777">
      <w:pPr>
        <w:ind w:left="360"/>
        <w:rPr>
          <w:sz w:val="20"/>
          <w:szCs w:val="20"/>
        </w:rPr>
      </w:pPr>
      <w:r/>
    </w:p>
    <w:p w:rsidRPr="007B69FD" w:rsidR="00933EA9" w:rsidP="62F4E0FE" w:rsidRDefault="001974FE" w14:paraId="7CC07C26" w14:textId="67437AED" w14:noSpellErr="1">
      <w:pPr>
        <w:numPr>
          <w:ilvl w:val="0"/>
          <w:numId w:val="67"/>
        </w:numPr>
        <w:rPr>
          <w:sz w:val="20"/>
          <w:szCs w:val="20"/>
          <w:lang w:val="en-US"/>
        </w:rPr>
      </w:pPr>
      <w:r w:rsidRPr="62F4E0FE" w:rsidR="62F4E0FE">
        <w:rPr>
          <w:lang w:val="en-US"/>
        </w:rPr>
        <w:t xml:space="preserve">Na </w:t>
      </w:r>
      <w:r w:rsidRPr="62F4E0FE" w:rsidR="62F4E0FE">
        <w:rPr>
          <w:lang w:val="en-US"/>
        </w:rPr>
        <w:t>wajue</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hakika</w:t>
      </w:r>
      <w:r w:rsidRPr="62F4E0FE" w:rsidR="62F4E0FE">
        <w:rPr>
          <w:lang w:val="en-US"/>
        </w:rPr>
        <w:t xml:space="preserve"> </w:t>
      </w:r>
      <w:r w:rsidRPr="62F4E0FE" w:rsidR="62F4E0FE">
        <w:rPr>
          <w:lang w:val="en-US"/>
        </w:rPr>
        <w:t>Mwenyezi</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ni</w:t>
      </w:r>
      <w:r w:rsidRPr="62F4E0FE" w:rsidR="62F4E0FE">
        <w:rPr>
          <w:lang w:val="en-US"/>
        </w:rPr>
        <w:t xml:space="preserve"> Mwenye </w:t>
      </w:r>
      <w:r w:rsidRPr="62F4E0FE" w:rsidR="62F4E0FE">
        <w:rPr>
          <w:lang w:val="en-US"/>
        </w:rPr>
        <w:t>kuwapima</w:t>
      </w:r>
      <w:r w:rsidRPr="62F4E0FE" w:rsidR="62F4E0FE">
        <w:rPr>
          <w:lang w:val="en-US"/>
        </w:rPr>
        <w:t xml:space="preserve"> </w:t>
      </w:r>
      <w:r w:rsidRPr="62F4E0FE" w:rsidR="62F4E0FE">
        <w:rPr>
          <w:lang w:val="en-US"/>
        </w:rPr>
        <w:t>waja</w:t>
      </w:r>
      <w:r w:rsidRPr="62F4E0FE" w:rsidR="62F4E0FE">
        <w:rPr>
          <w:lang w:val="en-US"/>
        </w:rPr>
        <w:t>.</w:t>
      </w:r>
    </w:p>
    <w:p w:rsidRPr="007B69FD" w:rsidR="00933EA9" w:rsidP="62F4E0FE" w:rsidRDefault="00933EA9" w14:paraId="7F67C366" w14:textId="77777777" w14:noSpellErr="1">
      <w:pPr>
        <w:ind w:left="720"/>
        <w:rPr>
          <w:sz w:val="20"/>
          <w:szCs w:val="20"/>
          <w:lang w:val="en-US"/>
        </w:rPr>
      </w:pPr>
      <w:r w:rsidRPr="62F4E0FE" w:rsidR="62F4E0FE">
        <w:rPr>
          <w:lang w:val="en-US"/>
        </w:rPr>
        <w:t>(</w:t>
      </w:r>
      <w:r w:rsidRPr="62F4E0FE" w:rsidR="62F4E0FE">
        <w:rPr>
          <w:lang w:val="en-US"/>
        </w:rPr>
        <w:t>Majibu</w:t>
      </w:r>
      <w:r w:rsidRPr="62F4E0FE" w:rsidR="62F4E0FE">
        <w:rPr>
          <w:lang w:val="en-US"/>
        </w:rPr>
        <w:t xml:space="preserve"> </w:t>
      </w:r>
      <w:r w:rsidRPr="62F4E0FE" w:rsidR="62F4E0FE">
        <w:rPr>
          <w:lang w:val="en-US"/>
        </w:rPr>
        <w:t>yanaweza</w:t>
      </w:r>
      <w:r w:rsidRPr="62F4E0FE" w:rsidR="62F4E0FE">
        <w:rPr>
          <w:lang w:val="en-US"/>
        </w:rPr>
        <w:t xml:space="preserve"> </w:t>
      </w:r>
      <w:r w:rsidRPr="62F4E0FE" w:rsidR="62F4E0FE">
        <w:rPr>
          <w:lang w:val="en-US"/>
        </w:rPr>
        <w:t>kutofautiana</w:t>
      </w:r>
      <w:r w:rsidRPr="62F4E0FE" w:rsidR="62F4E0FE">
        <w:rPr>
          <w:lang w:val="en-US"/>
        </w:rPr>
        <w:t xml:space="preserve">.) </w:t>
      </w:r>
      <w:r w:rsidRPr="62F4E0FE" w:rsidR="62F4E0FE">
        <w:rPr>
          <w:lang w:val="en-US"/>
        </w:rPr>
        <w:t>Huenda</w:t>
      </w:r>
      <w:r w:rsidRPr="62F4E0FE" w:rsidR="62F4E0FE">
        <w:rPr>
          <w:lang w:val="en-US"/>
        </w:rPr>
        <w:t xml:space="preserve"> </w:t>
      </w:r>
      <w:r w:rsidRPr="62F4E0FE" w:rsidR="62F4E0FE">
        <w:rPr>
          <w:lang w:val="en-US"/>
        </w:rPr>
        <w:t>kupima</w:t>
      </w:r>
      <w:r w:rsidRPr="62F4E0FE" w:rsidR="62F4E0FE">
        <w:rPr>
          <w:lang w:val="en-US"/>
        </w:rPr>
        <w:t xml:space="preserve"> </w:t>
      </w:r>
      <w:r w:rsidRPr="62F4E0FE" w:rsidR="62F4E0FE">
        <w:rPr>
          <w:lang w:val="en-US"/>
        </w:rPr>
        <w:t>waabudu</w:t>
      </w:r>
      <w:r w:rsidRPr="62F4E0FE" w:rsidR="62F4E0FE">
        <w:rPr>
          <w:lang w:val="en-US"/>
        </w:rPr>
        <w:t xml:space="preserve"> </w:t>
      </w:r>
      <w:r w:rsidRPr="62F4E0FE" w:rsidR="62F4E0FE">
        <w:rPr>
          <w:lang w:val="en-US"/>
        </w:rPr>
        <w:t>kulimaanisha</w:t>
      </w:r>
      <w:r w:rsidRPr="62F4E0FE" w:rsidR="62F4E0FE">
        <w:rPr>
          <w:lang w:val="en-US"/>
        </w:rPr>
        <w:t xml:space="preserve"> </w:t>
      </w:r>
      <w:r w:rsidRPr="62F4E0FE" w:rsidR="62F4E0FE">
        <w:rPr>
          <w:lang w:val="en-US"/>
        </w:rPr>
        <w:t>kuhesabu</w:t>
      </w:r>
      <w:r w:rsidRPr="62F4E0FE" w:rsidR="62F4E0FE">
        <w:rPr>
          <w:lang w:val="en-US"/>
        </w:rPr>
        <w:t xml:space="preserve"> </w:t>
      </w:r>
      <w:r w:rsidRPr="62F4E0FE" w:rsidR="62F4E0FE">
        <w:rPr>
          <w:lang w:val="en-US"/>
        </w:rPr>
        <w:t>idadi</w:t>
      </w:r>
      <w:r w:rsidRPr="62F4E0FE" w:rsidR="62F4E0FE">
        <w:rPr>
          <w:lang w:val="en-US"/>
        </w:rPr>
        <w:t xml:space="preserve"> </w:t>
      </w:r>
      <w:r w:rsidRPr="62F4E0FE" w:rsidR="62F4E0FE">
        <w:rPr>
          <w:lang w:val="en-US"/>
        </w:rPr>
        <w:t>yao</w:t>
      </w:r>
      <w:r w:rsidRPr="62F4E0FE" w:rsidR="62F4E0FE">
        <w:rPr>
          <w:lang w:val="en-US"/>
        </w:rPr>
        <w:t>.</w:t>
      </w:r>
    </w:p>
    <w:p w:rsidRPr="007B69FD" w:rsidR="00933EA9" w:rsidP="00933EA9" w:rsidRDefault="00933EA9" w14:paraId="4AC01B29" w14:textId="77777777">
      <w:pPr>
        <w:ind w:left="720"/>
        <w:rPr>
          <w:sz w:val="20"/>
          <w:szCs w:val="20"/>
        </w:rPr>
      </w:pPr>
      <w:r/>
    </w:p>
    <w:p w:rsidRPr="007B69FD" w:rsidR="00933EA9" w:rsidP="62F4E0FE" w:rsidRDefault="001974FE" w14:paraId="46DEDE84" w14:textId="22CFBDE0" w14:noSpellErr="1">
      <w:pPr>
        <w:numPr>
          <w:ilvl w:val="0"/>
          <w:numId w:val="67"/>
        </w:numPr>
        <w:rPr>
          <w:sz w:val="20"/>
          <w:szCs w:val="20"/>
          <w:lang w:val="en-US"/>
        </w:rPr>
      </w:pPr>
      <w:r w:rsidRPr="62F4E0FE" w:rsidR="62F4E0FE">
        <w:rPr>
          <w:lang w:val="en-US"/>
        </w:rPr>
        <w:t xml:space="preserve">[11:2] </w:t>
      </w:r>
      <w:r w:rsidRPr="62F4E0FE" w:rsidR="62F4E0FE">
        <w:rPr>
          <w:lang w:val="en-US"/>
        </w:rPr>
        <w:t>Mataifa</w:t>
      </w:r>
      <w:r w:rsidRPr="62F4E0FE" w:rsidR="62F4E0FE">
        <w:rPr>
          <w:lang w:val="en-US"/>
        </w:rPr>
        <w:t xml:space="preserve"> </w:t>
      </w:r>
      <w:r w:rsidRPr="62F4E0FE" w:rsidR="62F4E0FE">
        <w:rPr>
          <w:lang w:val="en-US"/>
        </w:rPr>
        <w:t>watakanyaga</w:t>
      </w:r>
      <w:r w:rsidRPr="62F4E0FE" w:rsidR="62F4E0FE">
        <w:rPr>
          <w:lang w:val="en-US"/>
        </w:rPr>
        <w:t xml:space="preserve"> </w:t>
      </w:r>
      <w:r w:rsidRPr="62F4E0FE" w:rsidR="62F4E0FE">
        <w:rPr>
          <w:lang w:val="en-US"/>
        </w:rPr>
        <w:t>mji</w:t>
      </w:r>
      <w:r w:rsidRPr="62F4E0FE" w:rsidR="62F4E0FE">
        <w:rPr>
          <w:lang w:val="en-US"/>
        </w:rPr>
        <w:t xml:space="preserve"> </w:t>
      </w:r>
      <w:r w:rsidRPr="62F4E0FE" w:rsidR="62F4E0FE">
        <w:rPr>
          <w:lang w:val="en-US"/>
        </w:rPr>
        <w:t>mtakatifu</w:t>
      </w:r>
      <w:r w:rsidRPr="62F4E0FE" w:rsidR="62F4E0FE">
        <w:rPr>
          <w:lang w:val="en-US"/>
        </w:rPr>
        <w:t xml:space="preserve"> </w:t>
      </w:r>
      <w:r w:rsidRPr="62F4E0FE" w:rsidR="62F4E0FE">
        <w:rPr>
          <w:lang w:val="en-US"/>
        </w:rPr>
        <w:t>hata</w:t>
      </w:r>
      <w:r w:rsidRPr="62F4E0FE" w:rsidR="62F4E0FE">
        <w:rPr>
          <w:lang w:val="en-US"/>
        </w:rPr>
        <w:t xml:space="preserve"> </w:t>
      </w:r>
      <w:r w:rsidRPr="62F4E0FE" w:rsidR="62F4E0FE">
        <w:rPr>
          <w:lang w:val="en-US"/>
        </w:rPr>
        <w:t>lini</w:t>
      </w:r>
      <w:r w:rsidRPr="62F4E0FE" w:rsidR="62F4E0FE">
        <w:rPr>
          <w:lang w:val="en-US"/>
        </w:rPr>
        <w:t>?</w:t>
      </w:r>
    </w:p>
    <w:p w:rsidRPr="007B69FD" w:rsidR="00933EA9" w:rsidP="62F4E0FE" w:rsidRDefault="00933EA9" w14:paraId="6F0B59FF" w14:textId="77777777" w14:noSpellErr="1">
      <w:pPr>
        <w:ind w:left="720"/>
        <w:rPr>
          <w:sz w:val="20"/>
          <w:szCs w:val="20"/>
          <w:lang w:val="en-US"/>
        </w:rPr>
      </w:pPr>
      <w:r w:rsidRPr="62F4E0FE" w:rsidR="62F4E0FE">
        <w:rPr>
          <w:lang w:val="en-US"/>
        </w:rPr>
        <w:t>Mataifa</w:t>
      </w:r>
      <w:r w:rsidRPr="62F4E0FE" w:rsidR="62F4E0FE">
        <w:rPr>
          <w:lang w:val="en-US"/>
        </w:rPr>
        <w:t xml:space="preserve"> </w:t>
      </w:r>
      <w:r w:rsidRPr="62F4E0FE" w:rsidR="62F4E0FE">
        <w:rPr>
          <w:lang w:val="en-US"/>
        </w:rPr>
        <w:t>watakanyaga</w:t>
      </w:r>
      <w:r w:rsidRPr="62F4E0FE" w:rsidR="62F4E0FE">
        <w:rPr>
          <w:lang w:val="en-US"/>
        </w:rPr>
        <w:t xml:space="preserve"> </w:t>
      </w:r>
      <w:r w:rsidRPr="62F4E0FE" w:rsidR="62F4E0FE">
        <w:rPr>
          <w:lang w:val="en-US"/>
        </w:rPr>
        <w:t>mji</w:t>
      </w:r>
      <w:r w:rsidRPr="62F4E0FE" w:rsidR="62F4E0FE">
        <w:rPr>
          <w:lang w:val="en-US"/>
        </w:rPr>
        <w:t xml:space="preserve"> </w:t>
      </w:r>
      <w:r w:rsidRPr="62F4E0FE" w:rsidR="62F4E0FE">
        <w:rPr>
          <w:lang w:val="en-US"/>
        </w:rPr>
        <w:t>mtakatifu</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miezi</w:t>
      </w:r>
      <w:r w:rsidRPr="62F4E0FE" w:rsidR="62F4E0FE">
        <w:rPr>
          <w:lang w:val="en-US"/>
        </w:rPr>
        <w:t xml:space="preserve"> 42.</w:t>
      </w:r>
    </w:p>
    <w:p w:rsidRPr="007B69FD" w:rsidR="00933EA9" w:rsidP="00933EA9" w:rsidRDefault="00933EA9" w14:paraId="218888FE" w14:textId="77777777">
      <w:pPr>
        <w:ind w:left="720"/>
        <w:rPr>
          <w:sz w:val="20"/>
          <w:szCs w:val="20"/>
        </w:rPr>
      </w:pPr>
      <w:r/>
    </w:p>
    <w:p w:rsidRPr="007B69FD" w:rsidR="00933EA9" w:rsidP="62F4E0FE" w:rsidRDefault="001974FE" w14:paraId="0DFC4DC5" w14:textId="16B403CF" w14:noSpellErr="1">
      <w:pPr>
        <w:numPr>
          <w:ilvl w:val="0"/>
          <w:numId w:val="67"/>
        </w:numPr>
        <w:rPr>
          <w:sz w:val="20"/>
          <w:szCs w:val="20"/>
          <w:lang w:val="en-US"/>
        </w:rPr>
      </w:pPr>
      <w:r w:rsidRPr="62F4E0FE" w:rsidR="62F4E0FE">
        <w:rPr>
          <w:lang w:val="en-US"/>
        </w:rPr>
        <w:t xml:space="preserve">[11:3] </w:t>
      </w:r>
      <w:r w:rsidRPr="62F4E0FE" w:rsidR="62F4E0FE">
        <w:rPr>
          <w:lang w:val="en-US"/>
        </w:rPr>
        <w:t>Mashahidi</w:t>
      </w:r>
      <w:r w:rsidRPr="62F4E0FE" w:rsidR="62F4E0FE">
        <w:rPr>
          <w:lang w:val="en-US"/>
        </w:rPr>
        <w:t xml:space="preserve"> hao </w:t>
      </w:r>
      <w:r w:rsidRPr="62F4E0FE" w:rsidR="62F4E0FE">
        <w:rPr>
          <w:lang w:val="en-US"/>
        </w:rPr>
        <w:t>wawili</w:t>
      </w:r>
      <w:r w:rsidRPr="62F4E0FE" w:rsidR="62F4E0FE">
        <w:rPr>
          <w:lang w:val="en-US"/>
        </w:rPr>
        <w:t xml:space="preserve"> </w:t>
      </w:r>
      <w:r w:rsidRPr="62F4E0FE" w:rsidR="62F4E0FE">
        <w:rPr>
          <w:lang w:val="en-US"/>
        </w:rPr>
        <w:t>watatoa</w:t>
      </w:r>
      <w:r w:rsidRPr="62F4E0FE" w:rsidR="62F4E0FE">
        <w:rPr>
          <w:lang w:val="en-US"/>
        </w:rPr>
        <w:t xml:space="preserve"> </w:t>
      </w:r>
      <w:r w:rsidRPr="62F4E0FE" w:rsidR="62F4E0FE">
        <w:rPr>
          <w:lang w:val="en-US"/>
        </w:rPr>
        <w:t>unabii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muda</w:t>
      </w:r>
      <w:r w:rsidRPr="62F4E0FE" w:rsidR="62F4E0FE">
        <w:rPr>
          <w:lang w:val="en-US"/>
        </w:rPr>
        <w:t xml:space="preserve"> </w:t>
      </w:r>
      <w:r w:rsidRPr="62F4E0FE" w:rsidR="62F4E0FE">
        <w:rPr>
          <w:lang w:val="en-US"/>
        </w:rPr>
        <w:t>gani</w:t>
      </w:r>
      <w:r w:rsidRPr="62F4E0FE" w:rsidR="62F4E0FE">
        <w:rPr>
          <w:lang w:val="en-US"/>
        </w:rPr>
        <w:t>?</w:t>
      </w:r>
    </w:p>
    <w:p w:rsidRPr="007B69FD" w:rsidR="00933EA9" w:rsidP="62F4E0FE" w:rsidRDefault="00933EA9" w14:paraId="23403BB6" w14:textId="77777777" w14:noSpellErr="1">
      <w:pPr>
        <w:ind w:left="720"/>
        <w:rPr>
          <w:sz w:val="20"/>
          <w:szCs w:val="20"/>
          <w:lang w:val="en-US"/>
        </w:rPr>
      </w:pPr>
      <w:r w:rsidRPr="62F4E0FE" w:rsidR="62F4E0FE">
        <w:rPr>
          <w:lang w:val="en-US"/>
        </w:rPr>
        <w:t>Mashahidi</w:t>
      </w:r>
      <w:r w:rsidRPr="62F4E0FE" w:rsidR="62F4E0FE">
        <w:rPr>
          <w:lang w:val="en-US"/>
        </w:rPr>
        <w:t xml:space="preserve"> hao </w:t>
      </w:r>
      <w:r w:rsidRPr="62F4E0FE" w:rsidR="62F4E0FE">
        <w:rPr>
          <w:lang w:val="en-US"/>
        </w:rPr>
        <w:t>wawili</w:t>
      </w:r>
      <w:r w:rsidRPr="62F4E0FE" w:rsidR="62F4E0FE">
        <w:rPr>
          <w:lang w:val="en-US"/>
        </w:rPr>
        <w:t xml:space="preserve"> </w:t>
      </w:r>
      <w:r w:rsidRPr="62F4E0FE" w:rsidR="62F4E0FE">
        <w:rPr>
          <w:lang w:val="en-US"/>
        </w:rPr>
        <w:t>watatoa</w:t>
      </w:r>
      <w:r w:rsidRPr="62F4E0FE" w:rsidR="62F4E0FE">
        <w:rPr>
          <w:lang w:val="en-US"/>
        </w:rPr>
        <w:t xml:space="preserve"> </w:t>
      </w:r>
      <w:r w:rsidRPr="62F4E0FE" w:rsidR="62F4E0FE">
        <w:rPr>
          <w:lang w:val="en-US"/>
        </w:rPr>
        <w:t>unabii</w:t>
      </w:r>
      <w:r w:rsidRPr="62F4E0FE" w:rsidR="62F4E0FE">
        <w:rPr>
          <w:lang w:val="en-US"/>
        </w:rPr>
        <w:t xml:space="preserve"> </w:t>
      </w:r>
      <w:r w:rsidRPr="62F4E0FE" w:rsidR="62F4E0FE">
        <w:rPr>
          <w:lang w:val="en-US"/>
        </w:rPr>
        <w:t>kwa</w:t>
      </w:r>
      <w:r w:rsidRPr="62F4E0FE" w:rsidR="62F4E0FE">
        <w:rPr>
          <w:lang w:val="en-US"/>
        </w:rPr>
        <w:t xml:space="preserve"> siku 1,260.</w:t>
      </w:r>
    </w:p>
    <w:p w:rsidRPr="007B69FD" w:rsidR="00933EA9" w:rsidP="00933EA9" w:rsidRDefault="00933EA9" w14:paraId="723F70FB" w14:textId="77777777">
      <w:pPr>
        <w:ind w:left="720"/>
        <w:rPr>
          <w:sz w:val="20"/>
          <w:szCs w:val="20"/>
        </w:rPr>
      </w:pPr>
      <w:r/>
    </w:p>
    <w:p w:rsidRPr="007B69FD" w:rsidR="00933EA9" w:rsidP="62F4E0FE" w:rsidRDefault="001974FE" w14:paraId="06DE5269" w14:textId="1302CFFA" w14:noSpellErr="1">
      <w:pPr>
        <w:numPr>
          <w:ilvl w:val="0"/>
          <w:numId w:val="67"/>
        </w:numPr>
        <w:rPr>
          <w:sz w:val="20"/>
          <w:szCs w:val="20"/>
          <w:lang w:val="en-US"/>
        </w:rPr>
      </w:pPr>
      <w:r w:rsidRPr="62F4E0FE" w:rsidR="62F4E0FE">
        <w:rPr>
          <w:lang w:val="en-US"/>
        </w:rPr>
        <w:t xml:space="preserve">[11:3-4] Wale </w:t>
      </w:r>
      <w:r w:rsidRPr="62F4E0FE" w:rsidR="62F4E0FE">
        <w:rPr>
          <w:lang w:val="en-US"/>
        </w:rPr>
        <w:t>mashahidi</w:t>
      </w:r>
      <w:r w:rsidRPr="62F4E0FE" w:rsidR="62F4E0FE">
        <w:rPr>
          <w:lang w:val="en-US"/>
        </w:rPr>
        <w:t xml:space="preserve"> </w:t>
      </w:r>
      <w:r w:rsidRPr="62F4E0FE" w:rsidR="62F4E0FE">
        <w:rPr>
          <w:lang w:val="en-US"/>
        </w:rPr>
        <w:t>wawili</w:t>
      </w:r>
      <w:r w:rsidRPr="62F4E0FE" w:rsidR="62F4E0FE">
        <w:rPr>
          <w:lang w:val="en-US"/>
        </w:rPr>
        <w:t xml:space="preserve"> </w:t>
      </w:r>
      <w:r w:rsidRPr="62F4E0FE" w:rsidR="62F4E0FE">
        <w:rPr>
          <w:lang w:val="en-US"/>
        </w:rPr>
        <w:t>walielezwaje</w:t>
      </w:r>
      <w:r w:rsidRPr="62F4E0FE" w:rsidR="62F4E0FE">
        <w:rPr>
          <w:lang w:val="en-US"/>
        </w:rPr>
        <w:t>?</w:t>
      </w:r>
    </w:p>
    <w:p w:rsidRPr="007B69FD" w:rsidR="00933EA9" w:rsidP="62F4E0FE" w:rsidRDefault="00933EA9" w14:paraId="1A0C3820" w14:textId="77777777" w14:noSpellErr="1">
      <w:pPr>
        <w:ind w:left="720"/>
        <w:rPr>
          <w:sz w:val="20"/>
          <w:szCs w:val="20"/>
          <w:lang w:val="en-US"/>
        </w:rPr>
      </w:pPr>
      <w:r w:rsidRPr="62F4E0FE" w:rsidR="62F4E0FE">
        <w:rPr>
          <w:lang w:val="en-US"/>
        </w:rPr>
        <w:t xml:space="preserve">Hao </w:t>
      </w:r>
      <w:r w:rsidRPr="62F4E0FE" w:rsidR="62F4E0FE">
        <w:rPr>
          <w:lang w:val="en-US"/>
        </w:rPr>
        <w:t>mashahidi</w:t>
      </w:r>
      <w:r w:rsidRPr="62F4E0FE" w:rsidR="62F4E0FE">
        <w:rPr>
          <w:lang w:val="en-US"/>
        </w:rPr>
        <w:t xml:space="preserve"> </w:t>
      </w:r>
      <w:r w:rsidRPr="62F4E0FE" w:rsidR="62F4E0FE">
        <w:rPr>
          <w:lang w:val="en-US"/>
        </w:rPr>
        <w:t>wawili</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ile</w:t>
      </w:r>
      <w:r w:rsidRPr="62F4E0FE" w:rsidR="62F4E0FE">
        <w:rPr>
          <w:lang w:val="en-US"/>
        </w:rPr>
        <w:t xml:space="preserve"> </w:t>
      </w:r>
      <w:r w:rsidRPr="62F4E0FE" w:rsidR="62F4E0FE">
        <w:rPr>
          <w:lang w:val="en-US"/>
        </w:rPr>
        <w:t>mizeituni</w:t>
      </w:r>
      <w:r w:rsidRPr="62F4E0FE" w:rsidR="62F4E0FE">
        <w:rPr>
          <w:lang w:val="en-US"/>
        </w:rPr>
        <w:t xml:space="preserve"> </w:t>
      </w:r>
      <w:r w:rsidRPr="62F4E0FE" w:rsidR="62F4E0FE">
        <w:rPr>
          <w:lang w:val="en-US"/>
        </w:rPr>
        <w:t>miwili</w:t>
      </w:r>
      <w:r w:rsidRPr="62F4E0FE" w:rsidR="62F4E0FE">
        <w:rPr>
          <w:lang w:val="en-US"/>
        </w:rPr>
        <w:t xml:space="preserve"> </w:t>
      </w:r>
      <w:r w:rsidRPr="62F4E0FE" w:rsidR="62F4E0FE">
        <w:rPr>
          <w:lang w:val="en-US"/>
        </w:rPr>
        <w:t>na</w:t>
      </w:r>
      <w:r w:rsidRPr="62F4E0FE" w:rsidR="62F4E0FE">
        <w:rPr>
          <w:lang w:val="en-US"/>
        </w:rPr>
        <w:t xml:space="preserve"> vile </w:t>
      </w:r>
      <w:r w:rsidRPr="62F4E0FE" w:rsidR="62F4E0FE">
        <w:rPr>
          <w:lang w:val="en-US"/>
        </w:rPr>
        <w:t>vinara</w:t>
      </w:r>
      <w:r w:rsidRPr="62F4E0FE" w:rsidR="62F4E0FE">
        <w:rPr>
          <w:lang w:val="en-US"/>
        </w:rPr>
        <w:t xml:space="preserve"> </w:t>
      </w:r>
      <w:r w:rsidRPr="62F4E0FE" w:rsidR="62F4E0FE">
        <w:rPr>
          <w:lang w:val="en-US"/>
        </w:rPr>
        <w:t>viwili</w:t>
      </w:r>
      <w:r w:rsidRPr="62F4E0FE" w:rsidR="62F4E0FE">
        <w:rPr>
          <w:lang w:val="en-US"/>
        </w:rPr>
        <w:t xml:space="preserve"> </w:t>
      </w:r>
      <w:r w:rsidRPr="62F4E0FE" w:rsidR="62F4E0FE">
        <w:rPr>
          <w:lang w:val="en-US"/>
        </w:rPr>
        <w:t>vya</w:t>
      </w:r>
      <w:r w:rsidRPr="62F4E0FE" w:rsidR="62F4E0FE">
        <w:rPr>
          <w:lang w:val="en-US"/>
        </w:rPr>
        <w:t xml:space="preserve"> </w:t>
      </w:r>
      <w:r w:rsidRPr="62F4E0FE" w:rsidR="62F4E0FE">
        <w:rPr>
          <w:lang w:val="en-US"/>
        </w:rPr>
        <w:t>taa</w:t>
      </w:r>
      <w:r w:rsidRPr="62F4E0FE" w:rsidR="62F4E0FE">
        <w:rPr>
          <w:lang w:val="en-US"/>
        </w:rPr>
        <w:t xml:space="preserve"> </w:t>
      </w:r>
      <w:r w:rsidRPr="62F4E0FE" w:rsidR="62F4E0FE">
        <w:rPr>
          <w:lang w:val="en-US"/>
        </w:rPr>
        <w:t>vilivyo</w:t>
      </w:r>
      <w:r w:rsidRPr="62F4E0FE" w:rsidR="62F4E0FE">
        <w:rPr>
          <w:lang w:val="en-US"/>
        </w:rPr>
        <w:t xml:space="preserve"> </w:t>
      </w:r>
      <w:r w:rsidRPr="62F4E0FE" w:rsidR="62F4E0FE">
        <w:rPr>
          <w:lang w:val="en-US"/>
        </w:rPr>
        <w:t>mbele</w:t>
      </w:r>
      <w:r w:rsidRPr="62F4E0FE" w:rsidR="62F4E0FE">
        <w:rPr>
          <w:lang w:val="en-US"/>
        </w:rPr>
        <w:t xml:space="preserve"> </w:t>
      </w:r>
      <w:r w:rsidRPr="62F4E0FE" w:rsidR="62F4E0FE">
        <w:rPr>
          <w:lang w:val="en-US"/>
        </w:rPr>
        <w:t>ya</w:t>
      </w:r>
      <w:r w:rsidRPr="62F4E0FE" w:rsidR="62F4E0FE">
        <w:rPr>
          <w:lang w:val="en-US"/>
        </w:rPr>
        <w:t xml:space="preserve"> Bwana </w:t>
      </w:r>
      <w:r w:rsidRPr="62F4E0FE" w:rsidR="62F4E0FE">
        <w:rPr>
          <w:lang w:val="en-US"/>
        </w:rPr>
        <w:t>wa</w:t>
      </w:r>
      <w:r w:rsidRPr="62F4E0FE" w:rsidR="62F4E0FE">
        <w:rPr>
          <w:lang w:val="en-US"/>
        </w:rPr>
        <w:t xml:space="preserve"> dunia.</w:t>
      </w:r>
    </w:p>
    <w:p w:rsidRPr="007B69FD" w:rsidR="00933EA9" w:rsidP="00933EA9" w:rsidRDefault="00933EA9" w14:paraId="61D1DD05" w14:textId="77777777">
      <w:pPr>
        <w:ind w:left="720"/>
        <w:rPr>
          <w:sz w:val="20"/>
          <w:szCs w:val="20"/>
        </w:rPr>
      </w:pPr>
      <w:r/>
    </w:p>
    <w:p w:rsidRPr="007B69FD" w:rsidR="00933EA9" w:rsidP="62F4E0FE" w:rsidRDefault="001974FE" w14:paraId="4B18E7E6" w14:textId="6DF17100" w14:noSpellErr="1">
      <w:pPr>
        <w:numPr>
          <w:ilvl w:val="0"/>
          <w:numId w:val="67"/>
        </w:numPr>
        <w:rPr>
          <w:sz w:val="20"/>
          <w:szCs w:val="20"/>
          <w:lang w:val="en-US"/>
        </w:rPr>
      </w:pPr>
      <w:r w:rsidRPr="62F4E0FE" w:rsidR="62F4E0FE">
        <w:rPr>
          <w:lang w:val="en-US"/>
        </w:rPr>
        <w:t xml:space="preserve">[11:5] </w:t>
      </w:r>
      <w:r w:rsidRPr="62F4E0FE" w:rsidR="62F4E0FE">
        <w:rPr>
          <w:lang w:val="en-US"/>
        </w:rPr>
        <w:t>Mtu</w:t>
      </w:r>
      <w:r w:rsidRPr="62F4E0FE" w:rsidR="62F4E0FE">
        <w:rPr>
          <w:lang w:val="en-US"/>
        </w:rPr>
        <w:t xml:space="preserve"> </w:t>
      </w:r>
      <w:r w:rsidRPr="62F4E0FE" w:rsidR="62F4E0FE">
        <w:rPr>
          <w:lang w:val="en-US"/>
        </w:rPr>
        <w:t>yeyote</w:t>
      </w:r>
      <w:r w:rsidRPr="62F4E0FE" w:rsidR="62F4E0FE">
        <w:rPr>
          <w:lang w:val="en-US"/>
        </w:rPr>
        <w:t xml:space="preserve"> </w:t>
      </w:r>
      <w:r w:rsidRPr="62F4E0FE" w:rsidR="62F4E0FE">
        <w:rPr>
          <w:lang w:val="en-US"/>
        </w:rPr>
        <w:t>atakayechagua</w:t>
      </w:r>
      <w:r w:rsidRPr="62F4E0FE" w:rsidR="62F4E0FE">
        <w:rPr>
          <w:lang w:val="en-US"/>
        </w:rPr>
        <w:t xml:space="preserve"> </w:t>
      </w:r>
      <w:r w:rsidRPr="62F4E0FE" w:rsidR="62F4E0FE">
        <w:rPr>
          <w:lang w:val="en-US"/>
        </w:rPr>
        <w:t>kuwadhuru</w:t>
      </w:r>
      <w:r w:rsidRPr="62F4E0FE" w:rsidR="62F4E0FE">
        <w:rPr>
          <w:lang w:val="en-US"/>
        </w:rPr>
        <w:t xml:space="preserve"> </w:t>
      </w:r>
      <w:r w:rsidRPr="62F4E0FE" w:rsidR="62F4E0FE">
        <w:rPr>
          <w:lang w:val="en-US"/>
        </w:rPr>
        <w:t>mashahidi</w:t>
      </w:r>
      <w:r w:rsidRPr="62F4E0FE" w:rsidR="62F4E0FE">
        <w:rPr>
          <w:lang w:val="en-US"/>
        </w:rPr>
        <w:t xml:space="preserve"> hao </w:t>
      </w:r>
      <w:r w:rsidRPr="62F4E0FE" w:rsidR="62F4E0FE">
        <w:rPr>
          <w:lang w:val="en-US"/>
        </w:rPr>
        <w:t>wawili</w:t>
      </w:r>
      <w:r w:rsidRPr="62F4E0FE" w:rsidR="62F4E0FE">
        <w:rPr>
          <w:lang w:val="en-US"/>
        </w:rPr>
        <w:t xml:space="preserve"> </w:t>
      </w:r>
      <w:r w:rsidRPr="62F4E0FE" w:rsidR="62F4E0FE">
        <w:rPr>
          <w:lang w:val="en-US"/>
        </w:rPr>
        <w:t>lazima</w:t>
      </w:r>
      <w:r w:rsidRPr="62F4E0FE" w:rsidR="62F4E0FE">
        <w:rPr>
          <w:lang w:val="en-US"/>
        </w:rPr>
        <w:t xml:space="preserve"> </w:t>
      </w:r>
      <w:r w:rsidRPr="62F4E0FE" w:rsidR="62F4E0FE">
        <w:rPr>
          <w:lang w:val="en-US"/>
        </w:rPr>
        <w:t>afeje</w:t>
      </w:r>
      <w:r w:rsidRPr="62F4E0FE" w:rsidR="62F4E0FE">
        <w:rPr>
          <w:lang w:val="en-US"/>
        </w:rPr>
        <w:t>?</w:t>
      </w:r>
    </w:p>
    <w:p w:rsidRPr="007B69FD" w:rsidR="00933EA9" w:rsidP="62F4E0FE" w:rsidRDefault="00933EA9" w14:paraId="15854FA7" w14:textId="77777777" w14:noSpellErr="1">
      <w:pPr>
        <w:ind w:left="720"/>
        <w:rPr>
          <w:sz w:val="20"/>
          <w:szCs w:val="20"/>
          <w:lang w:val="en-US"/>
        </w:rPr>
      </w:pPr>
      <w:r w:rsidRPr="62F4E0FE" w:rsidR="62F4E0FE">
        <w:rPr>
          <w:lang w:val="en-US"/>
        </w:rPr>
        <w:t xml:space="preserve">Moto </w:t>
      </w:r>
      <w:r w:rsidRPr="62F4E0FE" w:rsidR="62F4E0FE">
        <w:rPr>
          <w:lang w:val="en-US"/>
        </w:rPr>
        <w:t>ungetoka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vinywa</w:t>
      </w:r>
      <w:r w:rsidRPr="62F4E0FE" w:rsidR="62F4E0FE">
        <w:rPr>
          <w:lang w:val="en-US"/>
        </w:rPr>
        <w:t xml:space="preserve"> </w:t>
      </w:r>
      <w:r w:rsidRPr="62F4E0FE" w:rsidR="62F4E0FE">
        <w:rPr>
          <w:lang w:val="en-US"/>
        </w:rPr>
        <w:t>vya</w:t>
      </w:r>
      <w:r w:rsidRPr="62F4E0FE" w:rsidR="62F4E0FE">
        <w:rPr>
          <w:lang w:val="en-US"/>
        </w:rPr>
        <w:t xml:space="preserve"> </w:t>
      </w:r>
      <w:r w:rsidRPr="62F4E0FE" w:rsidR="62F4E0FE">
        <w:rPr>
          <w:lang w:val="en-US"/>
        </w:rPr>
        <w:t>mashahidi</w:t>
      </w:r>
      <w:r w:rsidRPr="62F4E0FE" w:rsidR="62F4E0FE">
        <w:rPr>
          <w:lang w:val="en-US"/>
        </w:rPr>
        <w:t xml:space="preserve"> hao </w:t>
      </w:r>
      <w:r w:rsidRPr="62F4E0FE" w:rsidR="62F4E0FE">
        <w:rPr>
          <w:lang w:val="en-US"/>
        </w:rPr>
        <w:t>na</w:t>
      </w:r>
      <w:r w:rsidRPr="62F4E0FE" w:rsidR="62F4E0FE">
        <w:rPr>
          <w:lang w:val="en-US"/>
        </w:rPr>
        <w:t xml:space="preserve"> </w:t>
      </w:r>
      <w:r w:rsidRPr="62F4E0FE" w:rsidR="62F4E0FE">
        <w:rPr>
          <w:lang w:val="en-US"/>
        </w:rPr>
        <w:t>kuangamiza</w:t>
      </w:r>
      <w:r w:rsidRPr="62F4E0FE" w:rsidR="62F4E0FE">
        <w:rPr>
          <w:lang w:val="en-US"/>
        </w:rPr>
        <w:t xml:space="preserve"> </w:t>
      </w:r>
      <w:r w:rsidRPr="62F4E0FE" w:rsidR="62F4E0FE">
        <w:rPr>
          <w:lang w:val="en-US"/>
        </w:rPr>
        <w:t>adui</w:t>
      </w:r>
      <w:r w:rsidRPr="62F4E0FE" w:rsidR="62F4E0FE">
        <w:rPr>
          <w:lang w:val="en-US"/>
        </w:rPr>
        <w:t xml:space="preserve"> </w:t>
      </w:r>
      <w:r w:rsidRPr="62F4E0FE" w:rsidR="62F4E0FE">
        <w:rPr>
          <w:lang w:val="en-US"/>
        </w:rPr>
        <w:t>zao</w:t>
      </w:r>
      <w:r w:rsidRPr="62F4E0FE" w:rsidR="62F4E0FE">
        <w:rPr>
          <w:lang w:val="en-US"/>
        </w:rPr>
        <w:t>.</w:t>
      </w:r>
    </w:p>
    <w:p w:rsidRPr="007B69FD" w:rsidR="00933EA9" w:rsidP="00933EA9" w:rsidRDefault="00933EA9" w14:paraId="364D7F21" w14:textId="77777777">
      <w:pPr>
        <w:ind w:left="720"/>
        <w:rPr>
          <w:sz w:val="20"/>
          <w:szCs w:val="20"/>
        </w:rPr>
      </w:pPr>
      <w:r/>
    </w:p>
    <w:p w:rsidRPr="007B69FD" w:rsidR="00933EA9" w:rsidP="62F4E0FE" w:rsidRDefault="001974FE" w14:paraId="5612D713" w14:textId="6288FC44" w14:noSpellErr="1">
      <w:pPr>
        <w:numPr>
          <w:ilvl w:val="0"/>
          <w:numId w:val="67"/>
        </w:numPr>
        <w:rPr>
          <w:sz w:val="20"/>
          <w:szCs w:val="20"/>
          <w:lang w:val="en-US"/>
        </w:rPr>
      </w:pPr>
      <w:r w:rsidRPr="62F4E0FE" w:rsidR="62F4E0FE">
        <w:rPr>
          <w:lang w:val="en-US"/>
        </w:rPr>
        <w:t xml:space="preserve">[11:6] </w:t>
      </w:r>
      <w:r w:rsidRPr="62F4E0FE" w:rsidR="62F4E0FE">
        <w:rPr>
          <w:lang w:val="en-US"/>
        </w:rPr>
        <w:t>Mashahidi</w:t>
      </w:r>
      <w:r w:rsidRPr="62F4E0FE" w:rsidR="62F4E0FE">
        <w:rPr>
          <w:lang w:val="en-US"/>
        </w:rPr>
        <w:t xml:space="preserve"> hao </w:t>
      </w:r>
      <w:r w:rsidRPr="62F4E0FE" w:rsidR="62F4E0FE">
        <w:rPr>
          <w:lang w:val="en-US"/>
        </w:rPr>
        <w:t>wawili</w:t>
      </w:r>
      <w:r w:rsidRPr="62F4E0FE" w:rsidR="62F4E0FE">
        <w:rPr>
          <w:lang w:val="en-US"/>
        </w:rPr>
        <w:t xml:space="preserve"> </w:t>
      </w:r>
      <w:r w:rsidRPr="62F4E0FE" w:rsidR="62F4E0FE">
        <w:rPr>
          <w:lang w:val="en-US"/>
        </w:rPr>
        <w:t>walikuwa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uwezo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kufanya</w:t>
      </w:r>
      <w:r w:rsidRPr="62F4E0FE" w:rsidR="62F4E0FE">
        <w:rPr>
          <w:lang w:val="en-US"/>
        </w:rPr>
        <w:t xml:space="preserve"> </w:t>
      </w:r>
      <w:r w:rsidRPr="62F4E0FE" w:rsidR="62F4E0FE">
        <w:rPr>
          <w:lang w:val="en-US"/>
        </w:rPr>
        <w:t>nini</w:t>
      </w:r>
      <w:r w:rsidRPr="62F4E0FE" w:rsidR="62F4E0FE">
        <w:rPr>
          <w:lang w:val="en-US"/>
        </w:rPr>
        <w:t>?</w:t>
      </w:r>
    </w:p>
    <w:p w:rsidRPr="007B69FD" w:rsidR="00933EA9" w:rsidP="48114252" w:rsidRDefault="00933EA9" w14:paraId="2BD1D5AF" w14:textId="77777777">
      <w:pPr>
        <w:ind w:left="720"/>
        <w:rPr>
          <w:sz w:val="20"/>
          <w:szCs w:val="20"/>
          <w:lang w:val="en-US"/>
        </w:rPr>
      </w:pPr>
      <w:r>
        <w:t>Walikuwa na mamlaka ya kufunga mbingu, na kuyageuza maji kuwa damu, na kuipiga dunia kwa mapigo yote.</w:t>
      </w:r>
    </w:p>
    <w:p w:rsidRPr="007B69FD" w:rsidR="00933EA9" w:rsidP="62F4E0FE" w:rsidRDefault="00933EA9" w14:paraId="2BFF75FD"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933EA9" w:rsidP="00933EA9" w:rsidRDefault="00933EA9" w14:paraId="025E3578" w14:textId="77777777">
      <w:pPr>
        <w:spacing w:before="240" w:after="240"/>
        <w:rPr>
          <w:sz w:val="20"/>
          <w:szCs w:val="20"/>
        </w:rPr>
      </w:pPr>
      <w:r/>
    </w:p>
    <w:p w:rsidRPr="007B69FD" w:rsidR="00933EA9" w:rsidP="62F4E0FE" w:rsidRDefault="00933EA9" w14:paraId="75BDE5EE" w14:textId="3AE38B63" w14:noSpellErr="1">
      <w:pPr>
        <w:pStyle w:val="Heading1"/>
        <w:spacing w:before="240" w:after="0"/>
        <w:rPr>
          <w:b w:val="1"/>
          <w:bCs w:val="1"/>
          <w:lang w:val="en-US"/>
        </w:rPr>
      </w:pPr>
      <w:r w:rsidRPr="62F4E0FE" w:rsidR="62F4E0FE">
        <w:rPr>
          <w:lang w:val="en-US"/>
        </w:rPr>
        <w:t>Ufunuo</w:t>
      </w:r>
      <w:r w:rsidRPr="62F4E0FE" w:rsidR="62F4E0FE">
        <w:rPr>
          <w:lang w:val="en-US"/>
        </w:rPr>
        <w:t xml:space="preserve"> 12:1-9</w:t>
      </w:r>
    </w:p>
    <w:p w:rsidRPr="007B69FD" w:rsidR="00933EA9" w:rsidP="00FC60EA" w:rsidRDefault="00933EA9" w14:paraId="112AC0FE" w14:textId="77777777" w14:noSpellErr="1">
      <w:pPr>
        <w:pStyle w:val="Background"/>
      </w:pPr>
      <w:r w:rsidRPr="62F4E0FE" w:rsidR="62F4E0FE">
        <w:rPr>
          <w:lang w:val="en-US"/>
        </w:rPr>
        <w:t xml:space="preserve">Historia: Sura </w:t>
      </w:r>
      <w:r w:rsidRPr="62F4E0FE" w:rsidR="62F4E0FE">
        <w:rPr>
          <w:lang w:val="en-US"/>
        </w:rPr>
        <w:t>ya</w:t>
      </w:r>
      <w:r w:rsidRPr="62F4E0FE" w:rsidR="62F4E0FE">
        <w:rPr>
          <w:lang w:val="en-US"/>
        </w:rPr>
        <w:t xml:space="preserve"> 11 </w:t>
      </w:r>
      <w:r w:rsidRPr="62F4E0FE" w:rsidR="62F4E0FE">
        <w:rPr>
          <w:lang w:val="en-US"/>
        </w:rPr>
        <w:t>ilisema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mnyama-mwitu</w:t>
      </w:r>
      <w:r w:rsidRPr="62F4E0FE" w:rsidR="62F4E0FE">
        <w:rPr>
          <w:lang w:val="en-US"/>
        </w:rPr>
        <w:t xml:space="preserve"> </w:t>
      </w:r>
      <w:r w:rsidRPr="62F4E0FE" w:rsidR="62F4E0FE">
        <w:rPr>
          <w:lang w:val="en-US"/>
        </w:rPr>
        <w:t>angetoka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abiso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kuwashinda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kuwaua</w:t>
      </w:r>
      <w:r w:rsidRPr="62F4E0FE" w:rsidR="62F4E0FE">
        <w:rPr>
          <w:lang w:val="en-US"/>
        </w:rPr>
        <w:t xml:space="preserve"> </w:t>
      </w:r>
      <w:r w:rsidRPr="62F4E0FE" w:rsidR="62F4E0FE">
        <w:rPr>
          <w:lang w:val="en-US"/>
        </w:rPr>
        <w:t>mashahidi</w:t>
      </w:r>
      <w:r w:rsidRPr="62F4E0FE" w:rsidR="62F4E0FE">
        <w:rPr>
          <w:lang w:val="en-US"/>
        </w:rPr>
        <w:t xml:space="preserve"> hao </w:t>
      </w:r>
      <w:r w:rsidRPr="62F4E0FE" w:rsidR="62F4E0FE">
        <w:rPr>
          <w:lang w:val="en-US"/>
        </w:rPr>
        <w:t>wawili</w:t>
      </w:r>
      <w:r w:rsidRPr="62F4E0FE" w:rsidR="62F4E0FE">
        <w:rPr>
          <w:lang w:val="en-US"/>
        </w:rPr>
        <w:t xml:space="preserve">. </w:t>
      </w:r>
      <w:r w:rsidRPr="62F4E0FE" w:rsidR="62F4E0FE">
        <w:rPr>
          <w:lang w:val="en-US"/>
        </w:rPr>
        <w:t>Watakufa</w:t>
      </w:r>
      <w:r w:rsidRPr="62F4E0FE" w:rsidR="62F4E0FE">
        <w:rPr>
          <w:lang w:val="en-US"/>
        </w:rPr>
        <w:t xml:space="preserve">, </w:t>
      </w:r>
      <w:r w:rsidRPr="62F4E0FE" w:rsidR="62F4E0FE">
        <w:rPr>
          <w:lang w:val="en-US"/>
        </w:rPr>
        <w:t>watafufuliwa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kwenda</w:t>
      </w:r>
      <w:r w:rsidRPr="62F4E0FE" w:rsidR="62F4E0FE">
        <w:rPr>
          <w:lang w:val="en-US"/>
        </w:rPr>
        <w:t xml:space="preserve"> </w:t>
      </w:r>
      <w:r w:rsidRPr="62F4E0FE" w:rsidR="62F4E0FE">
        <w:rPr>
          <w:lang w:val="en-US"/>
        </w:rPr>
        <w:t>mbinguni</w:t>
      </w:r>
      <w:r w:rsidRPr="62F4E0FE" w:rsidR="62F4E0FE">
        <w:rPr>
          <w:lang w:val="en-US"/>
        </w:rPr>
        <w:t xml:space="preserve">. Kisha </w:t>
      </w:r>
      <w:r w:rsidRPr="62F4E0FE" w:rsidR="62F4E0FE">
        <w:rPr>
          <w:lang w:val="en-US"/>
        </w:rPr>
        <w:t>kutakuwa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tetemeko</w:t>
      </w:r>
      <w:r w:rsidRPr="62F4E0FE" w:rsidR="62F4E0FE">
        <w:rPr>
          <w:lang w:val="en-US"/>
        </w:rPr>
        <w:t xml:space="preserve"> la </w:t>
      </w:r>
      <w:r w:rsidRPr="62F4E0FE" w:rsidR="62F4E0FE">
        <w:rPr>
          <w:lang w:val="en-US"/>
        </w:rPr>
        <w:t>ardhi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watu</w:t>
      </w:r>
      <w:r w:rsidRPr="62F4E0FE" w:rsidR="62F4E0FE">
        <w:rPr>
          <w:lang w:val="en-US"/>
        </w:rPr>
        <w:t xml:space="preserve"> </w:t>
      </w:r>
      <w:r w:rsidRPr="62F4E0FE" w:rsidR="62F4E0FE">
        <w:rPr>
          <w:lang w:val="en-US"/>
        </w:rPr>
        <w:t>wengi</w:t>
      </w:r>
      <w:r w:rsidRPr="62F4E0FE" w:rsidR="62F4E0FE">
        <w:rPr>
          <w:lang w:val="en-US"/>
        </w:rPr>
        <w:t xml:space="preserve"> </w:t>
      </w:r>
      <w:r w:rsidRPr="62F4E0FE" w:rsidR="62F4E0FE">
        <w:rPr>
          <w:lang w:val="en-US"/>
        </w:rPr>
        <w:t>watakufa</w:t>
      </w:r>
      <w:r w:rsidRPr="62F4E0FE" w:rsidR="62F4E0FE">
        <w:rPr>
          <w:lang w:val="en-US"/>
        </w:rPr>
        <w:t>.</w:t>
      </w:r>
    </w:p>
    <w:p w:rsidRPr="007B69FD" w:rsidR="00933EA9" w:rsidP="00FC60EA" w:rsidRDefault="00933EA9" w14:paraId="303A888C" w14:textId="77777777" w14:noSpellErr="1">
      <w:pPr>
        <w:pStyle w:val="Background"/>
      </w:pPr>
      <w:r w:rsidRPr="62F4E0FE" w:rsidR="62F4E0FE">
        <w:rPr>
          <w:lang w:val="en-US"/>
        </w:rPr>
        <w:t xml:space="preserve">Kisha, </w:t>
      </w:r>
      <w:r w:rsidRPr="62F4E0FE" w:rsidR="62F4E0FE">
        <w:rPr>
          <w:lang w:val="en-US"/>
        </w:rPr>
        <w:t>malaika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saba</w:t>
      </w:r>
      <w:r w:rsidRPr="62F4E0FE" w:rsidR="62F4E0FE">
        <w:rPr>
          <w:lang w:val="en-US"/>
        </w:rPr>
        <w:t xml:space="preserve"> </w:t>
      </w:r>
      <w:r w:rsidRPr="62F4E0FE" w:rsidR="62F4E0FE">
        <w:rPr>
          <w:lang w:val="en-US"/>
        </w:rPr>
        <w:t>alipiga</w:t>
      </w:r>
      <w:r w:rsidRPr="62F4E0FE" w:rsidR="62F4E0FE">
        <w:rPr>
          <w:lang w:val="en-US"/>
        </w:rPr>
        <w:t xml:space="preserve"> </w:t>
      </w:r>
      <w:r w:rsidRPr="62F4E0FE" w:rsidR="62F4E0FE">
        <w:rPr>
          <w:lang w:val="en-US"/>
        </w:rPr>
        <w:t>tarumbeta</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sauti</w:t>
      </w:r>
      <w:r w:rsidRPr="62F4E0FE" w:rsidR="62F4E0FE">
        <w:rPr>
          <w:lang w:val="en-US"/>
        </w:rPr>
        <w:t xml:space="preserve"> </w:t>
      </w:r>
      <w:r w:rsidRPr="62F4E0FE" w:rsidR="62F4E0FE">
        <w:rPr>
          <w:lang w:val="en-US"/>
        </w:rPr>
        <w:t>zilisikika</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zikijulisha</w:t>
      </w:r>
      <w:r w:rsidRPr="62F4E0FE" w:rsidR="62F4E0FE">
        <w:rPr>
          <w:lang w:val="en-US"/>
        </w:rPr>
        <w:t xml:space="preserve"> </w:t>
      </w:r>
      <w:r w:rsidRPr="62F4E0FE" w:rsidR="62F4E0FE">
        <w:rPr>
          <w:lang w:val="en-US"/>
        </w:rPr>
        <w:t>kwamba</w:t>
      </w:r>
      <w:r w:rsidRPr="62F4E0FE" w:rsidR="62F4E0FE">
        <w:rPr>
          <w:lang w:val="en-US"/>
        </w:rPr>
        <w:t xml:space="preserve"> Kristo </w:t>
      </w:r>
      <w:r w:rsidRPr="62F4E0FE" w:rsidR="62F4E0FE">
        <w:rPr>
          <w:lang w:val="en-US"/>
        </w:rPr>
        <w:t>angetawala</w:t>
      </w:r>
      <w:r w:rsidRPr="62F4E0FE" w:rsidR="62F4E0FE">
        <w:rPr>
          <w:lang w:val="en-US"/>
        </w:rPr>
        <w:t xml:space="preserve"> </w:t>
      </w:r>
      <w:r w:rsidRPr="62F4E0FE" w:rsidR="62F4E0FE">
        <w:rPr>
          <w:lang w:val="en-US"/>
        </w:rPr>
        <w:t>milele</w:t>
      </w:r>
      <w:r w:rsidRPr="62F4E0FE" w:rsidR="62F4E0FE">
        <w:rPr>
          <w:lang w:val="en-US"/>
        </w:rPr>
        <w:t xml:space="preserve">. Kisha </w:t>
      </w:r>
      <w:r w:rsidRPr="62F4E0FE" w:rsidR="62F4E0FE">
        <w:rPr>
          <w:lang w:val="en-US"/>
        </w:rPr>
        <w:t>Hekalu</w:t>
      </w:r>
      <w:r w:rsidRPr="62F4E0FE" w:rsidR="62F4E0FE">
        <w:rPr>
          <w:lang w:val="en-US"/>
        </w:rPr>
        <w:t xml:space="preserve"> la </w:t>
      </w:r>
      <w:r w:rsidRPr="62F4E0FE" w:rsidR="62F4E0FE">
        <w:rPr>
          <w:lang w:val="en-US"/>
        </w:rPr>
        <w:t>Mungu</w:t>
      </w:r>
      <w:r w:rsidRPr="62F4E0FE" w:rsidR="62F4E0FE">
        <w:rPr>
          <w:lang w:val="en-US"/>
        </w:rPr>
        <w:t xml:space="preserve"> </w:t>
      </w:r>
      <w:r w:rsidRPr="62F4E0FE" w:rsidR="62F4E0FE">
        <w:rPr>
          <w:lang w:val="en-US"/>
        </w:rPr>
        <w:t>mbinguni</w:t>
      </w:r>
      <w:r w:rsidRPr="62F4E0FE" w:rsidR="62F4E0FE">
        <w:rPr>
          <w:lang w:val="en-US"/>
        </w:rPr>
        <w:t xml:space="preserve"> </w:t>
      </w:r>
      <w:r w:rsidRPr="62F4E0FE" w:rsidR="62F4E0FE">
        <w:rPr>
          <w:lang w:val="en-US"/>
        </w:rPr>
        <w:t>likafunguliwa</w:t>
      </w:r>
      <w:r w:rsidRPr="62F4E0FE" w:rsidR="62F4E0FE">
        <w:rPr>
          <w:lang w:val="en-US"/>
        </w:rPr>
        <w:t xml:space="preserve">, </w:t>
      </w:r>
      <w:r w:rsidRPr="62F4E0FE" w:rsidR="62F4E0FE">
        <w:rPr>
          <w:lang w:val="en-US"/>
        </w:rPr>
        <w:t>kukawa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radi</w:t>
      </w:r>
      <w:r w:rsidRPr="62F4E0FE" w:rsidR="62F4E0FE">
        <w:rPr>
          <w:lang w:val="en-US"/>
        </w:rPr>
        <w:t xml:space="preserve">, </w:t>
      </w:r>
      <w:r w:rsidRPr="62F4E0FE" w:rsidR="62F4E0FE">
        <w:rPr>
          <w:lang w:val="en-US"/>
        </w:rPr>
        <w:t>ngurumo</w:t>
      </w:r>
      <w:r w:rsidRPr="62F4E0FE" w:rsidR="62F4E0FE">
        <w:rPr>
          <w:lang w:val="en-US"/>
        </w:rPr>
        <w:t xml:space="preserve">, </w:t>
      </w:r>
      <w:r w:rsidRPr="62F4E0FE" w:rsidR="62F4E0FE">
        <w:rPr>
          <w:lang w:val="en-US"/>
        </w:rPr>
        <w:t>tetemeko</w:t>
      </w:r>
      <w:r w:rsidRPr="62F4E0FE" w:rsidR="62F4E0FE">
        <w:rPr>
          <w:lang w:val="en-US"/>
        </w:rPr>
        <w:t xml:space="preserve"> la </w:t>
      </w:r>
      <w:r w:rsidRPr="62F4E0FE" w:rsidR="62F4E0FE">
        <w:rPr>
          <w:lang w:val="en-US"/>
        </w:rPr>
        <w:t>ardhi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mvua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mawe</w:t>
      </w:r>
      <w:r w:rsidRPr="62F4E0FE" w:rsidR="62F4E0FE">
        <w:rPr>
          <w:lang w:val="en-US"/>
        </w:rPr>
        <w:t>.</w:t>
      </w:r>
    </w:p>
    <w:p w:rsidRPr="00170DC8" w:rsidR="00170DC8" w:rsidP="62F4E0FE" w:rsidRDefault="00170DC8" w14:paraId="6A641B99"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933EA9" w:rsidP="00FC60EA" w:rsidRDefault="00933EA9" w14:paraId="50952625"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933EA9" w:rsidP="00FC60EA" w:rsidRDefault="00933EA9" w14:paraId="04E537A1" w14:textId="49A84A0D"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933EA9" w:rsidP="00FC60EA" w:rsidRDefault="001974FE" w14:paraId="6893DB53" w14:textId="005630F7" w14:noSpellErr="1">
      <w:pPr>
        <w:pStyle w:val="Checklist"/>
        <w:rPr/>
      </w:pPr>
      <w:r w:rsidRPr="62F4E0FE" w:rsidR="62F4E0FE">
        <w:rPr>
          <w:lang w:val="en-US"/>
        </w:rPr>
        <w:t xml:space="preserve">Yohana </w:t>
      </w:r>
      <w:r w:rsidRPr="62F4E0FE" w:rsidR="62F4E0FE">
        <w:rPr>
          <w:lang w:val="en-US"/>
        </w:rPr>
        <w:t>aliona</w:t>
      </w:r>
      <w:r w:rsidRPr="62F4E0FE" w:rsidR="62F4E0FE">
        <w:rPr>
          <w:lang w:val="en-US"/>
        </w:rPr>
        <w:t xml:space="preserve"> ono la </w:t>
      </w:r>
      <w:r w:rsidRPr="62F4E0FE" w:rsidR="62F4E0FE">
        <w:rPr>
          <w:lang w:val="en-US"/>
        </w:rPr>
        <w:t>mwanamke</w:t>
      </w:r>
      <w:r w:rsidRPr="62F4E0FE" w:rsidR="62F4E0FE">
        <w:rPr>
          <w:lang w:val="en-US"/>
        </w:rPr>
        <w:t xml:space="preserve"> </w:t>
      </w:r>
      <w:r w:rsidRPr="62F4E0FE" w:rsidR="62F4E0FE">
        <w:rPr>
          <w:lang w:val="en-US"/>
        </w:rPr>
        <w:t>aliyevikwa</w:t>
      </w:r>
      <w:r w:rsidRPr="62F4E0FE" w:rsidR="62F4E0FE">
        <w:rPr>
          <w:lang w:val="en-US"/>
        </w:rPr>
        <w:t xml:space="preserve"> </w:t>
      </w:r>
      <w:r w:rsidRPr="62F4E0FE" w:rsidR="62F4E0FE">
        <w:rPr>
          <w:lang w:val="en-US"/>
        </w:rPr>
        <w:t>jua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taji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nyota</w:t>
      </w:r>
      <w:r w:rsidRPr="62F4E0FE" w:rsidR="62F4E0FE">
        <w:rPr>
          <w:lang w:val="en-US"/>
        </w:rPr>
        <w:t xml:space="preserve"> </w:t>
      </w:r>
      <w:r w:rsidRPr="62F4E0FE" w:rsidR="62F4E0FE">
        <w:rPr>
          <w:lang w:val="en-US"/>
        </w:rPr>
        <w:t>kumi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mbili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kichwa</w:t>
      </w:r>
      <w:r w:rsidRPr="62F4E0FE" w:rsidR="62F4E0FE">
        <w:rPr>
          <w:lang w:val="en-US"/>
        </w:rPr>
        <w:t xml:space="preserve"> </w:t>
      </w:r>
      <w:r w:rsidRPr="62F4E0FE" w:rsidR="62F4E0FE">
        <w:rPr>
          <w:lang w:val="en-US"/>
        </w:rPr>
        <w:t>chake</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mimba</w:t>
      </w:r>
      <w:r w:rsidRPr="62F4E0FE" w:rsidR="62F4E0FE">
        <w:rPr>
          <w:lang w:val="en-US"/>
        </w:rPr>
        <w:t>. [12:1-2]</w:t>
      </w:r>
    </w:p>
    <w:p w:rsidRPr="007B69FD" w:rsidR="00933EA9" w:rsidP="00FC60EA" w:rsidRDefault="001974FE" w14:paraId="0B51F611" w14:textId="37A81DEE" w14:noSpellErr="1">
      <w:pPr>
        <w:pStyle w:val="Checklist"/>
        <w:rPr/>
      </w:pPr>
      <w:r w:rsidRPr="62F4E0FE" w:rsidR="62F4E0FE">
        <w:rPr>
          <w:lang w:val="en-US"/>
        </w:rPr>
        <w:t xml:space="preserve">Kisha Yohana </w:t>
      </w:r>
      <w:r w:rsidRPr="62F4E0FE" w:rsidR="62F4E0FE">
        <w:rPr>
          <w:lang w:val="en-US"/>
        </w:rPr>
        <w:t>akaona</w:t>
      </w:r>
      <w:r w:rsidRPr="62F4E0FE" w:rsidR="62F4E0FE">
        <w:rPr>
          <w:lang w:val="en-US"/>
        </w:rPr>
        <w:t xml:space="preserve"> </w:t>
      </w:r>
      <w:r w:rsidRPr="62F4E0FE" w:rsidR="62F4E0FE">
        <w:rPr>
          <w:lang w:val="en-US"/>
        </w:rPr>
        <w:t>joka</w:t>
      </w:r>
      <w:r w:rsidRPr="62F4E0FE" w:rsidR="62F4E0FE">
        <w:rPr>
          <w:lang w:val="en-US"/>
        </w:rPr>
        <w:t xml:space="preserve"> </w:t>
      </w:r>
      <w:r w:rsidRPr="62F4E0FE" w:rsidR="62F4E0FE">
        <w:rPr>
          <w:lang w:val="en-US"/>
        </w:rPr>
        <w:t>kubwa</w:t>
      </w:r>
      <w:r w:rsidRPr="62F4E0FE" w:rsidR="62F4E0FE">
        <w:rPr>
          <w:lang w:val="en-US"/>
        </w:rPr>
        <w:t xml:space="preserve"> </w:t>
      </w:r>
      <w:r w:rsidRPr="62F4E0FE" w:rsidR="62F4E0FE">
        <w:rPr>
          <w:lang w:val="en-US"/>
        </w:rPr>
        <w:t>jekundu</w:t>
      </w:r>
      <w:r w:rsidRPr="62F4E0FE" w:rsidR="62F4E0FE">
        <w:rPr>
          <w:lang w:val="en-US"/>
        </w:rPr>
        <w:t xml:space="preserve"> </w:t>
      </w:r>
      <w:r w:rsidRPr="62F4E0FE" w:rsidR="62F4E0FE">
        <w:rPr>
          <w:lang w:val="en-US"/>
        </w:rPr>
        <w:t>lenye</w:t>
      </w:r>
      <w:r w:rsidRPr="62F4E0FE" w:rsidR="62F4E0FE">
        <w:rPr>
          <w:lang w:val="en-US"/>
        </w:rPr>
        <w:t xml:space="preserve"> </w:t>
      </w:r>
      <w:r w:rsidRPr="62F4E0FE" w:rsidR="62F4E0FE">
        <w:rPr>
          <w:lang w:val="en-US"/>
        </w:rPr>
        <w:t>vichwa</w:t>
      </w:r>
      <w:r w:rsidRPr="62F4E0FE" w:rsidR="62F4E0FE">
        <w:rPr>
          <w:lang w:val="en-US"/>
        </w:rPr>
        <w:t xml:space="preserve"> </w:t>
      </w:r>
      <w:r w:rsidRPr="62F4E0FE" w:rsidR="62F4E0FE">
        <w:rPr>
          <w:lang w:val="en-US"/>
        </w:rPr>
        <w:t>saba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pembe</w:t>
      </w:r>
      <w:r w:rsidRPr="62F4E0FE" w:rsidR="62F4E0FE">
        <w:rPr>
          <w:lang w:val="en-US"/>
        </w:rPr>
        <w:t xml:space="preserve"> </w:t>
      </w:r>
      <w:r w:rsidRPr="62F4E0FE" w:rsidR="62F4E0FE">
        <w:rPr>
          <w:lang w:val="en-US"/>
        </w:rPr>
        <w:t>kumi</w:t>
      </w:r>
      <w:r w:rsidRPr="62F4E0FE" w:rsidR="62F4E0FE">
        <w:rPr>
          <w:lang w:val="en-US"/>
        </w:rPr>
        <w:t>. [12:3]</w:t>
      </w:r>
    </w:p>
    <w:p w:rsidRPr="007B69FD" w:rsidR="00933EA9" w:rsidP="00FC60EA" w:rsidRDefault="001974FE" w14:paraId="6259A7C4" w14:textId="0B07E481" w14:noSpellErr="1">
      <w:pPr>
        <w:pStyle w:val="Checklist"/>
        <w:rPr/>
      </w:pPr>
      <w:r w:rsidRPr="62F4E0FE" w:rsidR="62F4E0FE">
        <w:rPr>
          <w:lang w:val="en-US"/>
        </w:rPr>
        <w:t>Mwanamke</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alizaa</w:t>
      </w:r>
      <w:r w:rsidRPr="62F4E0FE" w:rsidR="62F4E0FE">
        <w:rPr>
          <w:lang w:val="en-US"/>
        </w:rPr>
        <w:t xml:space="preserve"> </w:t>
      </w:r>
      <w:r w:rsidRPr="62F4E0FE" w:rsidR="62F4E0FE">
        <w:rPr>
          <w:lang w:val="en-US"/>
        </w:rPr>
        <w:t>mtoto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kiume</w:t>
      </w:r>
      <w:r w:rsidRPr="62F4E0FE" w:rsidR="62F4E0FE">
        <w:rPr>
          <w:lang w:val="en-US"/>
        </w:rPr>
        <w:t xml:space="preserve">, </w:t>
      </w:r>
      <w:r w:rsidRPr="62F4E0FE" w:rsidR="62F4E0FE">
        <w:rPr>
          <w:lang w:val="en-US"/>
        </w:rPr>
        <w:t>na</w:t>
      </w:r>
      <w:r w:rsidRPr="62F4E0FE" w:rsidR="62F4E0FE">
        <w:rPr>
          <w:lang w:val="en-US"/>
        </w:rPr>
        <w:t xml:space="preserve"> yule </w:t>
      </w:r>
      <w:r w:rsidRPr="62F4E0FE" w:rsidR="62F4E0FE">
        <w:rPr>
          <w:lang w:val="en-US"/>
        </w:rPr>
        <w:t>joka</w:t>
      </w:r>
      <w:r w:rsidRPr="62F4E0FE" w:rsidR="62F4E0FE">
        <w:rPr>
          <w:lang w:val="en-US"/>
        </w:rPr>
        <w:t xml:space="preserve"> </w:t>
      </w:r>
      <w:r w:rsidRPr="62F4E0FE" w:rsidR="62F4E0FE">
        <w:rPr>
          <w:lang w:val="en-US"/>
        </w:rPr>
        <w:t>alitaka</w:t>
      </w:r>
      <w:r w:rsidRPr="62F4E0FE" w:rsidR="62F4E0FE">
        <w:rPr>
          <w:lang w:val="en-US"/>
        </w:rPr>
        <w:t xml:space="preserve"> </w:t>
      </w:r>
      <w:r w:rsidRPr="62F4E0FE" w:rsidR="62F4E0FE">
        <w:rPr>
          <w:lang w:val="en-US"/>
        </w:rPr>
        <w:t>kummeza</w:t>
      </w:r>
      <w:r w:rsidRPr="62F4E0FE" w:rsidR="62F4E0FE">
        <w:rPr>
          <w:lang w:val="en-US"/>
        </w:rPr>
        <w:t xml:space="preserve">, </w:t>
      </w:r>
      <w:r w:rsidRPr="62F4E0FE" w:rsidR="62F4E0FE">
        <w:rPr>
          <w:lang w:val="en-US"/>
        </w:rPr>
        <w:t>lakini</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alimchukua</w:t>
      </w:r>
      <w:r w:rsidRPr="62F4E0FE" w:rsidR="62F4E0FE">
        <w:rPr>
          <w:lang w:val="en-US"/>
        </w:rPr>
        <w:t xml:space="preserve"> </w:t>
      </w:r>
      <w:r w:rsidRPr="62F4E0FE" w:rsidR="62F4E0FE">
        <w:rPr>
          <w:lang w:val="en-US"/>
        </w:rPr>
        <w:t>mtoto</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mbinguni</w:t>
      </w:r>
      <w:r w:rsidRPr="62F4E0FE" w:rsidR="62F4E0FE">
        <w:rPr>
          <w:lang w:val="en-US"/>
        </w:rPr>
        <w:t>. [12:5]</w:t>
      </w:r>
    </w:p>
    <w:p w:rsidRPr="007B69FD" w:rsidR="00933EA9" w:rsidP="00FC60EA" w:rsidRDefault="001974FE" w14:paraId="2485EFE2" w14:textId="48C9FD43" w14:noSpellErr="1">
      <w:pPr>
        <w:pStyle w:val="Checklist"/>
        <w:rPr/>
      </w:pPr>
      <w:r w:rsidRPr="62F4E0FE" w:rsidR="62F4E0FE">
        <w:rPr>
          <w:lang w:val="en-US"/>
        </w:rPr>
        <w:t xml:space="preserve">Kisha </w:t>
      </w:r>
      <w:r w:rsidRPr="62F4E0FE" w:rsidR="62F4E0FE">
        <w:rPr>
          <w:lang w:val="en-US"/>
        </w:rPr>
        <w:t>kukawa</w:t>
      </w:r>
      <w:r w:rsidRPr="62F4E0FE" w:rsidR="62F4E0FE">
        <w:rPr>
          <w:lang w:val="en-US"/>
        </w:rPr>
        <w:t xml:space="preserve"> </w:t>
      </w:r>
      <w:r w:rsidRPr="62F4E0FE" w:rsidR="62F4E0FE">
        <w:rPr>
          <w:lang w:val="en-US"/>
        </w:rPr>
        <w:t>na</w:t>
      </w:r>
      <w:r w:rsidRPr="62F4E0FE" w:rsidR="62F4E0FE">
        <w:rPr>
          <w:lang w:val="en-US"/>
        </w:rPr>
        <w:t xml:space="preserve"> vita </w:t>
      </w:r>
      <w:r w:rsidRPr="62F4E0FE" w:rsidR="62F4E0FE">
        <w:rPr>
          <w:lang w:val="en-US"/>
        </w:rPr>
        <w:t>mbinguni</w:t>
      </w:r>
      <w:r w:rsidRPr="62F4E0FE" w:rsidR="62F4E0FE">
        <w:rPr>
          <w:lang w:val="en-US"/>
        </w:rPr>
        <w:t xml:space="preserve">. Mikaeli </w:t>
      </w:r>
      <w:r w:rsidRPr="62F4E0FE" w:rsidR="62F4E0FE">
        <w:rPr>
          <w:lang w:val="en-US"/>
        </w:rPr>
        <w:t>akamtupa</w:t>
      </w:r>
      <w:r w:rsidRPr="62F4E0FE" w:rsidR="62F4E0FE">
        <w:rPr>
          <w:lang w:val="en-US"/>
        </w:rPr>
        <w:t xml:space="preserve"> yule </w:t>
      </w:r>
      <w:r w:rsidRPr="62F4E0FE" w:rsidR="62F4E0FE">
        <w:rPr>
          <w:lang w:val="en-US"/>
        </w:rPr>
        <w:t>joka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malaika</w:t>
      </w:r>
      <w:r w:rsidRPr="62F4E0FE" w:rsidR="62F4E0FE">
        <w:rPr>
          <w:lang w:val="en-US"/>
        </w:rPr>
        <w:t xml:space="preserve"> wake </w:t>
      </w:r>
      <w:r w:rsidRPr="62F4E0FE" w:rsidR="62F4E0FE">
        <w:rPr>
          <w:lang w:val="en-US"/>
        </w:rPr>
        <w:t>chini</w:t>
      </w:r>
      <w:r w:rsidRPr="62F4E0FE" w:rsidR="62F4E0FE">
        <w:rPr>
          <w:lang w:val="en-US"/>
        </w:rPr>
        <w:t>. [12:7 &amp; 9]</w:t>
      </w:r>
    </w:p>
    <w:p w:rsidRPr="007B69FD" w:rsidR="00933EA9" w:rsidP="00FC60EA" w:rsidRDefault="00933EA9" w14:paraId="4150773C"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933EA9" w:rsidP="00FC60EA" w:rsidRDefault="003947E5" w14:paraId="46FB133C" w14:textId="65349BD3"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933EA9" w:rsidP="62F4E0FE" w:rsidRDefault="001974FE" w14:paraId="291DC7DB" w14:textId="3CE34435" w14:noSpellErr="1">
      <w:pPr>
        <w:numPr>
          <w:ilvl w:val="0"/>
          <w:numId w:val="66"/>
        </w:numPr>
        <w:rPr>
          <w:sz w:val="20"/>
          <w:szCs w:val="20"/>
          <w:lang w:val="en-US"/>
        </w:rPr>
      </w:pPr>
      <w:r w:rsidRPr="62F4E0FE" w:rsidR="62F4E0FE">
        <w:rPr>
          <w:lang w:val="en-US"/>
        </w:rPr>
        <w:t xml:space="preserve">[12:1, 3] Ni </w:t>
      </w:r>
      <w:r w:rsidRPr="62F4E0FE" w:rsidR="62F4E0FE">
        <w:rPr>
          <w:lang w:val="en-US"/>
        </w:rPr>
        <w:t>nini</w:t>
      </w:r>
      <w:r w:rsidRPr="62F4E0FE" w:rsidR="62F4E0FE">
        <w:rPr>
          <w:lang w:val="en-US"/>
        </w:rPr>
        <w:t xml:space="preserve"> </w:t>
      </w:r>
      <w:r w:rsidRPr="62F4E0FE" w:rsidR="62F4E0FE">
        <w:rPr>
          <w:lang w:val="en-US"/>
        </w:rPr>
        <w:t>kilichoonekana</w:t>
      </w:r>
      <w:r w:rsidRPr="62F4E0FE" w:rsidR="62F4E0FE">
        <w:rPr>
          <w:lang w:val="en-US"/>
        </w:rPr>
        <w:t xml:space="preserve"> </w:t>
      </w:r>
      <w:r w:rsidRPr="62F4E0FE" w:rsidR="62F4E0FE">
        <w:rPr>
          <w:lang w:val="en-US"/>
        </w:rPr>
        <w:t>mbinguni</w:t>
      </w:r>
      <w:r w:rsidRPr="62F4E0FE" w:rsidR="62F4E0FE">
        <w:rPr>
          <w:lang w:val="en-US"/>
        </w:rPr>
        <w:t>?</w:t>
      </w:r>
    </w:p>
    <w:p w:rsidRPr="007B69FD" w:rsidR="00933EA9" w:rsidP="62F4E0FE" w:rsidRDefault="00933EA9" w14:paraId="7688D4FA" w14:textId="77777777" w14:noSpellErr="1">
      <w:pPr>
        <w:ind w:left="720"/>
        <w:rPr>
          <w:sz w:val="20"/>
          <w:szCs w:val="20"/>
          <w:lang w:val="en-US"/>
        </w:rPr>
      </w:pPr>
      <w:r w:rsidRPr="62F4E0FE" w:rsidR="62F4E0FE">
        <w:rPr>
          <w:lang w:val="en-US"/>
        </w:rPr>
        <w:t xml:space="preserve">Ishara </w:t>
      </w:r>
      <w:r w:rsidRPr="62F4E0FE" w:rsidR="62F4E0FE">
        <w:rPr>
          <w:lang w:val="en-US"/>
        </w:rPr>
        <w:t>mbili</w:t>
      </w:r>
      <w:r w:rsidRPr="62F4E0FE" w:rsidR="62F4E0FE">
        <w:rPr>
          <w:lang w:val="en-US"/>
        </w:rPr>
        <w:t xml:space="preserve"> </w:t>
      </w:r>
      <w:r w:rsidRPr="62F4E0FE" w:rsidR="62F4E0FE">
        <w:rPr>
          <w:lang w:val="en-US"/>
        </w:rPr>
        <w:t>kubwa</w:t>
      </w:r>
      <w:r w:rsidRPr="62F4E0FE" w:rsidR="62F4E0FE">
        <w:rPr>
          <w:lang w:val="en-US"/>
        </w:rPr>
        <w:t xml:space="preserve"> </w:t>
      </w:r>
      <w:r w:rsidRPr="62F4E0FE" w:rsidR="62F4E0FE">
        <w:rPr>
          <w:lang w:val="en-US"/>
        </w:rPr>
        <w:t>zikaonekana</w:t>
      </w:r>
      <w:r w:rsidRPr="62F4E0FE" w:rsidR="62F4E0FE">
        <w:rPr>
          <w:lang w:val="en-US"/>
        </w:rPr>
        <w:t xml:space="preserve"> </w:t>
      </w:r>
      <w:r w:rsidRPr="62F4E0FE" w:rsidR="62F4E0FE">
        <w:rPr>
          <w:lang w:val="en-US"/>
        </w:rPr>
        <w:t>mbinguni</w:t>
      </w:r>
      <w:r w:rsidRPr="62F4E0FE" w:rsidR="62F4E0FE">
        <w:rPr>
          <w:lang w:val="en-US"/>
        </w:rPr>
        <w:t>.</w:t>
      </w:r>
    </w:p>
    <w:p w:rsidRPr="007B69FD" w:rsidR="00933EA9" w:rsidP="00933EA9" w:rsidRDefault="00933EA9" w14:paraId="7A5F7267" w14:textId="77777777">
      <w:pPr>
        <w:ind w:left="720"/>
        <w:rPr>
          <w:sz w:val="20"/>
          <w:szCs w:val="20"/>
        </w:rPr>
      </w:pPr>
      <w:r/>
    </w:p>
    <w:p w:rsidRPr="007B69FD" w:rsidR="00933EA9" w:rsidP="62F4E0FE" w:rsidRDefault="001974FE" w14:paraId="3AB4D5BA" w14:textId="75BC8C94" w14:noSpellErr="1">
      <w:pPr>
        <w:numPr>
          <w:ilvl w:val="0"/>
          <w:numId w:val="66"/>
        </w:numPr>
        <w:rPr>
          <w:sz w:val="20"/>
          <w:szCs w:val="20"/>
          <w:lang w:val="en-US"/>
        </w:rPr>
      </w:pPr>
      <w:r w:rsidRPr="62F4E0FE" w:rsidR="62F4E0FE">
        <w:rPr>
          <w:lang w:val="en-US"/>
        </w:rPr>
        <w:t xml:space="preserve">[12:1] </w:t>
      </w:r>
      <w:r w:rsidRPr="62F4E0FE" w:rsidR="62F4E0FE">
        <w:rPr>
          <w:lang w:val="en-US"/>
        </w:rPr>
        <w:t>Mwanamke</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alielezwaje</w:t>
      </w:r>
      <w:r w:rsidRPr="62F4E0FE" w:rsidR="62F4E0FE">
        <w:rPr>
          <w:lang w:val="en-US"/>
        </w:rPr>
        <w:t>?</w:t>
      </w:r>
    </w:p>
    <w:p w:rsidRPr="007B69FD" w:rsidR="00933EA9" w:rsidP="62F4E0FE" w:rsidRDefault="00933EA9" w14:paraId="4678013C" w14:textId="77777777" w14:noSpellErr="1">
      <w:pPr>
        <w:ind w:left="720"/>
        <w:rPr>
          <w:sz w:val="20"/>
          <w:szCs w:val="20"/>
          <w:lang w:val="en-US"/>
        </w:rPr>
      </w:pPr>
      <w:r w:rsidRPr="62F4E0FE" w:rsidR="62F4E0FE">
        <w:rPr>
          <w:lang w:val="en-US"/>
        </w:rPr>
        <w:t>Alikuwa</w:t>
      </w:r>
      <w:r w:rsidRPr="62F4E0FE" w:rsidR="62F4E0FE">
        <w:rPr>
          <w:lang w:val="en-US"/>
        </w:rPr>
        <w:t xml:space="preserve"> </w:t>
      </w:r>
      <w:r w:rsidRPr="62F4E0FE" w:rsidR="62F4E0FE">
        <w:rPr>
          <w:lang w:val="en-US"/>
        </w:rPr>
        <w:t>amevaa</w:t>
      </w:r>
      <w:r w:rsidRPr="62F4E0FE" w:rsidR="62F4E0FE">
        <w:rPr>
          <w:lang w:val="en-US"/>
        </w:rPr>
        <w:t xml:space="preserve"> </w:t>
      </w:r>
      <w:r w:rsidRPr="62F4E0FE" w:rsidR="62F4E0FE">
        <w:rPr>
          <w:lang w:val="en-US"/>
        </w:rPr>
        <w:t>jua</w:t>
      </w:r>
      <w:r w:rsidRPr="62F4E0FE" w:rsidR="62F4E0FE">
        <w:rPr>
          <w:lang w:val="en-US"/>
        </w:rPr>
        <w:t xml:space="preserve">, </w:t>
      </w:r>
      <w:r w:rsidRPr="62F4E0FE" w:rsidR="62F4E0FE">
        <w:rPr>
          <w:lang w:val="en-US"/>
        </w:rPr>
        <w:t>mwezi</w:t>
      </w:r>
      <w:r w:rsidRPr="62F4E0FE" w:rsidR="62F4E0FE">
        <w:rPr>
          <w:lang w:val="en-US"/>
        </w:rPr>
        <w:t xml:space="preserve"> </w:t>
      </w:r>
      <w:r w:rsidRPr="62F4E0FE" w:rsidR="62F4E0FE">
        <w:rPr>
          <w:lang w:val="en-US"/>
        </w:rPr>
        <w:t>ulikuwa</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miguu</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taji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nyota</w:t>
      </w:r>
      <w:r w:rsidRPr="62F4E0FE" w:rsidR="62F4E0FE">
        <w:rPr>
          <w:lang w:val="en-US"/>
        </w:rPr>
        <w:t xml:space="preserve"> </w:t>
      </w:r>
      <w:r w:rsidRPr="62F4E0FE" w:rsidR="62F4E0FE">
        <w:rPr>
          <w:lang w:val="en-US"/>
        </w:rPr>
        <w:t>kumi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mbili</w:t>
      </w:r>
      <w:r w:rsidRPr="62F4E0FE" w:rsidR="62F4E0FE">
        <w:rPr>
          <w:lang w:val="en-US"/>
        </w:rPr>
        <w:t xml:space="preserve"> </w:t>
      </w:r>
      <w:r w:rsidRPr="62F4E0FE" w:rsidR="62F4E0FE">
        <w:rPr>
          <w:lang w:val="en-US"/>
        </w:rPr>
        <w:t>ilikuwa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kichwa</w:t>
      </w:r>
      <w:r w:rsidRPr="62F4E0FE" w:rsidR="62F4E0FE">
        <w:rPr>
          <w:lang w:val="en-US"/>
        </w:rPr>
        <w:t xml:space="preserve"> </w:t>
      </w:r>
      <w:r w:rsidRPr="62F4E0FE" w:rsidR="62F4E0FE">
        <w:rPr>
          <w:lang w:val="en-US"/>
        </w:rPr>
        <w:t>chake</w:t>
      </w:r>
      <w:r w:rsidRPr="62F4E0FE" w:rsidR="62F4E0FE">
        <w:rPr>
          <w:lang w:val="en-US"/>
        </w:rPr>
        <w:t>.</w:t>
      </w:r>
    </w:p>
    <w:p w:rsidRPr="007B69FD" w:rsidR="00933EA9" w:rsidP="00933EA9" w:rsidRDefault="00933EA9" w14:paraId="04D42B46" w14:textId="77777777">
      <w:pPr>
        <w:ind w:left="720"/>
        <w:rPr>
          <w:sz w:val="20"/>
          <w:szCs w:val="20"/>
        </w:rPr>
      </w:pPr>
      <w:r/>
    </w:p>
    <w:p w:rsidRPr="007B69FD" w:rsidR="00933EA9" w:rsidP="62F4E0FE" w:rsidRDefault="001974FE" w14:paraId="5A8CD30D" w14:textId="5D69F61C" w14:noSpellErr="1">
      <w:pPr>
        <w:numPr>
          <w:ilvl w:val="0"/>
          <w:numId w:val="66"/>
        </w:numPr>
        <w:rPr>
          <w:sz w:val="20"/>
          <w:szCs w:val="20"/>
          <w:lang w:val="en-US"/>
        </w:rPr>
      </w:pPr>
      <w:r w:rsidRPr="62F4E0FE" w:rsidR="62F4E0FE">
        <w:rPr>
          <w:lang w:val="en-US"/>
        </w:rPr>
        <w:t xml:space="preserve">[12:2] Kwa </w:t>
      </w:r>
      <w:r w:rsidRPr="62F4E0FE" w:rsidR="62F4E0FE">
        <w:rPr>
          <w:lang w:val="en-US"/>
        </w:rPr>
        <w:t>nini</w:t>
      </w:r>
      <w:r w:rsidRPr="62F4E0FE" w:rsidR="62F4E0FE">
        <w:rPr>
          <w:lang w:val="en-US"/>
        </w:rPr>
        <w:t xml:space="preserve"> </w:t>
      </w:r>
      <w:r w:rsidRPr="62F4E0FE" w:rsidR="62F4E0FE">
        <w:rPr>
          <w:lang w:val="en-US"/>
        </w:rPr>
        <w:t>mwanamke</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akilia</w:t>
      </w:r>
      <w:r w:rsidRPr="62F4E0FE" w:rsidR="62F4E0FE">
        <w:rPr>
          <w:lang w:val="en-US"/>
        </w:rPr>
        <w:t>?</w:t>
      </w:r>
    </w:p>
    <w:p w:rsidRPr="007B69FD" w:rsidR="00933EA9" w:rsidP="62F4E0FE" w:rsidRDefault="00933EA9" w14:paraId="67898385" w14:textId="77777777" w14:noSpellErr="1">
      <w:pPr>
        <w:ind w:left="720"/>
        <w:rPr>
          <w:sz w:val="20"/>
          <w:szCs w:val="20"/>
          <w:lang w:val="en-US"/>
        </w:rPr>
      </w:pPr>
      <w:r w:rsidRPr="62F4E0FE" w:rsidR="62F4E0FE">
        <w:rPr>
          <w:lang w:val="en-US"/>
        </w:rPr>
        <w:t>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mimba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uchungu</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kuzaa</w:t>
      </w:r>
      <w:r w:rsidRPr="62F4E0FE" w:rsidR="62F4E0FE">
        <w:rPr>
          <w:lang w:val="en-US"/>
        </w:rPr>
        <w:t>.</w:t>
      </w:r>
    </w:p>
    <w:p w:rsidRPr="007B69FD" w:rsidR="00933EA9" w:rsidP="00933EA9" w:rsidRDefault="00933EA9" w14:paraId="21877171" w14:textId="77777777">
      <w:pPr>
        <w:ind w:left="720"/>
        <w:rPr>
          <w:sz w:val="20"/>
          <w:szCs w:val="20"/>
        </w:rPr>
      </w:pPr>
      <w:r/>
    </w:p>
    <w:p w:rsidRPr="007B69FD" w:rsidR="00933EA9" w:rsidP="62F4E0FE" w:rsidRDefault="001974FE" w14:paraId="6417B3A5" w14:textId="45138309" w14:noSpellErr="1">
      <w:pPr>
        <w:numPr>
          <w:ilvl w:val="0"/>
          <w:numId w:val="66"/>
        </w:numPr>
        <w:rPr>
          <w:sz w:val="20"/>
          <w:szCs w:val="20"/>
          <w:lang w:val="en-US"/>
        </w:rPr>
      </w:pPr>
      <w:r w:rsidRPr="62F4E0FE" w:rsidR="62F4E0FE">
        <w:rPr>
          <w:lang w:val="en-US"/>
        </w:rPr>
        <w:t xml:space="preserve">[12:3] Joka </w:t>
      </w:r>
      <w:r w:rsidRPr="62F4E0FE" w:rsidR="62F4E0FE">
        <w:rPr>
          <w:lang w:val="en-US"/>
        </w:rPr>
        <w:t>alielezwaje</w:t>
      </w:r>
      <w:r w:rsidRPr="62F4E0FE" w:rsidR="62F4E0FE">
        <w:rPr>
          <w:lang w:val="en-US"/>
        </w:rPr>
        <w:t>?</w:t>
      </w:r>
    </w:p>
    <w:p w:rsidRPr="007B69FD" w:rsidR="00933EA9" w:rsidP="48114252" w:rsidRDefault="00933EA9" w14:paraId="7C53B899" w14:textId="77777777">
      <w:pPr>
        <w:ind w:left="720"/>
        <w:rPr>
          <w:sz w:val="20"/>
          <w:szCs w:val="20"/>
          <w:lang w:val="en-US"/>
        </w:rPr>
      </w:pPr>
      <w:r>
        <w:t>Alikuwa mkubwa, mwekundu, mwenye vichwa saba na pembe kumi, na kulikuwa na taji saba juu ya vichwa vyake.</w:t>
      </w:r>
    </w:p>
    <w:p w:rsidRPr="007B69FD" w:rsidR="00933EA9" w:rsidP="00933EA9" w:rsidRDefault="00933EA9" w14:paraId="32DDC8DC" w14:textId="77777777">
      <w:pPr>
        <w:ind w:left="720"/>
        <w:rPr>
          <w:sz w:val="20"/>
          <w:szCs w:val="20"/>
        </w:rPr>
      </w:pPr>
      <w:r/>
    </w:p>
    <w:p w:rsidRPr="007B69FD" w:rsidR="00933EA9" w:rsidP="62F4E0FE" w:rsidRDefault="001974FE" w14:paraId="016F5C65" w14:textId="4D45DE14" w14:noSpellErr="1">
      <w:pPr>
        <w:numPr>
          <w:ilvl w:val="0"/>
          <w:numId w:val="66"/>
        </w:numPr>
        <w:rPr>
          <w:sz w:val="20"/>
          <w:szCs w:val="20"/>
          <w:lang w:val="en-US"/>
        </w:rPr>
      </w:pPr>
      <w:r w:rsidRPr="62F4E0FE" w:rsidR="62F4E0FE">
        <w:rPr>
          <w:lang w:val="en-US"/>
        </w:rPr>
        <w:t xml:space="preserve">[12:4] Joka </w:t>
      </w:r>
      <w:r w:rsidRPr="62F4E0FE" w:rsidR="62F4E0FE">
        <w:rPr>
          <w:lang w:val="en-US"/>
        </w:rPr>
        <w:t>lilifanya</w:t>
      </w:r>
      <w:r w:rsidRPr="62F4E0FE" w:rsidR="62F4E0FE">
        <w:rPr>
          <w:lang w:val="en-US"/>
        </w:rPr>
        <w:t xml:space="preserve"> </w:t>
      </w:r>
      <w:r w:rsidRPr="62F4E0FE" w:rsidR="62F4E0FE">
        <w:rPr>
          <w:lang w:val="en-US"/>
        </w:rPr>
        <w:t>nini</w:t>
      </w:r>
      <w:r w:rsidRPr="62F4E0FE" w:rsidR="62F4E0FE">
        <w:rPr>
          <w:lang w:val="en-US"/>
        </w:rPr>
        <w:t>?</w:t>
      </w:r>
    </w:p>
    <w:p w:rsidRPr="007B69FD" w:rsidR="00933EA9" w:rsidP="62F4E0FE" w:rsidRDefault="00933EA9" w14:paraId="28383236" w14:textId="77777777" w14:noSpellErr="1">
      <w:pPr>
        <w:ind w:left="720"/>
        <w:rPr>
          <w:sz w:val="20"/>
          <w:szCs w:val="20"/>
          <w:lang w:val="en-US"/>
        </w:rPr>
      </w:pPr>
      <w:r w:rsidRPr="62F4E0FE" w:rsidR="62F4E0FE">
        <w:rPr>
          <w:lang w:val="en-US"/>
        </w:rPr>
        <w:t>Akaupindua</w:t>
      </w:r>
      <w:r w:rsidRPr="62F4E0FE" w:rsidR="62F4E0FE">
        <w:rPr>
          <w:lang w:val="en-US"/>
        </w:rPr>
        <w:t xml:space="preserve"> </w:t>
      </w:r>
      <w:r w:rsidRPr="62F4E0FE" w:rsidR="62F4E0FE">
        <w:rPr>
          <w:lang w:val="en-US"/>
        </w:rPr>
        <w:t>mkia</w:t>
      </w:r>
      <w:r w:rsidRPr="62F4E0FE" w:rsidR="62F4E0FE">
        <w:rPr>
          <w:lang w:val="en-US"/>
        </w:rPr>
        <w:t xml:space="preserve"> wake, </w:t>
      </w:r>
      <w:r w:rsidRPr="62F4E0FE" w:rsidR="62F4E0FE">
        <w:rPr>
          <w:lang w:val="en-US"/>
        </w:rPr>
        <w:t>akaangusha</w:t>
      </w:r>
      <w:r w:rsidRPr="62F4E0FE" w:rsidR="62F4E0FE">
        <w:rPr>
          <w:lang w:val="en-US"/>
        </w:rPr>
        <w:t xml:space="preserve"> </w:t>
      </w:r>
      <w:r w:rsidRPr="62F4E0FE" w:rsidR="62F4E0FE">
        <w:rPr>
          <w:lang w:val="en-US"/>
        </w:rPr>
        <w:t>theluthi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nyota</w:t>
      </w:r>
      <w:r w:rsidRPr="62F4E0FE" w:rsidR="62F4E0FE">
        <w:rPr>
          <w:lang w:val="en-US"/>
        </w:rPr>
        <w:t xml:space="preserve"> za </w:t>
      </w:r>
      <w:r w:rsidRPr="62F4E0FE" w:rsidR="62F4E0FE">
        <w:rPr>
          <w:lang w:val="en-US"/>
        </w:rPr>
        <w:t>mbinguni</w:t>
      </w:r>
      <w:r w:rsidRPr="62F4E0FE" w:rsidR="62F4E0FE">
        <w:rPr>
          <w:lang w:val="en-US"/>
        </w:rPr>
        <w:t xml:space="preserve">. </w:t>
      </w:r>
      <w:r w:rsidRPr="62F4E0FE" w:rsidR="62F4E0FE">
        <w:rPr>
          <w:lang w:val="en-US"/>
        </w:rPr>
        <w:t>Aliketi</w:t>
      </w:r>
      <w:r w:rsidRPr="62F4E0FE" w:rsidR="62F4E0FE">
        <w:rPr>
          <w:lang w:val="en-US"/>
        </w:rPr>
        <w:t xml:space="preserve"> </w:t>
      </w:r>
      <w:r w:rsidRPr="62F4E0FE" w:rsidR="62F4E0FE">
        <w:rPr>
          <w:lang w:val="en-US"/>
        </w:rPr>
        <w:t>mbele</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mwanamke</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kumngojea</w:t>
      </w:r>
      <w:r w:rsidRPr="62F4E0FE" w:rsidR="62F4E0FE">
        <w:rPr>
          <w:lang w:val="en-US"/>
        </w:rPr>
        <w:t xml:space="preserve"> </w:t>
      </w:r>
      <w:r w:rsidRPr="62F4E0FE" w:rsidR="62F4E0FE">
        <w:rPr>
          <w:lang w:val="en-US"/>
        </w:rPr>
        <w:t>azae</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amwangamize</w:t>
      </w:r>
      <w:r w:rsidRPr="62F4E0FE" w:rsidR="62F4E0FE">
        <w:rPr>
          <w:lang w:val="en-US"/>
        </w:rPr>
        <w:t xml:space="preserve"> </w:t>
      </w:r>
      <w:r w:rsidRPr="62F4E0FE" w:rsidR="62F4E0FE">
        <w:rPr>
          <w:lang w:val="en-US"/>
        </w:rPr>
        <w:t>mtoto</w:t>
      </w:r>
      <w:r w:rsidRPr="62F4E0FE" w:rsidR="62F4E0FE">
        <w:rPr>
          <w:lang w:val="en-US"/>
        </w:rPr>
        <w:t xml:space="preserve"> wake.</w:t>
      </w:r>
    </w:p>
    <w:p w:rsidRPr="007B69FD" w:rsidR="00933EA9" w:rsidP="00933EA9" w:rsidRDefault="00933EA9" w14:paraId="1726ED77" w14:textId="77777777">
      <w:pPr>
        <w:ind w:left="720"/>
        <w:rPr>
          <w:sz w:val="20"/>
          <w:szCs w:val="20"/>
        </w:rPr>
      </w:pPr>
      <w:r/>
    </w:p>
    <w:p w:rsidRPr="007B69FD" w:rsidR="00933EA9" w:rsidP="62F4E0FE" w:rsidRDefault="001974FE" w14:paraId="4B70A6CD" w14:textId="6E7227B5" w14:noSpellErr="1">
      <w:pPr>
        <w:numPr>
          <w:ilvl w:val="0"/>
          <w:numId w:val="66"/>
        </w:numPr>
        <w:rPr>
          <w:sz w:val="20"/>
          <w:szCs w:val="20"/>
          <w:lang w:val="en-US"/>
        </w:rPr>
      </w:pPr>
      <w:r w:rsidRPr="62F4E0FE" w:rsidR="62F4E0FE">
        <w:rPr>
          <w:lang w:val="en-US"/>
        </w:rPr>
        <w:t xml:space="preserve">[12:5] Ni </w:t>
      </w:r>
      <w:r w:rsidRPr="62F4E0FE" w:rsidR="62F4E0FE">
        <w:rPr>
          <w:lang w:val="en-US"/>
        </w:rPr>
        <w:t>nini</w:t>
      </w:r>
      <w:r w:rsidRPr="62F4E0FE" w:rsidR="62F4E0FE">
        <w:rPr>
          <w:lang w:val="en-US"/>
        </w:rPr>
        <w:t xml:space="preserve"> </w:t>
      </w:r>
      <w:r w:rsidRPr="62F4E0FE" w:rsidR="62F4E0FE">
        <w:rPr>
          <w:lang w:val="en-US"/>
        </w:rPr>
        <w:t>kilichotokea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alipomzaa</w:t>
      </w:r>
      <w:r w:rsidRPr="62F4E0FE" w:rsidR="62F4E0FE">
        <w:rPr>
          <w:lang w:val="en-US"/>
        </w:rPr>
        <w:t xml:space="preserve"> </w:t>
      </w:r>
      <w:r w:rsidRPr="62F4E0FE" w:rsidR="62F4E0FE">
        <w:rPr>
          <w:lang w:val="en-US"/>
        </w:rPr>
        <w:t>mwana</w:t>
      </w:r>
      <w:r w:rsidRPr="62F4E0FE" w:rsidR="62F4E0FE">
        <w:rPr>
          <w:lang w:val="en-US"/>
        </w:rPr>
        <w:t xml:space="preserve"> wake?</w:t>
      </w:r>
    </w:p>
    <w:p w:rsidRPr="007B69FD" w:rsidR="00933EA9" w:rsidP="62F4E0FE" w:rsidRDefault="00933EA9" w14:paraId="3BBBE5A2" w14:textId="77777777" w14:noSpellErr="1">
      <w:pPr>
        <w:ind w:left="720"/>
        <w:rPr>
          <w:sz w:val="20"/>
          <w:szCs w:val="20"/>
          <w:lang w:val="en-US"/>
        </w:rPr>
      </w:pPr>
      <w:r w:rsidRPr="62F4E0FE" w:rsidR="62F4E0FE">
        <w:rPr>
          <w:lang w:val="en-US"/>
        </w:rPr>
        <w:t xml:space="preserve">Na </w:t>
      </w:r>
      <w:r w:rsidRPr="62F4E0FE" w:rsidR="62F4E0FE">
        <w:rPr>
          <w:lang w:val="en-US"/>
        </w:rPr>
        <w:t>mtoto</w:t>
      </w:r>
      <w:r w:rsidRPr="62F4E0FE" w:rsidR="62F4E0FE">
        <w:rPr>
          <w:lang w:val="en-US"/>
        </w:rPr>
        <w:t xml:space="preserve"> wake </w:t>
      </w:r>
      <w:r w:rsidRPr="62F4E0FE" w:rsidR="62F4E0FE">
        <w:rPr>
          <w:lang w:val="en-US"/>
        </w:rPr>
        <w:t>akanyakuliwa</w:t>
      </w:r>
      <w:r w:rsidRPr="62F4E0FE" w:rsidR="62F4E0FE">
        <w:rPr>
          <w:lang w:val="en-US"/>
        </w:rPr>
        <w:t xml:space="preserve"> </w:t>
      </w:r>
      <w:r w:rsidRPr="62F4E0FE" w:rsidR="62F4E0FE">
        <w:rPr>
          <w:lang w:val="en-US"/>
        </w:rPr>
        <w:t>hata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kiti</w:t>
      </w:r>
      <w:r w:rsidRPr="62F4E0FE" w:rsidR="62F4E0FE">
        <w:rPr>
          <w:lang w:val="en-US"/>
        </w:rPr>
        <w:t xml:space="preserve"> </w:t>
      </w:r>
      <w:r w:rsidRPr="62F4E0FE" w:rsidR="62F4E0FE">
        <w:rPr>
          <w:lang w:val="en-US"/>
        </w:rPr>
        <w:t>chake</w:t>
      </w:r>
      <w:r w:rsidRPr="62F4E0FE" w:rsidR="62F4E0FE">
        <w:rPr>
          <w:lang w:val="en-US"/>
        </w:rPr>
        <w:t xml:space="preserve"> cha </w:t>
      </w:r>
      <w:r w:rsidRPr="62F4E0FE" w:rsidR="62F4E0FE">
        <w:rPr>
          <w:lang w:val="en-US"/>
        </w:rPr>
        <w:t>enzi</w:t>
      </w:r>
      <w:r w:rsidRPr="62F4E0FE" w:rsidR="62F4E0FE">
        <w:rPr>
          <w:lang w:val="en-US"/>
        </w:rPr>
        <w:t>.</w:t>
      </w:r>
    </w:p>
    <w:p w:rsidRPr="007B69FD" w:rsidR="00933EA9" w:rsidP="00FC60EA" w:rsidRDefault="00FC60EA" w14:paraId="3C64A96A" w14:textId="46CCDD24">
      <w:pPr>
        <w:rPr>
          <w:sz w:val="20"/>
          <w:szCs w:val="20"/>
        </w:rPr>
      </w:pPr>
      <w:r/>
    </w:p>
    <w:p w:rsidRPr="007B69FD" w:rsidR="00933EA9" w:rsidP="62F4E0FE" w:rsidRDefault="001974FE" w14:paraId="722A19EC" w14:textId="2C6A4962" w14:noSpellErr="1">
      <w:pPr>
        <w:numPr>
          <w:ilvl w:val="0"/>
          <w:numId w:val="66"/>
        </w:numPr>
        <w:rPr>
          <w:sz w:val="20"/>
          <w:szCs w:val="20"/>
          <w:lang w:val="en-US"/>
        </w:rPr>
      </w:pPr>
      <w:r w:rsidRPr="62F4E0FE" w:rsidR="62F4E0FE">
        <w:rPr>
          <w:lang w:val="en-US"/>
        </w:rPr>
        <w:t xml:space="preserve">[12:6] </w:t>
      </w:r>
      <w:r w:rsidRPr="62F4E0FE" w:rsidR="62F4E0FE">
        <w:rPr>
          <w:lang w:val="en-US"/>
        </w:rPr>
        <w:t>Mwanamke</w:t>
      </w:r>
      <w:r w:rsidRPr="62F4E0FE" w:rsidR="62F4E0FE">
        <w:rPr>
          <w:lang w:val="en-US"/>
        </w:rPr>
        <w:t xml:space="preserve"> </w:t>
      </w:r>
      <w:r w:rsidRPr="62F4E0FE" w:rsidR="62F4E0FE">
        <w:rPr>
          <w:lang w:val="en-US"/>
        </w:rPr>
        <w:t>huyo</w:t>
      </w:r>
      <w:r w:rsidRPr="62F4E0FE" w:rsidR="62F4E0FE">
        <w:rPr>
          <w:lang w:val="en-US"/>
        </w:rPr>
        <w:t xml:space="preserve"> </w:t>
      </w:r>
      <w:r w:rsidRPr="62F4E0FE" w:rsidR="62F4E0FE">
        <w:rPr>
          <w:lang w:val="en-US"/>
        </w:rPr>
        <w:t>alifanya</w:t>
      </w:r>
      <w:r w:rsidRPr="62F4E0FE" w:rsidR="62F4E0FE">
        <w:rPr>
          <w:lang w:val="en-US"/>
        </w:rPr>
        <w:t xml:space="preserve"> </w:t>
      </w:r>
      <w:r w:rsidRPr="62F4E0FE" w:rsidR="62F4E0FE">
        <w:rPr>
          <w:lang w:val="en-US"/>
        </w:rPr>
        <w:t>nini</w:t>
      </w:r>
      <w:r w:rsidRPr="62F4E0FE" w:rsidR="62F4E0FE">
        <w:rPr>
          <w:lang w:val="en-US"/>
        </w:rPr>
        <w:t>?</w:t>
      </w:r>
    </w:p>
    <w:p w:rsidRPr="007B69FD" w:rsidR="00933EA9" w:rsidP="62F4E0FE" w:rsidRDefault="00933EA9" w14:paraId="54315B8F" w14:textId="77777777" w14:noSpellErr="1">
      <w:pPr>
        <w:ind w:left="720"/>
        <w:rPr>
          <w:sz w:val="20"/>
          <w:szCs w:val="20"/>
          <w:lang w:val="en-US"/>
        </w:rPr>
      </w:pPr>
      <w:r w:rsidRPr="62F4E0FE" w:rsidR="62F4E0FE">
        <w:rPr>
          <w:lang w:val="en-US"/>
        </w:rPr>
        <w:t>Alikimbilia</w:t>
      </w:r>
      <w:r w:rsidRPr="62F4E0FE" w:rsidR="62F4E0FE">
        <w:rPr>
          <w:lang w:val="en-US"/>
        </w:rPr>
        <w:t xml:space="preserve"> </w:t>
      </w:r>
      <w:r w:rsidRPr="62F4E0FE" w:rsidR="62F4E0FE">
        <w:rPr>
          <w:lang w:val="en-US"/>
        </w:rPr>
        <w:t>nyikani</w:t>
      </w:r>
      <w:r w:rsidRPr="62F4E0FE" w:rsidR="62F4E0FE">
        <w:rPr>
          <w:lang w:val="en-US"/>
        </w:rPr>
        <w:t xml:space="preserve">, </w:t>
      </w:r>
      <w:r w:rsidRPr="62F4E0FE" w:rsidR="62F4E0FE">
        <w:rPr>
          <w:lang w:val="en-US"/>
        </w:rPr>
        <w:t>mahali</w:t>
      </w:r>
      <w:r w:rsidRPr="62F4E0FE" w:rsidR="62F4E0FE">
        <w:rPr>
          <w:lang w:val="en-US"/>
        </w:rPr>
        <w:t xml:space="preserve"> </w:t>
      </w:r>
      <w:r w:rsidRPr="62F4E0FE" w:rsidR="62F4E0FE">
        <w:rPr>
          <w:lang w:val="en-US"/>
        </w:rPr>
        <w:t>ambapo</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amemtayarishia</w:t>
      </w:r>
      <w:r w:rsidRPr="62F4E0FE" w:rsidR="62F4E0FE">
        <w:rPr>
          <w:lang w:val="en-US"/>
        </w:rPr>
        <w:t xml:space="preserve"> </w:t>
      </w:r>
      <w:r w:rsidRPr="62F4E0FE" w:rsidR="62F4E0FE">
        <w:rPr>
          <w:lang w:val="en-US"/>
        </w:rPr>
        <w:t>ili</w:t>
      </w:r>
      <w:r w:rsidRPr="62F4E0FE" w:rsidR="62F4E0FE">
        <w:rPr>
          <w:lang w:val="en-US"/>
        </w:rPr>
        <w:t xml:space="preserve"> </w:t>
      </w:r>
      <w:r w:rsidRPr="62F4E0FE" w:rsidR="62F4E0FE">
        <w:rPr>
          <w:lang w:val="en-US"/>
        </w:rPr>
        <w:t>atunzwe</w:t>
      </w:r>
      <w:r w:rsidRPr="62F4E0FE" w:rsidR="62F4E0FE">
        <w:rPr>
          <w:lang w:val="en-US"/>
        </w:rPr>
        <w:t>.</w:t>
      </w:r>
    </w:p>
    <w:p w:rsidRPr="007B69FD" w:rsidR="00FC60EA" w:rsidP="62F4E0FE" w:rsidRDefault="00FC60EA" w14:paraId="3C4C80A6" w14:textId="77777777" w14:noSpellErr="1">
      <w:pPr>
        <w:pStyle w:val="Continuedline"/>
        <w:rPr>
          <w:lang w:val="en-US"/>
        </w:rPr>
      </w:pPr>
      <w:r w:rsidRPr="62F4E0FE" w:rsidR="62F4E0FE">
        <w:rPr>
          <w:lang w:val="en-US"/>
        </w:rPr>
        <w:t>Ufunuo</w:t>
      </w:r>
      <w:r w:rsidRPr="62F4E0FE" w:rsidR="62F4E0FE">
        <w:rPr>
          <w:lang w:val="en-US"/>
        </w:rPr>
        <w:t xml:space="preserve"> 12:1-9 </w:t>
      </w:r>
      <w:r w:rsidRPr="62F4E0FE" w:rsidR="62F4E0FE">
        <w:rPr>
          <w:lang w:val="en-US"/>
        </w:rPr>
        <w:t>iliendelea</w:t>
      </w:r>
    </w:p>
    <w:p w:rsidRPr="007B69FD" w:rsidR="00933EA9" w:rsidP="00933EA9" w:rsidRDefault="00933EA9" w14:paraId="7DC4CD4B" w14:textId="77777777">
      <w:pPr>
        <w:ind w:left="720"/>
        <w:rPr>
          <w:sz w:val="20"/>
          <w:szCs w:val="20"/>
        </w:rPr>
      </w:pPr>
      <w:r/>
    </w:p>
    <w:p w:rsidRPr="007B69FD" w:rsidR="00933EA9" w:rsidP="62F4E0FE" w:rsidRDefault="001974FE" w14:paraId="0204A4EB" w14:textId="048E0D65" w14:noSpellErr="1">
      <w:pPr>
        <w:numPr>
          <w:ilvl w:val="0"/>
          <w:numId w:val="66"/>
        </w:numPr>
        <w:rPr>
          <w:sz w:val="20"/>
          <w:szCs w:val="20"/>
          <w:lang w:val="en-US"/>
        </w:rPr>
      </w:pPr>
      <w:r w:rsidRPr="62F4E0FE" w:rsidR="62F4E0FE">
        <w:rPr>
          <w:lang w:val="en-US"/>
        </w:rPr>
        <w:t xml:space="preserve">[12:7-9] Ni </w:t>
      </w:r>
      <w:r w:rsidRPr="62F4E0FE" w:rsidR="62F4E0FE">
        <w:rPr>
          <w:lang w:val="en-US"/>
        </w:rPr>
        <w:t>nini</w:t>
      </w:r>
      <w:r w:rsidRPr="62F4E0FE" w:rsidR="62F4E0FE">
        <w:rPr>
          <w:lang w:val="en-US"/>
        </w:rPr>
        <w:t xml:space="preserve"> </w:t>
      </w:r>
      <w:r w:rsidRPr="62F4E0FE" w:rsidR="62F4E0FE">
        <w:rPr>
          <w:lang w:val="en-US"/>
        </w:rPr>
        <w:t>kilichotokea</w:t>
      </w:r>
      <w:r w:rsidRPr="62F4E0FE" w:rsidR="62F4E0FE">
        <w:rPr>
          <w:lang w:val="en-US"/>
        </w:rPr>
        <w:t xml:space="preserve"> </w:t>
      </w:r>
      <w:r w:rsidRPr="62F4E0FE" w:rsidR="62F4E0FE">
        <w:rPr>
          <w:lang w:val="en-US"/>
        </w:rPr>
        <w:t>mbinguni</w:t>
      </w:r>
      <w:r w:rsidRPr="62F4E0FE" w:rsidR="62F4E0FE">
        <w:rPr>
          <w:lang w:val="en-US"/>
        </w:rPr>
        <w:t>?</w:t>
      </w:r>
    </w:p>
    <w:p w:rsidRPr="007B69FD" w:rsidR="00933EA9" w:rsidP="62F4E0FE" w:rsidRDefault="00933EA9" w14:paraId="073789CA" w14:textId="77777777" w14:noSpellErr="1">
      <w:pPr>
        <w:ind w:left="720"/>
        <w:rPr>
          <w:sz w:val="20"/>
          <w:szCs w:val="20"/>
          <w:lang w:val="en-US"/>
        </w:rPr>
      </w:pPr>
      <w:r w:rsidRPr="62F4E0FE" w:rsidR="62F4E0FE">
        <w:rPr>
          <w:lang w:val="en-US"/>
        </w:rPr>
        <w:t>Kulikuwa</w:t>
      </w:r>
      <w:r w:rsidRPr="62F4E0FE" w:rsidR="62F4E0FE">
        <w:rPr>
          <w:lang w:val="en-US"/>
        </w:rPr>
        <w:t xml:space="preserve"> </w:t>
      </w:r>
      <w:r w:rsidRPr="62F4E0FE" w:rsidR="62F4E0FE">
        <w:rPr>
          <w:lang w:val="en-US"/>
        </w:rPr>
        <w:t>na</w:t>
      </w:r>
      <w:r w:rsidRPr="62F4E0FE" w:rsidR="62F4E0FE">
        <w:rPr>
          <w:lang w:val="en-US"/>
        </w:rPr>
        <w:t xml:space="preserve"> vita </w:t>
      </w:r>
      <w:r w:rsidRPr="62F4E0FE" w:rsidR="62F4E0FE">
        <w:rPr>
          <w:lang w:val="en-US"/>
        </w:rPr>
        <w:t>mbinguni</w:t>
      </w:r>
      <w:r w:rsidRPr="62F4E0FE" w:rsidR="62F4E0FE">
        <w:rPr>
          <w:lang w:val="en-US"/>
        </w:rPr>
        <w:t xml:space="preserve">. Mikaeli </w:t>
      </w:r>
      <w:r w:rsidRPr="62F4E0FE" w:rsidR="62F4E0FE">
        <w:rPr>
          <w:lang w:val="en-US"/>
        </w:rPr>
        <w:t>na</w:t>
      </w:r>
      <w:r w:rsidRPr="62F4E0FE" w:rsidR="62F4E0FE">
        <w:rPr>
          <w:lang w:val="en-US"/>
        </w:rPr>
        <w:t xml:space="preserve"> </w:t>
      </w:r>
      <w:r w:rsidRPr="62F4E0FE" w:rsidR="62F4E0FE">
        <w:rPr>
          <w:lang w:val="en-US"/>
        </w:rPr>
        <w:t>malaika</w:t>
      </w:r>
      <w:r w:rsidRPr="62F4E0FE" w:rsidR="62F4E0FE">
        <w:rPr>
          <w:lang w:val="en-US"/>
        </w:rPr>
        <w:t xml:space="preserve"> wake </w:t>
      </w:r>
      <w:r w:rsidRPr="62F4E0FE" w:rsidR="62F4E0FE">
        <w:rPr>
          <w:lang w:val="en-US"/>
        </w:rPr>
        <w:t>wakapigana</w:t>
      </w:r>
      <w:r w:rsidRPr="62F4E0FE" w:rsidR="62F4E0FE">
        <w:rPr>
          <w:lang w:val="en-US"/>
        </w:rPr>
        <w:t xml:space="preserve"> </w:t>
      </w:r>
      <w:r w:rsidRPr="62F4E0FE" w:rsidR="62F4E0FE">
        <w:rPr>
          <w:lang w:val="en-US"/>
        </w:rPr>
        <w:t>na</w:t>
      </w:r>
      <w:r w:rsidRPr="62F4E0FE" w:rsidR="62F4E0FE">
        <w:rPr>
          <w:lang w:val="en-US"/>
        </w:rPr>
        <w:t xml:space="preserve"> yule </w:t>
      </w:r>
      <w:r w:rsidRPr="62F4E0FE" w:rsidR="62F4E0FE">
        <w:rPr>
          <w:lang w:val="en-US"/>
        </w:rPr>
        <w:t>joka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malaika</w:t>
      </w:r>
      <w:r w:rsidRPr="62F4E0FE" w:rsidR="62F4E0FE">
        <w:rPr>
          <w:lang w:val="en-US"/>
        </w:rPr>
        <w:t xml:space="preserve"> wake. </w:t>
      </w:r>
      <w:r w:rsidRPr="62F4E0FE" w:rsidR="62F4E0FE">
        <w:rPr>
          <w:lang w:val="en-US"/>
        </w:rPr>
        <w:t>Huyo</w:t>
      </w:r>
      <w:r w:rsidRPr="62F4E0FE" w:rsidR="62F4E0FE">
        <w:rPr>
          <w:lang w:val="en-US"/>
        </w:rPr>
        <w:t xml:space="preserve"> </w:t>
      </w:r>
      <w:r w:rsidRPr="62F4E0FE" w:rsidR="62F4E0FE">
        <w:rPr>
          <w:lang w:val="en-US"/>
        </w:rPr>
        <w:t>joka</w:t>
      </w:r>
      <w:r w:rsidRPr="62F4E0FE" w:rsidR="62F4E0FE">
        <w:rPr>
          <w:lang w:val="en-US"/>
        </w:rPr>
        <w:t xml:space="preserve"> </w:t>
      </w:r>
      <w:r w:rsidRPr="62F4E0FE" w:rsidR="62F4E0FE">
        <w:rPr>
          <w:lang w:val="en-US"/>
        </w:rPr>
        <w:t>hakuweza</w:t>
      </w:r>
      <w:r w:rsidRPr="62F4E0FE" w:rsidR="62F4E0FE">
        <w:rPr>
          <w:lang w:val="en-US"/>
        </w:rPr>
        <w:t xml:space="preserve"> </w:t>
      </w:r>
      <w:r w:rsidRPr="62F4E0FE" w:rsidR="62F4E0FE">
        <w:rPr>
          <w:lang w:val="en-US"/>
        </w:rPr>
        <w:t>kushinda</w:t>
      </w:r>
      <w:r w:rsidRPr="62F4E0FE" w:rsidR="62F4E0FE">
        <w:rPr>
          <w:lang w:val="en-US"/>
        </w:rPr>
        <w:t xml:space="preserve">, </w:t>
      </w:r>
      <w:r w:rsidRPr="62F4E0FE" w:rsidR="62F4E0FE">
        <w:rPr>
          <w:lang w:val="en-US"/>
        </w:rPr>
        <w:t>naye</w:t>
      </w:r>
      <w:r w:rsidRPr="62F4E0FE" w:rsidR="62F4E0FE">
        <w:rPr>
          <w:lang w:val="en-US"/>
        </w:rPr>
        <w:t xml:space="preserve"> </w:t>
      </w:r>
      <w:r w:rsidRPr="62F4E0FE" w:rsidR="62F4E0FE">
        <w:rPr>
          <w:lang w:val="en-US"/>
        </w:rPr>
        <w:t>akatupwa</w:t>
      </w:r>
      <w:r w:rsidRPr="62F4E0FE" w:rsidR="62F4E0FE">
        <w:rPr>
          <w:lang w:val="en-US"/>
        </w:rPr>
        <w:t xml:space="preserve"> </w:t>
      </w:r>
      <w:r w:rsidRPr="62F4E0FE" w:rsidR="62F4E0FE">
        <w:rPr>
          <w:lang w:val="en-US"/>
        </w:rPr>
        <w:t>chini</w:t>
      </w:r>
      <w:r w:rsidRPr="62F4E0FE" w:rsidR="62F4E0FE">
        <w:rPr>
          <w:lang w:val="en-US"/>
        </w:rPr>
        <w:t xml:space="preserve"> </w:t>
      </w:r>
      <w:r w:rsidRPr="62F4E0FE" w:rsidR="62F4E0FE">
        <w:rPr>
          <w:lang w:val="en-US"/>
        </w:rPr>
        <w:t>duniani</w:t>
      </w:r>
      <w:r w:rsidRPr="62F4E0FE" w:rsidR="62F4E0FE">
        <w:rPr>
          <w:lang w:val="en-US"/>
        </w:rPr>
        <w:t xml:space="preserve"> </w:t>
      </w:r>
      <w:r w:rsidRPr="62F4E0FE" w:rsidR="62F4E0FE">
        <w:rPr>
          <w:lang w:val="en-US"/>
        </w:rPr>
        <w:t>pamoja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malaika</w:t>
      </w:r>
      <w:r w:rsidRPr="62F4E0FE" w:rsidR="62F4E0FE">
        <w:rPr>
          <w:lang w:val="en-US"/>
        </w:rPr>
        <w:t xml:space="preserve"> </w:t>
      </w:r>
      <w:r w:rsidRPr="62F4E0FE" w:rsidR="62F4E0FE">
        <w:rPr>
          <w:lang w:val="en-US"/>
        </w:rPr>
        <w:t>zake</w:t>
      </w:r>
      <w:r w:rsidRPr="62F4E0FE" w:rsidR="62F4E0FE">
        <w:rPr>
          <w:lang w:val="en-US"/>
        </w:rPr>
        <w:t>.</w:t>
      </w:r>
    </w:p>
    <w:p w:rsidRPr="007B69FD" w:rsidR="00933EA9" w:rsidP="00933EA9" w:rsidRDefault="00933EA9" w14:paraId="78ADC99F" w14:textId="77777777">
      <w:pPr>
        <w:ind w:left="720"/>
        <w:rPr>
          <w:sz w:val="20"/>
          <w:szCs w:val="20"/>
        </w:rPr>
      </w:pPr>
      <w:r/>
    </w:p>
    <w:p w:rsidRPr="007B69FD" w:rsidR="00933EA9" w:rsidP="62F4E0FE" w:rsidRDefault="001974FE" w14:paraId="3E1CD549" w14:textId="58A49888" w14:noSpellErr="1">
      <w:pPr>
        <w:numPr>
          <w:ilvl w:val="0"/>
          <w:numId w:val="66"/>
        </w:numPr>
        <w:rPr>
          <w:sz w:val="20"/>
          <w:szCs w:val="20"/>
          <w:lang w:val="en-US"/>
        </w:rPr>
      </w:pPr>
      <w:r w:rsidRPr="62F4E0FE" w:rsidR="62F4E0FE">
        <w:rPr>
          <w:lang w:val="en-US"/>
        </w:rPr>
        <w:t xml:space="preserve">[12:9] Joka </w:t>
      </w:r>
      <w:r w:rsidRPr="62F4E0FE" w:rsidR="62F4E0FE">
        <w:rPr>
          <w:lang w:val="en-US"/>
        </w:rPr>
        <w:t>hilo</w:t>
      </w:r>
      <w:r w:rsidRPr="62F4E0FE" w:rsidR="62F4E0FE">
        <w:rPr>
          <w:lang w:val="en-US"/>
        </w:rPr>
        <w:t xml:space="preserve"> </w:t>
      </w:r>
      <w:r w:rsidRPr="62F4E0FE" w:rsidR="62F4E0FE">
        <w:rPr>
          <w:lang w:val="en-US"/>
        </w:rPr>
        <w:t>liliitwaje</w:t>
      </w:r>
      <w:r w:rsidRPr="62F4E0FE" w:rsidR="62F4E0FE">
        <w:rPr>
          <w:lang w:val="en-US"/>
        </w:rPr>
        <w:t>?</w:t>
      </w:r>
    </w:p>
    <w:p w:rsidRPr="007B69FD" w:rsidR="00933EA9" w:rsidP="62F4E0FE" w:rsidRDefault="00933EA9" w14:paraId="732F17E0" w14:textId="77777777" w14:noSpellErr="1">
      <w:pPr>
        <w:ind w:left="720"/>
        <w:rPr>
          <w:sz w:val="20"/>
          <w:szCs w:val="20"/>
          <w:lang w:val="en-US"/>
        </w:rPr>
      </w:pPr>
      <w:r w:rsidRPr="62F4E0FE" w:rsidR="62F4E0FE">
        <w:rPr>
          <w:lang w:val="en-US"/>
        </w:rPr>
        <w:t>Aliitwa</w:t>
      </w:r>
      <w:r w:rsidRPr="62F4E0FE" w:rsidR="62F4E0FE">
        <w:rPr>
          <w:lang w:val="en-US"/>
        </w:rPr>
        <w:t xml:space="preserve"> </w:t>
      </w:r>
      <w:r w:rsidRPr="62F4E0FE" w:rsidR="62F4E0FE">
        <w:rPr>
          <w:lang w:val="en-US"/>
        </w:rPr>
        <w:t>Ibilisi</w:t>
      </w:r>
      <w:r w:rsidRPr="62F4E0FE" w:rsidR="62F4E0FE">
        <w:rPr>
          <w:lang w:val="en-US"/>
        </w:rPr>
        <w:t xml:space="preserve"> au </w:t>
      </w:r>
      <w:r w:rsidRPr="62F4E0FE" w:rsidR="62F4E0FE">
        <w:rPr>
          <w:lang w:val="en-US"/>
        </w:rPr>
        <w:t>Shetani</w:t>
      </w:r>
      <w:r w:rsidRPr="62F4E0FE" w:rsidR="62F4E0FE">
        <w:rPr>
          <w:lang w:val="en-US"/>
        </w:rPr>
        <w:t>.</w:t>
      </w:r>
    </w:p>
    <w:p w:rsidRPr="007B69FD" w:rsidR="00933EA9" w:rsidP="62F4E0FE" w:rsidRDefault="00933EA9" w14:paraId="70B3DBB7"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Pr="007B69FD" w:rsidR="00933EA9" w:rsidRDefault="00933EA9" w14:paraId="3F00F8B0" w14:textId="0E5095FE">
      <w:pPr>
        <w:rPr>
          <w:sz w:val="20"/>
          <w:szCs w:val="20"/>
        </w:rPr>
      </w:pPr>
      <w:r/>
    </w:p>
    <w:p w:rsidRPr="007B69FD" w:rsidR="00933EA9" w:rsidP="62F4E0FE" w:rsidRDefault="00933EA9" w14:paraId="6EB80A0E" w14:textId="68E15E1F" w14:noSpellErr="1">
      <w:pPr>
        <w:pStyle w:val="Heading1"/>
        <w:keepNext w:val="0"/>
        <w:keepLines w:val="0"/>
        <w:spacing w:before="480"/>
        <w:rPr>
          <w:b w:val="1"/>
          <w:bCs w:val="1"/>
          <w:lang w:val="en-US"/>
        </w:rPr>
      </w:pPr>
      <w:r w:rsidRPr="62F4E0FE" w:rsidR="62F4E0FE">
        <w:rPr>
          <w:lang w:val="en-US"/>
        </w:rPr>
        <w:t>Ufunuo</w:t>
      </w:r>
      <w:r w:rsidRPr="62F4E0FE" w:rsidR="62F4E0FE">
        <w:rPr>
          <w:lang w:val="en-US"/>
        </w:rPr>
        <w:t xml:space="preserve"> 22:12-16</w:t>
      </w:r>
    </w:p>
    <w:p w:rsidRPr="007B69FD" w:rsidR="00933EA9" w:rsidP="62F4E0FE" w:rsidRDefault="00933EA9" w14:paraId="25669F6B" w14:textId="2E04C328" w14:noSpellErr="1">
      <w:pPr>
        <w:pStyle w:val="Background"/>
        <w:rPr>
          <w:b w:val="1"/>
          <w:bCs w:val="1"/>
          <w:sz w:val="32"/>
          <w:szCs w:val="32"/>
          <w:lang w:val="en-US"/>
        </w:rPr>
      </w:pPr>
      <w:r w:rsidRPr="62F4E0FE" w:rsidR="62F4E0FE">
        <w:rPr>
          <w:lang w:val="en-US"/>
        </w:rPr>
        <w:t xml:space="preserve">Historia: Sura </w:t>
      </w:r>
      <w:r w:rsidRPr="62F4E0FE" w:rsidR="62F4E0FE">
        <w:rPr>
          <w:lang w:val="en-US"/>
        </w:rPr>
        <w:t>iliyotangulia</w:t>
      </w:r>
      <w:r w:rsidRPr="62F4E0FE" w:rsidR="62F4E0FE">
        <w:rPr>
          <w:lang w:val="en-US"/>
        </w:rPr>
        <w:t xml:space="preserve"> </w:t>
      </w:r>
      <w:r w:rsidRPr="62F4E0FE" w:rsidR="62F4E0FE">
        <w:rPr>
          <w:lang w:val="en-US"/>
        </w:rPr>
        <w:t>hii</w:t>
      </w:r>
      <w:r w:rsidRPr="62F4E0FE" w:rsidR="62F4E0FE">
        <w:rPr>
          <w:lang w:val="en-US"/>
        </w:rPr>
        <w:t xml:space="preserve"> </w:t>
      </w:r>
      <w:r w:rsidRPr="62F4E0FE" w:rsidR="62F4E0FE">
        <w:rPr>
          <w:lang w:val="en-US"/>
        </w:rPr>
        <w:t>ilizungumzia</w:t>
      </w:r>
      <w:r w:rsidRPr="62F4E0FE" w:rsidR="62F4E0FE">
        <w:rPr>
          <w:lang w:val="en-US"/>
        </w:rPr>
        <w:t xml:space="preserve"> </w:t>
      </w:r>
      <w:r w:rsidRPr="62F4E0FE" w:rsidR="62F4E0FE">
        <w:rPr>
          <w:lang w:val="en-US"/>
        </w:rPr>
        <w:t>jiji</w:t>
      </w:r>
      <w:r w:rsidRPr="62F4E0FE" w:rsidR="62F4E0FE">
        <w:rPr>
          <w:lang w:val="en-US"/>
        </w:rPr>
        <w:t xml:space="preserve"> </w:t>
      </w:r>
      <w:r w:rsidRPr="62F4E0FE" w:rsidR="62F4E0FE">
        <w:rPr>
          <w:lang w:val="en-US"/>
        </w:rPr>
        <w:t>jipya</w:t>
      </w:r>
      <w:r w:rsidRPr="62F4E0FE" w:rsidR="62F4E0FE">
        <w:rPr>
          <w:lang w:val="en-US"/>
        </w:rPr>
        <w:t xml:space="preserve"> la </w:t>
      </w:r>
      <w:r w:rsidRPr="62F4E0FE" w:rsidR="62F4E0FE">
        <w:rPr>
          <w:lang w:val="en-US"/>
        </w:rPr>
        <w:t>Yerusalemu</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mwisho</w:t>
      </w:r>
      <w:r w:rsidRPr="62F4E0FE" w:rsidR="62F4E0FE">
        <w:rPr>
          <w:lang w:val="en-US"/>
        </w:rPr>
        <w:t xml:space="preserve">. </w:t>
      </w:r>
      <w:r w:rsidRPr="62F4E0FE" w:rsidR="62F4E0FE">
        <w:rPr>
          <w:lang w:val="en-US"/>
        </w:rPr>
        <w:t>Mwishoni</w:t>
      </w:r>
      <w:r w:rsidRPr="62F4E0FE" w:rsidR="62F4E0FE">
        <w:rPr>
          <w:lang w:val="en-US"/>
        </w:rPr>
        <w:t xml:space="preserve"> </w:t>
      </w:r>
      <w:r w:rsidRPr="62F4E0FE" w:rsidR="62F4E0FE">
        <w:rPr>
          <w:lang w:val="en-US"/>
        </w:rPr>
        <w:t>mwa</w:t>
      </w:r>
      <w:r w:rsidRPr="62F4E0FE" w:rsidR="62F4E0FE">
        <w:rPr>
          <w:lang w:val="en-US"/>
        </w:rPr>
        <w:t xml:space="preserve"> </w:t>
      </w:r>
      <w:r w:rsidRPr="62F4E0FE" w:rsidR="62F4E0FE">
        <w:rPr>
          <w:lang w:val="en-US"/>
        </w:rPr>
        <w:t>mstari</w:t>
      </w:r>
      <w:r w:rsidRPr="62F4E0FE" w:rsidR="62F4E0FE">
        <w:rPr>
          <w:lang w:val="en-US"/>
        </w:rPr>
        <w:t xml:space="preserve"> </w:t>
      </w:r>
      <w:r w:rsidRPr="62F4E0FE" w:rsidR="62F4E0FE">
        <w:rPr>
          <w:lang w:val="en-US"/>
        </w:rPr>
        <w:t>huu</w:t>
      </w:r>
      <w:r w:rsidRPr="62F4E0FE" w:rsidR="62F4E0FE">
        <w:rPr>
          <w:lang w:val="en-US"/>
        </w:rPr>
        <w:t xml:space="preserve"> Yesu </w:t>
      </w:r>
      <w:r w:rsidRPr="62F4E0FE" w:rsidR="62F4E0FE">
        <w:rPr>
          <w:lang w:val="en-US"/>
        </w:rPr>
        <w:t>asema</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w:t>
      </w:r>
      <w:r w:rsidRPr="62F4E0FE" w:rsidR="62F4E0FE">
        <w:rPr>
          <w:lang w:val="en-US"/>
        </w:rPr>
        <w:t xml:space="preserve"> Daudi. </w:t>
      </w:r>
      <w:r w:rsidRPr="62F4E0FE" w:rsidR="62F4E0FE">
        <w:rPr>
          <w:lang w:val="en-US"/>
        </w:rPr>
        <w:t>Mfalme</w:t>
      </w:r>
      <w:r w:rsidRPr="62F4E0FE" w:rsidR="62F4E0FE">
        <w:rPr>
          <w:lang w:val="en-US"/>
        </w:rPr>
        <w:t xml:space="preserve"> Daudi </w:t>
      </w:r>
      <w:r w:rsidRPr="62F4E0FE" w:rsidR="62F4E0FE">
        <w:rPr>
          <w:lang w:val="en-US"/>
        </w:rPr>
        <w:t>aliishi</w:t>
      </w:r>
      <w:r w:rsidRPr="62F4E0FE" w:rsidR="62F4E0FE">
        <w:rPr>
          <w:lang w:val="en-US"/>
        </w:rPr>
        <w:t xml:space="preserve"> </w:t>
      </w:r>
      <w:r w:rsidRPr="62F4E0FE" w:rsidR="62F4E0FE">
        <w:rPr>
          <w:lang w:val="en-US"/>
        </w:rPr>
        <w:t>miaka</w:t>
      </w:r>
      <w:r w:rsidRPr="62F4E0FE" w:rsidR="62F4E0FE">
        <w:rPr>
          <w:lang w:val="en-US"/>
        </w:rPr>
        <w:t xml:space="preserve"> 1,000 </w:t>
      </w:r>
      <w:r w:rsidRPr="62F4E0FE" w:rsidR="62F4E0FE">
        <w:rPr>
          <w:lang w:val="en-US"/>
        </w:rPr>
        <w:t>hivi</w:t>
      </w:r>
      <w:r w:rsidRPr="62F4E0FE" w:rsidR="62F4E0FE">
        <w:rPr>
          <w:lang w:val="en-US"/>
        </w:rPr>
        <w:t xml:space="preserve"> </w:t>
      </w:r>
      <w:r w:rsidRPr="62F4E0FE" w:rsidR="62F4E0FE">
        <w:rPr>
          <w:lang w:val="en-US"/>
        </w:rPr>
        <w:t>kabla</w:t>
      </w:r>
      <w:r w:rsidRPr="62F4E0FE" w:rsidR="62F4E0FE">
        <w:rPr>
          <w:lang w:val="en-US"/>
        </w:rPr>
        <w:t xml:space="preserve"> </w:t>
      </w:r>
      <w:r w:rsidRPr="62F4E0FE" w:rsidR="62F4E0FE">
        <w:rPr>
          <w:lang w:val="en-US"/>
        </w:rPr>
        <w:t>ya</w:t>
      </w:r>
      <w:r w:rsidRPr="62F4E0FE" w:rsidR="62F4E0FE">
        <w:rPr>
          <w:lang w:val="en-US"/>
        </w:rPr>
        <w:t xml:space="preserve"> Yesu. </w:t>
      </w:r>
      <w:r w:rsidRPr="62F4E0FE" w:rsidR="62F4E0FE">
        <w:rPr>
          <w:lang w:val="en-US"/>
        </w:rPr>
        <w:t>Alikuwa</w:t>
      </w:r>
      <w:r w:rsidRPr="62F4E0FE" w:rsidR="62F4E0FE">
        <w:rPr>
          <w:lang w:val="en-US"/>
        </w:rPr>
        <w:t xml:space="preserve"> </w:t>
      </w:r>
      <w:r w:rsidRPr="62F4E0FE" w:rsidR="62F4E0FE">
        <w:rPr>
          <w:lang w:val="en-US"/>
        </w:rPr>
        <w:t>mfalme</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maana</w:t>
      </w:r>
      <w:r w:rsidRPr="62F4E0FE" w:rsidR="62F4E0FE">
        <w:rPr>
          <w:lang w:val="en-US"/>
        </w:rPr>
        <w:t xml:space="preserve"> </w:t>
      </w:r>
      <w:r w:rsidRPr="62F4E0FE" w:rsidR="62F4E0FE">
        <w:rPr>
          <w:lang w:val="en-US"/>
        </w:rPr>
        <w:t>zaidi</w:t>
      </w:r>
      <w:r w:rsidRPr="62F4E0FE" w:rsidR="62F4E0FE">
        <w:rPr>
          <w:lang w:val="en-US"/>
        </w:rPr>
        <w:t xml:space="preserve"> </w:t>
      </w:r>
      <w:r w:rsidRPr="62F4E0FE" w:rsidR="62F4E0FE">
        <w:rPr>
          <w:lang w:val="en-US"/>
        </w:rPr>
        <w:t>wa</w:t>
      </w:r>
      <w:r w:rsidRPr="62F4E0FE" w:rsidR="62F4E0FE">
        <w:rPr>
          <w:lang w:val="en-US"/>
        </w:rPr>
        <w:t xml:space="preserve"> Israeli, </w:t>
      </w:r>
      <w:r w:rsidRPr="62F4E0FE" w:rsidR="62F4E0FE">
        <w:rPr>
          <w:lang w:val="en-US"/>
        </w:rPr>
        <w:t>na</w:t>
      </w:r>
      <w:r w:rsidRPr="62F4E0FE" w:rsidR="62F4E0FE">
        <w:rPr>
          <w:lang w:val="en-US"/>
        </w:rPr>
        <w:t xml:space="preserve"> </w:t>
      </w:r>
      <w:r w:rsidRPr="62F4E0FE" w:rsidR="62F4E0FE">
        <w:rPr>
          <w:lang w:val="en-US"/>
        </w:rPr>
        <w:t>Mungu</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amemwahidi</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mmoja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wazao</w:t>
      </w:r>
      <w:r w:rsidRPr="62F4E0FE" w:rsidR="62F4E0FE">
        <w:rPr>
          <w:lang w:val="en-US"/>
        </w:rPr>
        <w:t xml:space="preserve"> wake </w:t>
      </w:r>
      <w:r w:rsidRPr="62F4E0FE" w:rsidR="62F4E0FE">
        <w:rPr>
          <w:lang w:val="en-US"/>
        </w:rPr>
        <w:t>angetawala</w:t>
      </w:r>
      <w:r w:rsidRPr="62F4E0FE" w:rsidR="62F4E0FE">
        <w:rPr>
          <w:lang w:val="en-US"/>
        </w:rPr>
        <w:t xml:space="preserve"> </w:t>
      </w:r>
      <w:r w:rsidRPr="62F4E0FE" w:rsidR="62F4E0FE">
        <w:rPr>
          <w:lang w:val="en-US"/>
        </w:rPr>
        <w:t>milele</w:t>
      </w:r>
      <w:r w:rsidRPr="62F4E0FE" w:rsidR="62F4E0FE">
        <w:rPr>
          <w:lang w:val="en-US"/>
        </w:rPr>
        <w:t>.</w:t>
      </w:r>
    </w:p>
    <w:p w:rsidRPr="00170DC8" w:rsidR="00170DC8" w:rsidP="62F4E0FE" w:rsidRDefault="00170DC8" w14:paraId="1D839B85" w14:textId="77777777" w14:noSpellErr="1">
      <w:pPr>
        <w:pStyle w:val="Background"/>
        <w:rPr>
          <w:b w:val="1"/>
          <w:bCs w:val="1"/>
          <w:i w:val="1"/>
          <w:iCs w:val="1"/>
          <w:lang w:val="en-US"/>
        </w:rPr>
      </w:pPr>
      <w:r w:rsidRPr="62F4E0FE" w:rsidR="62F4E0FE">
        <w:rPr>
          <w:lang w:val="en-US"/>
        </w:rPr>
        <w:t xml:space="preserve">Soma </w:t>
      </w:r>
      <w:r w:rsidRPr="62F4E0FE" w:rsidR="62F4E0FE">
        <w:rPr>
          <w:lang w:val="en-US"/>
        </w:rPr>
        <w:t>andiko</w:t>
      </w:r>
      <w:r w:rsidRPr="62F4E0FE" w:rsidR="62F4E0FE">
        <w:rPr>
          <w:lang w:val="en-US"/>
        </w:rPr>
        <w:t xml:space="preserve"> </w:t>
      </w:r>
      <w:r w:rsidRPr="62F4E0FE" w:rsidR="62F4E0FE">
        <w:rPr>
          <w:lang w:val="en-US"/>
        </w:rPr>
        <w:t>hilo</w:t>
      </w:r>
      <w:r w:rsidRPr="62F4E0FE" w:rsidR="62F4E0FE">
        <w:rPr>
          <w:lang w:val="en-US"/>
        </w:rPr>
        <w:t>.</w:t>
      </w:r>
    </w:p>
    <w:p w:rsidRPr="007B69FD" w:rsidR="00933EA9" w:rsidP="00FC60EA" w:rsidRDefault="00933EA9" w14:paraId="6CFE87BD" w14:textId="77777777" w14:noSpellErr="1">
      <w:pPr>
        <w:pStyle w:val="Part1"/>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1</w:t>
      </w:r>
    </w:p>
    <w:p w:rsidRPr="007B69FD" w:rsidR="00933EA9" w:rsidP="00FC60EA" w:rsidRDefault="00933EA9" w14:paraId="7BAA3C84" w14:textId="6C80111E" w14:noSpellErr="1">
      <w:pPr>
        <w:pStyle w:val="Answerortell"/>
      </w:pPr>
      <w:r w:rsidRPr="62F4E0FE" w:rsidR="62F4E0FE">
        <w:rPr>
          <w:lang w:val="en-US"/>
        </w:rPr>
        <w:t xml:space="preserve">Eleza </w:t>
      </w:r>
      <w:r w:rsidRPr="62F4E0FE" w:rsidR="62F4E0FE">
        <w:rPr>
          <w:lang w:val="en-US"/>
        </w:rPr>
        <w:t>kwa</w:t>
      </w:r>
      <w:r w:rsidRPr="62F4E0FE" w:rsidR="62F4E0FE">
        <w:rPr>
          <w:lang w:val="en-US"/>
        </w:rPr>
        <w:t xml:space="preserve"> </w:t>
      </w:r>
      <w:r w:rsidRPr="62F4E0FE" w:rsidR="62F4E0FE">
        <w:rPr>
          <w:lang w:val="en-US"/>
        </w:rPr>
        <w:t>maneno</w:t>
      </w:r>
      <w:r w:rsidRPr="62F4E0FE" w:rsidR="62F4E0FE">
        <w:rPr>
          <w:lang w:val="en-US"/>
        </w:rPr>
        <w:t xml:space="preserve"> </w:t>
      </w:r>
      <w:r w:rsidRPr="62F4E0FE" w:rsidR="62F4E0FE">
        <w:rPr>
          <w:lang w:val="en-US"/>
        </w:rPr>
        <w:t>yako</w:t>
      </w:r>
      <w:r w:rsidRPr="62F4E0FE" w:rsidR="62F4E0FE">
        <w:rPr>
          <w:lang w:val="en-US"/>
        </w:rPr>
        <w:t xml:space="preserve"> </w:t>
      </w:r>
      <w:r w:rsidRPr="62F4E0FE" w:rsidR="62F4E0FE">
        <w:rPr>
          <w:lang w:val="en-US"/>
        </w:rPr>
        <w:t>mwenyewe</w:t>
      </w:r>
      <w:r w:rsidRPr="62F4E0FE" w:rsidR="62F4E0FE">
        <w:rPr>
          <w:lang w:val="en-US"/>
        </w:rPr>
        <w:t xml:space="preserve"> yale </w:t>
      </w:r>
      <w:r w:rsidRPr="62F4E0FE" w:rsidR="62F4E0FE">
        <w:rPr>
          <w:lang w:val="en-US"/>
        </w:rPr>
        <w:t>ambayo</w:t>
      </w:r>
      <w:r w:rsidRPr="62F4E0FE" w:rsidR="62F4E0FE">
        <w:rPr>
          <w:lang w:val="en-US"/>
        </w:rPr>
        <w:t xml:space="preserve"> </w:t>
      </w:r>
      <w:r w:rsidRPr="62F4E0FE" w:rsidR="62F4E0FE">
        <w:rPr>
          <w:lang w:val="en-US"/>
        </w:rPr>
        <w:t>umesoma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fungu</w:t>
      </w:r>
      <w:r w:rsidRPr="62F4E0FE" w:rsidR="62F4E0FE">
        <w:rPr>
          <w:lang w:val="en-US"/>
        </w:rPr>
        <w:t xml:space="preserve"> </w:t>
      </w:r>
      <w:r w:rsidRPr="62F4E0FE" w:rsidR="62F4E0FE">
        <w:rPr>
          <w:lang w:val="en-US"/>
        </w:rPr>
        <w:t>hili</w:t>
      </w:r>
      <w:r w:rsidRPr="62F4E0FE" w:rsidR="62F4E0FE">
        <w:rPr>
          <w:lang w:val="en-US"/>
        </w:rPr>
        <w:t>.</w:t>
      </w:r>
    </w:p>
    <w:p w:rsidRPr="007B69FD" w:rsidR="00933EA9" w:rsidP="00FC60EA" w:rsidRDefault="001974FE" w14:paraId="4CE092A8" w14:textId="73B0A700" w14:noSpellErr="1">
      <w:pPr>
        <w:pStyle w:val="Checklist"/>
        <w:rPr/>
      </w:pPr>
      <w:r w:rsidRPr="62F4E0FE" w:rsidR="62F4E0FE">
        <w:rPr>
          <w:lang w:val="en-US"/>
        </w:rPr>
        <w:t xml:space="preserve">Bwana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anakuja</w:t>
      </w:r>
      <w:r w:rsidRPr="62F4E0FE" w:rsidR="62F4E0FE">
        <w:rPr>
          <w:lang w:val="en-US"/>
        </w:rPr>
        <w:t xml:space="preserve"> </w:t>
      </w:r>
      <w:r w:rsidRPr="62F4E0FE" w:rsidR="62F4E0FE">
        <w:rPr>
          <w:lang w:val="en-US"/>
        </w:rPr>
        <w:t>kumlipa</w:t>
      </w:r>
      <w:r w:rsidRPr="62F4E0FE" w:rsidR="62F4E0FE">
        <w:rPr>
          <w:lang w:val="en-US"/>
        </w:rPr>
        <w:t xml:space="preserve"> </w:t>
      </w:r>
      <w:r w:rsidRPr="62F4E0FE" w:rsidR="62F4E0FE">
        <w:rPr>
          <w:lang w:val="en-US"/>
        </w:rPr>
        <w:t>kila</w:t>
      </w:r>
      <w:r w:rsidRPr="62F4E0FE" w:rsidR="62F4E0FE">
        <w:rPr>
          <w:lang w:val="en-US"/>
        </w:rPr>
        <w:t xml:space="preserve"> </w:t>
      </w:r>
      <w:r w:rsidRPr="62F4E0FE" w:rsidR="62F4E0FE">
        <w:rPr>
          <w:lang w:val="en-US"/>
        </w:rPr>
        <w:t>mtu</w:t>
      </w:r>
      <w:r w:rsidRPr="62F4E0FE" w:rsidR="62F4E0FE">
        <w:rPr>
          <w:lang w:val="en-US"/>
        </w:rPr>
        <w:t xml:space="preserve"> </w:t>
      </w:r>
      <w:r w:rsidRPr="62F4E0FE" w:rsidR="62F4E0FE">
        <w:rPr>
          <w:lang w:val="en-US"/>
        </w:rPr>
        <w:t>kulingana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matendo</w:t>
      </w:r>
      <w:r w:rsidRPr="62F4E0FE" w:rsidR="62F4E0FE">
        <w:rPr>
          <w:lang w:val="en-US"/>
        </w:rPr>
        <w:t xml:space="preserve"> </w:t>
      </w:r>
      <w:r w:rsidRPr="62F4E0FE" w:rsidR="62F4E0FE">
        <w:rPr>
          <w:lang w:val="en-US"/>
        </w:rPr>
        <w:t>yake</w:t>
      </w:r>
      <w:r w:rsidRPr="62F4E0FE" w:rsidR="62F4E0FE">
        <w:rPr>
          <w:lang w:val="en-US"/>
        </w:rPr>
        <w:t>. [22:12]</w:t>
      </w:r>
    </w:p>
    <w:p w:rsidRPr="007B69FD" w:rsidR="00933EA9" w:rsidP="00FC60EA" w:rsidRDefault="00933EA9" w14:paraId="5E6716DD" w14:textId="6D452290" w14:noSpellErr="1">
      <w:pPr>
        <w:pStyle w:val="Checklist"/>
        <w:rPr/>
      </w:pPr>
      <w:r w:rsidRPr="62F4E0FE" w:rsidR="62F4E0FE">
        <w:rPr>
          <w:lang w:val="en-US"/>
        </w:rPr>
        <w:t xml:space="preserve">Wale </w:t>
      </w:r>
      <w:r w:rsidRPr="62F4E0FE" w:rsidR="62F4E0FE">
        <w:rPr>
          <w:lang w:val="en-US"/>
        </w:rPr>
        <w:t>waliofua</w:t>
      </w:r>
      <w:r w:rsidRPr="62F4E0FE" w:rsidR="62F4E0FE">
        <w:rPr>
          <w:lang w:val="en-US"/>
        </w:rPr>
        <w:t xml:space="preserve"> </w:t>
      </w:r>
      <w:r w:rsidRPr="62F4E0FE" w:rsidR="62F4E0FE">
        <w:rPr>
          <w:lang w:val="en-US"/>
        </w:rPr>
        <w:t>mavazi</w:t>
      </w:r>
      <w:r w:rsidRPr="62F4E0FE" w:rsidR="62F4E0FE">
        <w:rPr>
          <w:lang w:val="en-US"/>
        </w:rPr>
        <w:t xml:space="preserve"> </w:t>
      </w:r>
      <w:r w:rsidRPr="62F4E0FE" w:rsidR="62F4E0FE">
        <w:rPr>
          <w:lang w:val="en-US"/>
        </w:rPr>
        <w:t>yao</w:t>
      </w:r>
      <w:r w:rsidRPr="62F4E0FE" w:rsidR="62F4E0FE">
        <w:rPr>
          <w:lang w:val="en-US"/>
        </w:rPr>
        <w:t xml:space="preserve"> </w:t>
      </w:r>
      <w:r w:rsidRPr="62F4E0FE" w:rsidR="62F4E0FE">
        <w:rPr>
          <w:lang w:val="en-US"/>
        </w:rPr>
        <w:t>wangekuwa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kuingia</w:t>
      </w:r>
      <w:r w:rsidRPr="62F4E0FE" w:rsidR="62F4E0FE">
        <w:rPr>
          <w:lang w:val="en-US"/>
        </w:rPr>
        <w:t xml:space="preserve"> </w:t>
      </w:r>
      <w:r w:rsidRPr="62F4E0FE" w:rsidR="62F4E0FE">
        <w:rPr>
          <w:lang w:val="en-US"/>
        </w:rPr>
        <w:t>jijini</w:t>
      </w:r>
      <w:r w:rsidRPr="62F4E0FE" w:rsidR="62F4E0FE">
        <w:rPr>
          <w:lang w:val="en-US"/>
        </w:rPr>
        <w:t>. [22:14]</w:t>
      </w:r>
    </w:p>
    <w:p w:rsidRPr="007B69FD" w:rsidR="00933EA9" w:rsidP="00FC60EA" w:rsidRDefault="001974FE" w14:paraId="33E50257" w14:textId="16172A35" w14:noSpellErr="1">
      <w:pPr>
        <w:pStyle w:val="Checklist"/>
        <w:rPr/>
      </w:pPr>
      <w:r w:rsidRPr="62F4E0FE" w:rsidR="62F4E0FE">
        <w:rPr>
          <w:lang w:val="en-US"/>
        </w:rPr>
        <w:t>Watenda-dhambi</w:t>
      </w:r>
      <w:r w:rsidRPr="62F4E0FE" w:rsidR="62F4E0FE">
        <w:rPr>
          <w:lang w:val="en-US"/>
        </w:rPr>
        <w:t xml:space="preserve"> </w:t>
      </w:r>
      <w:r w:rsidRPr="62F4E0FE" w:rsidR="62F4E0FE">
        <w:rPr>
          <w:lang w:val="en-US"/>
        </w:rPr>
        <w:t>wangekuwa</w:t>
      </w:r>
      <w:r w:rsidRPr="62F4E0FE" w:rsidR="62F4E0FE">
        <w:rPr>
          <w:lang w:val="en-US"/>
        </w:rPr>
        <w:t xml:space="preserve"> </w:t>
      </w:r>
      <w:r w:rsidRPr="62F4E0FE" w:rsidR="62F4E0FE">
        <w:rPr>
          <w:lang w:val="en-US"/>
        </w:rPr>
        <w:t>nje</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jiji</w:t>
      </w:r>
      <w:r w:rsidRPr="62F4E0FE" w:rsidR="62F4E0FE">
        <w:rPr>
          <w:lang w:val="en-US"/>
        </w:rPr>
        <w:t>. [22:15]</w:t>
      </w:r>
    </w:p>
    <w:p w:rsidRPr="007B69FD" w:rsidR="00933EA9" w:rsidP="00FC60EA" w:rsidRDefault="001974FE" w14:paraId="73978637" w14:textId="5318A727" w14:noSpellErr="1">
      <w:pPr>
        <w:pStyle w:val="Checklist"/>
        <w:rPr/>
      </w:pPr>
      <w:r w:rsidRPr="62F4E0FE" w:rsidR="62F4E0FE">
        <w:rPr>
          <w:lang w:val="en-US"/>
        </w:rPr>
        <w:t xml:space="preserve">Yesu </w:t>
      </w:r>
      <w:r w:rsidRPr="62F4E0FE" w:rsidR="62F4E0FE">
        <w:rPr>
          <w:lang w:val="en-US"/>
        </w:rPr>
        <w:t>asema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mzizi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mzao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Mfalme</w:t>
      </w:r>
      <w:r w:rsidRPr="62F4E0FE" w:rsidR="62F4E0FE">
        <w:rPr>
          <w:lang w:val="en-US"/>
        </w:rPr>
        <w:t xml:space="preserve"> Daudi. [22:16]</w:t>
      </w:r>
    </w:p>
    <w:p w:rsidRPr="007B69FD" w:rsidR="00933EA9" w:rsidP="00FC60EA" w:rsidRDefault="00933EA9" w14:paraId="1704D82E" w14:textId="77777777" w14:noSpellErr="1">
      <w:pPr>
        <w:pStyle w:val="Part2"/>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2</w:t>
      </w:r>
    </w:p>
    <w:p w:rsidRPr="007B69FD" w:rsidR="00933EA9" w:rsidP="00FC60EA" w:rsidRDefault="003947E5" w14:paraId="2FE61B47" w14:textId="09941341" w14:noSpellErr="1">
      <w:pPr>
        <w:pStyle w:val="Answerortell"/>
      </w:pPr>
      <w:r w:rsidRPr="62F4E0FE" w:rsidR="62F4E0FE">
        <w:rPr>
          <w:lang w:val="en-US"/>
        </w:rPr>
        <w:t>Jibu</w:t>
      </w:r>
      <w:r w:rsidRPr="62F4E0FE" w:rsidR="62F4E0FE">
        <w:rPr>
          <w:lang w:val="en-US"/>
        </w:rPr>
        <w:t xml:space="preserve"> </w:t>
      </w:r>
      <w:r w:rsidRPr="62F4E0FE" w:rsidR="62F4E0FE">
        <w:rPr>
          <w:lang w:val="en-US"/>
        </w:rPr>
        <w:t>maswali</w:t>
      </w:r>
      <w:r w:rsidRPr="62F4E0FE" w:rsidR="62F4E0FE">
        <w:rPr>
          <w:lang w:val="en-US"/>
        </w:rPr>
        <w:t xml:space="preserve"> </w:t>
      </w:r>
      <w:r w:rsidRPr="62F4E0FE" w:rsidR="62F4E0FE">
        <w:rPr>
          <w:lang w:val="en-US"/>
        </w:rPr>
        <w:t>yafuatayo</w:t>
      </w:r>
      <w:r w:rsidRPr="62F4E0FE" w:rsidR="62F4E0FE">
        <w:rPr>
          <w:lang w:val="en-US"/>
        </w:rPr>
        <w:t xml:space="preserve"> </w:t>
      </w:r>
      <w:r w:rsidRPr="62F4E0FE" w:rsidR="62F4E0FE">
        <w:rPr>
          <w:lang w:val="en-US"/>
        </w:rPr>
        <w:t>kutoka</w:t>
      </w:r>
      <w:r w:rsidRPr="62F4E0FE" w:rsidR="62F4E0FE">
        <w:rPr>
          <w:lang w:val="en-US"/>
        </w:rPr>
        <w:t xml:space="preserve"> </w:t>
      </w:r>
      <w:r w:rsidRPr="62F4E0FE" w:rsidR="62F4E0FE">
        <w:rPr>
          <w:lang w:val="en-US"/>
        </w:rPr>
        <w:t>katika</w:t>
      </w:r>
      <w:r w:rsidRPr="62F4E0FE" w:rsidR="62F4E0FE">
        <w:rPr>
          <w:lang w:val="en-US"/>
        </w:rPr>
        <w:t xml:space="preserve"> </w:t>
      </w:r>
      <w:r w:rsidRPr="62F4E0FE" w:rsidR="62F4E0FE">
        <w:rPr>
          <w:lang w:val="en-US"/>
        </w:rPr>
        <w:t>mistari</w:t>
      </w:r>
      <w:r w:rsidRPr="62F4E0FE" w:rsidR="62F4E0FE">
        <w:rPr>
          <w:lang w:val="en-US"/>
        </w:rPr>
        <w:t xml:space="preserve"> </w:t>
      </w:r>
      <w:r w:rsidRPr="62F4E0FE" w:rsidR="62F4E0FE">
        <w:rPr>
          <w:lang w:val="en-US"/>
        </w:rPr>
        <w:t>iliyotajwa</w:t>
      </w:r>
      <w:r w:rsidRPr="62F4E0FE" w:rsidR="62F4E0FE">
        <w:rPr>
          <w:lang w:val="en-US"/>
        </w:rPr>
        <w:t>.</w:t>
      </w:r>
    </w:p>
    <w:p w:rsidRPr="007B69FD" w:rsidR="00933EA9" w:rsidP="62F4E0FE" w:rsidRDefault="001974FE" w14:paraId="29B13FF9" w14:textId="73D15549" w14:noSpellErr="1">
      <w:pPr>
        <w:numPr>
          <w:ilvl w:val="0"/>
          <w:numId w:val="68"/>
        </w:numPr>
        <w:rPr>
          <w:sz w:val="20"/>
          <w:szCs w:val="20"/>
          <w:lang w:val="en-US"/>
        </w:rPr>
      </w:pPr>
      <w:r w:rsidRPr="62F4E0FE" w:rsidR="62F4E0FE">
        <w:rPr>
          <w:lang w:val="en-US"/>
        </w:rPr>
        <w:t xml:space="preserve">[22:12] Bwana </w:t>
      </w:r>
      <w:r w:rsidRPr="62F4E0FE" w:rsidR="62F4E0FE">
        <w:rPr>
          <w:lang w:val="en-US"/>
        </w:rPr>
        <w:t>alisema</w:t>
      </w:r>
      <w:r w:rsidRPr="62F4E0FE" w:rsidR="62F4E0FE">
        <w:rPr>
          <w:lang w:val="en-US"/>
        </w:rPr>
        <w:t xml:space="preserve"> </w:t>
      </w:r>
      <w:r w:rsidRPr="62F4E0FE" w:rsidR="62F4E0FE">
        <w:rPr>
          <w:lang w:val="en-US"/>
        </w:rPr>
        <w:t>angeleta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wakati</w:t>
      </w:r>
      <w:r w:rsidRPr="62F4E0FE" w:rsidR="62F4E0FE">
        <w:rPr>
          <w:lang w:val="en-US"/>
        </w:rPr>
        <w:t xml:space="preserve"> </w:t>
      </w:r>
      <w:r w:rsidRPr="62F4E0FE" w:rsidR="62F4E0FE">
        <w:rPr>
          <w:lang w:val="en-US"/>
        </w:rPr>
        <w:t>atakapokuja</w:t>
      </w:r>
      <w:r w:rsidRPr="62F4E0FE" w:rsidR="62F4E0FE">
        <w:rPr>
          <w:lang w:val="en-US"/>
        </w:rPr>
        <w:t>?</w:t>
      </w:r>
    </w:p>
    <w:p w:rsidRPr="007B69FD" w:rsidR="00933EA9" w:rsidP="62F4E0FE" w:rsidRDefault="00933EA9" w14:paraId="0FEFEA62" w14:textId="77777777" w14:noSpellErr="1">
      <w:pPr>
        <w:ind w:left="720"/>
        <w:rPr>
          <w:sz w:val="20"/>
          <w:szCs w:val="20"/>
          <w:lang w:val="en-US"/>
        </w:rPr>
      </w:pPr>
      <w:r w:rsidRPr="62F4E0FE" w:rsidR="62F4E0FE">
        <w:rPr>
          <w:lang w:val="en-US"/>
        </w:rPr>
        <w:t xml:space="preserve">Bwana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alikuwa</w:t>
      </w:r>
      <w:r w:rsidRPr="62F4E0FE" w:rsidR="62F4E0FE">
        <w:rPr>
          <w:lang w:val="en-US"/>
        </w:rPr>
        <w:t xml:space="preserve"> </w:t>
      </w:r>
      <w:r w:rsidRPr="62F4E0FE" w:rsidR="62F4E0FE">
        <w:rPr>
          <w:lang w:val="en-US"/>
        </w:rPr>
        <w:t>akileta</w:t>
      </w:r>
      <w:r w:rsidRPr="62F4E0FE" w:rsidR="62F4E0FE">
        <w:rPr>
          <w:lang w:val="en-US"/>
        </w:rPr>
        <w:t xml:space="preserve"> </w:t>
      </w:r>
      <w:r w:rsidRPr="62F4E0FE" w:rsidR="62F4E0FE">
        <w:rPr>
          <w:lang w:val="en-US"/>
        </w:rPr>
        <w:t>thawabu</w:t>
      </w:r>
      <w:r w:rsidRPr="62F4E0FE" w:rsidR="62F4E0FE">
        <w:rPr>
          <w:lang w:val="en-US"/>
        </w:rPr>
        <w:t xml:space="preserve"> </w:t>
      </w:r>
      <w:r w:rsidRPr="62F4E0FE" w:rsidR="62F4E0FE">
        <w:rPr>
          <w:lang w:val="en-US"/>
        </w:rPr>
        <w:t>yake</w:t>
      </w:r>
      <w:r w:rsidRPr="62F4E0FE" w:rsidR="62F4E0FE">
        <w:rPr>
          <w:lang w:val="en-US"/>
        </w:rPr>
        <w:t>.</w:t>
      </w:r>
    </w:p>
    <w:p w:rsidRPr="007B69FD" w:rsidR="00933EA9" w:rsidP="00933EA9" w:rsidRDefault="00933EA9" w14:paraId="01FF6A8D" w14:textId="77777777">
      <w:pPr>
        <w:ind w:left="720"/>
        <w:rPr>
          <w:sz w:val="20"/>
          <w:szCs w:val="20"/>
        </w:rPr>
      </w:pPr>
      <w:r/>
    </w:p>
    <w:p w:rsidRPr="007B69FD" w:rsidR="00933EA9" w:rsidP="62F4E0FE" w:rsidRDefault="001974FE" w14:paraId="3EA7587F" w14:textId="40C1D4B8" w14:noSpellErr="1">
      <w:pPr>
        <w:numPr>
          <w:ilvl w:val="0"/>
          <w:numId w:val="68"/>
        </w:numPr>
        <w:rPr>
          <w:sz w:val="20"/>
          <w:szCs w:val="20"/>
          <w:lang w:val="en-US"/>
        </w:rPr>
      </w:pPr>
      <w:r w:rsidRPr="62F4E0FE" w:rsidR="62F4E0FE">
        <w:rPr>
          <w:lang w:val="en-US"/>
        </w:rPr>
        <w:t xml:space="preserve">[22:13] Bwana </w:t>
      </w:r>
      <w:r w:rsidRPr="62F4E0FE" w:rsidR="62F4E0FE">
        <w:rPr>
          <w:lang w:val="en-US"/>
        </w:rPr>
        <w:t>alisema</w:t>
      </w:r>
      <w:r w:rsidRPr="62F4E0FE" w:rsidR="62F4E0FE">
        <w:rPr>
          <w:lang w:val="en-US"/>
        </w:rPr>
        <w:t xml:space="preserve"> </w:t>
      </w:r>
      <w:r w:rsidRPr="62F4E0FE" w:rsidR="62F4E0FE">
        <w:rPr>
          <w:lang w:val="en-US"/>
        </w:rPr>
        <w:t>nini</w:t>
      </w:r>
      <w:r w:rsidRPr="62F4E0FE" w:rsidR="62F4E0FE">
        <w:rPr>
          <w:lang w:val="en-US"/>
        </w:rPr>
        <w:t xml:space="preserve"> </w:t>
      </w:r>
      <w:r w:rsidRPr="62F4E0FE" w:rsidR="62F4E0FE">
        <w:rPr>
          <w:lang w:val="en-US"/>
        </w:rPr>
        <w:t>juu</w:t>
      </w:r>
      <w:r w:rsidRPr="62F4E0FE" w:rsidR="62F4E0FE">
        <w:rPr>
          <w:lang w:val="en-US"/>
        </w:rPr>
        <w:t xml:space="preserve"> </w:t>
      </w:r>
      <w:r w:rsidRPr="62F4E0FE" w:rsidR="62F4E0FE">
        <w:rPr>
          <w:lang w:val="en-US"/>
        </w:rPr>
        <w:t>yake</w:t>
      </w:r>
      <w:r w:rsidRPr="62F4E0FE" w:rsidR="62F4E0FE">
        <w:rPr>
          <w:lang w:val="en-US"/>
        </w:rPr>
        <w:t xml:space="preserve"> </w:t>
      </w:r>
      <w:r w:rsidRPr="62F4E0FE" w:rsidR="62F4E0FE">
        <w:rPr>
          <w:lang w:val="en-US"/>
        </w:rPr>
        <w:t>mwenyewe</w:t>
      </w:r>
      <w:r w:rsidRPr="62F4E0FE" w:rsidR="62F4E0FE">
        <w:rPr>
          <w:lang w:val="en-US"/>
        </w:rPr>
        <w:t>?</w:t>
      </w:r>
    </w:p>
    <w:p w:rsidRPr="007B69FD" w:rsidR="00933EA9" w:rsidP="62F4E0FE" w:rsidRDefault="00933EA9" w14:paraId="34FADF99" w14:textId="77777777" w14:noSpellErr="1">
      <w:pPr>
        <w:ind w:left="720"/>
        <w:rPr>
          <w:sz w:val="20"/>
          <w:szCs w:val="20"/>
          <w:lang w:val="en-US"/>
        </w:rPr>
      </w:pPr>
      <w:r w:rsidRPr="62F4E0FE" w:rsidR="62F4E0FE">
        <w:rPr>
          <w:lang w:val="en-US"/>
        </w:rPr>
        <w:t>Alisema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ndiye</w:t>
      </w:r>
      <w:r w:rsidRPr="62F4E0FE" w:rsidR="62F4E0FE">
        <w:rPr>
          <w:lang w:val="en-US"/>
        </w:rPr>
        <w:t xml:space="preserve"> Alfa </w:t>
      </w:r>
      <w:r w:rsidRPr="62F4E0FE" w:rsidR="62F4E0FE">
        <w:rPr>
          <w:lang w:val="en-US"/>
        </w:rPr>
        <w:t>na</w:t>
      </w:r>
      <w:r w:rsidRPr="62F4E0FE" w:rsidR="62F4E0FE">
        <w:rPr>
          <w:lang w:val="en-US"/>
        </w:rPr>
        <w:t xml:space="preserve"> Omega, </w:t>
      </w:r>
      <w:r w:rsidRPr="62F4E0FE" w:rsidR="62F4E0FE">
        <w:rPr>
          <w:lang w:val="en-US"/>
        </w:rPr>
        <w:t>wa</w:t>
      </w:r>
      <w:r w:rsidRPr="62F4E0FE" w:rsidR="62F4E0FE">
        <w:rPr>
          <w:lang w:val="en-US"/>
        </w:rPr>
        <w:t xml:space="preserve"> kwanza </w:t>
      </w:r>
      <w:r w:rsidRPr="62F4E0FE" w:rsidR="62F4E0FE">
        <w:rPr>
          <w:lang w:val="en-US"/>
        </w:rPr>
        <w:t>na</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mwisho</w:t>
      </w:r>
      <w:r w:rsidRPr="62F4E0FE" w:rsidR="62F4E0FE">
        <w:rPr>
          <w:lang w:val="en-US"/>
        </w:rPr>
        <w:t xml:space="preserve">, </w:t>
      </w:r>
      <w:r w:rsidRPr="62F4E0FE" w:rsidR="62F4E0FE">
        <w:rPr>
          <w:lang w:val="en-US"/>
        </w:rPr>
        <w:t>mwanzo</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mwisho</w:t>
      </w:r>
      <w:r w:rsidRPr="62F4E0FE" w:rsidR="62F4E0FE">
        <w:rPr>
          <w:lang w:val="en-US"/>
        </w:rPr>
        <w:t>.</w:t>
      </w:r>
    </w:p>
    <w:p w:rsidRPr="007B69FD" w:rsidR="00933EA9" w:rsidP="00933EA9" w:rsidRDefault="00933EA9" w14:paraId="1760CACC" w14:textId="77777777">
      <w:pPr>
        <w:ind w:left="720"/>
        <w:rPr>
          <w:sz w:val="20"/>
          <w:szCs w:val="20"/>
        </w:rPr>
      </w:pPr>
      <w:r/>
    </w:p>
    <w:p w:rsidRPr="007B69FD" w:rsidR="00933EA9" w:rsidP="62F4E0FE" w:rsidRDefault="001974FE" w14:paraId="7750C242" w14:textId="670A72C7" w14:noSpellErr="1">
      <w:pPr>
        <w:numPr>
          <w:ilvl w:val="0"/>
          <w:numId w:val="68"/>
        </w:numPr>
        <w:rPr>
          <w:sz w:val="20"/>
          <w:szCs w:val="20"/>
          <w:lang w:val="en-US"/>
        </w:rPr>
      </w:pPr>
      <w:r w:rsidRPr="62F4E0FE" w:rsidR="62F4E0FE">
        <w:rPr>
          <w:lang w:val="en-US"/>
        </w:rPr>
        <w:t xml:space="preserve">[22:14] Wale </w:t>
      </w:r>
      <w:r w:rsidRPr="62F4E0FE" w:rsidR="62F4E0FE">
        <w:rPr>
          <w:lang w:val="en-US"/>
        </w:rPr>
        <w:t>waliofua</w:t>
      </w:r>
      <w:r w:rsidRPr="62F4E0FE" w:rsidR="62F4E0FE">
        <w:rPr>
          <w:lang w:val="en-US"/>
        </w:rPr>
        <w:t xml:space="preserve"> </w:t>
      </w:r>
      <w:r w:rsidRPr="62F4E0FE" w:rsidR="62F4E0FE">
        <w:rPr>
          <w:lang w:val="en-US"/>
        </w:rPr>
        <w:t>nguo</w:t>
      </w:r>
      <w:r w:rsidRPr="62F4E0FE" w:rsidR="62F4E0FE">
        <w:rPr>
          <w:lang w:val="en-US"/>
        </w:rPr>
        <w:t xml:space="preserve"> </w:t>
      </w:r>
      <w:r w:rsidRPr="62F4E0FE" w:rsidR="62F4E0FE">
        <w:rPr>
          <w:lang w:val="en-US"/>
        </w:rPr>
        <w:t>zao</w:t>
      </w:r>
      <w:r w:rsidRPr="62F4E0FE" w:rsidR="62F4E0FE">
        <w:rPr>
          <w:lang w:val="en-US"/>
        </w:rPr>
        <w:t xml:space="preserve"> </w:t>
      </w:r>
      <w:r w:rsidRPr="62F4E0FE" w:rsidR="62F4E0FE">
        <w:rPr>
          <w:lang w:val="en-US"/>
        </w:rPr>
        <w:t>watakuwa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gani</w:t>
      </w:r>
      <w:r w:rsidRPr="62F4E0FE" w:rsidR="62F4E0FE">
        <w:rPr>
          <w:lang w:val="en-US"/>
        </w:rPr>
        <w:t>?</w:t>
      </w:r>
    </w:p>
    <w:p w:rsidRPr="007B69FD" w:rsidR="00933EA9" w:rsidP="62F4E0FE" w:rsidRDefault="00933EA9" w14:paraId="7039491F" w14:textId="77777777" w14:noSpellErr="1">
      <w:pPr>
        <w:ind w:left="720"/>
        <w:rPr>
          <w:sz w:val="20"/>
          <w:szCs w:val="20"/>
          <w:lang w:val="en-US"/>
        </w:rPr>
      </w:pPr>
      <w:r w:rsidRPr="62F4E0FE" w:rsidR="62F4E0FE">
        <w:rPr>
          <w:lang w:val="en-US"/>
        </w:rPr>
        <w:t xml:space="preserve">Hao </w:t>
      </w:r>
      <w:r w:rsidRPr="62F4E0FE" w:rsidR="62F4E0FE">
        <w:rPr>
          <w:lang w:val="en-US"/>
        </w:rPr>
        <w:t>watakuwa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ya</w:t>
      </w:r>
      <w:r w:rsidRPr="62F4E0FE" w:rsidR="62F4E0FE">
        <w:rPr>
          <w:lang w:val="en-US"/>
        </w:rPr>
        <w:t xml:space="preserve"> kula </w:t>
      </w:r>
      <w:r w:rsidRPr="62F4E0FE" w:rsidR="62F4E0FE">
        <w:rPr>
          <w:lang w:val="en-US"/>
        </w:rPr>
        <w:t>matunda</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mti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uzima</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haki</w:t>
      </w:r>
      <w:r w:rsidRPr="62F4E0FE" w:rsidR="62F4E0FE">
        <w:rPr>
          <w:lang w:val="en-US"/>
        </w:rPr>
        <w:t xml:space="preserve"> </w:t>
      </w:r>
      <w:r w:rsidRPr="62F4E0FE" w:rsidR="62F4E0FE">
        <w:rPr>
          <w:lang w:val="en-US"/>
        </w:rPr>
        <w:t>ya</w:t>
      </w:r>
      <w:r w:rsidRPr="62F4E0FE" w:rsidR="62F4E0FE">
        <w:rPr>
          <w:lang w:val="en-US"/>
        </w:rPr>
        <w:t xml:space="preserve"> </w:t>
      </w:r>
      <w:r w:rsidRPr="62F4E0FE" w:rsidR="62F4E0FE">
        <w:rPr>
          <w:lang w:val="en-US"/>
        </w:rPr>
        <w:t>kuingia</w:t>
      </w:r>
      <w:r w:rsidRPr="62F4E0FE" w:rsidR="62F4E0FE">
        <w:rPr>
          <w:lang w:val="en-US"/>
        </w:rPr>
        <w:t xml:space="preserve"> </w:t>
      </w:r>
      <w:r w:rsidRPr="62F4E0FE" w:rsidR="62F4E0FE">
        <w:rPr>
          <w:lang w:val="en-US"/>
        </w:rPr>
        <w:t>mjini</w:t>
      </w:r>
      <w:r w:rsidRPr="62F4E0FE" w:rsidR="62F4E0FE">
        <w:rPr>
          <w:lang w:val="en-US"/>
        </w:rPr>
        <w:t xml:space="preserve"> </w:t>
      </w:r>
      <w:r w:rsidRPr="62F4E0FE" w:rsidR="62F4E0FE">
        <w:rPr>
          <w:lang w:val="en-US"/>
        </w:rPr>
        <w:t>kwa</w:t>
      </w:r>
      <w:r w:rsidRPr="62F4E0FE" w:rsidR="62F4E0FE">
        <w:rPr>
          <w:lang w:val="en-US"/>
        </w:rPr>
        <w:t xml:space="preserve"> </w:t>
      </w:r>
      <w:r w:rsidRPr="62F4E0FE" w:rsidR="62F4E0FE">
        <w:rPr>
          <w:lang w:val="en-US"/>
        </w:rPr>
        <w:t>kupitia</w:t>
      </w:r>
      <w:r w:rsidRPr="62F4E0FE" w:rsidR="62F4E0FE">
        <w:rPr>
          <w:lang w:val="en-US"/>
        </w:rPr>
        <w:t xml:space="preserve"> </w:t>
      </w:r>
      <w:r w:rsidRPr="62F4E0FE" w:rsidR="62F4E0FE">
        <w:rPr>
          <w:lang w:val="en-US"/>
        </w:rPr>
        <w:t>milango</w:t>
      </w:r>
      <w:r w:rsidRPr="62F4E0FE" w:rsidR="62F4E0FE">
        <w:rPr>
          <w:lang w:val="en-US"/>
        </w:rPr>
        <w:t xml:space="preserve"> </w:t>
      </w:r>
      <w:r w:rsidRPr="62F4E0FE" w:rsidR="62F4E0FE">
        <w:rPr>
          <w:lang w:val="en-US"/>
        </w:rPr>
        <w:t>yake</w:t>
      </w:r>
      <w:r w:rsidRPr="62F4E0FE" w:rsidR="62F4E0FE">
        <w:rPr>
          <w:lang w:val="en-US"/>
        </w:rPr>
        <w:t>.</w:t>
      </w:r>
    </w:p>
    <w:p w:rsidRPr="007B69FD" w:rsidR="00933EA9" w:rsidP="006A5C23" w:rsidRDefault="00933EA9" w14:paraId="2F215803" w14:textId="77777777">
      <w:pPr>
        <w:rPr>
          <w:sz w:val="20"/>
          <w:szCs w:val="20"/>
        </w:rPr>
      </w:pPr>
      <w:r/>
    </w:p>
    <w:p w:rsidRPr="007B69FD" w:rsidR="00933EA9" w:rsidP="62F4E0FE" w:rsidRDefault="001974FE" w14:paraId="2D3A3B90" w14:textId="16E237A1" w14:noSpellErr="1">
      <w:pPr>
        <w:numPr>
          <w:ilvl w:val="0"/>
          <w:numId w:val="68"/>
        </w:numPr>
        <w:rPr>
          <w:sz w:val="20"/>
          <w:szCs w:val="20"/>
          <w:lang w:val="en-US"/>
        </w:rPr>
      </w:pPr>
      <w:r w:rsidRPr="62F4E0FE" w:rsidR="62F4E0FE">
        <w:rPr>
          <w:lang w:val="en-US"/>
        </w:rPr>
        <w:t xml:space="preserve">[22:15] Ni </w:t>
      </w:r>
      <w:r w:rsidRPr="62F4E0FE" w:rsidR="62F4E0FE">
        <w:rPr>
          <w:lang w:val="en-US"/>
        </w:rPr>
        <w:t>nani</w:t>
      </w:r>
      <w:r w:rsidRPr="62F4E0FE" w:rsidR="62F4E0FE">
        <w:rPr>
          <w:lang w:val="en-US"/>
        </w:rPr>
        <w:t xml:space="preserve"> </w:t>
      </w:r>
      <w:r w:rsidRPr="62F4E0FE" w:rsidR="62F4E0FE">
        <w:rPr>
          <w:lang w:val="en-US"/>
        </w:rPr>
        <w:t>ambao</w:t>
      </w:r>
      <w:r w:rsidRPr="62F4E0FE" w:rsidR="62F4E0FE">
        <w:rPr>
          <w:lang w:val="en-US"/>
        </w:rPr>
        <w:t xml:space="preserve"> </w:t>
      </w:r>
      <w:r w:rsidRPr="62F4E0FE" w:rsidR="62F4E0FE">
        <w:rPr>
          <w:lang w:val="en-US"/>
        </w:rPr>
        <w:t>hawataruhusiwa</w:t>
      </w:r>
      <w:r w:rsidRPr="62F4E0FE" w:rsidR="62F4E0FE">
        <w:rPr>
          <w:lang w:val="en-US"/>
        </w:rPr>
        <w:t xml:space="preserve"> </w:t>
      </w:r>
      <w:r w:rsidRPr="62F4E0FE" w:rsidR="62F4E0FE">
        <w:rPr>
          <w:lang w:val="en-US"/>
        </w:rPr>
        <w:t>kuingia</w:t>
      </w:r>
      <w:r w:rsidRPr="62F4E0FE" w:rsidR="62F4E0FE">
        <w:rPr>
          <w:lang w:val="en-US"/>
        </w:rPr>
        <w:t xml:space="preserve"> </w:t>
      </w:r>
      <w:r w:rsidRPr="62F4E0FE" w:rsidR="62F4E0FE">
        <w:rPr>
          <w:lang w:val="en-US"/>
        </w:rPr>
        <w:t>jijini</w:t>
      </w:r>
      <w:r w:rsidRPr="62F4E0FE" w:rsidR="62F4E0FE">
        <w:rPr>
          <w:lang w:val="en-US"/>
        </w:rPr>
        <w:t>?</w:t>
      </w:r>
    </w:p>
    <w:p w:rsidRPr="007B69FD" w:rsidR="00933EA9" w:rsidP="62F4E0FE" w:rsidRDefault="006A5C23" w14:paraId="2E0BE04D" w14:textId="4BBD8FAD" w14:noSpellErr="1">
      <w:pPr>
        <w:ind w:left="720"/>
        <w:rPr>
          <w:sz w:val="20"/>
          <w:szCs w:val="20"/>
          <w:lang w:val="en-US"/>
        </w:rPr>
      </w:pPr>
      <w:r w:rsidRPr="62F4E0FE" w:rsidR="62F4E0FE">
        <w:rPr>
          <w:lang w:val="en-US"/>
        </w:rPr>
        <w:t xml:space="preserve">Wale </w:t>
      </w:r>
      <w:r w:rsidRPr="62F4E0FE" w:rsidR="62F4E0FE">
        <w:rPr>
          <w:lang w:val="en-US"/>
        </w:rPr>
        <w:t>walio</w:t>
      </w:r>
      <w:r w:rsidRPr="62F4E0FE" w:rsidR="62F4E0FE">
        <w:rPr>
          <w:lang w:val="en-US"/>
        </w:rPr>
        <w:t xml:space="preserve"> </w:t>
      </w:r>
      <w:r w:rsidRPr="62F4E0FE" w:rsidR="62F4E0FE">
        <w:rPr>
          <w:lang w:val="en-US"/>
        </w:rPr>
        <w:t>mbwa</w:t>
      </w:r>
      <w:r w:rsidRPr="62F4E0FE" w:rsidR="62F4E0FE">
        <w:rPr>
          <w:lang w:val="en-US"/>
        </w:rPr>
        <w:t xml:space="preserve"> </w:t>
      </w:r>
      <w:r w:rsidRPr="62F4E0FE" w:rsidR="62F4E0FE">
        <w:rPr>
          <w:lang w:val="en-US"/>
        </w:rPr>
        <w:t>na</w:t>
      </w:r>
      <w:r w:rsidRPr="62F4E0FE" w:rsidR="62F4E0FE">
        <w:rPr>
          <w:lang w:val="en-US"/>
        </w:rPr>
        <w:t xml:space="preserve"> wale </w:t>
      </w:r>
      <w:r w:rsidRPr="62F4E0FE" w:rsidR="62F4E0FE">
        <w:rPr>
          <w:lang w:val="en-US"/>
        </w:rPr>
        <w:t>watendao</w:t>
      </w:r>
      <w:r w:rsidRPr="62F4E0FE" w:rsidR="62F4E0FE">
        <w:rPr>
          <w:lang w:val="en-US"/>
        </w:rPr>
        <w:t xml:space="preserve"> </w:t>
      </w:r>
      <w:r w:rsidRPr="62F4E0FE" w:rsidR="62F4E0FE">
        <w:rPr>
          <w:lang w:val="en-US"/>
        </w:rPr>
        <w:t>uchawi</w:t>
      </w:r>
      <w:r w:rsidRPr="62F4E0FE" w:rsidR="62F4E0FE">
        <w:rPr>
          <w:lang w:val="en-US"/>
        </w:rPr>
        <w:t xml:space="preserve">, </w:t>
      </w:r>
      <w:r w:rsidRPr="62F4E0FE" w:rsidR="62F4E0FE">
        <w:rPr>
          <w:lang w:val="en-US"/>
        </w:rPr>
        <w:t>wazinzi</w:t>
      </w:r>
      <w:r w:rsidRPr="62F4E0FE" w:rsidR="62F4E0FE">
        <w:rPr>
          <w:lang w:val="en-US"/>
        </w:rPr>
        <w:t xml:space="preserve">, </w:t>
      </w:r>
      <w:r w:rsidRPr="62F4E0FE" w:rsidR="62F4E0FE">
        <w:rPr>
          <w:lang w:val="en-US"/>
        </w:rPr>
        <w:t>wauaji</w:t>
      </w:r>
      <w:r w:rsidRPr="62F4E0FE" w:rsidR="62F4E0FE">
        <w:rPr>
          <w:lang w:val="en-US"/>
        </w:rPr>
        <w:t xml:space="preserve">, </w:t>
      </w:r>
      <w:r w:rsidRPr="62F4E0FE" w:rsidR="62F4E0FE">
        <w:rPr>
          <w:lang w:val="en-US"/>
        </w:rPr>
        <w:t>waabudu</w:t>
      </w:r>
      <w:r w:rsidRPr="62F4E0FE" w:rsidR="62F4E0FE">
        <w:rPr>
          <w:lang w:val="en-US"/>
        </w:rPr>
        <w:t xml:space="preserve"> </w:t>
      </w:r>
      <w:r w:rsidRPr="62F4E0FE" w:rsidR="62F4E0FE">
        <w:rPr>
          <w:lang w:val="en-US"/>
        </w:rPr>
        <w:t>sanamu</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waongo</w:t>
      </w:r>
      <w:r w:rsidRPr="62F4E0FE" w:rsidR="62F4E0FE">
        <w:rPr>
          <w:lang w:val="en-US"/>
        </w:rPr>
        <w:t>.</w:t>
      </w:r>
    </w:p>
    <w:p w:rsidRPr="007B69FD" w:rsidR="00933EA9" w:rsidP="00933EA9" w:rsidRDefault="00933EA9" w14:paraId="18A8AD69" w14:textId="77777777">
      <w:pPr>
        <w:ind w:left="720"/>
        <w:rPr>
          <w:sz w:val="20"/>
          <w:szCs w:val="20"/>
        </w:rPr>
      </w:pPr>
      <w:r/>
    </w:p>
    <w:p w:rsidRPr="007B69FD" w:rsidR="00933EA9" w:rsidP="62F4E0FE" w:rsidRDefault="001974FE" w14:paraId="1A115AE8" w14:textId="7F7CCE36" w14:noSpellErr="1">
      <w:pPr>
        <w:numPr>
          <w:ilvl w:val="0"/>
          <w:numId w:val="68"/>
        </w:numPr>
        <w:rPr>
          <w:sz w:val="20"/>
          <w:szCs w:val="20"/>
          <w:lang w:val="en-US"/>
        </w:rPr>
      </w:pPr>
      <w:r w:rsidRPr="62F4E0FE" w:rsidR="62F4E0FE">
        <w:rPr>
          <w:lang w:val="en-US"/>
        </w:rPr>
        <w:t xml:space="preserve">[22:16, NW] Yesu </w:t>
      </w:r>
      <w:r w:rsidRPr="62F4E0FE" w:rsidR="62F4E0FE">
        <w:rPr>
          <w:lang w:val="en-US"/>
        </w:rPr>
        <w:t>alisema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ukoo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Mfalme</w:t>
      </w:r>
      <w:r w:rsidRPr="62F4E0FE" w:rsidR="62F4E0FE">
        <w:rPr>
          <w:lang w:val="en-US"/>
        </w:rPr>
        <w:t xml:space="preserve"> Daudi </w:t>
      </w:r>
      <w:r w:rsidRPr="62F4E0FE" w:rsidR="62F4E0FE">
        <w:rPr>
          <w:lang w:val="en-US"/>
        </w:rPr>
        <w:t>jinsi</w:t>
      </w:r>
      <w:r w:rsidRPr="62F4E0FE" w:rsidR="62F4E0FE">
        <w:rPr>
          <w:lang w:val="en-US"/>
        </w:rPr>
        <w:t xml:space="preserve"> </w:t>
      </w:r>
      <w:r w:rsidRPr="62F4E0FE" w:rsidR="62F4E0FE">
        <w:rPr>
          <w:lang w:val="en-US"/>
        </w:rPr>
        <w:t>gani</w:t>
      </w:r>
      <w:r w:rsidRPr="62F4E0FE" w:rsidR="62F4E0FE">
        <w:rPr>
          <w:lang w:val="en-US"/>
        </w:rPr>
        <w:t>?</w:t>
      </w:r>
    </w:p>
    <w:p w:rsidRPr="007B69FD" w:rsidR="00933EA9" w:rsidP="62F4E0FE" w:rsidRDefault="00933EA9" w14:paraId="26D92DE1" w14:textId="77777777" w14:noSpellErr="1">
      <w:pPr>
        <w:ind w:left="720"/>
        <w:rPr>
          <w:sz w:val="20"/>
          <w:szCs w:val="20"/>
          <w:lang w:val="en-US"/>
        </w:rPr>
      </w:pPr>
      <w:r w:rsidRPr="62F4E0FE" w:rsidR="62F4E0FE">
        <w:rPr>
          <w:lang w:val="en-US"/>
        </w:rPr>
        <w:t xml:space="preserve">Yesu </w:t>
      </w:r>
      <w:r w:rsidRPr="62F4E0FE" w:rsidR="62F4E0FE">
        <w:rPr>
          <w:lang w:val="en-US"/>
        </w:rPr>
        <w:t>alisema</w:t>
      </w:r>
      <w:r w:rsidRPr="62F4E0FE" w:rsidR="62F4E0FE">
        <w:rPr>
          <w:lang w:val="en-US"/>
        </w:rPr>
        <w:t xml:space="preserve"> </w:t>
      </w:r>
      <w:r w:rsidRPr="62F4E0FE" w:rsidR="62F4E0FE">
        <w:rPr>
          <w:lang w:val="en-US"/>
        </w:rPr>
        <w:t>kwamba</w:t>
      </w:r>
      <w:r w:rsidRPr="62F4E0FE" w:rsidR="62F4E0FE">
        <w:rPr>
          <w:lang w:val="en-US"/>
        </w:rPr>
        <w:t xml:space="preserve"> </w:t>
      </w:r>
      <w:r w:rsidRPr="62F4E0FE" w:rsidR="62F4E0FE">
        <w:rPr>
          <w:lang w:val="en-US"/>
        </w:rPr>
        <w:t>yeye</w:t>
      </w:r>
      <w:r w:rsidRPr="62F4E0FE" w:rsidR="62F4E0FE">
        <w:rPr>
          <w:lang w:val="en-US"/>
        </w:rPr>
        <w:t xml:space="preserve"> </w:t>
      </w:r>
      <w:r w:rsidRPr="62F4E0FE" w:rsidR="62F4E0FE">
        <w:rPr>
          <w:lang w:val="en-US"/>
        </w:rPr>
        <w:t>ni</w:t>
      </w:r>
      <w:r w:rsidRPr="62F4E0FE" w:rsidR="62F4E0FE">
        <w:rPr>
          <w:lang w:val="en-US"/>
        </w:rPr>
        <w:t xml:space="preserve"> </w:t>
      </w:r>
      <w:r w:rsidRPr="62F4E0FE" w:rsidR="62F4E0FE">
        <w:rPr>
          <w:lang w:val="en-US"/>
        </w:rPr>
        <w:t>mzizi</w:t>
      </w:r>
      <w:r w:rsidRPr="62F4E0FE" w:rsidR="62F4E0FE">
        <w:rPr>
          <w:lang w:val="en-US"/>
        </w:rPr>
        <w:t xml:space="preserve"> </w:t>
      </w:r>
      <w:r w:rsidRPr="62F4E0FE" w:rsidR="62F4E0FE">
        <w:rPr>
          <w:lang w:val="en-US"/>
        </w:rPr>
        <w:t>na</w:t>
      </w:r>
      <w:r w:rsidRPr="62F4E0FE" w:rsidR="62F4E0FE">
        <w:rPr>
          <w:lang w:val="en-US"/>
        </w:rPr>
        <w:t xml:space="preserve"> </w:t>
      </w:r>
      <w:r w:rsidRPr="62F4E0FE" w:rsidR="62F4E0FE">
        <w:rPr>
          <w:lang w:val="en-US"/>
        </w:rPr>
        <w:t>mzao</w:t>
      </w:r>
      <w:r w:rsidRPr="62F4E0FE" w:rsidR="62F4E0FE">
        <w:rPr>
          <w:lang w:val="en-US"/>
        </w:rPr>
        <w:t xml:space="preserve"> </w:t>
      </w:r>
      <w:r w:rsidRPr="62F4E0FE" w:rsidR="62F4E0FE">
        <w:rPr>
          <w:lang w:val="en-US"/>
        </w:rPr>
        <w:t>wa</w:t>
      </w:r>
      <w:r w:rsidRPr="62F4E0FE" w:rsidR="62F4E0FE">
        <w:rPr>
          <w:lang w:val="en-US"/>
        </w:rPr>
        <w:t xml:space="preserve"> </w:t>
      </w:r>
      <w:r w:rsidRPr="62F4E0FE" w:rsidR="62F4E0FE">
        <w:rPr>
          <w:lang w:val="en-US"/>
        </w:rPr>
        <w:t>Mfalme</w:t>
      </w:r>
      <w:r w:rsidRPr="62F4E0FE" w:rsidR="62F4E0FE">
        <w:rPr>
          <w:lang w:val="en-US"/>
        </w:rPr>
        <w:t xml:space="preserve"> Daudi.</w:t>
      </w:r>
    </w:p>
    <w:p w:rsidR="00933EA9" w:rsidP="62F4E0FE" w:rsidRDefault="00933EA9" w14:paraId="74C1E208" w14:textId="77777777" w14:noSpellErr="1">
      <w:pPr>
        <w:spacing w:before="240" w:after="240"/>
        <w:rPr>
          <w:b w:val="1"/>
          <w:bCs w:val="1"/>
          <w:sz w:val="20"/>
          <w:szCs w:val="20"/>
          <w:lang w:val="en-US"/>
        </w:rPr>
      </w:pPr>
      <w:r w:rsidRPr="62F4E0FE" w:rsidR="62F4E0FE">
        <w:rPr>
          <w:lang w:val="en-US"/>
        </w:rPr>
        <w:t>Sehemu</w:t>
      </w:r>
      <w:r w:rsidRPr="62F4E0FE" w:rsidR="62F4E0FE">
        <w:rPr>
          <w:lang w:val="en-US"/>
        </w:rPr>
        <w:t xml:space="preserve"> </w:t>
      </w:r>
      <w:r w:rsidRPr="62F4E0FE" w:rsidR="62F4E0FE">
        <w:rPr>
          <w:lang w:val="en-US"/>
        </w:rPr>
        <w:t>ya</w:t>
      </w:r>
      <w:r w:rsidRPr="62F4E0FE" w:rsidR="62F4E0FE">
        <w:rPr>
          <w:lang w:val="en-US"/>
        </w:rPr>
        <w:t xml:space="preserve"> Maoni:</w:t>
      </w:r>
    </w:p>
    <w:p w:rsidR="00933EA9" w:rsidP="00933EA9" w:rsidRDefault="00933EA9" w14:paraId="4D09502E" w14:textId="77777777">
      <w:pPr>
        <w:spacing w:before="240" w:after="240"/>
        <w:rPr>
          <w:sz w:val="20"/>
          <w:szCs w:val="20"/>
        </w:rPr>
      </w:pPr>
      <w:r/>
    </w:p>
    <w:p w:rsidR="00933EA9" w:rsidP="00933EA9" w:rsidRDefault="00933EA9" w14:paraId="4496F815" w14:textId="77777777">
      <w:pPr>
        <w:rPr>
          <w:sz w:val="20"/>
          <w:szCs w:val="20"/>
        </w:rPr>
      </w:pPr>
      <w:r/>
    </w:p>
    <w:p w:rsidR="00665040" w:rsidP="00665040" w:rsidRDefault="00665040" w14:paraId="568A7157" w14:textId="77777777">
      <w:pPr>
        <w:spacing w:before="240" w:after="240"/>
        <w:rPr>
          <w:b/>
          <w:sz w:val="20"/>
          <w:szCs w:val="20"/>
        </w:rPr>
      </w:pPr>
      <w:r/>
    </w:p>
    <w:p w:rsidR="00665040" w:rsidP="003C3658" w:rsidRDefault="00665040" w14:paraId="7931A759" w14:textId="77777777">
      <w:pPr/>
      <w:r/>
    </w:p>
    <w:sectPr w:rsidR="00665040" w:rsidSect="00281947">
      <w:pgSz w:w="12240" w:h="15840" w:orient="portrait"/>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6E2D" w:rsidP="001673AE" w:rsidRDefault="00A16E2D" w14:paraId="359CD2A8" w14:textId="77777777">
      <w:r>
        <w:separator/>
      </w:r>
    </w:p>
  </w:endnote>
  <w:endnote w:type="continuationSeparator" w:id="0">
    <w:p w:rsidR="00A16E2D" w:rsidP="001673AE" w:rsidRDefault="00A16E2D" w14:paraId="2B469E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3650186"/>
      <w:docPartObj>
        <w:docPartGallery w:val="Page Numbers (Bottom of Page)"/>
        <w:docPartUnique/>
      </w:docPartObj>
    </w:sdtPr>
    <w:sdtContent>
      <w:p w:rsidR="00DF5642" w:rsidP="00515949" w:rsidRDefault="00DF5642" w14:paraId="2012D6F0" w14:textId="791C8DC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DF5642" w:rsidRDefault="00DF5642" w14:paraId="25D9656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696226"/>
      <w:docPartObj>
        <w:docPartGallery w:val="Page Numbers (Bottom of Page)"/>
        <w:docPartUnique/>
      </w:docPartObj>
    </w:sdtPr>
    <w:sdtContent>
      <w:p w:rsidR="00DF5642" w:rsidP="00515949" w:rsidRDefault="00DF5642" w14:paraId="69664C84" w14:textId="28A091EF">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EndPr>
      <w:rPr>
        <w:rStyle w:val="PageNumber"/>
      </w:rPr>
    </w:sdtEndPr>
  </w:sdt>
  <w:p w:rsidR="00DF5642" w:rsidRDefault="00DF5642" w14:paraId="2548801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6E2D" w:rsidP="001673AE" w:rsidRDefault="00A16E2D" w14:paraId="7DEBBD94" w14:textId="77777777">
      <w:r>
        <w:separator/>
      </w:r>
    </w:p>
  </w:footnote>
  <w:footnote w:type="continuationSeparator" w:id="0">
    <w:p w:rsidR="00A16E2D" w:rsidP="001673AE" w:rsidRDefault="00A16E2D" w14:paraId="1AF73D7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F5642" w:rsidR="00DF5642" w:rsidP="00DF5642" w:rsidRDefault="00DF5642" w14:paraId="33B5F83B" w14:textId="27426AD9">
    <w:pPr>
      <w:pStyle w:val="Header"/>
      <w:jc w:val="center"/>
      <w:rPr>
        <w:b/>
        <w:bCs/>
        <w:lang w:val="en-US"/>
      </w:rPr>
    </w:pPr>
    <w:r>
      <w:rPr>
        <w:lang w:val="en-US"/>
      </w:rPr>
      <w:t xml:space="preserve">Reviewers’ Guide (RG) </w:t>
    </w:r>
    <w:r>
      <w:rPr>
        <w:lang w:val="en-US"/>
      </w:rPr>
      <w:tab/>
    </w:r>
    <w:r w:rsidRPr="00DF5642">
      <w:rPr>
        <w:b/>
        <w:bCs/>
        <w:lang w:val="en-US"/>
      </w:rPr>
      <w:t xml:space="preserve">New Testament </w:t>
    </w:r>
    <w:r>
      <w:rPr>
        <w:b/>
        <w:bCs/>
        <w:lang w:val="en-US"/>
      </w:rPr>
      <w:t>Survey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71BC" w:rsidRDefault="008671BC" w14:paraId="66690F91" w14:textId="777777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6D3"/>
    <w:multiLevelType w:val="multilevel"/>
    <w:tmpl w:val="959E4E3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C71BE"/>
    <w:multiLevelType w:val="multilevel"/>
    <w:tmpl w:val="A31861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9F368C"/>
    <w:multiLevelType w:val="multilevel"/>
    <w:tmpl w:val="A1966D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A23091"/>
    <w:multiLevelType w:val="multilevel"/>
    <w:tmpl w:val="C44638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8C38CB"/>
    <w:multiLevelType w:val="multilevel"/>
    <w:tmpl w:val="26D4D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A446B8"/>
    <w:multiLevelType w:val="multilevel"/>
    <w:tmpl w:val="818C78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53106D"/>
    <w:multiLevelType w:val="multilevel"/>
    <w:tmpl w:val="BDB45B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1542AC"/>
    <w:multiLevelType w:val="multilevel"/>
    <w:tmpl w:val="242865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D413411"/>
    <w:multiLevelType w:val="multilevel"/>
    <w:tmpl w:val="456483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DB75C30"/>
    <w:multiLevelType w:val="multilevel"/>
    <w:tmpl w:val="EAF077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056774E"/>
    <w:multiLevelType w:val="multilevel"/>
    <w:tmpl w:val="6F7A2A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0EB400D"/>
    <w:multiLevelType w:val="multilevel"/>
    <w:tmpl w:val="C936DB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243D0C"/>
    <w:multiLevelType w:val="hybridMultilevel"/>
    <w:tmpl w:val="6032BB1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15010DD0"/>
    <w:multiLevelType w:val="multilevel"/>
    <w:tmpl w:val="2110AF7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576F6D"/>
    <w:multiLevelType w:val="multilevel"/>
    <w:tmpl w:val="0B3C38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5E05652"/>
    <w:multiLevelType w:val="multilevel"/>
    <w:tmpl w:val="7D685C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7FC4AF9"/>
    <w:multiLevelType w:val="multilevel"/>
    <w:tmpl w:val="F880E8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94801E5"/>
    <w:multiLevelType w:val="multilevel"/>
    <w:tmpl w:val="ACB05FD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96F6A35"/>
    <w:multiLevelType w:val="multilevel"/>
    <w:tmpl w:val="A054678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B9C7688"/>
    <w:multiLevelType w:val="multilevel"/>
    <w:tmpl w:val="25AE09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BB77295"/>
    <w:multiLevelType w:val="multilevel"/>
    <w:tmpl w:val="00F29E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D771922"/>
    <w:multiLevelType w:val="multilevel"/>
    <w:tmpl w:val="E5D47D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1091609"/>
    <w:multiLevelType w:val="multilevel"/>
    <w:tmpl w:val="01F2E64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323217E"/>
    <w:multiLevelType w:val="hybridMultilevel"/>
    <w:tmpl w:val="390295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2374407F"/>
    <w:multiLevelType w:val="multilevel"/>
    <w:tmpl w:val="EE9EDB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4A46724"/>
    <w:multiLevelType w:val="multilevel"/>
    <w:tmpl w:val="259EA6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85B5DF5"/>
    <w:multiLevelType w:val="multilevel"/>
    <w:tmpl w:val="B6BA6E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93B775A"/>
    <w:multiLevelType w:val="multilevel"/>
    <w:tmpl w:val="FFACEF5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5E3EB2"/>
    <w:multiLevelType w:val="multilevel"/>
    <w:tmpl w:val="C31A31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9A4283D"/>
    <w:multiLevelType w:val="multilevel"/>
    <w:tmpl w:val="D242D6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A071800"/>
    <w:multiLevelType w:val="multilevel"/>
    <w:tmpl w:val="CB68DD4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BFA3FD1"/>
    <w:multiLevelType w:val="multilevel"/>
    <w:tmpl w:val="F1026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2C125E2D"/>
    <w:multiLevelType w:val="multilevel"/>
    <w:tmpl w:val="66065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DAF5C58"/>
    <w:multiLevelType w:val="multilevel"/>
    <w:tmpl w:val="E90AAC9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FE93568"/>
    <w:multiLevelType w:val="multilevel"/>
    <w:tmpl w:val="251AB8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0F606FB"/>
    <w:multiLevelType w:val="multilevel"/>
    <w:tmpl w:val="F6A4B5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2286D46"/>
    <w:multiLevelType w:val="multilevel"/>
    <w:tmpl w:val="D110DC6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3975464"/>
    <w:multiLevelType w:val="multilevel"/>
    <w:tmpl w:val="950801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5B65186"/>
    <w:multiLevelType w:val="multilevel"/>
    <w:tmpl w:val="AAB8D3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5E664FC"/>
    <w:multiLevelType w:val="multilevel"/>
    <w:tmpl w:val="B3C29D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8892843"/>
    <w:multiLevelType w:val="multilevel"/>
    <w:tmpl w:val="7D3270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91F2A0B"/>
    <w:multiLevelType w:val="multilevel"/>
    <w:tmpl w:val="592C42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C2509A0"/>
    <w:multiLevelType w:val="multilevel"/>
    <w:tmpl w:val="C458D6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D872E79"/>
    <w:multiLevelType w:val="multilevel"/>
    <w:tmpl w:val="3208AA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DCB5C0D"/>
    <w:multiLevelType w:val="multilevel"/>
    <w:tmpl w:val="3BC08C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E6C697E"/>
    <w:multiLevelType w:val="hybridMultilevel"/>
    <w:tmpl w:val="CC567F4A"/>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8" w15:restartNumberingAfterBreak="0">
    <w:nsid w:val="3F4E50AE"/>
    <w:multiLevelType w:val="multilevel"/>
    <w:tmpl w:val="B9846A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28D6405"/>
    <w:multiLevelType w:val="multilevel"/>
    <w:tmpl w:val="AFA600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41B7FAE"/>
    <w:multiLevelType w:val="multilevel"/>
    <w:tmpl w:val="37005A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6572A15"/>
    <w:multiLevelType w:val="multilevel"/>
    <w:tmpl w:val="5A12CD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6AE421D"/>
    <w:multiLevelType w:val="multilevel"/>
    <w:tmpl w:val="33DCC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80A5D73"/>
    <w:multiLevelType w:val="multilevel"/>
    <w:tmpl w:val="BD7A75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8C60DF4"/>
    <w:multiLevelType w:val="multilevel"/>
    <w:tmpl w:val="D8746EC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9F75FE5"/>
    <w:multiLevelType w:val="multilevel"/>
    <w:tmpl w:val="1B0CE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A92118D"/>
    <w:multiLevelType w:val="multilevel"/>
    <w:tmpl w:val="DEE8E91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B9F550B"/>
    <w:multiLevelType w:val="multilevel"/>
    <w:tmpl w:val="8F4E12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C3014A5"/>
    <w:multiLevelType w:val="multilevel"/>
    <w:tmpl w:val="766444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EAC538F"/>
    <w:multiLevelType w:val="multilevel"/>
    <w:tmpl w:val="A9BC2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FBD4CDA"/>
    <w:multiLevelType w:val="multilevel"/>
    <w:tmpl w:val="27C4DD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363434F"/>
    <w:multiLevelType w:val="multilevel"/>
    <w:tmpl w:val="DB26E0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57D5A87"/>
    <w:multiLevelType w:val="multilevel"/>
    <w:tmpl w:val="67A8253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7FE7064"/>
    <w:multiLevelType w:val="multilevel"/>
    <w:tmpl w:val="F00493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9613596"/>
    <w:multiLevelType w:val="multilevel"/>
    <w:tmpl w:val="D054B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59DE5686"/>
    <w:multiLevelType w:val="multilevel"/>
    <w:tmpl w:val="28385B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A040354"/>
    <w:multiLevelType w:val="multilevel"/>
    <w:tmpl w:val="9D5663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C881CC0"/>
    <w:multiLevelType w:val="multilevel"/>
    <w:tmpl w:val="323A4D5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DC04A89"/>
    <w:multiLevelType w:val="multilevel"/>
    <w:tmpl w:val="7CBE02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F98144F"/>
    <w:multiLevelType w:val="hybridMultilevel"/>
    <w:tmpl w:val="B5C86C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1" w15:restartNumberingAfterBreak="0">
    <w:nsid w:val="61DE5928"/>
    <w:multiLevelType w:val="multilevel"/>
    <w:tmpl w:val="2D4AC8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2812E57"/>
    <w:multiLevelType w:val="multilevel"/>
    <w:tmpl w:val="05F60C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2DD161F"/>
    <w:multiLevelType w:val="hybridMultilevel"/>
    <w:tmpl w:val="B71060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4" w15:restartNumberingAfterBreak="0">
    <w:nsid w:val="65CB6DF2"/>
    <w:multiLevelType w:val="multilevel"/>
    <w:tmpl w:val="51664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6DA0AC5"/>
    <w:multiLevelType w:val="multilevel"/>
    <w:tmpl w:val="ABD47E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7FE5A2B"/>
    <w:multiLevelType w:val="multilevel"/>
    <w:tmpl w:val="CA628E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80147F4"/>
    <w:multiLevelType w:val="multilevel"/>
    <w:tmpl w:val="33DA8C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8403473"/>
    <w:multiLevelType w:val="multilevel"/>
    <w:tmpl w:val="BEB25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89A23CF"/>
    <w:multiLevelType w:val="multilevel"/>
    <w:tmpl w:val="DADA86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8B2301F"/>
    <w:multiLevelType w:val="multilevel"/>
    <w:tmpl w:val="A40E5E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B8E03A1"/>
    <w:multiLevelType w:val="multilevel"/>
    <w:tmpl w:val="CA1C258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F46179A"/>
    <w:multiLevelType w:val="multilevel"/>
    <w:tmpl w:val="326E2D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28F33CF"/>
    <w:multiLevelType w:val="multilevel"/>
    <w:tmpl w:val="9E5A91E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35732B0"/>
    <w:multiLevelType w:val="multilevel"/>
    <w:tmpl w:val="6BA87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38A36CA"/>
    <w:multiLevelType w:val="multilevel"/>
    <w:tmpl w:val="1DE8B2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4A41953"/>
    <w:multiLevelType w:val="hybridMultilevel"/>
    <w:tmpl w:val="EBFCA98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7" w15:restartNumberingAfterBreak="0">
    <w:nsid w:val="75842438"/>
    <w:multiLevelType w:val="multilevel"/>
    <w:tmpl w:val="601A60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75C13013"/>
    <w:multiLevelType w:val="multilevel"/>
    <w:tmpl w:val="EFB0D08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75B1DC8"/>
    <w:multiLevelType w:val="multilevel"/>
    <w:tmpl w:val="4C48FF9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7E0187B"/>
    <w:multiLevelType w:val="multilevel"/>
    <w:tmpl w:val="9FD655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78202B46"/>
    <w:multiLevelType w:val="multilevel"/>
    <w:tmpl w:val="CDB63BA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82E4A8C"/>
    <w:multiLevelType w:val="multilevel"/>
    <w:tmpl w:val="59BCEC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BCE5D3D"/>
    <w:multiLevelType w:val="multilevel"/>
    <w:tmpl w:val="49689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C755C1F"/>
    <w:multiLevelType w:val="multilevel"/>
    <w:tmpl w:val="CE0C5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E170D0F"/>
    <w:multiLevelType w:val="multilevel"/>
    <w:tmpl w:val="61AEA9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EEB4326"/>
    <w:multiLevelType w:val="multilevel"/>
    <w:tmpl w:val="90FC7BC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F6F2701"/>
    <w:multiLevelType w:val="multilevel"/>
    <w:tmpl w:val="F7948E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FE67F1D"/>
    <w:multiLevelType w:val="hybridMultilevel"/>
    <w:tmpl w:val="B27495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81642420">
    <w:abstractNumId w:val="97"/>
  </w:num>
  <w:num w:numId="2" w16cid:durableId="384451973">
    <w:abstractNumId w:val="26"/>
  </w:num>
  <w:num w:numId="3" w16cid:durableId="792330743">
    <w:abstractNumId w:val="64"/>
  </w:num>
  <w:num w:numId="4" w16cid:durableId="1798329543">
    <w:abstractNumId w:val="71"/>
  </w:num>
  <w:num w:numId="5" w16cid:durableId="1494294504">
    <w:abstractNumId w:val="40"/>
  </w:num>
  <w:num w:numId="6" w16cid:durableId="2047831943">
    <w:abstractNumId w:val="32"/>
  </w:num>
  <w:num w:numId="7" w16cid:durableId="862061105">
    <w:abstractNumId w:val="34"/>
  </w:num>
  <w:num w:numId="8" w16cid:durableId="1186015582">
    <w:abstractNumId w:val="92"/>
  </w:num>
  <w:num w:numId="9" w16cid:durableId="342971504">
    <w:abstractNumId w:val="4"/>
  </w:num>
  <w:num w:numId="10" w16cid:durableId="1946033116">
    <w:abstractNumId w:val="16"/>
  </w:num>
  <w:num w:numId="11" w16cid:durableId="1098405951">
    <w:abstractNumId w:val="48"/>
  </w:num>
  <w:num w:numId="12" w16cid:durableId="810634430">
    <w:abstractNumId w:val="5"/>
  </w:num>
  <w:num w:numId="13" w16cid:durableId="1078097223">
    <w:abstractNumId w:val="94"/>
  </w:num>
  <w:num w:numId="14" w16cid:durableId="2009751754">
    <w:abstractNumId w:val="87"/>
  </w:num>
  <w:num w:numId="15" w16cid:durableId="1544099745">
    <w:abstractNumId w:val="25"/>
  </w:num>
  <w:num w:numId="16" w16cid:durableId="2073697088">
    <w:abstractNumId w:val="78"/>
  </w:num>
  <w:num w:numId="17" w16cid:durableId="1255019222">
    <w:abstractNumId w:val="63"/>
  </w:num>
  <w:num w:numId="18" w16cid:durableId="1486168338">
    <w:abstractNumId w:val="46"/>
  </w:num>
  <w:num w:numId="19" w16cid:durableId="1705516224">
    <w:abstractNumId w:val="74"/>
  </w:num>
  <w:num w:numId="20" w16cid:durableId="877083053">
    <w:abstractNumId w:val="59"/>
  </w:num>
  <w:num w:numId="21" w16cid:durableId="305741922">
    <w:abstractNumId w:val="55"/>
  </w:num>
  <w:num w:numId="22" w16cid:durableId="1468083564">
    <w:abstractNumId w:val="42"/>
  </w:num>
  <w:num w:numId="23" w16cid:durableId="313686124">
    <w:abstractNumId w:val="50"/>
  </w:num>
  <w:num w:numId="24" w16cid:durableId="345638725">
    <w:abstractNumId w:val="57"/>
  </w:num>
  <w:num w:numId="25" w16cid:durableId="296616661">
    <w:abstractNumId w:val="19"/>
  </w:num>
  <w:num w:numId="26" w16cid:durableId="1828588304">
    <w:abstractNumId w:val="14"/>
  </w:num>
  <w:num w:numId="27" w16cid:durableId="1965037688">
    <w:abstractNumId w:val="49"/>
  </w:num>
  <w:num w:numId="28" w16cid:durableId="349600481">
    <w:abstractNumId w:val="21"/>
  </w:num>
  <w:num w:numId="29" w16cid:durableId="752240514">
    <w:abstractNumId w:val="15"/>
  </w:num>
  <w:num w:numId="30" w16cid:durableId="1694574252">
    <w:abstractNumId w:val="33"/>
  </w:num>
  <w:num w:numId="31" w16cid:durableId="521671228">
    <w:abstractNumId w:val="75"/>
  </w:num>
  <w:num w:numId="32" w16cid:durableId="62990763">
    <w:abstractNumId w:val="44"/>
  </w:num>
  <w:num w:numId="33" w16cid:durableId="2113162486">
    <w:abstractNumId w:val="2"/>
  </w:num>
  <w:num w:numId="34" w16cid:durableId="956792117">
    <w:abstractNumId w:val="9"/>
  </w:num>
  <w:num w:numId="35" w16cid:durableId="918558636">
    <w:abstractNumId w:val="67"/>
  </w:num>
  <w:num w:numId="36" w16cid:durableId="1268854939">
    <w:abstractNumId w:val="11"/>
  </w:num>
  <w:num w:numId="37" w16cid:durableId="465054522">
    <w:abstractNumId w:val="77"/>
  </w:num>
  <w:num w:numId="38" w16cid:durableId="1032265511">
    <w:abstractNumId w:val="84"/>
  </w:num>
  <w:num w:numId="39" w16cid:durableId="679965074">
    <w:abstractNumId w:val="30"/>
  </w:num>
  <w:num w:numId="40" w16cid:durableId="9261952">
    <w:abstractNumId w:val="76"/>
  </w:num>
  <w:num w:numId="41" w16cid:durableId="2122677404">
    <w:abstractNumId w:val="36"/>
  </w:num>
  <w:num w:numId="42" w16cid:durableId="1617365573">
    <w:abstractNumId w:val="61"/>
  </w:num>
  <w:num w:numId="43" w16cid:durableId="664475401">
    <w:abstractNumId w:val="82"/>
  </w:num>
  <w:num w:numId="44" w16cid:durableId="1274442550">
    <w:abstractNumId w:val="85"/>
  </w:num>
  <w:num w:numId="45" w16cid:durableId="1874688975">
    <w:abstractNumId w:val="10"/>
  </w:num>
  <w:num w:numId="46" w16cid:durableId="28144630">
    <w:abstractNumId w:val="22"/>
  </w:num>
  <w:num w:numId="47" w16cid:durableId="68507443">
    <w:abstractNumId w:val="72"/>
  </w:num>
  <w:num w:numId="48" w16cid:durableId="331103739">
    <w:abstractNumId w:val="6"/>
  </w:num>
  <w:num w:numId="49" w16cid:durableId="1421759800">
    <w:abstractNumId w:val="12"/>
  </w:num>
  <w:num w:numId="50" w16cid:durableId="452486393">
    <w:abstractNumId w:val="69"/>
  </w:num>
  <w:num w:numId="51" w16cid:durableId="192767700">
    <w:abstractNumId w:val="90"/>
  </w:num>
  <w:num w:numId="52" w16cid:durableId="40715675">
    <w:abstractNumId w:val="41"/>
  </w:num>
  <w:num w:numId="53" w16cid:durableId="1461143656">
    <w:abstractNumId w:val="66"/>
  </w:num>
  <w:num w:numId="54" w16cid:durableId="1043558570">
    <w:abstractNumId w:val="29"/>
  </w:num>
  <w:num w:numId="55" w16cid:durableId="541094592">
    <w:abstractNumId w:val="95"/>
  </w:num>
  <w:num w:numId="56" w16cid:durableId="1286306636">
    <w:abstractNumId w:val="45"/>
  </w:num>
  <w:num w:numId="57" w16cid:durableId="1672679867">
    <w:abstractNumId w:val="93"/>
  </w:num>
  <w:num w:numId="58" w16cid:durableId="1234513402">
    <w:abstractNumId w:val="31"/>
  </w:num>
  <w:num w:numId="59" w16cid:durableId="757094469">
    <w:abstractNumId w:val="27"/>
  </w:num>
  <w:num w:numId="60" w16cid:durableId="53092124">
    <w:abstractNumId w:val="65"/>
  </w:num>
  <w:num w:numId="61" w16cid:durableId="1909923247">
    <w:abstractNumId w:val="60"/>
  </w:num>
  <w:num w:numId="62" w16cid:durableId="803159039">
    <w:abstractNumId w:val="52"/>
  </w:num>
  <w:num w:numId="63" w16cid:durableId="943222511">
    <w:abstractNumId w:val="53"/>
  </w:num>
  <w:num w:numId="64" w16cid:durableId="113601484">
    <w:abstractNumId w:val="20"/>
  </w:num>
  <w:num w:numId="65" w16cid:durableId="1845432646">
    <w:abstractNumId w:val="7"/>
  </w:num>
  <w:num w:numId="66" w16cid:durableId="1680040474">
    <w:abstractNumId w:val="58"/>
  </w:num>
  <w:num w:numId="67" w16cid:durableId="1586723789">
    <w:abstractNumId w:val="35"/>
  </w:num>
  <w:num w:numId="68" w16cid:durableId="1057824865">
    <w:abstractNumId w:val="62"/>
  </w:num>
  <w:num w:numId="69" w16cid:durableId="2131511962">
    <w:abstractNumId w:val="17"/>
  </w:num>
  <w:num w:numId="70" w16cid:durableId="1794401874">
    <w:abstractNumId w:val="24"/>
  </w:num>
  <w:num w:numId="71" w16cid:durableId="1074352623">
    <w:abstractNumId w:val="86"/>
  </w:num>
  <w:num w:numId="72" w16cid:durableId="857352954">
    <w:abstractNumId w:val="98"/>
  </w:num>
  <w:num w:numId="73" w16cid:durableId="1653440346">
    <w:abstractNumId w:val="73"/>
  </w:num>
  <w:num w:numId="74" w16cid:durableId="1223517219">
    <w:abstractNumId w:val="47"/>
  </w:num>
  <w:num w:numId="75" w16cid:durableId="1656487977">
    <w:abstractNumId w:val="91"/>
  </w:num>
  <w:num w:numId="76" w16cid:durableId="1694258350">
    <w:abstractNumId w:val="8"/>
  </w:num>
  <w:num w:numId="77" w16cid:durableId="710767261">
    <w:abstractNumId w:val="13"/>
  </w:num>
  <w:num w:numId="78" w16cid:durableId="1970547128">
    <w:abstractNumId w:val="18"/>
  </w:num>
  <w:num w:numId="79" w16cid:durableId="1371683998">
    <w:abstractNumId w:val="88"/>
  </w:num>
  <w:num w:numId="80" w16cid:durableId="1494104777">
    <w:abstractNumId w:val="43"/>
  </w:num>
  <w:num w:numId="81" w16cid:durableId="1789735112">
    <w:abstractNumId w:val="81"/>
  </w:num>
  <w:num w:numId="82" w16cid:durableId="1620725040">
    <w:abstractNumId w:val="68"/>
  </w:num>
  <w:num w:numId="83" w16cid:durableId="1244413605">
    <w:abstractNumId w:val="56"/>
  </w:num>
  <w:num w:numId="84" w16cid:durableId="775760235">
    <w:abstractNumId w:val="51"/>
  </w:num>
  <w:num w:numId="85" w16cid:durableId="2079939977">
    <w:abstractNumId w:val="1"/>
  </w:num>
  <w:num w:numId="86" w16cid:durableId="1422798554">
    <w:abstractNumId w:val="37"/>
  </w:num>
  <w:num w:numId="87" w16cid:durableId="1696154289">
    <w:abstractNumId w:val="54"/>
  </w:num>
  <w:num w:numId="88" w16cid:durableId="1121263025">
    <w:abstractNumId w:val="0"/>
  </w:num>
  <w:num w:numId="89" w16cid:durableId="93208695">
    <w:abstractNumId w:val="3"/>
  </w:num>
  <w:num w:numId="90" w16cid:durableId="874586805">
    <w:abstractNumId w:val="89"/>
  </w:num>
  <w:num w:numId="91" w16cid:durableId="1559317254">
    <w:abstractNumId w:val="23"/>
  </w:num>
  <w:num w:numId="92" w16cid:durableId="986938457">
    <w:abstractNumId w:val="83"/>
  </w:num>
  <w:num w:numId="93" w16cid:durableId="1043209103">
    <w:abstractNumId w:val="80"/>
  </w:num>
  <w:num w:numId="94" w16cid:durableId="602492712">
    <w:abstractNumId w:val="39"/>
  </w:num>
  <w:num w:numId="95" w16cid:durableId="782461593">
    <w:abstractNumId w:val="79"/>
  </w:num>
  <w:num w:numId="96" w16cid:durableId="2026981342">
    <w:abstractNumId w:val="28"/>
  </w:num>
  <w:num w:numId="97" w16cid:durableId="1422222365">
    <w:abstractNumId w:val="38"/>
  </w:num>
  <w:num w:numId="98" w16cid:durableId="664478275">
    <w:abstractNumId w:val="96"/>
  </w:num>
  <w:num w:numId="99" w16cid:durableId="2075279703">
    <w:abstractNumId w:val="7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dirty"/>
  <w:attachedTemplate r:id="rId1"/>
  <w:linkStyles/>
  <w:trackRevisions w:val="false"/>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FE"/>
    <w:rsid w:val="000174F5"/>
    <w:rsid w:val="0001762A"/>
    <w:rsid w:val="0002200B"/>
    <w:rsid w:val="00036E41"/>
    <w:rsid w:val="000407B4"/>
    <w:rsid w:val="00054F4F"/>
    <w:rsid w:val="000668F1"/>
    <w:rsid w:val="00085B31"/>
    <w:rsid w:val="00085FBD"/>
    <w:rsid w:val="00093A77"/>
    <w:rsid w:val="000B185B"/>
    <w:rsid w:val="000C38A3"/>
    <w:rsid w:val="000E56DE"/>
    <w:rsid w:val="00101B0A"/>
    <w:rsid w:val="00107BA5"/>
    <w:rsid w:val="0011513C"/>
    <w:rsid w:val="00141F71"/>
    <w:rsid w:val="001431CF"/>
    <w:rsid w:val="00152A1E"/>
    <w:rsid w:val="001673AE"/>
    <w:rsid w:val="00170DC8"/>
    <w:rsid w:val="00175B3F"/>
    <w:rsid w:val="0018639A"/>
    <w:rsid w:val="00190E39"/>
    <w:rsid w:val="0019643B"/>
    <w:rsid w:val="001974FE"/>
    <w:rsid w:val="001A5442"/>
    <w:rsid w:val="001A7E76"/>
    <w:rsid w:val="001D1E8E"/>
    <w:rsid w:val="001D7AC9"/>
    <w:rsid w:val="001E1E72"/>
    <w:rsid w:val="001E4D03"/>
    <w:rsid w:val="0023341F"/>
    <w:rsid w:val="002557BD"/>
    <w:rsid w:val="00257891"/>
    <w:rsid w:val="00277E17"/>
    <w:rsid w:val="00281947"/>
    <w:rsid w:val="002857A5"/>
    <w:rsid w:val="002C76EF"/>
    <w:rsid w:val="002D4D9C"/>
    <w:rsid w:val="002D655E"/>
    <w:rsid w:val="002F0497"/>
    <w:rsid w:val="002F163F"/>
    <w:rsid w:val="002F590C"/>
    <w:rsid w:val="002F776E"/>
    <w:rsid w:val="002F79F0"/>
    <w:rsid w:val="003274AB"/>
    <w:rsid w:val="00345B02"/>
    <w:rsid w:val="00350308"/>
    <w:rsid w:val="003571DB"/>
    <w:rsid w:val="00366767"/>
    <w:rsid w:val="00367FB3"/>
    <w:rsid w:val="00374665"/>
    <w:rsid w:val="00382C23"/>
    <w:rsid w:val="003947E5"/>
    <w:rsid w:val="003A3FFB"/>
    <w:rsid w:val="003B1AF9"/>
    <w:rsid w:val="003B4263"/>
    <w:rsid w:val="003C3658"/>
    <w:rsid w:val="003C4284"/>
    <w:rsid w:val="003F3F3C"/>
    <w:rsid w:val="0040566C"/>
    <w:rsid w:val="0040792A"/>
    <w:rsid w:val="0042261F"/>
    <w:rsid w:val="00426031"/>
    <w:rsid w:val="0044316E"/>
    <w:rsid w:val="0044325C"/>
    <w:rsid w:val="00443A26"/>
    <w:rsid w:val="00450B32"/>
    <w:rsid w:val="004600F7"/>
    <w:rsid w:val="00462EA0"/>
    <w:rsid w:val="00464F40"/>
    <w:rsid w:val="0047627D"/>
    <w:rsid w:val="00480998"/>
    <w:rsid w:val="0048219C"/>
    <w:rsid w:val="004926EE"/>
    <w:rsid w:val="00494753"/>
    <w:rsid w:val="004B330E"/>
    <w:rsid w:val="004C29CC"/>
    <w:rsid w:val="004C321C"/>
    <w:rsid w:val="004D20F2"/>
    <w:rsid w:val="004E2AFC"/>
    <w:rsid w:val="004E762E"/>
    <w:rsid w:val="004F6027"/>
    <w:rsid w:val="00503EAA"/>
    <w:rsid w:val="005459B7"/>
    <w:rsid w:val="005472D2"/>
    <w:rsid w:val="00555394"/>
    <w:rsid w:val="00582816"/>
    <w:rsid w:val="00584950"/>
    <w:rsid w:val="00595DEE"/>
    <w:rsid w:val="005B3BAA"/>
    <w:rsid w:val="005B3F9D"/>
    <w:rsid w:val="005B4A0C"/>
    <w:rsid w:val="005F1CBA"/>
    <w:rsid w:val="005F742B"/>
    <w:rsid w:val="006026F6"/>
    <w:rsid w:val="00614A43"/>
    <w:rsid w:val="00617926"/>
    <w:rsid w:val="00625887"/>
    <w:rsid w:val="0062749E"/>
    <w:rsid w:val="006326AE"/>
    <w:rsid w:val="006355F6"/>
    <w:rsid w:val="0064297D"/>
    <w:rsid w:val="00664927"/>
    <w:rsid w:val="00665040"/>
    <w:rsid w:val="0066568A"/>
    <w:rsid w:val="00674EE2"/>
    <w:rsid w:val="006814DE"/>
    <w:rsid w:val="006925C8"/>
    <w:rsid w:val="006969A3"/>
    <w:rsid w:val="006A0330"/>
    <w:rsid w:val="006A3E37"/>
    <w:rsid w:val="006A5C23"/>
    <w:rsid w:val="006B04BD"/>
    <w:rsid w:val="006B3F60"/>
    <w:rsid w:val="006C7606"/>
    <w:rsid w:val="006D3763"/>
    <w:rsid w:val="006D4A5A"/>
    <w:rsid w:val="006D6990"/>
    <w:rsid w:val="006E57A0"/>
    <w:rsid w:val="006F5B49"/>
    <w:rsid w:val="007016D3"/>
    <w:rsid w:val="00725491"/>
    <w:rsid w:val="00725990"/>
    <w:rsid w:val="00730447"/>
    <w:rsid w:val="007503C1"/>
    <w:rsid w:val="00762512"/>
    <w:rsid w:val="0076456D"/>
    <w:rsid w:val="00765D56"/>
    <w:rsid w:val="00770B3C"/>
    <w:rsid w:val="00780BB0"/>
    <w:rsid w:val="0078234F"/>
    <w:rsid w:val="007879D7"/>
    <w:rsid w:val="0079781D"/>
    <w:rsid w:val="007A7107"/>
    <w:rsid w:val="007B2438"/>
    <w:rsid w:val="007B30F0"/>
    <w:rsid w:val="007B69FD"/>
    <w:rsid w:val="007C075D"/>
    <w:rsid w:val="007E0CD8"/>
    <w:rsid w:val="00801EF6"/>
    <w:rsid w:val="008302B8"/>
    <w:rsid w:val="00837A3C"/>
    <w:rsid w:val="0084183A"/>
    <w:rsid w:val="00845102"/>
    <w:rsid w:val="00860EFF"/>
    <w:rsid w:val="008671BC"/>
    <w:rsid w:val="008847ED"/>
    <w:rsid w:val="008C4E77"/>
    <w:rsid w:val="008D2632"/>
    <w:rsid w:val="008D508C"/>
    <w:rsid w:val="008D7414"/>
    <w:rsid w:val="008E02B0"/>
    <w:rsid w:val="008F4244"/>
    <w:rsid w:val="008F6E25"/>
    <w:rsid w:val="00925797"/>
    <w:rsid w:val="00930C09"/>
    <w:rsid w:val="00933EA9"/>
    <w:rsid w:val="009469A9"/>
    <w:rsid w:val="00947F7F"/>
    <w:rsid w:val="009509BB"/>
    <w:rsid w:val="00957E67"/>
    <w:rsid w:val="00961A85"/>
    <w:rsid w:val="009862BD"/>
    <w:rsid w:val="009904A8"/>
    <w:rsid w:val="0099152C"/>
    <w:rsid w:val="00991FBF"/>
    <w:rsid w:val="009A736E"/>
    <w:rsid w:val="009B27A5"/>
    <w:rsid w:val="009D0DCD"/>
    <w:rsid w:val="009D150D"/>
    <w:rsid w:val="009D1DA6"/>
    <w:rsid w:val="009D27FE"/>
    <w:rsid w:val="009D5557"/>
    <w:rsid w:val="009E11C4"/>
    <w:rsid w:val="009E37FB"/>
    <w:rsid w:val="009F66FF"/>
    <w:rsid w:val="00A014E9"/>
    <w:rsid w:val="00A13153"/>
    <w:rsid w:val="00A16E2D"/>
    <w:rsid w:val="00A4079E"/>
    <w:rsid w:val="00A460CF"/>
    <w:rsid w:val="00A520FE"/>
    <w:rsid w:val="00A71AC9"/>
    <w:rsid w:val="00A9414E"/>
    <w:rsid w:val="00AA48D7"/>
    <w:rsid w:val="00AB06E3"/>
    <w:rsid w:val="00AB37C9"/>
    <w:rsid w:val="00AB528B"/>
    <w:rsid w:val="00AB54F1"/>
    <w:rsid w:val="00AE107C"/>
    <w:rsid w:val="00AE1EEB"/>
    <w:rsid w:val="00AE2C00"/>
    <w:rsid w:val="00AE7298"/>
    <w:rsid w:val="00AF3C50"/>
    <w:rsid w:val="00B07D0E"/>
    <w:rsid w:val="00B1555E"/>
    <w:rsid w:val="00B2263F"/>
    <w:rsid w:val="00B25A3D"/>
    <w:rsid w:val="00B44406"/>
    <w:rsid w:val="00B50BC4"/>
    <w:rsid w:val="00B7721E"/>
    <w:rsid w:val="00B81824"/>
    <w:rsid w:val="00BA4656"/>
    <w:rsid w:val="00BA509F"/>
    <w:rsid w:val="00BB0CF2"/>
    <w:rsid w:val="00BB5D32"/>
    <w:rsid w:val="00BB6B64"/>
    <w:rsid w:val="00BB71FD"/>
    <w:rsid w:val="00BC0A36"/>
    <w:rsid w:val="00BC31AD"/>
    <w:rsid w:val="00BD114C"/>
    <w:rsid w:val="00BD5718"/>
    <w:rsid w:val="00C14FFA"/>
    <w:rsid w:val="00C3593F"/>
    <w:rsid w:val="00C4389B"/>
    <w:rsid w:val="00C45D95"/>
    <w:rsid w:val="00C5755B"/>
    <w:rsid w:val="00C57CDF"/>
    <w:rsid w:val="00C64A15"/>
    <w:rsid w:val="00C66046"/>
    <w:rsid w:val="00C70A2C"/>
    <w:rsid w:val="00C7171E"/>
    <w:rsid w:val="00C7320B"/>
    <w:rsid w:val="00C837B3"/>
    <w:rsid w:val="00C93D46"/>
    <w:rsid w:val="00C95310"/>
    <w:rsid w:val="00CB092E"/>
    <w:rsid w:val="00CC7C73"/>
    <w:rsid w:val="00CE5AD4"/>
    <w:rsid w:val="00CF0E4B"/>
    <w:rsid w:val="00D00CD6"/>
    <w:rsid w:val="00D02B49"/>
    <w:rsid w:val="00D273B3"/>
    <w:rsid w:val="00D3386E"/>
    <w:rsid w:val="00D369C9"/>
    <w:rsid w:val="00D55F4F"/>
    <w:rsid w:val="00D60B3F"/>
    <w:rsid w:val="00D73376"/>
    <w:rsid w:val="00D73D73"/>
    <w:rsid w:val="00D7670C"/>
    <w:rsid w:val="00D834BE"/>
    <w:rsid w:val="00D85A89"/>
    <w:rsid w:val="00D932BB"/>
    <w:rsid w:val="00DB6809"/>
    <w:rsid w:val="00DC2108"/>
    <w:rsid w:val="00DC2806"/>
    <w:rsid w:val="00DC700E"/>
    <w:rsid w:val="00DF3E85"/>
    <w:rsid w:val="00DF5642"/>
    <w:rsid w:val="00E0038B"/>
    <w:rsid w:val="00E045D0"/>
    <w:rsid w:val="00E172F7"/>
    <w:rsid w:val="00E24C3B"/>
    <w:rsid w:val="00E2610E"/>
    <w:rsid w:val="00E519F2"/>
    <w:rsid w:val="00E56543"/>
    <w:rsid w:val="00E5710E"/>
    <w:rsid w:val="00E60683"/>
    <w:rsid w:val="00E61F26"/>
    <w:rsid w:val="00E822AB"/>
    <w:rsid w:val="00E956E7"/>
    <w:rsid w:val="00E957C6"/>
    <w:rsid w:val="00EA11B0"/>
    <w:rsid w:val="00EB36A0"/>
    <w:rsid w:val="00EB7BB3"/>
    <w:rsid w:val="00EC6D02"/>
    <w:rsid w:val="00EC7967"/>
    <w:rsid w:val="00EE5CBA"/>
    <w:rsid w:val="00EF0696"/>
    <w:rsid w:val="00EF5212"/>
    <w:rsid w:val="00F01FA7"/>
    <w:rsid w:val="00F04381"/>
    <w:rsid w:val="00F05E6D"/>
    <w:rsid w:val="00F14330"/>
    <w:rsid w:val="00F200C5"/>
    <w:rsid w:val="00F21DBA"/>
    <w:rsid w:val="00F278E4"/>
    <w:rsid w:val="00F3229F"/>
    <w:rsid w:val="00F51C39"/>
    <w:rsid w:val="00F54EB8"/>
    <w:rsid w:val="00F556D5"/>
    <w:rsid w:val="00F60AA7"/>
    <w:rsid w:val="00F6177D"/>
    <w:rsid w:val="00F71ED2"/>
    <w:rsid w:val="00F9493C"/>
    <w:rsid w:val="00FB4C68"/>
    <w:rsid w:val="00FB543A"/>
    <w:rsid w:val="00FC60EA"/>
    <w:rsid w:val="00FC6D43"/>
    <w:rsid w:val="00FD63E6"/>
    <w:rsid w:val="00FE0CB7"/>
    <w:rsid w:val="00FF2087"/>
    <w:rsid w:val="00FF76FE"/>
    <w:rsid w:val="48114252"/>
    <w:rsid w:val="62F4E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B19D"/>
  <w15:chartTrackingRefBased/>
  <w15:docId w15:val="{5E856AE2-A6B3-2F42-81ED-999E91D7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0683"/>
    <w:pPr>
      <w:spacing w:line="276" w:lineRule="auto"/>
    </w:pPr>
    <w:rPr>
      <w:rFonts w:ascii="Arial" w:hAnsi="Arial" w:eastAsia="Arial" w:cs="Arial"/>
      <w:kern w:val="0"/>
      <w:sz w:val="22"/>
      <w:szCs w:val="22"/>
      <w:lang w:val="en"/>
      <w14:ligatures w14:val="none"/>
    </w:rPr>
  </w:style>
  <w:style w:type="paragraph" w:styleId="Heading1">
    <w:name w:val="heading 1"/>
    <w:basedOn w:val="Normal"/>
    <w:next w:val="Normal"/>
    <w:link w:val="Heading1Char"/>
    <w:uiPriority w:val="9"/>
    <w:qFormat/>
    <w:rsid w:val="00E60683"/>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E6068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E6068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E6068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6068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0683"/>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D27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7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7FE"/>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rsid w:val="00E60683"/>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rsid w:val="00E60683"/>
  </w:style>
  <w:style w:type="character" w:styleId="Heading1Char" w:customStyle="1">
    <w:name w:val="Heading 1 Char"/>
    <w:basedOn w:val="DefaultParagraphFont"/>
    <w:link w:val="Heading1"/>
    <w:uiPriority w:val="9"/>
    <w:rsid w:val="009D27FE"/>
    <w:rPr>
      <w:rFonts w:ascii="Arial" w:hAnsi="Arial" w:eastAsia="Arial" w:cs="Arial"/>
      <w:kern w:val="0"/>
      <w:sz w:val="40"/>
      <w:szCs w:val="40"/>
      <w:lang w:val="en"/>
      <w14:ligatures w14:val="none"/>
    </w:rPr>
  </w:style>
  <w:style w:type="character" w:styleId="Heading2Char" w:customStyle="1">
    <w:name w:val="Heading 2 Char"/>
    <w:basedOn w:val="DefaultParagraphFont"/>
    <w:link w:val="Heading2"/>
    <w:uiPriority w:val="9"/>
    <w:semiHidden/>
    <w:rsid w:val="009D27FE"/>
    <w:rPr>
      <w:rFonts w:ascii="Arial" w:hAnsi="Arial" w:eastAsia="Arial" w:cs="Arial"/>
      <w:kern w:val="0"/>
      <w:sz w:val="32"/>
      <w:szCs w:val="32"/>
      <w:lang w:val="en"/>
      <w14:ligatures w14:val="none"/>
    </w:rPr>
  </w:style>
  <w:style w:type="character" w:styleId="Heading3Char" w:customStyle="1">
    <w:name w:val="Heading 3 Char"/>
    <w:basedOn w:val="DefaultParagraphFont"/>
    <w:link w:val="Heading3"/>
    <w:uiPriority w:val="9"/>
    <w:semiHidden/>
    <w:rsid w:val="009D27FE"/>
    <w:rPr>
      <w:rFonts w:ascii="Arial" w:hAnsi="Arial" w:eastAsia="Arial" w:cs="Arial"/>
      <w:color w:val="434343"/>
      <w:kern w:val="0"/>
      <w:sz w:val="28"/>
      <w:szCs w:val="28"/>
      <w:lang w:val="en"/>
      <w14:ligatures w14:val="none"/>
    </w:rPr>
  </w:style>
  <w:style w:type="character" w:styleId="Heading4Char" w:customStyle="1">
    <w:name w:val="Heading 4 Char"/>
    <w:basedOn w:val="DefaultParagraphFont"/>
    <w:link w:val="Heading4"/>
    <w:uiPriority w:val="9"/>
    <w:semiHidden/>
    <w:rsid w:val="009D27FE"/>
    <w:rPr>
      <w:rFonts w:ascii="Arial" w:hAnsi="Arial" w:eastAsia="Arial" w:cs="Arial"/>
      <w:color w:val="666666"/>
      <w:kern w:val="0"/>
      <w:lang w:val="en"/>
      <w14:ligatures w14:val="none"/>
    </w:rPr>
  </w:style>
  <w:style w:type="character" w:styleId="Heading5Char" w:customStyle="1">
    <w:name w:val="Heading 5 Char"/>
    <w:basedOn w:val="DefaultParagraphFont"/>
    <w:link w:val="Heading5"/>
    <w:uiPriority w:val="9"/>
    <w:semiHidden/>
    <w:rsid w:val="009D27FE"/>
    <w:rPr>
      <w:rFonts w:ascii="Arial" w:hAnsi="Arial" w:eastAsia="Arial" w:cs="Arial"/>
      <w:color w:val="666666"/>
      <w:kern w:val="0"/>
      <w:sz w:val="22"/>
      <w:szCs w:val="22"/>
      <w:lang w:val="en"/>
      <w14:ligatures w14:val="none"/>
    </w:rPr>
  </w:style>
  <w:style w:type="character" w:styleId="Heading6Char" w:customStyle="1">
    <w:name w:val="Heading 6 Char"/>
    <w:basedOn w:val="DefaultParagraphFont"/>
    <w:link w:val="Heading6"/>
    <w:uiPriority w:val="9"/>
    <w:semiHidden/>
    <w:rsid w:val="009D27FE"/>
    <w:rPr>
      <w:rFonts w:ascii="Arial" w:hAnsi="Arial" w:eastAsia="Arial" w:cs="Arial"/>
      <w:i/>
      <w:color w:val="666666"/>
      <w:kern w:val="0"/>
      <w:sz w:val="22"/>
      <w:szCs w:val="22"/>
      <w:lang w:val="en"/>
      <w14:ligatures w14:val="none"/>
    </w:rPr>
  </w:style>
  <w:style w:type="character" w:styleId="Heading7Char" w:customStyle="1">
    <w:name w:val="Heading 7 Char"/>
    <w:basedOn w:val="DefaultParagraphFont"/>
    <w:link w:val="Heading7"/>
    <w:uiPriority w:val="9"/>
    <w:semiHidden/>
    <w:rsid w:val="009D27F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D27F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D27FE"/>
    <w:rPr>
      <w:rFonts w:eastAsiaTheme="majorEastAsia" w:cstheme="majorBidi"/>
      <w:color w:val="272727" w:themeColor="text1" w:themeTint="D8"/>
    </w:rPr>
  </w:style>
  <w:style w:type="paragraph" w:styleId="Title">
    <w:name w:val="Title"/>
    <w:basedOn w:val="Normal"/>
    <w:next w:val="Normal"/>
    <w:link w:val="TitleChar"/>
    <w:uiPriority w:val="10"/>
    <w:qFormat/>
    <w:rsid w:val="00E60683"/>
    <w:pPr>
      <w:keepNext/>
      <w:keepLines/>
      <w:spacing w:after="60"/>
    </w:pPr>
    <w:rPr>
      <w:sz w:val="52"/>
      <w:szCs w:val="52"/>
    </w:rPr>
  </w:style>
  <w:style w:type="character" w:styleId="TitleChar" w:customStyle="1">
    <w:name w:val="Title Char"/>
    <w:basedOn w:val="DefaultParagraphFont"/>
    <w:link w:val="Title"/>
    <w:uiPriority w:val="10"/>
    <w:rsid w:val="009D27FE"/>
    <w:rPr>
      <w:rFonts w:ascii="Arial" w:hAnsi="Arial" w:eastAsia="Arial" w:cs="Arial"/>
      <w:kern w:val="0"/>
      <w:sz w:val="52"/>
      <w:szCs w:val="52"/>
      <w:lang w:val="en"/>
      <w14:ligatures w14:val="none"/>
    </w:rPr>
  </w:style>
  <w:style w:type="paragraph" w:styleId="Subtitle">
    <w:name w:val="Subtitle"/>
    <w:basedOn w:val="Normal"/>
    <w:next w:val="Normal"/>
    <w:link w:val="SubtitleChar"/>
    <w:uiPriority w:val="11"/>
    <w:qFormat/>
    <w:rsid w:val="00E60683"/>
    <w:pPr>
      <w:keepNext/>
      <w:keepLines/>
      <w:spacing w:after="320"/>
    </w:pPr>
    <w:rPr>
      <w:color w:val="666666"/>
      <w:sz w:val="30"/>
      <w:szCs w:val="30"/>
    </w:rPr>
  </w:style>
  <w:style w:type="character" w:styleId="SubtitleChar" w:customStyle="1">
    <w:name w:val="Subtitle Char"/>
    <w:basedOn w:val="DefaultParagraphFont"/>
    <w:link w:val="Subtitle"/>
    <w:uiPriority w:val="11"/>
    <w:rsid w:val="009D27FE"/>
    <w:rPr>
      <w:rFonts w:ascii="Arial" w:hAnsi="Arial" w:eastAsia="Arial" w:cs="Arial"/>
      <w:color w:val="666666"/>
      <w:kern w:val="0"/>
      <w:sz w:val="30"/>
      <w:szCs w:val="30"/>
      <w:lang w:val="en"/>
      <w14:ligatures w14:val="none"/>
    </w:rPr>
  </w:style>
  <w:style w:type="paragraph" w:styleId="Quote">
    <w:name w:val="Quote"/>
    <w:basedOn w:val="Normal"/>
    <w:next w:val="Normal"/>
    <w:link w:val="QuoteChar"/>
    <w:uiPriority w:val="29"/>
    <w:qFormat/>
    <w:rsid w:val="009D27FE"/>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9D27FE"/>
    <w:rPr>
      <w:i/>
      <w:iCs/>
      <w:color w:val="404040" w:themeColor="text1" w:themeTint="BF"/>
    </w:rPr>
  </w:style>
  <w:style w:type="paragraph" w:styleId="ListParagraph">
    <w:name w:val="List Paragraph"/>
    <w:basedOn w:val="Normal"/>
    <w:uiPriority w:val="34"/>
    <w:qFormat/>
    <w:rsid w:val="00E60683"/>
    <w:pPr>
      <w:ind w:left="720"/>
      <w:contextualSpacing/>
    </w:pPr>
  </w:style>
  <w:style w:type="character" w:styleId="IntenseEmphasis">
    <w:name w:val="Intense Emphasis"/>
    <w:basedOn w:val="DefaultParagraphFont"/>
    <w:uiPriority w:val="21"/>
    <w:qFormat/>
    <w:rsid w:val="009D27FE"/>
    <w:rPr>
      <w:i/>
      <w:iCs/>
      <w:color w:val="0F4761" w:themeColor="accent1" w:themeShade="BF"/>
    </w:rPr>
  </w:style>
  <w:style w:type="paragraph" w:styleId="IntenseQuote">
    <w:name w:val="Intense Quote"/>
    <w:basedOn w:val="Normal"/>
    <w:next w:val="Normal"/>
    <w:link w:val="IntenseQuoteChar"/>
    <w:uiPriority w:val="30"/>
    <w:qFormat/>
    <w:rsid w:val="009D27F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D27FE"/>
    <w:rPr>
      <w:i/>
      <w:iCs/>
      <w:color w:val="0F4761" w:themeColor="accent1" w:themeShade="BF"/>
    </w:rPr>
  </w:style>
  <w:style w:type="character" w:styleId="IntenseReference">
    <w:name w:val="Intense Reference"/>
    <w:basedOn w:val="DefaultParagraphFont"/>
    <w:uiPriority w:val="32"/>
    <w:qFormat/>
    <w:rsid w:val="009D27FE"/>
    <w:rPr>
      <w:b/>
      <w:bCs/>
      <w:smallCaps/>
      <w:color w:val="0F4761" w:themeColor="accent1" w:themeShade="BF"/>
      <w:spacing w:val="5"/>
    </w:rPr>
  </w:style>
  <w:style w:type="character" w:styleId="CommentReference">
    <w:name w:val="annotation reference"/>
    <w:basedOn w:val="DefaultParagraphFont"/>
    <w:uiPriority w:val="99"/>
    <w:semiHidden/>
    <w:unhideWhenUsed/>
    <w:rsid w:val="00E60683"/>
    <w:rPr>
      <w:sz w:val="16"/>
      <w:szCs w:val="16"/>
    </w:rPr>
  </w:style>
  <w:style w:type="paragraph" w:styleId="TOC1">
    <w:name w:val="toc 1"/>
    <w:basedOn w:val="Normal"/>
    <w:next w:val="Normal"/>
    <w:autoRedefine/>
    <w:uiPriority w:val="39"/>
    <w:unhideWhenUsed/>
    <w:rsid w:val="006D4A5A"/>
    <w:pPr>
      <w:spacing w:after="100"/>
    </w:pPr>
    <w:rPr>
      <w:b/>
    </w:rPr>
  </w:style>
  <w:style w:type="character" w:styleId="Hyperlink">
    <w:name w:val="Hyperlink"/>
    <w:basedOn w:val="DefaultParagraphFont"/>
    <w:uiPriority w:val="99"/>
    <w:unhideWhenUsed/>
    <w:rsid w:val="006D4A5A"/>
    <w:rPr>
      <w:color w:val="467886" w:themeColor="hyperlink"/>
      <w:u w:val="single"/>
    </w:rPr>
  </w:style>
  <w:style w:type="paragraph" w:styleId="CommentText">
    <w:name w:val="annotation text"/>
    <w:basedOn w:val="Normal"/>
    <w:link w:val="CommentTextChar"/>
    <w:uiPriority w:val="99"/>
    <w:unhideWhenUsed/>
    <w:rsid w:val="00E60683"/>
    <w:pPr>
      <w:spacing w:line="240" w:lineRule="auto"/>
    </w:pPr>
    <w:rPr>
      <w:sz w:val="20"/>
      <w:szCs w:val="20"/>
    </w:rPr>
  </w:style>
  <w:style w:type="character" w:styleId="CommentTextChar" w:customStyle="1">
    <w:name w:val="Comment Text Char"/>
    <w:basedOn w:val="DefaultParagraphFont"/>
    <w:link w:val="CommentText"/>
    <w:uiPriority w:val="99"/>
    <w:rsid w:val="00E60683"/>
    <w:rPr>
      <w:rFonts w:ascii="Arial" w:hAnsi="Arial" w:eastAsia="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E60683"/>
    <w:rPr>
      <w:b/>
      <w:bCs/>
    </w:rPr>
  </w:style>
  <w:style w:type="character" w:styleId="CommentSubjectChar" w:customStyle="1">
    <w:name w:val="Comment Subject Char"/>
    <w:basedOn w:val="CommentTextChar"/>
    <w:link w:val="CommentSubject"/>
    <w:uiPriority w:val="99"/>
    <w:semiHidden/>
    <w:rsid w:val="00E60683"/>
    <w:rPr>
      <w:rFonts w:ascii="Arial" w:hAnsi="Arial" w:eastAsia="Arial" w:cs="Arial"/>
      <w:b/>
      <w:bCs/>
      <w:kern w:val="0"/>
      <w:sz w:val="20"/>
      <w:szCs w:val="20"/>
      <w:lang w:val="en"/>
      <w14:ligatures w14:val="none"/>
    </w:rPr>
  </w:style>
  <w:style w:type="paragraph" w:styleId="NoSpacing">
    <w:name w:val="No Spacing"/>
    <w:uiPriority w:val="1"/>
    <w:qFormat/>
    <w:rsid w:val="00664927"/>
    <w:rPr>
      <w:rFonts w:ascii="Arial" w:hAnsi="Arial" w:eastAsia="Arial" w:cs="Arial"/>
      <w:kern w:val="0"/>
      <w:sz w:val="22"/>
      <w:szCs w:val="22"/>
      <w:lang w:val="en"/>
      <w14:ligatures w14:val="none"/>
    </w:rPr>
  </w:style>
  <w:style w:type="paragraph" w:styleId="Style1" w:customStyle="1">
    <w:name w:val="Style1"/>
    <w:basedOn w:val="Normal"/>
    <w:qFormat/>
    <w:rsid w:val="006D4A5A"/>
    <w:pPr>
      <w:spacing w:line="360" w:lineRule="auto"/>
    </w:pPr>
    <w:rPr>
      <w:sz w:val="20"/>
      <w:szCs w:val="20"/>
    </w:rPr>
  </w:style>
  <w:style w:type="paragraph" w:styleId="Header">
    <w:name w:val="header"/>
    <w:basedOn w:val="Normal"/>
    <w:link w:val="HeaderChar"/>
    <w:uiPriority w:val="99"/>
    <w:unhideWhenUsed/>
    <w:rsid w:val="00E60683"/>
    <w:pPr>
      <w:tabs>
        <w:tab w:val="center" w:pos="4680"/>
        <w:tab w:val="right" w:pos="9360"/>
      </w:tabs>
      <w:spacing w:line="240" w:lineRule="auto"/>
    </w:pPr>
  </w:style>
  <w:style w:type="character" w:styleId="HeaderChar" w:customStyle="1">
    <w:name w:val="Header Char"/>
    <w:basedOn w:val="DefaultParagraphFont"/>
    <w:link w:val="Header"/>
    <w:uiPriority w:val="99"/>
    <w:rsid w:val="00E60683"/>
    <w:rPr>
      <w:rFonts w:ascii="Arial" w:hAnsi="Arial" w:eastAsia="Arial" w:cs="Arial"/>
      <w:kern w:val="0"/>
      <w:sz w:val="22"/>
      <w:szCs w:val="22"/>
      <w:lang w:val="en"/>
      <w14:ligatures w14:val="none"/>
    </w:rPr>
  </w:style>
  <w:style w:type="paragraph" w:styleId="Footer">
    <w:name w:val="footer"/>
    <w:basedOn w:val="Normal"/>
    <w:link w:val="FooterChar"/>
    <w:uiPriority w:val="99"/>
    <w:unhideWhenUsed/>
    <w:rsid w:val="00E60683"/>
    <w:pPr>
      <w:tabs>
        <w:tab w:val="center" w:pos="4680"/>
        <w:tab w:val="right" w:pos="9360"/>
      </w:tabs>
      <w:spacing w:line="240" w:lineRule="auto"/>
    </w:pPr>
  </w:style>
  <w:style w:type="character" w:styleId="FooterChar" w:customStyle="1">
    <w:name w:val="Footer Char"/>
    <w:basedOn w:val="DefaultParagraphFont"/>
    <w:link w:val="Footer"/>
    <w:uiPriority w:val="99"/>
    <w:rsid w:val="00E60683"/>
    <w:rPr>
      <w:rFonts w:ascii="Arial" w:hAnsi="Arial" w:eastAsia="Arial" w:cs="Arial"/>
      <w:kern w:val="0"/>
      <w:sz w:val="22"/>
      <w:szCs w:val="22"/>
      <w:lang w:val="en"/>
      <w14:ligatures w14:val="none"/>
    </w:rPr>
  </w:style>
  <w:style w:type="character" w:styleId="PageNumber">
    <w:name w:val="page number"/>
    <w:basedOn w:val="DefaultParagraphFont"/>
    <w:uiPriority w:val="99"/>
    <w:semiHidden/>
    <w:unhideWhenUsed/>
    <w:rsid w:val="00DF5642"/>
  </w:style>
  <w:style w:type="paragraph" w:styleId="Revision">
    <w:name w:val="Revision"/>
    <w:hidden/>
    <w:uiPriority w:val="99"/>
    <w:semiHidden/>
    <w:rsid w:val="00E60683"/>
    <w:rPr>
      <w:rFonts w:ascii="Arial" w:hAnsi="Arial" w:eastAsia="Arial" w:cs="Arial"/>
      <w:kern w:val="0"/>
      <w:sz w:val="22"/>
      <w:szCs w:val="22"/>
      <w:lang w:val="en"/>
      <w14:ligatures w14:val="none"/>
    </w:rPr>
  </w:style>
  <w:style w:type="paragraph" w:styleId="Checklist" w:customStyle="1">
    <w:name w:val="Checklist"/>
    <w:basedOn w:val="Normal"/>
    <w:qFormat/>
    <w:rsid w:val="00E60683"/>
    <w:pPr>
      <w:numPr>
        <w:numId w:val="69"/>
      </w:numPr>
      <w:spacing w:after="80"/>
    </w:pPr>
    <w:rPr>
      <w:sz w:val="20"/>
      <w:szCs w:val="20"/>
    </w:rPr>
  </w:style>
  <w:style w:type="paragraph" w:styleId="Continuedline" w:customStyle="1">
    <w:name w:val="Continued line"/>
    <w:basedOn w:val="Normal"/>
    <w:qFormat/>
    <w:rsid w:val="00E60683"/>
    <w:pPr>
      <w:pageBreakBefore/>
    </w:pPr>
    <w:rPr>
      <w:b/>
      <w:sz w:val="20"/>
      <w:szCs w:val="20"/>
    </w:rPr>
  </w:style>
  <w:style w:type="paragraph" w:styleId="CommentSection" w:customStyle="1">
    <w:name w:val="Comment Section"/>
    <w:basedOn w:val="Normal"/>
    <w:qFormat/>
    <w:rsid w:val="00E60683"/>
    <w:pPr>
      <w:spacing w:before="240" w:after="240"/>
    </w:pPr>
    <w:rPr>
      <w:b/>
      <w:sz w:val="20"/>
      <w:szCs w:val="20"/>
    </w:rPr>
  </w:style>
  <w:style w:type="paragraph" w:styleId="Style2" w:customStyle="1">
    <w:name w:val="Style2"/>
    <w:basedOn w:val="Normal"/>
    <w:qFormat/>
    <w:rsid w:val="006D4A5A"/>
    <w:pPr>
      <w:spacing w:before="240" w:after="240"/>
    </w:pPr>
    <w:rPr>
      <w:sz w:val="20"/>
      <w:szCs w:val="20"/>
    </w:rPr>
  </w:style>
  <w:style w:type="paragraph" w:styleId="WA" w:customStyle="1">
    <w:name w:val="WA"/>
    <w:basedOn w:val="Normal"/>
    <w:qFormat/>
    <w:rsid w:val="006D4A5A"/>
    <w:pPr>
      <w:spacing w:before="480"/>
      <w:jc w:val="center"/>
    </w:pPr>
    <w:rPr>
      <w:b/>
      <w:sz w:val="58"/>
      <w:szCs w:val="58"/>
    </w:rPr>
  </w:style>
  <w:style w:type="paragraph" w:styleId="RGgeneraltitle" w:customStyle="1">
    <w:name w:val="RG general title"/>
    <w:basedOn w:val="Normal"/>
    <w:qFormat/>
    <w:rsid w:val="006D4A5A"/>
    <w:pPr>
      <w:spacing w:before="240" w:after="240"/>
      <w:jc w:val="center"/>
    </w:pPr>
    <w:rPr>
      <w:rFonts w:eastAsia="Calibri"/>
      <w:b/>
      <w:sz w:val="52"/>
      <w:szCs w:val="52"/>
    </w:rPr>
  </w:style>
  <w:style w:type="paragraph" w:styleId="RGbooktitle" w:customStyle="1">
    <w:name w:val="RG book title"/>
    <w:basedOn w:val="Normal"/>
    <w:qFormat/>
    <w:rsid w:val="006D4A5A"/>
    <w:pPr>
      <w:spacing w:before="480"/>
      <w:jc w:val="center"/>
    </w:pPr>
    <w:rPr>
      <w:b/>
      <w:bCs/>
      <w:i/>
      <w:sz w:val="46"/>
      <w:szCs w:val="46"/>
    </w:rPr>
  </w:style>
  <w:style w:type="paragraph" w:styleId="Style3" w:customStyle="1">
    <w:name w:val="Style3"/>
    <w:basedOn w:val="Style2"/>
    <w:qFormat/>
    <w:rsid w:val="006D4A5A"/>
    <w:pPr>
      <w:spacing w:before="200"/>
    </w:pPr>
  </w:style>
  <w:style w:type="paragraph" w:styleId="Part2" w:customStyle="1">
    <w:name w:val="Part 2"/>
    <w:basedOn w:val="Part1"/>
    <w:qFormat/>
    <w:rsid w:val="00E60683"/>
    <w:pPr>
      <w:spacing w:before="240"/>
    </w:pPr>
  </w:style>
  <w:style w:type="paragraph" w:styleId="Checklistmulti-line" w:customStyle="1">
    <w:name w:val="Checklist multi-line"/>
    <w:basedOn w:val="Checklist"/>
    <w:qFormat/>
    <w:rsid w:val="006D4A5A"/>
    <w:pPr>
      <w:spacing w:after="60" w:line="240" w:lineRule="auto"/>
    </w:pPr>
  </w:style>
  <w:style w:type="paragraph" w:styleId="Part1" w:customStyle="1">
    <w:name w:val="Part 1"/>
    <w:basedOn w:val="Normal"/>
    <w:qFormat/>
    <w:rsid w:val="00E60683"/>
    <w:pPr>
      <w:spacing w:line="360" w:lineRule="auto"/>
    </w:pPr>
    <w:rPr>
      <w:b/>
      <w:sz w:val="32"/>
      <w:szCs w:val="32"/>
    </w:rPr>
  </w:style>
  <w:style w:type="paragraph" w:styleId="Background" w:customStyle="1">
    <w:name w:val="Background"/>
    <w:basedOn w:val="Normal"/>
    <w:qFormat/>
    <w:rsid w:val="00E60683"/>
    <w:pPr>
      <w:spacing w:after="240"/>
    </w:pPr>
    <w:rPr>
      <w:bCs/>
      <w:sz w:val="20"/>
      <w:szCs w:val="20"/>
    </w:rPr>
  </w:style>
  <w:style w:type="paragraph" w:styleId="Answerortell" w:customStyle="1">
    <w:name w:val="Answer or tell"/>
    <w:basedOn w:val="Normal"/>
    <w:qFormat/>
    <w:rsid w:val="00E60683"/>
    <w:pPr>
      <w:spacing w:after="80" w:line="36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yellen/Library/Group%20Containers/UBF8T346G9.Office/User%20Content.localized/Templates.localized/Ultimate%20R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E14BB-5122-E545-93F4-620786C3FB3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Ultimate RG 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MaryEllen Oliver</dc:creator>
  <keywords/>
  <dc:description/>
  <lastModifiedBy>Guest User</lastModifiedBy>
  <revision>3</revision>
  <lastPrinted>2024-05-02T09:52:00.0000000Z</lastPrinted>
  <dcterms:created xsi:type="dcterms:W3CDTF">2024-06-14T14:15:00.0000000Z</dcterms:created>
  <dcterms:modified xsi:type="dcterms:W3CDTF">2024-07-11T14:43:41.5889389Z</dcterms:modified>
</coreProperties>
</file>