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70DB" w14:textId="51465F4C" w:rsidR="00555394" w:rsidRPr="007B69FD" w:rsidRDefault="00555394" w:rsidP="004B330E">
      <w:pPr>
        <w:pStyle w:val="WA"/>
      </w:pPr>
      <w:r w:rsidRPr="007B69FD">
        <w:t>Wycliffe Associates</w:t>
      </w:r>
    </w:p>
    <w:p w14:paraId="0B5E3664" w14:textId="77777777" w:rsidR="00555394" w:rsidRPr="007B69FD" w:rsidRDefault="00555394" w:rsidP="004B330E">
      <w:pPr>
        <w:pStyle w:val="RGgeneraltitle"/>
      </w:pPr>
      <w:r w:rsidRPr="007B69FD">
        <w:t>Bible Translation Reviewers’ Guide</w:t>
      </w:r>
    </w:p>
    <w:p w14:paraId="3D1F04F8" w14:textId="2B7F0F51" w:rsidR="00555394" w:rsidRPr="007B69FD" w:rsidRDefault="00555394" w:rsidP="004B330E">
      <w:pPr>
        <w:pStyle w:val="RGbooktitle"/>
      </w:pPr>
      <w:r w:rsidRPr="007B69FD">
        <w:t>New Testament Review</w:t>
      </w:r>
    </w:p>
    <w:p w14:paraId="535D59C2" w14:textId="708B1908" w:rsidR="006A5C23" w:rsidRDefault="006A5C23">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rPr>
          <w:rFonts w:ascii="Calibri" w:eastAsia="Calibri" w:hAnsi="Calibri" w:cs="Calibri"/>
          <w:sz w:val="58"/>
          <w:szCs w:val="58"/>
        </w:rPr>
        <w:fldChar w:fldCharType="begin"/>
      </w:r>
      <w:r>
        <w:rPr>
          <w:rFonts w:ascii="Calibri" w:eastAsia="Calibri" w:hAnsi="Calibri" w:cs="Calibri"/>
          <w:sz w:val="58"/>
          <w:szCs w:val="58"/>
        </w:rPr>
        <w:instrText xml:space="preserve"> TOC \o "1-3" \h \z \u </w:instrText>
      </w:r>
      <w:r>
        <w:rPr>
          <w:rFonts w:ascii="Calibri" w:eastAsia="Calibri" w:hAnsi="Calibri" w:cs="Calibri"/>
          <w:sz w:val="58"/>
          <w:szCs w:val="58"/>
        </w:rPr>
        <w:fldChar w:fldCharType="separate"/>
      </w:r>
      <w:hyperlink w:anchor="_Toc166194235" w:history="1">
        <w:r w:rsidRPr="00D805EE">
          <w:rPr>
            <w:rStyle w:val="Hyperlink"/>
            <w:bCs/>
            <w:noProof/>
          </w:rPr>
          <w:t>Matthew 2:1-12</w:t>
        </w:r>
        <w:r>
          <w:rPr>
            <w:noProof/>
            <w:webHidden/>
          </w:rPr>
          <w:tab/>
        </w:r>
        <w:r>
          <w:rPr>
            <w:noProof/>
            <w:webHidden/>
          </w:rPr>
          <w:fldChar w:fldCharType="begin"/>
        </w:r>
        <w:r>
          <w:rPr>
            <w:noProof/>
            <w:webHidden/>
          </w:rPr>
          <w:instrText xml:space="preserve"> PAGEREF _Toc166194235 \h </w:instrText>
        </w:r>
        <w:r>
          <w:rPr>
            <w:noProof/>
            <w:webHidden/>
          </w:rPr>
        </w:r>
        <w:r>
          <w:rPr>
            <w:noProof/>
            <w:webHidden/>
          </w:rPr>
          <w:fldChar w:fldCharType="separate"/>
        </w:r>
        <w:r>
          <w:rPr>
            <w:noProof/>
            <w:webHidden/>
          </w:rPr>
          <w:t>4</w:t>
        </w:r>
        <w:r>
          <w:rPr>
            <w:noProof/>
            <w:webHidden/>
          </w:rPr>
          <w:fldChar w:fldCharType="end"/>
        </w:r>
      </w:hyperlink>
    </w:p>
    <w:p w14:paraId="3F495ADE" w14:textId="0B8FC00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6" w:history="1">
        <w:r w:rsidR="006A5C23" w:rsidRPr="00D805EE">
          <w:rPr>
            <w:rStyle w:val="Hyperlink"/>
            <w:bCs/>
            <w:noProof/>
          </w:rPr>
          <w:t>Matthew 3:13-17</w:t>
        </w:r>
        <w:r w:rsidR="006A5C23">
          <w:rPr>
            <w:noProof/>
            <w:webHidden/>
          </w:rPr>
          <w:tab/>
        </w:r>
        <w:r w:rsidR="006A5C23">
          <w:rPr>
            <w:noProof/>
            <w:webHidden/>
          </w:rPr>
          <w:fldChar w:fldCharType="begin"/>
        </w:r>
        <w:r w:rsidR="006A5C23">
          <w:rPr>
            <w:noProof/>
            <w:webHidden/>
          </w:rPr>
          <w:instrText xml:space="preserve"> PAGEREF _Toc166194236 \h </w:instrText>
        </w:r>
        <w:r w:rsidR="006A5C23">
          <w:rPr>
            <w:noProof/>
            <w:webHidden/>
          </w:rPr>
        </w:r>
        <w:r w:rsidR="006A5C23">
          <w:rPr>
            <w:noProof/>
            <w:webHidden/>
          </w:rPr>
          <w:fldChar w:fldCharType="separate"/>
        </w:r>
        <w:r w:rsidR="006A5C23">
          <w:rPr>
            <w:noProof/>
            <w:webHidden/>
          </w:rPr>
          <w:t>6</w:t>
        </w:r>
        <w:r w:rsidR="006A5C23">
          <w:rPr>
            <w:noProof/>
            <w:webHidden/>
          </w:rPr>
          <w:fldChar w:fldCharType="end"/>
        </w:r>
      </w:hyperlink>
    </w:p>
    <w:p w14:paraId="7C2FC5FF" w14:textId="50CCFB6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7" w:history="1">
        <w:r w:rsidR="006A5C23" w:rsidRPr="00D805EE">
          <w:rPr>
            <w:rStyle w:val="Hyperlink"/>
            <w:noProof/>
          </w:rPr>
          <w:t>Matthew 4:1-11</w:t>
        </w:r>
        <w:r w:rsidR="006A5C23">
          <w:rPr>
            <w:noProof/>
            <w:webHidden/>
          </w:rPr>
          <w:tab/>
        </w:r>
        <w:r w:rsidR="006A5C23">
          <w:rPr>
            <w:noProof/>
            <w:webHidden/>
          </w:rPr>
          <w:fldChar w:fldCharType="begin"/>
        </w:r>
        <w:r w:rsidR="006A5C23">
          <w:rPr>
            <w:noProof/>
            <w:webHidden/>
          </w:rPr>
          <w:instrText xml:space="preserve"> PAGEREF _Toc166194237 \h </w:instrText>
        </w:r>
        <w:r w:rsidR="006A5C23">
          <w:rPr>
            <w:noProof/>
            <w:webHidden/>
          </w:rPr>
        </w:r>
        <w:r w:rsidR="006A5C23">
          <w:rPr>
            <w:noProof/>
            <w:webHidden/>
          </w:rPr>
          <w:fldChar w:fldCharType="separate"/>
        </w:r>
        <w:r w:rsidR="006A5C23">
          <w:rPr>
            <w:noProof/>
            <w:webHidden/>
          </w:rPr>
          <w:t>7</w:t>
        </w:r>
        <w:r w:rsidR="006A5C23">
          <w:rPr>
            <w:noProof/>
            <w:webHidden/>
          </w:rPr>
          <w:fldChar w:fldCharType="end"/>
        </w:r>
      </w:hyperlink>
    </w:p>
    <w:p w14:paraId="4FCBAF30" w14:textId="1A4CA56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8" w:history="1">
        <w:r w:rsidR="006A5C23" w:rsidRPr="00D805EE">
          <w:rPr>
            <w:rStyle w:val="Hyperlink"/>
            <w:bCs/>
            <w:noProof/>
          </w:rPr>
          <w:t>Matthew 5:1-12</w:t>
        </w:r>
        <w:r w:rsidR="006A5C23">
          <w:rPr>
            <w:noProof/>
            <w:webHidden/>
          </w:rPr>
          <w:tab/>
        </w:r>
        <w:r w:rsidR="006A5C23">
          <w:rPr>
            <w:noProof/>
            <w:webHidden/>
          </w:rPr>
          <w:fldChar w:fldCharType="begin"/>
        </w:r>
        <w:r w:rsidR="006A5C23">
          <w:rPr>
            <w:noProof/>
            <w:webHidden/>
          </w:rPr>
          <w:instrText xml:space="preserve"> PAGEREF _Toc166194238 \h </w:instrText>
        </w:r>
        <w:r w:rsidR="006A5C23">
          <w:rPr>
            <w:noProof/>
            <w:webHidden/>
          </w:rPr>
        </w:r>
        <w:r w:rsidR="006A5C23">
          <w:rPr>
            <w:noProof/>
            <w:webHidden/>
          </w:rPr>
          <w:fldChar w:fldCharType="separate"/>
        </w:r>
        <w:r w:rsidR="006A5C23">
          <w:rPr>
            <w:noProof/>
            <w:webHidden/>
          </w:rPr>
          <w:t>9</w:t>
        </w:r>
        <w:r w:rsidR="006A5C23">
          <w:rPr>
            <w:noProof/>
            <w:webHidden/>
          </w:rPr>
          <w:fldChar w:fldCharType="end"/>
        </w:r>
      </w:hyperlink>
    </w:p>
    <w:p w14:paraId="540C9F79" w14:textId="16A21C9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9" w:history="1">
        <w:r w:rsidR="006A5C23" w:rsidRPr="00D805EE">
          <w:rPr>
            <w:rStyle w:val="Hyperlink"/>
            <w:bCs/>
            <w:noProof/>
          </w:rPr>
          <w:t>Matthew 6:1-15</w:t>
        </w:r>
        <w:r w:rsidR="006A5C23">
          <w:rPr>
            <w:noProof/>
            <w:webHidden/>
          </w:rPr>
          <w:tab/>
        </w:r>
        <w:r w:rsidR="006A5C23">
          <w:rPr>
            <w:noProof/>
            <w:webHidden/>
          </w:rPr>
          <w:fldChar w:fldCharType="begin"/>
        </w:r>
        <w:r w:rsidR="006A5C23">
          <w:rPr>
            <w:noProof/>
            <w:webHidden/>
          </w:rPr>
          <w:instrText xml:space="preserve"> PAGEREF _Toc166194239 \h </w:instrText>
        </w:r>
        <w:r w:rsidR="006A5C23">
          <w:rPr>
            <w:noProof/>
            <w:webHidden/>
          </w:rPr>
        </w:r>
        <w:r w:rsidR="006A5C23">
          <w:rPr>
            <w:noProof/>
            <w:webHidden/>
          </w:rPr>
          <w:fldChar w:fldCharType="separate"/>
        </w:r>
        <w:r w:rsidR="006A5C23">
          <w:rPr>
            <w:noProof/>
            <w:webHidden/>
          </w:rPr>
          <w:t>11</w:t>
        </w:r>
        <w:r w:rsidR="006A5C23">
          <w:rPr>
            <w:noProof/>
            <w:webHidden/>
          </w:rPr>
          <w:fldChar w:fldCharType="end"/>
        </w:r>
      </w:hyperlink>
    </w:p>
    <w:p w14:paraId="034ED966" w14:textId="5B234B9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0" w:history="1">
        <w:r w:rsidR="006A5C23" w:rsidRPr="00D805EE">
          <w:rPr>
            <w:rStyle w:val="Hyperlink"/>
            <w:bCs/>
            <w:noProof/>
          </w:rPr>
          <w:t>Matthew 13:44-46</w:t>
        </w:r>
        <w:r w:rsidR="006A5C23">
          <w:rPr>
            <w:noProof/>
            <w:webHidden/>
          </w:rPr>
          <w:tab/>
        </w:r>
        <w:r w:rsidR="006A5C23">
          <w:rPr>
            <w:noProof/>
            <w:webHidden/>
          </w:rPr>
          <w:fldChar w:fldCharType="begin"/>
        </w:r>
        <w:r w:rsidR="006A5C23">
          <w:rPr>
            <w:noProof/>
            <w:webHidden/>
          </w:rPr>
          <w:instrText xml:space="preserve"> PAGEREF _Toc166194240 \h </w:instrText>
        </w:r>
        <w:r w:rsidR="006A5C23">
          <w:rPr>
            <w:noProof/>
            <w:webHidden/>
          </w:rPr>
        </w:r>
        <w:r w:rsidR="006A5C23">
          <w:rPr>
            <w:noProof/>
            <w:webHidden/>
          </w:rPr>
          <w:fldChar w:fldCharType="separate"/>
        </w:r>
        <w:r w:rsidR="006A5C23">
          <w:rPr>
            <w:noProof/>
            <w:webHidden/>
          </w:rPr>
          <w:t>13</w:t>
        </w:r>
        <w:r w:rsidR="006A5C23">
          <w:rPr>
            <w:noProof/>
            <w:webHidden/>
          </w:rPr>
          <w:fldChar w:fldCharType="end"/>
        </w:r>
      </w:hyperlink>
    </w:p>
    <w:p w14:paraId="02F6DBE0" w14:textId="5E011D7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1" w:history="1">
        <w:r w:rsidR="006A5C23" w:rsidRPr="00D805EE">
          <w:rPr>
            <w:rStyle w:val="Hyperlink"/>
            <w:bCs/>
            <w:noProof/>
          </w:rPr>
          <w:t>Matthew 14:13-21</w:t>
        </w:r>
        <w:r w:rsidR="006A5C23">
          <w:rPr>
            <w:noProof/>
            <w:webHidden/>
          </w:rPr>
          <w:tab/>
        </w:r>
        <w:r w:rsidR="006A5C23">
          <w:rPr>
            <w:noProof/>
            <w:webHidden/>
          </w:rPr>
          <w:fldChar w:fldCharType="begin"/>
        </w:r>
        <w:r w:rsidR="006A5C23">
          <w:rPr>
            <w:noProof/>
            <w:webHidden/>
          </w:rPr>
          <w:instrText xml:space="preserve"> PAGEREF _Toc166194241 \h </w:instrText>
        </w:r>
        <w:r w:rsidR="006A5C23">
          <w:rPr>
            <w:noProof/>
            <w:webHidden/>
          </w:rPr>
        </w:r>
        <w:r w:rsidR="006A5C23">
          <w:rPr>
            <w:noProof/>
            <w:webHidden/>
          </w:rPr>
          <w:fldChar w:fldCharType="separate"/>
        </w:r>
        <w:r w:rsidR="006A5C23">
          <w:rPr>
            <w:noProof/>
            <w:webHidden/>
          </w:rPr>
          <w:t>14</w:t>
        </w:r>
        <w:r w:rsidR="006A5C23">
          <w:rPr>
            <w:noProof/>
            <w:webHidden/>
          </w:rPr>
          <w:fldChar w:fldCharType="end"/>
        </w:r>
      </w:hyperlink>
    </w:p>
    <w:p w14:paraId="535DCE3C" w14:textId="482942B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2" w:history="1">
        <w:r w:rsidR="006A5C23" w:rsidRPr="00D805EE">
          <w:rPr>
            <w:rStyle w:val="Hyperlink"/>
            <w:noProof/>
          </w:rPr>
          <w:t>Matthew 14:22-36</w:t>
        </w:r>
        <w:r w:rsidR="006A5C23">
          <w:rPr>
            <w:noProof/>
            <w:webHidden/>
          </w:rPr>
          <w:tab/>
        </w:r>
        <w:r w:rsidR="006A5C23">
          <w:rPr>
            <w:noProof/>
            <w:webHidden/>
          </w:rPr>
          <w:fldChar w:fldCharType="begin"/>
        </w:r>
        <w:r w:rsidR="006A5C23">
          <w:rPr>
            <w:noProof/>
            <w:webHidden/>
          </w:rPr>
          <w:instrText xml:space="preserve"> PAGEREF _Toc166194242 \h </w:instrText>
        </w:r>
        <w:r w:rsidR="006A5C23">
          <w:rPr>
            <w:noProof/>
            <w:webHidden/>
          </w:rPr>
        </w:r>
        <w:r w:rsidR="006A5C23">
          <w:rPr>
            <w:noProof/>
            <w:webHidden/>
          </w:rPr>
          <w:fldChar w:fldCharType="separate"/>
        </w:r>
        <w:r w:rsidR="006A5C23">
          <w:rPr>
            <w:noProof/>
            <w:webHidden/>
          </w:rPr>
          <w:t>16</w:t>
        </w:r>
        <w:r w:rsidR="006A5C23">
          <w:rPr>
            <w:noProof/>
            <w:webHidden/>
          </w:rPr>
          <w:fldChar w:fldCharType="end"/>
        </w:r>
      </w:hyperlink>
    </w:p>
    <w:p w14:paraId="50BDA490" w14:textId="5679972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3" w:history="1">
        <w:r w:rsidR="006A5C23" w:rsidRPr="00D805EE">
          <w:rPr>
            <w:rStyle w:val="Hyperlink"/>
            <w:noProof/>
          </w:rPr>
          <w:t>Mark 1:1-13</w:t>
        </w:r>
        <w:r w:rsidR="006A5C23">
          <w:rPr>
            <w:noProof/>
            <w:webHidden/>
          </w:rPr>
          <w:tab/>
        </w:r>
        <w:r w:rsidR="006A5C23">
          <w:rPr>
            <w:noProof/>
            <w:webHidden/>
          </w:rPr>
          <w:fldChar w:fldCharType="begin"/>
        </w:r>
        <w:r w:rsidR="006A5C23">
          <w:rPr>
            <w:noProof/>
            <w:webHidden/>
          </w:rPr>
          <w:instrText xml:space="preserve"> PAGEREF _Toc166194243 \h </w:instrText>
        </w:r>
        <w:r w:rsidR="006A5C23">
          <w:rPr>
            <w:noProof/>
            <w:webHidden/>
          </w:rPr>
        </w:r>
        <w:r w:rsidR="006A5C23">
          <w:rPr>
            <w:noProof/>
            <w:webHidden/>
          </w:rPr>
          <w:fldChar w:fldCharType="separate"/>
        </w:r>
        <w:r w:rsidR="006A5C23">
          <w:rPr>
            <w:noProof/>
            <w:webHidden/>
          </w:rPr>
          <w:t>18</w:t>
        </w:r>
        <w:r w:rsidR="006A5C23">
          <w:rPr>
            <w:noProof/>
            <w:webHidden/>
          </w:rPr>
          <w:fldChar w:fldCharType="end"/>
        </w:r>
      </w:hyperlink>
    </w:p>
    <w:p w14:paraId="165F1988" w14:textId="2CACD66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4" w:history="1">
        <w:r w:rsidR="006A5C23" w:rsidRPr="00D805EE">
          <w:rPr>
            <w:rStyle w:val="Hyperlink"/>
            <w:noProof/>
          </w:rPr>
          <w:t>Mark 2:1-12</w:t>
        </w:r>
        <w:r w:rsidR="006A5C23">
          <w:rPr>
            <w:noProof/>
            <w:webHidden/>
          </w:rPr>
          <w:tab/>
        </w:r>
        <w:r w:rsidR="006A5C23">
          <w:rPr>
            <w:noProof/>
            <w:webHidden/>
          </w:rPr>
          <w:fldChar w:fldCharType="begin"/>
        </w:r>
        <w:r w:rsidR="006A5C23">
          <w:rPr>
            <w:noProof/>
            <w:webHidden/>
          </w:rPr>
          <w:instrText xml:space="preserve"> PAGEREF _Toc166194244 \h </w:instrText>
        </w:r>
        <w:r w:rsidR="006A5C23">
          <w:rPr>
            <w:noProof/>
            <w:webHidden/>
          </w:rPr>
        </w:r>
        <w:r w:rsidR="006A5C23">
          <w:rPr>
            <w:noProof/>
            <w:webHidden/>
          </w:rPr>
          <w:fldChar w:fldCharType="separate"/>
        </w:r>
        <w:r w:rsidR="006A5C23">
          <w:rPr>
            <w:noProof/>
            <w:webHidden/>
          </w:rPr>
          <w:t>20</w:t>
        </w:r>
        <w:r w:rsidR="006A5C23">
          <w:rPr>
            <w:noProof/>
            <w:webHidden/>
          </w:rPr>
          <w:fldChar w:fldCharType="end"/>
        </w:r>
      </w:hyperlink>
    </w:p>
    <w:p w14:paraId="59633B7D" w14:textId="14E0521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5" w:history="1">
        <w:r w:rsidR="006A5C23" w:rsidRPr="00D805EE">
          <w:rPr>
            <w:rStyle w:val="Hyperlink"/>
            <w:noProof/>
          </w:rPr>
          <w:t>Mark 2:23-3:6</w:t>
        </w:r>
        <w:r w:rsidR="006A5C23">
          <w:rPr>
            <w:noProof/>
            <w:webHidden/>
          </w:rPr>
          <w:tab/>
        </w:r>
        <w:r w:rsidR="006A5C23">
          <w:rPr>
            <w:noProof/>
            <w:webHidden/>
          </w:rPr>
          <w:fldChar w:fldCharType="begin"/>
        </w:r>
        <w:r w:rsidR="006A5C23">
          <w:rPr>
            <w:noProof/>
            <w:webHidden/>
          </w:rPr>
          <w:instrText xml:space="preserve"> PAGEREF _Toc166194245 \h </w:instrText>
        </w:r>
        <w:r w:rsidR="006A5C23">
          <w:rPr>
            <w:noProof/>
            <w:webHidden/>
          </w:rPr>
        </w:r>
        <w:r w:rsidR="006A5C23">
          <w:rPr>
            <w:noProof/>
            <w:webHidden/>
          </w:rPr>
          <w:fldChar w:fldCharType="separate"/>
        </w:r>
        <w:r w:rsidR="006A5C23">
          <w:rPr>
            <w:noProof/>
            <w:webHidden/>
          </w:rPr>
          <w:t>22</w:t>
        </w:r>
        <w:r w:rsidR="006A5C23">
          <w:rPr>
            <w:noProof/>
            <w:webHidden/>
          </w:rPr>
          <w:fldChar w:fldCharType="end"/>
        </w:r>
      </w:hyperlink>
    </w:p>
    <w:p w14:paraId="4EEE1662" w14:textId="067AB7A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6" w:history="1">
        <w:r w:rsidR="006A5C23" w:rsidRPr="00D805EE">
          <w:rPr>
            <w:rStyle w:val="Hyperlink"/>
            <w:noProof/>
          </w:rPr>
          <w:t>Mark 9:2-13</w:t>
        </w:r>
        <w:r w:rsidR="006A5C23">
          <w:rPr>
            <w:noProof/>
            <w:webHidden/>
          </w:rPr>
          <w:tab/>
        </w:r>
        <w:r w:rsidR="006A5C23">
          <w:rPr>
            <w:noProof/>
            <w:webHidden/>
          </w:rPr>
          <w:fldChar w:fldCharType="begin"/>
        </w:r>
        <w:r w:rsidR="006A5C23">
          <w:rPr>
            <w:noProof/>
            <w:webHidden/>
          </w:rPr>
          <w:instrText xml:space="preserve"> PAGEREF _Toc166194246 \h </w:instrText>
        </w:r>
        <w:r w:rsidR="006A5C23">
          <w:rPr>
            <w:noProof/>
            <w:webHidden/>
          </w:rPr>
        </w:r>
        <w:r w:rsidR="006A5C23">
          <w:rPr>
            <w:noProof/>
            <w:webHidden/>
          </w:rPr>
          <w:fldChar w:fldCharType="separate"/>
        </w:r>
        <w:r w:rsidR="006A5C23">
          <w:rPr>
            <w:noProof/>
            <w:webHidden/>
          </w:rPr>
          <w:t>24</w:t>
        </w:r>
        <w:r w:rsidR="006A5C23">
          <w:rPr>
            <w:noProof/>
            <w:webHidden/>
          </w:rPr>
          <w:fldChar w:fldCharType="end"/>
        </w:r>
      </w:hyperlink>
    </w:p>
    <w:p w14:paraId="1EDD7DA1" w14:textId="47632C5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7" w:history="1">
        <w:r w:rsidR="006A5C23" w:rsidRPr="00D805EE">
          <w:rPr>
            <w:rStyle w:val="Hyperlink"/>
            <w:noProof/>
          </w:rPr>
          <w:t>Mark 12:35-40</w:t>
        </w:r>
        <w:r w:rsidR="006A5C23">
          <w:rPr>
            <w:noProof/>
            <w:webHidden/>
          </w:rPr>
          <w:tab/>
        </w:r>
        <w:r w:rsidR="006A5C23">
          <w:rPr>
            <w:noProof/>
            <w:webHidden/>
          </w:rPr>
          <w:fldChar w:fldCharType="begin"/>
        </w:r>
        <w:r w:rsidR="006A5C23">
          <w:rPr>
            <w:noProof/>
            <w:webHidden/>
          </w:rPr>
          <w:instrText xml:space="preserve"> PAGEREF _Toc166194247 \h </w:instrText>
        </w:r>
        <w:r w:rsidR="006A5C23">
          <w:rPr>
            <w:noProof/>
            <w:webHidden/>
          </w:rPr>
        </w:r>
        <w:r w:rsidR="006A5C23">
          <w:rPr>
            <w:noProof/>
            <w:webHidden/>
          </w:rPr>
          <w:fldChar w:fldCharType="separate"/>
        </w:r>
        <w:r w:rsidR="006A5C23">
          <w:rPr>
            <w:noProof/>
            <w:webHidden/>
          </w:rPr>
          <w:t>26</w:t>
        </w:r>
        <w:r w:rsidR="006A5C23">
          <w:rPr>
            <w:noProof/>
            <w:webHidden/>
          </w:rPr>
          <w:fldChar w:fldCharType="end"/>
        </w:r>
      </w:hyperlink>
    </w:p>
    <w:p w14:paraId="32293CAA" w14:textId="080140E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8" w:history="1">
        <w:r w:rsidR="006A5C23" w:rsidRPr="00D805EE">
          <w:rPr>
            <w:rStyle w:val="Hyperlink"/>
            <w:noProof/>
          </w:rPr>
          <w:t>Mark 14:12-26</w:t>
        </w:r>
        <w:r w:rsidR="006A5C23">
          <w:rPr>
            <w:noProof/>
            <w:webHidden/>
          </w:rPr>
          <w:tab/>
        </w:r>
        <w:r w:rsidR="006A5C23">
          <w:rPr>
            <w:noProof/>
            <w:webHidden/>
          </w:rPr>
          <w:fldChar w:fldCharType="begin"/>
        </w:r>
        <w:r w:rsidR="006A5C23">
          <w:rPr>
            <w:noProof/>
            <w:webHidden/>
          </w:rPr>
          <w:instrText xml:space="preserve"> PAGEREF _Toc166194248 \h </w:instrText>
        </w:r>
        <w:r w:rsidR="006A5C23">
          <w:rPr>
            <w:noProof/>
            <w:webHidden/>
          </w:rPr>
        </w:r>
        <w:r w:rsidR="006A5C23">
          <w:rPr>
            <w:noProof/>
            <w:webHidden/>
          </w:rPr>
          <w:fldChar w:fldCharType="separate"/>
        </w:r>
        <w:r w:rsidR="006A5C23">
          <w:rPr>
            <w:noProof/>
            <w:webHidden/>
          </w:rPr>
          <w:t>27</w:t>
        </w:r>
        <w:r w:rsidR="006A5C23">
          <w:rPr>
            <w:noProof/>
            <w:webHidden/>
          </w:rPr>
          <w:fldChar w:fldCharType="end"/>
        </w:r>
      </w:hyperlink>
    </w:p>
    <w:p w14:paraId="730921EB" w14:textId="59F1C8E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9" w:history="1">
        <w:r w:rsidR="006A5C23" w:rsidRPr="00D805EE">
          <w:rPr>
            <w:rStyle w:val="Hyperlink"/>
            <w:noProof/>
          </w:rPr>
          <w:t>Mark 15:1-15</w:t>
        </w:r>
        <w:r w:rsidR="006A5C23">
          <w:rPr>
            <w:noProof/>
            <w:webHidden/>
          </w:rPr>
          <w:tab/>
        </w:r>
        <w:r w:rsidR="006A5C23">
          <w:rPr>
            <w:noProof/>
            <w:webHidden/>
          </w:rPr>
          <w:fldChar w:fldCharType="begin"/>
        </w:r>
        <w:r w:rsidR="006A5C23">
          <w:rPr>
            <w:noProof/>
            <w:webHidden/>
          </w:rPr>
          <w:instrText xml:space="preserve"> PAGEREF _Toc166194249 \h </w:instrText>
        </w:r>
        <w:r w:rsidR="006A5C23">
          <w:rPr>
            <w:noProof/>
            <w:webHidden/>
          </w:rPr>
        </w:r>
        <w:r w:rsidR="006A5C23">
          <w:rPr>
            <w:noProof/>
            <w:webHidden/>
          </w:rPr>
          <w:fldChar w:fldCharType="separate"/>
        </w:r>
        <w:r w:rsidR="006A5C23">
          <w:rPr>
            <w:noProof/>
            <w:webHidden/>
          </w:rPr>
          <w:t>29</w:t>
        </w:r>
        <w:r w:rsidR="006A5C23">
          <w:rPr>
            <w:noProof/>
            <w:webHidden/>
          </w:rPr>
          <w:fldChar w:fldCharType="end"/>
        </w:r>
      </w:hyperlink>
    </w:p>
    <w:p w14:paraId="40671E3F" w14:textId="5B3AB63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0" w:history="1">
        <w:r w:rsidR="006A5C23" w:rsidRPr="00D805EE">
          <w:rPr>
            <w:rStyle w:val="Hyperlink"/>
            <w:bCs/>
            <w:noProof/>
          </w:rPr>
          <w:t>Luke 17:11-19</w:t>
        </w:r>
        <w:r w:rsidR="006A5C23">
          <w:rPr>
            <w:noProof/>
            <w:webHidden/>
          </w:rPr>
          <w:tab/>
        </w:r>
        <w:r w:rsidR="006A5C23">
          <w:rPr>
            <w:noProof/>
            <w:webHidden/>
          </w:rPr>
          <w:fldChar w:fldCharType="begin"/>
        </w:r>
        <w:r w:rsidR="006A5C23">
          <w:rPr>
            <w:noProof/>
            <w:webHidden/>
          </w:rPr>
          <w:instrText xml:space="preserve"> PAGEREF _Toc166194250 \h </w:instrText>
        </w:r>
        <w:r w:rsidR="006A5C23">
          <w:rPr>
            <w:noProof/>
            <w:webHidden/>
          </w:rPr>
        </w:r>
        <w:r w:rsidR="006A5C23">
          <w:rPr>
            <w:noProof/>
            <w:webHidden/>
          </w:rPr>
          <w:fldChar w:fldCharType="separate"/>
        </w:r>
        <w:r w:rsidR="006A5C23">
          <w:rPr>
            <w:noProof/>
            <w:webHidden/>
          </w:rPr>
          <w:t>31</w:t>
        </w:r>
        <w:r w:rsidR="006A5C23">
          <w:rPr>
            <w:noProof/>
            <w:webHidden/>
          </w:rPr>
          <w:fldChar w:fldCharType="end"/>
        </w:r>
      </w:hyperlink>
    </w:p>
    <w:p w14:paraId="4F0023B0" w14:textId="2F38D3A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1" w:history="1">
        <w:r w:rsidR="006A5C23" w:rsidRPr="00D805EE">
          <w:rPr>
            <w:rStyle w:val="Hyperlink"/>
            <w:bCs/>
            <w:noProof/>
          </w:rPr>
          <w:t>Luke 18:9-14</w:t>
        </w:r>
        <w:r w:rsidR="006A5C23">
          <w:rPr>
            <w:noProof/>
            <w:webHidden/>
          </w:rPr>
          <w:tab/>
        </w:r>
        <w:r w:rsidR="006A5C23">
          <w:rPr>
            <w:noProof/>
            <w:webHidden/>
          </w:rPr>
          <w:fldChar w:fldCharType="begin"/>
        </w:r>
        <w:r w:rsidR="006A5C23">
          <w:rPr>
            <w:noProof/>
            <w:webHidden/>
          </w:rPr>
          <w:instrText xml:space="preserve"> PAGEREF _Toc166194251 \h </w:instrText>
        </w:r>
        <w:r w:rsidR="006A5C23">
          <w:rPr>
            <w:noProof/>
            <w:webHidden/>
          </w:rPr>
        </w:r>
        <w:r w:rsidR="006A5C23">
          <w:rPr>
            <w:noProof/>
            <w:webHidden/>
          </w:rPr>
          <w:fldChar w:fldCharType="separate"/>
        </w:r>
        <w:r w:rsidR="006A5C23">
          <w:rPr>
            <w:noProof/>
            <w:webHidden/>
          </w:rPr>
          <w:t>33</w:t>
        </w:r>
        <w:r w:rsidR="006A5C23">
          <w:rPr>
            <w:noProof/>
            <w:webHidden/>
          </w:rPr>
          <w:fldChar w:fldCharType="end"/>
        </w:r>
      </w:hyperlink>
    </w:p>
    <w:p w14:paraId="5365F7BE" w14:textId="497DBDA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2" w:history="1">
        <w:r w:rsidR="006A5C23" w:rsidRPr="00D805EE">
          <w:rPr>
            <w:rStyle w:val="Hyperlink"/>
            <w:bCs/>
            <w:noProof/>
          </w:rPr>
          <w:t>Luke 19:28-48</w:t>
        </w:r>
        <w:r w:rsidR="006A5C23">
          <w:rPr>
            <w:noProof/>
            <w:webHidden/>
          </w:rPr>
          <w:tab/>
        </w:r>
        <w:r w:rsidR="006A5C23">
          <w:rPr>
            <w:noProof/>
            <w:webHidden/>
          </w:rPr>
          <w:fldChar w:fldCharType="begin"/>
        </w:r>
        <w:r w:rsidR="006A5C23">
          <w:rPr>
            <w:noProof/>
            <w:webHidden/>
          </w:rPr>
          <w:instrText xml:space="preserve"> PAGEREF _Toc166194252 \h </w:instrText>
        </w:r>
        <w:r w:rsidR="006A5C23">
          <w:rPr>
            <w:noProof/>
            <w:webHidden/>
          </w:rPr>
        </w:r>
        <w:r w:rsidR="006A5C23">
          <w:rPr>
            <w:noProof/>
            <w:webHidden/>
          </w:rPr>
          <w:fldChar w:fldCharType="separate"/>
        </w:r>
        <w:r w:rsidR="006A5C23">
          <w:rPr>
            <w:noProof/>
            <w:webHidden/>
          </w:rPr>
          <w:t>34</w:t>
        </w:r>
        <w:r w:rsidR="006A5C23">
          <w:rPr>
            <w:noProof/>
            <w:webHidden/>
          </w:rPr>
          <w:fldChar w:fldCharType="end"/>
        </w:r>
      </w:hyperlink>
    </w:p>
    <w:p w14:paraId="09DE27F1" w14:textId="4C0070B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3" w:history="1">
        <w:r w:rsidR="006A5C23" w:rsidRPr="00D805EE">
          <w:rPr>
            <w:rStyle w:val="Hyperlink"/>
            <w:bCs/>
            <w:noProof/>
          </w:rPr>
          <w:t>Luke 23:26-47</w:t>
        </w:r>
        <w:r w:rsidR="006A5C23">
          <w:rPr>
            <w:noProof/>
            <w:webHidden/>
          </w:rPr>
          <w:tab/>
        </w:r>
        <w:r w:rsidR="006A5C23">
          <w:rPr>
            <w:noProof/>
            <w:webHidden/>
          </w:rPr>
          <w:fldChar w:fldCharType="begin"/>
        </w:r>
        <w:r w:rsidR="006A5C23">
          <w:rPr>
            <w:noProof/>
            <w:webHidden/>
          </w:rPr>
          <w:instrText xml:space="preserve"> PAGEREF _Toc166194253 \h </w:instrText>
        </w:r>
        <w:r w:rsidR="006A5C23">
          <w:rPr>
            <w:noProof/>
            <w:webHidden/>
          </w:rPr>
        </w:r>
        <w:r w:rsidR="006A5C23">
          <w:rPr>
            <w:noProof/>
            <w:webHidden/>
          </w:rPr>
          <w:fldChar w:fldCharType="separate"/>
        </w:r>
        <w:r w:rsidR="006A5C23">
          <w:rPr>
            <w:noProof/>
            <w:webHidden/>
          </w:rPr>
          <w:t>37</w:t>
        </w:r>
        <w:r w:rsidR="006A5C23">
          <w:rPr>
            <w:noProof/>
            <w:webHidden/>
          </w:rPr>
          <w:fldChar w:fldCharType="end"/>
        </w:r>
      </w:hyperlink>
    </w:p>
    <w:p w14:paraId="2AAEFBF4" w14:textId="458955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4" w:history="1">
        <w:r w:rsidR="006A5C23" w:rsidRPr="00D805EE">
          <w:rPr>
            <w:rStyle w:val="Hyperlink"/>
            <w:noProof/>
          </w:rPr>
          <w:t>Luke 24:36-53</w:t>
        </w:r>
        <w:r w:rsidR="006A5C23">
          <w:rPr>
            <w:noProof/>
            <w:webHidden/>
          </w:rPr>
          <w:tab/>
        </w:r>
        <w:r w:rsidR="006A5C23">
          <w:rPr>
            <w:noProof/>
            <w:webHidden/>
          </w:rPr>
          <w:fldChar w:fldCharType="begin"/>
        </w:r>
        <w:r w:rsidR="006A5C23">
          <w:rPr>
            <w:noProof/>
            <w:webHidden/>
          </w:rPr>
          <w:instrText xml:space="preserve"> PAGEREF _Toc166194254 \h </w:instrText>
        </w:r>
        <w:r w:rsidR="006A5C23">
          <w:rPr>
            <w:noProof/>
            <w:webHidden/>
          </w:rPr>
        </w:r>
        <w:r w:rsidR="006A5C23">
          <w:rPr>
            <w:noProof/>
            <w:webHidden/>
          </w:rPr>
          <w:fldChar w:fldCharType="separate"/>
        </w:r>
        <w:r w:rsidR="006A5C23">
          <w:rPr>
            <w:noProof/>
            <w:webHidden/>
          </w:rPr>
          <w:t>40</w:t>
        </w:r>
        <w:r w:rsidR="006A5C23">
          <w:rPr>
            <w:noProof/>
            <w:webHidden/>
          </w:rPr>
          <w:fldChar w:fldCharType="end"/>
        </w:r>
      </w:hyperlink>
    </w:p>
    <w:p w14:paraId="16048A59" w14:textId="018A06D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5" w:history="1">
        <w:r w:rsidR="006A5C23" w:rsidRPr="00D805EE">
          <w:rPr>
            <w:rStyle w:val="Hyperlink"/>
            <w:bCs/>
            <w:noProof/>
          </w:rPr>
          <w:t>John 1:1-4</w:t>
        </w:r>
        <w:r w:rsidR="006A5C23">
          <w:rPr>
            <w:noProof/>
            <w:webHidden/>
          </w:rPr>
          <w:tab/>
        </w:r>
        <w:r w:rsidR="006A5C23">
          <w:rPr>
            <w:noProof/>
            <w:webHidden/>
          </w:rPr>
          <w:fldChar w:fldCharType="begin"/>
        </w:r>
        <w:r w:rsidR="006A5C23">
          <w:rPr>
            <w:noProof/>
            <w:webHidden/>
          </w:rPr>
          <w:instrText xml:space="preserve"> PAGEREF _Toc166194255 \h </w:instrText>
        </w:r>
        <w:r w:rsidR="006A5C23">
          <w:rPr>
            <w:noProof/>
            <w:webHidden/>
          </w:rPr>
        </w:r>
        <w:r w:rsidR="006A5C23">
          <w:rPr>
            <w:noProof/>
            <w:webHidden/>
          </w:rPr>
          <w:fldChar w:fldCharType="separate"/>
        </w:r>
        <w:r w:rsidR="006A5C23">
          <w:rPr>
            <w:noProof/>
            <w:webHidden/>
          </w:rPr>
          <w:t>42</w:t>
        </w:r>
        <w:r w:rsidR="006A5C23">
          <w:rPr>
            <w:noProof/>
            <w:webHidden/>
          </w:rPr>
          <w:fldChar w:fldCharType="end"/>
        </w:r>
      </w:hyperlink>
    </w:p>
    <w:p w14:paraId="473C2F7B" w14:textId="3812D26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6" w:history="1">
        <w:r w:rsidR="006A5C23" w:rsidRPr="00D805EE">
          <w:rPr>
            <w:rStyle w:val="Hyperlink"/>
            <w:bCs/>
            <w:noProof/>
          </w:rPr>
          <w:t>John 1:14-18</w:t>
        </w:r>
        <w:r w:rsidR="006A5C23">
          <w:rPr>
            <w:noProof/>
            <w:webHidden/>
          </w:rPr>
          <w:tab/>
        </w:r>
        <w:r w:rsidR="006A5C23">
          <w:rPr>
            <w:noProof/>
            <w:webHidden/>
          </w:rPr>
          <w:fldChar w:fldCharType="begin"/>
        </w:r>
        <w:r w:rsidR="006A5C23">
          <w:rPr>
            <w:noProof/>
            <w:webHidden/>
          </w:rPr>
          <w:instrText xml:space="preserve"> PAGEREF _Toc166194256 \h </w:instrText>
        </w:r>
        <w:r w:rsidR="006A5C23">
          <w:rPr>
            <w:noProof/>
            <w:webHidden/>
          </w:rPr>
        </w:r>
        <w:r w:rsidR="006A5C23">
          <w:rPr>
            <w:noProof/>
            <w:webHidden/>
          </w:rPr>
          <w:fldChar w:fldCharType="separate"/>
        </w:r>
        <w:r w:rsidR="006A5C23">
          <w:rPr>
            <w:noProof/>
            <w:webHidden/>
          </w:rPr>
          <w:t>43</w:t>
        </w:r>
        <w:r w:rsidR="006A5C23">
          <w:rPr>
            <w:noProof/>
            <w:webHidden/>
          </w:rPr>
          <w:fldChar w:fldCharType="end"/>
        </w:r>
      </w:hyperlink>
    </w:p>
    <w:p w14:paraId="6AF64F88" w14:textId="29D86FD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7" w:history="1">
        <w:r w:rsidR="006A5C23" w:rsidRPr="00D805EE">
          <w:rPr>
            <w:rStyle w:val="Hyperlink"/>
            <w:bCs/>
            <w:noProof/>
          </w:rPr>
          <w:t>John 2:1-12</w:t>
        </w:r>
        <w:r w:rsidR="006A5C23">
          <w:rPr>
            <w:noProof/>
            <w:webHidden/>
          </w:rPr>
          <w:tab/>
        </w:r>
        <w:r w:rsidR="006A5C23">
          <w:rPr>
            <w:noProof/>
            <w:webHidden/>
          </w:rPr>
          <w:fldChar w:fldCharType="begin"/>
        </w:r>
        <w:r w:rsidR="006A5C23">
          <w:rPr>
            <w:noProof/>
            <w:webHidden/>
          </w:rPr>
          <w:instrText xml:space="preserve"> PAGEREF _Toc166194257 \h </w:instrText>
        </w:r>
        <w:r w:rsidR="006A5C23">
          <w:rPr>
            <w:noProof/>
            <w:webHidden/>
          </w:rPr>
        </w:r>
        <w:r w:rsidR="006A5C23">
          <w:rPr>
            <w:noProof/>
            <w:webHidden/>
          </w:rPr>
          <w:fldChar w:fldCharType="separate"/>
        </w:r>
        <w:r w:rsidR="006A5C23">
          <w:rPr>
            <w:noProof/>
            <w:webHidden/>
          </w:rPr>
          <w:t>45</w:t>
        </w:r>
        <w:r w:rsidR="006A5C23">
          <w:rPr>
            <w:noProof/>
            <w:webHidden/>
          </w:rPr>
          <w:fldChar w:fldCharType="end"/>
        </w:r>
      </w:hyperlink>
    </w:p>
    <w:p w14:paraId="06560A0C" w14:textId="7A83C62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8" w:history="1">
        <w:r w:rsidR="006A5C23" w:rsidRPr="00D805EE">
          <w:rPr>
            <w:rStyle w:val="Hyperlink"/>
            <w:bCs/>
            <w:noProof/>
          </w:rPr>
          <w:t>John 14:16-17</w:t>
        </w:r>
        <w:r w:rsidR="006A5C23">
          <w:rPr>
            <w:noProof/>
            <w:webHidden/>
          </w:rPr>
          <w:tab/>
        </w:r>
        <w:r w:rsidR="006A5C23">
          <w:rPr>
            <w:noProof/>
            <w:webHidden/>
          </w:rPr>
          <w:fldChar w:fldCharType="begin"/>
        </w:r>
        <w:r w:rsidR="006A5C23">
          <w:rPr>
            <w:noProof/>
            <w:webHidden/>
          </w:rPr>
          <w:instrText xml:space="preserve"> PAGEREF _Toc166194258 \h </w:instrText>
        </w:r>
        <w:r w:rsidR="006A5C23">
          <w:rPr>
            <w:noProof/>
            <w:webHidden/>
          </w:rPr>
        </w:r>
        <w:r w:rsidR="006A5C23">
          <w:rPr>
            <w:noProof/>
            <w:webHidden/>
          </w:rPr>
          <w:fldChar w:fldCharType="separate"/>
        </w:r>
        <w:r w:rsidR="006A5C23">
          <w:rPr>
            <w:noProof/>
            <w:webHidden/>
          </w:rPr>
          <w:t>47</w:t>
        </w:r>
        <w:r w:rsidR="006A5C23">
          <w:rPr>
            <w:noProof/>
            <w:webHidden/>
          </w:rPr>
          <w:fldChar w:fldCharType="end"/>
        </w:r>
      </w:hyperlink>
    </w:p>
    <w:p w14:paraId="2DCC28BB" w14:textId="1287A5D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9" w:history="1">
        <w:r w:rsidR="006A5C23" w:rsidRPr="00D805EE">
          <w:rPr>
            <w:rStyle w:val="Hyperlink"/>
            <w:bCs/>
            <w:noProof/>
          </w:rPr>
          <w:t>John 15:1-8</w:t>
        </w:r>
        <w:r w:rsidR="006A5C23">
          <w:rPr>
            <w:noProof/>
            <w:webHidden/>
          </w:rPr>
          <w:tab/>
        </w:r>
        <w:r w:rsidR="006A5C23">
          <w:rPr>
            <w:noProof/>
            <w:webHidden/>
          </w:rPr>
          <w:fldChar w:fldCharType="begin"/>
        </w:r>
        <w:r w:rsidR="006A5C23">
          <w:rPr>
            <w:noProof/>
            <w:webHidden/>
          </w:rPr>
          <w:instrText xml:space="preserve"> PAGEREF _Toc166194259 \h </w:instrText>
        </w:r>
        <w:r w:rsidR="006A5C23">
          <w:rPr>
            <w:noProof/>
            <w:webHidden/>
          </w:rPr>
        </w:r>
        <w:r w:rsidR="006A5C23">
          <w:rPr>
            <w:noProof/>
            <w:webHidden/>
          </w:rPr>
          <w:fldChar w:fldCharType="separate"/>
        </w:r>
        <w:r w:rsidR="006A5C23">
          <w:rPr>
            <w:noProof/>
            <w:webHidden/>
          </w:rPr>
          <w:t>48</w:t>
        </w:r>
        <w:r w:rsidR="006A5C23">
          <w:rPr>
            <w:noProof/>
            <w:webHidden/>
          </w:rPr>
          <w:fldChar w:fldCharType="end"/>
        </w:r>
      </w:hyperlink>
    </w:p>
    <w:p w14:paraId="0C435485" w14:textId="507FDA3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0" w:history="1">
        <w:r w:rsidR="006A5C23" w:rsidRPr="00D805EE">
          <w:rPr>
            <w:rStyle w:val="Hyperlink"/>
            <w:bCs/>
            <w:noProof/>
          </w:rPr>
          <w:t>Acts 1:1-11</w:t>
        </w:r>
        <w:r w:rsidR="006A5C23">
          <w:rPr>
            <w:noProof/>
            <w:webHidden/>
          </w:rPr>
          <w:tab/>
        </w:r>
        <w:r w:rsidR="006A5C23">
          <w:rPr>
            <w:noProof/>
            <w:webHidden/>
          </w:rPr>
          <w:fldChar w:fldCharType="begin"/>
        </w:r>
        <w:r w:rsidR="006A5C23">
          <w:rPr>
            <w:noProof/>
            <w:webHidden/>
          </w:rPr>
          <w:instrText xml:space="preserve"> PAGEREF _Toc166194260 \h </w:instrText>
        </w:r>
        <w:r w:rsidR="006A5C23">
          <w:rPr>
            <w:noProof/>
            <w:webHidden/>
          </w:rPr>
        </w:r>
        <w:r w:rsidR="006A5C23">
          <w:rPr>
            <w:noProof/>
            <w:webHidden/>
          </w:rPr>
          <w:fldChar w:fldCharType="separate"/>
        </w:r>
        <w:r w:rsidR="006A5C23">
          <w:rPr>
            <w:noProof/>
            <w:webHidden/>
          </w:rPr>
          <w:t>50</w:t>
        </w:r>
        <w:r w:rsidR="006A5C23">
          <w:rPr>
            <w:noProof/>
            <w:webHidden/>
          </w:rPr>
          <w:fldChar w:fldCharType="end"/>
        </w:r>
      </w:hyperlink>
    </w:p>
    <w:p w14:paraId="0E0E29D7" w14:textId="6433472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1" w:history="1">
        <w:r w:rsidR="006A5C23" w:rsidRPr="00D805EE">
          <w:rPr>
            <w:rStyle w:val="Hyperlink"/>
            <w:bCs/>
            <w:noProof/>
          </w:rPr>
          <w:t>Acts 2:1-13</w:t>
        </w:r>
        <w:r w:rsidR="006A5C23">
          <w:rPr>
            <w:noProof/>
            <w:webHidden/>
          </w:rPr>
          <w:tab/>
        </w:r>
        <w:r w:rsidR="006A5C23">
          <w:rPr>
            <w:noProof/>
            <w:webHidden/>
          </w:rPr>
          <w:fldChar w:fldCharType="begin"/>
        </w:r>
        <w:r w:rsidR="006A5C23">
          <w:rPr>
            <w:noProof/>
            <w:webHidden/>
          </w:rPr>
          <w:instrText xml:space="preserve"> PAGEREF _Toc166194261 \h </w:instrText>
        </w:r>
        <w:r w:rsidR="006A5C23">
          <w:rPr>
            <w:noProof/>
            <w:webHidden/>
          </w:rPr>
        </w:r>
        <w:r w:rsidR="006A5C23">
          <w:rPr>
            <w:noProof/>
            <w:webHidden/>
          </w:rPr>
          <w:fldChar w:fldCharType="separate"/>
        </w:r>
        <w:r w:rsidR="006A5C23">
          <w:rPr>
            <w:noProof/>
            <w:webHidden/>
          </w:rPr>
          <w:t>52</w:t>
        </w:r>
        <w:r w:rsidR="006A5C23">
          <w:rPr>
            <w:noProof/>
            <w:webHidden/>
          </w:rPr>
          <w:fldChar w:fldCharType="end"/>
        </w:r>
      </w:hyperlink>
    </w:p>
    <w:p w14:paraId="5067E76F" w14:textId="0201AB8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2" w:history="1">
        <w:r w:rsidR="006A5C23" w:rsidRPr="00D805EE">
          <w:rPr>
            <w:rStyle w:val="Hyperlink"/>
            <w:bCs/>
            <w:noProof/>
          </w:rPr>
          <w:t>Acts 3:11-16</w:t>
        </w:r>
        <w:r w:rsidR="006A5C23">
          <w:rPr>
            <w:noProof/>
            <w:webHidden/>
          </w:rPr>
          <w:tab/>
        </w:r>
        <w:r w:rsidR="006A5C23">
          <w:rPr>
            <w:noProof/>
            <w:webHidden/>
          </w:rPr>
          <w:fldChar w:fldCharType="begin"/>
        </w:r>
        <w:r w:rsidR="006A5C23">
          <w:rPr>
            <w:noProof/>
            <w:webHidden/>
          </w:rPr>
          <w:instrText xml:space="preserve"> PAGEREF _Toc166194262 \h </w:instrText>
        </w:r>
        <w:r w:rsidR="006A5C23">
          <w:rPr>
            <w:noProof/>
            <w:webHidden/>
          </w:rPr>
        </w:r>
        <w:r w:rsidR="006A5C23">
          <w:rPr>
            <w:noProof/>
            <w:webHidden/>
          </w:rPr>
          <w:fldChar w:fldCharType="separate"/>
        </w:r>
        <w:r w:rsidR="006A5C23">
          <w:rPr>
            <w:noProof/>
            <w:webHidden/>
          </w:rPr>
          <w:t>54</w:t>
        </w:r>
        <w:r w:rsidR="006A5C23">
          <w:rPr>
            <w:noProof/>
            <w:webHidden/>
          </w:rPr>
          <w:fldChar w:fldCharType="end"/>
        </w:r>
      </w:hyperlink>
    </w:p>
    <w:p w14:paraId="3D266E5B" w14:textId="41822BC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3" w:history="1">
        <w:r w:rsidR="006A5C23" w:rsidRPr="00D805EE">
          <w:rPr>
            <w:rStyle w:val="Hyperlink"/>
            <w:bCs/>
            <w:noProof/>
          </w:rPr>
          <w:t>Acts 4:23-31</w:t>
        </w:r>
        <w:r w:rsidR="006A5C23">
          <w:rPr>
            <w:noProof/>
            <w:webHidden/>
          </w:rPr>
          <w:tab/>
        </w:r>
        <w:r w:rsidR="006A5C23">
          <w:rPr>
            <w:noProof/>
            <w:webHidden/>
          </w:rPr>
          <w:fldChar w:fldCharType="begin"/>
        </w:r>
        <w:r w:rsidR="006A5C23">
          <w:rPr>
            <w:noProof/>
            <w:webHidden/>
          </w:rPr>
          <w:instrText xml:space="preserve"> PAGEREF _Toc166194263 \h </w:instrText>
        </w:r>
        <w:r w:rsidR="006A5C23">
          <w:rPr>
            <w:noProof/>
            <w:webHidden/>
          </w:rPr>
        </w:r>
        <w:r w:rsidR="006A5C23">
          <w:rPr>
            <w:noProof/>
            <w:webHidden/>
          </w:rPr>
          <w:fldChar w:fldCharType="separate"/>
        </w:r>
        <w:r w:rsidR="006A5C23">
          <w:rPr>
            <w:noProof/>
            <w:webHidden/>
          </w:rPr>
          <w:t>56</w:t>
        </w:r>
        <w:r w:rsidR="006A5C23">
          <w:rPr>
            <w:noProof/>
            <w:webHidden/>
          </w:rPr>
          <w:fldChar w:fldCharType="end"/>
        </w:r>
      </w:hyperlink>
    </w:p>
    <w:p w14:paraId="06647B85" w14:textId="7AB132C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4" w:history="1">
        <w:r w:rsidR="006A5C23" w:rsidRPr="00D805EE">
          <w:rPr>
            <w:rStyle w:val="Hyperlink"/>
            <w:bCs/>
            <w:noProof/>
          </w:rPr>
          <w:t>Acts 16:11-15</w:t>
        </w:r>
        <w:r w:rsidR="006A5C23">
          <w:rPr>
            <w:noProof/>
            <w:webHidden/>
          </w:rPr>
          <w:tab/>
        </w:r>
        <w:r w:rsidR="006A5C23">
          <w:rPr>
            <w:noProof/>
            <w:webHidden/>
          </w:rPr>
          <w:fldChar w:fldCharType="begin"/>
        </w:r>
        <w:r w:rsidR="006A5C23">
          <w:rPr>
            <w:noProof/>
            <w:webHidden/>
          </w:rPr>
          <w:instrText xml:space="preserve"> PAGEREF _Toc166194264 \h </w:instrText>
        </w:r>
        <w:r w:rsidR="006A5C23">
          <w:rPr>
            <w:noProof/>
            <w:webHidden/>
          </w:rPr>
        </w:r>
        <w:r w:rsidR="006A5C23">
          <w:rPr>
            <w:noProof/>
            <w:webHidden/>
          </w:rPr>
          <w:fldChar w:fldCharType="separate"/>
        </w:r>
        <w:r w:rsidR="006A5C23">
          <w:rPr>
            <w:noProof/>
            <w:webHidden/>
          </w:rPr>
          <w:t>58</w:t>
        </w:r>
        <w:r w:rsidR="006A5C23">
          <w:rPr>
            <w:noProof/>
            <w:webHidden/>
          </w:rPr>
          <w:fldChar w:fldCharType="end"/>
        </w:r>
      </w:hyperlink>
    </w:p>
    <w:p w14:paraId="57E3445A" w14:textId="663E88E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5" w:history="1">
        <w:r w:rsidR="006A5C23" w:rsidRPr="00D805EE">
          <w:rPr>
            <w:rStyle w:val="Hyperlink"/>
            <w:bCs/>
            <w:noProof/>
          </w:rPr>
          <w:t>Romans 3:9-26</w:t>
        </w:r>
        <w:r w:rsidR="006A5C23">
          <w:rPr>
            <w:noProof/>
            <w:webHidden/>
          </w:rPr>
          <w:tab/>
        </w:r>
        <w:r w:rsidR="006A5C23">
          <w:rPr>
            <w:noProof/>
            <w:webHidden/>
          </w:rPr>
          <w:fldChar w:fldCharType="begin"/>
        </w:r>
        <w:r w:rsidR="006A5C23">
          <w:rPr>
            <w:noProof/>
            <w:webHidden/>
          </w:rPr>
          <w:instrText xml:space="preserve"> PAGEREF _Toc166194265 \h </w:instrText>
        </w:r>
        <w:r w:rsidR="006A5C23">
          <w:rPr>
            <w:noProof/>
            <w:webHidden/>
          </w:rPr>
        </w:r>
        <w:r w:rsidR="006A5C23">
          <w:rPr>
            <w:noProof/>
            <w:webHidden/>
          </w:rPr>
          <w:fldChar w:fldCharType="separate"/>
        </w:r>
        <w:r w:rsidR="006A5C23">
          <w:rPr>
            <w:noProof/>
            <w:webHidden/>
          </w:rPr>
          <w:t>59</w:t>
        </w:r>
        <w:r w:rsidR="006A5C23">
          <w:rPr>
            <w:noProof/>
            <w:webHidden/>
          </w:rPr>
          <w:fldChar w:fldCharType="end"/>
        </w:r>
      </w:hyperlink>
    </w:p>
    <w:p w14:paraId="44C222E3" w14:textId="5812DFC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6" w:history="1">
        <w:r w:rsidR="006A5C23" w:rsidRPr="00D805EE">
          <w:rPr>
            <w:rStyle w:val="Hyperlink"/>
            <w:bCs/>
            <w:noProof/>
          </w:rPr>
          <w:t>Romans 5:6-15</w:t>
        </w:r>
        <w:r w:rsidR="006A5C23">
          <w:rPr>
            <w:noProof/>
            <w:webHidden/>
          </w:rPr>
          <w:tab/>
        </w:r>
        <w:r w:rsidR="006A5C23">
          <w:rPr>
            <w:noProof/>
            <w:webHidden/>
          </w:rPr>
          <w:fldChar w:fldCharType="begin"/>
        </w:r>
        <w:r w:rsidR="006A5C23">
          <w:rPr>
            <w:noProof/>
            <w:webHidden/>
          </w:rPr>
          <w:instrText xml:space="preserve"> PAGEREF _Toc166194266 \h </w:instrText>
        </w:r>
        <w:r w:rsidR="006A5C23">
          <w:rPr>
            <w:noProof/>
            <w:webHidden/>
          </w:rPr>
        </w:r>
        <w:r w:rsidR="006A5C23">
          <w:rPr>
            <w:noProof/>
            <w:webHidden/>
          </w:rPr>
          <w:fldChar w:fldCharType="separate"/>
        </w:r>
        <w:r w:rsidR="006A5C23">
          <w:rPr>
            <w:noProof/>
            <w:webHidden/>
          </w:rPr>
          <w:t>61</w:t>
        </w:r>
        <w:r w:rsidR="006A5C23">
          <w:rPr>
            <w:noProof/>
            <w:webHidden/>
          </w:rPr>
          <w:fldChar w:fldCharType="end"/>
        </w:r>
      </w:hyperlink>
    </w:p>
    <w:p w14:paraId="66C13169" w14:textId="72F3A6C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7" w:history="1">
        <w:r w:rsidR="006A5C23" w:rsidRPr="00D805EE">
          <w:rPr>
            <w:rStyle w:val="Hyperlink"/>
            <w:bCs/>
            <w:noProof/>
          </w:rPr>
          <w:t>Romans 6:8-14</w:t>
        </w:r>
        <w:r w:rsidR="006A5C23">
          <w:rPr>
            <w:noProof/>
            <w:webHidden/>
          </w:rPr>
          <w:tab/>
        </w:r>
        <w:r w:rsidR="006A5C23">
          <w:rPr>
            <w:noProof/>
            <w:webHidden/>
          </w:rPr>
          <w:fldChar w:fldCharType="begin"/>
        </w:r>
        <w:r w:rsidR="006A5C23">
          <w:rPr>
            <w:noProof/>
            <w:webHidden/>
          </w:rPr>
          <w:instrText xml:space="preserve"> PAGEREF _Toc166194267 \h </w:instrText>
        </w:r>
        <w:r w:rsidR="006A5C23">
          <w:rPr>
            <w:noProof/>
            <w:webHidden/>
          </w:rPr>
        </w:r>
        <w:r w:rsidR="006A5C23">
          <w:rPr>
            <w:noProof/>
            <w:webHidden/>
          </w:rPr>
          <w:fldChar w:fldCharType="separate"/>
        </w:r>
        <w:r w:rsidR="006A5C23">
          <w:rPr>
            <w:noProof/>
            <w:webHidden/>
          </w:rPr>
          <w:t>63</w:t>
        </w:r>
        <w:r w:rsidR="006A5C23">
          <w:rPr>
            <w:noProof/>
            <w:webHidden/>
          </w:rPr>
          <w:fldChar w:fldCharType="end"/>
        </w:r>
      </w:hyperlink>
    </w:p>
    <w:p w14:paraId="1C9165E9" w14:textId="61D57E2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8" w:history="1">
        <w:r w:rsidR="006A5C23" w:rsidRPr="00D805EE">
          <w:rPr>
            <w:rStyle w:val="Hyperlink"/>
            <w:bCs/>
            <w:noProof/>
          </w:rPr>
          <w:t>Romans 9:30-33</w:t>
        </w:r>
        <w:r w:rsidR="006A5C23">
          <w:rPr>
            <w:noProof/>
            <w:webHidden/>
          </w:rPr>
          <w:tab/>
        </w:r>
        <w:r w:rsidR="006A5C23">
          <w:rPr>
            <w:noProof/>
            <w:webHidden/>
          </w:rPr>
          <w:fldChar w:fldCharType="begin"/>
        </w:r>
        <w:r w:rsidR="006A5C23">
          <w:rPr>
            <w:noProof/>
            <w:webHidden/>
          </w:rPr>
          <w:instrText xml:space="preserve"> PAGEREF _Toc166194268 \h </w:instrText>
        </w:r>
        <w:r w:rsidR="006A5C23">
          <w:rPr>
            <w:noProof/>
            <w:webHidden/>
          </w:rPr>
        </w:r>
        <w:r w:rsidR="006A5C23">
          <w:rPr>
            <w:noProof/>
            <w:webHidden/>
          </w:rPr>
          <w:fldChar w:fldCharType="separate"/>
        </w:r>
        <w:r w:rsidR="006A5C23">
          <w:rPr>
            <w:noProof/>
            <w:webHidden/>
          </w:rPr>
          <w:t>65</w:t>
        </w:r>
        <w:r w:rsidR="006A5C23">
          <w:rPr>
            <w:noProof/>
            <w:webHidden/>
          </w:rPr>
          <w:fldChar w:fldCharType="end"/>
        </w:r>
      </w:hyperlink>
    </w:p>
    <w:p w14:paraId="10FF4A2E" w14:textId="3459181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9" w:history="1">
        <w:r w:rsidR="006A5C23" w:rsidRPr="00D805EE">
          <w:rPr>
            <w:rStyle w:val="Hyperlink"/>
            <w:bCs/>
            <w:noProof/>
          </w:rPr>
          <w:t>Romans 10:9-15</w:t>
        </w:r>
        <w:r w:rsidR="006A5C23">
          <w:rPr>
            <w:noProof/>
            <w:webHidden/>
          </w:rPr>
          <w:tab/>
        </w:r>
        <w:r w:rsidR="006A5C23">
          <w:rPr>
            <w:noProof/>
            <w:webHidden/>
          </w:rPr>
          <w:fldChar w:fldCharType="begin"/>
        </w:r>
        <w:r w:rsidR="006A5C23">
          <w:rPr>
            <w:noProof/>
            <w:webHidden/>
          </w:rPr>
          <w:instrText xml:space="preserve"> PAGEREF _Toc166194269 \h </w:instrText>
        </w:r>
        <w:r w:rsidR="006A5C23">
          <w:rPr>
            <w:noProof/>
            <w:webHidden/>
          </w:rPr>
        </w:r>
        <w:r w:rsidR="006A5C23">
          <w:rPr>
            <w:noProof/>
            <w:webHidden/>
          </w:rPr>
          <w:fldChar w:fldCharType="separate"/>
        </w:r>
        <w:r w:rsidR="006A5C23">
          <w:rPr>
            <w:noProof/>
            <w:webHidden/>
          </w:rPr>
          <w:t>66</w:t>
        </w:r>
        <w:r w:rsidR="006A5C23">
          <w:rPr>
            <w:noProof/>
            <w:webHidden/>
          </w:rPr>
          <w:fldChar w:fldCharType="end"/>
        </w:r>
      </w:hyperlink>
    </w:p>
    <w:p w14:paraId="2CCD7278" w14:textId="2AA632C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0" w:history="1">
        <w:r w:rsidR="006A5C23" w:rsidRPr="00D805EE">
          <w:rPr>
            <w:rStyle w:val="Hyperlink"/>
            <w:bCs/>
            <w:noProof/>
          </w:rPr>
          <w:t>Galatians 1:6-10</w:t>
        </w:r>
        <w:r w:rsidR="006A5C23">
          <w:rPr>
            <w:noProof/>
            <w:webHidden/>
          </w:rPr>
          <w:tab/>
        </w:r>
        <w:r w:rsidR="006A5C23">
          <w:rPr>
            <w:noProof/>
            <w:webHidden/>
          </w:rPr>
          <w:fldChar w:fldCharType="begin"/>
        </w:r>
        <w:r w:rsidR="006A5C23">
          <w:rPr>
            <w:noProof/>
            <w:webHidden/>
          </w:rPr>
          <w:instrText xml:space="preserve"> PAGEREF _Toc166194270 \h </w:instrText>
        </w:r>
        <w:r w:rsidR="006A5C23">
          <w:rPr>
            <w:noProof/>
            <w:webHidden/>
          </w:rPr>
        </w:r>
        <w:r w:rsidR="006A5C23">
          <w:rPr>
            <w:noProof/>
            <w:webHidden/>
          </w:rPr>
          <w:fldChar w:fldCharType="separate"/>
        </w:r>
        <w:r w:rsidR="006A5C23">
          <w:rPr>
            <w:noProof/>
            <w:webHidden/>
          </w:rPr>
          <w:t>68</w:t>
        </w:r>
        <w:r w:rsidR="006A5C23">
          <w:rPr>
            <w:noProof/>
            <w:webHidden/>
          </w:rPr>
          <w:fldChar w:fldCharType="end"/>
        </w:r>
      </w:hyperlink>
    </w:p>
    <w:p w14:paraId="60AD426E" w14:textId="01E2D59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1" w:history="1">
        <w:r w:rsidR="006A5C23" w:rsidRPr="00D805EE">
          <w:rPr>
            <w:rStyle w:val="Hyperlink"/>
            <w:bCs/>
            <w:noProof/>
          </w:rPr>
          <w:t>Galatians 2:6-10</w:t>
        </w:r>
        <w:r w:rsidR="006A5C23">
          <w:rPr>
            <w:noProof/>
            <w:webHidden/>
          </w:rPr>
          <w:tab/>
        </w:r>
        <w:r w:rsidR="006A5C23">
          <w:rPr>
            <w:noProof/>
            <w:webHidden/>
          </w:rPr>
          <w:fldChar w:fldCharType="begin"/>
        </w:r>
        <w:r w:rsidR="006A5C23">
          <w:rPr>
            <w:noProof/>
            <w:webHidden/>
          </w:rPr>
          <w:instrText xml:space="preserve"> PAGEREF _Toc166194271 \h </w:instrText>
        </w:r>
        <w:r w:rsidR="006A5C23">
          <w:rPr>
            <w:noProof/>
            <w:webHidden/>
          </w:rPr>
        </w:r>
        <w:r w:rsidR="006A5C23">
          <w:rPr>
            <w:noProof/>
            <w:webHidden/>
          </w:rPr>
          <w:fldChar w:fldCharType="separate"/>
        </w:r>
        <w:r w:rsidR="006A5C23">
          <w:rPr>
            <w:noProof/>
            <w:webHidden/>
          </w:rPr>
          <w:t>69</w:t>
        </w:r>
        <w:r w:rsidR="006A5C23">
          <w:rPr>
            <w:noProof/>
            <w:webHidden/>
          </w:rPr>
          <w:fldChar w:fldCharType="end"/>
        </w:r>
      </w:hyperlink>
    </w:p>
    <w:p w14:paraId="71DA51D2" w14:textId="751BCD75"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2" w:history="1">
        <w:r w:rsidR="006A5C23" w:rsidRPr="00D805EE">
          <w:rPr>
            <w:rStyle w:val="Hyperlink"/>
            <w:bCs/>
            <w:noProof/>
          </w:rPr>
          <w:t>Galatians 3:15-25</w:t>
        </w:r>
        <w:r w:rsidR="006A5C23">
          <w:rPr>
            <w:noProof/>
            <w:webHidden/>
          </w:rPr>
          <w:tab/>
        </w:r>
        <w:r w:rsidR="006A5C23">
          <w:rPr>
            <w:noProof/>
            <w:webHidden/>
          </w:rPr>
          <w:fldChar w:fldCharType="begin"/>
        </w:r>
        <w:r w:rsidR="006A5C23">
          <w:rPr>
            <w:noProof/>
            <w:webHidden/>
          </w:rPr>
          <w:instrText xml:space="preserve"> PAGEREF _Toc166194272 \h </w:instrText>
        </w:r>
        <w:r w:rsidR="006A5C23">
          <w:rPr>
            <w:noProof/>
            <w:webHidden/>
          </w:rPr>
        </w:r>
        <w:r w:rsidR="006A5C23">
          <w:rPr>
            <w:noProof/>
            <w:webHidden/>
          </w:rPr>
          <w:fldChar w:fldCharType="separate"/>
        </w:r>
        <w:r w:rsidR="006A5C23">
          <w:rPr>
            <w:noProof/>
            <w:webHidden/>
          </w:rPr>
          <w:t>70</w:t>
        </w:r>
        <w:r w:rsidR="006A5C23">
          <w:rPr>
            <w:noProof/>
            <w:webHidden/>
          </w:rPr>
          <w:fldChar w:fldCharType="end"/>
        </w:r>
      </w:hyperlink>
    </w:p>
    <w:p w14:paraId="5F81D9A7" w14:textId="5620B1B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3" w:history="1">
        <w:r w:rsidR="006A5C23" w:rsidRPr="00D805EE">
          <w:rPr>
            <w:rStyle w:val="Hyperlink"/>
            <w:bCs/>
            <w:noProof/>
          </w:rPr>
          <w:t>Galatians 4:1-7</w:t>
        </w:r>
        <w:r w:rsidR="006A5C23">
          <w:rPr>
            <w:noProof/>
            <w:webHidden/>
          </w:rPr>
          <w:tab/>
        </w:r>
        <w:r w:rsidR="006A5C23">
          <w:rPr>
            <w:noProof/>
            <w:webHidden/>
          </w:rPr>
          <w:fldChar w:fldCharType="begin"/>
        </w:r>
        <w:r w:rsidR="006A5C23">
          <w:rPr>
            <w:noProof/>
            <w:webHidden/>
          </w:rPr>
          <w:instrText xml:space="preserve"> PAGEREF _Toc166194273 \h </w:instrText>
        </w:r>
        <w:r w:rsidR="006A5C23">
          <w:rPr>
            <w:noProof/>
            <w:webHidden/>
          </w:rPr>
        </w:r>
        <w:r w:rsidR="006A5C23">
          <w:rPr>
            <w:noProof/>
            <w:webHidden/>
          </w:rPr>
          <w:fldChar w:fldCharType="separate"/>
        </w:r>
        <w:r w:rsidR="006A5C23">
          <w:rPr>
            <w:noProof/>
            <w:webHidden/>
          </w:rPr>
          <w:t>72</w:t>
        </w:r>
        <w:r w:rsidR="006A5C23">
          <w:rPr>
            <w:noProof/>
            <w:webHidden/>
          </w:rPr>
          <w:fldChar w:fldCharType="end"/>
        </w:r>
      </w:hyperlink>
    </w:p>
    <w:p w14:paraId="1387B8F5" w14:textId="456F0D5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4" w:history="1">
        <w:r w:rsidR="006A5C23" w:rsidRPr="00D805EE">
          <w:rPr>
            <w:rStyle w:val="Hyperlink"/>
            <w:noProof/>
          </w:rPr>
          <w:t>Galatians 5:7-15</w:t>
        </w:r>
        <w:r w:rsidR="006A5C23">
          <w:rPr>
            <w:noProof/>
            <w:webHidden/>
          </w:rPr>
          <w:tab/>
        </w:r>
        <w:r w:rsidR="006A5C23">
          <w:rPr>
            <w:noProof/>
            <w:webHidden/>
          </w:rPr>
          <w:fldChar w:fldCharType="begin"/>
        </w:r>
        <w:r w:rsidR="006A5C23">
          <w:rPr>
            <w:noProof/>
            <w:webHidden/>
          </w:rPr>
          <w:instrText xml:space="preserve"> PAGEREF _Toc166194274 \h </w:instrText>
        </w:r>
        <w:r w:rsidR="006A5C23">
          <w:rPr>
            <w:noProof/>
            <w:webHidden/>
          </w:rPr>
        </w:r>
        <w:r w:rsidR="006A5C23">
          <w:rPr>
            <w:noProof/>
            <w:webHidden/>
          </w:rPr>
          <w:fldChar w:fldCharType="separate"/>
        </w:r>
        <w:r w:rsidR="006A5C23">
          <w:rPr>
            <w:noProof/>
            <w:webHidden/>
          </w:rPr>
          <w:t>73</w:t>
        </w:r>
        <w:r w:rsidR="006A5C23">
          <w:rPr>
            <w:noProof/>
            <w:webHidden/>
          </w:rPr>
          <w:fldChar w:fldCharType="end"/>
        </w:r>
      </w:hyperlink>
    </w:p>
    <w:p w14:paraId="58CF47F3" w14:textId="13FCFF5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5" w:history="1">
        <w:r w:rsidR="006A5C23" w:rsidRPr="00D805EE">
          <w:rPr>
            <w:rStyle w:val="Hyperlink"/>
            <w:bCs/>
            <w:noProof/>
          </w:rPr>
          <w:t>Galatians 6:1-10</w:t>
        </w:r>
        <w:r w:rsidR="006A5C23">
          <w:rPr>
            <w:noProof/>
            <w:webHidden/>
          </w:rPr>
          <w:tab/>
        </w:r>
        <w:r w:rsidR="006A5C23">
          <w:rPr>
            <w:noProof/>
            <w:webHidden/>
          </w:rPr>
          <w:fldChar w:fldCharType="begin"/>
        </w:r>
        <w:r w:rsidR="006A5C23">
          <w:rPr>
            <w:noProof/>
            <w:webHidden/>
          </w:rPr>
          <w:instrText xml:space="preserve"> PAGEREF _Toc166194275 \h </w:instrText>
        </w:r>
        <w:r w:rsidR="006A5C23">
          <w:rPr>
            <w:noProof/>
            <w:webHidden/>
          </w:rPr>
        </w:r>
        <w:r w:rsidR="006A5C23">
          <w:rPr>
            <w:noProof/>
            <w:webHidden/>
          </w:rPr>
          <w:fldChar w:fldCharType="separate"/>
        </w:r>
        <w:r w:rsidR="006A5C23">
          <w:rPr>
            <w:noProof/>
            <w:webHidden/>
          </w:rPr>
          <w:t>75</w:t>
        </w:r>
        <w:r w:rsidR="006A5C23">
          <w:rPr>
            <w:noProof/>
            <w:webHidden/>
          </w:rPr>
          <w:fldChar w:fldCharType="end"/>
        </w:r>
      </w:hyperlink>
    </w:p>
    <w:p w14:paraId="230810EB" w14:textId="3F421FA8"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6" w:history="1">
        <w:r w:rsidR="006A5C23" w:rsidRPr="00D805EE">
          <w:rPr>
            <w:rStyle w:val="Hyperlink"/>
            <w:bCs/>
            <w:noProof/>
          </w:rPr>
          <w:t>Ephesians 1:3-14</w:t>
        </w:r>
        <w:r w:rsidR="006A5C23">
          <w:rPr>
            <w:noProof/>
            <w:webHidden/>
          </w:rPr>
          <w:tab/>
        </w:r>
        <w:r w:rsidR="006A5C23">
          <w:rPr>
            <w:noProof/>
            <w:webHidden/>
          </w:rPr>
          <w:fldChar w:fldCharType="begin"/>
        </w:r>
        <w:r w:rsidR="006A5C23">
          <w:rPr>
            <w:noProof/>
            <w:webHidden/>
          </w:rPr>
          <w:instrText xml:space="preserve"> PAGEREF _Toc166194276 \h </w:instrText>
        </w:r>
        <w:r w:rsidR="006A5C23">
          <w:rPr>
            <w:noProof/>
            <w:webHidden/>
          </w:rPr>
        </w:r>
        <w:r w:rsidR="006A5C23">
          <w:rPr>
            <w:noProof/>
            <w:webHidden/>
          </w:rPr>
          <w:fldChar w:fldCharType="separate"/>
        </w:r>
        <w:r w:rsidR="006A5C23">
          <w:rPr>
            <w:noProof/>
            <w:webHidden/>
          </w:rPr>
          <w:t>77</w:t>
        </w:r>
        <w:r w:rsidR="006A5C23">
          <w:rPr>
            <w:noProof/>
            <w:webHidden/>
          </w:rPr>
          <w:fldChar w:fldCharType="end"/>
        </w:r>
      </w:hyperlink>
    </w:p>
    <w:p w14:paraId="077DC078" w14:textId="7AFBE1F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7" w:history="1">
        <w:r w:rsidR="006A5C23" w:rsidRPr="00D805EE">
          <w:rPr>
            <w:rStyle w:val="Hyperlink"/>
            <w:noProof/>
          </w:rPr>
          <w:t>Colossians 1:1-12</w:t>
        </w:r>
        <w:r w:rsidR="006A5C23">
          <w:rPr>
            <w:noProof/>
            <w:webHidden/>
          </w:rPr>
          <w:tab/>
        </w:r>
        <w:r w:rsidR="006A5C23">
          <w:rPr>
            <w:noProof/>
            <w:webHidden/>
          </w:rPr>
          <w:fldChar w:fldCharType="begin"/>
        </w:r>
        <w:r w:rsidR="006A5C23">
          <w:rPr>
            <w:noProof/>
            <w:webHidden/>
          </w:rPr>
          <w:instrText xml:space="preserve"> PAGEREF _Toc166194277 \h </w:instrText>
        </w:r>
        <w:r w:rsidR="006A5C23">
          <w:rPr>
            <w:noProof/>
            <w:webHidden/>
          </w:rPr>
        </w:r>
        <w:r w:rsidR="006A5C23">
          <w:rPr>
            <w:noProof/>
            <w:webHidden/>
          </w:rPr>
          <w:fldChar w:fldCharType="separate"/>
        </w:r>
        <w:r w:rsidR="006A5C23">
          <w:rPr>
            <w:noProof/>
            <w:webHidden/>
          </w:rPr>
          <w:t>79</w:t>
        </w:r>
        <w:r w:rsidR="006A5C23">
          <w:rPr>
            <w:noProof/>
            <w:webHidden/>
          </w:rPr>
          <w:fldChar w:fldCharType="end"/>
        </w:r>
      </w:hyperlink>
    </w:p>
    <w:p w14:paraId="7E4D7ECD" w14:textId="79EFD0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8" w:history="1">
        <w:r w:rsidR="006A5C23" w:rsidRPr="00D805EE">
          <w:rPr>
            <w:rStyle w:val="Hyperlink"/>
            <w:noProof/>
          </w:rPr>
          <w:t>Colossians 1:13-23</w:t>
        </w:r>
        <w:r w:rsidR="006A5C23">
          <w:rPr>
            <w:noProof/>
            <w:webHidden/>
          </w:rPr>
          <w:tab/>
        </w:r>
        <w:r w:rsidR="006A5C23">
          <w:rPr>
            <w:noProof/>
            <w:webHidden/>
          </w:rPr>
          <w:fldChar w:fldCharType="begin"/>
        </w:r>
        <w:r w:rsidR="006A5C23">
          <w:rPr>
            <w:noProof/>
            <w:webHidden/>
          </w:rPr>
          <w:instrText xml:space="preserve"> PAGEREF _Toc166194278 \h </w:instrText>
        </w:r>
        <w:r w:rsidR="006A5C23">
          <w:rPr>
            <w:noProof/>
            <w:webHidden/>
          </w:rPr>
        </w:r>
        <w:r w:rsidR="006A5C23">
          <w:rPr>
            <w:noProof/>
            <w:webHidden/>
          </w:rPr>
          <w:fldChar w:fldCharType="separate"/>
        </w:r>
        <w:r w:rsidR="006A5C23">
          <w:rPr>
            <w:noProof/>
            <w:webHidden/>
          </w:rPr>
          <w:t>81</w:t>
        </w:r>
        <w:r w:rsidR="006A5C23">
          <w:rPr>
            <w:noProof/>
            <w:webHidden/>
          </w:rPr>
          <w:fldChar w:fldCharType="end"/>
        </w:r>
      </w:hyperlink>
    </w:p>
    <w:p w14:paraId="7E067C0D" w14:textId="27055DE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9" w:history="1">
        <w:r w:rsidR="006A5C23" w:rsidRPr="00D805EE">
          <w:rPr>
            <w:rStyle w:val="Hyperlink"/>
            <w:noProof/>
          </w:rPr>
          <w:t>Colossians 2:6-15</w:t>
        </w:r>
        <w:r w:rsidR="006A5C23">
          <w:rPr>
            <w:noProof/>
            <w:webHidden/>
          </w:rPr>
          <w:tab/>
        </w:r>
        <w:r w:rsidR="006A5C23">
          <w:rPr>
            <w:noProof/>
            <w:webHidden/>
          </w:rPr>
          <w:fldChar w:fldCharType="begin"/>
        </w:r>
        <w:r w:rsidR="006A5C23">
          <w:rPr>
            <w:noProof/>
            <w:webHidden/>
          </w:rPr>
          <w:instrText xml:space="preserve"> PAGEREF _Toc166194279 \h </w:instrText>
        </w:r>
        <w:r w:rsidR="006A5C23">
          <w:rPr>
            <w:noProof/>
            <w:webHidden/>
          </w:rPr>
        </w:r>
        <w:r w:rsidR="006A5C23">
          <w:rPr>
            <w:noProof/>
            <w:webHidden/>
          </w:rPr>
          <w:fldChar w:fldCharType="separate"/>
        </w:r>
        <w:r w:rsidR="006A5C23">
          <w:rPr>
            <w:noProof/>
            <w:webHidden/>
          </w:rPr>
          <w:t>83</w:t>
        </w:r>
        <w:r w:rsidR="006A5C23">
          <w:rPr>
            <w:noProof/>
            <w:webHidden/>
          </w:rPr>
          <w:fldChar w:fldCharType="end"/>
        </w:r>
      </w:hyperlink>
    </w:p>
    <w:p w14:paraId="59D1E90B" w14:textId="57999ED0"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0" w:history="1">
        <w:r w:rsidR="006A5C23" w:rsidRPr="00D805EE">
          <w:rPr>
            <w:rStyle w:val="Hyperlink"/>
            <w:noProof/>
          </w:rPr>
          <w:t>Colossians 3:1-17</w:t>
        </w:r>
        <w:r w:rsidR="006A5C23">
          <w:rPr>
            <w:noProof/>
            <w:webHidden/>
          </w:rPr>
          <w:tab/>
        </w:r>
        <w:r w:rsidR="006A5C23">
          <w:rPr>
            <w:noProof/>
            <w:webHidden/>
          </w:rPr>
          <w:fldChar w:fldCharType="begin"/>
        </w:r>
        <w:r w:rsidR="006A5C23">
          <w:rPr>
            <w:noProof/>
            <w:webHidden/>
          </w:rPr>
          <w:instrText xml:space="preserve"> PAGEREF _Toc166194280 \h </w:instrText>
        </w:r>
        <w:r w:rsidR="006A5C23">
          <w:rPr>
            <w:noProof/>
            <w:webHidden/>
          </w:rPr>
        </w:r>
        <w:r w:rsidR="006A5C23">
          <w:rPr>
            <w:noProof/>
            <w:webHidden/>
          </w:rPr>
          <w:fldChar w:fldCharType="separate"/>
        </w:r>
        <w:r w:rsidR="006A5C23">
          <w:rPr>
            <w:noProof/>
            <w:webHidden/>
          </w:rPr>
          <w:t>85</w:t>
        </w:r>
        <w:r w:rsidR="006A5C23">
          <w:rPr>
            <w:noProof/>
            <w:webHidden/>
          </w:rPr>
          <w:fldChar w:fldCharType="end"/>
        </w:r>
      </w:hyperlink>
    </w:p>
    <w:p w14:paraId="64E6419B" w14:textId="0F5CDC8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1" w:history="1">
        <w:r w:rsidR="006A5C23" w:rsidRPr="00D805EE">
          <w:rPr>
            <w:rStyle w:val="Hyperlink"/>
            <w:noProof/>
          </w:rPr>
          <w:t>Colossians 4:2-6</w:t>
        </w:r>
        <w:r w:rsidR="006A5C23">
          <w:rPr>
            <w:noProof/>
            <w:webHidden/>
          </w:rPr>
          <w:tab/>
        </w:r>
        <w:r w:rsidR="006A5C23">
          <w:rPr>
            <w:noProof/>
            <w:webHidden/>
          </w:rPr>
          <w:fldChar w:fldCharType="begin"/>
        </w:r>
        <w:r w:rsidR="006A5C23">
          <w:rPr>
            <w:noProof/>
            <w:webHidden/>
          </w:rPr>
          <w:instrText xml:space="preserve"> PAGEREF _Toc166194281 \h </w:instrText>
        </w:r>
        <w:r w:rsidR="006A5C23">
          <w:rPr>
            <w:noProof/>
            <w:webHidden/>
          </w:rPr>
        </w:r>
        <w:r w:rsidR="006A5C23">
          <w:rPr>
            <w:noProof/>
            <w:webHidden/>
          </w:rPr>
          <w:fldChar w:fldCharType="separate"/>
        </w:r>
        <w:r w:rsidR="006A5C23">
          <w:rPr>
            <w:noProof/>
            <w:webHidden/>
          </w:rPr>
          <w:t>87</w:t>
        </w:r>
        <w:r w:rsidR="006A5C23">
          <w:rPr>
            <w:noProof/>
            <w:webHidden/>
          </w:rPr>
          <w:fldChar w:fldCharType="end"/>
        </w:r>
      </w:hyperlink>
    </w:p>
    <w:p w14:paraId="706FC5C0" w14:textId="3F0F8F1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2" w:history="1">
        <w:r w:rsidR="006A5C23" w:rsidRPr="00D805EE">
          <w:rPr>
            <w:rStyle w:val="Hyperlink"/>
            <w:bCs/>
            <w:noProof/>
          </w:rPr>
          <w:t>Hebrews 3:1-6</w:t>
        </w:r>
        <w:r w:rsidR="006A5C23">
          <w:rPr>
            <w:noProof/>
            <w:webHidden/>
          </w:rPr>
          <w:tab/>
        </w:r>
        <w:r w:rsidR="006A5C23">
          <w:rPr>
            <w:noProof/>
            <w:webHidden/>
          </w:rPr>
          <w:fldChar w:fldCharType="begin"/>
        </w:r>
        <w:r w:rsidR="006A5C23">
          <w:rPr>
            <w:noProof/>
            <w:webHidden/>
          </w:rPr>
          <w:instrText xml:space="preserve"> PAGEREF _Toc166194282 \h </w:instrText>
        </w:r>
        <w:r w:rsidR="006A5C23">
          <w:rPr>
            <w:noProof/>
            <w:webHidden/>
          </w:rPr>
        </w:r>
        <w:r w:rsidR="006A5C23">
          <w:rPr>
            <w:noProof/>
            <w:webHidden/>
          </w:rPr>
          <w:fldChar w:fldCharType="separate"/>
        </w:r>
        <w:r w:rsidR="006A5C23">
          <w:rPr>
            <w:noProof/>
            <w:webHidden/>
          </w:rPr>
          <w:t>88</w:t>
        </w:r>
        <w:r w:rsidR="006A5C23">
          <w:rPr>
            <w:noProof/>
            <w:webHidden/>
          </w:rPr>
          <w:fldChar w:fldCharType="end"/>
        </w:r>
      </w:hyperlink>
    </w:p>
    <w:p w14:paraId="0B024CEA" w14:textId="29B8A1F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3" w:history="1">
        <w:r w:rsidR="006A5C23" w:rsidRPr="00D805EE">
          <w:rPr>
            <w:rStyle w:val="Hyperlink"/>
            <w:bCs/>
            <w:noProof/>
          </w:rPr>
          <w:t>Hebrews 4:12-16</w:t>
        </w:r>
        <w:r w:rsidR="006A5C23">
          <w:rPr>
            <w:noProof/>
            <w:webHidden/>
          </w:rPr>
          <w:tab/>
        </w:r>
        <w:r w:rsidR="006A5C23">
          <w:rPr>
            <w:noProof/>
            <w:webHidden/>
          </w:rPr>
          <w:fldChar w:fldCharType="begin"/>
        </w:r>
        <w:r w:rsidR="006A5C23">
          <w:rPr>
            <w:noProof/>
            <w:webHidden/>
          </w:rPr>
          <w:instrText xml:space="preserve"> PAGEREF _Toc166194283 \h </w:instrText>
        </w:r>
        <w:r w:rsidR="006A5C23">
          <w:rPr>
            <w:noProof/>
            <w:webHidden/>
          </w:rPr>
        </w:r>
        <w:r w:rsidR="006A5C23">
          <w:rPr>
            <w:noProof/>
            <w:webHidden/>
          </w:rPr>
          <w:fldChar w:fldCharType="separate"/>
        </w:r>
        <w:r w:rsidR="006A5C23">
          <w:rPr>
            <w:noProof/>
            <w:webHidden/>
          </w:rPr>
          <w:t>90</w:t>
        </w:r>
        <w:r w:rsidR="006A5C23">
          <w:rPr>
            <w:noProof/>
            <w:webHidden/>
          </w:rPr>
          <w:fldChar w:fldCharType="end"/>
        </w:r>
      </w:hyperlink>
    </w:p>
    <w:p w14:paraId="724D71B7" w14:textId="5B9B8ED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4" w:history="1">
        <w:r w:rsidR="006A5C23" w:rsidRPr="00D805EE">
          <w:rPr>
            <w:rStyle w:val="Hyperlink"/>
            <w:bCs/>
            <w:noProof/>
          </w:rPr>
          <w:t>Hebrews 5:11-14</w:t>
        </w:r>
        <w:r w:rsidR="006A5C23">
          <w:rPr>
            <w:noProof/>
            <w:webHidden/>
          </w:rPr>
          <w:tab/>
        </w:r>
        <w:r w:rsidR="006A5C23">
          <w:rPr>
            <w:noProof/>
            <w:webHidden/>
          </w:rPr>
          <w:fldChar w:fldCharType="begin"/>
        </w:r>
        <w:r w:rsidR="006A5C23">
          <w:rPr>
            <w:noProof/>
            <w:webHidden/>
          </w:rPr>
          <w:instrText xml:space="preserve"> PAGEREF _Toc166194284 \h </w:instrText>
        </w:r>
        <w:r w:rsidR="006A5C23">
          <w:rPr>
            <w:noProof/>
            <w:webHidden/>
          </w:rPr>
        </w:r>
        <w:r w:rsidR="006A5C23">
          <w:rPr>
            <w:noProof/>
            <w:webHidden/>
          </w:rPr>
          <w:fldChar w:fldCharType="separate"/>
        </w:r>
        <w:r w:rsidR="006A5C23">
          <w:rPr>
            <w:noProof/>
            <w:webHidden/>
          </w:rPr>
          <w:t>92</w:t>
        </w:r>
        <w:r w:rsidR="006A5C23">
          <w:rPr>
            <w:noProof/>
            <w:webHidden/>
          </w:rPr>
          <w:fldChar w:fldCharType="end"/>
        </w:r>
      </w:hyperlink>
    </w:p>
    <w:p w14:paraId="201068FA" w14:textId="47A017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5" w:history="1">
        <w:r w:rsidR="006A5C23" w:rsidRPr="00D805EE">
          <w:rPr>
            <w:rStyle w:val="Hyperlink"/>
            <w:bCs/>
            <w:noProof/>
          </w:rPr>
          <w:t>Hebrews 6:13-20</w:t>
        </w:r>
        <w:r w:rsidR="006A5C23">
          <w:rPr>
            <w:noProof/>
            <w:webHidden/>
          </w:rPr>
          <w:tab/>
        </w:r>
        <w:r w:rsidR="006A5C23">
          <w:rPr>
            <w:noProof/>
            <w:webHidden/>
          </w:rPr>
          <w:fldChar w:fldCharType="begin"/>
        </w:r>
        <w:r w:rsidR="006A5C23">
          <w:rPr>
            <w:noProof/>
            <w:webHidden/>
          </w:rPr>
          <w:instrText xml:space="preserve"> PAGEREF _Toc166194285 \h </w:instrText>
        </w:r>
        <w:r w:rsidR="006A5C23">
          <w:rPr>
            <w:noProof/>
            <w:webHidden/>
          </w:rPr>
        </w:r>
        <w:r w:rsidR="006A5C23">
          <w:rPr>
            <w:noProof/>
            <w:webHidden/>
          </w:rPr>
          <w:fldChar w:fldCharType="separate"/>
        </w:r>
        <w:r w:rsidR="006A5C23">
          <w:rPr>
            <w:noProof/>
            <w:webHidden/>
          </w:rPr>
          <w:t>93</w:t>
        </w:r>
        <w:r w:rsidR="006A5C23">
          <w:rPr>
            <w:noProof/>
            <w:webHidden/>
          </w:rPr>
          <w:fldChar w:fldCharType="end"/>
        </w:r>
      </w:hyperlink>
    </w:p>
    <w:p w14:paraId="3097FD16" w14:textId="4D89A25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6" w:history="1">
        <w:r w:rsidR="006A5C23" w:rsidRPr="00D805EE">
          <w:rPr>
            <w:rStyle w:val="Hyperlink"/>
            <w:bCs/>
            <w:noProof/>
          </w:rPr>
          <w:t>1 Peter 1:1-12</w:t>
        </w:r>
        <w:r w:rsidR="006A5C23">
          <w:rPr>
            <w:noProof/>
            <w:webHidden/>
          </w:rPr>
          <w:tab/>
        </w:r>
        <w:r w:rsidR="006A5C23">
          <w:rPr>
            <w:noProof/>
            <w:webHidden/>
          </w:rPr>
          <w:fldChar w:fldCharType="begin"/>
        </w:r>
        <w:r w:rsidR="006A5C23">
          <w:rPr>
            <w:noProof/>
            <w:webHidden/>
          </w:rPr>
          <w:instrText xml:space="preserve"> PAGEREF _Toc166194286 \h </w:instrText>
        </w:r>
        <w:r w:rsidR="006A5C23">
          <w:rPr>
            <w:noProof/>
            <w:webHidden/>
          </w:rPr>
        </w:r>
        <w:r w:rsidR="006A5C23">
          <w:rPr>
            <w:noProof/>
            <w:webHidden/>
          </w:rPr>
          <w:fldChar w:fldCharType="separate"/>
        </w:r>
        <w:r w:rsidR="006A5C23">
          <w:rPr>
            <w:noProof/>
            <w:webHidden/>
          </w:rPr>
          <w:t>95</w:t>
        </w:r>
        <w:r w:rsidR="006A5C23">
          <w:rPr>
            <w:noProof/>
            <w:webHidden/>
          </w:rPr>
          <w:fldChar w:fldCharType="end"/>
        </w:r>
      </w:hyperlink>
    </w:p>
    <w:p w14:paraId="51D50CA8" w14:textId="7401E7E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7" w:history="1">
        <w:r w:rsidR="006A5C23" w:rsidRPr="00D805EE">
          <w:rPr>
            <w:rStyle w:val="Hyperlink"/>
            <w:bCs/>
            <w:noProof/>
          </w:rPr>
          <w:t>1 Peter 1:13-25</w:t>
        </w:r>
        <w:r w:rsidR="006A5C23">
          <w:rPr>
            <w:noProof/>
            <w:webHidden/>
          </w:rPr>
          <w:tab/>
        </w:r>
        <w:r w:rsidR="006A5C23">
          <w:rPr>
            <w:noProof/>
            <w:webHidden/>
          </w:rPr>
          <w:fldChar w:fldCharType="begin"/>
        </w:r>
        <w:r w:rsidR="006A5C23">
          <w:rPr>
            <w:noProof/>
            <w:webHidden/>
          </w:rPr>
          <w:instrText xml:space="preserve"> PAGEREF _Toc166194287 \h </w:instrText>
        </w:r>
        <w:r w:rsidR="006A5C23">
          <w:rPr>
            <w:noProof/>
            <w:webHidden/>
          </w:rPr>
        </w:r>
        <w:r w:rsidR="006A5C23">
          <w:rPr>
            <w:noProof/>
            <w:webHidden/>
          </w:rPr>
          <w:fldChar w:fldCharType="separate"/>
        </w:r>
        <w:r w:rsidR="006A5C23">
          <w:rPr>
            <w:noProof/>
            <w:webHidden/>
          </w:rPr>
          <w:t>97</w:t>
        </w:r>
        <w:r w:rsidR="006A5C23">
          <w:rPr>
            <w:noProof/>
            <w:webHidden/>
          </w:rPr>
          <w:fldChar w:fldCharType="end"/>
        </w:r>
      </w:hyperlink>
    </w:p>
    <w:p w14:paraId="755376CC" w14:textId="4AF987D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8" w:history="1">
        <w:r w:rsidR="006A5C23" w:rsidRPr="00D805EE">
          <w:rPr>
            <w:rStyle w:val="Hyperlink"/>
            <w:bCs/>
            <w:noProof/>
          </w:rPr>
          <w:t>1 Peter 2:1-12</w:t>
        </w:r>
        <w:r w:rsidR="006A5C23">
          <w:rPr>
            <w:noProof/>
            <w:webHidden/>
          </w:rPr>
          <w:tab/>
        </w:r>
        <w:r w:rsidR="006A5C23">
          <w:rPr>
            <w:noProof/>
            <w:webHidden/>
          </w:rPr>
          <w:fldChar w:fldCharType="begin"/>
        </w:r>
        <w:r w:rsidR="006A5C23">
          <w:rPr>
            <w:noProof/>
            <w:webHidden/>
          </w:rPr>
          <w:instrText xml:space="preserve"> PAGEREF _Toc166194288 \h </w:instrText>
        </w:r>
        <w:r w:rsidR="006A5C23">
          <w:rPr>
            <w:noProof/>
            <w:webHidden/>
          </w:rPr>
        </w:r>
        <w:r w:rsidR="006A5C23">
          <w:rPr>
            <w:noProof/>
            <w:webHidden/>
          </w:rPr>
          <w:fldChar w:fldCharType="separate"/>
        </w:r>
        <w:r w:rsidR="006A5C23">
          <w:rPr>
            <w:noProof/>
            <w:webHidden/>
          </w:rPr>
          <w:t>99</w:t>
        </w:r>
        <w:r w:rsidR="006A5C23">
          <w:rPr>
            <w:noProof/>
            <w:webHidden/>
          </w:rPr>
          <w:fldChar w:fldCharType="end"/>
        </w:r>
      </w:hyperlink>
    </w:p>
    <w:p w14:paraId="1E017449" w14:textId="64BB5680"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9" w:history="1">
        <w:r w:rsidR="006A5C23" w:rsidRPr="00D805EE">
          <w:rPr>
            <w:rStyle w:val="Hyperlink"/>
            <w:bCs/>
            <w:noProof/>
          </w:rPr>
          <w:t>1 Peter 2:13-25</w:t>
        </w:r>
        <w:r w:rsidR="006A5C23">
          <w:rPr>
            <w:noProof/>
            <w:webHidden/>
          </w:rPr>
          <w:tab/>
        </w:r>
        <w:r w:rsidR="006A5C23">
          <w:rPr>
            <w:noProof/>
            <w:webHidden/>
          </w:rPr>
          <w:fldChar w:fldCharType="begin"/>
        </w:r>
        <w:r w:rsidR="006A5C23">
          <w:rPr>
            <w:noProof/>
            <w:webHidden/>
          </w:rPr>
          <w:instrText xml:space="preserve"> PAGEREF _Toc166194289 \h </w:instrText>
        </w:r>
        <w:r w:rsidR="006A5C23">
          <w:rPr>
            <w:noProof/>
            <w:webHidden/>
          </w:rPr>
        </w:r>
        <w:r w:rsidR="006A5C23">
          <w:rPr>
            <w:noProof/>
            <w:webHidden/>
          </w:rPr>
          <w:fldChar w:fldCharType="separate"/>
        </w:r>
        <w:r w:rsidR="006A5C23">
          <w:rPr>
            <w:noProof/>
            <w:webHidden/>
          </w:rPr>
          <w:t>101</w:t>
        </w:r>
        <w:r w:rsidR="006A5C23">
          <w:rPr>
            <w:noProof/>
            <w:webHidden/>
          </w:rPr>
          <w:fldChar w:fldCharType="end"/>
        </w:r>
      </w:hyperlink>
    </w:p>
    <w:p w14:paraId="38D6D7E1" w14:textId="684970A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0" w:history="1">
        <w:r w:rsidR="006A5C23" w:rsidRPr="00D805EE">
          <w:rPr>
            <w:rStyle w:val="Hyperlink"/>
            <w:bCs/>
            <w:noProof/>
          </w:rPr>
          <w:t>1 John 4:1-6</w:t>
        </w:r>
        <w:r w:rsidR="006A5C23">
          <w:rPr>
            <w:noProof/>
            <w:webHidden/>
          </w:rPr>
          <w:tab/>
        </w:r>
        <w:r w:rsidR="006A5C23">
          <w:rPr>
            <w:noProof/>
            <w:webHidden/>
          </w:rPr>
          <w:fldChar w:fldCharType="begin"/>
        </w:r>
        <w:r w:rsidR="006A5C23">
          <w:rPr>
            <w:noProof/>
            <w:webHidden/>
          </w:rPr>
          <w:instrText xml:space="preserve"> PAGEREF _Toc166194290 \h </w:instrText>
        </w:r>
        <w:r w:rsidR="006A5C23">
          <w:rPr>
            <w:noProof/>
            <w:webHidden/>
          </w:rPr>
        </w:r>
        <w:r w:rsidR="006A5C23">
          <w:rPr>
            <w:noProof/>
            <w:webHidden/>
          </w:rPr>
          <w:fldChar w:fldCharType="separate"/>
        </w:r>
        <w:r w:rsidR="006A5C23">
          <w:rPr>
            <w:noProof/>
            <w:webHidden/>
          </w:rPr>
          <w:t>103</w:t>
        </w:r>
        <w:r w:rsidR="006A5C23">
          <w:rPr>
            <w:noProof/>
            <w:webHidden/>
          </w:rPr>
          <w:fldChar w:fldCharType="end"/>
        </w:r>
      </w:hyperlink>
    </w:p>
    <w:p w14:paraId="2524B7E5" w14:textId="24B4E49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1" w:history="1">
        <w:r w:rsidR="006A5C23" w:rsidRPr="00D805EE">
          <w:rPr>
            <w:rStyle w:val="Hyperlink"/>
            <w:bCs/>
            <w:noProof/>
          </w:rPr>
          <w:t>1 John 4:7-21</w:t>
        </w:r>
        <w:r w:rsidR="006A5C23">
          <w:rPr>
            <w:noProof/>
            <w:webHidden/>
          </w:rPr>
          <w:tab/>
        </w:r>
        <w:r w:rsidR="006A5C23">
          <w:rPr>
            <w:noProof/>
            <w:webHidden/>
          </w:rPr>
          <w:fldChar w:fldCharType="begin"/>
        </w:r>
        <w:r w:rsidR="006A5C23">
          <w:rPr>
            <w:noProof/>
            <w:webHidden/>
          </w:rPr>
          <w:instrText xml:space="preserve"> PAGEREF _Toc166194291 \h </w:instrText>
        </w:r>
        <w:r w:rsidR="006A5C23">
          <w:rPr>
            <w:noProof/>
            <w:webHidden/>
          </w:rPr>
        </w:r>
        <w:r w:rsidR="006A5C23">
          <w:rPr>
            <w:noProof/>
            <w:webHidden/>
          </w:rPr>
          <w:fldChar w:fldCharType="separate"/>
        </w:r>
        <w:r w:rsidR="006A5C23">
          <w:rPr>
            <w:noProof/>
            <w:webHidden/>
          </w:rPr>
          <w:t>104</w:t>
        </w:r>
        <w:r w:rsidR="006A5C23">
          <w:rPr>
            <w:noProof/>
            <w:webHidden/>
          </w:rPr>
          <w:fldChar w:fldCharType="end"/>
        </w:r>
      </w:hyperlink>
    </w:p>
    <w:p w14:paraId="0CAF87EA" w14:textId="509361B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2" w:history="1">
        <w:r w:rsidR="006A5C23" w:rsidRPr="00D805EE">
          <w:rPr>
            <w:rStyle w:val="Hyperlink"/>
            <w:bCs/>
            <w:noProof/>
          </w:rPr>
          <w:t>1 John 5:1-12</w:t>
        </w:r>
        <w:r w:rsidR="006A5C23">
          <w:rPr>
            <w:noProof/>
            <w:webHidden/>
          </w:rPr>
          <w:tab/>
        </w:r>
        <w:r w:rsidR="006A5C23">
          <w:rPr>
            <w:noProof/>
            <w:webHidden/>
          </w:rPr>
          <w:fldChar w:fldCharType="begin"/>
        </w:r>
        <w:r w:rsidR="006A5C23">
          <w:rPr>
            <w:noProof/>
            <w:webHidden/>
          </w:rPr>
          <w:instrText xml:space="preserve"> PAGEREF _Toc166194292 \h </w:instrText>
        </w:r>
        <w:r w:rsidR="006A5C23">
          <w:rPr>
            <w:noProof/>
            <w:webHidden/>
          </w:rPr>
        </w:r>
        <w:r w:rsidR="006A5C23">
          <w:rPr>
            <w:noProof/>
            <w:webHidden/>
          </w:rPr>
          <w:fldChar w:fldCharType="separate"/>
        </w:r>
        <w:r w:rsidR="006A5C23">
          <w:rPr>
            <w:noProof/>
            <w:webHidden/>
          </w:rPr>
          <w:t>106</w:t>
        </w:r>
        <w:r w:rsidR="006A5C23">
          <w:rPr>
            <w:noProof/>
            <w:webHidden/>
          </w:rPr>
          <w:fldChar w:fldCharType="end"/>
        </w:r>
      </w:hyperlink>
    </w:p>
    <w:p w14:paraId="44FDC691" w14:textId="4D8112F8"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3" w:history="1">
        <w:r w:rsidR="006A5C23" w:rsidRPr="00D805EE">
          <w:rPr>
            <w:rStyle w:val="Hyperlink"/>
            <w:bCs/>
            <w:noProof/>
          </w:rPr>
          <w:t>Revelation 1:4-8</w:t>
        </w:r>
        <w:r w:rsidR="006A5C23">
          <w:rPr>
            <w:noProof/>
            <w:webHidden/>
          </w:rPr>
          <w:tab/>
        </w:r>
        <w:r w:rsidR="006A5C23">
          <w:rPr>
            <w:noProof/>
            <w:webHidden/>
          </w:rPr>
          <w:fldChar w:fldCharType="begin"/>
        </w:r>
        <w:r w:rsidR="006A5C23">
          <w:rPr>
            <w:noProof/>
            <w:webHidden/>
          </w:rPr>
          <w:instrText xml:space="preserve"> PAGEREF _Toc166194293 \h </w:instrText>
        </w:r>
        <w:r w:rsidR="006A5C23">
          <w:rPr>
            <w:noProof/>
            <w:webHidden/>
          </w:rPr>
        </w:r>
        <w:r w:rsidR="006A5C23">
          <w:rPr>
            <w:noProof/>
            <w:webHidden/>
          </w:rPr>
          <w:fldChar w:fldCharType="separate"/>
        </w:r>
        <w:r w:rsidR="006A5C23">
          <w:rPr>
            <w:noProof/>
            <w:webHidden/>
          </w:rPr>
          <w:t>108</w:t>
        </w:r>
        <w:r w:rsidR="006A5C23">
          <w:rPr>
            <w:noProof/>
            <w:webHidden/>
          </w:rPr>
          <w:fldChar w:fldCharType="end"/>
        </w:r>
      </w:hyperlink>
    </w:p>
    <w:p w14:paraId="56B7891C" w14:textId="56B7674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4" w:history="1">
        <w:r w:rsidR="006A5C23" w:rsidRPr="00D805EE">
          <w:rPr>
            <w:rStyle w:val="Hyperlink"/>
            <w:bCs/>
            <w:noProof/>
          </w:rPr>
          <w:t>Revelation 2:8-11</w:t>
        </w:r>
        <w:r w:rsidR="006A5C23">
          <w:rPr>
            <w:noProof/>
            <w:webHidden/>
          </w:rPr>
          <w:tab/>
        </w:r>
        <w:r w:rsidR="006A5C23">
          <w:rPr>
            <w:noProof/>
            <w:webHidden/>
          </w:rPr>
          <w:fldChar w:fldCharType="begin"/>
        </w:r>
        <w:r w:rsidR="006A5C23">
          <w:rPr>
            <w:noProof/>
            <w:webHidden/>
          </w:rPr>
          <w:instrText xml:space="preserve"> PAGEREF _Toc166194294 \h </w:instrText>
        </w:r>
        <w:r w:rsidR="006A5C23">
          <w:rPr>
            <w:noProof/>
            <w:webHidden/>
          </w:rPr>
        </w:r>
        <w:r w:rsidR="006A5C23">
          <w:rPr>
            <w:noProof/>
            <w:webHidden/>
          </w:rPr>
          <w:fldChar w:fldCharType="separate"/>
        </w:r>
        <w:r w:rsidR="006A5C23">
          <w:rPr>
            <w:noProof/>
            <w:webHidden/>
          </w:rPr>
          <w:t>109</w:t>
        </w:r>
        <w:r w:rsidR="006A5C23">
          <w:rPr>
            <w:noProof/>
            <w:webHidden/>
          </w:rPr>
          <w:fldChar w:fldCharType="end"/>
        </w:r>
      </w:hyperlink>
    </w:p>
    <w:p w14:paraId="5A13C83E" w14:textId="7CC58BD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5" w:history="1">
        <w:r w:rsidR="006A5C23" w:rsidRPr="00D805EE">
          <w:rPr>
            <w:rStyle w:val="Hyperlink"/>
            <w:bCs/>
            <w:noProof/>
          </w:rPr>
          <w:t>Revelation 11:1-6</w:t>
        </w:r>
        <w:r w:rsidR="006A5C23">
          <w:rPr>
            <w:noProof/>
            <w:webHidden/>
          </w:rPr>
          <w:tab/>
        </w:r>
        <w:r w:rsidR="006A5C23">
          <w:rPr>
            <w:noProof/>
            <w:webHidden/>
          </w:rPr>
          <w:fldChar w:fldCharType="begin"/>
        </w:r>
        <w:r w:rsidR="006A5C23">
          <w:rPr>
            <w:noProof/>
            <w:webHidden/>
          </w:rPr>
          <w:instrText xml:space="preserve"> PAGEREF _Toc166194295 \h </w:instrText>
        </w:r>
        <w:r w:rsidR="006A5C23">
          <w:rPr>
            <w:noProof/>
            <w:webHidden/>
          </w:rPr>
        </w:r>
        <w:r w:rsidR="006A5C23">
          <w:rPr>
            <w:noProof/>
            <w:webHidden/>
          </w:rPr>
          <w:fldChar w:fldCharType="separate"/>
        </w:r>
        <w:r w:rsidR="006A5C23">
          <w:rPr>
            <w:noProof/>
            <w:webHidden/>
          </w:rPr>
          <w:t>110</w:t>
        </w:r>
        <w:r w:rsidR="006A5C23">
          <w:rPr>
            <w:noProof/>
            <w:webHidden/>
          </w:rPr>
          <w:fldChar w:fldCharType="end"/>
        </w:r>
      </w:hyperlink>
    </w:p>
    <w:p w14:paraId="43F5E0E5" w14:textId="0CA6FDC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6" w:history="1">
        <w:r w:rsidR="006A5C23" w:rsidRPr="00D805EE">
          <w:rPr>
            <w:rStyle w:val="Hyperlink"/>
            <w:bCs/>
            <w:noProof/>
          </w:rPr>
          <w:t>Revelation 12:1-9</w:t>
        </w:r>
        <w:r w:rsidR="006A5C23">
          <w:rPr>
            <w:noProof/>
            <w:webHidden/>
          </w:rPr>
          <w:tab/>
        </w:r>
        <w:r w:rsidR="006A5C23">
          <w:rPr>
            <w:noProof/>
            <w:webHidden/>
          </w:rPr>
          <w:fldChar w:fldCharType="begin"/>
        </w:r>
        <w:r w:rsidR="006A5C23">
          <w:rPr>
            <w:noProof/>
            <w:webHidden/>
          </w:rPr>
          <w:instrText xml:space="preserve"> PAGEREF _Toc166194296 \h </w:instrText>
        </w:r>
        <w:r w:rsidR="006A5C23">
          <w:rPr>
            <w:noProof/>
            <w:webHidden/>
          </w:rPr>
        </w:r>
        <w:r w:rsidR="006A5C23">
          <w:rPr>
            <w:noProof/>
            <w:webHidden/>
          </w:rPr>
          <w:fldChar w:fldCharType="separate"/>
        </w:r>
        <w:r w:rsidR="006A5C23">
          <w:rPr>
            <w:noProof/>
            <w:webHidden/>
          </w:rPr>
          <w:t>111</w:t>
        </w:r>
        <w:r w:rsidR="006A5C23">
          <w:rPr>
            <w:noProof/>
            <w:webHidden/>
          </w:rPr>
          <w:fldChar w:fldCharType="end"/>
        </w:r>
      </w:hyperlink>
    </w:p>
    <w:p w14:paraId="4AC17A05" w14:textId="19336EA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7" w:history="1">
        <w:r w:rsidR="006A5C23" w:rsidRPr="00D805EE">
          <w:rPr>
            <w:rStyle w:val="Hyperlink"/>
            <w:bCs/>
            <w:noProof/>
          </w:rPr>
          <w:t>Revelation 22:12-16</w:t>
        </w:r>
        <w:r w:rsidR="006A5C23">
          <w:rPr>
            <w:noProof/>
            <w:webHidden/>
          </w:rPr>
          <w:tab/>
        </w:r>
        <w:r w:rsidR="006A5C23">
          <w:rPr>
            <w:noProof/>
            <w:webHidden/>
          </w:rPr>
          <w:fldChar w:fldCharType="begin"/>
        </w:r>
        <w:r w:rsidR="006A5C23">
          <w:rPr>
            <w:noProof/>
            <w:webHidden/>
          </w:rPr>
          <w:instrText xml:space="preserve"> PAGEREF _Toc166194297 \h </w:instrText>
        </w:r>
        <w:r w:rsidR="006A5C23">
          <w:rPr>
            <w:noProof/>
            <w:webHidden/>
          </w:rPr>
        </w:r>
        <w:r w:rsidR="006A5C23">
          <w:rPr>
            <w:noProof/>
            <w:webHidden/>
          </w:rPr>
          <w:fldChar w:fldCharType="separate"/>
        </w:r>
        <w:r w:rsidR="006A5C23">
          <w:rPr>
            <w:noProof/>
            <w:webHidden/>
          </w:rPr>
          <w:t>113</w:t>
        </w:r>
        <w:r w:rsidR="006A5C23">
          <w:rPr>
            <w:noProof/>
            <w:webHidden/>
          </w:rPr>
          <w:fldChar w:fldCharType="end"/>
        </w:r>
      </w:hyperlink>
    </w:p>
    <w:p w14:paraId="21C5DC1D" w14:textId="242A5DA5" w:rsidR="007B69FD" w:rsidRPr="007B69FD" w:rsidRDefault="006A5C23" w:rsidP="009D150D">
      <w:pPr>
        <w:jc w:val="center"/>
        <w:rPr>
          <w:b/>
          <w:bCs/>
          <w:sz w:val="24"/>
          <w:szCs w:val="24"/>
        </w:rPr>
      </w:pPr>
      <w:r>
        <w:rPr>
          <w:rFonts w:ascii="Calibri" w:eastAsia="Calibri" w:hAnsi="Calibri" w:cs="Calibri"/>
          <w:sz w:val="58"/>
          <w:szCs w:val="58"/>
        </w:rPr>
        <w:fldChar w:fldCharType="end"/>
      </w:r>
      <w:r w:rsidR="007B69FD" w:rsidRPr="007B69FD">
        <w:rPr>
          <w:b/>
          <w:bCs/>
          <w:sz w:val="24"/>
          <w:szCs w:val="24"/>
        </w:rPr>
        <w:t>Review Leader Instructions</w:t>
      </w:r>
    </w:p>
    <w:p w14:paraId="3E9A0B91" w14:textId="77777777" w:rsidR="007B69FD" w:rsidRPr="007B69FD" w:rsidRDefault="007B69FD" w:rsidP="007B69FD">
      <w:pPr>
        <w:rPr>
          <w:b/>
          <w:bCs/>
          <w:sz w:val="21"/>
          <w:szCs w:val="21"/>
        </w:rPr>
      </w:pPr>
      <w:r w:rsidRPr="007B69FD">
        <w:rPr>
          <w:b/>
          <w:bCs/>
          <w:sz w:val="21"/>
          <w:szCs w:val="21"/>
        </w:rPr>
        <w:t>Prepare</w:t>
      </w:r>
    </w:p>
    <w:p w14:paraId="36BA9B02" w14:textId="77777777" w:rsidR="007B69FD" w:rsidRPr="007B69FD" w:rsidRDefault="007B69FD" w:rsidP="0099152C">
      <w:pPr>
        <w:pStyle w:val="ListParagraph"/>
        <w:numPr>
          <w:ilvl w:val="0"/>
          <w:numId w:val="73"/>
        </w:numPr>
        <w:spacing w:line="240" w:lineRule="auto"/>
        <w:rPr>
          <w:sz w:val="21"/>
          <w:szCs w:val="21"/>
        </w:rPr>
      </w:pPr>
      <w:r w:rsidRPr="007B69FD">
        <w:rPr>
          <w:sz w:val="21"/>
          <w:szCs w:val="21"/>
        </w:rPr>
        <w:t>Find a place to meet.</w:t>
      </w:r>
    </w:p>
    <w:p w14:paraId="2FD973B2" w14:textId="6AFC897A" w:rsidR="007B69FD" w:rsidRPr="007B69FD" w:rsidRDefault="007B69FD" w:rsidP="0099152C">
      <w:pPr>
        <w:pStyle w:val="ListParagraph"/>
        <w:numPr>
          <w:ilvl w:val="0"/>
          <w:numId w:val="73"/>
        </w:numPr>
        <w:spacing w:line="240" w:lineRule="auto"/>
        <w:rPr>
          <w:sz w:val="21"/>
          <w:szCs w:val="21"/>
        </w:rPr>
      </w:pPr>
      <w:r w:rsidRPr="007B69FD">
        <w:rPr>
          <w:sz w:val="21"/>
          <w:szCs w:val="21"/>
        </w:rPr>
        <w:t xml:space="preserve">Find 2–4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 Tell them when and where to meet.</w:t>
      </w:r>
    </w:p>
    <w:p w14:paraId="44383095" w14:textId="77777777" w:rsidR="007B69FD" w:rsidRPr="007B69FD" w:rsidRDefault="007B69FD" w:rsidP="0099152C">
      <w:pPr>
        <w:pStyle w:val="ListParagraph"/>
        <w:numPr>
          <w:ilvl w:val="0"/>
          <w:numId w:val="73"/>
        </w:numPr>
        <w:spacing w:line="240" w:lineRule="auto"/>
        <w:rPr>
          <w:sz w:val="21"/>
          <w:szCs w:val="21"/>
        </w:rPr>
      </w:pPr>
      <w:r w:rsidRPr="007B69FD">
        <w:rPr>
          <w:sz w:val="21"/>
          <w:szCs w:val="21"/>
        </w:rPr>
        <w:t>Print this document. Also get ready a pen or pencil and extra paper to write on.</w:t>
      </w:r>
    </w:p>
    <w:p w14:paraId="3AAC9175" w14:textId="77777777" w:rsidR="007B69FD" w:rsidRPr="007B69FD" w:rsidRDefault="007B69FD" w:rsidP="0099152C">
      <w:pPr>
        <w:pStyle w:val="ListParagraph"/>
        <w:numPr>
          <w:ilvl w:val="0"/>
          <w:numId w:val="73"/>
        </w:numPr>
        <w:spacing w:line="240" w:lineRule="auto"/>
        <w:rPr>
          <w:sz w:val="21"/>
          <w:szCs w:val="21"/>
        </w:rPr>
      </w:pPr>
      <w:r w:rsidRPr="007B69FD">
        <w:rPr>
          <w:sz w:val="21"/>
          <w:szCs w:val="21"/>
        </w:rPr>
        <w:t>Prepare translated passage. If possible, make copies of it—one for each reviewer.</w:t>
      </w:r>
    </w:p>
    <w:p w14:paraId="0954FA5E" w14:textId="77777777" w:rsidR="007B69FD" w:rsidRPr="007B69FD" w:rsidRDefault="007B69FD" w:rsidP="007B69FD">
      <w:pPr>
        <w:rPr>
          <w:b/>
          <w:bCs/>
          <w:sz w:val="21"/>
          <w:szCs w:val="21"/>
        </w:rPr>
      </w:pPr>
    </w:p>
    <w:p w14:paraId="1C1598DB" w14:textId="311B50BA" w:rsidR="007B69FD" w:rsidRPr="007B69FD" w:rsidRDefault="007B69FD" w:rsidP="007B69FD">
      <w:pPr>
        <w:rPr>
          <w:b/>
          <w:bCs/>
          <w:sz w:val="21"/>
          <w:szCs w:val="21"/>
        </w:rPr>
      </w:pPr>
      <w:r w:rsidRPr="007B69FD">
        <w:rPr>
          <w:b/>
          <w:bCs/>
          <w:sz w:val="21"/>
          <w:szCs w:val="21"/>
        </w:rPr>
        <w:t xml:space="preserve">Start </w:t>
      </w:r>
      <w:r w:rsidR="008C4E77">
        <w:rPr>
          <w:b/>
          <w:bCs/>
          <w:sz w:val="21"/>
          <w:szCs w:val="21"/>
        </w:rPr>
        <w:t xml:space="preserve">Review </w:t>
      </w:r>
      <w:r w:rsidR="007503C1">
        <w:rPr>
          <w:b/>
          <w:bCs/>
          <w:sz w:val="21"/>
          <w:szCs w:val="21"/>
        </w:rPr>
        <w:t>Session</w:t>
      </w:r>
    </w:p>
    <w:p w14:paraId="0395BF96" w14:textId="77777777" w:rsidR="007B69FD" w:rsidRPr="007B69FD" w:rsidRDefault="007B69FD" w:rsidP="0099152C">
      <w:pPr>
        <w:pStyle w:val="ListParagraph"/>
        <w:numPr>
          <w:ilvl w:val="0"/>
          <w:numId w:val="70"/>
        </w:numPr>
        <w:spacing w:line="240" w:lineRule="auto"/>
        <w:rPr>
          <w:sz w:val="21"/>
          <w:szCs w:val="21"/>
          <w:lang w:val="en-US"/>
        </w:rPr>
      </w:pPr>
      <w:r w:rsidRPr="48114252">
        <w:rPr>
          <w:sz w:val="21"/>
          <w:szCs w:val="21"/>
          <w:lang w:val="en-US"/>
        </w:rPr>
        <w:t xml:space="preserve">Bring everything you prepared. </w:t>
      </w:r>
    </w:p>
    <w:p w14:paraId="22E38F8C" w14:textId="77777777" w:rsidR="007B69FD" w:rsidRPr="007B69FD" w:rsidRDefault="007B69FD" w:rsidP="0099152C">
      <w:pPr>
        <w:pStyle w:val="ListParagraph"/>
        <w:numPr>
          <w:ilvl w:val="0"/>
          <w:numId w:val="70"/>
        </w:numPr>
        <w:spacing w:line="240" w:lineRule="auto"/>
        <w:rPr>
          <w:sz w:val="21"/>
          <w:szCs w:val="21"/>
        </w:rPr>
      </w:pPr>
      <w:r w:rsidRPr="007B69FD">
        <w:rPr>
          <w:sz w:val="21"/>
          <w:szCs w:val="21"/>
        </w:rPr>
        <w:t>Welcome reviewers. Pray together.</w:t>
      </w:r>
    </w:p>
    <w:p w14:paraId="0F06AE3A" w14:textId="77777777" w:rsidR="007B69FD" w:rsidRPr="007B69FD" w:rsidRDefault="007B69FD" w:rsidP="0099152C">
      <w:pPr>
        <w:pStyle w:val="ListParagraph"/>
        <w:numPr>
          <w:ilvl w:val="0"/>
          <w:numId w:val="70"/>
        </w:numPr>
        <w:spacing w:line="240" w:lineRule="auto"/>
        <w:rPr>
          <w:sz w:val="21"/>
          <w:szCs w:val="21"/>
        </w:rPr>
      </w:pPr>
      <w:r w:rsidRPr="007B69FD">
        <w:rPr>
          <w:sz w:val="21"/>
          <w:szCs w:val="21"/>
        </w:rPr>
        <w:t>Tell them: “This review</w:t>
      </w:r>
      <w:r>
        <w:rPr>
          <w:sz w:val="21"/>
          <w:szCs w:val="21"/>
        </w:rPr>
        <w:t>’s</w:t>
      </w:r>
      <w:r w:rsidRPr="007B69FD">
        <w:rPr>
          <w:sz w:val="21"/>
          <w:szCs w:val="21"/>
        </w:rPr>
        <w:t xml:space="preserve"> questions are not meant to test your Bible knowledge. Instead, they are meant to test how clear the translation is. When I ask questions, please answer from what you find in the translation’s words.”</w:t>
      </w:r>
    </w:p>
    <w:p w14:paraId="0E569BAC" w14:textId="77777777" w:rsidR="007B69FD" w:rsidRPr="007B69FD" w:rsidRDefault="007B69FD" w:rsidP="0099152C">
      <w:pPr>
        <w:pStyle w:val="ListParagraph"/>
        <w:numPr>
          <w:ilvl w:val="0"/>
          <w:numId w:val="70"/>
        </w:numPr>
        <w:spacing w:line="240" w:lineRule="auto"/>
        <w:rPr>
          <w:sz w:val="21"/>
          <w:szCs w:val="21"/>
          <w:lang w:val="en-US"/>
        </w:rPr>
      </w:pPr>
      <w:r w:rsidRPr="48114252">
        <w:rPr>
          <w:sz w:val="21"/>
          <w:szCs w:val="21"/>
          <w:lang w:val="en-US"/>
        </w:rPr>
        <w:t>Give reviewers copies of the translated passages, if you have them.</w:t>
      </w:r>
    </w:p>
    <w:p w14:paraId="2B9EDC98" w14:textId="77777777" w:rsidR="007B69FD" w:rsidRPr="007B69FD" w:rsidRDefault="007B69FD" w:rsidP="007B69FD">
      <w:pPr>
        <w:rPr>
          <w:sz w:val="21"/>
          <w:szCs w:val="21"/>
        </w:rPr>
      </w:pPr>
    </w:p>
    <w:p w14:paraId="08817529" w14:textId="77777777" w:rsidR="007B69FD" w:rsidRPr="007B69FD" w:rsidRDefault="007B69FD" w:rsidP="007B69FD">
      <w:pPr>
        <w:rPr>
          <w:b/>
          <w:bCs/>
          <w:sz w:val="21"/>
          <w:szCs w:val="21"/>
        </w:rPr>
      </w:pPr>
      <w:r w:rsidRPr="007B69FD">
        <w:rPr>
          <w:b/>
          <w:bCs/>
          <w:sz w:val="21"/>
          <w:szCs w:val="21"/>
        </w:rPr>
        <w:t>Conduct Review for Each Passage</w:t>
      </w:r>
    </w:p>
    <w:p w14:paraId="69785360" w14:textId="77777777" w:rsidR="007B69FD" w:rsidRPr="007B69FD" w:rsidRDefault="007B69FD" w:rsidP="0099152C">
      <w:pPr>
        <w:pStyle w:val="ListParagraph"/>
        <w:numPr>
          <w:ilvl w:val="0"/>
          <w:numId w:val="71"/>
        </w:numPr>
        <w:spacing w:line="240"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48236D88" w14:textId="77777777" w:rsidR="007B69FD" w:rsidRPr="007B69FD" w:rsidRDefault="007B69FD" w:rsidP="0099152C">
      <w:pPr>
        <w:pStyle w:val="ListParagraph"/>
        <w:numPr>
          <w:ilvl w:val="0"/>
          <w:numId w:val="71"/>
        </w:numPr>
        <w:spacing w:line="240" w:lineRule="auto"/>
        <w:rPr>
          <w:sz w:val="21"/>
          <w:szCs w:val="21"/>
        </w:rPr>
      </w:pPr>
      <w:r w:rsidRPr="007B69FD">
        <w:rPr>
          <w:sz w:val="21"/>
          <w:szCs w:val="21"/>
        </w:rPr>
        <w:t>Read (aloud) the passage. If reviewers have copies, they should look at them while you read.</w:t>
      </w:r>
    </w:p>
    <w:p w14:paraId="122DC437" w14:textId="77777777" w:rsidR="007B69FD" w:rsidRPr="007B69FD" w:rsidRDefault="007B69FD" w:rsidP="0099152C">
      <w:pPr>
        <w:pStyle w:val="ListParagraph"/>
        <w:numPr>
          <w:ilvl w:val="0"/>
          <w:numId w:val="71"/>
        </w:numPr>
        <w:spacing w:line="240" w:lineRule="auto"/>
        <w:rPr>
          <w:sz w:val="21"/>
          <w:szCs w:val="21"/>
        </w:rPr>
      </w:pPr>
      <w:r w:rsidRPr="007B69FD">
        <w:rPr>
          <w:sz w:val="21"/>
          <w:szCs w:val="21"/>
        </w:rPr>
        <w:t xml:space="preserve">Request reviewers to retell the passage, using their own words. They may look at the passage as they retell it. </w:t>
      </w:r>
    </w:p>
    <w:p w14:paraId="00CD223D" w14:textId="77777777" w:rsidR="007B69FD" w:rsidRPr="007B69FD" w:rsidRDefault="007B69FD" w:rsidP="0099152C">
      <w:pPr>
        <w:pStyle w:val="ListParagraph"/>
        <w:numPr>
          <w:ilvl w:val="1"/>
          <w:numId w:val="71"/>
        </w:numPr>
        <w:spacing w:line="240"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passage. </w:t>
      </w:r>
    </w:p>
    <w:p w14:paraId="58A730BC" w14:textId="77777777" w:rsidR="007B69FD" w:rsidRPr="007B69FD" w:rsidRDefault="007B69FD" w:rsidP="0099152C">
      <w:pPr>
        <w:pStyle w:val="ListParagraph"/>
        <w:numPr>
          <w:ilvl w:val="1"/>
          <w:numId w:val="71"/>
        </w:numPr>
        <w:spacing w:line="240" w:lineRule="auto"/>
        <w:rPr>
          <w:sz w:val="21"/>
          <w:szCs w:val="21"/>
        </w:rPr>
      </w:pPr>
      <w:r w:rsidRPr="007B69FD">
        <w:rPr>
          <w:sz w:val="21"/>
          <w:szCs w:val="21"/>
        </w:rPr>
        <w:t xml:space="preserve">Write notes on this document about what they understand and do not understand. </w:t>
      </w:r>
    </w:p>
    <w:p w14:paraId="21058D71" w14:textId="0A2E7BD5" w:rsidR="007B69FD" w:rsidRPr="007B69FD" w:rsidRDefault="007B69FD" w:rsidP="0099152C">
      <w:pPr>
        <w:pStyle w:val="ListParagraph"/>
        <w:numPr>
          <w:ilvl w:val="0"/>
          <w:numId w:val="71"/>
        </w:numPr>
        <w:spacing w:line="240" w:lineRule="auto"/>
        <w:rPr>
          <w:sz w:val="21"/>
          <w:szCs w:val="21"/>
        </w:rPr>
      </w:pPr>
      <w:r w:rsidRPr="007B69FD">
        <w:rPr>
          <w:sz w:val="21"/>
          <w:szCs w:val="21"/>
        </w:rPr>
        <w:t xml:space="preserve">Ask </w:t>
      </w:r>
      <w:r w:rsidRPr="007B69FD">
        <w:rPr>
          <w:b/>
          <w:bCs/>
          <w:sz w:val="21"/>
          <w:szCs w:val="21"/>
        </w:rPr>
        <w:t>Part 2</w:t>
      </w:r>
      <w:r w:rsidRPr="007B69FD">
        <w:rPr>
          <w:sz w:val="21"/>
          <w:szCs w:val="21"/>
        </w:rPr>
        <w:t xml:space="preserve"> questions to reviewers. They may look at the </w:t>
      </w:r>
      <w:r w:rsidR="00FD63E6">
        <w:rPr>
          <w:sz w:val="21"/>
          <w:szCs w:val="21"/>
        </w:rPr>
        <w:t>verses</w:t>
      </w:r>
      <w:r w:rsidRPr="007B69FD">
        <w:rPr>
          <w:sz w:val="21"/>
          <w:szCs w:val="21"/>
        </w:rPr>
        <w:t xml:space="preserve"> as they answer.</w:t>
      </w:r>
    </w:p>
    <w:p w14:paraId="6D0FF1A1" w14:textId="77777777" w:rsidR="007B69FD" w:rsidRPr="007B69FD" w:rsidRDefault="007B69FD" w:rsidP="0099152C">
      <w:pPr>
        <w:pStyle w:val="ListParagraph"/>
        <w:numPr>
          <w:ilvl w:val="1"/>
          <w:numId w:val="71"/>
        </w:numPr>
        <w:spacing w:line="240" w:lineRule="auto"/>
        <w:rPr>
          <w:sz w:val="21"/>
          <w:szCs w:val="21"/>
        </w:rPr>
      </w:pPr>
      <w:r w:rsidRPr="007B69FD">
        <w:rPr>
          <w:sz w:val="21"/>
          <w:szCs w:val="21"/>
        </w:rPr>
        <w:t xml:space="preserve">As you listen, mark by each </w:t>
      </w:r>
      <w:r w:rsidRPr="007B69FD">
        <w:rPr>
          <w:b/>
          <w:bCs/>
          <w:sz w:val="21"/>
          <w:szCs w:val="21"/>
        </w:rPr>
        <w:t>Part 2 i</w:t>
      </w:r>
      <w:r w:rsidRPr="007B69FD">
        <w:rPr>
          <w:sz w:val="21"/>
          <w:szCs w:val="21"/>
        </w:rPr>
        <w:t>tem if it is understandable from how reviewers answer the question. Reviewers do not need to quote directly.</w:t>
      </w:r>
    </w:p>
    <w:p w14:paraId="17B59591" w14:textId="31EFD0B8" w:rsidR="007B69FD" w:rsidRDefault="007B69FD" w:rsidP="0099152C">
      <w:pPr>
        <w:pStyle w:val="ListParagraph"/>
        <w:numPr>
          <w:ilvl w:val="1"/>
          <w:numId w:val="71"/>
        </w:numPr>
        <w:spacing w:line="240" w:lineRule="auto"/>
        <w:rPr>
          <w:sz w:val="21"/>
          <w:szCs w:val="21"/>
          <w:lang w:val="en-US"/>
        </w:rPr>
      </w:pPr>
      <w:r w:rsidRPr="48114252">
        <w:rPr>
          <w:sz w:val="21"/>
          <w:szCs w:val="21"/>
          <w:lang w:val="en-US"/>
        </w:rPr>
        <w:t xml:space="preserve">As needed, ask additional questions to clarify. (For example, ask reviewers to show or tell which words in the </w:t>
      </w:r>
      <w:r w:rsidR="00FD63E6">
        <w:rPr>
          <w:sz w:val="21"/>
          <w:szCs w:val="21"/>
          <w:lang w:val="en-US"/>
        </w:rPr>
        <w:t>verses</w:t>
      </w:r>
      <w:r w:rsidRPr="48114252">
        <w:rPr>
          <w:sz w:val="21"/>
          <w:szCs w:val="21"/>
          <w:lang w:val="en-US"/>
        </w:rPr>
        <w:t xml:space="preserve"> led to their answer.)</w:t>
      </w:r>
    </w:p>
    <w:p w14:paraId="7D8EA621" w14:textId="60A0ABEF" w:rsidR="006925C8" w:rsidRPr="00D00CD6" w:rsidRDefault="00D00CD6" w:rsidP="00D00CD6">
      <w:pPr>
        <w:pStyle w:val="ListParagraph"/>
        <w:numPr>
          <w:ilvl w:val="1"/>
          <w:numId w:val="74"/>
        </w:numPr>
        <w:spacing w:line="240" w:lineRule="auto"/>
        <w:ind w:left="720"/>
        <w:rPr>
          <w:sz w:val="21"/>
          <w:szCs w:val="21"/>
          <w:lang w:val="en-US"/>
        </w:rPr>
      </w:pPr>
      <w:r w:rsidRPr="00D00CD6">
        <w:rPr>
          <w:sz w:val="21"/>
          <w:szCs w:val="21"/>
          <w:lang w:val="en-US"/>
        </w:rPr>
        <w:t xml:space="preserve">If the reviewers say anything further about the passage, write what they say in the </w:t>
      </w:r>
      <w:r w:rsidRPr="00D00CD6">
        <w:rPr>
          <w:b/>
          <w:bCs/>
          <w:sz w:val="21"/>
          <w:szCs w:val="21"/>
          <w:lang w:val="en-US"/>
        </w:rPr>
        <w:t>Comment Section.</w:t>
      </w:r>
      <w:r>
        <w:rPr>
          <w:b/>
          <w:bCs/>
          <w:sz w:val="21"/>
          <w:szCs w:val="21"/>
          <w:lang w:val="en-US"/>
        </w:rPr>
        <w:t xml:space="preserve"> </w:t>
      </w:r>
      <w:r w:rsidRPr="00D00CD6">
        <w:rPr>
          <w:sz w:val="21"/>
          <w:szCs w:val="21"/>
          <w:lang w:val="en-US"/>
        </w:rPr>
        <w:t>You can also write any of your own notes there.</w:t>
      </w:r>
    </w:p>
    <w:p w14:paraId="2C379AB1" w14:textId="77777777" w:rsidR="007B69FD" w:rsidRPr="007B69FD" w:rsidRDefault="007B69FD" w:rsidP="007B69FD">
      <w:pPr>
        <w:rPr>
          <w:sz w:val="21"/>
          <w:szCs w:val="21"/>
        </w:rPr>
      </w:pPr>
    </w:p>
    <w:p w14:paraId="6C3648EC" w14:textId="36B80F44" w:rsidR="007B69FD" w:rsidRPr="007B69FD" w:rsidRDefault="007B69FD" w:rsidP="007B69FD">
      <w:pPr>
        <w:rPr>
          <w:b/>
          <w:bCs/>
          <w:sz w:val="21"/>
          <w:szCs w:val="21"/>
        </w:rPr>
      </w:pPr>
      <w:r w:rsidRPr="007B69FD">
        <w:rPr>
          <w:b/>
          <w:bCs/>
          <w:sz w:val="21"/>
          <w:szCs w:val="21"/>
        </w:rPr>
        <w:t xml:space="preserve">Finish </w:t>
      </w:r>
      <w:r w:rsidR="008C4E77">
        <w:rPr>
          <w:b/>
          <w:bCs/>
          <w:sz w:val="21"/>
          <w:szCs w:val="21"/>
        </w:rPr>
        <w:t xml:space="preserve">Review </w:t>
      </w:r>
      <w:r w:rsidR="007503C1">
        <w:rPr>
          <w:b/>
          <w:bCs/>
          <w:sz w:val="21"/>
          <w:szCs w:val="21"/>
        </w:rPr>
        <w:t>Session</w:t>
      </w:r>
    </w:p>
    <w:p w14:paraId="799870A7" w14:textId="77777777" w:rsidR="007B69FD" w:rsidRPr="007B69FD" w:rsidRDefault="007B69FD" w:rsidP="0099152C">
      <w:pPr>
        <w:pStyle w:val="ListParagraph"/>
        <w:numPr>
          <w:ilvl w:val="0"/>
          <w:numId w:val="72"/>
        </w:numPr>
        <w:spacing w:line="240" w:lineRule="auto"/>
        <w:rPr>
          <w:sz w:val="21"/>
          <w:szCs w:val="21"/>
        </w:rPr>
      </w:pPr>
      <w:r w:rsidRPr="007B69FD">
        <w:rPr>
          <w:sz w:val="21"/>
          <w:szCs w:val="21"/>
        </w:rPr>
        <w:t xml:space="preserve">Pray together. </w:t>
      </w:r>
    </w:p>
    <w:p w14:paraId="6826BEA9" w14:textId="77777777" w:rsidR="007B69FD" w:rsidRPr="007B69FD" w:rsidRDefault="007B69FD" w:rsidP="0099152C">
      <w:pPr>
        <w:pStyle w:val="ListParagraph"/>
        <w:numPr>
          <w:ilvl w:val="0"/>
          <w:numId w:val="72"/>
        </w:numPr>
        <w:spacing w:line="240" w:lineRule="auto"/>
        <w:rPr>
          <w:sz w:val="21"/>
          <w:szCs w:val="21"/>
        </w:rPr>
      </w:pPr>
      <w:r w:rsidRPr="007B69FD">
        <w:rPr>
          <w:sz w:val="21"/>
          <w:szCs w:val="21"/>
        </w:rPr>
        <w:t>Thank reviewers.</w:t>
      </w:r>
    </w:p>
    <w:p w14:paraId="316D4D4F" w14:textId="77777777" w:rsidR="007B69FD" w:rsidRDefault="007B69FD" w:rsidP="0099152C">
      <w:pPr>
        <w:pStyle w:val="ListParagraph"/>
        <w:numPr>
          <w:ilvl w:val="0"/>
          <w:numId w:val="72"/>
        </w:numPr>
        <w:spacing w:line="240"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171CC1B4" w14:textId="57F95E2A" w:rsidR="00E60683" w:rsidRDefault="00E60683" w:rsidP="00E60683">
      <w:pPr>
        <w:spacing w:line="240" w:lineRule="auto"/>
        <w:rPr>
          <w:sz w:val="21"/>
          <w:szCs w:val="21"/>
        </w:rPr>
      </w:pPr>
    </w:p>
    <w:p w14:paraId="16CDDA1A" w14:textId="2CFF748F" w:rsidR="00E60683" w:rsidRPr="00E60683" w:rsidRDefault="00E60683" w:rsidP="00E60683">
      <w:pPr>
        <w:spacing w:line="240" w:lineRule="auto"/>
        <w:rPr>
          <w:b/>
          <w:bCs/>
          <w:sz w:val="21"/>
          <w:szCs w:val="21"/>
        </w:rPr>
      </w:pPr>
      <w:r w:rsidRPr="00E60683">
        <w:rPr>
          <w:b/>
          <w:bCs/>
          <w:sz w:val="21"/>
          <w:szCs w:val="21"/>
        </w:rPr>
        <w:t>After the Review</w:t>
      </w:r>
    </w:p>
    <w:p w14:paraId="74119E66" w14:textId="684A3A62" w:rsidR="00E60683" w:rsidRPr="00E60683" w:rsidRDefault="00E60683" w:rsidP="00E60683">
      <w:pPr>
        <w:pStyle w:val="ListParagraph"/>
        <w:numPr>
          <w:ilvl w:val="0"/>
          <w:numId w:val="99"/>
        </w:numPr>
        <w:spacing w:line="240" w:lineRule="auto"/>
        <w:rPr>
          <w:sz w:val="21"/>
          <w:szCs w:val="21"/>
        </w:rPr>
      </w:pPr>
      <w:r w:rsidRPr="00E60683">
        <w:rPr>
          <w:sz w:val="21"/>
          <w:szCs w:val="21"/>
        </w:rPr>
        <w:t xml:space="preserve">Arrange a time to meet with the translation team. </w:t>
      </w:r>
    </w:p>
    <w:p w14:paraId="46A16845" w14:textId="72D2A62B" w:rsidR="009D150D" w:rsidRDefault="009D150D" w:rsidP="00E60683">
      <w:pPr>
        <w:pStyle w:val="ListParagraph"/>
        <w:numPr>
          <w:ilvl w:val="0"/>
          <w:numId w:val="99"/>
        </w:numPr>
        <w:spacing w:line="240" w:lineRule="auto"/>
        <w:rPr>
          <w:sz w:val="21"/>
          <w:szCs w:val="21"/>
        </w:rPr>
      </w:pPr>
      <w:r>
        <w:rPr>
          <w:sz w:val="21"/>
          <w:szCs w:val="21"/>
        </w:rPr>
        <w:t>At that time, b</w:t>
      </w:r>
      <w:r w:rsidR="00E60683" w:rsidRPr="00E60683">
        <w:rPr>
          <w:sz w:val="21"/>
          <w:szCs w:val="21"/>
        </w:rPr>
        <w:t xml:space="preserve">ring all the notes from your Review </w:t>
      </w:r>
      <w:r>
        <w:rPr>
          <w:sz w:val="21"/>
          <w:szCs w:val="21"/>
        </w:rPr>
        <w:t>S</w:t>
      </w:r>
      <w:r w:rsidR="00E60683" w:rsidRPr="00E60683">
        <w:rPr>
          <w:sz w:val="21"/>
          <w:szCs w:val="21"/>
        </w:rPr>
        <w:t xml:space="preserve">ession to the </w:t>
      </w:r>
      <w:r>
        <w:rPr>
          <w:sz w:val="21"/>
          <w:szCs w:val="21"/>
        </w:rPr>
        <w:t xml:space="preserve">translation </w:t>
      </w:r>
      <w:r w:rsidR="00E60683" w:rsidRPr="00E60683">
        <w:rPr>
          <w:sz w:val="21"/>
          <w:szCs w:val="21"/>
        </w:rPr>
        <w:t>team</w:t>
      </w:r>
      <w:r>
        <w:rPr>
          <w:sz w:val="21"/>
          <w:szCs w:val="21"/>
        </w:rPr>
        <w:t>.</w:t>
      </w:r>
    </w:p>
    <w:p w14:paraId="1D4ED5CC" w14:textId="4232514E" w:rsidR="00C5755B" w:rsidRPr="00E60683" w:rsidRDefault="009D150D" w:rsidP="00E60683">
      <w:pPr>
        <w:pStyle w:val="ListParagraph"/>
        <w:numPr>
          <w:ilvl w:val="0"/>
          <w:numId w:val="99"/>
        </w:numPr>
        <w:spacing w:line="240" w:lineRule="auto"/>
        <w:rPr>
          <w:sz w:val="21"/>
          <w:szCs w:val="21"/>
        </w:rPr>
        <w:sectPr w:rsidR="00C5755B" w:rsidRPr="00E60683" w:rsidSect="0028194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r>
        <w:rPr>
          <w:sz w:val="21"/>
          <w:szCs w:val="21"/>
        </w:rPr>
        <w:t>Show them what was found by reviewers. The team should decide what to change and how to do that.</w:t>
      </w:r>
    </w:p>
    <w:p w14:paraId="36EDF87F" w14:textId="01F07E86" w:rsidR="009D27FE" w:rsidRDefault="009D27FE" w:rsidP="009D27FE">
      <w:pPr>
        <w:pStyle w:val="Heading1"/>
        <w:keepNext w:val="0"/>
        <w:keepLines w:val="0"/>
        <w:spacing w:before="0"/>
        <w:rPr>
          <w:b/>
          <w:bCs/>
          <w:szCs w:val="44"/>
        </w:rPr>
      </w:pPr>
      <w:bookmarkStart w:id="0" w:name="_Toc166194235"/>
      <w:r w:rsidRPr="007B69FD">
        <w:rPr>
          <w:b/>
          <w:bCs/>
          <w:szCs w:val="44"/>
        </w:rPr>
        <w:lastRenderedPageBreak/>
        <w:t>Matthew 2:1-12</w:t>
      </w:r>
      <w:bookmarkEnd w:id="0"/>
    </w:p>
    <w:p w14:paraId="77A6789B" w14:textId="3BD6C246" w:rsidR="00170DC8" w:rsidRPr="00170DC8" w:rsidRDefault="00170DC8" w:rsidP="00170DC8">
      <w:pPr>
        <w:pStyle w:val="Background"/>
        <w:rPr>
          <w:b/>
          <w:bCs w:val="0"/>
          <w:i/>
          <w:iCs/>
        </w:rPr>
      </w:pPr>
      <w:r w:rsidRPr="00170DC8">
        <w:rPr>
          <w:b/>
          <w:bCs w:val="0"/>
          <w:i/>
          <w:iCs/>
        </w:rPr>
        <w:t>Read the passage.</w:t>
      </w:r>
    </w:p>
    <w:p w14:paraId="6262F960" w14:textId="77777777" w:rsidR="009D27FE" w:rsidRPr="007B69FD" w:rsidRDefault="009D27FE" w:rsidP="006D6990">
      <w:pPr>
        <w:pStyle w:val="Part1"/>
      </w:pPr>
      <w:r w:rsidRPr="007B69FD">
        <w:t>Part 1</w:t>
      </w:r>
    </w:p>
    <w:p w14:paraId="0A05BE88" w14:textId="1F64596B" w:rsidR="009D27FE" w:rsidRPr="007B69FD" w:rsidRDefault="009D27FE" w:rsidP="006D6990">
      <w:pPr>
        <w:pStyle w:val="Answerortell"/>
      </w:pPr>
      <w:r w:rsidRPr="007B69FD">
        <w:t xml:space="preserve">Tell in your own words what </w:t>
      </w:r>
      <w:r w:rsidR="003947E5">
        <w:t>you</w:t>
      </w:r>
      <w:r w:rsidRPr="007B69FD">
        <w:t xml:space="preserve"> just read in </w:t>
      </w:r>
      <w:r w:rsidR="003947E5">
        <w:t>this passage</w:t>
      </w:r>
      <w:r w:rsidRPr="007B69FD">
        <w:t>.</w:t>
      </w:r>
    </w:p>
    <w:p w14:paraId="196B150A" w14:textId="5D2746E6" w:rsidR="009D27FE" w:rsidRPr="007B69FD" w:rsidRDefault="009D27FE" w:rsidP="008F6E25">
      <w:pPr>
        <w:pStyle w:val="Checklist"/>
      </w:pPr>
      <w:r w:rsidRPr="007B69FD">
        <w:t xml:space="preserve">Wise men came from the east to Jerusalem looking for the one who was born king of the Jews. </w:t>
      </w:r>
      <w:r w:rsidR="008E02B0" w:rsidRPr="007B69FD">
        <w:t>[2:1-2]</w:t>
      </w:r>
    </w:p>
    <w:p w14:paraId="3C12EBDD" w14:textId="755802AC" w:rsidR="009D27FE" w:rsidRPr="007B69FD" w:rsidRDefault="009D27FE" w:rsidP="008F6E25">
      <w:pPr>
        <w:pStyle w:val="Checklist"/>
      </w:pPr>
      <w:r w:rsidRPr="007B69FD">
        <w:t xml:space="preserve">The chief priests and scribes told Herod that the Christ was to be born in Bethlehem according to Scripture. </w:t>
      </w:r>
      <w:r w:rsidR="008E02B0" w:rsidRPr="007B69FD">
        <w:t>[2:5-6]</w:t>
      </w:r>
    </w:p>
    <w:p w14:paraId="3CEF3ED9" w14:textId="216FAA84" w:rsidR="009D27FE" w:rsidRPr="007B69FD" w:rsidRDefault="009D27FE" w:rsidP="006D6990">
      <w:pPr>
        <w:pStyle w:val="Checklist"/>
      </w:pPr>
      <w:r w:rsidRPr="007B69FD">
        <w:t xml:space="preserve">Herod sent the wise men to Bethlehem. </w:t>
      </w:r>
      <w:r w:rsidR="008E02B0" w:rsidRPr="007B69FD">
        <w:t>[2:7-8]</w:t>
      </w:r>
    </w:p>
    <w:p w14:paraId="414AE233" w14:textId="535D7988" w:rsidR="009D27FE" w:rsidRPr="007B69FD" w:rsidRDefault="009D27FE" w:rsidP="008F6E25">
      <w:pPr>
        <w:pStyle w:val="Checklist"/>
      </w:pPr>
      <w:r w:rsidRPr="007B69FD">
        <w:t xml:space="preserve">Herod ordered the wise men to return, telling them that he also wanted to worship the baby. </w:t>
      </w:r>
      <w:r w:rsidR="008E02B0" w:rsidRPr="007B69FD">
        <w:t>[2:8]</w:t>
      </w:r>
    </w:p>
    <w:p w14:paraId="70D4906C" w14:textId="2546B035" w:rsidR="009D27FE" w:rsidRPr="007B69FD" w:rsidRDefault="009D27FE" w:rsidP="008F6E25">
      <w:pPr>
        <w:pStyle w:val="Checklist"/>
      </w:pPr>
      <w:r w:rsidRPr="007B69FD">
        <w:t xml:space="preserve">The wise men went to Bethlehem, found the baby, gave him gifts, and worshiped him. </w:t>
      </w:r>
      <w:r w:rsidR="008E02B0" w:rsidRPr="007B69FD">
        <w:t>[2:11]</w:t>
      </w:r>
    </w:p>
    <w:p w14:paraId="3C37BC45" w14:textId="7D97C430" w:rsidR="009D27FE" w:rsidRPr="007B69FD" w:rsidRDefault="009D27FE" w:rsidP="006D6990">
      <w:pPr>
        <w:pStyle w:val="Checklist"/>
      </w:pPr>
      <w:r w:rsidRPr="007B69FD">
        <w:t xml:space="preserve">They did not return to Herod. </w:t>
      </w:r>
      <w:r w:rsidR="008E02B0">
        <w:t>[2:12]</w:t>
      </w:r>
    </w:p>
    <w:p w14:paraId="413E6FF1" w14:textId="64EAB271" w:rsidR="009D27FE" w:rsidRPr="007B69FD" w:rsidRDefault="009D27FE" w:rsidP="004B330E">
      <w:pPr>
        <w:pStyle w:val="Part2"/>
      </w:pPr>
      <w:r w:rsidRPr="007B69FD">
        <w:t>Part 2</w:t>
      </w:r>
    </w:p>
    <w:p w14:paraId="13595854" w14:textId="5BFB390A" w:rsidR="009D27FE" w:rsidRPr="007B69FD" w:rsidRDefault="003947E5" w:rsidP="006D6990">
      <w:pPr>
        <w:pStyle w:val="Answerortell"/>
      </w:pPr>
      <w:r>
        <w:t>Answer the following questions from the specified verses.</w:t>
      </w:r>
    </w:p>
    <w:p w14:paraId="659E57F2" w14:textId="263DDBD0" w:rsidR="009D27FE" w:rsidRPr="007B69FD" w:rsidRDefault="008F6E25" w:rsidP="004B330E">
      <w:pPr>
        <w:numPr>
          <w:ilvl w:val="0"/>
          <w:numId w:val="1"/>
        </w:numPr>
        <w:rPr>
          <w:sz w:val="20"/>
          <w:szCs w:val="20"/>
        </w:rPr>
      </w:pPr>
      <w:r>
        <w:rPr>
          <w:sz w:val="20"/>
          <w:szCs w:val="20"/>
        </w:rPr>
        <w:t xml:space="preserve">[2:1-2] </w:t>
      </w:r>
      <w:r w:rsidR="008E02B0">
        <w:rPr>
          <w:sz w:val="20"/>
          <w:szCs w:val="20"/>
        </w:rPr>
        <w:tab/>
      </w:r>
      <w:r w:rsidR="003947E5">
        <w:rPr>
          <w:sz w:val="20"/>
          <w:szCs w:val="20"/>
        </w:rPr>
        <w:t xml:space="preserve"> </w:t>
      </w:r>
      <w:r w:rsidR="009D27FE" w:rsidRPr="007B69FD">
        <w:rPr>
          <w:sz w:val="20"/>
          <w:szCs w:val="20"/>
        </w:rPr>
        <w:t xml:space="preserve">After Jesus was born in Bethlehem, why did some wise men go to Jerusalem? </w:t>
      </w:r>
    </w:p>
    <w:p w14:paraId="06A0B90E" w14:textId="77777777" w:rsidR="009D27FE" w:rsidRPr="007B69FD" w:rsidRDefault="009D27FE" w:rsidP="009D27FE">
      <w:pPr>
        <w:ind w:left="720"/>
        <w:rPr>
          <w:sz w:val="20"/>
          <w:szCs w:val="20"/>
        </w:rPr>
      </w:pPr>
      <w:r w:rsidRPr="007B69FD">
        <w:rPr>
          <w:sz w:val="20"/>
          <w:szCs w:val="20"/>
        </w:rPr>
        <w:t>They were looking for the one who had been born King of the Jews.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w:numPr>
          <w:ilvl w:val="0"/>
          <w:numId w:val="1"/>
        </w:numPr>
        <w:rPr>
          <w:sz w:val="20"/>
          <w:szCs w:val="20"/>
        </w:rPr>
      </w:pPr>
      <w:r>
        <w:rPr>
          <w:sz w:val="20"/>
          <w:szCs w:val="20"/>
        </w:rPr>
        <w:t xml:space="preserve">[2:2] </w:t>
      </w:r>
      <w:r w:rsidR="008E02B0">
        <w:rPr>
          <w:sz w:val="20"/>
          <w:szCs w:val="20"/>
        </w:rPr>
        <w:tab/>
      </w:r>
      <w:r w:rsidR="009D27FE" w:rsidRPr="007B69FD">
        <w:rPr>
          <w:sz w:val="20"/>
          <w:szCs w:val="20"/>
        </w:rPr>
        <w:t xml:space="preserve">Why were they looking for the King of the Jews? </w:t>
      </w:r>
    </w:p>
    <w:p w14:paraId="67EBE02E" w14:textId="77777777" w:rsidR="009D27FE" w:rsidRPr="007B69FD" w:rsidRDefault="009D27FE" w:rsidP="009D27FE">
      <w:pPr>
        <w:ind w:left="720"/>
        <w:rPr>
          <w:sz w:val="20"/>
          <w:szCs w:val="20"/>
        </w:rPr>
      </w:pPr>
      <w:r w:rsidRPr="007B69FD">
        <w:rPr>
          <w:sz w:val="20"/>
          <w:szCs w:val="20"/>
        </w:rPr>
        <w:t>They said that they saw his star and were coming to worship him.</w:t>
      </w:r>
    </w:p>
    <w:p w14:paraId="5F0428BD" w14:textId="77777777" w:rsidR="009D27FE" w:rsidRPr="007B69FD" w:rsidRDefault="009D27FE" w:rsidP="009D27FE">
      <w:pPr>
        <w:ind w:left="720"/>
        <w:rPr>
          <w:sz w:val="20"/>
          <w:szCs w:val="20"/>
        </w:rPr>
      </w:pPr>
    </w:p>
    <w:p w14:paraId="1DF9D655" w14:textId="462C92D1" w:rsidR="00B2263F" w:rsidRDefault="008E02B0" w:rsidP="004B330E">
      <w:pPr>
        <w:numPr>
          <w:ilvl w:val="0"/>
          <w:numId w:val="1"/>
        </w:numPr>
        <w:rPr>
          <w:sz w:val="20"/>
          <w:szCs w:val="20"/>
        </w:rPr>
      </w:pPr>
      <w:r>
        <w:rPr>
          <w:sz w:val="20"/>
          <w:szCs w:val="20"/>
        </w:rPr>
        <w:t>[2:3]</w:t>
      </w:r>
      <w:r>
        <w:rPr>
          <w:sz w:val="20"/>
          <w:szCs w:val="20"/>
        </w:rPr>
        <w:tab/>
      </w:r>
      <w:r w:rsidR="00B2263F">
        <w:rPr>
          <w:sz w:val="20"/>
          <w:szCs w:val="20"/>
        </w:rPr>
        <w:t>Why do you think that Herod was troubled when he heard the wise men wanted to find the King of the Jews that had just been born?</w:t>
      </w:r>
    </w:p>
    <w:p w14:paraId="344B7BB1" w14:textId="0D7197F2" w:rsidR="00B2263F" w:rsidRDefault="00B2263F" w:rsidP="48114252">
      <w:pPr>
        <w:ind w:firstLine="720"/>
        <w:rPr>
          <w:sz w:val="20"/>
          <w:szCs w:val="20"/>
          <w:lang w:val="en-US"/>
        </w:rPr>
      </w:pPr>
      <w:r w:rsidRPr="48114252">
        <w:rPr>
          <w:i/>
          <w:iCs/>
          <w:sz w:val="20"/>
          <w:szCs w:val="20"/>
          <w:lang w:val="en-US"/>
        </w:rPr>
        <w:t>(Answer may vary.)</w:t>
      </w:r>
      <w:r w:rsidRPr="48114252">
        <w:rPr>
          <w:sz w:val="20"/>
          <w:szCs w:val="20"/>
          <w:lang w:val="en-US"/>
        </w:rPr>
        <w:t xml:space="preserve"> Herod was probably worried that a new king might take </w:t>
      </w:r>
      <w:r w:rsidR="007503C1" w:rsidRPr="48114252">
        <w:rPr>
          <w:sz w:val="20"/>
          <w:szCs w:val="20"/>
          <w:lang w:val="en-US"/>
        </w:rPr>
        <w:t xml:space="preserve">away </w:t>
      </w:r>
      <w:r w:rsidRPr="48114252">
        <w:rPr>
          <w:sz w:val="20"/>
          <w:szCs w:val="20"/>
          <w:lang w:val="en-US"/>
        </w:rPr>
        <w:t xml:space="preserve">his own position as king. </w:t>
      </w:r>
      <w:r>
        <w:br/>
      </w:r>
      <w:r w:rsidRPr="48114252">
        <w:rPr>
          <w:sz w:val="20"/>
          <w:szCs w:val="20"/>
          <w:lang w:val="en-US"/>
        </w:rPr>
        <w:t xml:space="preserve"> </w:t>
      </w:r>
    </w:p>
    <w:p w14:paraId="3D9BC74F" w14:textId="23F3E5F6" w:rsidR="009D27FE" w:rsidRPr="007B69FD" w:rsidRDefault="008F6E25" w:rsidP="004B330E">
      <w:pPr>
        <w:numPr>
          <w:ilvl w:val="0"/>
          <w:numId w:val="1"/>
        </w:numPr>
        <w:rPr>
          <w:sz w:val="20"/>
          <w:szCs w:val="20"/>
        </w:rPr>
      </w:pPr>
      <w:r>
        <w:rPr>
          <w:sz w:val="20"/>
          <w:szCs w:val="20"/>
        </w:rPr>
        <w:t xml:space="preserve">[2:4] </w:t>
      </w:r>
      <w:r w:rsidR="008E02B0">
        <w:rPr>
          <w:sz w:val="20"/>
          <w:szCs w:val="20"/>
        </w:rPr>
        <w:tab/>
      </w:r>
      <w:r w:rsidR="009D27FE" w:rsidRPr="007B69FD">
        <w:rPr>
          <w:sz w:val="20"/>
          <w:szCs w:val="20"/>
        </w:rPr>
        <w:t xml:space="preserve">How did Herod find out where the Christ would be born? </w:t>
      </w:r>
    </w:p>
    <w:p w14:paraId="1C39E3B7" w14:textId="77777777" w:rsidR="009D27FE" w:rsidRPr="007B69FD" w:rsidRDefault="009D27FE" w:rsidP="009D27FE">
      <w:pPr>
        <w:ind w:left="720"/>
        <w:rPr>
          <w:sz w:val="20"/>
          <w:szCs w:val="20"/>
        </w:rPr>
      </w:pPr>
      <w:r w:rsidRPr="007B69FD">
        <w:rPr>
          <w:sz w:val="20"/>
          <w:szCs w:val="20"/>
        </w:rPr>
        <w:t>He asked the priests and scribes of the Jewish people where Christ would be born.</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w:numPr>
          <w:ilvl w:val="0"/>
          <w:numId w:val="1"/>
        </w:numPr>
        <w:rPr>
          <w:sz w:val="20"/>
          <w:szCs w:val="20"/>
        </w:rPr>
      </w:pPr>
      <w:r>
        <w:rPr>
          <w:sz w:val="20"/>
          <w:szCs w:val="20"/>
        </w:rPr>
        <w:t xml:space="preserve">[2:5-6] </w:t>
      </w:r>
      <w:r w:rsidR="008E02B0">
        <w:rPr>
          <w:sz w:val="20"/>
          <w:szCs w:val="20"/>
        </w:rPr>
        <w:tab/>
      </w:r>
      <w:r w:rsidR="003947E5">
        <w:rPr>
          <w:sz w:val="20"/>
          <w:szCs w:val="20"/>
        </w:rPr>
        <w:t xml:space="preserve"> </w:t>
      </w:r>
      <w:r w:rsidR="009D27FE" w:rsidRPr="007B69FD">
        <w:rPr>
          <w:sz w:val="20"/>
          <w:szCs w:val="20"/>
        </w:rPr>
        <w:t>How did the priests and scribes know where Christ would be born?</w:t>
      </w:r>
    </w:p>
    <w:p w14:paraId="61C554E4" w14:textId="77777777" w:rsidR="009D27FE" w:rsidRPr="007B69FD" w:rsidRDefault="009D27FE" w:rsidP="009D27FE">
      <w:pPr>
        <w:ind w:left="720"/>
        <w:rPr>
          <w:sz w:val="20"/>
          <w:szCs w:val="20"/>
        </w:rPr>
      </w:pPr>
      <w:r w:rsidRPr="007B69FD">
        <w:rPr>
          <w:sz w:val="20"/>
          <w:szCs w:val="20"/>
        </w:rPr>
        <w:t>The scriptures said that a ruler would come from Bethlehem.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w:numPr>
          <w:ilvl w:val="0"/>
          <w:numId w:val="1"/>
        </w:numPr>
        <w:rPr>
          <w:sz w:val="20"/>
          <w:szCs w:val="20"/>
        </w:rPr>
      </w:pPr>
      <w:r>
        <w:rPr>
          <w:sz w:val="20"/>
          <w:szCs w:val="20"/>
        </w:rPr>
        <w:t xml:space="preserve">[2:9-10] </w:t>
      </w:r>
      <w:r w:rsidR="008E02B0">
        <w:rPr>
          <w:sz w:val="20"/>
          <w:szCs w:val="20"/>
        </w:rPr>
        <w:tab/>
      </w:r>
      <w:r w:rsidR="009D27FE" w:rsidRPr="007B69FD">
        <w:rPr>
          <w:sz w:val="20"/>
          <w:szCs w:val="20"/>
        </w:rPr>
        <w:t xml:space="preserve">How did the wise men find the one who was born king of the Jews? </w:t>
      </w:r>
    </w:p>
    <w:p w14:paraId="501457CF" w14:textId="77777777" w:rsidR="009D27FE" w:rsidRPr="007B69FD" w:rsidRDefault="009D27FE" w:rsidP="009D27FE">
      <w:pPr>
        <w:ind w:left="720"/>
        <w:rPr>
          <w:sz w:val="20"/>
          <w:szCs w:val="20"/>
        </w:rPr>
      </w:pPr>
      <w:r w:rsidRPr="007B69FD">
        <w:rPr>
          <w:sz w:val="20"/>
          <w:szCs w:val="20"/>
        </w:rPr>
        <w:t>They left Jerusalem, and the star guided them to the house where the child was.</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w:numPr>
          <w:ilvl w:val="0"/>
          <w:numId w:val="1"/>
        </w:numPr>
        <w:rPr>
          <w:sz w:val="20"/>
          <w:szCs w:val="20"/>
        </w:rPr>
      </w:pPr>
      <w:r>
        <w:rPr>
          <w:sz w:val="20"/>
          <w:szCs w:val="20"/>
        </w:rPr>
        <w:t xml:space="preserve">[2:11] </w:t>
      </w:r>
      <w:r w:rsidR="008E02B0">
        <w:rPr>
          <w:sz w:val="20"/>
          <w:szCs w:val="20"/>
        </w:rPr>
        <w:tab/>
      </w:r>
      <w:r w:rsidR="009D27FE" w:rsidRPr="007B69FD">
        <w:rPr>
          <w:sz w:val="20"/>
          <w:szCs w:val="20"/>
        </w:rPr>
        <w:t xml:space="preserve">What did the wise men do when they found the child? </w:t>
      </w:r>
    </w:p>
    <w:p w14:paraId="0442D809" w14:textId="77777777" w:rsidR="009D27FE" w:rsidRPr="007B69FD" w:rsidRDefault="009D27FE" w:rsidP="48114252">
      <w:pPr>
        <w:ind w:left="720"/>
        <w:rPr>
          <w:sz w:val="20"/>
          <w:szCs w:val="20"/>
          <w:lang w:val="en-US"/>
        </w:rPr>
      </w:pPr>
      <w:r w:rsidRPr="48114252">
        <w:rPr>
          <w:sz w:val="20"/>
          <w:szCs w:val="20"/>
          <w:lang w:val="en-US"/>
        </w:rPr>
        <w:t xml:space="preserve">They fell down and worshiped him, and they opened their gifts and gave them to him. </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w:numPr>
          <w:ilvl w:val="0"/>
          <w:numId w:val="1"/>
        </w:numPr>
        <w:rPr>
          <w:sz w:val="20"/>
          <w:szCs w:val="20"/>
        </w:rPr>
      </w:pPr>
      <w:r w:rsidRPr="007B69FD">
        <w:rPr>
          <w:sz w:val="20"/>
          <w:szCs w:val="20"/>
        </w:rPr>
        <w:t>[2:11</w:t>
      </w:r>
      <w:r>
        <w:rPr>
          <w:sz w:val="20"/>
          <w:szCs w:val="20"/>
        </w:rPr>
        <w:t xml:space="preserve">] </w:t>
      </w:r>
      <w:r w:rsidR="008E02B0">
        <w:rPr>
          <w:sz w:val="20"/>
          <w:szCs w:val="20"/>
        </w:rPr>
        <w:tab/>
      </w:r>
      <w:r w:rsidR="009D27FE" w:rsidRPr="007B69FD">
        <w:rPr>
          <w:sz w:val="20"/>
          <w:szCs w:val="20"/>
        </w:rPr>
        <w:t>Who do you think the child was that they were worshiping?</w:t>
      </w:r>
    </w:p>
    <w:p w14:paraId="5350B15C" w14:textId="2AA199C5" w:rsidR="009D27FE" w:rsidRPr="007B69FD" w:rsidRDefault="009D27FE" w:rsidP="48114252">
      <w:pPr>
        <w:pStyle w:val="ListParagraph"/>
        <w:ind w:left="360" w:firstLine="360"/>
        <w:rPr>
          <w:sz w:val="20"/>
          <w:szCs w:val="20"/>
          <w:lang w:val="en-US"/>
        </w:rPr>
      </w:pPr>
      <w:r w:rsidRPr="48114252">
        <w:rPr>
          <w:sz w:val="20"/>
          <w:szCs w:val="20"/>
          <w:lang w:val="en-US"/>
        </w:rPr>
        <w:t xml:space="preserve">From the rest of the passage, </w:t>
      </w:r>
      <w:r w:rsidR="006D4A5A" w:rsidRPr="48114252">
        <w:rPr>
          <w:sz w:val="20"/>
          <w:szCs w:val="20"/>
          <w:lang w:val="en-US"/>
        </w:rPr>
        <w:t>it is clear</w:t>
      </w:r>
      <w:r w:rsidRPr="48114252">
        <w:rPr>
          <w:sz w:val="20"/>
          <w:szCs w:val="20"/>
          <w:lang w:val="en-US"/>
        </w:rPr>
        <w:t xml:space="preserve"> that the child was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w:numPr>
          <w:ilvl w:val="0"/>
          <w:numId w:val="1"/>
        </w:numPr>
        <w:rPr>
          <w:sz w:val="20"/>
          <w:szCs w:val="20"/>
        </w:rPr>
      </w:pPr>
      <w:r>
        <w:rPr>
          <w:sz w:val="20"/>
          <w:szCs w:val="20"/>
        </w:rPr>
        <w:t>[</w:t>
      </w:r>
      <w:r w:rsidRPr="007B69FD">
        <w:rPr>
          <w:sz w:val="20"/>
          <w:szCs w:val="20"/>
        </w:rPr>
        <w:t>2:12]</w:t>
      </w:r>
      <w:r>
        <w:rPr>
          <w:sz w:val="20"/>
          <w:szCs w:val="20"/>
        </w:rPr>
        <w:t xml:space="preserve"> </w:t>
      </w:r>
      <w:r w:rsidR="008E02B0">
        <w:rPr>
          <w:sz w:val="20"/>
          <w:szCs w:val="20"/>
        </w:rPr>
        <w:tab/>
      </w:r>
      <w:r w:rsidR="009D27FE" w:rsidRPr="007B69FD">
        <w:rPr>
          <w:sz w:val="20"/>
          <w:szCs w:val="20"/>
        </w:rPr>
        <w:t xml:space="preserve">Why didn’t the wise men return to Herod? </w:t>
      </w:r>
    </w:p>
    <w:p w14:paraId="5BDF9060" w14:textId="64F2C9C1" w:rsidR="009D27FE" w:rsidRPr="007B69FD" w:rsidRDefault="009D27FE" w:rsidP="009D27FE">
      <w:pPr>
        <w:ind w:left="720"/>
        <w:rPr>
          <w:sz w:val="20"/>
          <w:szCs w:val="20"/>
        </w:rPr>
      </w:pPr>
      <w:r w:rsidRPr="007B69FD">
        <w:rPr>
          <w:sz w:val="20"/>
          <w:szCs w:val="20"/>
        </w:rPr>
        <w:t>They had been warned by God in a dream not to return to Herod.</w:t>
      </w:r>
    </w:p>
    <w:p w14:paraId="489F0913" w14:textId="31F5F7BE" w:rsidR="009D27FE" w:rsidRPr="007B69FD" w:rsidRDefault="008D2632" w:rsidP="008D2632">
      <w:pPr>
        <w:pStyle w:val="Continuedline"/>
      </w:pPr>
      <w:r w:rsidRPr="007B69FD">
        <w:lastRenderedPageBreak/>
        <w:t>Matthew 2:1-12</w:t>
      </w:r>
      <w:r w:rsidR="00350308" w:rsidRPr="007B69FD">
        <w:t xml:space="preserve"> continued</w:t>
      </w:r>
      <w:r w:rsidRPr="007B69FD">
        <w:br/>
      </w:r>
    </w:p>
    <w:p w14:paraId="182C09F4" w14:textId="10B35C4A" w:rsidR="009D27FE" w:rsidRPr="007B69FD" w:rsidRDefault="008F6E25" w:rsidP="48114252">
      <w:pPr>
        <w:numPr>
          <w:ilvl w:val="0"/>
          <w:numId w:val="1"/>
        </w:numPr>
        <w:rPr>
          <w:sz w:val="20"/>
          <w:szCs w:val="20"/>
          <w:lang w:val="en-US"/>
        </w:rPr>
      </w:pPr>
      <w:r w:rsidRPr="48114252">
        <w:rPr>
          <w:sz w:val="20"/>
          <w:szCs w:val="20"/>
          <w:lang w:val="en-US"/>
        </w:rPr>
        <w:t xml:space="preserve">[2:2-6] </w:t>
      </w:r>
      <w:r w:rsidR="008E02B0">
        <w:rPr>
          <w:sz w:val="20"/>
          <w:szCs w:val="20"/>
          <w:lang w:val="en-US"/>
        </w:rPr>
        <w:tab/>
      </w:r>
      <w:r w:rsidR="003947E5">
        <w:rPr>
          <w:sz w:val="20"/>
          <w:szCs w:val="20"/>
          <w:lang w:val="en-US"/>
        </w:rPr>
        <w:t xml:space="preserve"> </w:t>
      </w:r>
      <w:r w:rsidR="009D27FE" w:rsidRPr="48114252">
        <w:rPr>
          <w:sz w:val="20"/>
          <w:szCs w:val="20"/>
          <w:lang w:val="en-US"/>
        </w:rPr>
        <w:t xml:space="preserve">Matthew </w:t>
      </w:r>
      <w:proofErr w:type="gramStart"/>
      <w:r w:rsidR="009D27FE" w:rsidRPr="48114252">
        <w:rPr>
          <w:sz w:val="20"/>
          <w:szCs w:val="20"/>
          <w:lang w:val="en-US"/>
        </w:rPr>
        <w:t>told</w:t>
      </w:r>
      <w:proofErr w:type="gramEnd"/>
      <w:r w:rsidR="009D27FE" w:rsidRPr="48114252">
        <w:rPr>
          <w:sz w:val="20"/>
          <w:szCs w:val="20"/>
          <w:lang w:val="en-US"/>
        </w:rPr>
        <w:t xml:space="preserve"> about the wise men coming to worship the one born king of the Jews, the prophecy about the ruler being born in Bethlehem, and the star over the house in Bethlehem where the child was. Why do you think Matthew </w:t>
      </w:r>
      <w:proofErr w:type="gramStart"/>
      <w:r w:rsidR="009D27FE" w:rsidRPr="48114252">
        <w:rPr>
          <w:sz w:val="20"/>
          <w:szCs w:val="20"/>
          <w:lang w:val="en-US"/>
        </w:rPr>
        <w:t>told</w:t>
      </w:r>
      <w:proofErr w:type="gramEnd"/>
      <w:r w:rsidR="009D27FE" w:rsidRPr="48114252">
        <w:rPr>
          <w:sz w:val="20"/>
          <w:szCs w:val="20"/>
          <w:lang w:val="en-US"/>
        </w:rPr>
        <w:t xml:space="preserve"> about these events? </w:t>
      </w:r>
    </w:p>
    <w:p w14:paraId="6C868644" w14:textId="30096C0D" w:rsidR="009D27FE" w:rsidRPr="007B69FD" w:rsidRDefault="00EF5212" w:rsidP="48114252">
      <w:pPr>
        <w:ind w:left="720"/>
        <w:rPr>
          <w:sz w:val="20"/>
          <w:szCs w:val="20"/>
          <w:lang w:val="en-US"/>
        </w:rPr>
      </w:pPr>
      <w:r w:rsidRPr="48114252">
        <w:rPr>
          <w:i/>
          <w:iCs/>
          <w:sz w:val="20"/>
          <w:szCs w:val="20"/>
          <w:lang w:val="en-US"/>
        </w:rPr>
        <w:t xml:space="preserve">(Answer may vary.) </w:t>
      </w:r>
      <w:r w:rsidR="009D27FE" w:rsidRPr="48114252">
        <w:rPr>
          <w:sz w:val="20"/>
          <w:szCs w:val="20"/>
          <w:lang w:val="en-US"/>
        </w:rPr>
        <w:t xml:space="preserve">Matthew probably </w:t>
      </w:r>
      <w:proofErr w:type="gramStart"/>
      <w:r w:rsidR="009D27FE" w:rsidRPr="48114252">
        <w:rPr>
          <w:sz w:val="20"/>
          <w:szCs w:val="20"/>
          <w:lang w:val="en-US"/>
        </w:rPr>
        <w:t>told</w:t>
      </w:r>
      <w:proofErr w:type="gramEnd"/>
      <w:r w:rsidR="009D27FE" w:rsidRPr="48114252">
        <w:rPr>
          <w:sz w:val="20"/>
          <w:szCs w:val="20"/>
          <w:lang w:val="en-US"/>
        </w:rPr>
        <w:t xml:space="preserve"> about these events to show that Jesus </w:t>
      </w:r>
      <w:r w:rsidR="007503C1" w:rsidRPr="48114252">
        <w:rPr>
          <w:sz w:val="20"/>
          <w:szCs w:val="20"/>
          <w:lang w:val="en-US"/>
        </w:rPr>
        <w:t xml:space="preserve">was </w:t>
      </w:r>
      <w:r w:rsidR="009D27FE" w:rsidRPr="48114252">
        <w:rPr>
          <w:sz w:val="20"/>
          <w:szCs w:val="20"/>
          <w:lang w:val="en-US"/>
        </w:rPr>
        <w:t xml:space="preserve">is the </w:t>
      </w:r>
      <w:r w:rsidR="00B2263F" w:rsidRPr="48114252">
        <w:rPr>
          <w:sz w:val="20"/>
          <w:szCs w:val="20"/>
          <w:lang w:val="en-US"/>
        </w:rPr>
        <w:t xml:space="preserve">one </w:t>
      </w:r>
      <w:r w:rsidR="007503C1" w:rsidRPr="48114252">
        <w:rPr>
          <w:sz w:val="20"/>
          <w:szCs w:val="20"/>
          <w:lang w:val="en-US"/>
        </w:rPr>
        <w:t>that</w:t>
      </w:r>
      <w:r w:rsidR="00B2263F" w:rsidRPr="48114252">
        <w:rPr>
          <w:sz w:val="20"/>
          <w:szCs w:val="20"/>
          <w:lang w:val="en-US"/>
        </w:rPr>
        <w:t xml:space="preserve"> the Old Testament prophesied to be</w:t>
      </w:r>
      <w:r w:rsidR="009D27FE" w:rsidRPr="48114252">
        <w:rPr>
          <w:sz w:val="20"/>
          <w:szCs w:val="20"/>
          <w:lang w:val="en-US"/>
        </w:rPr>
        <w:t xml:space="preserve"> the King of the Jews</w:t>
      </w:r>
      <w:r w:rsidR="00B2263F" w:rsidRPr="48114252">
        <w:rPr>
          <w:sz w:val="20"/>
          <w:szCs w:val="20"/>
          <w:lang w:val="en-US"/>
        </w:rPr>
        <w:t>.</w:t>
      </w:r>
    </w:p>
    <w:p w14:paraId="7FD9DA7B" w14:textId="77777777" w:rsidR="009D27FE" w:rsidRPr="007B69FD" w:rsidRDefault="009D27FE" w:rsidP="009D27FE">
      <w:pPr>
        <w:spacing w:before="240" w:after="240"/>
        <w:rPr>
          <w:b/>
          <w:sz w:val="20"/>
          <w:szCs w:val="20"/>
        </w:rPr>
      </w:pPr>
      <w:r w:rsidRPr="007B69FD">
        <w:rPr>
          <w:b/>
          <w:sz w:val="20"/>
          <w:szCs w:val="20"/>
        </w:rPr>
        <w:t>Comment Section:</w:t>
      </w:r>
    </w:p>
    <w:p w14:paraId="5F8F0140" w14:textId="77777777" w:rsidR="008D2632" w:rsidRPr="007B69FD" w:rsidRDefault="008D2632">
      <w:pPr>
        <w:spacing w:line="240" w:lineRule="auto"/>
        <w:rPr>
          <w:sz w:val="40"/>
          <w:szCs w:val="44"/>
        </w:rPr>
      </w:pPr>
      <w:r w:rsidRPr="007B69FD">
        <w:rPr>
          <w:szCs w:val="44"/>
        </w:rPr>
        <w:br w:type="page"/>
      </w:r>
    </w:p>
    <w:p w14:paraId="34CA993B" w14:textId="3DF0F25F" w:rsidR="009D27FE" w:rsidRPr="007B69FD" w:rsidRDefault="009D27FE" w:rsidP="009D27FE">
      <w:pPr>
        <w:pStyle w:val="Heading1"/>
        <w:keepNext w:val="0"/>
        <w:keepLines w:val="0"/>
        <w:spacing w:before="480"/>
        <w:rPr>
          <w:b/>
          <w:bCs/>
          <w:szCs w:val="44"/>
        </w:rPr>
      </w:pPr>
      <w:bookmarkStart w:id="1" w:name="_Toc166194236"/>
      <w:r w:rsidRPr="007B69FD">
        <w:rPr>
          <w:b/>
          <w:bCs/>
          <w:szCs w:val="44"/>
        </w:rPr>
        <w:lastRenderedPageBreak/>
        <w:t>Matthew 3:13-17</w:t>
      </w:r>
      <w:bookmarkEnd w:id="1"/>
    </w:p>
    <w:p w14:paraId="549F5B9F" w14:textId="2A027EEA" w:rsidR="009D27FE" w:rsidRPr="007B69FD" w:rsidRDefault="009D27FE" w:rsidP="004B330E">
      <w:pPr>
        <w:pStyle w:val="Style3"/>
      </w:pPr>
      <w:r w:rsidRPr="007B69FD">
        <w:rPr>
          <w:b/>
          <w:bCs/>
        </w:rPr>
        <w:t>Background:</w:t>
      </w:r>
      <w:r w:rsidRPr="007B69FD">
        <w:t xml:space="preserve"> After Jesus grew up, John the Baptist went into the wilderness and preached that people should stop sinning and be baptized. John also taught that someone more powerful than he would come, and that person would judge people.</w:t>
      </w:r>
    </w:p>
    <w:p w14:paraId="759F0CC8" w14:textId="77777777" w:rsidR="00170DC8" w:rsidRPr="00170DC8" w:rsidRDefault="00170DC8" w:rsidP="00170DC8">
      <w:pPr>
        <w:pStyle w:val="Background"/>
        <w:rPr>
          <w:b/>
          <w:bCs w:val="0"/>
          <w:i/>
          <w:iCs/>
        </w:rPr>
      </w:pPr>
      <w:r w:rsidRPr="00170DC8">
        <w:rPr>
          <w:b/>
          <w:bCs w:val="0"/>
          <w:i/>
          <w:iCs/>
        </w:rPr>
        <w:t>Read the passage.</w:t>
      </w:r>
    </w:p>
    <w:p w14:paraId="008AC9A4" w14:textId="77777777" w:rsidR="009D27FE" w:rsidRPr="007B69FD" w:rsidRDefault="009D27FE" w:rsidP="006D6990">
      <w:pPr>
        <w:pStyle w:val="Part1"/>
      </w:pPr>
      <w:r w:rsidRPr="007B69FD">
        <w:t>Part 1</w:t>
      </w:r>
    </w:p>
    <w:p w14:paraId="67665B1D" w14:textId="001200A6" w:rsidR="009D27FE" w:rsidRPr="007B69FD" w:rsidRDefault="009D27FE" w:rsidP="006D6990">
      <w:pPr>
        <w:pStyle w:val="Answerortell"/>
      </w:pPr>
      <w:r w:rsidRPr="007B69FD">
        <w:t xml:space="preserve">Tell in your own words what you just read in </w:t>
      </w:r>
      <w:r w:rsidR="003947E5">
        <w:t>this passage</w:t>
      </w:r>
      <w:r w:rsidRPr="007B69FD">
        <w:t>.</w:t>
      </w:r>
    </w:p>
    <w:p w14:paraId="5CC24CC3" w14:textId="0ABA623E" w:rsidR="009D27FE" w:rsidRPr="007B69FD" w:rsidRDefault="009D27FE" w:rsidP="006D6990">
      <w:pPr>
        <w:pStyle w:val="Checklist"/>
      </w:pPr>
      <w:r w:rsidRPr="007B69FD">
        <w:t xml:space="preserve">Jesus came to the Jordan River to be baptized by John. </w:t>
      </w:r>
      <w:r w:rsidR="008E02B0" w:rsidRPr="007B69FD">
        <w:t>[3:13]</w:t>
      </w:r>
    </w:p>
    <w:p w14:paraId="2507C95B" w14:textId="57064A4F" w:rsidR="009D27FE" w:rsidRPr="007B69FD" w:rsidRDefault="009D27FE" w:rsidP="006D6990">
      <w:pPr>
        <w:pStyle w:val="Checklist"/>
      </w:pPr>
      <w:r w:rsidRPr="007B69FD">
        <w:t xml:space="preserve">John tried to stop Jesus, but Jesus said it was right for John to baptize him. </w:t>
      </w:r>
      <w:r w:rsidR="008E02B0" w:rsidRPr="007B69FD">
        <w:t>[3:14-15]</w:t>
      </w:r>
    </w:p>
    <w:p w14:paraId="36C46CD8" w14:textId="46E34CCB" w:rsidR="009D27FE" w:rsidRPr="007B69FD" w:rsidRDefault="009D27FE" w:rsidP="006D6990">
      <w:pPr>
        <w:pStyle w:val="Checklist"/>
      </w:pPr>
      <w:r w:rsidRPr="007B69FD">
        <w:t xml:space="preserve">After John baptized Jesus, God’s Spirit came down like a dove and rested on Jesus. </w:t>
      </w:r>
      <w:r w:rsidR="008E02B0" w:rsidRPr="007B69FD">
        <w:t>[3:16]</w:t>
      </w:r>
    </w:p>
    <w:p w14:paraId="47551D2F" w14:textId="1ADB5EE3" w:rsidR="009D27FE" w:rsidRPr="007B69FD" w:rsidRDefault="009D27FE" w:rsidP="006D6990">
      <w:pPr>
        <w:pStyle w:val="Checklist"/>
      </w:pPr>
      <w:r w:rsidRPr="48114252">
        <w:rPr>
          <w:lang w:val="en-US"/>
        </w:rPr>
        <w:t xml:space="preserve">A voice from heaven said, “This is my </w:t>
      </w:r>
      <w:r w:rsidR="007503C1" w:rsidRPr="48114252">
        <w:rPr>
          <w:lang w:val="en-US"/>
        </w:rPr>
        <w:t xml:space="preserve">beloved </w:t>
      </w:r>
      <w:r w:rsidRPr="48114252">
        <w:rPr>
          <w:lang w:val="en-US"/>
        </w:rPr>
        <w:t>Son</w:t>
      </w:r>
      <w:r w:rsidR="007503C1" w:rsidRPr="48114252">
        <w:rPr>
          <w:lang w:val="en-US"/>
        </w:rPr>
        <w:t xml:space="preserve">. </w:t>
      </w:r>
      <w:r w:rsidRPr="48114252">
        <w:rPr>
          <w:lang w:val="en-US"/>
        </w:rPr>
        <w:t xml:space="preserve">I am very pleased with him.” </w:t>
      </w:r>
      <w:r w:rsidR="008E02B0" w:rsidRPr="48114252">
        <w:rPr>
          <w:lang w:val="en-US"/>
        </w:rPr>
        <w:t>[3:17]</w:t>
      </w:r>
    </w:p>
    <w:p w14:paraId="274D6C1E" w14:textId="77777777" w:rsidR="009D27FE" w:rsidRPr="007B69FD" w:rsidRDefault="009D27FE" w:rsidP="004B330E">
      <w:pPr>
        <w:pStyle w:val="Part2"/>
      </w:pPr>
      <w:r w:rsidRPr="007B69FD">
        <w:t>Part 2</w:t>
      </w:r>
    </w:p>
    <w:p w14:paraId="60397EC8" w14:textId="4C0D8507" w:rsidR="009D27FE" w:rsidRPr="007B69FD" w:rsidRDefault="003947E5" w:rsidP="006D6990">
      <w:pPr>
        <w:pStyle w:val="Answerortell"/>
      </w:pPr>
      <w:r>
        <w:t>Answer the following questions from the specified verses.</w:t>
      </w:r>
    </w:p>
    <w:p w14:paraId="18C1AE3A" w14:textId="6CD3F0D2" w:rsidR="009D27FE" w:rsidRPr="007B69FD" w:rsidRDefault="008F6E25" w:rsidP="004B330E">
      <w:pPr>
        <w:numPr>
          <w:ilvl w:val="0"/>
          <w:numId w:val="2"/>
        </w:numPr>
        <w:rPr>
          <w:sz w:val="20"/>
          <w:szCs w:val="20"/>
        </w:rPr>
      </w:pPr>
      <w:r w:rsidRPr="007B69FD">
        <w:rPr>
          <w:sz w:val="20"/>
          <w:szCs w:val="20"/>
        </w:rPr>
        <w:t>[3:14]</w:t>
      </w:r>
      <w:r>
        <w:rPr>
          <w:sz w:val="20"/>
          <w:szCs w:val="20"/>
        </w:rPr>
        <w:t xml:space="preserve"> </w:t>
      </w:r>
      <w:r w:rsidR="008E02B0">
        <w:rPr>
          <w:sz w:val="20"/>
          <w:szCs w:val="20"/>
        </w:rPr>
        <w:tab/>
      </w:r>
      <w:r w:rsidR="009D27FE" w:rsidRPr="007B69FD">
        <w:rPr>
          <w:sz w:val="20"/>
          <w:szCs w:val="20"/>
        </w:rPr>
        <w:t xml:space="preserve">When Jesus came to be baptized, what did John tell Jesus? </w:t>
      </w:r>
    </w:p>
    <w:p w14:paraId="5945AC4E" w14:textId="77777777" w:rsidR="009D27FE" w:rsidRPr="007B69FD" w:rsidRDefault="009D27FE" w:rsidP="009D27FE">
      <w:pPr>
        <w:ind w:left="720"/>
        <w:rPr>
          <w:sz w:val="20"/>
          <w:szCs w:val="20"/>
        </w:rPr>
      </w:pPr>
      <w:r w:rsidRPr="007B69FD">
        <w:rPr>
          <w:sz w:val="20"/>
          <w:szCs w:val="20"/>
        </w:rPr>
        <w:t>John told Jesus that he needed to be baptized by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w:numPr>
          <w:ilvl w:val="0"/>
          <w:numId w:val="2"/>
        </w:numPr>
        <w:rPr>
          <w:sz w:val="20"/>
          <w:szCs w:val="20"/>
        </w:rPr>
      </w:pPr>
      <w:r w:rsidRPr="007B69FD">
        <w:rPr>
          <w:sz w:val="20"/>
          <w:szCs w:val="20"/>
        </w:rPr>
        <w:t>[3:15]</w:t>
      </w:r>
      <w:r>
        <w:rPr>
          <w:sz w:val="20"/>
          <w:szCs w:val="20"/>
        </w:rPr>
        <w:t xml:space="preserve"> </w:t>
      </w:r>
      <w:r w:rsidR="008E02B0">
        <w:rPr>
          <w:sz w:val="20"/>
          <w:szCs w:val="20"/>
        </w:rPr>
        <w:tab/>
      </w:r>
      <w:r w:rsidR="009D27FE" w:rsidRPr="007B69FD">
        <w:rPr>
          <w:sz w:val="20"/>
          <w:szCs w:val="20"/>
        </w:rPr>
        <w:t xml:space="preserve">What did Jesus say was the reason that John should baptize him? </w:t>
      </w:r>
    </w:p>
    <w:p w14:paraId="7450E063" w14:textId="77777777" w:rsidR="009D27FE" w:rsidRPr="007B69FD" w:rsidRDefault="009D27FE" w:rsidP="009D27FE">
      <w:pPr>
        <w:ind w:left="720"/>
        <w:rPr>
          <w:sz w:val="20"/>
          <w:szCs w:val="20"/>
        </w:rPr>
      </w:pPr>
      <w:r w:rsidRPr="007B69FD">
        <w:rPr>
          <w:sz w:val="20"/>
          <w:szCs w:val="20"/>
        </w:rPr>
        <w:t>It was right for them to fulfill all righteousness.</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w:numPr>
          <w:ilvl w:val="0"/>
          <w:numId w:val="2"/>
        </w:numPr>
        <w:rPr>
          <w:sz w:val="20"/>
          <w:szCs w:val="20"/>
        </w:rPr>
      </w:pPr>
      <w:r>
        <w:rPr>
          <w:sz w:val="20"/>
          <w:szCs w:val="20"/>
        </w:rPr>
        <w:t>[</w:t>
      </w:r>
      <w:r w:rsidRPr="007B69FD">
        <w:rPr>
          <w:sz w:val="20"/>
          <w:szCs w:val="20"/>
        </w:rPr>
        <w:t>3:16]</w:t>
      </w:r>
      <w:r>
        <w:rPr>
          <w:sz w:val="20"/>
          <w:szCs w:val="20"/>
        </w:rPr>
        <w:t xml:space="preserve"> </w:t>
      </w:r>
      <w:r w:rsidR="008E02B0">
        <w:rPr>
          <w:sz w:val="20"/>
          <w:szCs w:val="20"/>
        </w:rPr>
        <w:tab/>
      </w:r>
      <w:r w:rsidR="009D27FE" w:rsidRPr="007B69FD">
        <w:rPr>
          <w:sz w:val="20"/>
          <w:szCs w:val="20"/>
        </w:rPr>
        <w:t xml:space="preserve">What did the Spirit of God do when Jesus came out of the water? </w:t>
      </w:r>
    </w:p>
    <w:p w14:paraId="2C6C0E49" w14:textId="77777777" w:rsidR="009D27FE" w:rsidRPr="007B69FD" w:rsidRDefault="009D27FE" w:rsidP="009D27FE">
      <w:pPr>
        <w:ind w:left="720"/>
        <w:rPr>
          <w:sz w:val="20"/>
          <w:szCs w:val="20"/>
        </w:rPr>
      </w:pPr>
      <w:r w:rsidRPr="007B69FD">
        <w:rPr>
          <w:sz w:val="20"/>
          <w:szCs w:val="20"/>
        </w:rPr>
        <w:t>The Spirit of God came down and rested on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w:numPr>
          <w:ilvl w:val="0"/>
          <w:numId w:val="2"/>
        </w:numPr>
        <w:rPr>
          <w:sz w:val="20"/>
          <w:szCs w:val="20"/>
        </w:rPr>
      </w:pPr>
      <w:r>
        <w:rPr>
          <w:sz w:val="20"/>
          <w:szCs w:val="20"/>
        </w:rPr>
        <w:t>[</w:t>
      </w: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What did the voice from heaven say after Jesus came out of the water? </w:t>
      </w:r>
    </w:p>
    <w:p w14:paraId="536551FB" w14:textId="52ADD2C4" w:rsidR="009D27FE" w:rsidRPr="007B69FD" w:rsidRDefault="009D27FE" w:rsidP="48114252">
      <w:pPr>
        <w:ind w:left="720"/>
        <w:rPr>
          <w:sz w:val="20"/>
          <w:szCs w:val="20"/>
          <w:lang w:val="en-US"/>
        </w:rPr>
      </w:pPr>
      <w:r w:rsidRPr="48114252">
        <w:rPr>
          <w:sz w:val="20"/>
          <w:szCs w:val="20"/>
          <w:lang w:val="en-US"/>
        </w:rPr>
        <w:t xml:space="preserve">The voice said, “This is my </w:t>
      </w:r>
      <w:r w:rsidR="007503C1" w:rsidRPr="48114252">
        <w:rPr>
          <w:sz w:val="20"/>
          <w:szCs w:val="20"/>
          <w:lang w:val="en-US"/>
        </w:rPr>
        <w:t xml:space="preserve">beloved </w:t>
      </w:r>
      <w:r w:rsidRPr="48114252">
        <w:rPr>
          <w:sz w:val="20"/>
          <w:szCs w:val="20"/>
          <w:lang w:val="en-US"/>
        </w:rPr>
        <w:t>Son. I am very pleased with him.”</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Whose voice do you think was speaking? </w:t>
      </w:r>
    </w:p>
    <w:p w14:paraId="764122FF" w14:textId="22D3D0D4" w:rsidR="009D27FE" w:rsidRPr="007B69FD" w:rsidRDefault="009D27FE" w:rsidP="009D27FE">
      <w:pPr>
        <w:ind w:left="720"/>
        <w:rPr>
          <w:sz w:val="20"/>
          <w:szCs w:val="20"/>
        </w:rPr>
      </w:pPr>
      <w:r w:rsidRPr="007B69FD">
        <w:rPr>
          <w:sz w:val="20"/>
          <w:szCs w:val="20"/>
        </w:rPr>
        <w:t>By saying the voice came out of heaven, the passage shows that it was the voice of God the Father.</w:t>
      </w:r>
      <w:r w:rsidR="00C5755B" w:rsidRPr="007B69FD">
        <w:rPr>
          <w:sz w:val="20"/>
          <w:szCs w:val="20"/>
        </w:rPr>
        <w:t xml:space="preserve"> </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 </w:t>
      </w:r>
      <w:r w:rsidR="00C5755B" w:rsidRPr="007B69FD">
        <w:rPr>
          <w:sz w:val="20"/>
          <w:szCs w:val="20"/>
        </w:rPr>
        <w:t>do you think</w:t>
      </w:r>
      <w:r w:rsidR="009D27FE" w:rsidRPr="007B69FD">
        <w:rPr>
          <w:sz w:val="20"/>
          <w:szCs w:val="20"/>
        </w:rPr>
        <w:t xml:space="preserve"> God the Father </w:t>
      </w:r>
      <w:r w:rsidR="00C5755B" w:rsidRPr="007B69FD">
        <w:rPr>
          <w:sz w:val="20"/>
          <w:szCs w:val="20"/>
        </w:rPr>
        <w:t xml:space="preserve">was </w:t>
      </w:r>
      <w:r w:rsidR="009D27FE" w:rsidRPr="007B69FD">
        <w:rPr>
          <w:sz w:val="20"/>
          <w:szCs w:val="20"/>
        </w:rPr>
        <w:t xml:space="preserve">speaking about in verse 17? </w:t>
      </w:r>
    </w:p>
    <w:p w14:paraId="3C385FD9" w14:textId="0F280EC9" w:rsidR="009D27FE" w:rsidRPr="007B69FD" w:rsidRDefault="009D27FE" w:rsidP="009D27FE">
      <w:pPr>
        <w:ind w:left="720"/>
        <w:rPr>
          <w:sz w:val="20"/>
          <w:szCs w:val="20"/>
        </w:rPr>
      </w:pPr>
      <w:r w:rsidRPr="007B69FD">
        <w:rPr>
          <w:sz w:val="20"/>
          <w:szCs w:val="20"/>
        </w:rPr>
        <w:t xml:space="preserve">The passage </w:t>
      </w:r>
      <w:r w:rsidR="00036E41">
        <w:rPr>
          <w:sz w:val="20"/>
          <w:szCs w:val="20"/>
        </w:rPr>
        <w:t>show</w:t>
      </w:r>
      <w:r w:rsidRPr="007B69FD">
        <w:rPr>
          <w:sz w:val="20"/>
          <w:szCs w:val="20"/>
        </w:rPr>
        <w:t>s that he was speaking about Jesus.</w:t>
      </w:r>
    </w:p>
    <w:p w14:paraId="7EBD0736" w14:textId="59C1C8F2" w:rsidR="009D27FE" w:rsidRPr="007B69FD" w:rsidRDefault="009D27FE" w:rsidP="009D27FE">
      <w:pPr>
        <w:spacing w:before="240" w:after="240"/>
        <w:rPr>
          <w:b/>
          <w:sz w:val="20"/>
          <w:szCs w:val="20"/>
        </w:rPr>
      </w:pPr>
      <w:r w:rsidRPr="007B69FD">
        <w:rPr>
          <w:b/>
          <w:bCs/>
          <w:sz w:val="20"/>
          <w:szCs w:val="20"/>
        </w:rPr>
        <w:t>Comment Section:</w:t>
      </w:r>
    </w:p>
    <w:p w14:paraId="410EF1B1" w14:textId="77777777" w:rsidR="008D2632" w:rsidRPr="007B69FD" w:rsidRDefault="008D2632">
      <w:pPr>
        <w:spacing w:line="240" w:lineRule="auto"/>
        <w:rPr>
          <w:bCs/>
          <w:sz w:val="40"/>
          <w:szCs w:val="40"/>
        </w:rPr>
      </w:pPr>
      <w:r w:rsidRPr="007B69FD">
        <w:rPr>
          <w:bCs/>
        </w:rPr>
        <w:br w:type="page"/>
      </w:r>
    </w:p>
    <w:p w14:paraId="7910E944" w14:textId="507C066A" w:rsidR="009D27FE" w:rsidRPr="007B69FD" w:rsidRDefault="009D27FE" w:rsidP="009D27FE">
      <w:pPr>
        <w:pStyle w:val="Heading1"/>
        <w:rPr>
          <w:b/>
          <w:sz w:val="22"/>
          <w:szCs w:val="22"/>
        </w:rPr>
      </w:pPr>
      <w:bookmarkStart w:id="2" w:name="_Toc166194237"/>
      <w:r w:rsidRPr="007B69FD">
        <w:rPr>
          <w:b/>
        </w:rPr>
        <w:lastRenderedPageBreak/>
        <w:t>Matthew 4:1-11</w:t>
      </w:r>
      <w:bookmarkEnd w:id="2"/>
    </w:p>
    <w:p w14:paraId="71BA5156" w14:textId="77777777" w:rsidR="00170DC8" w:rsidRPr="00170DC8" w:rsidRDefault="00170DC8" w:rsidP="00170DC8">
      <w:pPr>
        <w:pStyle w:val="Background"/>
        <w:rPr>
          <w:b/>
          <w:bCs w:val="0"/>
          <w:i/>
          <w:iCs/>
        </w:rPr>
      </w:pPr>
      <w:r w:rsidRPr="00170DC8">
        <w:rPr>
          <w:b/>
          <w:bCs w:val="0"/>
          <w:i/>
          <w:iCs/>
        </w:rPr>
        <w:t>Read the passage.</w:t>
      </w:r>
    </w:p>
    <w:p w14:paraId="18D1C294" w14:textId="77777777" w:rsidR="009D27FE" w:rsidRPr="007B69FD" w:rsidRDefault="009D27FE" w:rsidP="006D6990">
      <w:pPr>
        <w:pStyle w:val="Part1"/>
      </w:pPr>
      <w:r w:rsidRPr="007B69FD">
        <w:t>Part 1</w:t>
      </w:r>
    </w:p>
    <w:p w14:paraId="42225865" w14:textId="61698C7C" w:rsidR="009D27FE" w:rsidRPr="007B69FD" w:rsidRDefault="009D27FE" w:rsidP="006D6990">
      <w:pPr>
        <w:pStyle w:val="Answerortell"/>
      </w:pPr>
      <w:r w:rsidRPr="007B69FD">
        <w:t xml:space="preserve">Tell in your own words what you just read in </w:t>
      </w:r>
      <w:r w:rsidR="003947E5">
        <w:t>this passage</w:t>
      </w:r>
      <w:r w:rsidRPr="007B69FD">
        <w:t>.</w:t>
      </w:r>
    </w:p>
    <w:p w14:paraId="3AA5F01C" w14:textId="1774CA66" w:rsidR="009D27FE" w:rsidRPr="007B69FD" w:rsidRDefault="009D27FE" w:rsidP="006D6990">
      <w:pPr>
        <w:pStyle w:val="Checklist"/>
      </w:pPr>
      <w:r w:rsidRPr="48114252">
        <w:rPr>
          <w:lang w:val="en-US"/>
        </w:rPr>
        <w:t xml:space="preserve">The Spirit led Jesus into the wilderness. </w:t>
      </w:r>
      <w:r w:rsidR="008E02B0" w:rsidRPr="48114252">
        <w:rPr>
          <w:lang w:val="en-US"/>
        </w:rPr>
        <w:t xml:space="preserve">[4:1]  </w:t>
      </w:r>
    </w:p>
    <w:p w14:paraId="0AF93EB6" w14:textId="64B09862" w:rsidR="009D27FE" w:rsidRPr="007B69FD" w:rsidRDefault="009D27FE" w:rsidP="006D6990">
      <w:pPr>
        <w:pStyle w:val="Checklist"/>
      </w:pPr>
      <w:r w:rsidRPr="007B69FD">
        <w:t>Jesus fasted</w:t>
      </w:r>
      <w:r w:rsidR="00F3229F" w:rsidRPr="007B69FD">
        <w:t>, and h</w:t>
      </w:r>
      <w:r w:rsidR="00C5755B" w:rsidRPr="007B69FD">
        <w:t xml:space="preserve">e </w:t>
      </w:r>
      <w:r w:rsidRPr="007B69FD">
        <w:t xml:space="preserve">was hungry. </w:t>
      </w:r>
      <w:r w:rsidR="008E02B0" w:rsidRPr="007B69FD">
        <w:t>[4:2]</w:t>
      </w:r>
    </w:p>
    <w:p w14:paraId="16E78C1C" w14:textId="2AE74065" w:rsidR="009D27FE" w:rsidRPr="007B69FD" w:rsidRDefault="009D27FE" w:rsidP="006D6990">
      <w:pPr>
        <w:pStyle w:val="Checklist"/>
      </w:pPr>
      <w:r w:rsidRPr="007B69FD">
        <w:t xml:space="preserve">The devil tempted Jesus three times. </w:t>
      </w:r>
      <w:r w:rsidR="008E02B0" w:rsidRPr="007B69FD">
        <w:t>[4:3-10]</w:t>
      </w:r>
    </w:p>
    <w:p w14:paraId="4BF6C64B" w14:textId="67E47D33" w:rsidR="009D27FE" w:rsidRPr="007B69FD" w:rsidRDefault="009D27FE" w:rsidP="006D6990">
      <w:pPr>
        <w:pStyle w:val="Checklist"/>
      </w:pPr>
      <w:r w:rsidRPr="007B69FD">
        <w:t>Each time, Jesus quoted scripture to the devil.</w:t>
      </w:r>
      <w:r w:rsidR="008E02B0" w:rsidRPr="008E02B0">
        <w:t xml:space="preserve"> </w:t>
      </w:r>
      <w:r w:rsidR="008E02B0" w:rsidRPr="007B69FD">
        <w:t>[4:4-10]</w:t>
      </w:r>
    </w:p>
    <w:p w14:paraId="1571CB6F" w14:textId="718150F3" w:rsidR="009D27FE" w:rsidRPr="007B69FD" w:rsidRDefault="009D27FE" w:rsidP="006D6990">
      <w:pPr>
        <w:pStyle w:val="Checklist"/>
      </w:pPr>
      <w:r w:rsidRPr="007B69FD">
        <w:t xml:space="preserve">After the devil left him, angels came and served Jesus. </w:t>
      </w:r>
      <w:r w:rsidR="008E02B0">
        <w:t>[</w:t>
      </w:r>
      <w:r w:rsidR="008E02B0" w:rsidRPr="007B69FD">
        <w:t>4:11]</w:t>
      </w:r>
    </w:p>
    <w:p w14:paraId="4996206A" w14:textId="77777777" w:rsidR="009D27FE" w:rsidRPr="007B69FD" w:rsidRDefault="009D27FE" w:rsidP="004B330E">
      <w:pPr>
        <w:pStyle w:val="Part2"/>
      </w:pPr>
      <w:r w:rsidRPr="007B69FD">
        <w:t>Part 2</w:t>
      </w:r>
    </w:p>
    <w:p w14:paraId="1F665A1A" w14:textId="6F7BB558" w:rsidR="009D27FE" w:rsidRPr="007B69FD" w:rsidRDefault="003947E5" w:rsidP="006D6990">
      <w:pPr>
        <w:pStyle w:val="Answerortell"/>
      </w:pPr>
      <w:r>
        <w:t>Answer the following questions from the specified verses.</w:t>
      </w:r>
    </w:p>
    <w:p w14:paraId="349B57E2" w14:textId="090B7816" w:rsidR="009D27FE" w:rsidRPr="007B69FD" w:rsidRDefault="008F6E25" w:rsidP="004B330E">
      <w:pPr>
        <w:numPr>
          <w:ilvl w:val="0"/>
          <w:numId w:val="3"/>
        </w:numPr>
        <w:rPr>
          <w:sz w:val="20"/>
          <w:szCs w:val="20"/>
        </w:rPr>
      </w:pPr>
      <w:r w:rsidRPr="007B69FD">
        <w:rPr>
          <w:sz w:val="20"/>
          <w:szCs w:val="20"/>
        </w:rPr>
        <w:t xml:space="preserve">[4:2] </w:t>
      </w:r>
      <w:r w:rsidR="008E02B0">
        <w:rPr>
          <w:sz w:val="20"/>
          <w:szCs w:val="20"/>
        </w:rPr>
        <w:tab/>
      </w:r>
      <w:r>
        <w:rPr>
          <w:sz w:val="20"/>
          <w:szCs w:val="20"/>
        </w:rPr>
        <w:t>How</w:t>
      </w:r>
      <w:r w:rsidR="009D27FE" w:rsidRPr="007B69FD">
        <w:rPr>
          <w:sz w:val="20"/>
          <w:szCs w:val="20"/>
        </w:rPr>
        <w:t xml:space="preserve"> long did Jesus fast? </w:t>
      </w:r>
    </w:p>
    <w:p w14:paraId="46875B08" w14:textId="77777777" w:rsidR="009D27FE" w:rsidRPr="007B69FD" w:rsidRDefault="009D27FE" w:rsidP="009D27FE">
      <w:pPr>
        <w:ind w:left="720"/>
        <w:rPr>
          <w:sz w:val="20"/>
          <w:szCs w:val="20"/>
        </w:rPr>
      </w:pPr>
      <w:r w:rsidRPr="007B69FD">
        <w:rPr>
          <w:sz w:val="20"/>
          <w:szCs w:val="20"/>
        </w:rPr>
        <w:t>Jesus fasted for forty days.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w:numPr>
          <w:ilvl w:val="0"/>
          <w:numId w:val="3"/>
        </w:numPr>
        <w:rPr>
          <w:sz w:val="20"/>
          <w:szCs w:val="20"/>
        </w:rPr>
      </w:pPr>
      <w:r w:rsidRPr="007B69FD">
        <w:rPr>
          <w:sz w:val="20"/>
          <w:szCs w:val="20"/>
        </w:rPr>
        <w:t xml:space="preserve">[4:3] </w:t>
      </w:r>
      <w:r w:rsidR="008E02B0">
        <w:rPr>
          <w:sz w:val="20"/>
          <w:szCs w:val="20"/>
        </w:rPr>
        <w:tab/>
      </w:r>
      <w:r>
        <w:rPr>
          <w:sz w:val="20"/>
          <w:szCs w:val="20"/>
        </w:rPr>
        <w:t>What</w:t>
      </w:r>
      <w:r w:rsidR="009D27FE" w:rsidRPr="007B69FD">
        <w:rPr>
          <w:sz w:val="20"/>
          <w:szCs w:val="20"/>
        </w:rPr>
        <w:t xml:space="preserve"> did the devil first tempt Jesus to do? </w:t>
      </w:r>
    </w:p>
    <w:p w14:paraId="7C72F834" w14:textId="77777777" w:rsidR="009D27FE" w:rsidRPr="007B69FD" w:rsidRDefault="009D27FE" w:rsidP="009D27FE">
      <w:pPr>
        <w:ind w:left="720"/>
        <w:rPr>
          <w:sz w:val="20"/>
          <w:szCs w:val="20"/>
        </w:rPr>
      </w:pPr>
      <w:r w:rsidRPr="007B69FD">
        <w:rPr>
          <w:sz w:val="20"/>
          <w:szCs w:val="20"/>
        </w:rPr>
        <w:t>The devil tempted Jesus to command the stones to become bread.</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w:numPr>
          <w:ilvl w:val="0"/>
          <w:numId w:val="3"/>
        </w:numPr>
        <w:rPr>
          <w:sz w:val="20"/>
          <w:szCs w:val="20"/>
        </w:rPr>
      </w:pPr>
      <w:r w:rsidRPr="007B69FD">
        <w:rPr>
          <w:sz w:val="20"/>
          <w:szCs w:val="20"/>
        </w:rPr>
        <w:t xml:space="preserve">[4:4] </w:t>
      </w:r>
      <w:r w:rsidR="008E02B0">
        <w:rPr>
          <w:sz w:val="20"/>
          <w:szCs w:val="20"/>
        </w:rPr>
        <w:tab/>
      </w:r>
      <w:r w:rsidR="009D27FE" w:rsidRPr="007B69FD">
        <w:rPr>
          <w:sz w:val="20"/>
          <w:szCs w:val="20"/>
        </w:rPr>
        <w:t xml:space="preserve">How did Jesus respond? </w:t>
      </w:r>
    </w:p>
    <w:p w14:paraId="1266E256" w14:textId="77777777" w:rsidR="009D27FE" w:rsidRPr="007B69FD" w:rsidRDefault="009D27FE" w:rsidP="009D27FE">
      <w:pPr>
        <w:ind w:left="720"/>
        <w:rPr>
          <w:sz w:val="20"/>
          <w:szCs w:val="20"/>
        </w:rPr>
      </w:pPr>
      <w:r w:rsidRPr="007B69FD">
        <w:rPr>
          <w:sz w:val="20"/>
          <w:szCs w:val="20"/>
        </w:rPr>
        <w:t>Jesus quoted what was written about not living on just bread but on every word that comes out of the mouth of God.</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w:numPr>
          <w:ilvl w:val="0"/>
          <w:numId w:val="3"/>
        </w:numPr>
        <w:rPr>
          <w:sz w:val="20"/>
          <w:szCs w:val="20"/>
        </w:rPr>
      </w:pPr>
      <w:r w:rsidRPr="007B69FD">
        <w:rPr>
          <w:sz w:val="20"/>
          <w:szCs w:val="20"/>
        </w:rPr>
        <w:t>[4:4]</w:t>
      </w:r>
      <w:r>
        <w:rPr>
          <w:sz w:val="20"/>
          <w:szCs w:val="20"/>
        </w:rPr>
        <w:t xml:space="preserve"> </w:t>
      </w:r>
      <w:r w:rsidR="008E02B0">
        <w:rPr>
          <w:sz w:val="20"/>
          <w:szCs w:val="20"/>
        </w:rPr>
        <w:tab/>
      </w:r>
      <w:r w:rsidR="009D27FE" w:rsidRPr="007B69FD">
        <w:rPr>
          <w:sz w:val="20"/>
          <w:szCs w:val="20"/>
        </w:rPr>
        <w:t xml:space="preserve">What do you think it means to live on God’s word? </w:t>
      </w:r>
    </w:p>
    <w:p w14:paraId="0CE70711" w14:textId="6B169BE1" w:rsidR="009D27FE" w:rsidRPr="007B69FD" w:rsidRDefault="00EF5212" w:rsidP="009D27FE">
      <w:pPr>
        <w:ind w:left="720"/>
        <w:rPr>
          <w:sz w:val="20"/>
          <w:szCs w:val="20"/>
        </w:rPr>
      </w:pPr>
      <w:r w:rsidRPr="007B69FD">
        <w:rPr>
          <w:i/>
          <w:iCs/>
          <w:sz w:val="20"/>
          <w:szCs w:val="20"/>
        </w:rPr>
        <w:t xml:space="preserve">(Answer may vary.) </w:t>
      </w:r>
      <w:r w:rsidR="009D27FE" w:rsidRPr="007B69FD">
        <w:rPr>
          <w:sz w:val="20"/>
          <w:szCs w:val="20"/>
        </w:rPr>
        <w:t>It may mean to believe God’s word and obey it. It may mean that God’s words are needed by all, just as food is.</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w:numPr>
          <w:ilvl w:val="0"/>
          <w:numId w:val="3"/>
        </w:numPr>
        <w:rPr>
          <w:sz w:val="20"/>
          <w:szCs w:val="20"/>
        </w:rPr>
      </w:pPr>
      <w:r w:rsidRPr="007B69FD">
        <w:rPr>
          <w:sz w:val="20"/>
          <w:szCs w:val="20"/>
        </w:rPr>
        <w:t>[4:5-6]</w:t>
      </w:r>
      <w:r>
        <w:rPr>
          <w:sz w:val="20"/>
          <w:szCs w:val="20"/>
        </w:rPr>
        <w:t xml:space="preserve"> </w:t>
      </w:r>
      <w:r w:rsidR="008E02B0">
        <w:rPr>
          <w:sz w:val="20"/>
          <w:szCs w:val="20"/>
        </w:rPr>
        <w:tab/>
      </w:r>
      <w:r w:rsidR="009D27FE" w:rsidRPr="007B69FD">
        <w:rPr>
          <w:sz w:val="20"/>
          <w:szCs w:val="20"/>
        </w:rPr>
        <w:t xml:space="preserve">What did the devil next tempt Jesus to do? </w:t>
      </w:r>
    </w:p>
    <w:p w14:paraId="4B04408E" w14:textId="4A2352A3" w:rsidR="009D27FE" w:rsidRPr="007B69FD" w:rsidRDefault="009D27FE" w:rsidP="009D27FE">
      <w:pPr>
        <w:ind w:left="720"/>
        <w:rPr>
          <w:sz w:val="20"/>
          <w:szCs w:val="20"/>
        </w:rPr>
      </w:pPr>
      <w:r w:rsidRPr="007B69FD">
        <w:rPr>
          <w:sz w:val="20"/>
          <w:szCs w:val="20"/>
        </w:rPr>
        <w:t>The devil tempted Jesus to throw himself down from the highest p</w:t>
      </w:r>
      <w:r w:rsidR="00F3229F" w:rsidRPr="007B69FD">
        <w:rPr>
          <w:sz w:val="20"/>
          <w:szCs w:val="20"/>
        </w:rPr>
        <w:t>ar</w:t>
      </w:r>
      <w:r w:rsidRPr="007B69FD">
        <w:rPr>
          <w:sz w:val="20"/>
          <w:szCs w:val="20"/>
        </w:rPr>
        <w:t>t of the temple building.</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w:numPr>
          <w:ilvl w:val="0"/>
          <w:numId w:val="3"/>
        </w:numPr>
        <w:rPr>
          <w:sz w:val="20"/>
          <w:szCs w:val="20"/>
          <w:lang w:val="en-US"/>
        </w:rPr>
      </w:pPr>
      <w:r w:rsidRPr="48114252">
        <w:rPr>
          <w:sz w:val="20"/>
          <w:szCs w:val="20"/>
          <w:lang w:val="en-US"/>
        </w:rPr>
        <w:t xml:space="preserve">[4:7] </w:t>
      </w:r>
      <w:r w:rsidR="008E02B0">
        <w:rPr>
          <w:sz w:val="20"/>
          <w:szCs w:val="20"/>
          <w:lang w:val="en-US"/>
        </w:rPr>
        <w:tab/>
      </w:r>
      <w:r w:rsidR="009D27FE" w:rsidRPr="48114252">
        <w:rPr>
          <w:sz w:val="20"/>
          <w:szCs w:val="20"/>
          <w:lang w:val="en-US"/>
        </w:rPr>
        <w:t xml:space="preserve">How did Jesus respond?  </w:t>
      </w:r>
    </w:p>
    <w:p w14:paraId="78CE8949" w14:textId="77777777" w:rsidR="009D27FE" w:rsidRPr="007B69FD" w:rsidRDefault="009D27FE" w:rsidP="009D27FE">
      <w:pPr>
        <w:ind w:left="720"/>
        <w:rPr>
          <w:sz w:val="20"/>
          <w:szCs w:val="20"/>
        </w:rPr>
      </w:pPr>
      <w:r w:rsidRPr="007B69FD">
        <w:rPr>
          <w:sz w:val="20"/>
          <w:szCs w:val="20"/>
        </w:rPr>
        <w:t>Jesus quoted what was written about not testing the Lord God.</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w:numPr>
          <w:ilvl w:val="0"/>
          <w:numId w:val="3"/>
        </w:numPr>
        <w:rPr>
          <w:sz w:val="20"/>
          <w:szCs w:val="20"/>
        </w:rPr>
      </w:pPr>
      <w:r w:rsidRPr="007B69FD">
        <w:rPr>
          <w:sz w:val="20"/>
          <w:szCs w:val="20"/>
        </w:rPr>
        <w:t xml:space="preserve"> </w:t>
      </w:r>
      <w:r w:rsidR="008F6E25" w:rsidRPr="007B69FD">
        <w:rPr>
          <w:sz w:val="20"/>
          <w:szCs w:val="20"/>
        </w:rPr>
        <w:t>[4:3, 6]</w:t>
      </w:r>
      <w:r w:rsidR="008F6E25">
        <w:rPr>
          <w:sz w:val="20"/>
          <w:szCs w:val="20"/>
        </w:rPr>
        <w:t xml:space="preserve"> </w:t>
      </w:r>
      <w:r w:rsidR="008E02B0">
        <w:rPr>
          <w:sz w:val="20"/>
          <w:szCs w:val="20"/>
        </w:rPr>
        <w:tab/>
      </w:r>
      <w:r w:rsidRPr="007B69FD">
        <w:rPr>
          <w:sz w:val="20"/>
          <w:szCs w:val="20"/>
        </w:rPr>
        <w:t xml:space="preserve">When the devil tempted Jesus the first two times, what part of what he said was the same? </w:t>
      </w:r>
    </w:p>
    <w:p w14:paraId="314941EA" w14:textId="77777777" w:rsidR="009D27FE" w:rsidRPr="007B69FD" w:rsidRDefault="009D27FE" w:rsidP="009D27FE">
      <w:pPr>
        <w:ind w:left="720"/>
        <w:rPr>
          <w:sz w:val="20"/>
          <w:szCs w:val="20"/>
        </w:rPr>
      </w:pPr>
      <w:r w:rsidRPr="007B69FD">
        <w:rPr>
          <w:sz w:val="20"/>
          <w:szCs w:val="20"/>
        </w:rPr>
        <w:t>Both times the devil said, “If you are the Son of God.”</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w:numPr>
          <w:ilvl w:val="0"/>
          <w:numId w:val="3"/>
        </w:numPr>
        <w:rPr>
          <w:sz w:val="20"/>
          <w:szCs w:val="20"/>
        </w:rPr>
      </w:pPr>
      <w:r>
        <w:rPr>
          <w:sz w:val="20"/>
          <w:szCs w:val="20"/>
        </w:rPr>
        <w:t>[</w:t>
      </w:r>
      <w:r w:rsidRPr="007B69FD">
        <w:rPr>
          <w:sz w:val="20"/>
          <w:szCs w:val="20"/>
        </w:rPr>
        <w:t>4:3-4]</w:t>
      </w:r>
      <w:r>
        <w:rPr>
          <w:sz w:val="20"/>
          <w:szCs w:val="20"/>
        </w:rPr>
        <w:t xml:space="preserve"> </w:t>
      </w:r>
      <w:r w:rsidR="008E02B0">
        <w:rPr>
          <w:sz w:val="20"/>
          <w:szCs w:val="20"/>
        </w:rPr>
        <w:tab/>
      </w:r>
      <w:r w:rsidR="009D27FE" w:rsidRPr="007B69FD">
        <w:rPr>
          <w:sz w:val="20"/>
          <w:szCs w:val="20"/>
        </w:rPr>
        <w:t xml:space="preserve">Do you think that Jesus would have been able to turn the stones into bread? Why do you think that? </w:t>
      </w:r>
    </w:p>
    <w:p w14:paraId="7D011078" w14:textId="62536E17" w:rsidR="009D27FE" w:rsidRPr="007B69FD" w:rsidRDefault="00EF5212" w:rsidP="48114252">
      <w:pPr>
        <w:ind w:left="720"/>
        <w:rPr>
          <w:sz w:val="20"/>
          <w:szCs w:val="20"/>
          <w:lang w:val="en-US"/>
        </w:rPr>
      </w:pPr>
      <w:r w:rsidRPr="48114252">
        <w:rPr>
          <w:i/>
          <w:iCs/>
          <w:sz w:val="20"/>
          <w:szCs w:val="20"/>
          <w:lang w:val="en-US"/>
        </w:rPr>
        <w:t xml:space="preserve">(Answer may vary.) </w:t>
      </w:r>
      <w:r w:rsidR="00F3229F" w:rsidRPr="48114252">
        <w:rPr>
          <w:sz w:val="20"/>
          <w:szCs w:val="20"/>
          <w:lang w:val="en-US"/>
        </w:rPr>
        <w:t>Probably</w:t>
      </w:r>
      <w:r w:rsidR="009D27FE" w:rsidRPr="48114252">
        <w:rPr>
          <w:sz w:val="20"/>
          <w:szCs w:val="20"/>
          <w:lang w:val="en-US"/>
        </w:rPr>
        <w:t xml:space="preserve"> Jesus would have been able to do that because he was the Son of God. </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w:numPr>
          <w:ilvl w:val="0"/>
          <w:numId w:val="3"/>
        </w:numPr>
        <w:rPr>
          <w:sz w:val="20"/>
          <w:szCs w:val="20"/>
        </w:rPr>
      </w:pPr>
      <w:r w:rsidRPr="007B69FD">
        <w:rPr>
          <w:sz w:val="20"/>
          <w:szCs w:val="20"/>
        </w:rPr>
        <w:t>[4:8-9]</w:t>
      </w:r>
      <w:r>
        <w:rPr>
          <w:sz w:val="20"/>
          <w:szCs w:val="20"/>
        </w:rPr>
        <w:t xml:space="preserve"> </w:t>
      </w:r>
      <w:r w:rsidR="008E02B0">
        <w:rPr>
          <w:sz w:val="20"/>
          <w:szCs w:val="20"/>
        </w:rPr>
        <w:tab/>
      </w:r>
      <w:r w:rsidR="009D27FE" w:rsidRPr="007B69FD">
        <w:rPr>
          <w:sz w:val="20"/>
          <w:szCs w:val="20"/>
        </w:rPr>
        <w:t xml:space="preserve">The devil said that he would give Jesus the kingdoms of the world if Jesus would do what? </w:t>
      </w:r>
    </w:p>
    <w:p w14:paraId="146F08D8" w14:textId="6353D361" w:rsidR="009D27FE" w:rsidRPr="007B69FD" w:rsidRDefault="009D27FE" w:rsidP="48114252">
      <w:pPr>
        <w:ind w:left="720"/>
        <w:rPr>
          <w:sz w:val="20"/>
          <w:szCs w:val="20"/>
          <w:lang w:val="en-US"/>
        </w:rPr>
      </w:pPr>
      <w:r w:rsidRPr="48114252">
        <w:rPr>
          <w:sz w:val="20"/>
          <w:szCs w:val="20"/>
          <w:lang w:val="en-US"/>
        </w:rPr>
        <w:t>The devil said that he would give the</w:t>
      </w:r>
      <w:r w:rsidR="00F3229F" w:rsidRPr="48114252">
        <w:rPr>
          <w:sz w:val="20"/>
          <w:szCs w:val="20"/>
          <w:lang w:val="en-US"/>
        </w:rPr>
        <w:t xml:space="preserve"> kingdoms</w:t>
      </w:r>
      <w:r w:rsidRPr="48114252">
        <w:rPr>
          <w:sz w:val="20"/>
          <w:szCs w:val="20"/>
          <w:lang w:val="en-US"/>
        </w:rPr>
        <w:t xml:space="preserve"> to Jesus if Jesus would fall down and worship him.</w:t>
      </w:r>
    </w:p>
    <w:p w14:paraId="44A09852" w14:textId="300A1984" w:rsidR="008D2632" w:rsidRPr="007B69FD" w:rsidRDefault="008D2632" w:rsidP="00350308">
      <w:pPr>
        <w:pStyle w:val="Continuedline"/>
      </w:pPr>
      <w:r w:rsidRPr="007B69FD">
        <w:lastRenderedPageBreak/>
        <w:t>Matthew 4:1-11 continued</w:t>
      </w:r>
      <w:r w:rsidR="00350308" w:rsidRPr="007B69FD">
        <w:br/>
      </w:r>
    </w:p>
    <w:p w14:paraId="272B8A96" w14:textId="495A5E74" w:rsidR="009D27FE" w:rsidRPr="007B69FD" w:rsidRDefault="008F6E25" w:rsidP="004B330E">
      <w:pPr>
        <w:numPr>
          <w:ilvl w:val="0"/>
          <w:numId w:val="3"/>
        </w:numPr>
        <w:rPr>
          <w:sz w:val="20"/>
          <w:szCs w:val="20"/>
        </w:rPr>
      </w:pPr>
      <w:r w:rsidRPr="007B69FD">
        <w:rPr>
          <w:sz w:val="20"/>
          <w:szCs w:val="20"/>
        </w:rPr>
        <w:t>[4:10]</w:t>
      </w:r>
      <w:r>
        <w:rPr>
          <w:sz w:val="20"/>
          <w:szCs w:val="20"/>
        </w:rPr>
        <w:t xml:space="preserve"> </w:t>
      </w:r>
      <w:r w:rsidR="008E02B0">
        <w:rPr>
          <w:sz w:val="20"/>
          <w:szCs w:val="20"/>
        </w:rPr>
        <w:tab/>
      </w:r>
      <w:r w:rsidR="009D27FE" w:rsidRPr="007B69FD">
        <w:rPr>
          <w:sz w:val="20"/>
          <w:szCs w:val="20"/>
        </w:rPr>
        <w:t xml:space="preserve">How did Jesus respond? </w:t>
      </w:r>
    </w:p>
    <w:p w14:paraId="4C7075E2" w14:textId="77777777" w:rsidR="009D27FE" w:rsidRPr="007B69FD" w:rsidRDefault="009D27FE" w:rsidP="009D27FE">
      <w:pPr>
        <w:ind w:left="720"/>
        <w:rPr>
          <w:sz w:val="20"/>
          <w:szCs w:val="20"/>
        </w:rPr>
      </w:pPr>
      <w:r w:rsidRPr="007B69FD">
        <w:rPr>
          <w:sz w:val="20"/>
          <w:szCs w:val="20"/>
        </w:rPr>
        <w:t>Jesus told Satan to go away, and he quoted what was written about worshiping only the Lord God.</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Where do you think the words </w:t>
      </w:r>
      <w:r w:rsidR="007503C1">
        <w:rPr>
          <w:sz w:val="20"/>
          <w:szCs w:val="20"/>
        </w:rPr>
        <w:t xml:space="preserve">that </w:t>
      </w:r>
      <w:r w:rsidR="009D27FE" w:rsidRPr="007B69FD">
        <w:rPr>
          <w:sz w:val="20"/>
          <w:szCs w:val="20"/>
        </w:rPr>
        <w:t xml:space="preserve">Jesus quoted were written? </w:t>
      </w:r>
    </w:p>
    <w:p w14:paraId="0FB48021" w14:textId="5818208D" w:rsidR="009D27FE" w:rsidRPr="007B69FD" w:rsidRDefault="009D27FE" w:rsidP="48114252">
      <w:pPr>
        <w:ind w:left="720"/>
        <w:rPr>
          <w:sz w:val="20"/>
          <w:szCs w:val="20"/>
          <w:lang w:val="en-US"/>
        </w:rPr>
      </w:pPr>
      <w:r w:rsidRPr="48114252">
        <w:rPr>
          <w:sz w:val="20"/>
          <w:szCs w:val="20"/>
          <w:lang w:val="en-US"/>
        </w:rPr>
        <w:t>Here and in other parts of the New Testament, the words “it is written” indicate that they were written in the scriptures—in the part of the Bible now call</w:t>
      </w:r>
      <w:r w:rsidR="006D4A5A" w:rsidRPr="48114252">
        <w:rPr>
          <w:sz w:val="20"/>
          <w:szCs w:val="20"/>
          <w:lang w:val="en-US"/>
        </w:rPr>
        <w:t>ed</w:t>
      </w:r>
      <w:r w:rsidRPr="48114252">
        <w:rPr>
          <w:sz w:val="20"/>
          <w:szCs w:val="20"/>
          <w:lang w:val="en-US"/>
        </w:rPr>
        <w:t xml:space="preserve"> the Old Testament.</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Who or what did Jesus obey? </w:t>
      </w:r>
    </w:p>
    <w:p w14:paraId="3727D24F" w14:textId="77777777" w:rsidR="009D27FE" w:rsidRPr="007B69FD" w:rsidRDefault="009D27FE" w:rsidP="009D27FE">
      <w:pPr>
        <w:ind w:left="720"/>
        <w:rPr>
          <w:sz w:val="20"/>
          <w:szCs w:val="20"/>
        </w:rPr>
      </w:pPr>
      <w:r w:rsidRPr="007B69FD">
        <w:rPr>
          <w:sz w:val="20"/>
          <w:szCs w:val="20"/>
        </w:rPr>
        <w:t>Jesus obeyed God and his word.</w:t>
      </w:r>
    </w:p>
    <w:p w14:paraId="0DBBEEEE" w14:textId="77777777" w:rsidR="009D27FE" w:rsidRPr="007B69FD" w:rsidRDefault="009D27FE" w:rsidP="009D27FE">
      <w:pPr>
        <w:spacing w:before="240" w:after="240"/>
        <w:rPr>
          <w:b/>
          <w:sz w:val="20"/>
          <w:szCs w:val="20"/>
        </w:rPr>
      </w:pPr>
      <w:r w:rsidRPr="007B69FD">
        <w:rPr>
          <w:b/>
          <w:sz w:val="20"/>
          <w:szCs w:val="20"/>
        </w:rPr>
        <w:t>Comment Section:</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w:pStyle w:val="Heading1"/>
        <w:keepNext w:val="0"/>
        <w:keepLines w:val="0"/>
        <w:spacing w:before="480"/>
        <w:rPr>
          <w:b/>
          <w:bCs/>
          <w:szCs w:val="44"/>
        </w:rPr>
      </w:pPr>
      <w:bookmarkStart w:id="3" w:name="_Toc166194238"/>
      <w:r w:rsidRPr="007B69FD">
        <w:rPr>
          <w:b/>
          <w:bCs/>
          <w:szCs w:val="44"/>
        </w:rPr>
        <w:lastRenderedPageBreak/>
        <w:t>Matthew 5:1-12</w:t>
      </w:r>
      <w:bookmarkEnd w:id="3"/>
    </w:p>
    <w:p w14:paraId="1FEA1EEB" w14:textId="72FA21B5" w:rsidR="009D27FE" w:rsidRPr="007B69FD" w:rsidRDefault="009D27FE" w:rsidP="00350308">
      <w:pPr>
        <w:pStyle w:val="Background"/>
      </w:pPr>
      <w:r w:rsidRPr="48114252">
        <w:rPr>
          <w:b/>
          <w:lang w:val="en-US"/>
        </w:rPr>
        <w:t>Background:</w:t>
      </w:r>
      <w:r w:rsidRPr="48114252">
        <w:rPr>
          <w:lang w:val="en-US"/>
        </w:rPr>
        <w:t xml:space="preserve"> Jesus went around teaching people to repent because the kingdom of God was </w:t>
      </w:r>
      <w:proofErr w:type="gramStart"/>
      <w:r w:rsidRPr="48114252">
        <w:rPr>
          <w:lang w:val="en-US"/>
        </w:rPr>
        <w:t>near</w:t>
      </w:r>
      <w:proofErr w:type="gramEnd"/>
      <w:r w:rsidRPr="48114252">
        <w:rPr>
          <w:lang w:val="en-US"/>
        </w:rPr>
        <w:t xml:space="preserve">. He also told some men to follow him, and he healed many people. Large crowds of people followed </w:t>
      </w:r>
      <w:r w:rsidR="00664927" w:rsidRPr="48114252">
        <w:rPr>
          <w:lang w:val="en-US"/>
        </w:rPr>
        <w:t>Jesus</w:t>
      </w:r>
      <w:r w:rsidRPr="48114252">
        <w:rPr>
          <w:lang w:val="en-US"/>
        </w:rPr>
        <w:t>.</w:t>
      </w:r>
    </w:p>
    <w:p w14:paraId="13CF33AD" w14:textId="77777777" w:rsidR="00170DC8" w:rsidRPr="00170DC8" w:rsidRDefault="00170DC8" w:rsidP="00170DC8">
      <w:pPr>
        <w:pStyle w:val="Background"/>
        <w:rPr>
          <w:b/>
          <w:bCs w:val="0"/>
          <w:i/>
          <w:iCs/>
        </w:rPr>
      </w:pPr>
      <w:r w:rsidRPr="00170DC8">
        <w:rPr>
          <w:b/>
          <w:bCs w:val="0"/>
          <w:i/>
          <w:iCs/>
        </w:rPr>
        <w:t>Read the passage.</w:t>
      </w:r>
    </w:p>
    <w:p w14:paraId="73B0F20A" w14:textId="77777777" w:rsidR="009D27FE" w:rsidRPr="007B69FD" w:rsidRDefault="009D27FE" w:rsidP="006D6990">
      <w:pPr>
        <w:pStyle w:val="Part1"/>
      </w:pPr>
      <w:r w:rsidRPr="007B69FD">
        <w:t>Part 1</w:t>
      </w:r>
    </w:p>
    <w:p w14:paraId="66424D36" w14:textId="0158BC64" w:rsidR="009D27FE" w:rsidRPr="007B69FD" w:rsidRDefault="009D27FE" w:rsidP="006D6990">
      <w:pPr>
        <w:pStyle w:val="Answerortell"/>
      </w:pPr>
      <w:r w:rsidRPr="007B69FD">
        <w:t xml:space="preserve">Tell in your own words what you just read in </w:t>
      </w:r>
      <w:r w:rsidR="003947E5">
        <w:t>this passage</w:t>
      </w:r>
      <w:r w:rsidRPr="007B69FD">
        <w:t>.</w:t>
      </w:r>
    </w:p>
    <w:p w14:paraId="1898F9E5" w14:textId="213EF4E7" w:rsidR="009D27FE" w:rsidRPr="007B69FD" w:rsidRDefault="009D27FE" w:rsidP="006D6990">
      <w:pPr>
        <w:pStyle w:val="Checklist"/>
      </w:pPr>
      <w:r w:rsidRPr="007B69FD">
        <w:t xml:space="preserve">Jesus went up on a mountain and taught his disciples. </w:t>
      </w:r>
      <w:r w:rsidR="008E02B0" w:rsidRPr="007B69FD">
        <w:t>[5:1-2]</w:t>
      </w:r>
    </w:p>
    <w:p w14:paraId="3FB78189" w14:textId="27198EFB" w:rsidR="009D27FE" w:rsidRPr="007B69FD" w:rsidRDefault="009D27FE" w:rsidP="006D6990">
      <w:pPr>
        <w:pStyle w:val="Checklist"/>
      </w:pPr>
      <w:r w:rsidRPr="007B69FD">
        <w:t xml:space="preserve">Jesus described people who were blessed and then told how they would be blessed. </w:t>
      </w:r>
      <w:r w:rsidR="008E02B0" w:rsidRPr="007B69FD">
        <w:t>[5:2-12]</w:t>
      </w:r>
    </w:p>
    <w:p w14:paraId="7DF13936" w14:textId="7F06D39C" w:rsidR="009D27FE" w:rsidRPr="007B69FD" w:rsidRDefault="008F6E25" w:rsidP="006D6990">
      <w:pPr>
        <w:pStyle w:val="Checklist"/>
      </w:pPr>
      <w:r>
        <w:t>J</w:t>
      </w:r>
      <w:r w:rsidR="009D27FE" w:rsidRPr="007B69FD">
        <w:t xml:space="preserve">esus told the disciples to rejoice when they were persecuted for believing in him. </w:t>
      </w:r>
      <w:r w:rsidR="008E02B0" w:rsidRPr="007B69FD">
        <w:t>[5:11-12]</w:t>
      </w:r>
    </w:p>
    <w:p w14:paraId="2A2CC1A8" w14:textId="77777777" w:rsidR="009D27FE" w:rsidRPr="007B69FD" w:rsidRDefault="009D27FE" w:rsidP="0019643B">
      <w:pPr>
        <w:pStyle w:val="Part2"/>
      </w:pPr>
      <w:r w:rsidRPr="007B69FD">
        <w:t>Part 2</w:t>
      </w:r>
    </w:p>
    <w:p w14:paraId="120E1962" w14:textId="3C7C2D8C" w:rsidR="009D27FE" w:rsidRPr="007B69FD" w:rsidRDefault="003947E5" w:rsidP="00350308">
      <w:pPr>
        <w:pStyle w:val="Answerortell"/>
      </w:pPr>
      <w:r>
        <w:t>Answer the following questions from the specified verses.</w:t>
      </w:r>
    </w:p>
    <w:p w14:paraId="41F085CA" w14:textId="56D4CAB7" w:rsidR="009D27FE" w:rsidRPr="007B69FD" w:rsidRDefault="008F6E25" w:rsidP="0099152C">
      <w:pPr>
        <w:numPr>
          <w:ilvl w:val="0"/>
          <w:numId w:val="4"/>
        </w:numPr>
        <w:rPr>
          <w:sz w:val="20"/>
          <w:szCs w:val="20"/>
        </w:rPr>
      </w:pPr>
      <w:r w:rsidRPr="007B69FD">
        <w:rPr>
          <w:sz w:val="20"/>
          <w:szCs w:val="20"/>
        </w:rPr>
        <w:t xml:space="preserve">[5:1-2] </w:t>
      </w:r>
      <w:r w:rsidR="00E24C3B">
        <w:rPr>
          <w:sz w:val="20"/>
          <w:szCs w:val="20"/>
        </w:rPr>
        <w:tab/>
      </w:r>
      <w:r w:rsidR="009D27FE" w:rsidRPr="007B69FD">
        <w:rPr>
          <w:sz w:val="20"/>
          <w:szCs w:val="20"/>
        </w:rPr>
        <w:t xml:space="preserve">What did Jesus do when he saw the crowds? </w:t>
      </w:r>
    </w:p>
    <w:p w14:paraId="43497145" w14:textId="77777777" w:rsidR="009D27FE" w:rsidRPr="007B69FD" w:rsidRDefault="009D27FE" w:rsidP="009D27FE">
      <w:pPr>
        <w:ind w:left="720"/>
        <w:rPr>
          <w:sz w:val="20"/>
          <w:szCs w:val="20"/>
        </w:rPr>
      </w:pPr>
      <w:r w:rsidRPr="007B69FD">
        <w:rPr>
          <w:sz w:val="20"/>
          <w:szCs w:val="20"/>
        </w:rPr>
        <w:t>Jesus went up on a mountain and taught his disciples.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w:numPr>
          <w:ilvl w:val="0"/>
          <w:numId w:val="4"/>
        </w:numPr>
        <w:rPr>
          <w:sz w:val="20"/>
          <w:szCs w:val="20"/>
        </w:rPr>
      </w:pPr>
      <w:r w:rsidRPr="007B69FD">
        <w:rPr>
          <w:sz w:val="20"/>
          <w:szCs w:val="20"/>
        </w:rPr>
        <w:t xml:space="preserve">[5:3] </w:t>
      </w:r>
      <w:r w:rsidR="00E24C3B">
        <w:rPr>
          <w:sz w:val="20"/>
          <w:szCs w:val="20"/>
        </w:rPr>
        <w:tab/>
      </w:r>
      <w:r w:rsidR="009D27FE" w:rsidRPr="007B69FD">
        <w:rPr>
          <w:sz w:val="20"/>
          <w:szCs w:val="20"/>
        </w:rPr>
        <w:t xml:space="preserve">Who does the kingdom of heaven belong to? </w:t>
      </w:r>
    </w:p>
    <w:p w14:paraId="5F7057A0" w14:textId="77777777" w:rsidR="009D27FE" w:rsidRPr="007B69FD" w:rsidRDefault="009D27FE" w:rsidP="009D27FE">
      <w:pPr>
        <w:ind w:left="720"/>
        <w:rPr>
          <w:sz w:val="20"/>
          <w:szCs w:val="20"/>
        </w:rPr>
      </w:pPr>
      <w:r w:rsidRPr="007B69FD">
        <w:rPr>
          <w:sz w:val="20"/>
          <w:szCs w:val="20"/>
        </w:rPr>
        <w:t>It belongs to the poor in spirit.</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w:numPr>
          <w:ilvl w:val="0"/>
          <w:numId w:val="4"/>
        </w:numPr>
        <w:rPr>
          <w:sz w:val="20"/>
          <w:szCs w:val="20"/>
        </w:rPr>
      </w:pPr>
      <w:r w:rsidRPr="007B69FD">
        <w:rPr>
          <w:sz w:val="20"/>
          <w:szCs w:val="20"/>
        </w:rPr>
        <w:t xml:space="preserve">[5:4] </w:t>
      </w:r>
      <w:r w:rsidR="00E24C3B">
        <w:rPr>
          <w:sz w:val="20"/>
          <w:szCs w:val="20"/>
        </w:rPr>
        <w:tab/>
      </w:r>
      <w:r w:rsidR="009D27FE" w:rsidRPr="007B69FD">
        <w:rPr>
          <w:sz w:val="20"/>
          <w:szCs w:val="20"/>
        </w:rPr>
        <w:t xml:space="preserve">Who will be comforted? </w:t>
      </w:r>
    </w:p>
    <w:p w14:paraId="61392040" w14:textId="77777777" w:rsidR="009D27FE" w:rsidRPr="007B69FD" w:rsidRDefault="009D27FE" w:rsidP="009D27FE">
      <w:pPr>
        <w:ind w:left="720"/>
        <w:rPr>
          <w:sz w:val="20"/>
          <w:szCs w:val="20"/>
        </w:rPr>
      </w:pPr>
      <w:r w:rsidRPr="007B69FD">
        <w:rPr>
          <w:sz w:val="20"/>
          <w:szCs w:val="20"/>
        </w:rPr>
        <w:t>Those who mourn will be comforted.</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w:numPr>
          <w:ilvl w:val="0"/>
          <w:numId w:val="4"/>
        </w:numPr>
        <w:rPr>
          <w:sz w:val="20"/>
          <w:szCs w:val="20"/>
          <w:lang w:val="en-US"/>
        </w:rPr>
      </w:pPr>
      <w:r w:rsidRPr="48114252">
        <w:rPr>
          <w:sz w:val="20"/>
          <w:szCs w:val="20"/>
          <w:lang w:val="en-US"/>
        </w:rPr>
        <w:t xml:space="preserve">[5:5] </w:t>
      </w:r>
      <w:r w:rsidR="00E24C3B">
        <w:rPr>
          <w:sz w:val="20"/>
          <w:szCs w:val="20"/>
          <w:lang w:val="en-US"/>
        </w:rPr>
        <w:tab/>
      </w:r>
      <w:r w:rsidR="009D27FE" w:rsidRPr="48114252">
        <w:rPr>
          <w:sz w:val="20"/>
          <w:szCs w:val="20"/>
          <w:lang w:val="en-US"/>
        </w:rPr>
        <w:t xml:space="preserve">Who will inherit the earth?  </w:t>
      </w:r>
    </w:p>
    <w:p w14:paraId="46353785" w14:textId="77777777" w:rsidR="009D27FE" w:rsidRPr="007B69FD" w:rsidRDefault="009D27FE" w:rsidP="009D27FE">
      <w:pPr>
        <w:ind w:left="720"/>
        <w:rPr>
          <w:sz w:val="20"/>
          <w:szCs w:val="20"/>
        </w:rPr>
      </w:pPr>
      <w:r w:rsidRPr="007B69FD">
        <w:rPr>
          <w:sz w:val="20"/>
          <w:szCs w:val="20"/>
        </w:rPr>
        <w:t>The meek will inherit the earth.</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w:numPr>
          <w:ilvl w:val="0"/>
          <w:numId w:val="4"/>
        </w:numPr>
        <w:rPr>
          <w:sz w:val="20"/>
          <w:szCs w:val="20"/>
          <w:lang w:val="en-US"/>
        </w:rPr>
      </w:pPr>
      <w:r w:rsidRPr="48114252">
        <w:rPr>
          <w:sz w:val="20"/>
          <w:szCs w:val="20"/>
          <w:lang w:val="en-US"/>
        </w:rPr>
        <w:t>[5:6]</w:t>
      </w:r>
      <w:r w:rsidR="00E24C3B">
        <w:rPr>
          <w:sz w:val="20"/>
          <w:szCs w:val="20"/>
          <w:lang w:val="en-US"/>
        </w:rPr>
        <w:tab/>
      </w:r>
      <w:r w:rsidR="009D27FE" w:rsidRPr="48114252">
        <w:rPr>
          <w:sz w:val="20"/>
          <w:szCs w:val="20"/>
          <w:lang w:val="en-US"/>
        </w:rPr>
        <w:t xml:space="preserve">Who will be filled? </w:t>
      </w:r>
    </w:p>
    <w:p w14:paraId="3CD9F922" w14:textId="77777777" w:rsidR="009D27FE" w:rsidRPr="007B69FD" w:rsidRDefault="009D27FE" w:rsidP="009D27FE">
      <w:pPr>
        <w:ind w:left="720"/>
        <w:rPr>
          <w:sz w:val="20"/>
          <w:szCs w:val="20"/>
        </w:rPr>
      </w:pPr>
      <w:r w:rsidRPr="007B69FD">
        <w:rPr>
          <w:sz w:val="20"/>
          <w:szCs w:val="20"/>
        </w:rPr>
        <w:t>Those who hunger and thirst for righteousness will be filled.</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w:numPr>
          <w:ilvl w:val="0"/>
          <w:numId w:val="4"/>
        </w:numPr>
        <w:rPr>
          <w:sz w:val="20"/>
          <w:szCs w:val="20"/>
        </w:rPr>
      </w:pPr>
      <w:r w:rsidRPr="007B69FD">
        <w:rPr>
          <w:sz w:val="20"/>
          <w:szCs w:val="20"/>
        </w:rPr>
        <w:t>[5:6]</w:t>
      </w:r>
      <w:r>
        <w:rPr>
          <w:sz w:val="20"/>
          <w:szCs w:val="20"/>
        </w:rPr>
        <w:t xml:space="preserve"> </w:t>
      </w:r>
      <w:r w:rsidR="00E24C3B">
        <w:rPr>
          <w:sz w:val="20"/>
          <w:szCs w:val="20"/>
        </w:rPr>
        <w:tab/>
      </w:r>
      <w:r w:rsidR="009D27FE" w:rsidRPr="007B69FD">
        <w:rPr>
          <w:sz w:val="20"/>
          <w:szCs w:val="20"/>
        </w:rPr>
        <w:t xml:space="preserve">What do you think those who hunger and thirst for righteousness will be filled with? </w:t>
      </w:r>
    </w:p>
    <w:p w14:paraId="1C855FF1" w14:textId="23390F68" w:rsidR="009D27FE" w:rsidRPr="007B69FD" w:rsidRDefault="00EF5212" w:rsidP="48114252">
      <w:pPr>
        <w:ind w:left="720"/>
        <w:rPr>
          <w:sz w:val="20"/>
          <w:szCs w:val="20"/>
          <w:lang w:val="en-US"/>
        </w:rPr>
      </w:pPr>
      <w:r w:rsidRPr="48114252">
        <w:rPr>
          <w:i/>
          <w:iCs/>
          <w:sz w:val="20"/>
          <w:szCs w:val="20"/>
          <w:lang w:val="en-US"/>
        </w:rPr>
        <w:t xml:space="preserve">(Answer may vary.) </w:t>
      </w:r>
      <w:r w:rsidR="006D4A5A" w:rsidRPr="48114252">
        <w:rPr>
          <w:sz w:val="20"/>
          <w:szCs w:val="20"/>
          <w:lang w:val="en-US"/>
        </w:rPr>
        <w:t>The passage</w:t>
      </w:r>
      <w:r w:rsidR="009D27FE" w:rsidRPr="48114252">
        <w:rPr>
          <w:sz w:val="20"/>
          <w:szCs w:val="20"/>
          <w:lang w:val="en-US"/>
        </w:rPr>
        <w:t xml:space="preserve"> probably means they will be filled with righteousness.</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w:numPr>
          <w:ilvl w:val="0"/>
          <w:numId w:val="4"/>
        </w:numPr>
        <w:rPr>
          <w:sz w:val="20"/>
          <w:szCs w:val="20"/>
        </w:rPr>
      </w:pPr>
      <w:r w:rsidRPr="007B69FD">
        <w:rPr>
          <w:sz w:val="20"/>
          <w:szCs w:val="20"/>
        </w:rPr>
        <w:t xml:space="preserve">[5:7] </w:t>
      </w:r>
      <w:r w:rsidR="00E24C3B">
        <w:rPr>
          <w:sz w:val="20"/>
          <w:szCs w:val="20"/>
        </w:rPr>
        <w:tab/>
      </w:r>
      <w:r w:rsidR="009D27FE" w:rsidRPr="007B69FD">
        <w:rPr>
          <w:sz w:val="20"/>
          <w:szCs w:val="20"/>
        </w:rPr>
        <w:t xml:space="preserve">Who will receive mercy? </w:t>
      </w:r>
    </w:p>
    <w:p w14:paraId="30F57F4C" w14:textId="77777777" w:rsidR="009D27FE" w:rsidRPr="007B69FD" w:rsidRDefault="009D27FE" w:rsidP="009D27FE">
      <w:pPr>
        <w:ind w:left="720"/>
        <w:rPr>
          <w:sz w:val="20"/>
          <w:szCs w:val="20"/>
        </w:rPr>
      </w:pPr>
      <w:r w:rsidRPr="007B69FD">
        <w:rPr>
          <w:sz w:val="20"/>
          <w:szCs w:val="20"/>
        </w:rPr>
        <w:t>The merciful will receive mercy.</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w:numPr>
          <w:ilvl w:val="0"/>
          <w:numId w:val="4"/>
        </w:numPr>
        <w:rPr>
          <w:sz w:val="20"/>
          <w:szCs w:val="20"/>
          <w:lang w:val="en-US"/>
        </w:rPr>
      </w:pPr>
      <w:r w:rsidRPr="48114252">
        <w:rPr>
          <w:sz w:val="20"/>
          <w:szCs w:val="20"/>
          <w:lang w:val="en-US"/>
        </w:rPr>
        <w:t xml:space="preserve"> </w:t>
      </w:r>
      <w:r w:rsidR="008F6E25" w:rsidRPr="48114252">
        <w:rPr>
          <w:sz w:val="20"/>
          <w:szCs w:val="20"/>
          <w:lang w:val="en-US"/>
        </w:rPr>
        <w:t xml:space="preserve">[5:8] </w:t>
      </w:r>
      <w:r w:rsidR="00E24C3B">
        <w:rPr>
          <w:sz w:val="20"/>
          <w:szCs w:val="20"/>
          <w:lang w:val="en-US"/>
        </w:rPr>
        <w:tab/>
      </w:r>
      <w:r w:rsidR="004F6027">
        <w:rPr>
          <w:sz w:val="20"/>
          <w:szCs w:val="20"/>
          <w:lang w:val="en-US"/>
        </w:rPr>
        <w:t xml:space="preserve"> </w:t>
      </w:r>
      <w:r w:rsidRPr="48114252">
        <w:rPr>
          <w:sz w:val="20"/>
          <w:szCs w:val="20"/>
          <w:lang w:val="en-US"/>
        </w:rPr>
        <w:t xml:space="preserve">Who will see God?  </w:t>
      </w:r>
    </w:p>
    <w:p w14:paraId="50BF4EBB" w14:textId="77777777" w:rsidR="009D27FE" w:rsidRPr="007B69FD" w:rsidRDefault="009D27FE" w:rsidP="009D27FE">
      <w:pPr>
        <w:ind w:left="720"/>
        <w:rPr>
          <w:sz w:val="20"/>
          <w:szCs w:val="20"/>
        </w:rPr>
      </w:pPr>
      <w:r w:rsidRPr="007B69FD">
        <w:rPr>
          <w:sz w:val="20"/>
          <w:szCs w:val="20"/>
        </w:rPr>
        <w:t>The pure in heart will see God.</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w:numPr>
          <w:ilvl w:val="0"/>
          <w:numId w:val="4"/>
        </w:numPr>
        <w:rPr>
          <w:sz w:val="20"/>
          <w:szCs w:val="20"/>
          <w:lang w:val="en-US"/>
        </w:rPr>
      </w:pPr>
      <w:r w:rsidRPr="48114252">
        <w:rPr>
          <w:sz w:val="20"/>
          <w:szCs w:val="20"/>
          <w:lang w:val="en-US"/>
        </w:rPr>
        <w:t>[5:9]</w:t>
      </w:r>
      <w:r w:rsidR="00E24C3B">
        <w:rPr>
          <w:sz w:val="20"/>
          <w:szCs w:val="20"/>
          <w:lang w:val="en-US"/>
        </w:rPr>
        <w:tab/>
      </w:r>
      <w:r w:rsidR="009D27FE" w:rsidRPr="48114252">
        <w:rPr>
          <w:sz w:val="20"/>
          <w:szCs w:val="20"/>
          <w:lang w:val="en-US"/>
        </w:rPr>
        <w:t xml:space="preserve">Who will be called sons of God? </w:t>
      </w:r>
    </w:p>
    <w:p w14:paraId="1AB0E300" w14:textId="77777777" w:rsidR="009D27FE" w:rsidRPr="007B69FD" w:rsidRDefault="009D27FE" w:rsidP="009D27FE">
      <w:pPr>
        <w:ind w:left="720"/>
        <w:rPr>
          <w:sz w:val="20"/>
          <w:szCs w:val="20"/>
        </w:rPr>
      </w:pPr>
      <w:r w:rsidRPr="007B69FD">
        <w:rPr>
          <w:sz w:val="20"/>
          <w:szCs w:val="20"/>
        </w:rPr>
        <w:t>The peacemakers will be called sons of God.</w:t>
      </w:r>
    </w:p>
    <w:p w14:paraId="62A4F08A" w14:textId="77777777" w:rsidR="007503C1" w:rsidRPr="007B69FD" w:rsidRDefault="007503C1" w:rsidP="007503C1">
      <w:pPr>
        <w:pStyle w:val="Continuedline"/>
      </w:pPr>
      <w:r w:rsidRPr="007B69FD">
        <w:lastRenderedPageBreak/>
        <w:t>Matthew 5:1-12 continued</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w:numPr>
          <w:ilvl w:val="0"/>
          <w:numId w:val="4"/>
        </w:numPr>
        <w:rPr>
          <w:sz w:val="20"/>
          <w:szCs w:val="20"/>
        </w:rPr>
      </w:pPr>
      <w:r w:rsidRPr="007B69FD">
        <w:rPr>
          <w:sz w:val="20"/>
          <w:szCs w:val="20"/>
        </w:rPr>
        <w:t>[5:9]</w:t>
      </w:r>
      <w:r>
        <w:rPr>
          <w:sz w:val="20"/>
          <w:szCs w:val="20"/>
        </w:rPr>
        <w:t xml:space="preserve"> </w:t>
      </w:r>
      <w:r w:rsidR="00E24C3B">
        <w:rPr>
          <w:sz w:val="20"/>
          <w:szCs w:val="20"/>
        </w:rPr>
        <w:tab/>
      </w:r>
      <w:r w:rsidR="009D27FE" w:rsidRPr="007B69FD">
        <w:rPr>
          <w:sz w:val="20"/>
          <w:szCs w:val="20"/>
        </w:rPr>
        <w:t xml:space="preserve">Why do you think the peacemakers will be called sons of God? </w:t>
      </w:r>
    </w:p>
    <w:p w14:paraId="24B623D4" w14:textId="77753B5F" w:rsidR="009D27FE" w:rsidRPr="007B69FD" w:rsidRDefault="00EF5212" w:rsidP="009D27FE">
      <w:pPr>
        <w:ind w:left="720"/>
        <w:rPr>
          <w:sz w:val="20"/>
          <w:szCs w:val="20"/>
        </w:rPr>
      </w:pPr>
      <w:r w:rsidRPr="007B69FD">
        <w:rPr>
          <w:i/>
          <w:iCs/>
          <w:sz w:val="20"/>
          <w:szCs w:val="20"/>
        </w:rPr>
        <w:t xml:space="preserve">(Answer may vary.) </w:t>
      </w:r>
      <w:r w:rsidR="00F3229F" w:rsidRPr="007B69FD">
        <w:rPr>
          <w:sz w:val="20"/>
          <w:szCs w:val="20"/>
        </w:rPr>
        <w:t>The passage</w:t>
      </w:r>
      <w:r w:rsidR="009D27FE" w:rsidRPr="007B69FD">
        <w:rPr>
          <w:sz w:val="20"/>
          <w:szCs w:val="20"/>
        </w:rPr>
        <w:t xml:space="preserve"> might mean that by helping people to have peace with one another, they will reflect the character of God, who enables people to have peace with him.</w:t>
      </w:r>
    </w:p>
    <w:p w14:paraId="05573EF8" w14:textId="77777777" w:rsidR="009D27FE" w:rsidRPr="007B69FD" w:rsidRDefault="009D27FE" w:rsidP="009D27FE">
      <w:pPr>
        <w:rPr>
          <w:sz w:val="20"/>
          <w:szCs w:val="20"/>
        </w:rPr>
      </w:pPr>
    </w:p>
    <w:p w14:paraId="7F1763DE" w14:textId="25001897" w:rsidR="009D27FE" w:rsidRPr="007B69FD" w:rsidRDefault="009D27FE" w:rsidP="0099152C">
      <w:pPr>
        <w:numPr>
          <w:ilvl w:val="0"/>
          <w:numId w:val="4"/>
        </w:numPr>
        <w:rPr>
          <w:sz w:val="20"/>
          <w:szCs w:val="20"/>
        </w:rPr>
      </w:pPr>
      <w:r w:rsidRPr="007B69FD">
        <w:rPr>
          <w:sz w:val="20"/>
          <w:szCs w:val="20"/>
        </w:rPr>
        <w:t xml:space="preserve"> </w:t>
      </w:r>
      <w:r w:rsidR="008F6E25" w:rsidRPr="007B69FD">
        <w:rPr>
          <w:sz w:val="20"/>
          <w:szCs w:val="20"/>
        </w:rPr>
        <w:t xml:space="preserve">[5:10] </w:t>
      </w:r>
      <w:r w:rsidR="00E24C3B">
        <w:rPr>
          <w:sz w:val="20"/>
          <w:szCs w:val="20"/>
        </w:rPr>
        <w:tab/>
      </w:r>
      <w:r w:rsidRPr="007B69FD">
        <w:rPr>
          <w:sz w:val="20"/>
          <w:szCs w:val="20"/>
        </w:rPr>
        <w:t xml:space="preserve">Who does the kingdom of heaven belong to? </w:t>
      </w:r>
    </w:p>
    <w:p w14:paraId="3F5F2932" w14:textId="77777777" w:rsidR="009D27FE" w:rsidRPr="007B69FD" w:rsidRDefault="009D27FE" w:rsidP="009D27FE">
      <w:pPr>
        <w:ind w:left="720"/>
        <w:rPr>
          <w:sz w:val="20"/>
          <w:szCs w:val="20"/>
        </w:rPr>
      </w:pPr>
      <w:r w:rsidRPr="007B69FD">
        <w:rPr>
          <w:sz w:val="20"/>
          <w:szCs w:val="20"/>
        </w:rPr>
        <w:t>It belongs to those who are persecuted for righteousness' sake.</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w:numPr>
          <w:ilvl w:val="0"/>
          <w:numId w:val="4"/>
        </w:numPr>
        <w:rPr>
          <w:sz w:val="20"/>
          <w:szCs w:val="20"/>
        </w:rPr>
      </w:pPr>
      <w:r w:rsidRPr="007B69FD">
        <w:rPr>
          <w:sz w:val="20"/>
          <w:szCs w:val="20"/>
        </w:rPr>
        <w:t>[5:11-12]</w:t>
      </w:r>
      <w:r w:rsidR="00E24C3B">
        <w:rPr>
          <w:sz w:val="20"/>
          <w:szCs w:val="20"/>
        </w:rPr>
        <w:tab/>
      </w:r>
      <w:r w:rsidR="00E24C3B">
        <w:rPr>
          <w:sz w:val="20"/>
          <w:szCs w:val="20"/>
        </w:rPr>
        <w:tab/>
      </w:r>
      <w:r w:rsidR="009D27FE" w:rsidRPr="007B69FD">
        <w:rPr>
          <w:sz w:val="20"/>
          <w:szCs w:val="20"/>
        </w:rPr>
        <w:t>Why w</w:t>
      </w:r>
      <w:r w:rsidR="00664927" w:rsidRPr="007B69FD">
        <w:rPr>
          <w:sz w:val="20"/>
          <w:szCs w:val="20"/>
        </w:rPr>
        <w:t>ould</w:t>
      </w:r>
      <w:r w:rsidR="009D27FE" w:rsidRPr="007B69FD">
        <w:rPr>
          <w:sz w:val="20"/>
          <w:szCs w:val="20"/>
        </w:rPr>
        <w:t xml:space="preserve"> the disciples </w:t>
      </w:r>
      <w:r w:rsidR="00664927" w:rsidRPr="007B69FD">
        <w:rPr>
          <w:sz w:val="20"/>
          <w:szCs w:val="20"/>
        </w:rPr>
        <w:t xml:space="preserve">be </w:t>
      </w:r>
      <w:r w:rsidR="009D27FE" w:rsidRPr="007B69FD">
        <w:rPr>
          <w:sz w:val="20"/>
          <w:szCs w:val="20"/>
        </w:rPr>
        <w:t xml:space="preserve">blessed when others were cruel to them? </w:t>
      </w:r>
    </w:p>
    <w:p w14:paraId="2DCC8827" w14:textId="77777777" w:rsidR="009D27FE" w:rsidRPr="007B69FD" w:rsidRDefault="009D27FE" w:rsidP="009D27FE">
      <w:pPr>
        <w:ind w:left="720"/>
        <w:rPr>
          <w:sz w:val="20"/>
          <w:szCs w:val="20"/>
        </w:rPr>
      </w:pPr>
      <w:r w:rsidRPr="007B69FD">
        <w:rPr>
          <w:sz w:val="20"/>
          <w:szCs w:val="20"/>
        </w:rPr>
        <w:t>They were blessed because their reward would be great in heaven, even though they were being persecuted like the prophets who lived before them.</w:t>
      </w:r>
    </w:p>
    <w:p w14:paraId="1A900734" w14:textId="77777777" w:rsidR="009D27FE" w:rsidRPr="007B69FD" w:rsidRDefault="009D27FE" w:rsidP="009D27FE">
      <w:pPr>
        <w:spacing w:before="240" w:after="240"/>
        <w:rPr>
          <w:b/>
          <w:sz w:val="20"/>
          <w:szCs w:val="20"/>
        </w:rPr>
      </w:pPr>
      <w:r w:rsidRPr="007B69FD">
        <w:rPr>
          <w:b/>
          <w:sz w:val="20"/>
          <w:szCs w:val="20"/>
        </w:rPr>
        <w:t>Comment Section:</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w:pStyle w:val="Heading1"/>
        <w:keepNext w:val="0"/>
        <w:keepLines w:val="0"/>
        <w:spacing w:before="480"/>
        <w:rPr>
          <w:b/>
          <w:bCs/>
          <w:szCs w:val="44"/>
        </w:rPr>
      </w:pPr>
      <w:bookmarkStart w:id="4" w:name="_Toc166194239"/>
      <w:r w:rsidRPr="007B69FD">
        <w:rPr>
          <w:b/>
          <w:bCs/>
          <w:szCs w:val="44"/>
        </w:rPr>
        <w:lastRenderedPageBreak/>
        <w:t>Matthew 6:1-15</w:t>
      </w:r>
      <w:bookmarkEnd w:id="4"/>
    </w:p>
    <w:p w14:paraId="4271E36F" w14:textId="13A529EC" w:rsidR="009D27FE" w:rsidRPr="007B69FD" w:rsidRDefault="009D27FE" w:rsidP="00350308">
      <w:pPr>
        <w:pStyle w:val="Background"/>
      </w:pPr>
      <w:r w:rsidRPr="007B69FD">
        <w:rPr>
          <w:b/>
        </w:rPr>
        <w:t>Background:</w:t>
      </w:r>
      <w:r w:rsidRPr="007B69FD">
        <w:t xml:space="preserve"> Jesus continued to teach his disciples on the mountain.</w:t>
      </w:r>
    </w:p>
    <w:p w14:paraId="0EFE28D3" w14:textId="77777777" w:rsidR="00170DC8" w:rsidRPr="00170DC8" w:rsidRDefault="00170DC8" w:rsidP="00170DC8">
      <w:pPr>
        <w:pStyle w:val="Background"/>
        <w:rPr>
          <w:b/>
          <w:bCs w:val="0"/>
          <w:i/>
          <w:iCs/>
        </w:rPr>
      </w:pPr>
      <w:r w:rsidRPr="00170DC8">
        <w:rPr>
          <w:b/>
          <w:bCs w:val="0"/>
          <w:i/>
          <w:iCs/>
        </w:rPr>
        <w:t>Read the passage.</w:t>
      </w:r>
    </w:p>
    <w:p w14:paraId="262EE7DA" w14:textId="77777777" w:rsidR="009D27FE" w:rsidRPr="007B69FD" w:rsidRDefault="009D27FE" w:rsidP="006D6990">
      <w:pPr>
        <w:pStyle w:val="Part1"/>
      </w:pPr>
      <w:r w:rsidRPr="007B69FD">
        <w:t>Part 1</w:t>
      </w:r>
    </w:p>
    <w:p w14:paraId="70815775" w14:textId="67BCC7B6" w:rsidR="009D27FE" w:rsidRPr="007B69FD" w:rsidRDefault="009D27FE" w:rsidP="00350308">
      <w:pPr>
        <w:pStyle w:val="Answerortell"/>
      </w:pPr>
      <w:r w:rsidRPr="007B69FD">
        <w:t xml:space="preserve">Tell in your own words what you just read in </w:t>
      </w:r>
      <w:r w:rsidR="003947E5">
        <w:t>this passage</w:t>
      </w:r>
      <w:r w:rsidRPr="007B69FD">
        <w:t>.</w:t>
      </w:r>
    </w:p>
    <w:p w14:paraId="2D05055D" w14:textId="012695AA" w:rsidR="009D27FE" w:rsidRPr="007B69FD" w:rsidRDefault="009D27FE" w:rsidP="006D6990">
      <w:pPr>
        <w:pStyle w:val="Checklist"/>
      </w:pPr>
      <w:r w:rsidRPr="48114252">
        <w:rPr>
          <w:lang w:val="en-US"/>
        </w:rPr>
        <w:t xml:space="preserve">Jesus taught people not to do good works in order to be seen by other people. </w:t>
      </w:r>
      <w:r w:rsidR="00E24C3B" w:rsidRPr="48114252">
        <w:rPr>
          <w:lang w:val="en-US"/>
        </w:rPr>
        <w:t>[6:1-4]</w:t>
      </w:r>
    </w:p>
    <w:p w14:paraId="34AB7CF4" w14:textId="707E5846" w:rsidR="009D27FE" w:rsidRPr="007B69FD" w:rsidRDefault="009D27FE" w:rsidP="006D6990">
      <w:pPr>
        <w:pStyle w:val="Checklist"/>
      </w:pPr>
      <w:r w:rsidRPr="48114252">
        <w:rPr>
          <w:lang w:val="en-US"/>
        </w:rPr>
        <w:t xml:space="preserve">Jesus taught people not to pray in order to be seen by other people. </w:t>
      </w:r>
      <w:r w:rsidR="00E24C3B" w:rsidRPr="48114252">
        <w:rPr>
          <w:lang w:val="en-US"/>
        </w:rPr>
        <w:t>[6:5-8]</w:t>
      </w:r>
    </w:p>
    <w:p w14:paraId="31E57103" w14:textId="09D82BB9" w:rsidR="009D27FE" w:rsidRPr="007B69FD" w:rsidRDefault="008F6E25" w:rsidP="006D6990">
      <w:pPr>
        <w:pStyle w:val="Checklist"/>
      </w:pPr>
      <w:r>
        <w:t>J</w:t>
      </w:r>
      <w:r w:rsidR="009D27FE" w:rsidRPr="007B69FD">
        <w:t xml:space="preserve">esus taught people how to pray. </w:t>
      </w:r>
      <w:r w:rsidR="00E24C3B" w:rsidRPr="007B69FD">
        <w:t>[6:9-13]</w:t>
      </w:r>
    </w:p>
    <w:p w14:paraId="4628306E" w14:textId="0422E44F" w:rsidR="009D27FE" w:rsidRPr="007B69FD" w:rsidRDefault="009D27FE" w:rsidP="006D6990">
      <w:pPr>
        <w:pStyle w:val="Checklist"/>
      </w:pPr>
      <w:r w:rsidRPr="007B69FD">
        <w:t xml:space="preserve">Jesus taught about forgiveness. </w:t>
      </w:r>
      <w:r w:rsidR="00E24C3B" w:rsidRPr="007B69FD">
        <w:t>[6:14-15]</w:t>
      </w:r>
    </w:p>
    <w:p w14:paraId="0ED6C534" w14:textId="77777777" w:rsidR="009D27FE" w:rsidRPr="007B69FD" w:rsidRDefault="009D27FE" w:rsidP="0019643B">
      <w:pPr>
        <w:pStyle w:val="Part2"/>
      </w:pPr>
      <w:r w:rsidRPr="007B69FD">
        <w:t>Part 2</w:t>
      </w:r>
    </w:p>
    <w:p w14:paraId="60581C2D" w14:textId="39A7BD71" w:rsidR="009D27FE" w:rsidRPr="007B69FD" w:rsidRDefault="003947E5" w:rsidP="00350308">
      <w:pPr>
        <w:pStyle w:val="Answerortell"/>
      </w:pPr>
      <w:r>
        <w:t>Answer the following questions from the specified verses.</w:t>
      </w:r>
    </w:p>
    <w:p w14:paraId="2F3DE4B5" w14:textId="499D5602" w:rsidR="009D27FE" w:rsidRPr="007B69FD" w:rsidRDefault="008F6E25" w:rsidP="0099152C">
      <w:pPr>
        <w:numPr>
          <w:ilvl w:val="0"/>
          <w:numId w:val="5"/>
        </w:numPr>
        <w:rPr>
          <w:sz w:val="20"/>
          <w:szCs w:val="20"/>
        </w:rPr>
      </w:pPr>
      <w:r w:rsidRPr="007B69FD">
        <w:rPr>
          <w:sz w:val="20"/>
          <w:szCs w:val="20"/>
        </w:rPr>
        <w:t>[6:1]</w:t>
      </w:r>
      <w:r>
        <w:rPr>
          <w:sz w:val="20"/>
          <w:szCs w:val="20"/>
        </w:rPr>
        <w:t xml:space="preserve"> </w:t>
      </w:r>
      <w:r w:rsidR="00E24C3B">
        <w:rPr>
          <w:sz w:val="20"/>
          <w:szCs w:val="20"/>
        </w:rPr>
        <w:tab/>
      </w:r>
      <w:r w:rsidR="009D27FE" w:rsidRPr="007B69FD">
        <w:rPr>
          <w:sz w:val="20"/>
          <w:szCs w:val="20"/>
        </w:rPr>
        <w:t xml:space="preserve">What did Jesus warn them against doing? </w:t>
      </w:r>
    </w:p>
    <w:p w14:paraId="747BBEFB" w14:textId="77777777" w:rsidR="009D27FE" w:rsidRPr="007B69FD" w:rsidRDefault="009D27FE" w:rsidP="48114252">
      <w:pPr>
        <w:ind w:left="720"/>
        <w:rPr>
          <w:sz w:val="20"/>
          <w:szCs w:val="20"/>
          <w:lang w:val="en-US"/>
        </w:rPr>
      </w:pPr>
      <w:r w:rsidRPr="48114252">
        <w:rPr>
          <w:sz w:val="20"/>
          <w:szCs w:val="20"/>
          <w:lang w:val="en-US"/>
        </w:rPr>
        <w:t xml:space="preserve">He warned them not to do their good deeds to be seen by others. </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w:numPr>
          <w:ilvl w:val="0"/>
          <w:numId w:val="5"/>
        </w:numPr>
        <w:rPr>
          <w:sz w:val="20"/>
          <w:szCs w:val="20"/>
          <w:lang w:val="en-US"/>
        </w:rPr>
      </w:pPr>
      <w:r w:rsidRPr="48114252">
        <w:rPr>
          <w:sz w:val="20"/>
          <w:szCs w:val="20"/>
          <w:lang w:val="en-US"/>
        </w:rPr>
        <w:t xml:space="preserve">[6:1] </w:t>
      </w:r>
      <w:r w:rsidR="00E24C3B">
        <w:rPr>
          <w:sz w:val="20"/>
          <w:szCs w:val="20"/>
          <w:lang w:val="en-US"/>
        </w:rPr>
        <w:tab/>
      </w:r>
      <w:r w:rsidR="009D27FE" w:rsidRPr="48114252">
        <w:rPr>
          <w:sz w:val="20"/>
          <w:szCs w:val="20"/>
          <w:lang w:val="en-US"/>
        </w:rPr>
        <w:t xml:space="preserve">What did he say the result of doing their good deeds to be seen by others would be? </w:t>
      </w:r>
    </w:p>
    <w:p w14:paraId="6660C7E6" w14:textId="77777777" w:rsidR="009D27FE" w:rsidRPr="007B69FD" w:rsidRDefault="009D27FE" w:rsidP="009D27FE">
      <w:pPr>
        <w:ind w:left="720"/>
        <w:rPr>
          <w:sz w:val="20"/>
          <w:szCs w:val="20"/>
        </w:rPr>
      </w:pPr>
      <w:r w:rsidRPr="007B69FD">
        <w:rPr>
          <w:sz w:val="20"/>
          <w:szCs w:val="20"/>
        </w:rPr>
        <w:t xml:space="preserve">Their Father in heaven would not reward them. </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w:numPr>
          <w:ilvl w:val="0"/>
          <w:numId w:val="5"/>
        </w:numPr>
        <w:rPr>
          <w:sz w:val="20"/>
          <w:szCs w:val="20"/>
          <w:lang w:val="en-US"/>
        </w:rPr>
      </w:pPr>
      <w:r w:rsidRPr="48114252">
        <w:rPr>
          <w:sz w:val="20"/>
          <w:szCs w:val="20"/>
          <w:lang w:val="en-US"/>
        </w:rPr>
        <w:t xml:space="preserve">[6:1] </w:t>
      </w:r>
      <w:r w:rsidR="00E24C3B">
        <w:rPr>
          <w:sz w:val="20"/>
          <w:szCs w:val="20"/>
          <w:lang w:val="en-US"/>
        </w:rPr>
        <w:tab/>
      </w:r>
      <w:r w:rsidR="009D27FE" w:rsidRPr="48114252">
        <w:rPr>
          <w:sz w:val="20"/>
          <w:szCs w:val="20"/>
          <w:lang w:val="en-US"/>
        </w:rPr>
        <w:t xml:space="preserve">Who do you think Jesus meant when </w:t>
      </w:r>
      <w:proofErr w:type="gramStart"/>
      <w:r w:rsidR="009D27FE" w:rsidRPr="48114252">
        <w:rPr>
          <w:sz w:val="20"/>
          <w:szCs w:val="20"/>
          <w:lang w:val="en-US"/>
        </w:rPr>
        <w:t>he</w:t>
      </w:r>
      <w:proofErr w:type="gramEnd"/>
      <w:r w:rsidR="009D27FE" w:rsidRPr="48114252">
        <w:rPr>
          <w:sz w:val="20"/>
          <w:szCs w:val="20"/>
          <w:lang w:val="en-US"/>
        </w:rPr>
        <w:t xml:space="preserve"> spoke of their Father in heaven? </w:t>
      </w:r>
    </w:p>
    <w:p w14:paraId="58C01557" w14:textId="77777777" w:rsidR="009D27FE" w:rsidRPr="007B69FD" w:rsidRDefault="009D27FE" w:rsidP="48114252">
      <w:pPr>
        <w:ind w:left="720"/>
        <w:rPr>
          <w:sz w:val="20"/>
          <w:szCs w:val="20"/>
          <w:lang w:val="en-US"/>
        </w:rPr>
      </w:pPr>
      <w:r w:rsidRPr="48114252">
        <w:rPr>
          <w:sz w:val="20"/>
          <w:szCs w:val="20"/>
          <w:lang w:val="en-US"/>
        </w:rPr>
        <w:t xml:space="preserve">It is evident that he was talking about God the Father. </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w:numPr>
          <w:ilvl w:val="0"/>
          <w:numId w:val="5"/>
        </w:numPr>
        <w:rPr>
          <w:sz w:val="20"/>
          <w:szCs w:val="20"/>
        </w:rPr>
      </w:pPr>
      <w:r w:rsidRPr="007B69FD">
        <w:rPr>
          <w:sz w:val="20"/>
          <w:szCs w:val="20"/>
        </w:rPr>
        <w:t>[6:2]</w:t>
      </w:r>
      <w:r>
        <w:rPr>
          <w:sz w:val="20"/>
          <w:szCs w:val="20"/>
        </w:rPr>
        <w:t xml:space="preserve"> </w:t>
      </w:r>
      <w:r w:rsidR="00E24C3B">
        <w:rPr>
          <w:sz w:val="20"/>
          <w:szCs w:val="20"/>
        </w:rPr>
        <w:tab/>
      </w:r>
      <w:r w:rsidR="009D27FE" w:rsidRPr="007B69FD">
        <w:rPr>
          <w:sz w:val="20"/>
          <w:szCs w:val="20"/>
        </w:rPr>
        <w:t xml:space="preserve">Why did hypocrites sound a trumpet when they gave to the poor? </w:t>
      </w:r>
    </w:p>
    <w:p w14:paraId="6ACEE41C" w14:textId="77777777" w:rsidR="009D27FE" w:rsidRPr="007B69FD" w:rsidRDefault="009D27FE" w:rsidP="009D27FE">
      <w:pPr>
        <w:ind w:left="720"/>
        <w:rPr>
          <w:sz w:val="20"/>
          <w:szCs w:val="20"/>
        </w:rPr>
      </w:pPr>
      <w:r w:rsidRPr="007B69FD">
        <w:rPr>
          <w:sz w:val="20"/>
          <w:szCs w:val="20"/>
        </w:rPr>
        <w:t xml:space="preserve">Because they wanted other people to glorify them. </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w:numPr>
          <w:ilvl w:val="0"/>
          <w:numId w:val="5"/>
        </w:numPr>
        <w:rPr>
          <w:sz w:val="20"/>
          <w:szCs w:val="20"/>
        </w:rPr>
      </w:pPr>
      <w:r>
        <w:rPr>
          <w:sz w:val="20"/>
          <w:szCs w:val="20"/>
        </w:rPr>
        <w:t>[</w:t>
      </w:r>
      <w:r w:rsidRPr="007B69FD">
        <w:rPr>
          <w:sz w:val="20"/>
          <w:szCs w:val="20"/>
        </w:rPr>
        <w:t>6:3]</w:t>
      </w:r>
      <w:r>
        <w:rPr>
          <w:sz w:val="20"/>
          <w:szCs w:val="20"/>
        </w:rPr>
        <w:t xml:space="preserve"> </w:t>
      </w:r>
      <w:r w:rsidR="00E24C3B">
        <w:rPr>
          <w:sz w:val="20"/>
          <w:szCs w:val="20"/>
        </w:rPr>
        <w:tab/>
      </w:r>
      <w:r w:rsidR="009D27FE" w:rsidRPr="007B69FD">
        <w:rPr>
          <w:sz w:val="20"/>
          <w:szCs w:val="20"/>
        </w:rPr>
        <w:t xml:space="preserve">When Jesus said not to let their left hand know what their right hand was doing, what do you think he meant? </w:t>
      </w:r>
    </w:p>
    <w:p w14:paraId="7A1EE7BD" w14:textId="7E0B8F5A" w:rsidR="009D27FE" w:rsidRPr="007B69FD" w:rsidRDefault="00AF3C50" w:rsidP="48114252">
      <w:pPr>
        <w:ind w:left="720"/>
        <w:rPr>
          <w:sz w:val="20"/>
          <w:szCs w:val="20"/>
          <w:lang w:val="en-US"/>
        </w:rPr>
      </w:pPr>
      <w:r w:rsidRPr="48114252">
        <w:rPr>
          <w:i/>
          <w:iCs/>
          <w:sz w:val="20"/>
          <w:szCs w:val="20"/>
          <w:lang w:val="en-US"/>
        </w:rPr>
        <w:t xml:space="preserve">(Answer may vary.) </w:t>
      </w:r>
      <w:r w:rsidR="009D27FE" w:rsidRPr="48114252">
        <w:rPr>
          <w:sz w:val="20"/>
          <w:szCs w:val="20"/>
          <w:lang w:val="en-US"/>
        </w:rPr>
        <w:t>He may have meant that they should do their good works so secretly that even those closest to them would not know about it.</w:t>
      </w:r>
      <w:r w:rsidR="00AE7298" w:rsidRPr="48114252">
        <w:rPr>
          <w:sz w:val="20"/>
          <w:szCs w:val="20"/>
          <w:lang w:val="en-US"/>
        </w:rPr>
        <w:t xml:space="preserve"> Or maybe it should be</w:t>
      </w:r>
      <w:r w:rsidR="00093A77" w:rsidRPr="48114252">
        <w:rPr>
          <w:sz w:val="20"/>
          <w:szCs w:val="20"/>
          <w:lang w:val="en-US"/>
        </w:rPr>
        <w:t>come</w:t>
      </w:r>
      <w:r w:rsidR="00AE7298" w:rsidRPr="48114252">
        <w:rPr>
          <w:sz w:val="20"/>
          <w:szCs w:val="20"/>
          <w:lang w:val="en-US"/>
        </w:rPr>
        <w:t xml:space="preserve"> so customary or simple </w:t>
      </w:r>
      <w:r w:rsidR="00664927" w:rsidRPr="48114252">
        <w:rPr>
          <w:sz w:val="20"/>
          <w:szCs w:val="20"/>
          <w:lang w:val="en-US"/>
        </w:rPr>
        <w:t xml:space="preserve">to do a good work </w:t>
      </w:r>
      <w:r w:rsidR="00AE7298" w:rsidRPr="48114252">
        <w:rPr>
          <w:sz w:val="20"/>
          <w:szCs w:val="20"/>
          <w:lang w:val="en-US"/>
        </w:rPr>
        <w:t>that they might not even remember doing it.</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w:numPr>
          <w:ilvl w:val="0"/>
          <w:numId w:val="5"/>
        </w:numPr>
        <w:rPr>
          <w:sz w:val="20"/>
          <w:szCs w:val="20"/>
        </w:rPr>
      </w:pPr>
      <w:r>
        <w:rPr>
          <w:sz w:val="20"/>
          <w:szCs w:val="20"/>
        </w:rPr>
        <w:t>[</w:t>
      </w:r>
      <w:r w:rsidRPr="007B69FD">
        <w:rPr>
          <w:sz w:val="20"/>
          <w:szCs w:val="20"/>
        </w:rPr>
        <w:t>6:4, 6]</w:t>
      </w:r>
      <w:r>
        <w:rPr>
          <w:sz w:val="20"/>
          <w:szCs w:val="20"/>
        </w:rPr>
        <w:t xml:space="preserve"> </w:t>
      </w:r>
      <w:r w:rsidR="00E24C3B">
        <w:rPr>
          <w:sz w:val="20"/>
          <w:szCs w:val="20"/>
        </w:rPr>
        <w:tab/>
      </w:r>
      <w:r w:rsidR="009D27FE" w:rsidRPr="007B69FD">
        <w:rPr>
          <w:sz w:val="20"/>
          <w:szCs w:val="20"/>
        </w:rPr>
        <w:t xml:space="preserve">What did Jesus say about the Father in verses 4 and 6? </w:t>
      </w:r>
    </w:p>
    <w:p w14:paraId="4977135A" w14:textId="77777777" w:rsidR="009D27FE" w:rsidRPr="007B69FD" w:rsidRDefault="009D27FE" w:rsidP="009D27FE">
      <w:pPr>
        <w:ind w:left="720"/>
        <w:rPr>
          <w:sz w:val="20"/>
          <w:szCs w:val="20"/>
        </w:rPr>
      </w:pPr>
      <w:r w:rsidRPr="007B69FD">
        <w:rPr>
          <w:sz w:val="20"/>
          <w:szCs w:val="20"/>
        </w:rPr>
        <w:t xml:space="preserve">The Father sees who gives and prays in secret, and he will reward these people. </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w:numPr>
          <w:ilvl w:val="0"/>
          <w:numId w:val="5"/>
        </w:numPr>
        <w:rPr>
          <w:sz w:val="20"/>
          <w:szCs w:val="20"/>
          <w:lang w:val="en-US"/>
        </w:rPr>
      </w:pPr>
      <w:r w:rsidRPr="48114252">
        <w:rPr>
          <w:sz w:val="20"/>
          <w:szCs w:val="20"/>
          <w:lang w:val="en-US"/>
        </w:rPr>
        <w:t xml:space="preserve">[6:8] </w:t>
      </w:r>
      <w:r w:rsidR="00E24C3B">
        <w:rPr>
          <w:sz w:val="20"/>
          <w:szCs w:val="20"/>
          <w:lang w:val="en-US"/>
        </w:rPr>
        <w:tab/>
      </w:r>
      <w:r w:rsidR="009D27FE" w:rsidRPr="48114252">
        <w:rPr>
          <w:sz w:val="20"/>
          <w:szCs w:val="20"/>
          <w:lang w:val="en-US"/>
        </w:rPr>
        <w:t xml:space="preserve">What did he say the </w:t>
      </w:r>
      <w:proofErr w:type="gramStart"/>
      <w:r w:rsidR="009D27FE" w:rsidRPr="48114252">
        <w:rPr>
          <w:sz w:val="20"/>
          <w:szCs w:val="20"/>
          <w:lang w:val="en-US"/>
        </w:rPr>
        <w:t>Father</w:t>
      </w:r>
      <w:proofErr w:type="gramEnd"/>
      <w:r w:rsidR="009D27FE" w:rsidRPr="48114252">
        <w:rPr>
          <w:sz w:val="20"/>
          <w:szCs w:val="20"/>
          <w:lang w:val="en-US"/>
        </w:rPr>
        <w:t xml:space="preserve"> knows in verse 8? </w:t>
      </w:r>
    </w:p>
    <w:p w14:paraId="55E34D08" w14:textId="77777777" w:rsidR="009D27FE" w:rsidRPr="007B69FD" w:rsidRDefault="009D27FE" w:rsidP="009D27FE">
      <w:pPr>
        <w:ind w:left="720"/>
        <w:rPr>
          <w:sz w:val="20"/>
          <w:szCs w:val="20"/>
        </w:rPr>
      </w:pPr>
      <w:r w:rsidRPr="007B69FD">
        <w:rPr>
          <w:sz w:val="20"/>
          <w:szCs w:val="20"/>
        </w:rPr>
        <w:t xml:space="preserve">He knows what people need before they ask for it. </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w:numPr>
          <w:ilvl w:val="0"/>
          <w:numId w:val="5"/>
        </w:numPr>
        <w:rPr>
          <w:sz w:val="20"/>
          <w:szCs w:val="20"/>
        </w:rPr>
      </w:pPr>
      <w:r w:rsidRPr="007B69FD">
        <w:rPr>
          <w:sz w:val="20"/>
          <w:szCs w:val="20"/>
        </w:rPr>
        <w:t>[6:8]</w:t>
      </w:r>
      <w:r>
        <w:rPr>
          <w:sz w:val="20"/>
          <w:szCs w:val="20"/>
        </w:rPr>
        <w:t xml:space="preserve"> </w:t>
      </w:r>
      <w:r w:rsidR="00E24C3B">
        <w:rPr>
          <w:sz w:val="20"/>
          <w:szCs w:val="20"/>
        </w:rPr>
        <w:tab/>
      </w:r>
      <w:r w:rsidR="009D27FE" w:rsidRPr="007B69FD">
        <w:rPr>
          <w:sz w:val="20"/>
          <w:szCs w:val="20"/>
        </w:rPr>
        <w:t xml:space="preserve">What did Jesus tell his disciples to call God when they prayed? </w:t>
      </w:r>
    </w:p>
    <w:p w14:paraId="499A91A4" w14:textId="77777777" w:rsidR="009D27FE" w:rsidRPr="007B69FD" w:rsidRDefault="009D27FE" w:rsidP="009D27FE">
      <w:pPr>
        <w:ind w:left="720"/>
        <w:rPr>
          <w:sz w:val="20"/>
          <w:szCs w:val="20"/>
        </w:rPr>
      </w:pPr>
      <w:r w:rsidRPr="007B69FD">
        <w:rPr>
          <w:sz w:val="20"/>
          <w:szCs w:val="20"/>
        </w:rPr>
        <w:t>He told them to call him Father.</w:t>
      </w:r>
    </w:p>
    <w:p w14:paraId="146365FE" w14:textId="77777777" w:rsidR="00350308" w:rsidRPr="007B69FD" w:rsidRDefault="00350308" w:rsidP="00350308">
      <w:pPr>
        <w:pStyle w:val="Continuedline"/>
      </w:pPr>
      <w:r w:rsidRPr="007B69FD">
        <w:lastRenderedPageBreak/>
        <w:t>Matthew 6:1-15 continued</w:t>
      </w:r>
    </w:p>
    <w:p w14:paraId="1495CE1F" w14:textId="77777777" w:rsidR="00617926" w:rsidRPr="007B69FD" w:rsidRDefault="00617926" w:rsidP="0019643B">
      <w:pPr>
        <w:rPr>
          <w:sz w:val="20"/>
          <w:szCs w:val="20"/>
        </w:rPr>
      </w:pPr>
    </w:p>
    <w:p w14:paraId="520421E6" w14:textId="43F56AD5" w:rsidR="009D27FE" w:rsidRPr="007B69FD" w:rsidRDefault="008F6E25" w:rsidP="0099152C">
      <w:pPr>
        <w:numPr>
          <w:ilvl w:val="0"/>
          <w:numId w:val="5"/>
        </w:numPr>
        <w:rPr>
          <w:sz w:val="20"/>
          <w:szCs w:val="20"/>
        </w:rPr>
      </w:pPr>
      <w:r w:rsidRPr="007B69FD">
        <w:rPr>
          <w:sz w:val="20"/>
          <w:szCs w:val="20"/>
        </w:rPr>
        <w:t>[6:9-13]</w:t>
      </w:r>
      <w:r>
        <w:rPr>
          <w:sz w:val="20"/>
          <w:szCs w:val="20"/>
        </w:rPr>
        <w:t xml:space="preserve"> </w:t>
      </w:r>
      <w:r w:rsidR="00E24C3B">
        <w:rPr>
          <w:sz w:val="20"/>
          <w:szCs w:val="20"/>
        </w:rPr>
        <w:tab/>
      </w:r>
      <w:r w:rsidR="009D27FE" w:rsidRPr="007B69FD">
        <w:rPr>
          <w:sz w:val="20"/>
          <w:szCs w:val="20"/>
        </w:rPr>
        <w:t xml:space="preserve">What things did Jesus tell them to pray about? </w:t>
      </w:r>
    </w:p>
    <w:p w14:paraId="0395518B" w14:textId="77777777" w:rsidR="009D27FE" w:rsidRPr="007B69FD" w:rsidRDefault="009D27FE" w:rsidP="009D27FE">
      <w:pPr>
        <w:ind w:left="720"/>
        <w:rPr>
          <w:sz w:val="20"/>
          <w:szCs w:val="20"/>
        </w:rPr>
      </w:pPr>
      <w:r w:rsidRPr="007B69FD">
        <w:rPr>
          <w:sz w:val="20"/>
          <w:szCs w:val="20"/>
        </w:rPr>
        <w:t xml:space="preserve">He said to pray for: </w:t>
      </w:r>
    </w:p>
    <w:p w14:paraId="126604EF" w14:textId="77777777" w:rsidR="009D27FE" w:rsidRPr="007B69FD" w:rsidRDefault="009D27FE" w:rsidP="0099152C">
      <w:pPr>
        <w:numPr>
          <w:ilvl w:val="0"/>
          <w:numId w:val="6"/>
        </w:numPr>
        <w:ind w:left="900" w:hanging="180"/>
        <w:rPr>
          <w:sz w:val="20"/>
          <w:szCs w:val="20"/>
        </w:rPr>
      </w:pPr>
      <w:r w:rsidRPr="007B69FD">
        <w:rPr>
          <w:sz w:val="20"/>
          <w:szCs w:val="20"/>
        </w:rPr>
        <w:t xml:space="preserve"> the Father’s name to be honored as holy  </w:t>
      </w:r>
    </w:p>
    <w:p w14:paraId="6ED80A94" w14:textId="77777777" w:rsidR="009D27FE" w:rsidRPr="007B69FD" w:rsidRDefault="009D27FE" w:rsidP="0099152C">
      <w:pPr>
        <w:numPr>
          <w:ilvl w:val="0"/>
          <w:numId w:val="6"/>
        </w:numPr>
        <w:ind w:left="900" w:hanging="180"/>
        <w:rPr>
          <w:sz w:val="20"/>
          <w:szCs w:val="20"/>
        </w:rPr>
      </w:pPr>
      <w:r w:rsidRPr="007B69FD">
        <w:rPr>
          <w:sz w:val="20"/>
          <w:szCs w:val="20"/>
        </w:rPr>
        <w:t xml:space="preserve"> his kingdom to come </w:t>
      </w:r>
    </w:p>
    <w:p w14:paraId="711AD416" w14:textId="77777777" w:rsidR="009D27FE" w:rsidRPr="007B69FD" w:rsidRDefault="009D27FE" w:rsidP="0099152C">
      <w:pPr>
        <w:numPr>
          <w:ilvl w:val="0"/>
          <w:numId w:val="6"/>
        </w:numPr>
        <w:ind w:left="900" w:hanging="180"/>
        <w:rPr>
          <w:sz w:val="20"/>
          <w:szCs w:val="20"/>
        </w:rPr>
      </w:pPr>
      <w:r w:rsidRPr="007B69FD">
        <w:rPr>
          <w:sz w:val="20"/>
          <w:szCs w:val="20"/>
        </w:rPr>
        <w:t xml:space="preserve"> his will to be done </w:t>
      </w:r>
    </w:p>
    <w:p w14:paraId="2D4747CE" w14:textId="77777777" w:rsidR="009D27FE" w:rsidRPr="007B69FD" w:rsidRDefault="009D27FE" w:rsidP="0099152C">
      <w:pPr>
        <w:numPr>
          <w:ilvl w:val="0"/>
          <w:numId w:val="6"/>
        </w:numPr>
        <w:ind w:left="900" w:hanging="180"/>
        <w:rPr>
          <w:sz w:val="20"/>
          <w:szCs w:val="20"/>
        </w:rPr>
      </w:pPr>
      <w:r w:rsidRPr="007B69FD">
        <w:rPr>
          <w:sz w:val="20"/>
          <w:szCs w:val="20"/>
        </w:rPr>
        <w:t xml:space="preserve"> their daily needs</w:t>
      </w:r>
    </w:p>
    <w:p w14:paraId="229A6E66" w14:textId="77777777" w:rsidR="009D27FE" w:rsidRPr="007B69FD" w:rsidRDefault="009D27FE" w:rsidP="0099152C">
      <w:pPr>
        <w:numPr>
          <w:ilvl w:val="0"/>
          <w:numId w:val="6"/>
        </w:numPr>
        <w:ind w:left="900" w:hanging="180"/>
        <w:rPr>
          <w:sz w:val="20"/>
          <w:szCs w:val="20"/>
        </w:rPr>
      </w:pPr>
      <w:r w:rsidRPr="007B69FD">
        <w:rPr>
          <w:sz w:val="20"/>
          <w:szCs w:val="20"/>
        </w:rPr>
        <w:t xml:space="preserve"> forgiveness</w:t>
      </w:r>
    </w:p>
    <w:p w14:paraId="1989FA40" w14:textId="77777777" w:rsidR="009D27FE" w:rsidRPr="007B69FD" w:rsidRDefault="009D27FE" w:rsidP="0099152C">
      <w:pPr>
        <w:numPr>
          <w:ilvl w:val="0"/>
          <w:numId w:val="6"/>
        </w:numPr>
        <w:ind w:left="900" w:hanging="180"/>
        <w:rPr>
          <w:sz w:val="20"/>
          <w:szCs w:val="20"/>
        </w:rPr>
      </w:pPr>
      <w:r w:rsidRPr="007B69FD">
        <w:rPr>
          <w:sz w:val="20"/>
          <w:szCs w:val="20"/>
        </w:rPr>
        <w:t xml:space="preserve"> protection from temptation and evil</w:t>
      </w:r>
    </w:p>
    <w:p w14:paraId="73AAE399" w14:textId="39104412" w:rsidR="009D27FE" w:rsidRPr="007B69FD" w:rsidRDefault="008F6E25" w:rsidP="0099152C">
      <w:pPr>
        <w:pStyle w:val="ListParagraph"/>
        <w:numPr>
          <w:ilvl w:val="0"/>
          <w:numId w:val="5"/>
        </w:numPr>
        <w:spacing w:before="240" w:after="240"/>
        <w:rPr>
          <w:bCs/>
          <w:sz w:val="20"/>
          <w:szCs w:val="20"/>
        </w:rPr>
      </w:pPr>
      <w:r w:rsidRPr="007B69FD">
        <w:rPr>
          <w:bCs/>
          <w:sz w:val="20"/>
          <w:szCs w:val="20"/>
        </w:rPr>
        <w:t>[6:14]</w:t>
      </w:r>
      <w:r>
        <w:rPr>
          <w:bCs/>
          <w:sz w:val="20"/>
          <w:szCs w:val="20"/>
        </w:rPr>
        <w:t xml:space="preserve"> </w:t>
      </w:r>
      <w:r w:rsidR="00E24C3B">
        <w:rPr>
          <w:bCs/>
          <w:sz w:val="20"/>
          <w:szCs w:val="20"/>
        </w:rPr>
        <w:tab/>
      </w:r>
      <w:r w:rsidR="009D27FE" w:rsidRPr="007B69FD">
        <w:rPr>
          <w:bCs/>
          <w:sz w:val="20"/>
          <w:szCs w:val="20"/>
        </w:rPr>
        <w:t xml:space="preserve">What did Jesus say the Father would do if they would forgive other people? </w:t>
      </w:r>
    </w:p>
    <w:p w14:paraId="7DEA61DC" w14:textId="77777777" w:rsidR="009D27FE" w:rsidRPr="007B69FD" w:rsidRDefault="009D27FE" w:rsidP="000B185B">
      <w:pPr>
        <w:pStyle w:val="ListParagraph"/>
        <w:spacing w:before="240" w:after="240"/>
        <w:ind w:left="360" w:firstLine="360"/>
        <w:rPr>
          <w:bCs/>
          <w:sz w:val="20"/>
          <w:szCs w:val="20"/>
        </w:rPr>
      </w:pPr>
      <w:r w:rsidRPr="007B69FD">
        <w:rPr>
          <w:bCs/>
          <w:sz w:val="20"/>
          <w:szCs w:val="20"/>
        </w:rPr>
        <w:t>He said the Father would forgive them.</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w:pStyle w:val="ListParagraph"/>
        <w:numPr>
          <w:ilvl w:val="0"/>
          <w:numId w:val="5"/>
        </w:numPr>
        <w:spacing w:before="240" w:after="240"/>
        <w:rPr>
          <w:sz w:val="20"/>
          <w:szCs w:val="20"/>
        </w:rPr>
      </w:pPr>
      <w:r w:rsidRPr="007B69FD">
        <w:rPr>
          <w:sz w:val="20"/>
          <w:szCs w:val="20"/>
        </w:rPr>
        <w:t>[6:15]</w:t>
      </w:r>
      <w:r>
        <w:rPr>
          <w:sz w:val="20"/>
          <w:szCs w:val="20"/>
        </w:rPr>
        <w:t xml:space="preserve"> </w:t>
      </w:r>
      <w:r w:rsidR="00E24C3B">
        <w:rPr>
          <w:sz w:val="20"/>
          <w:szCs w:val="20"/>
        </w:rPr>
        <w:tab/>
      </w:r>
      <w:r w:rsidR="009D27FE" w:rsidRPr="007B69FD">
        <w:rPr>
          <w:sz w:val="20"/>
          <w:szCs w:val="20"/>
        </w:rPr>
        <w:t xml:space="preserve">What would happen if they would not forgive others? </w:t>
      </w:r>
    </w:p>
    <w:p w14:paraId="678BE37D" w14:textId="77777777" w:rsidR="009D27FE" w:rsidRPr="007B69FD" w:rsidRDefault="009D27FE" w:rsidP="000B185B">
      <w:pPr>
        <w:pStyle w:val="ListParagraph"/>
        <w:spacing w:before="240" w:after="240"/>
        <w:ind w:left="360" w:firstLine="360"/>
        <w:rPr>
          <w:sz w:val="20"/>
          <w:szCs w:val="20"/>
        </w:rPr>
      </w:pPr>
      <w:r w:rsidRPr="007B69FD">
        <w:rPr>
          <w:sz w:val="20"/>
          <w:szCs w:val="20"/>
        </w:rPr>
        <w:t>The Father would not forgive them.</w:t>
      </w:r>
    </w:p>
    <w:p w14:paraId="7CA3104B" w14:textId="77777777" w:rsidR="009D27FE" w:rsidRPr="007B69FD" w:rsidRDefault="009D27FE" w:rsidP="009D27FE">
      <w:pPr>
        <w:spacing w:before="240" w:after="240"/>
        <w:rPr>
          <w:b/>
          <w:sz w:val="20"/>
          <w:szCs w:val="20"/>
        </w:rPr>
      </w:pPr>
      <w:r w:rsidRPr="007B69FD">
        <w:rPr>
          <w:b/>
          <w:sz w:val="20"/>
          <w:szCs w:val="20"/>
        </w:rPr>
        <w:t>Comment Section:</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w:pStyle w:val="Heading1"/>
        <w:keepNext w:val="0"/>
        <w:keepLines w:val="0"/>
        <w:spacing w:before="480"/>
        <w:rPr>
          <w:b/>
          <w:bCs/>
          <w:szCs w:val="44"/>
        </w:rPr>
      </w:pPr>
      <w:bookmarkStart w:id="5" w:name="_Toc166194240"/>
      <w:r w:rsidRPr="007B69FD">
        <w:rPr>
          <w:b/>
          <w:bCs/>
          <w:szCs w:val="44"/>
        </w:rPr>
        <w:lastRenderedPageBreak/>
        <w:t>Matthew 13:44-46</w:t>
      </w:r>
      <w:bookmarkEnd w:id="5"/>
    </w:p>
    <w:p w14:paraId="28EF9EB6" w14:textId="26907FD3" w:rsidR="009D27FE" w:rsidRPr="007B69FD" w:rsidRDefault="009D27FE" w:rsidP="00350308">
      <w:pPr>
        <w:pStyle w:val="Background"/>
      </w:pPr>
      <w:r w:rsidRPr="007B69FD">
        <w:rPr>
          <w:b/>
        </w:rPr>
        <w:t>Background:</w:t>
      </w:r>
      <w:r w:rsidRPr="007B69FD">
        <w:t xml:space="preserve"> Jesus went and sat down beside the sea. A large crowd gathered around him, and he used parables to teach them about the kingdom of God.</w:t>
      </w:r>
    </w:p>
    <w:p w14:paraId="4770EA3D" w14:textId="77777777" w:rsidR="00170DC8" w:rsidRPr="00170DC8" w:rsidRDefault="00170DC8" w:rsidP="00170DC8">
      <w:pPr>
        <w:pStyle w:val="Background"/>
        <w:rPr>
          <w:b/>
          <w:bCs w:val="0"/>
          <w:i/>
          <w:iCs/>
        </w:rPr>
      </w:pPr>
      <w:r w:rsidRPr="00170DC8">
        <w:rPr>
          <w:b/>
          <w:bCs w:val="0"/>
          <w:i/>
          <w:iCs/>
        </w:rPr>
        <w:t>Read the passage.</w:t>
      </w:r>
    </w:p>
    <w:p w14:paraId="0BA8764D" w14:textId="77777777" w:rsidR="009D27FE" w:rsidRPr="007B69FD" w:rsidRDefault="009D27FE" w:rsidP="006D6990">
      <w:pPr>
        <w:pStyle w:val="Part1"/>
      </w:pPr>
      <w:r w:rsidRPr="007B69FD">
        <w:t>Part 1</w:t>
      </w:r>
    </w:p>
    <w:p w14:paraId="58CF14B4" w14:textId="3B818825" w:rsidR="009D27FE" w:rsidRPr="007B69FD" w:rsidRDefault="009D27FE" w:rsidP="00350308">
      <w:pPr>
        <w:pStyle w:val="Answerortell"/>
      </w:pPr>
      <w:r w:rsidRPr="007B69FD">
        <w:t xml:space="preserve">Tell in your own words what you just read in </w:t>
      </w:r>
      <w:r w:rsidR="003947E5">
        <w:t>this passage</w:t>
      </w:r>
      <w:r w:rsidRPr="007B69FD">
        <w:t>.</w:t>
      </w:r>
    </w:p>
    <w:p w14:paraId="1B5A2817" w14:textId="650409DA" w:rsidR="009D27FE" w:rsidRPr="007B69FD" w:rsidRDefault="009D27FE" w:rsidP="006D6990">
      <w:pPr>
        <w:pStyle w:val="Checklist"/>
      </w:pPr>
      <w:r w:rsidRPr="007B69FD">
        <w:t xml:space="preserve">Jesus said that the kingdom of heaven </w:t>
      </w:r>
      <w:r w:rsidR="00F3229F" w:rsidRPr="007B69FD">
        <w:t>i</w:t>
      </w:r>
      <w:r w:rsidRPr="007B69FD">
        <w:t xml:space="preserve">s like a treasure hidden in a field. </w:t>
      </w:r>
      <w:r w:rsidR="00E24C3B" w:rsidRPr="007B69FD">
        <w:t>[13:44]</w:t>
      </w:r>
    </w:p>
    <w:p w14:paraId="6CC0C701" w14:textId="4E9FF6A0" w:rsidR="009D27FE" w:rsidRPr="007B69FD" w:rsidRDefault="009D27FE" w:rsidP="006D6990">
      <w:pPr>
        <w:pStyle w:val="Checklist"/>
      </w:pPr>
      <w:r w:rsidRPr="007B69FD">
        <w:t xml:space="preserve">Jesus also said that the kingdom of heaven </w:t>
      </w:r>
      <w:r w:rsidR="00F3229F" w:rsidRPr="007B69FD">
        <w:t>i</w:t>
      </w:r>
      <w:r w:rsidRPr="007B69FD">
        <w:t xml:space="preserve">s like a merchant looking for valuable pearls. </w:t>
      </w:r>
      <w:r w:rsidR="00E24C3B" w:rsidRPr="007B69FD">
        <w:t>[13:45-46]</w:t>
      </w:r>
    </w:p>
    <w:p w14:paraId="3A9F6A99" w14:textId="77777777" w:rsidR="009D27FE" w:rsidRPr="007B69FD" w:rsidRDefault="009D27FE" w:rsidP="0019643B">
      <w:pPr>
        <w:pStyle w:val="Part2"/>
      </w:pPr>
      <w:r w:rsidRPr="007B69FD">
        <w:t>Part 2</w:t>
      </w:r>
    </w:p>
    <w:p w14:paraId="10C94587" w14:textId="7D9FAF80" w:rsidR="009D27FE" w:rsidRPr="007B69FD" w:rsidRDefault="003947E5" w:rsidP="00350308">
      <w:pPr>
        <w:pStyle w:val="Answerortell"/>
      </w:pPr>
      <w:r>
        <w:t>Answer the following questions from the specified verses.</w:t>
      </w:r>
    </w:p>
    <w:p w14:paraId="147D0CA2" w14:textId="69C528D2"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How did Jesus describe the kingdom of heaven in verse 44? </w:t>
      </w:r>
    </w:p>
    <w:p w14:paraId="1C5A6C5C" w14:textId="0DB14248" w:rsidR="009D27FE" w:rsidRPr="007B69FD" w:rsidRDefault="009D27FE" w:rsidP="009D27FE">
      <w:pPr>
        <w:ind w:left="720"/>
        <w:rPr>
          <w:sz w:val="20"/>
          <w:szCs w:val="20"/>
        </w:rPr>
      </w:pPr>
      <w:r w:rsidRPr="007B69FD">
        <w:rPr>
          <w:sz w:val="20"/>
          <w:szCs w:val="20"/>
        </w:rPr>
        <w:t xml:space="preserve">It </w:t>
      </w:r>
      <w:r w:rsidR="00F3229F" w:rsidRPr="007B69FD">
        <w:rPr>
          <w:sz w:val="20"/>
          <w:szCs w:val="20"/>
        </w:rPr>
        <w:t>i</w:t>
      </w:r>
      <w:r w:rsidRPr="007B69FD">
        <w:rPr>
          <w:sz w:val="20"/>
          <w:szCs w:val="20"/>
        </w:rPr>
        <w:t>s like a treasure hidden in a field.</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What did the man do when he found the treasure hidden in the field? </w:t>
      </w:r>
    </w:p>
    <w:p w14:paraId="5842A6DA" w14:textId="77777777" w:rsidR="009D27FE" w:rsidRPr="007B69FD" w:rsidRDefault="009D27FE" w:rsidP="009D27FE">
      <w:pPr>
        <w:ind w:left="720"/>
        <w:rPr>
          <w:sz w:val="20"/>
          <w:szCs w:val="20"/>
        </w:rPr>
      </w:pPr>
      <w:r w:rsidRPr="007B69FD">
        <w:rPr>
          <w:sz w:val="20"/>
          <w:szCs w:val="20"/>
        </w:rPr>
        <w:t>The man hid the treasure and sold all his possessions and bought the field.</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Why do you think the man bought the field? </w:t>
      </w:r>
    </w:p>
    <w:p w14:paraId="56CF37A4" w14:textId="236453E6" w:rsidR="009D27FE" w:rsidRPr="007B69FD" w:rsidRDefault="006D4A5A" w:rsidP="48114252">
      <w:pPr>
        <w:ind w:left="720"/>
        <w:rPr>
          <w:sz w:val="20"/>
          <w:szCs w:val="20"/>
          <w:lang w:val="en-US"/>
        </w:rPr>
      </w:pPr>
      <w:r w:rsidRPr="48114252">
        <w:rPr>
          <w:sz w:val="20"/>
          <w:szCs w:val="20"/>
          <w:lang w:val="en-US"/>
        </w:rPr>
        <w:t>He probably</w:t>
      </w:r>
      <w:r w:rsidR="009D27FE" w:rsidRPr="48114252">
        <w:rPr>
          <w:sz w:val="20"/>
          <w:szCs w:val="20"/>
          <w:lang w:val="en-US"/>
        </w:rPr>
        <w:t xml:space="preserve"> wanted the treasure that was hidden in the field.</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w:numPr>
          <w:ilvl w:val="0"/>
          <w:numId w:val="7"/>
        </w:numPr>
        <w:rPr>
          <w:sz w:val="20"/>
          <w:szCs w:val="20"/>
        </w:rPr>
      </w:pPr>
      <w:r w:rsidRPr="007B69FD">
        <w:rPr>
          <w:sz w:val="20"/>
          <w:szCs w:val="20"/>
        </w:rPr>
        <w:t>[13:45]</w:t>
      </w:r>
      <w:r>
        <w:rPr>
          <w:sz w:val="20"/>
          <w:szCs w:val="20"/>
        </w:rPr>
        <w:t xml:space="preserve"> </w:t>
      </w:r>
      <w:r w:rsidR="00E24C3B">
        <w:rPr>
          <w:sz w:val="20"/>
          <w:szCs w:val="20"/>
        </w:rPr>
        <w:tab/>
      </w:r>
      <w:r w:rsidR="009D27FE" w:rsidRPr="007B69FD">
        <w:rPr>
          <w:sz w:val="20"/>
          <w:szCs w:val="20"/>
        </w:rPr>
        <w:t xml:space="preserve">How did Jesus describe the kingdom of heaven in verse 45? </w:t>
      </w:r>
    </w:p>
    <w:p w14:paraId="1151B547" w14:textId="70FF4716" w:rsidR="009D27FE" w:rsidRPr="007B69FD" w:rsidRDefault="009D27FE" w:rsidP="009D27FE">
      <w:pPr>
        <w:ind w:left="720"/>
        <w:rPr>
          <w:sz w:val="20"/>
          <w:szCs w:val="20"/>
        </w:rPr>
      </w:pPr>
      <w:r w:rsidRPr="007B69FD">
        <w:rPr>
          <w:sz w:val="20"/>
          <w:szCs w:val="20"/>
        </w:rPr>
        <w:t xml:space="preserve">The kingdom of heaven </w:t>
      </w:r>
      <w:r w:rsidR="00F3229F" w:rsidRPr="007B69FD">
        <w:rPr>
          <w:sz w:val="20"/>
          <w:szCs w:val="20"/>
        </w:rPr>
        <w:t>i</w:t>
      </w:r>
      <w:r w:rsidRPr="007B69FD">
        <w:rPr>
          <w:sz w:val="20"/>
          <w:szCs w:val="20"/>
        </w:rPr>
        <w:t>s like a man who was a merchant looking for valuable pearls.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w:numPr>
          <w:ilvl w:val="0"/>
          <w:numId w:val="7"/>
        </w:numPr>
        <w:rPr>
          <w:sz w:val="20"/>
          <w:szCs w:val="20"/>
          <w:lang w:val="en-US"/>
        </w:rPr>
      </w:pPr>
      <w:r w:rsidRPr="48114252">
        <w:rPr>
          <w:sz w:val="20"/>
          <w:szCs w:val="20"/>
          <w:lang w:val="en-US"/>
        </w:rPr>
        <w:t>[13:46]</w:t>
      </w:r>
      <w:r w:rsidR="00E24C3B">
        <w:rPr>
          <w:sz w:val="20"/>
          <w:szCs w:val="20"/>
          <w:lang w:val="en-US"/>
        </w:rPr>
        <w:t xml:space="preserve"> </w:t>
      </w:r>
      <w:r w:rsidR="00E24C3B">
        <w:rPr>
          <w:sz w:val="20"/>
          <w:szCs w:val="20"/>
          <w:lang w:val="en-US"/>
        </w:rPr>
        <w:tab/>
      </w:r>
      <w:r w:rsidR="009D27FE" w:rsidRPr="48114252">
        <w:rPr>
          <w:sz w:val="20"/>
          <w:szCs w:val="20"/>
          <w:lang w:val="en-US"/>
        </w:rPr>
        <w:t xml:space="preserve">What did the man do when he found a very valuable pearl? </w:t>
      </w:r>
    </w:p>
    <w:p w14:paraId="2AA119F7" w14:textId="77777777" w:rsidR="009D27FE" w:rsidRPr="007B69FD" w:rsidRDefault="009D27FE" w:rsidP="48114252">
      <w:pPr>
        <w:ind w:left="720"/>
        <w:rPr>
          <w:sz w:val="20"/>
          <w:szCs w:val="20"/>
          <w:lang w:val="en-US"/>
        </w:rPr>
      </w:pPr>
      <w:r w:rsidRPr="48114252">
        <w:rPr>
          <w:sz w:val="20"/>
          <w:szCs w:val="20"/>
          <w:lang w:val="en-US"/>
        </w:rPr>
        <w:t>He went and sold everything that he owned and bought it.</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w:numPr>
          <w:ilvl w:val="0"/>
          <w:numId w:val="7"/>
        </w:numPr>
        <w:rPr>
          <w:sz w:val="20"/>
          <w:szCs w:val="20"/>
          <w:lang w:val="en-US"/>
        </w:rPr>
      </w:pPr>
      <w:r w:rsidRPr="48114252">
        <w:rPr>
          <w:sz w:val="20"/>
          <w:szCs w:val="20"/>
          <w:lang w:val="en-US"/>
        </w:rPr>
        <w:t xml:space="preserve">[13:44-46] </w:t>
      </w:r>
      <w:r w:rsidR="00E24C3B">
        <w:rPr>
          <w:sz w:val="20"/>
          <w:szCs w:val="20"/>
          <w:lang w:val="en-US"/>
        </w:rPr>
        <w:tab/>
      </w:r>
      <w:r w:rsidR="009D27FE" w:rsidRPr="48114252">
        <w:rPr>
          <w:sz w:val="20"/>
          <w:szCs w:val="20"/>
          <w:lang w:val="en-US"/>
        </w:rPr>
        <w:t xml:space="preserve">Why do you think the two men in the stories sold everything they possessed? </w:t>
      </w:r>
    </w:p>
    <w:p w14:paraId="29AFE3FD" w14:textId="1A8D2FD3" w:rsidR="009D27FE" w:rsidRPr="007B69FD" w:rsidRDefault="006D4A5A" w:rsidP="48114252">
      <w:pPr>
        <w:ind w:left="720"/>
        <w:rPr>
          <w:sz w:val="20"/>
          <w:szCs w:val="20"/>
          <w:lang w:val="en-US"/>
        </w:rPr>
      </w:pPr>
      <w:r w:rsidRPr="48114252">
        <w:rPr>
          <w:sz w:val="20"/>
          <w:szCs w:val="20"/>
          <w:lang w:val="en-US"/>
        </w:rPr>
        <w:t>It</w:t>
      </w:r>
      <w:r w:rsidR="009D27FE" w:rsidRPr="48114252">
        <w:rPr>
          <w:sz w:val="20"/>
          <w:szCs w:val="20"/>
          <w:lang w:val="en-US"/>
        </w:rPr>
        <w:t xml:space="preserve"> appears that they sold everything so they could get enough money to buy the land and the pearl.</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w:numPr>
          <w:ilvl w:val="0"/>
          <w:numId w:val="7"/>
        </w:numPr>
        <w:rPr>
          <w:sz w:val="20"/>
          <w:szCs w:val="20"/>
        </w:rPr>
      </w:pPr>
      <w:r w:rsidRPr="007B69FD">
        <w:rPr>
          <w:sz w:val="20"/>
          <w:szCs w:val="20"/>
        </w:rPr>
        <w:t>[13:44-46]</w:t>
      </w:r>
      <w:r>
        <w:rPr>
          <w:sz w:val="20"/>
          <w:szCs w:val="20"/>
        </w:rPr>
        <w:t xml:space="preserve"> </w:t>
      </w:r>
      <w:r w:rsidR="00E24C3B">
        <w:rPr>
          <w:sz w:val="20"/>
          <w:szCs w:val="20"/>
        </w:rPr>
        <w:tab/>
      </w:r>
      <w:r w:rsidR="009D27FE" w:rsidRPr="007B69FD">
        <w:rPr>
          <w:sz w:val="20"/>
          <w:szCs w:val="20"/>
        </w:rPr>
        <w:t xml:space="preserve">What do you think was Jesus’ reason for saying that the kingdom of Heaven </w:t>
      </w:r>
      <w:r w:rsidR="00F3229F" w:rsidRPr="007B69FD">
        <w:rPr>
          <w:sz w:val="20"/>
          <w:szCs w:val="20"/>
        </w:rPr>
        <w:t>i</w:t>
      </w:r>
      <w:r w:rsidR="009D27FE" w:rsidRPr="007B69FD">
        <w:rPr>
          <w:sz w:val="20"/>
          <w:szCs w:val="20"/>
        </w:rPr>
        <w:t xml:space="preserve">s like these things? </w:t>
      </w:r>
    </w:p>
    <w:p w14:paraId="6A5E4624" w14:textId="54B81E0F" w:rsidR="009D27FE" w:rsidRPr="007B69FD" w:rsidRDefault="00AB54F1" w:rsidP="009D27FE">
      <w:pPr>
        <w:ind w:left="720"/>
        <w:rPr>
          <w:sz w:val="20"/>
          <w:szCs w:val="20"/>
        </w:rPr>
      </w:pPr>
      <w:r w:rsidRPr="007B69FD">
        <w:rPr>
          <w:i/>
          <w:iCs/>
          <w:sz w:val="20"/>
          <w:szCs w:val="20"/>
        </w:rPr>
        <w:t>(Answer may vary.)</w:t>
      </w:r>
      <w:r w:rsidRPr="007B69FD">
        <w:rPr>
          <w:sz w:val="20"/>
          <w:szCs w:val="20"/>
        </w:rPr>
        <w:t xml:space="preserve"> </w:t>
      </w:r>
      <w:r w:rsidR="00AF3C50" w:rsidRPr="007B69FD">
        <w:rPr>
          <w:sz w:val="20"/>
          <w:szCs w:val="20"/>
        </w:rPr>
        <w:t>H</w:t>
      </w:r>
      <w:r w:rsidR="009D27FE" w:rsidRPr="007B69FD">
        <w:rPr>
          <w:sz w:val="20"/>
          <w:szCs w:val="20"/>
        </w:rPr>
        <w:t xml:space="preserve">e </w:t>
      </w:r>
      <w:r w:rsidR="00AF3C50" w:rsidRPr="007B69FD">
        <w:rPr>
          <w:sz w:val="20"/>
          <w:szCs w:val="20"/>
        </w:rPr>
        <w:t xml:space="preserve">seems to have </w:t>
      </w:r>
      <w:r w:rsidR="009D27FE" w:rsidRPr="007B69FD">
        <w:rPr>
          <w:sz w:val="20"/>
          <w:szCs w:val="20"/>
        </w:rPr>
        <w:t xml:space="preserve">meant that the kingdom of Heaven </w:t>
      </w:r>
      <w:r w:rsidR="00F3229F" w:rsidRPr="007B69FD">
        <w:rPr>
          <w:sz w:val="20"/>
          <w:szCs w:val="20"/>
        </w:rPr>
        <w:t>i</w:t>
      </w:r>
      <w:r w:rsidR="009D27FE" w:rsidRPr="007B69FD">
        <w:rPr>
          <w:sz w:val="20"/>
          <w:szCs w:val="20"/>
        </w:rPr>
        <w:t xml:space="preserve">s more important than anything else. </w:t>
      </w:r>
    </w:p>
    <w:p w14:paraId="3DB5BDB4" w14:textId="77777777" w:rsidR="009D27FE" w:rsidRPr="007B69FD" w:rsidRDefault="009D27FE" w:rsidP="009D27FE">
      <w:pPr>
        <w:spacing w:before="240" w:after="240"/>
        <w:rPr>
          <w:b/>
          <w:sz w:val="20"/>
          <w:szCs w:val="20"/>
        </w:rPr>
      </w:pPr>
      <w:r w:rsidRPr="007B69FD">
        <w:rPr>
          <w:b/>
          <w:sz w:val="20"/>
          <w:szCs w:val="20"/>
        </w:rPr>
        <w:t>Comment Section:</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w:pStyle w:val="Heading1"/>
        <w:keepNext w:val="0"/>
        <w:keepLines w:val="0"/>
        <w:spacing w:before="480"/>
        <w:rPr>
          <w:b/>
          <w:bCs/>
          <w:sz w:val="38"/>
          <w:szCs w:val="38"/>
        </w:rPr>
      </w:pPr>
      <w:bookmarkStart w:id="6" w:name="_Toc166194241"/>
      <w:r w:rsidRPr="007B69FD">
        <w:rPr>
          <w:b/>
          <w:bCs/>
          <w:szCs w:val="44"/>
        </w:rPr>
        <w:lastRenderedPageBreak/>
        <w:t>Matthew 14:13-21</w:t>
      </w:r>
      <w:bookmarkEnd w:id="6"/>
    </w:p>
    <w:p w14:paraId="176227AC" w14:textId="77777777" w:rsidR="009D27FE" w:rsidRPr="007B69FD" w:rsidRDefault="009D27FE" w:rsidP="00350308">
      <w:pPr>
        <w:pStyle w:val="Background"/>
        <w:rPr>
          <w:b/>
          <w:sz w:val="32"/>
          <w:szCs w:val="32"/>
        </w:rPr>
      </w:pPr>
      <w:r w:rsidRPr="007B69FD">
        <w:rPr>
          <w:b/>
        </w:rPr>
        <w:t>Background</w:t>
      </w:r>
      <w:r w:rsidRPr="007B69FD">
        <w:t>: King Herod killed Jesus’ cousin, John the Baptist. John’s disciples went and told Jesus about it.</w:t>
      </w:r>
    </w:p>
    <w:p w14:paraId="51D6F9DB" w14:textId="77777777" w:rsidR="00170DC8" w:rsidRPr="00170DC8" w:rsidRDefault="00170DC8" w:rsidP="00170DC8">
      <w:pPr>
        <w:pStyle w:val="Background"/>
        <w:rPr>
          <w:b/>
          <w:bCs w:val="0"/>
          <w:i/>
          <w:iCs/>
        </w:rPr>
      </w:pPr>
      <w:r w:rsidRPr="00170DC8">
        <w:rPr>
          <w:b/>
          <w:bCs w:val="0"/>
          <w:i/>
          <w:iCs/>
        </w:rPr>
        <w:t>Read the passage.</w:t>
      </w:r>
    </w:p>
    <w:p w14:paraId="2B98B90B" w14:textId="77777777" w:rsidR="009D27FE" w:rsidRPr="007B69FD" w:rsidRDefault="009D27FE" w:rsidP="006D6990">
      <w:pPr>
        <w:pStyle w:val="Part1"/>
      </w:pPr>
      <w:r w:rsidRPr="007B69FD">
        <w:t>Part 1</w:t>
      </w:r>
    </w:p>
    <w:p w14:paraId="1CFFA062" w14:textId="7FA36085" w:rsidR="009D27FE" w:rsidRPr="007B69FD" w:rsidRDefault="009D27FE" w:rsidP="00350308">
      <w:pPr>
        <w:pStyle w:val="Answerortell"/>
      </w:pPr>
      <w:r w:rsidRPr="007B69FD">
        <w:t xml:space="preserve">Tell in your own words what you just read in </w:t>
      </w:r>
      <w:r w:rsidR="003947E5">
        <w:t>this passage</w:t>
      </w:r>
      <w:r w:rsidRPr="007B69FD">
        <w:t>.</w:t>
      </w:r>
    </w:p>
    <w:p w14:paraId="15B88AB9" w14:textId="412FD661" w:rsidR="009D27FE" w:rsidRPr="007B69FD" w:rsidRDefault="009D27FE" w:rsidP="006D6990">
      <w:pPr>
        <w:pStyle w:val="Checklist"/>
      </w:pPr>
      <w:r w:rsidRPr="007B69FD">
        <w:t xml:space="preserve">Jesus went to a place far away from people, but the crowds followed him, and he had compassion on them. </w:t>
      </w:r>
      <w:r w:rsidR="00E24C3B" w:rsidRPr="007B69FD">
        <w:t>[14:13-14]</w:t>
      </w:r>
    </w:p>
    <w:p w14:paraId="63AE9ABF" w14:textId="7F82A087" w:rsidR="009D27FE" w:rsidRPr="007B69FD" w:rsidRDefault="009D27FE" w:rsidP="006D6990">
      <w:pPr>
        <w:pStyle w:val="Checklist"/>
      </w:pPr>
      <w:r w:rsidRPr="007B69FD">
        <w:t xml:space="preserve">Jesus told his disciples to feed the people, but they could only find a small amount of food. </w:t>
      </w:r>
      <w:r w:rsidR="00E24C3B" w:rsidRPr="007B69FD">
        <w:t>[14:15-18]</w:t>
      </w:r>
    </w:p>
    <w:p w14:paraId="3C736C6D" w14:textId="72C59F6C" w:rsidR="009D27FE" w:rsidRPr="007B69FD" w:rsidRDefault="009D27FE" w:rsidP="006D6990">
      <w:pPr>
        <w:pStyle w:val="Checklist"/>
      </w:pPr>
      <w:r w:rsidRPr="007B69FD">
        <w:t xml:space="preserve">Jesus blessed the food and gave it to the disciples, and they gave it to the people. </w:t>
      </w:r>
      <w:r w:rsidR="00E24C3B" w:rsidRPr="007B69FD">
        <w:t>[14:19]</w:t>
      </w:r>
    </w:p>
    <w:p w14:paraId="094A2DAB" w14:textId="1C24B953" w:rsidR="009D27FE" w:rsidRPr="007B69FD" w:rsidRDefault="009D27FE" w:rsidP="006D6990">
      <w:pPr>
        <w:pStyle w:val="Checklist"/>
      </w:pPr>
      <w:r w:rsidRPr="48114252">
        <w:rPr>
          <w:lang w:val="en-US"/>
        </w:rPr>
        <w:t xml:space="preserve">There was enough for over 5,000 people. After the people ate, there was a lot of food left over. </w:t>
      </w:r>
      <w:r w:rsidR="00E24C3B" w:rsidRPr="48114252">
        <w:rPr>
          <w:lang w:val="en-US"/>
        </w:rPr>
        <w:t>[14:20-21]</w:t>
      </w:r>
    </w:p>
    <w:p w14:paraId="7DC6A6F9" w14:textId="77777777" w:rsidR="009D27FE" w:rsidRPr="007B69FD" w:rsidRDefault="009D27FE" w:rsidP="0019643B">
      <w:pPr>
        <w:pStyle w:val="Part2"/>
      </w:pPr>
      <w:r w:rsidRPr="007B69FD">
        <w:t>Part 2</w:t>
      </w:r>
    </w:p>
    <w:p w14:paraId="4900A4F4" w14:textId="557C19E9" w:rsidR="009D27FE" w:rsidRPr="007B69FD" w:rsidRDefault="003947E5" w:rsidP="00350308">
      <w:pPr>
        <w:pStyle w:val="Answerortell"/>
      </w:pPr>
      <w:r>
        <w:t>Answer the following questions from the specified verses.</w:t>
      </w:r>
    </w:p>
    <w:p w14:paraId="38C50047" w14:textId="47E65E53" w:rsidR="009D27FE" w:rsidRPr="007B69FD" w:rsidRDefault="008F6E25" w:rsidP="0099152C">
      <w:pPr>
        <w:numPr>
          <w:ilvl w:val="0"/>
          <w:numId w:val="8"/>
        </w:numPr>
        <w:rPr>
          <w:sz w:val="20"/>
          <w:szCs w:val="20"/>
        </w:rPr>
      </w:pPr>
      <w:r w:rsidRPr="007B69FD">
        <w:rPr>
          <w:sz w:val="20"/>
          <w:szCs w:val="20"/>
        </w:rPr>
        <w:t>[14:13]</w:t>
      </w:r>
      <w:r>
        <w:rPr>
          <w:sz w:val="20"/>
          <w:szCs w:val="20"/>
        </w:rPr>
        <w:t xml:space="preserve"> </w:t>
      </w:r>
      <w:r w:rsidR="00E24C3B">
        <w:rPr>
          <w:sz w:val="20"/>
          <w:szCs w:val="20"/>
        </w:rPr>
        <w:tab/>
      </w:r>
      <w:r w:rsidR="009D27FE" w:rsidRPr="007B69FD">
        <w:rPr>
          <w:sz w:val="20"/>
          <w:szCs w:val="20"/>
        </w:rPr>
        <w:t xml:space="preserve">Where did Jesus go in a boat? </w:t>
      </w:r>
    </w:p>
    <w:p w14:paraId="78A88340" w14:textId="77777777" w:rsidR="009D27FE" w:rsidRPr="007B69FD" w:rsidRDefault="009D27FE" w:rsidP="009D27FE">
      <w:pPr>
        <w:ind w:left="720"/>
        <w:rPr>
          <w:sz w:val="20"/>
          <w:szCs w:val="20"/>
        </w:rPr>
      </w:pPr>
      <w:r w:rsidRPr="007B69FD">
        <w:rPr>
          <w:sz w:val="20"/>
          <w:szCs w:val="20"/>
        </w:rPr>
        <w:t>He went to a place far away from people.</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w:numPr>
          <w:ilvl w:val="0"/>
          <w:numId w:val="8"/>
        </w:numPr>
        <w:rPr>
          <w:sz w:val="20"/>
          <w:szCs w:val="20"/>
        </w:rPr>
      </w:pPr>
      <w:r w:rsidRPr="007B69FD">
        <w:rPr>
          <w:sz w:val="20"/>
          <w:szCs w:val="20"/>
        </w:rPr>
        <w:t>[14:14]</w:t>
      </w:r>
      <w:r>
        <w:rPr>
          <w:sz w:val="20"/>
          <w:szCs w:val="20"/>
        </w:rPr>
        <w:t xml:space="preserve"> </w:t>
      </w:r>
      <w:r w:rsidR="00E24C3B">
        <w:rPr>
          <w:sz w:val="20"/>
          <w:szCs w:val="20"/>
        </w:rPr>
        <w:tab/>
      </w:r>
      <w:r w:rsidR="009D27FE" w:rsidRPr="007B69FD">
        <w:rPr>
          <w:sz w:val="20"/>
          <w:szCs w:val="20"/>
        </w:rPr>
        <w:t xml:space="preserve">What did Jesus do when he saw the large crowd of people? </w:t>
      </w:r>
    </w:p>
    <w:p w14:paraId="6F829EEA" w14:textId="088B62F3" w:rsidR="009D27FE" w:rsidRPr="007B69FD" w:rsidRDefault="009D27FE" w:rsidP="48114252">
      <w:pPr>
        <w:ind w:left="720"/>
        <w:rPr>
          <w:sz w:val="20"/>
          <w:szCs w:val="20"/>
          <w:lang w:val="en-US"/>
        </w:rPr>
      </w:pPr>
      <w:r w:rsidRPr="48114252">
        <w:rPr>
          <w:sz w:val="20"/>
          <w:szCs w:val="20"/>
          <w:lang w:val="en-US"/>
        </w:rPr>
        <w:t>He had compassion on them</w:t>
      </w:r>
      <w:r w:rsidR="00F3229F" w:rsidRPr="48114252">
        <w:rPr>
          <w:sz w:val="20"/>
          <w:szCs w:val="20"/>
          <w:lang w:val="en-US"/>
        </w:rPr>
        <w:t>,</w:t>
      </w:r>
      <w:r w:rsidRPr="48114252">
        <w:rPr>
          <w:sz w:val="20"/>
          <w:szCs w:val="20"/>
          <w:lang w:val="en-US"/>
        </w:rPr>
        <w:t xml:space="preserve"> and </w:t>
      </w:r>
      <w:r w:rsidR="00F3229F" w:rsidRPr="48114252">
        <w:rPr>
          <w:sz w:val="20"/>
          <w:szCs w:val="20"/>
          <w:lang w:val="en-US"/>
        </w:rPr>
        <w:t xml:space="preserve">he </w:t>
      </w:r>
      <w:r w:rsidRPr="48114252">
        <w:rPr>
          <w:sz w:val="20"/>
          <w:szCs w:val="20"/>
          <w:lang w:val="en-US"/>
        </w:rPr>
        <w:t>healed those who were sick.</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w:numPr>
          <w:ilvl w:val="0"/>
          <w:numId w:val="8"/>
        </w:numPr>
        <w:rPr>
          <w:sz w:val="20"/>
          <w:szCs w:val="20"/>
        </w:rPr>
      </w:pPr>
      <w:r w:rsidRPr="007B69FD">
        <w:rPr>
          <w:sz w:val="20"/>
          <w:szCs w:val="20"/>
        </w:rPr>
        <w:t>[14:15]</w:t>
      </w:r>
      <w:r>
        <w:rPr>
          <w:sz w:val="20"/>
          <w:szCs w:val="20"/>
        </w:rPr>
        <w:t xml:space="preserve"> </w:t>
      </w:r>
      <w:r w:rsidR="00E24C3B">
        <w:rPr>
          <w:sz w:val="20"/>
          <w:szCs w:val="20"/>
        </w:rPr>
        <w:tab/>
      </w:r>
      <w:r w:rsidR="009D27FE" w:rsidRPr="007B69FD">
        <w:rPr>
          <w:sz w:val="20"/>
          <w:szCs w:val="20"/>
        </w:rPr>
        <w:t xml:space="preserve">Why did the disciples want Jesus to send the crowds away? </w:t>
      </w:r>
    </w:p>
    <w:p w14:paraId="50866039" w14:textId="1EBDC24A" w:rsidR="009D27FE" w:rsidRPr="007B69FD" w:rsidRDefault="009D27FE" w:rsidP="009D27FE">
      <w:pPr>
        <w:ind w:left="720"/>
        <w:rPr>
          <w:sz w:val="20"/>
          <w:szCs w:val="20"/>
        </w:rPr>
      </w:pPr>
      <w:r w:rsidRPr="007B69FD">
        <w:rPr>
          <w:sz w:val="20"/>
          <w:szCs w:val="20"/>
        </w:rPr>
        <w:t xml:space="preserve">Because it was late in the day, the disciples </w:t>
      </w:r>
      <w:r w:rsidR="00F3229F" w:rsidRPr="007B69FD">
        <w:rPr>
          <w:sz w:val="20"/>
          <w:szCs w:val="20"/>
        </w:rPr>
        <w:t>knew</w:t>
      </w:r>
      <w:r w:rsidRPr="007B69FD">
        <w:rPr>
          <w:sz w:val="20"/>
          <w:szCs w:val="20"/>
        </w:rPr>
        <w:t xml:space="preserve"> the people </w:t>
      </w:r>
      <w:r w:rsidR="00F3229F" w:rsidRPr="007B69FD">
        <w:rPr>
          <w:sz w:val="20"/>
          <w:szCs w:val="20"/>
        </w:rPr>
        <w:t>needed to</w:t>
      </w:r>
      <w:r w:rsidRPr="007B69FD">
        <w:rPr>
          <w:sz w:val="20"/>
          <w:szCs w:val="20"/>
        </w:rPr>
        <w:t xml:space="preserve"> go to the villages to buy food.</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w:numPr>
          <w:ilvl w:val="0"/>
          <w:numId w:val="8"/>
        </w:numPr>
        <w:rPr>
          <w:sz w:val="20"/>
          <w:szCs w:val="20"/>
        </w:rPr>
      </w:pPr>
      <w:r w:rsidRPr="007B69FD">
        <w:rPr>
          <w:sz w:val="20"/>
          <w:szCs w:val="20"/>
        </w:rPr>
        <w:t>[14:16]</w:t>
      </w:r>
      <w:r>
        <w:rPr>
          <w:sz w:val="20"/>
          <w:szCs w:val="20"/>
        </w:rPr>
        <w:t xml:space="preserve"> </w:t>
      </w:r>
      <w:r w:rsidR="00E24C3B">
        <w:rPr>
          <w:sz w:val="20"/>
          <w:szCs w:val="20"/>
        </w:rPr>
        <w:tab/>
      </w:r>
      <w:r w:rsidR="009D27FE" w:rsidRPr="007B69FD">
        <w:rPr>
          <w:sz w:val="20"/>
          <w:szCs w:val="20"/>
        </w:rPr>
        <w:t xml:space="preserve">What did Jesus tell his disciples to do? </w:t>
      </w:r>
    </w:p>
    <w:p w14:paraId="7256E4AC" w14:textId="77777777" w:rsidR="009D27FE" w:rsidRPr="007B69FD" w:rsidRDefault="009D27FE" w:rsidP="009D27FE">
      <w:pPr>
        <w:ind w:left="720"/>
        <w:rPr>
          <w:sz w:val="20"/>
          <w:szCs w:val="20"/>
        </w:rPr>
      </w:pPr>
      <w:r w:rsidRPr="007B69FD">
        <w:rPr>
          <w:sz w:val="20"/>
          <w:szCs w:val="20"/>
        </w:rPr>
        <w:t>He told them to give the people something to eat.</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How did the disciples reply to Jesus? </w:t>
      </w:r>
    </w:p>
    <w:p w14:paraId="4AA6DD60" w14:textId="77777777" w:rsidR="009D27FE" w:rsidRPr="007B69FD" w:rsidRDefault="009D27FE" w:rsidP="009D27FE">
      <w:pPr>
        <w:ind w:left="720"/>
        <w:rPr>
          <w:sz w:val="20"/>
          <w:szCs w:val="20"/>
        </w:rPr>
      </w:pPr>
      <w:r w:rsidRPr="007B69FD">
        <w:rPr>
          <w:sz w:val="20"/>
          <w:szCs w:val="20"/>
        </w:rPr>
        <w:t>They said that they had only five loaves of bread and two fish.</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Why do you think the disciples said this to Jesus? </w:t>
      </w:r>
    </w:p>
    <w:p w14:paraId="7AF04525" w14:textId="1B747F25" w:rsidR="009D27FE" w:rsidRPr="007B69FD" w:rsidRDefault="009D27FE" w:rsidP="48114252">
      <w:pPr>
        <w:ind w:left="720"/>
        <w:rPr>
          <w:sz w:val="20"/>
          <w:szCs w:val="20"/>
          <w:lang w:val="en-US"/>
        </w:rPr>
      </w:pPr>
      <w:r w:rsidRPr="48114252">
        <w:rPr>
          <w:sz w:val="20"/>
          <w:szCs w:val="20"/>
          <w:lang w:val="en-US"/>
        </w:rPr>
        <w:t>It appears that they were telling Jesus they did not have enough food to give to so many people.</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w:numPr>
          <w:ilvl w:val="0"/>
          <w:numId w:val="8"/>
        </w:numPr>
        <w:rPr>
          <w:sz w:val="20"/>
          <w:szCs w:val="20"/>
        </w:rPr>
      </w:pPr>
      <w:r w:rsidRPr="007B69FD">
        <w:rPr>
          <w:sz w:val="20"/>
          <w:szCs w:val="20"/>
        </w:rPr>
        <w:t>[14:19]</w:t>
      </w:r>
      <w:r>
        <w:rPr>
          <w:sz w:val="20"/>
          <w:szCs w:val="20"/>
        </w:rPr>
        <w:t xml:space="preserve"> </w:t>
      </w:r>
      <w:r w:rsidR="00E24C3B">
        <w:rPr>
          <w:sz w:val="20"/>
          <w:szCs w:val="20"/>
        </w:rPr>
        <w:tab/>
      </w:r>
      <w:r w:rsidR="009D27FE" w:rsidRPr="007B69FD">
        <w:rPr>
          <w:sz w:val="20"/>
          <w:szCs w:val="20"/>
        </w:rPr>
        <w:t xml:space="preserve">What did Jesus do with the food? </w:t>
      </w:r>
    </w:p>
    <w:p w14:paraId="7FA5E92A" w14:textId="77777777" w:rsidR="009D27FE" w:rsidRPr="007B69FD" w:rsidRDefault="009D27FE" w:rsidP="009D27FE">
      <w:pPr>
        <w:ind w:left="720"/>
        <w:rPr>
          <w:sz w:val="20"/>
          <w:szCs w:val="20"/>
        </w:rPr>
      </w:pPr>
      <w:r w:rsidRPr="007B69FD">
        <w:rPr>
          <w:sz w:val="20"/>
          <w:szCs w:val="20"/>
        </w:rPr>
        <w:t>He looked up to heaven, blessed the food, broke the loaves, and gave them to his disciples.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w:numPr>
          <w:ilvl w:val="0"/>
          <w:numId w:val="8"/>
        </w:numPr>
        <w:rPr>
          <w:sz w:val="20"/>
          <w:szCs w:val="20"/>
        </w:rPr>
      </w:pPr>
      <w:r w:rsidRPr="007B69FD">
        <w:rPr>
          <w:sz w:val="20"/>
          <w:szCs w:val="20"/>
        </w:rPr>
        <w:t>[14:20]</w:t>
      </w:r>
      <w:r>
        <w:rPr>
          <w:sz w:val="20"/>
          <w:szCs w:val="20"/>
        </w:rPr>
        <w:t xml:space="preserve"> </w:t>
      </w:r>
      <w:r w:rsidR="00E24C3B">
        <w:rPr>
          <w:sz w:val="20"/>
          <w:szCs w:val="20"/>
        </w:rPr>
        <w:tab/>
      </w:r>
      <w:r w:rsidR="009D27FE" w:rsidRPr="007B69FD">
        <w:rPr>
          <w:sz w:val="20"/>
          <w:szCs w:val="20"/>
        </w:rPr>
        <w:t xml:space="preserve">After the people all ate, how much food was left over? </w:t>
      </w:r>
    </w:p>
    <w:p w14:paraId="110D4FB1" w14:textId="77777777" w:rsidR="009D27FE" w:rsidRPr="007B69FD" w:rsidRDefault="009D27FE" w:rsidP="009D27FE">
      <w:pPr>
        <w:ind w:left="720"/>
        <w:rPr>
          <w:sz w:val="20"/>
          <w:szCs w:val="20"/>
        </w:rPr>
      </w:pPr>
      <w:r w:rsidRPr="007B69FD">
        <w:rPr>
          <w:sz w:val="20"/>
          <w:szCs w:val="20"/>
        </w:rPr>
        <w:t>Twelve baskets full of food were left over.</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w:numPr>
          <w:ilvl w:val="0"/>
          <w:numId w:val="8"/>
        </w:numPr>
        <w:rPr>
          <w:sz w:val="20"/>
          <w:szCs w:val="20"/>
        </w:rPr>
      </w:pPr>
      <w:r>
        <w:rPr>
          <w:sz w:val="20"/>
          <w:szCs w:val="20"/>
        </w:rPr>
        <w:t>[</w:t>
      </w:r>
      <w:r w:rsidRPr="007B69FD">
        <w:rPr>
          <w:sz w:val="20"/>
          <w:szCs w:val="20"/>
        </w:rPr>
        <w:t>14:21]</w:t>
      </w:r>
      <w:r>
        <w:rPr>
          <w:sz w:val="20"/>
          <w:szCs w:val="20"/>
        </w:rPr>
        <w:t xml:space="preserve"> </w:t>
      </w:r>
      <w:r w:rsidR="00E24C3B">
        <w:rPr>
          <w:sz w:val="20"/>
          <w:szCs w:val="20"/>
        </w:rPr>
        <w:tab/>
      </w:r>
      <w:r w:rsidR="009D27FE" w:rsidRPr="007B69FD">
        <w:rPr>
          <w:sz w:val="20"/>
          <w:szCs w:val="20"/>
        </w:rPr>
        <w:t xml:space="preserve">How many people ate the food that Jesus provided? </w:t>
      </w:r>
    </w:p>
    <w:p w14:paraId="4B63563E" w14:textId="50807EC5" w:rsidR="0019643B" w:rsidRPr="007B69FD" w:rsidRDefault="009D27FE" w:rsidP="0019643B">
      <w:pPr>
        <w:ind w:left="720"/>
        <w:rPr>
          <w:sz w:val="20"/>
          <w:szCs w:val="20"/>
        </w:rPr>
      </w:pPr>
      <w:r w:rsidRPr="007B69FD">
        <w:rPr>
          <w:sz w:val="20"/>
          <w:szCs w:val="20"/>
        </w:rPr>
        <w:t>About 5,000 men, plus women and children, ate the food.</w:t>
      </w:r>
    </w:p>
    <w:p w14:paraId="38607A9F" w14:textId="30CAEDB0" w:rsidR="00350308" w:rsidRPr="007B69FD" w:rsidRDefault="00350308" w:rsidP="00350308">
      <w:pPr>
        <w:pStyle w:val="Continuedline"/>
      </w:pPr>
      <w:r w:rsidRPr="007B69FD">
        <w:lastRenderedPageBreak/>
        <w:t>Matthew 14:13-21 continued</w:t>
      </w:r>
    </w:p>
    <w:p w14:paraId="733FA5EC" w14:textId="77777777" w:rsidR="00257891" w:rsidRPr="007B69FD" w:rsidRDefault="00257891" w:rsidP="0019643B">
      <w:pPr>
        <w:rPr>
          <w:sz w:val="20"/>
          <w:szCs w:val="20"/>
        </w:rPr>
      </w:pPr>
    </w:p>
    <w:p w14:paraId="570A2458" w14:textId="5283F7C7" w:rsidR="009D27FE" w:rsidRPr="007B69FD" w:rsidRDefault="008F6E25" w:rsidP="0099152C">
      <w:pPr>
        <w:numPr>
          <w:ilvl w:val="0"/>
          <w:numId w:val="8"/>
        </w:numPr>
        <w:rPr>
          <w:sz w:val="20"/>
          <w:szCs w:val="20"/>
        </w:rPr>
      </w:pPr>
      <w:r w:rsidRPr="007B69FD">
        <w:rPr>
          <w:sz w:val="20"/>
          <w:szCs w:val="20"/>
        </w:rPr>
        <w:t>[14:15-21]</w:t>
      </w:r>
      <w:r>
        <w:rPr>
          <w:sz w:val="20"/>
          <w:szCs w:val="20"/>
        </w:rPr>
        <w:t xml:space="preserve"> </w:t>
      </w:r>
      <w:r w:rsidR="00E24C3B">
        <w:rPr>
          <w:sz w:val="20"/>
          <w:szCs w:val="20"/>
        </w:rPr>
        <w:tab/>
      </w:r>
      <w:r w:rsidR="009D27FE" w:rsidRPr="007B69FD">
        <w:rPr>
          <w:sz w:val="20"/>
          <w:szCs w:val="20"/>
        </w:rPr>
        <w:t xml:space="preserve">What do you think was Jesus’ reason for feeding the crowd? </w:t>
      </w:r>
    </w:p>
    <w:p w14:paraId="3B211A36" w14:textId="7BA02CAB" w:rsidR="009D27FE" w:rsidRPr="007B69FD" w:rsidRDefault="00AF3C50" w:rsidP="48114252">
      <w:pPr>
        <w:ind w:left="720"/>
        <w:rPr>
          <w:sz w:val="20"/>
          <w:szCs w:val="20"/>
          <w:lang w:val="en-US"/>
        </w:rPr>
      </w:pPr>
      <w:r w:rsidRPr="48114252">
        <w:rPr>
          <w:i/>
          <w:iCs/>
          <w:sz w:val="20"/>
          <w:szCs w:val="20"/>
          <w:lang w:val="en-US"/>
        </w:rPr>
        <w:t xml:space="preserve">(Answer may vary.) </w:t>
      </w:r>
      <w:r w:rsidR="009D27FE" w:rsidRPr="48114252">
        <w:rPr>
          <w:sz w:val="20"/>
          <w:szCs w:val="20"/>
          <w:lang w:val="en-US"/>
        </w:rPr>
        <w:t>He had compassion for the crowd. Perhaps he did this miracle to show them his glory and power.</w:t>
      </w:r>
      <w:r w:rsidR="000B185B" w:rsidRPr="48114252">
        <w:rPr>
          <w:sz w:val="20"/>
          <w:szCs w:val="20"/>
          <w:lang w:val="en-US"/>
        </w:rPr>
        <w:t xml:space="preserve"> Perhaps he wanted them to think of how God provided for his people.</w:t>
      </w:r>
    </w:p>
    <w:p w14:paraId="1F1ED3B3" w14:textId="77777777" w:rsidR="009D27FE" w:rsidRPr="007B69FD" w:rsidRDefault="009D27FE" w:rsidP="009D27FE">
      <w:pPr>
        <w:spacing w:before="240" w:after="240"/>
        <w:rPr>
          <w:b/>
          <w:sz w:val="20"/>
          <w:szCs w:val="20"/>
        </w:rPr>
      </w:pPr>
      <w:r w:rsidRPr="007B69FD">
        <w:rPr>
          <w:b/>
          <w:sz w:val="20"/>
          <w:szCs w:val="20"/>
        </w:rPr>
        <w:t>Comment Section:</w:t>
      </w:r>
    </w:p>
    <w:p w14:paraId="3E612BA3" w14:textId="77777777" w:rsidR="00350308" w:rsidRPr="007B69FD" w:rsidRDefault="00350308">
      <w:pPr>
        <w:spacing w:line="240" w:lineRule="auto"/>
        <w:rPr>
          <w:bCs/>
          <w:sz w:val="40"/>
          <w:szCs w:val="40"/>
        </w:rPr>
      </w:pPr>
      <w:r w:rsidRPr="007B69FD">
        <w:rPr>
          <w:bCs/>
        </w:rPr>
        <w:br w:type="page"/>
      </w:r>
    </w:p>
    <w:p w14:paraId="1E155E2D" w14:textId="740D541F" w:rsidR="003C3658" w:rsidRPr="007B69FD" w:rsidRDefault="003C3658" w:rsidP="003C3658">
      <w:pPr>
        <w:pStyle w:val="Heading1"/>
        <w:rPr>
          <w:b/>
        </w:rPr>
      </w:pPr>
      <w:bookmarkStart w:id="7" w:name="_Toc166194242"/>
      <w:r w:rsidRPr="007B69FD">
        <w:rPr>
          <w:b/>
        </w:rPr>
        <w:lastRenderedPageBreak/>
        <w:t>Matthew 14:22-36</w:t>
      </w:r>
      <w:bookmarkEnd w:id="7"/>
    </w:p>
    <w:p w14:paraId="3F3C1C47" w14:textId="77777777" w:rsidR="00170DC8" w:rsidRPr="00170DC8" w:rsidRDefault="00170DC8" w:rsidP="00170DC8">
      <w:pPr>
        <w:pStyle w:val="Background"/>
        <w:rPr>
          <w:b/>
          <w:bCs w:val="0"/>
          <w:i/>
          <w:iCs/>
        </w:rPr>
      </w:pPr>
      <w:r w:rsidRPr="00170DC8">
        <w:rPr>
          <w:b/>
          <w:bCs w:val="0"/>
          <w:i/>
          <w:iCs/>
        </w:rPr>
        <w:t>Read the passage.</w:t>
      </w:r>
    </w:p>
    <w:p w14:paraId="34CA962D" w14:textId="77777777" w:rsidR="003C3658" w:rsidRPr="007B69FD" w:rsidRDefault="003C3658" w:rsidP="006D6990">
      <w:pPr>
        <w:pStyle w:val="Part1"/>
      </w:pPr>
      <w:r w:rsidRPr="007B69FD">
        <w:t>Part 1</w:t>
      </w:r>
    </w:p>
    <w:p w14:paraId="5AF00E2B" w14:textId="4F498DC9" w:rsidR="003C3658" w:rsidRPr="007B69FD" w:rsidRDefault="003C3658" w:rsidP="00350308">
      <w:pPr>
        <w:pStyle w:val="Answerortell"/>
      </w:pPr>
      <w:r w:rsidRPr="007B69FD">
        <w:t xml:space="preserve">Tell in your own words what you just read in </w:t>
      </w:r>
      <w:r w:rsidR="003947E5">
        <w:t>this passage</w:t>
      </w:r>
      <w:r w:rsidRPr="007B69FD">
        <w:t>.</w:t>
      </w:r>
    </w:p>
    <w:p w14:paraId="465C6EF2" w14:textId="44971352" w:rsidR="003C3658" w:rsidRPr="007B69FD" w:rsidRDefault="003C3658" w:rsidP="006D6990">
      <w:pPr>
        <w:pStyle w:val="Checklist"/>
      </w:pPr>
      <w:r w:rsidRPr="007B69FD">
        <w:t xml:space="preserve">Jesus’ disciples got into a boat and went out on the sea. </w:t>
      </w:r>
      <w:r w:rsidR="00E24C3B" w:rsidRPr="007B69FD">
        <w:t>[14:22]</w:t>
      </w:r>
    </w:p>
    <w:p w14:paraId="63192642" w14:textId="3C2EA3A8" w:rsidR="003C3658" w:rsidRPr="007B69FD" w:rsidRDefault="003C3658" w:rsidP="006D6990">
      <w:pPr>
        <w:pStyle w:val="Checklist"/>
      </w:pPr>
      <w:r w:rsidRPr="007B69FD">
        <w:t xml:space="preserve">At night, Jesus walked on the water to his disciples. He told them not to be afraid. </w:t>
      </w:r>
      <w:r w:rsidR="00E24C3B" w:rsidRPr="007B69FD">
        <w:t>[14:25-27]</w:t>
      </w:r>
    </w:p>
    <w:p w14:paraId="56DDA4D7" w14:textId="262B7B9D" w:rsidR="003C3658" w:rsidRPr="007B69FD" w:rsidRDefault="003C3658" w:rsidP="006D6990">
      <w:pPr>
        <w:pStyle w:val="Checklist"/>
      </w:pPr>
      <w:r w:rsidRPr="007B69FD">
        <w:t xml:space="preserve">Peter walked toward Jesus on the water, but he began to sink. Jesus saved him. </w:t>
      </w:r>
      <w:r w:rsidR="00E24C3B">
        <w:t>[</w:t>
      </w:r>
      <w:r w:rsidR="00E24C3B" w:rsidRPr="007B69FD">
        <w:t>14:29-31]</w:t>
      </w:r>
    </w:p>
    <w:p w14:paraId="1009B768" w14:textId="4E2C36A0" w:rsidR="003C3658" w:rsidRPr="007B69FD" w:rsidRDefault="003C3658" w:rsidP="006D6990">
      <w:pPr>
        <w:pStyle w:val="Checklist"/>
      </w:pPr>
      <w:r w:rsidRPr="007B69FD">
        <w:t xml:space="preserve">The wind stopped blowing. </w:t>
      </w:r>
      <w:r w:rsidR="00E24C3B" w:rsidRPr="007B69FD">
        <w:t>[14:32]</w:t>
      </w:r>
    </w:p>
    <w:p w14:paraId="748FE267" w14:textId="18789AC6" w:rsidR="003C3658" w:rsidRPr="007B69FD" w:rsidRDefault="003C3658" w:rsidP="006D6990">
      <w:pPr>
        <w:pStyle w:val="Checklist"/>
      </w:pPr>
      <w:r w:rsidRPr="007B69FD">
        <w:t xml:space="preserve">The disciples worshiped Jesus. </w:t>
      </w:r>
      <w:r w:rsidR="00E24C3B" w:rsidRPr="007B69FD">
        <w:t>[14:33]</w:t>
      </w:r>
    </w:p>
    <w:p w14:paraId="4EED8892" w14:textId="77777777" w:rsidR="003C3658" w:rsidRPr="007B69FD" w:rsidRDefault="003C3658" w:rsidP="0019643B">
      <w:pPr>
        <w:pStyle w:val="Part2"/>
      </w:pPr>
      <w:r w:rsidRPr="007B69FD">
        <w:t>Part 2</w:t>
      </w:r>
    </w:p>
    <w:p w14:paraId="099D2C53" w14:textId="7881642E" w:rsidR="003C3658" w:rsidRPr="007B69FD" w:rsidRDefault="003947E5" w:rsidP="00350308">
      <w:pPr>
        <w:pStyle w:val="Answerortell"/>
      </w:pPr>
      <w:r>
        <w:t>Answer the following questions from the specified verses.</w:t>
      </w:r>
    </w:p>
    <w:p w14:paraId="6DBA131D" w14:textId="65D65467" w:rsidR="003C3658" w:rsidRPr="007B69FD" w:rsidRDefault="008F6E25" w:rsidP="0099152C">
      <w:pPr>
        <w:numPr>
          <w:ilvl w:val="0"/>
          <w:numId w:val="9"/>
        </w:numPr>
        <w:rPr>
          <w:sz w:val="20"/>
          <w:szCs w:val="20"/>
        </w:rPr>
      </w:pPr>
      <w:r w:rsidRPr="007B69FD">
        <w:rPr>
          <w:sz w:val="20"/>
          <w:szCs w:val="20"/>
        </w:rPr>
        <w:t>[14:23]</w:t>
      </w:r>
      <w:r>
        <w:rPr>
          <w:sz w:val="20"/>
          <w:szCs w:val="20"/>
        </w:rPr>
        <w:t xml:space="preserve"> </w:t>
      </w:r>
      <w:r w:rsidR="00E24C3B">
        <w:rPr>
          <w:sz w:val="20"/>
          <w:szCs w:val="20"/>
        </w:rPr>
        <w:tab/>
      </w:r>
      <w:r w:rsidR="003C3658" w:rsidRPr="007B69FD">
        <w:rPr>
          <w:sz w:val="20"/>
          <w:szCs w:val="20"/>
        </w:rPr>
        <w:t xml:space="preserve">What did Jesus do on the mountain? </w:t>
      </w:r>
    </w:p>
    <w:p w14:paraId="167C2AC3" w14:textId="77777777" w:rsidR="003C3658" w:rsidRPr="007B69FD" w:rsidRDefault="003C3658" w:rsidP="003C3658">
      <w:pPr>
        <w:ind w:left="720"/>
        <w:rPr>
          <w:sz w:val="20"/>
          <w:szCs w:val="20"/>
        </w:rPr>
      </w:pPr>
      <w:r w:rsidRPr="007B69FD">
        <w:rPr>
          <w:sz w:val="20"/>
          <w:szCs w:val="20"/>
        </w:rPr>
        <w:t>He prayed.</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w:numPr>
          <w:ilvl w:val="0"/>
          <w:numId w:val="9"/>
        </w:numPr>
        <w:rPr>
          <w:sz w:val="20"/>
          <w:szCs w:val="20"/>
        </w:rPr>
      </w:pPr>
      <w:r w:rsidRPr="007B69FD">
        <w:rPr>
          <w:sz w:val="20"/>
          <w:szCs w:val="20"/>
        </w:rPr>
        <w:t>[14:24]</w:t>
      </w:r>
      <w:r>
        <w:rPr>
          <w:sz w:val="20"/>
          <w:szCs w:val="20"/>
        </w:rPr>
        <w:t xml:space="preserve"> </w:t>
      </w:r>
      <w:r w:rsidR="00E24C3B">
        <w:rPr>
          <w:sz w:val="20"/>
          <w:szCs w:val="20"/>
        </w:rPr>
        <w:tab/>
      </w:r>
      <w:r w:rsidR="003C3658" w:rsidRPr="007B69FD">
        <w:rPr>
          <w:sz w:val="20"/>
          <w:szCs w:val="20"/>
        </w:rPr>
        <w:t xml:space="preserve">What happened while the disciples were in the boat? </w:t>
      </w:r>
    </w:p>
    <w:p w14:paraId="0FFBD369" w14:textId="77777777" w:rsidR="003C3658" w:rsidRPr="007B69FD" w:rsidRDefault="003C3658" w:rsidP="003C3658">
      <w:pPr>
        <w:ind w:left="720"/>
        <w:rPr>
          <w:sz w:val="20"/>
          <w:szCs w:val="20"/>
        </w:rPr>
      </w:pPr>
      <w:r w:rsidRPr="007B69FD">
        <w:rPr>
          <w:sz w:val="20"/>
          <w:szCs w:val="20"/>
        </w:rPr>
        <w:t>The wind blew strongly against them, and the boat was tossed around by the waves.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w:numPr>
          <w:ilvl w:val="0"/>
          <w:numId w:val="9"/>
        </w:numPr>
        <w:rPr>
          <w:sz w:val="20"/>
          <w:szCs w:val="20"/>
        </w:rPr>
      </w:pPr>
      <w:r>
        <w:rPr>
          <w:sz w:val="20"/>
          <w:szCs w:val="20"/>
        </w:rPr>
        <w:t>[</w:t>
      </w:r>
      <w:r w:rsidRPr="007B69FD">
        <w:rPr>
          <w:sz w:val="20"/>
          <w:szCs w:val="20"/>
        </w:rPr>
        <w:t>14:25]</w:t>
      </w:r>
      <w:r>
        <w:rPr>
          <w:sz w:val="20"/>
          <w:szCs w:val="20"/>
        </w:rPr>
        <w:t xml:space="preserve"> </w:t>
      </w:r>
      <w:r w:rsidR="00E24C3B">
        <w:rPr>
          <w:sz w:val="20"/>
          <w:szCs w:val="20"/>
        </w:rPr>
        <w:tab/>
      </w:r>
      <w:r w:rsidR="003C3658" w:rsidRPr="007B69FD">
        <w:rPr>
          <w:sz w:val="20"/>
          <w:szCs w:val="20"/>
        </w:rPr>
        <w:t>What unusual thing did Jesus do</w:t>
      </w:r>
      <w:r w:rsidR="000B185B" w:rsidRPr="007B69FD">
        <w:rPr>
          <w:sz w:val="20"/>
          <w:szCs w:val="20"/>
        </w:rPr>
        <w:t xml:space="preserve"> in verse 25</w:t>
      </w:r>
      <w:r w:rsidR="003C3658" w:rsidRPr="007B69FD">
        <w:rPr>
          <w:sz w:val="20"/>
          <w:szCs w:val="20"/>
        </w:rPr>
        <w:t xml:space="preserve">? </w:t>
      </w:r>
    </w:p>
    <w:p w14:paraId="34A3E95D" w14:textId="77777777" w:rsidR="003C3658" w:rsidRPr="007B69FD" w:rsidRDefault="003C3658" w:rsidP="003C3658">
      <w:pPr>
        <w:ind w:left="720"/>
        <w:rPr>
          <w:sz w:val="20"/>
          <w:szCs w:val="20"/>
        </w:rPr>
      </w:pPr>
      <w:r w:rsidRPr="007B69FD">
        <w:rPr>
          <w:sz w:val="20"/>
          <w:szCs w:val="20"/>
        </w:rPr>
        <w:t>Jesus walked to them on the water.</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w:numPr>
          <w:ilvl w:val="0"/>
          <w:numId w:val="9"/>
        </w:numPr>
        <w:rPr>
          <w:sz w:val="20"/>
          <w:szCs w:val="20"/>
        </w:rPr>
      </w:pPr>
      <w:r>
        <w:rPr>
          <w:sz w:val="20"/>
          <w:szCs w:val="20"/>
        </w:rPr>
        <w:t>[</w:t>
      </w:r>
      <w:r w:rsidRPr="007B69FD">
        <w:rPr>
          <w:sz w:val="20"/>
          <w:szCs w:val="20"/>
        </w:rPr>
        <w:t>14:26]</w:t>
      </w:r>
      <w:r>
        <w:rPr>
          <w:sz w:val="20"/>
          <w:szCs w:val="20"/>
        </w:rPr>
        <w:t xml:space="preserve"> </w:t>
      </w:r>
      <w:r w:rsidR="00E24C3B">
        <w:rPr>
          <w:sz w:val="20"/>
          <w:szCs w:val="20"/>
        </w:rPr>
        <w:tab/>
      </w:r>
      <w:r w:rsidR="003C3658" w:rsidRPr="007B69FD">
        <w:rPr>
          <w:sz w:val="20"/>
          <w:szCs w:val="20"/>
        </w:rPr>
        <w:t xml:space="preserve">Why do you think that the disciples thought that the person walking to them on the sea was a ghost? </w:t>
      </w:r>
    </w:p>
    <w:p w14:paraId="6E75ECA4" w14:textId="0E422997"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They probably thought this because people have bodies that cannot walk on the sea.</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w:numPr>
          <w:ilvl w:val="0"/>
          <w:numId w:val="9"/>
        </w:numPr>
        <w:rPr>
          <w:sz w:val="20"/>
          <w:szCs w:val="20"/>
        </w:rPr>
      </w:pPr>
      <w:r>
        <w:rPr>
          <w:sz w:val="20"/>
          <w:szCs w:val="20"/>
        </w:rPr>
        <w:t>[</w:t>
      </w:r>
      <w:r w:rsidRPr="007B69FD">
        <w:rPr>
          <w:sz w:val="20"/>
          <w:szCs w:val="20"/>
        </w:rPr>
        <w:t>14:28]</w:t>
      </w:r>
      <w:r>
        <w:rPr>
          <w:sz w:val="20"/>
          <w:szCs w:val="20"/>
        </w:rPr>
        <w:t xml:space="preserve"> </w:t>
      </w:r>
      <w:r w:rsidR="00E24C3B">
        <w:rPr>
          <w:sz w:val="20"/>
          <w:szCs w:val="20"/>
        </w:rPr>
        <w:tab/>
      </w:r>
      <w:r w:rsidR="003C3658" w:rsidRPr="007B69FD">
        <w:rPr>
          <w:sz w:val="20"/>
          <w:szCs w:val="20"/>
        </w:rPr>
        <w:t xml:space="preserve">What did Peter ask Jesus to do to show that it really was him walking on the water? </w:t>
      </w:r>
    </w:p>
    <w:p w14:paraId="04E0C862" w14:textId="77777777" w:rsidR="003C3658" w:rsidRPr="007B69FD" w:rsidRDefault="003C3658" w:rsidP="003C3658">
      <w:pPr>
        <w:ind w:left="720"/>
        <w:rPr>
          <w:sz w:val="20"/>
          <w:szCs w:val="20"/>
        </w:rPr>
      </w:pPr>
      <w:r w:rsidRPr="007B69FD">
        <w:rPr>
          <w:sz w:val="20"/>
          <w:szCs w:val="20"/>
        </w:rPr>
        <w:t>Peter asked Jesus to command him to go to him on the water.</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w:numPr>
          <w:ilvl w:val="0"/>
          <w:numId w:val="9"/>
        </w:numPr>
        <w:rPr>
          <w:sz w:val="20"/>
          <w:szCs w:val="20"/>
        </w:rPr>
      </w:pPr>
      <w:r>
        <w:rPr>
          <w:sz w:val="20"/>
          <w:szCs w:val="20"/>
        </w:rPr>
        <w:t>[</w:t>
      </w: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happened when Peter was walking on the water, and he saw the wind? </w:t>
      </w:r>
    </w:p>
    <w:p w14:paraId="68951D39" w14:textId="0A376B80" w:rsidR="003C3658" w:rsidRPr="007B69FD" w:rsidRDefault="003C3658" w:rsidP="003C3658">
      <w:pPr>
        <w:ind w:left="720"/>
        <w:rPr>
          <w:sz w:val="20"/>
          <w:szCs w:val="20"/>
        </w:rPr>
      </w:pPr>
      <w:r w:rsidRPr="007B69FD">
        <w:rPr>
          <w:sz w:val="20"/>
          <w:szCs w:val="20"/>
        </w:rPr>
        <w:t>Peter became afraid</w:t>
      </w:r>
      <w:r w:rsidR="0023341F" w:rsidRPr="007B69FD">
        <w:rPr>
          <w:sz w:val="20"/>
          <w:szCs w:val="20"/>
        </w:rPr>
        <w:t>,</w:t>
      </w:r>
      <w:r w:rsidRPr="007B69FD">
        <w:rPr>
          <w:sz w:val="20"/>
          <w:szCs w:val="20"/>
        </w:rPr>
        <w:t xml:space="preserve"> and </w:t>
      </w:r>
      <w:r w:rsidR="0023341F" w:rsidRPr="007B69FD">
        <w:rPr>
          <w:sz w:val="20"/>
          <w:szCs w:val="20"/>
        </w:rPr>
        <w:t xml:space="preserve">he </w:t>
      </w:r>
      <w:r w:rsidRPr="007B69FD">
        <w:rPr>
          <w:sz w:val="20"/>
          <w:szCs w:val="20"/>
        </w:rPr>
        <w:t>began to sink.</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w:numPr>
          <w:ilvl w:val="0"/>
          <w:numId w:val="9"/>
        </w:numPr>
        <w:rPr>
          <w:sz w:val="20"/>
          <w:szCs w:val="20"/>
        </w:rPr>
      </w:pP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did Peter do when he began to sink? </w:t>
      </w:r>
    </w:p>
    <w:p w14:paraId="06DF9F59" w14:textId="77777777" w:rsidR="003C3658" w:rsidRPr="007B69FD" w:rsidRDefault="003C3658" w:rsidP="003C3658">
      <w:pPr>
        <w:ind w:left="720"/>
        <w:rPr>
          <w:sz w:val="20"/>
          <w:szCs w:val="20"/>
        </w:rPr>
      </w:pPr>
      <w:r w:rsidRPr="007B69FD">
        <w:rPr>
          <w:sz w:val="20"/>
          <w:szCs w:val="20"/>
        </w:rPr>
        <w:t>He cried out to the Lord to save him.</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w:numPr>
          <w:ilvl w:val="0"/>
          <w:numId w:val="9"/>
        </w:numPr>
        <w:rPr>
          <w:sz w:val="20"/>
          <w:szCs w:val="20"/>
        </w:rPr>
      </w:pPr>
      <w:r w:rsidRPr="007B69FD">
        <w:rPr>
          <w:sz w:val="20"/>
          <w:szCs w:val="20"/>
        </w:rPr>
        <w:t>[14:31-32]</w:t>
      </w:r>
      <w:r>
        <w:rPr>
          <w:sz w:val="20"/>
          <w:szCs w:val="20"/>
        </w:rPr>
        <w:t xml:space="preserve"> </w:t>
      </w:r>
      <w:r w:rsidR="00E24C3B">
        <w:rPr>
          <w:sz w:val="20"/>
          <w:szCs w:val="20"/>
        </w:rPr>
        <w:tab/>
      </w:r>
      <w:r w:rsidR="003C3658" w:rsidRPr="007B69FD">
        <w:rPr>
          <w:sz w:val="20"/>
          <w:szCs w:val="20"/>
        </w:rPr>
        <w:t xml:space="preserve">How did Jesus save Peter? </w:t>
      </w:r>
    </w:p>
    <w:p w14:paraId="6DA19034" w14:textId="77777777" w:rsidR="003C3658" w:rsidRPr="007B69FD" w:rsidRDefault="003C3658" w:rsidP="003C3658">
      <w:pPr>
        <w:ind w:left="720"/>
        <w:rPr>
          <w:sz w:val="20"/>
          <w:szCs w:val="20"/>
        </w:rPr>
      </w:pPr>
      <w:r w:rsidRPr="007B69FD">
        <w:rPr>
          <w:sz w:val="20"/>
          <w:szCs w:val="20"/>
        </w:rPr>
        <w:t>Jesus grabbed Peter and they went into the boat.</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w:numPr>
          <w:ilvl w:val="0"/>
          <w:numId w:val="9"/>
        </w:numPr>
        <w:rPr>
          <w:sz w:val="20"/>
          <w:szCs w:val="20"/>
        </w:rPr>
      </w:pPr>
      <w:r w:rsidRPr="007B69FD">
        <w:rPr>
          <w:sz w:val="20"/>
          <w:szCs w:val="20"/>
        </w:rPr>
        <w:t>[14:32]</w:t>
      </w:r>
      <w:r>
        <w:rPr>
          <w:sz w:val="20"/>
          <w:szCs w:val="20"/>
        </w:rPr>
        <w:t xml:space="preserve"> </w:t>
      </w:r>
      <w:r w:rsidR="00E24C3B">
        <w:rPr>
          <w:sz w:val="20"/>
          <w:szCs w:val="20"/>
        </w:rPr>
        <w:tab/>
      </w:r>
      <w:r w:rsidR="003C3658" w:rsidRPr="007B69FD">
        <w:rPr>
          <w:sz w:val="20"/>
          <w:szCs w:val="20"/>
        </w:rPr>
        <w:t xml:space="preserve">What happened when Jesus and Peter went into the boat? </w:t>
      </w:r>
    </w:p>
    <w:p w14:paraId="7567307B" w14:textId="77777777" w:rsidR="003C3658" w:rsidRPr="007B69FD" w:rsidRDefault="003C3658" w:rsidP="003C3658">
      <w:pPr>
        <w:ind w:left="720"/>
        <w:rPr>
          <w:sz w:val="20"/>
          <w:szCs w:val="20"/>
        </w:rPr>
      </w:pPr>
      <w:r w:rsidRPr="007B69FD">
        <w:rPr>
          <w:sz w:val="20"/>
          <w:szCs w:val="20"/>
        </w:rPr>
        <w:t>The wind stopped blowing.</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w:numPr>
          <w:ilvl w:val="0"/>
          <w:numId w:val="9"/>
        </w:numPr>
        <w:rPr>
          <w:sz w:val="20"/>
          <w:szCs w:val="20"/>
        </w:rPr>
      </w:pPr>
      <w:r w:rsidRPr="007B69FD">
        <w:rPr>
          <w:sz w:val="20"/>
          <w:szCs w:val="20"/>
        </w:rPr>
        <w:t xml:space="preserve"> </w:t>
      </w:r>
      <w:r w:rsidR="008F6E25" w:rsidRPr="007B69FD">
        <w:rPr>
          <w:sz w:val="20"/>
          <w:szCs w:val="20"/>
        </w:rPr>
        <w:t>[14:33]</w:t>
      </w:r>
      <w:r w:rsidR="008F6E25">
        <w:rPr>
          <w:sz w:val="20"/>
          <w:szCs w:val="20"/>
        </w:rPr>
        <w:t xml:space="preserve"> </w:t>
      </w:r>
      <w:r w:rsidR="00E24C3B">
        <w:rPr>
          <w:sz w:val="20"/>
          <w:szCs w:val="20"/>
        </w:rPr>
        <w:tab/>
      </w:r>
      <w:r w:rsidRPr="007B69FD">
        <w:rPr>
          <w:sz w:val="20"/>
          <w:szCs w:val="20"/>
        </w:rPr>
        <w:t xml:space="preserve">How did the disciples respond? </w:t>
      </w:r>
    </w:p>
    <w:p w14:paraId="7BA75C77" w14:textId="77777777" w:rsidR="003C3658" w:rsidRPr="007B69FD" w:rsidRDefault="003C3658" w:rsidP="003C3658">
      <w:pPr>
        <w:ind w:left="720"/>
        <w:rPr>
          <w:sz w:val="20"/>
          <w:szCs w:val="20"/>
        </w:rPr>
      </w:pPr>
      <w:r w:rsidRPr="007B69FD">
        <w:rPr>
          <w:sz w:val="20"/>
          <w:szCs w:val="20"/>
        </w:rPr>
        <w:t>They worshiped Jesus and acknowledged that Jesus is the Son of God.</w:t>
      </w:r>
    </w:p>
    <w:p w14:paraId="77870465" w14:textId="77777777" w:rsidR="006D6990" w:rsidRPr="007B69FD" w:rsidRDefault="006D6990" w:rsidP="006D6990">
      <w:pPr>
        <w:pStyle w:val="Continuedline"/>
      </w:pPr>
      <w:r w:rsidRPr="007B69FD">
        <w:lastRenderedPageBreak/>
        <w:t>Matthew 14:22-36 continued</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w:numPr>
          <w:ilvl w:val="0"/>
          <w:numId w:val="9"/>
        </w:numPr>
        <w:rPr>
          <w:sz w:val="20"/>
          <w:szCs w:val="20"/>
        </w:rPr>
      </w:pPr>
      <w:r w:rsidRPr="007B69FD">
        <w:rPr>
          <w:sz w:val="20"/>
          <w:szCs w:val="20"/>
        </w:rPr>
        <w:t>[14:25-32]</w:t>
      </w:r>
      <w:r>
        <w:rPr>
          <w:sz w:val="20"/>
          <w:szCs w:val="20"/>
        </w:rPr>
        <w:t xml:space="preserve"> </w:t>
      </w:r>
      <w:r w:rsidR="00E24C3B">
        <w:rPr>
          <w:sz w:val="20"/>
          <w:szCs w:val="20"/>
        </w:rPr>
        <w:tab/>
      </w:r>
      <w:r w:rsidR="003C3658" w:rsidRPr="007B69FD">
        <w:rPr>
          <w:sz w:val="20"/>
          <w:szCs w:val="20"/>
        </w:rPr>
        <w:t xml:space="preserve">What events in this passage </w:t>
      </w:r>
      <w:r w:rsidR="0023341F" w:rsidRPr="007B69FD">
        <w:rPr>
          <w:sz w:val="20"/>
          <w:szCs w:val="20"/>
        </w:rPr>
        <w:t xml:space="preserve">do you think </w:t>
      </w:r>
      <w:r w:rsidR="003C3658" w:rsidRPr="007B69FD">
        <w:rPr>
          <w:sz w:val="20"/>
          <w:szCs w:val="20"/>
        </w:rPr>
        <w:t xml:space="preserve">showed the disciples that Jesus was the Son of God? </w:t>
      </w:r>
    </w:p>
    <w:p w14:paraId="6D98828A" w14:textId="77777777" w:rsidR="003C3658" w:rsidRPr="007B69FD" w:rsidRDefault="003C3658" w:rsidP="003C3658">
      <w:pPr>
        <w:ind w:left="720"/>
        <w:rPr>
          <w:sz w:val="20"/>
          <w:szCs w:val="20"/>
        </w:rPr>
      </w:pPr>
      <w:r w:rsidRPr="007B69FD">
        <w:rPr>
          <w:sz w:val="20"/>
          <w:szCs w:val="20"/>
        </w:rPr>
        <w:t>Jesus walked on the sea, Jesus enabled Peter to walk on the sea, and Jesus made the wind stop blowing.</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w:numPr>
          <w:ilvl w:val="0"/>
          <w:numId w:val="9"/>
        </w:numPr>
        <w:rPr>
          <w:sz w:val="20"/>
          <w:szCs w:val="20"/>
        </w:rPr>
      </w:pPr>
      <w:r>
        <w:rPr>
          <w:sz w:val="20"/>
          <w:szCs w:val="20"/>
        </w:rPr>
        <w:t>[</w:t>
      </w:r>
      <w:r w:rsidRPr="007B69FD">
        <w:rPr>
          <w:sz w:val="20"/>
          <w:szCs w:val="20"/>
        </w:rPr>
        <w:t>14:34-35]</w:t>
      </w:r>
      <w:r>
        <w:rPr>
          <w:sz w:val="20"/>
          <w:szCs w:val="20"/>
        </w:rPr>
        <w:t xml:space="preserve"> </w:t>
      </w:r>
      <w:r w:rsidR="00E24C3B">
        <w:rPr>
          <w:sz w:val="20"/>
          <w:szCs w:val="20"/>
        </w:rPr>
        <w:tab/>
      </w:r>
      <w:r w:rsidR="003C3658" w:rsidRPr="007B69FD">
        <w:rPr>
          <w:sz w:val="20"/>
          <w:szCs w:val="20"/>
        </w:rPr>
        <w:t xml:space="preserve">When the boat got to land, what did the men in that place do? </w:t>
      </w:r>
    </w:p>
    <w:p w14:paraId="602EC0B6" w14:textId="703F0C93" w:rsidR="003C3658" w:rsidRPr="007B69FD" w:rsidRDefault="003C3658" w:rsidP="003C3658">
      <w:pPr>
        <w:ind w:left="720"/>
        <w:rPr>
          <w:sz w:val="20"/>
          <w:szCs w:val="20"/>
        </w:rPr>
      </w:pPr>
      <w:r w:rsidRPr="007B69FD">
        <w:rPr>
          <w:sz w:val="20"/>
          <w:szCs w:val="20"/>
        </w:rPr>
        <w:t xml:space="preserve">They sent messages to the surrounding area, and people brought </w:t>
      </w:r>
      <w:r w:rsidR="0023341F" w:rsidRPr="007B69FD">
        <w:rPr>
          <w:sz w:val="20"/>
          <w:szCs w:val="20"/>
        </w:rPr>
        <w:t xml:space="preserve">sick people </w:t>
      </w:r>
      <w:r w:rsidRPr="007B69FD">
        <w:rPr>
          <w:sz w:val="20"/>
          <w:szCs w:val="20"/>
        </w:rPr>
        <w:t>to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What do you think was the reason that people wanted to touch the edge of Jesus’ garment? </w:t>
      </w:r>
    </w:p>
    <w:p w14:paraId="11892974" w14:textId="2DCDF192" w:rsidR="003C3658" w:rsidRPr="007B69FD" w:rsidRDefault="003C3658" w:rsidP="48114252">
      <w:pPr>
        <w:ind w:left="720"/>
        <w:rPr>
          <w:sz w:val="20"/>
          <w:szCs w:val="20"/>
          <w:lang w:val="en-US"/>
        </w:rPr>
      </w:pPr>
      <w:r w:rsidRPr="48114252">
        <w:rPr>
          <w:sz w:val="20"/>
          <w:szCs w:val="20"/>
          <w:lang w:val="en-US"/>
        </w:rPr>
        <w:t xml:space="preserve">They probably believed </w:t>
      </w:r>
      <w:r w:rsidR="0023341F" w:rsidRPr="48114252">
        <w:rPr>
          <w:sz w:val="20"/>
          <w:szCs w:val="20"/>
          <w:lang w:val="en-US"/>
        </w:rPr>
        <w:t>(</w:t>
      </w:r>
      <w:r w:rsidR="006D4A5A" w:rsidRPr="48114252">
        <w:rPr>
          <w:sz w:val="20"/>
          <w:szCs w:val="20"/>
          <w:lang w:val="en-US"/>
        </w:rPr>
        <w:t>had faith</w:t>
      </w:r>
      <w:r w:rsidR="0023341F" w:rsidRPr="48114252">
        <w:rPr>
          <w:sz w:val="20"/>
          <w:szCs w:val="20"/>
          <w:lang w:val="en-US"/>
        </w:rPr>
        <w:t>)</w:t>
      </w:r>
      <w:r w:rsidR="006D4A5A" w:rsidRPr="48114252">
        <w:rPr>
          <w:sz w:val="20"/>
          <w:szCs w:val="20"/>
          <w:lang w:val="en-US"/>
        </w:rPr>
        <w:t xml:space="preserve"> </w:t>
      </w:r>
      <w:r w:rsidRPr="48114252">
        <w:rPr>
          <w:sz w:val="20"/>
          <w:szCs w:val="20"/>
          <w:lang w:val="en-US"/>
        </w:rPr>
        <w:t>that just touching Jesus’ garment would heal them.</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How many of those who touched Jesus' garment were healed? </w:t>
      </w:r>
    </w:p>
    <w:p w14:paraId="3C0A3FDC" w14:textId="335EF5D0" w:rsidR="003C3658" w:rsidRPr="007B69FD" w:rsidRDefault="003C3658" w:rsidP="003C3658">
      <w:pPr>
        <w:ind w:left="720"/>
        <w:rPr>
          <w:sz w:val="20"/>
          <w:szCs w:val="20"/>
        </w:rPr>
      </w:pPr>
      <w:r w:rsidRPr="007B69FD">
        <w:rPr>
          <w:sz w:val="20"/>
          <w:szCs w:val="20"/>
        </w:rPr>
        <w:t xml:space="preserve">All </w:t>
      </w:r>
      <w:r w:rsidR="0023341F" w:rsidRPr="007B69FD">
        <w:rPr>
          <w:sz w:val="20"/>
          <w:szCs w:val="20"/>
        </w:rPr>
        <w:t>people</w:t>
      </w:r>
      <w:r w:rsidRPr="007B69FD">
        <w:rPr>
          <w:sz w:val="20"/>
          <w:szCs w:val="20"/>
        </w:rPr>
        <w:t xml:space="preserve"> who touched it were healed.</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w:rPr>
          <w:b/>
          <w:sz w:val="20"/>
          <w:szCs w:val="20"/>
        </w:rPr>
      </w:pPr>
      <w:r w:rsidRPr="007B69FD">
        <w:rPr>
          <w:b/>
          <w:sz w:val="20"/>
          <w:szCs w:val="20"/>
        </w:rPr>
        <w:t>Comment Section:</w:t>
      </w:r>
    </w:p>
    <w:p w14:paraId="042B0E91" w14:textId="2D5D5303" w:rsidR="003C3658" w:rsidRPr="007B69FD" w:rsidRDefault="003C3658">
      <w:r w:rsidRPr="007B69FD">
        <w:br w:type="page"/>
      </w:r>
    </w:p>
    <w:p w14:paraId="57C39B30" w14:textId="2DD644DA" w:rsidR="003C3658" w:rsidRPr="007B69FD" w:rsidRDefault="003C3658" w:rsidP="003C3658">
      <w:pPr>
        <w:pStyle w:val="Heading1"/>
        <w:keepNext w:val="0"/>
        <w:keepLines w:val="0"/>
        <w:rPr>
          <w:b/>
        </w:rPr>
      </w:pPr>
      <w:bookmarkStart w:id="8" w:name="_Toc166194243"/>
      <w:r w:rsidRPr="007B69FD">
        <w:rPr>
          <w:b/>
          <w:szCs w:val="44"/>
        </w:rPr>
        <w:lastRenderedPageBreak/>
        <w:t>Mark 1:1-13</w:t>
      </w:r>
      <w:bookmarkEnd w:id="8"/>
      <w:r w:rsidRPr="007B69FD">
        <w:rPr>
          <w:b/>
        </w:rPr>
        <w:t xml:space="preserve"> </w:t>
      </w:r>
    </w:p>
    <w:p w14:paraId="0015A1D8" w14:textId="77777777" w:rsidR="00170DC8" w:rsidRPr="00170DC8" w:rsidRDefault="00170DC8" w:rsidP="00170DC8">
      <w:pPr>
        <w:pStyle w:val="Background"/>
        <w:rPr>
          <w:b/>
          <w:bCs w:val="0"/>
          <w:i/>
          <w:iCs/>
        </w:rPr>
      </w:pPr>
      <w:r w:rsidRPr="00170DC8">
        <w:rPr>
          <w:b/>
          <w:bCs w:val="0"/>
          <w:i/>
          <w:iCs/>
        </w:rPr>
        <w:t>Read the passage.</w:t>
      </w:r>
    </w:p>
    <w:p w14:paraId="06255915" w14:textId="77777777" w:rsidR="003C3658" w:rsidRPr="007B69FD" w:rsidRDefault="003C3658" w:rsidP="006D6990">
      <w:pPr>
        <w:pStyle w:val="Part1"/>
      </w:pPr>
      <w:r w:rsidRPr="007B69FD">
        <w:t>Part 1</w:t>
      </w:r>
    </w:p>
    <w:p w14:paraId="61D72988" w14:textId="1D24A311" w:rsidR="003C3658" w:rsidRPr="007B69FD" w:rsidRDefault="003C3658" w:rsidP="00350308">
      <w:pPr>
        <w:pStyle w:val="Answerortell"/>
      </w:pPr>
      <w:r w:rsidRPr="007B69FD">
        <w:t xml:space="preserve">Tell in your own words what you just read in </w:t>
      </w:r>
      <w:r w:rsidR="003947E5">
        <w:t>this passage</w:t>
      </w:r>
      <w:r w:rsidRPr="007B69FD">
        <w:t>.</w:t>
      </w:r>
    </w:p>
    <w:p w14:paraId="16613B5F" w14:textId="59C51F0D" w:rsidR="003C3658" w:rsidRPr="007B69FD" w:rsidRDefault="003C3658" w:rsidP="006D6990">
      <w:pPr>
        <w:pStyle w:val="Checklist"/>
      </w:pPr>
      <w:r w:rsidRPr="48114252">
        <w:rPr>
          <w:lang w:val="en-US"/>
        </w:rPr>
        <w:t xml:space="preserve">The book began by stating that Jesus Christ is the Son of God. </w:t>
      </w:r>
      <w:r w:rsidR="00E24C3B" w:rsidRPr="48114252">
        <w:rPr>
          <w:lang w:val="en-US"/>
        </w:rPr>
        <w:t>[1:1]</w:t>
      </w:r>
    </w:p>
    <w:p w14:paraId="2B2F73BF" w14:textId="5F10BB1B" w:rsidR="003C3658" w:rsidRPr="007B69FD" w:rsidRDefault="003C3658" w:rsidP="006D6990">
      <w:pPr>
        <w:pStyle w:val="Checklist"/>
      </w:pPr>
      <w:r w:rsidRPr="007B69FD">
        <w:t>John the Baptist w</w:t>
      </w:r>
      <w:r w:rsidR="006A0330" w:rsidRPr="007B69FD">
        <w:t>ould</w:t>
      </w:r>
      <w:r w:rsidRPr="007B69FD">
        <w:t xml:space="preserve"> prepare the way for the Lord, as prophesied in the book of Isaiah. </w:t>
      </w:r>
      <w:r w:rsidR="00E24C3B" w:rsidRPr="007B69FD">
        <w:t>[1:2-3]</w:t>
      </w:r>
    </w:p>
    <w:p w14:paraId="56781DC2" w14:textId="755B3B81" w:rsidR="003C3658" w:rsidRPr="007B69FD" w:rsidRDefault="003C3658" w:rsidP="006D6990">
      <w:pPr>
        <w:pStyle w:val="Checklist"/>
      </w:pPr>
      <w:r w:rsidRPr="007B69FD">
        <w:t>John appeared in the wilderness</w:t>
      </w:r>
      <w:r w:rsidR="0023341F" w:rsidRPr="007B69FD">
        <w:t>,</w:t>
      </w:r>
      <w:r w:rsidRPr="007B69FD">
        <w:t xml:space="preserve"> and </w:t>
      </w:r>
      <w:r w:rsidR="0023341F" w:rsidRPr="007B69FD">
        <w:t xml:space="preserve">he </w:t>
      </w:r>
      <w:r w:rsidRPr="007B69FD">
        <w:t xml:space="preserve">announced a baptism of repentance for the forgiveness of sins. </w:t>
      </w:r>
      <w:r w:rsidR="00E24C3B" w:rsidRPr="007B69FD">
        <w:t>[1:4]</w:t>
      </w:r>
    </w:p>
    <w:p w14:paraId="591A7E3B" w14:textId="1B0B82DE" w:rsidR="003C3658" w:rsidRPr="007B69FD" w:rsidRDefault="003C3658" w:rsidP="006D6990">
      <w:pPr>
        <w:pStyle w:val="Checklist"/>
      </w:pPr>
      <w:r w:rsidRPr="007B69FD">
        <w:t xml:space="preserve">John said that someone with more power would come after him, and that person would baptize with the Holy Spirit. </w:t>
      </w:r>
      <w:r w:rsidR="00E24C3B" w:rsidRPr="007B69FD">
        <w:t>[1:7-8]</w:t>
      </w:r>
    </w:p>
    <w:p w14:paraId="686986B5" w14:textId="45F79EB9" w:rsidR="003C3658" w:rsidRPr="007B69FD" w:rsidRDefault="003C3658" w:rsidP="006D6990">
      <w:pPr>
        <w:pStyle w:val="Checklist"/>
      </w:pPr>
      <w:r w:rsidRPr="48114252">
        <w:rPr>
          <w:lang w:val="en-US"/>
        </w:rPr>
        <w:t>John baptized Jesus. When Jesus came up out of the water, the Spirit descended on him. A voice came from heaven and said, “You are my beloved Son</w:t>
      </w:r>
      <w:r w:rsidR="00D273B3" w:rsidRPr="48114252">
        <w:rPr>
          <w:lang w:val="en-US"/>
        </w:rPr>
        <w:t>.</w:t>
      </w:r>
      <w:r w:rsidR="0062749E" w:rsidRPr="48114252">
        <w:rPr>
          <w:lang w:val="en-US"/>
        </w:rPr>
        <w:t xml:space="preserve"> </w:t>
      </w:r>
      <w:r w:rsidRPr="48114252">
        <w:rPr>
          <w:lang w:val="en-US"/>
        </w:rPr>
        <w:t xml:space="preserve">I am </w:t>
      </w:r>
      <w:r w:rsidR="00D273B3" w:rsidRPr="48114252">
        <w:rPr>
          <w:lang w:val="en-US"/>
        </w:rPr>
        <w:t>very</w:t>
      </w:r>
      <w:r w:rsidRPr="48114252">
        <w:rPr>
          <w:lang w:val="en-US"/>
        </w:rPr>
        <w:t xml:space="preserve"> pleased</w:t>
      </w:r>
      <w:r w:rsidR="00D273B3" w:rsidRPr="48114252">
        <w:rPr>
          <w:lang w:val="en-US"/>
        </w:rPr>
        <w:t xml:space="preserve"> with you</w:t>
      </w:r>
      <w:r w:rsidRPr="48114252">
        <w:rPr>
          <w:lang w:val="en-US"/>
        </w:rPr>
        <w:t xml:space="preserve">.” </w:t>
      </w:r>
      <w:r w:rsidR="00E24C3B" w:rsidRPr="48114252">
        <w:rPr>
          <w:lang w:val="en-US"/>
        </w:rPr>
        <w:t>[1:9-11]</w:t>
      </w:r>
    </w:p>
    <w:p w14:paraId="3361AF76" w14:textId="04F02BE1" w:rsidR="003C3658" w:rsidRPr="007B69FD" w:rsidRDefault="003C3658" w:rsidP="006D6990">
      <w:pPr>
        <w:pStyle w:val="Checklist"/>
      </w:pPr>
      <w:r w:rsidRPr="007B69FD">
        <w:t>The Spirit led Jesus into the wilderness</w:t>
      </w:r>
      <w:r w:rsidR="0062749E" w:rsidRPr="007B69FD">
        <w:t>,</w:t>
      </w:r>
      <w:r w:rsidRPr="007B69FD">
        <w:t xml:space="preserve"> where he was tempted by Satan for forty days. </w:t>
      </w:r>
      <w:r w:rsidR="00E24C3B" w:rsidRPr="007B69FD">
        <w:t>[1:12-13]</w:t>
      </w:r>
    </w:p>
    <w:p w14:paraId="45951650" w14:textId="77777777" w:rsidR="003C3658" w:rsidRPr="007B69FD" w:rsidRDefault="003C3658" w:rsidP="0019643B">
      <w:pPr>
        <w:pStyle w:val="Part2"/>
      </w:pPr>
      <w:r w:rsidRPr="007B69FD">
        <w:t>Part 2</w:t>
      </w:r>
    </w:p>
    <w:p w14:paraId="0385C9BE" w14:textId="22716001" w:rsidR="003C3658" w:rsidRPr="007B69FD" w:rsidRDefault="003947E5" w:rsidP="00350308">
      <w:pPr>
        <w:pStyle w:val="Answerortell"/>
        <w:rPr>
          <w:b/>
        </w:rPr>
      </w:pPr>
      <w:r>
        <w:t>Answer the following questions from the specified verses.</w:t>
      </w:r>
    </w:p>
    <w:p w14:paraId="3E9926DC" w14:textId="0CD01408" w:rsidR="003C3658" w:rsidRPr="007B69FD" w:rsidRDefault="008F6E25" w:rsidP="0099152C">
      <w:pPr>
        <w:widowControl w:val="0"/>
        <w:numPr>
          <w:ilvl w:val="0"/>
          <w:numId w:val="10"/>
        </w:numPr>
        <w:rPr>
          <w:sz w:val="20"/>
          <w:szCs w:val="20"/>
        </w:rPr>
      </w:pPr>
      <w:r w:rsidRPr="007B69FD">
        <w:rPr>
          <w:sz w:val="20"/>
          <w:szCs w:val="20"/>
        </w:rPr>
        <w:t>[1:1]</w:t>
      </w:r>
      <w:r>
        <w:rPr>
          <w:sz w:val="20"/>
          <w:szCs w:val="20"/>
        </w:rPr>
        <w:t xml:space="preserve"> </w:t>
      </w:r>
      <w:r w:rsidR="00E24C3B">
        <w:rPr>
          <w:sz w:val="20"/>
          <w:szCs w:val="20"/>
        </w:rPr>
        <w:tab/>
      </w:r>
      <w:r w:rsidR="003C3658" w:rsidRPr="007B69FD">
        <w:rPr>
          <w:sz w:val="20"/>
          <w:szCs w:val="20"/>
        </w:rPr>
        <w:t xml:space="preserve">How did the Gospel of Mark begin? </w:t>
      </w:r>
    </w:p>
    <w:p w14:paraId="14749F8A" w14:textId="77777777" w:rsidR="003C3658" w:rsidRPr="007B69FD" w:rsidRDefault="003C3658" w:rsidP="003C3658">
      <w:pPr>
        <w:widowControl w:val="0"/>
        <w:spacing w:after="240"/>
        <w:ind w:left="720"/>
        <w:rPr>
          <w:sz w:val="20"/>
          <w:szCs w:val="20"/>
        </w:rPr>
      </w:pPr>
      <w:r w:rsidRPr="007B69FD">
        <w:rPr>
          <w:sz w:val="20"/>
          <w:szCs w:val="20"/>
        </w:rPr>
        <w:t>The author wrote that this was the gospel of Jesus Christ, the Son of God.</w:t>
      </w:r>
    </w:p>
    <w:p w14:paraId="59192DE6" w14:textId="4D9A713C" w:rsidR="003C3658" w:rsidRPr="007B69FD" w:rsidRDefault="008F6E25" w:rsidP="0099152C">
      <w:pPr>
        <w:widowControl w:val="0"/>
        <w:numPr>
          <w:ilvl w:val="0"/>
          <w:numId w:val="10"/>
        </w:numPr>
        <w:rPr>
          <w:sz w:val="20"/>
          <w:szCs w:val="20"/>
          <w:lang w:val="en-US"/>
        </w:rPr>
      </w:pPr>
      <w:r w:rsidRPr="48114252">
        <w:rPr>
          <w:sz w:val="20"/>
          <w:szCs w:val="20"/>
          <w:lang w:val="en-US"/>
        </w:rPr>
        <w:t xml:space="preserve">[1:2] </w:t>
      </w:r>
      <w:r w:rsidR="00E24C3B">
        <w:rPr>
          <w:sz w:val="20"/>
          <w:szCs w:val="20"/>
          <w:lang w:val="en-US"/>
        </w:rPr>
        <w:tab/>
        <w:t>I</w:t>
      </w:r>
      <w:r w:rsidR="003C3658" w:rsidRPr="48114252">
        <w:rPr>
          <w:sz w:val="20"/>
          <w:szCs w:val="20"/>
          <w:lang w:val="en-US"/>
        </w:rPr>
        <w:t>saiah wrote about a messenger. What w</w:t>
      </w:r>
      <w:r w:rsidR="006A0330" w:rsidRPr="48114252">
        <w:rPr>
          <w:sz w:val="20"/>
          <w:szCs w:val="20"/>
          <w:lang w:val="en-US"/>
        </w:rPr>
        <w:t>ould</w:t>
      </w:r>
      <w:r w:rsidR="003C3658" w:rsidRPr="48114252">
        <w:rPr>
          <w:sz w:val="20"/>
          <w:szCs w:val="20"/>
          <w:lang w:val="en-US"/>
        </w:rPr>
        <w:t xml:space="preserve"> the messenger do? </w:t>
      </w:r>
    </w:p>
    <w:p w14:paraId="3602B64F" w14:textId="6295BA43" w:rsidR="003C3658" w:rsidRPr="007B69FD" w:rsidRDefault="003C3658" w:rsidP="003C3658">
      <w:pPr>
        <w:widowControl w:val="0"/>
        <w:spacing w:after="240"/>
        <w:ind w:left="720"/>
        <w:rPr>
          <w:sz w:val="20"/>
          <w:szCs w:val="20"/>
        </w:rPr>
      </w:pPr>
      <w:r w:rsidRPr="007B69FD">
        <w:rPr>
          <w:sz w:val="20"/>
          <w:szCs w:val="20"/>
        </w:rPr>
        <w:t>The messenger w</w:t>
      </w:r>
      <w:r w:rsidR="006A0330" w:rsidRPr="007B69FD">
        <w:rPr>
          <w:sz w:val="20"/>
          <w:szCs w:val="20"/>
        </w:rPr>
        <w:t>ould</w:t>
      </w:r>
      <w:r w:rsidRPr="007B69FD">
        <w:rPr>
          <w:sz w:val="20"/>
          <w:szCs w:val="20"/>
        </w:rPr>
        <w:t xml:space="preserve"> prepare someone's way. </w:t>
      </w:r>
    </w:p>
    <w:p w14:paraId="2118C1CD" w14:textId="38F6FBF0"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Where w</w:t>
      </w:r>
      <w:r w:rsidR="006A0330" w:rsidRPr="007B69FD">
        <w:rPr>
          <w:sz w:val="20"/>
          <w:szCs w:val="20"/>
        </w:rPr>
        <w:t>ould</w:t>
      </w:r>
      <w:r w:rsidR="003C3658" w:rsidRPr="007B69FD">
        <w:rPr>
          <w:sz w:val="20"/>
          <w:szCs w:val="20"/>
        </w:rPr>
        <w:t xml:space="preserve"> </w:t>
      </w:r>
      <w:r w:rsidR="0062749E" w:rsidRPr="007B69FD">
        <w:rPr>
          <w:sz w:val="20"/>
          <w:szCs w:val="20"/>
        </w:rPr>
        <w:t xml:space="preserve">the </w:t>
      </w:r>
      <w:r w:rsidR="003C3658" w:rsidRPr="007B69FD">
        <w:rPr>
          <w:sz w:val="20"/>
          <w:szCs w:val="20"/>
        </w:rPr>
        <w:t xml:space="preserve">messenger cry out? </w:t>
      </w:r>
    </w:p>
    <w:p w14:paraId="4DCFABCA" w14:textId="38607590" w:rsidR="003C3658" w:rsidRPr="007B69FD" w:rsidRDefault="003C3658" w:rsidP="003C3658">
      <w:pPr>
        <w:ind w:left="720"/>
        <w:rPr>
          <w:color w:val="FF0000"/>
          <w:sz w:val="20"/>
          <w:szCs w:val="20"/>
        </w:rPr>
      </w:pPr>
      <w:r w:rsidRPr="007B69FD">
        <w:rPr>
          <w:sz w:val="20"/>
          <w:szCs w:val="20"/>
        </w:rPr>
        <w:t>The messenger w</w:t>
      </w:r>
      <w:r w:rsidR="006A0330" w:rsidRPr="007B69FD">
        <w:rPr>
          <w:sz w:val="20"/>
          <w:szCs w:val="20"/>
        </w:rPr>
        <w:t>ould</w:t>
      </w:r>
      <w:r w:rsidRPr="007B69FD">
        <w:rPr>
          <w:sz w:val="20"/>
          <w:szCs w:val="20"/>
        </w:rPr>
        <w:t xml:space="preserve"> cry out in the wilderness.</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What w</w:t>
      </w:r>
      <w:r w:rsidR="006A0330" w:rsidRPr="007B69FD">
        <w:rPr>
          <w:sz w:val="20"/>
          <w:szCs w:val="20"/>
        </w:rPr>
        <w:t>ould</w:t>
      </w:r>
      <w:r w:rsidR="003C3658" w:rsidRPr="007B69FD">
        <w:rPr>
          <w:sz w:val="20"/>
          <w:szCs w:val="20"/>
        </w:rPr>
        <w:t xml:space="preserve"> the messenger tell people to do? </w:t>
      </w:r>
    </w:p>
    <w:p w14:paraId="401F6EA2" w14:textId="77813C5F" w:rsidR="003C3658" w:rsidRPr="007B69FD" w:rsidRDefault="003C3658" w:rsidP="003C3658">
      <w:pPr>
        <w:ind w:left="720"/>
        <w:rPr>
          <w:sz w:val="20"/>
          <w:szCs w:val="20"/>
        </w:rPr>
      </w:pPr>
      <w:r w:rsidRPr="007B69FD">
        <w:rPr>
          <w:sz w:val="20"/>
          <w:szCs w:val="20"/>
        </w:rPr>
        <w:t xml:space="preserve">He </w:t>
      </w:r>
      <w:r w:rsidR="006A0330" w:rsidRPr="007B69FD">
        <w:rPr>
          <w:sz w:val="20"/>
          <w:szCs w:val="20"/>
        </w:rPr>
        <w:t>would</w:t>
      </w:r>
      <w:r w:rsidRPr="007B69FD">
        <w:rPr>
          <w:sz w:val="20"/>
          <w:szCs w:val="20"/>
        </w:rPr>
        <w:t xml:space="preserve"> tell people to prepare the way of the Lord and to make the Lord's paths straight.</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w:numPr>
          <w:ilvl w:val="0"/>
          <w:numId w:val="10"/>
        </w:numPr>
        <w:rPr>
          <w:sz w:val="20"/>
          <w:szCs w:val="20"/>
        </w:rPr>
      </w:pPr>
      <w:r w:rsidRPr="007B69FD">
        <w:rPr>
          <w:sz w:val="20"/>
          <w:szCs w:val="20"/>
        </w:rPr>
        <w:t>[1:4]</w:t>
      </w:r>
      <w:r>
        <w:rPr>
          <w:sz w:val="20"/>
          <w:szCs w:val="20"/>
        </w:rPr>
        <w:t xml:space="preserve"> </w:t>
      </w:r>
      <w:r w:rsidR="00E24C3B">
        <w:rPr>
          <w:sz w:val="20"/>
          <w:szCs w:val="20"/>
        </w:rPr>
        <w:tab/>
      </w:r>
      <w:r w:rsidR="003C3658" w:rsidRPr="007B69FD">
        <w:rPr>
          <w:sz w:val="20"/>
          <w:szCs w:val="20"/>
        </w:rPr>
        <w:t xml:space="preserve">What did John do in the wilderness? </w:t>
      </w:r>
    </w:p>
    <w:p w14:paraId="3F4CDFCD" w14:textId="4EE6023B" w:rsidR="003C3658" w:rsidRPr="007B69FD" w:rsidRDefault="003C3658" w:rsidP="003C3658">
      <w:pPr>
        <w:ind w:left="720"/>
        <w:rPr>
          <w:sz w:val="20"/>
          <w:szCs w:val="20"/>
        </w:rPr>
      </w:pPr>
      <w:r w:rsidRPr="007B69FD">
        <w:rPr>
          <w:sz w:val="20"/>
          <w:szCs w:val="20"/>
        </w:rPr>
        <w:t>John baptized people</w:t>
      </w:r>
      <w:r w:rsidR="0062749E" w:rsidRPr="007B69FD">
        <w:rPr>
          <w:sz w:val="20"/>
          <w:szCs w:val="20"/>
        </w:rPr>
        <w:t>,</w:t>
      </w:r>
      <w:r w:rsidRPr="007B69FD">
        <w:rPr>
          <w:sz w:val="20"/>
          <w:szCs w:val="20"/>
        </w:rPr>
        <w:t xml:space="preserve"> and </w:t>
      </w:r>
      <w:r w:rsidR="0062749E" w:rsidRPr="007B69FD">
        <w:rPr>
          <w:sz w:val="20"/>
          <w:szCs w:val="20"/>
        </w:rPr>
        <w:t xml:space="preserve">he </w:t>
      </w:r>
      <w:r w:rsidRPr="007B69FD">
        <w:rPr>
          <w:sz w:val="20"/>
          <w:szCs w:val="20"/>
        </w:rPr>
        <w:t xml:space="preserve">preached a baptism of repentance for the forgiveness of sins. </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Who came to John at the Jordan </w:t>
      </w:r>
      <w:r w:rsidR="0062749E" w:rsidRPr="007B69FD">
        <w:rPr>
          <w:sz w:val="20"/>
          <w:szCs w:val="20"/>
        </w:rPr>
        <w:t>R</w:t>
      </w:r>
      <w:r w:rsidR="003C3658" w:rsidRPr="007B69FD">
        <w:rPr>
          <w:sz w:val="20"/>
          <w:szCs w:val="20"/>
        </w:rPr>
        <w:t xml:space="preserve">iver? </w:t>
      </w:r>
    </w:p>
    <w:p w14:paraId="3BB3E466" w14:textId="77777777" w:rsidR="003C3658" w:rsidRPr="007B69FD" w:rsidRDefault="003C3658" w:rsidP="003C3658">
      <w:pPr>
        <w:ind w:left="720"/>
        <w:rPr>
          <w:sz w:val="20"/>
          <w:szCs w:val="20"/>
        </w:rPr>
      </w:pPr>
      <w:r w:rsidRPr="007B69FD">
        <w:rPr>
          <w:sz w:val="20"/>
          <w:szCs w:val="20"/>
        </w:rPr>
        <w:t>People from the country of Judea and all Jerusalem went out to him.</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What did the people do when they were baptized by John? </w:t>
      </w:r>
    </w:p>
    <w:p w14:paraId="7FD021A1" w14:textId="77777777" w:rsidR="003C3658" w:rsidRPr="007B69FD" w:rsidRDefault="003C3658" w:rsidP="003C3658">
      <w:pPr>
        <w:ind w:left="720"/>
        <w:rPr>
          <w:sz w:val="20"/>
          <w:szCs w:val="20"/>
        </w:rPr>
      </w:pPr>
      <w:r w:rsidRPr="007B69FD">
        <w:rPr>
          <w:sz w:val="20"/>
          <w:szCs w:val="20"/>
        </w:rPr>
        <w:t>The people confessed their sins.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w:numPr>
          <w:ilvl w:val="0"/>
          <w:numId w:val="10"/>
        </w:numPr>
        <w:rPr>
          <w:sz w:val="20"/>
          <w:szCs w:val="20"/>
        </w:rPr>
      </w:pPr>
      <w:r w:rsidRPr="007B69FD">
        <w:rPr>
          <w:sz w:val="20"/>
          <w:szCs w:val="20"/>
        </w:rPr>
        <w:t>[1:6]</w:t>
      </w:r>
      <w:r>
        <w:rPr>
          <w:sz w:val="20"/>
          <w:szCs w:val="20"/>
        </w:rPr>
        <w:t xml:space="preserve"> </w:t>
      </w:r>
      <w:r w:rsidR="00E24C3B">
        <w:rPr>
          <w:sz w:val="20"/>
          <w:szCs w:val="20"/>
        </w:rPr>
        <w:tab/>
      </w:r>
      <w:r w:rsidR="003C3658" w:rsidRPr="007B69FD">
        <w:rPr>
          <w:sz w:val="20"/>
          <w:szCs w:val="20"/>
        </w:rPr>
        <w:t xml:space="preserve">What did John wear and eat? </w:t>
      </w:r>
    </w:p>
    <w:p w14:paraId="7111D675" w14:textId="77777777" w:rsidR="003C3658" w:rsidRPr="007B69FD" w:rsidRDefault="003C3658" w:rsidP="003C3658">
      <w:pPr>
        <w:ind w:left="720"/>
        <w:rPr>
          <w:sz w:val="20"/>
          <w:szCs w:val="20"/>
        </w:rPr>
      </w:pPr>
      <w:r w:rsidRPr="007B69FD">
        <w:rPr>
          <w:sz w:val="20"/>
          <w:szCs w:val="20"/>
        </w:rPr>
        <w:t>John wore a coat made of camel's hair and a leather belt. He ate locusts and wild honey.</w:t>
      </w:r>
    </w:p>
    <w:p w14:paraId="545D3DF0" w14:textId="18FE2103" w:rsidR="003C3658" w:rsidRPr="00D273B3" w:rsidRDefault="00D273B3" w:rsidP="00D273B3">
      <w:pPr>
        <w:pStyle w:val="Continuedline"/>
      </w:pPr>
      <w:r w:rsidRPr="00D273B3">
        <w:lastRenderedPageBreak/>
        <w:t>Mark 1:1-13 continued</w:t>
      </w:r>
      <w:r>
        <w:br/>
      </w:r>
    </w:p>
    <w:p w14:paraId="181E0EB6" w14:textId="08983C34" w:rsidR="003C3658" w:rsidRPr="007B69FD" w:rsidRDefault="008F6E25" w:rsidP="0099152C">
      <w:pPr>
        <w:numPr>
          <w:ilvl w:val="0"/>
          <w:numId w:val="10"/>
        </w:numPr>
        <w:rPr>
          <w:sz w:val="20"/>
          <w:szCs w:val="20"/>
        </w:rPr>
      </w:pPr>
      <w:r w:rsidRPr="007B69FD">
        <w:rPr>
          <w:sz w:val="20"/>
          <w:szCs w:val="20"/>
        </w:rPr>
        <w:t>[1:7]</w:t>
      </w:r>
      <w:r>
        <w:rPr>
          <w:sz w:val="20"/>
          <w:szCs w:val="20"/>
        </w:rPr>
        <w:t xml:space="preserve"> </w:t>
      </w:r>
      <w:r w:rsidR="00E24C3B">
        <w:rPr>
          <w:sz w:val="20"/>
          <w:szCs w:val="20"/>
        </w:rPr>
        <w:tab/>
      </w:r>
      <w:r w:rsidR="003C3658" w:rsidRPr="007B69FD">
        <w:rPr>
          <w:sz w:val="20"/>
          <w:szCs w:val="20"/>
        </w:rPr>
        <w:t xml:space="preserve">What did John say about the one who would come after him? </w:t>
      </w:r>
    </w:p>
    <w:p w14:paraId="54270C85" w14:textId="77777777" w:rsidR="003C3658" w:rsidRPr="007B69FD" w:rsidRDefault="003C3658" w:rsidP="003C3658">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4BEF069C" w14:textId="77777777" w:rsidR="00257891" w:rsidRPr="007B69FD" w:rsidRDefault="00257891"/>
    <w:p w14:paraId="77C338ED" w14:textId="534A4EDC" w:rsidR="003C3658" w:rsidRPr="007B69FD" w:rsidRDefault="008F6E25" w:rsidP="0099152C">
      <w:pPr>
        <w:numPr>
          <w:ilvl w:val="0"/>
          <w:numId w:val="10"/>
        </w:numPr>
        <w:rPr>
          <w:sz w:val="20"/>
          <w:szCs w:val="20"/>
        </w:rPr>
      </w:pPr>
      <w:r w:rsidRPr="007B69FD">
        <w:rPr>
          <w:sz w:val="20"/>
          <w:szCs w:val="20"/>
        </w:rPr>
        <w:t>[1:8]</w:t>
      </w:r>
      <w:r>
        <w:rPr>
          <w:sz w:val="20"/>
          <w:szCs w:val="20"/>
        </w:rPr>
        <w:t xml:space="preserve"> </w:t>
      </w:r>
      <w:r w:rsidR="00E24C3B">
        <w:rPr>
          <w:sz w:val="20"/>
          <w:szCs w:val="20"/>
        </w:rPr>
        <w:tab/>
      </w:r>
      <w:r w:rsidR="003C3658" w:rsidRPr="007B69FD">
        <w:rPr>
          <w:sz w:val="20"/>
          <w:szCs w:val="20"/>
        </w:rPr>
        <w:t xml:space="preserve">What did John say the one coming after him would do? </w:t>
      </w:r>
    </w:p>
    <w:p w14:paraId="176BD20A" w14:textId="77777777" w:rsidR="003C3658" w:rsidRPr="007B69FD" w:rsidRDefault="003C3658" w:rsidP="003C3658">
      <w:pPr>
        <w:pStyle w:val="ListParagraph"/>
        <w:ind w:left="360" w:firstLine="360"/>
        <w:rPr>
          <w:sz w:val="20"/>
          <w:szCs w:val="20"/>
        </w:rPr>
      </w:pPr>
      <w:r w:rsidRPr="007B69FD">
        <w:rPr>
          <w:sz w:val="20"/>
          <w:szCs w:val="20"/>
        </w:rPr>
        <w:t>John said the one coming after him would baptize with the Holy Spirit.</w:t>
      </w:r>
    </w:p>
    <w:p w14:paraId="4DDCADD5" w14:textId="5A9BD968" w:rsidR="003C3658" w:rsidRPr="007B69FD" w:rsidRDefault="003C3658" w:rsidP="003C3658">
      <w:pPr>
        <w:rPr>
          <w:sz w:val="20"/>
          <w:szCs w:val="20"/>
        </w:rPr>
      </w:pPr>
    </w:p>
    <w:p w14:paraId="2605A94F" w14:textId="64C0420F" w:rsidR="003C3658" w:rsidRPr="007B69FD" w:rsidRDefault="008F6E25" w:rsidP="0099152C">
      <w:pPr>
        <w:numPr>
          <w:ilvl w:val="0"/>
          <w:numId w:val="10"/>
        </w:numPr>
        <w:rPr>
          <w:sz w:val="20"/>
          <w:szCs w:val="20"/>
        </w:rPr>
      </w:pPr>
      <w:r w:rsidRPr="007B69FD">
        <w:rPr>
          <w:sz w:val="20"/>
          <w:szCs w:val="20"/>
        </w:rPr>
        <w:t>[1:9]</w:t>
      </w:r>
      <w:r>
        <w:rPr>
          <w:sz w:val="20"/>
          <w:szCs w:val="20"/>
        </w:rPr>
        <w:t xml:space="preserve"> </w:t>
      </w:r>
      <w:r w:rsidR="00E24C3B">
        <w:rPr>
          <w:sz w:val="20"/>
          <w:szCs w:val="20"/>
        </w:rPr>
        <w:tab/>
      </w:r>
      <w:r w:rsidR="003C3658" w:rsidRPr="007B69FD">
        <w:rPr>
          <w:sz w:val="20"/>
          <w:szCs w:val="20"/>
        </w:rPr>
        <w:t xml:space="preserve">When he came to be baptized, from what place did Jesus come? </w:t>
      </w:r>
    </w:p>
    <w:p w14:paraId="423D08E0" w14:textId="77777777" w:rsidR="003C3658" w:rsidRPr="007B69FD" w:rsidRDefault="003C3658" w:rsidP="003C3658">
      <w:pPr>
        <w:ind w:left="720"/>
        <w:rPr>
          <w:sz w:val="20"/>
          <w:szCs w:val="20"/>
        </w:rPr>
      </w:pPr>
      <w:r w:rsidRPr="007B69FD">
        <w:rPr>
          <w:sz w:val="20"/>
          <w:szCs w:val="20"/>
        </w:rPr>
        <w:t>Jesus came there from Nazareth.</w:t>
      </w:r>
    </w:p>
    <w:p w14:paraId="3A8A56A9" w14:textId="77777777" w:rsidR="003C3658" w:rsidRPr="007B69FD" w:rsidRDefault="003C3658" w:rsidP="003C3658">
      <w:pPr>
        <w:rPr>
          <w:sz w:val="20"/>
          <w:szCs w:val="20"/>
        </w:rPr>
      </w:pPr>
    </w:p>
    <w:p w14:paraId="682B70B4" w14:textId="7443059C" w:rsidR="003C3658" w:rsidRPr="007B69FD" w:rsidRDefault="008F6E25" w:rsidP="0099152C">
      <w:pPr>
        <w:numPr>
          <w:ilvl w:val="0"/>
          <w:numId w:val="10"/>
        </w:numPr>
        <w:rPr>
          <w:sz w:val="20"/>
          <w:szCs w:val="20"/>
          <w:lang w:val="en-US"/>
        </w:rPr>
      </w:pPr>
      <w:r w:rsidRPr="48114252">
        <w:rPr>
          <w:sz w:val="20"/>
          <w:szCs w:val="20"/>
          <w:lang w:val="en-US"/>
        </w:rPr>
        <w:t>[1:10]</w:t>
      </w:r>
      <w:r w:rsidR="00E24C3B">
        <w:rPr>
          <w:sz w:val="20"/>
          <w:szCs w:val="20"/>
          <w:lang w:val="en-US"/>
        </w:rPr>
        <w:tab/>
        <w:t xml:space="preserve"> </w:t>
      </w:r>
      <w:r w:rsidR="00E24C3B">
        <w:rPr>
          <w:sz w:val="20"/>
          <w:szCs w:val="20"/>
          <w:lang w:val="en-US"/>
        </w:rPr>
        <w:tab/>
      </w:r>
      <w:r w:rsidR="003C3658" w:rsidRPr="48114252">
        <w:rPr>
          <w:sz w:val="20"/>
          <w:szCs w:val="20"/>
          <w:lang w:val="en-US"/>
        </w:rPr>
        <w:t xml:space="preserve">What happened when Jesus was baptized by John? </w:t>
      </w:r>
    </w:p>
    <w:p w14:paraId="658F8507" w14:textId="79F1BBDB" w:rsidR="003C3658" w:rsidRPr="007B69FD" w:rsidRDefault="003C3658" w:rsidP="003C3658">
      <w:pPr>
        <w:ind w:left="720"/>
        <w:rPr>
          <w:sz w:val="20"/>
          <w:szCs w:val="20"/>
        </w:rPr>
      </w:pPr>
      <w:r w:rsidRPr="007B69FD">
        <w:rPr>
          <w:sz w:val="20"/>
          <w:szCs w:val="20"/>
        </w:rPr>
        <w:t>Jesus came out of the water</w:t>
      </w:r>
      <w:r w:rsidR="00036E41">
        <w:rPr>
          <w:sz w:val="20"/>
          <w:szCs w:val="20"/>
        </w:rPr>
        <w:t>,</w:t>
      </w:r>
      <w:r w:rsidRPr="007B69FD">
        <w:rPr>
          <w:sz w:val="20"/>
          <w:szCs w:val="20"/>
        </w:rPr>
        <w:t xml:space="preserve"> the Spirit descended on him like a dove</w:t>
      </w:r>
      <w:r w:rsidR="00036E41">
        <w:rPr>
          <w:sz w:val="20"/>
          <w:szCs w:val="20"/>
        </w:rPr>
        <w:t>, and a voice spoke to him from heaven</w:t>
      </w:r>
      <w:r w:rsidRPr="007B69FD">
        <w:rPr>
          <w:sz w:val="20"/>
          <w:szCs w:val="20"/>
        </w:rPr>
        <w:t>.</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What did the voice from heaven say about Jesus? </w:t>
      </w:r>
    </w:p>
    <w:p w14:paraId="2D49689F" w14:textId="16CA7145" w:rsidR="003C3658" w:rsidRPr="007B69FD" w:rsidRDefault="003C3658" w:rsidP="48114252">
      <w:pPr>
        <w:ind w:left="720"/>
        <w:rPr>
          <w:sz w:val="20"/>
          <w:szCs w:val="20"/>
          <w:lang w:val="en-US"/>
        </w:rPr>
      </w:pPr>
      <w:r w:rsidRPr="48114252">
        <w:rPr>
          <w:sz w:val="20"/>
          <w:szCs w:val="20"/>
          <w:lang w:val="en-US"/>
        </w:rPr>
        <w:t>“You are my beloved Son</w:t>
      </w:r>
      <w:r w:rsidR="00D273B3" w:rsidRPr="48114252">
        <w:rPr>
          <w:sz w:val="20"/>
          <w:szCs w:val="20"/>
          <w:lang w:val="en-US"/>
        </w:rPr>
        <w:t>.</w:t>
      </w:r>
      <w:r w:rsidRPr="48114252">
        <w:rPr>
          <w:sz w:val="20"/>
          <w:szCs w:val="20"/>
          <w:lang w:val="en-US"/>
        </w:rPr>
        <w:t xml:space="preserve"> I am </w:t>
      </w:r>
      <w:r w:rsidR="00D273B3" w:rsidRPr="48114252">
        <w:rPr>
          <w:sz w:val="20"/>
          <w:szCs w:val="20"/>
          <w:lang w:val="en-US"/>
        </w:rPr>
        <w:t>very</w:t>
      </w:r>
      <w:r w:rsidRPr="48114252">
        <w:rPr>
          <w:sz w:val="20"/>
          <w:szCs w:val="20"/>
          <w:lang w:val="en-US"/>
        </w:rPr>
        <w:t xml:space="preserve"> pleased</w:t>
      </w:r>
      <w:r w:rsidR="00D273B3" w:rsidRPr="48114252">
        <w:rPr>
          <w:sz w:val="20"/>
          <w:szCs w:val="20"/>
          <w:lang w:val="en-US"/>
        </w:rPr>
        <w:t xml:space="preserve"> with you</w:t>
      </w:r>
      <w:r w:rsidRPr="48114252">
        <w:rPr>
          <w:sz w:val="20"/>
          <w:szCs w:val="20"/>
          <w:lang w:val="en-US"/>
        </w:rPr>
        <w:t>.”</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Who </w:t>
      </w:r>
      <w:r w:rsidR="00036E41">
        <w:rPr>
          <w:sz w:val="20"/>
          <w:szCs w:val="20"/>
        </w:rPr>
        <w:t>was speaking</w:t>
      </w:r>
      <w:r w:rsidR="003C3658" w:rsidRPr="007B69FD">
        <w:rPr>
          <w:sz w:val="20"/>
          <w:szCs w:val="20"/>
        </w:rPr>
        <w:t xml:space="preserve">? </w:t>
      </w:r>
    </w:p>
    <w:p w14:paraId="6D0FCCDD" w14:textId="75FD92E3" w:rsidR="003C3658" w:rsidRPr="007B69FD" w:rsidRDefault="003C3658" w:rsidP="003C3658">
      <w:pPr>
        <w:ind w:left="720"/>
        <w:rPr>
          <w:sz w:val="20"/>
          <w:szCs w:val="20"/>
        </w:rPr>
      </w:pPr>
      <w:r w:rsidRPr="007B69FD">
        <w:rPr>
          <w:sz w:val="20"/>
          <w:szCs w:val="20"/>
        </w:rPr>
        <w:t>The voice was God the Father.</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w:numPr>
          <w:ilvl w:val="0"/>
          <w:numId w:val="10"/>
        </w:numPr>
        <w:rPr>
          <w:sz w:val="20"/>
          <w:szCs w:val="20"/>
        </w:rPr>
      </w:pPr>
      <w:r w:rsidRPr="007B69FD">
        <w:rPr>
          <w:sz w:val="20"/>
          <w:szCs w:val="20"/>
        </w:rPr>
        <w:t>[1:12]</w:t>
      </w:r>
      <w:r>
        <w:rPr>
          <w:sz w:val="20"/>
          <w:szCs w:val="20"/>
        </w:rPr>
        <w:t xml:space="preserve"> </w:t>
      </w:r>
      <w:r w:rsidR="00E24C3B">
        <w:rPr>
          <w:sz w:val="20"/>
          <w:szCs w:val="20"/>
        </w:rPr>
        <w:tab/>
      </w:r>
      <w:r w:rsidR="003C3658" w:rsidRPr="007B69FD">
        <w:rPr>
          <w:sz w:val="20"/>
          <w:szCs w:val="20"/>
        </w:rPr>
        <w:t xml:space="preserve">Where did the Spirit lead Jesus? </w:t>
      </w:r>
    </w:p>
    <w:p w14:paraId="111EFC0B" w14:textId="77777777" w:rsidR="003C3658" w:rsidRPr="007B69FD" w:rsidRDefault="003C3658" w:rsidP="003C3658">
      <w:pPr>
        <w:ind w:left="720"/>
        <w:rPr>
          <w:sz w:val="20"/>
          <w:szCs w:val="20"/>
        </w:rPr>
      </w:pPr>
      <w:r w:rsidRPr="007B69FD">
        <w:rPr>
          <w:sz w:val="20"/>
          <w:szCs w:val="20"/>
        </w:rPr>
        <w:t>The Spirit led Jesus into the wilderness.</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w:numPr>
          <w:ilvl w:val="0"/>
          <w:numId w:val="10"/>
        </w:numPr>
        <w:rPr>
          <w:sz w:val="20"/>
          <w:szCs w:val="20"/>
        </w:rPr>
      </w:pPr>
      <w:r w:rsidRPr="007B69FD">
        <w:rPr>
          <w:sz w:val="20"/>
          <w:szCs w:val="20"/>
        </w:rPr>
        <w:t>[1:13]</w:t>
      </w:r>
      <w:r>
        <w:rPr>
          <w:sz w:val="20"/>
          <w:szCs w:val="20"/>
        </w:rPr>
        <w:t xml:space="preserve"> </w:t>
      </w:r>
      <w:r w:rsidR="00E24C3B">
        <w:rPr>
          <w:sz w:val="20"/>
          <w:szCs w:val="20"/>
        </w:rPr>
        <w:tab/>
      </w:r>
      <w:r w:rsidR="003C3658" w:rsidRPr="007B69FD">
        <w:rPr>
          <w:sz w:val="20"/>
          <w:szCs w:val="20"/>
        </w:rPr>
        <w:t xml:space="preserve">What happened in the wilderness? </w:t>
      </w:r>
    </w:p>
    <w:p w14:paraId="572CBC5B" w14:textId="77777777" w:rsidR="003C3658" w:rsidRPr="007B69FD" w:rsidRDefault="003C3658" w:rsidP="003C3658">
      <w:pPr>
        <w:ind w:left="720"/>
        <w:rPr>
          <w:sz w:val="20"/>
          <w:szCs w:val="20"/>
        </w:rPr>
      </w:pPr>
      <w:r w:rsidRPr="007B69FD">
        <w:rPr>
          <w:sz w:val="20"/>
          <w:szCs w:val="20"/>
        </w:rPr>
        <w:t>Satan tempted Jesus for forty days. Jesus was also with the wild animals, and the angels ministered to him.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w:numPr>
          <w:ilvl w:val="0"/>
          <w:numId w:val="10"/>
        </w:numPr>
        <w:rPr>
          <w:sz w:val="20"/>
          <w:szCs w:val="20"/>
        </w:rPr>
      </w:pPr>
      <w:r>
        <w:rPr>
          <w:sz w:val="20"/>
          <w:szCs w:val="20"/>
        </w:rPr>
        <w:t>[</w:t>
      </w:r>
      <w:r w:rsidRPr="007B69FD">
        <w:rPr>
          <w:sz w:val="20"/>
          <w:szCs w:val="20"/>
        </w:rPr>
        <w:t>1:1-13]</w:t>
      </w:r>
      <w:r>
        <w:rPr>
          <w:sz w:val="20"/>
          <w:szCs w:val="20"/>
        </w:rPr>
        <w:t xml:space="preserve"> </w:t>
      </w:r>
      <w:r w:rsidR="00E24C3B">
        <w:rPr>
          <w:sz w:val="20"/>
          <w:szCs w:val="20"/>
        </w:rPr>
        <w:tab/>
      </w:r>
      <w:r w:rsidR="003C3658" w:rsidRPr="007B69FD">
        <w:rPr>
          <w:sz w:val="20"/>
          <w:szCs w:val="20"/>
        </w:rPr>
        <w:t xml:space="preserve">How do you think the prophecy in verses 2 and 3 was fulfilled in this passage? </w:t>
      </w:r>
    </w:p>
    <w:p w14:paraId="1D38D2C4" w14:textId="25B2AA56" w:rsidR="003C3658" w:rsidRPr="007B69FD" w:rsidRDefault="003C3658" w:rsidP="48114252">
      <w:pPr>
        <w:ind w:left="720"/>
        <w:rPr>
          <w:sz w:val="20"/>
          <w:szCs w:val="20"/>
          <w:lang w:val="en-US"/>
        </w:rPr>
      </w:pPr>
      <w:r w:rsidRPr="48114252">
        <w:rPr>
          <w:sz w:val="20"/>
          <w:szCs w:val="20"/>
          <w:lang w:val="en-US"/>
        </w:rPr>
        <w:t xml:space="preserve">The passage indicates that John was the messenger who would tell people to prepare for the Lord’s coming. It also indicates that Jesus is the Lord who </w:t>
      </w:r>
      <w:r w:rsidR="006A0330" w:rsidRPr="48114252">
        <w:rPr>
          <w:sz w:val="20"/>
          <w:szCs w:val="20"/>
          <w:lang w:val="en-US"/>
        </w:rPr>
        <w:t>was to</w:t>
      </w:r>
      <w:r w:rsidRPr="48114252">
        <w:rPr>
          <w:sz w:val="20"/>
          <w:szCs w:val="20"/>
          <w:lang w:val="en-US"/>
        </w:rPr>
        <w:t xml:space="preserve"> come.</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w:rPr>
          <w:b/>
          <w:sz w:val="20"/>
          <w:szCs w:val="20"/>
        </w:rPr>
      </w:pPr>
      <w:r w:rsidRPr="007B69FD">
        <w:rPr>
          <w:b/>
          <w:sz w:val="20"/>
          <w:szCs w:val="20"/>
        </w:rPr>
        <w:t>Comment Section:</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w:pStyle w:val="Heading1"/>
        <w:keepNext w:val="0"/>
        <w:keepLines w:val="0"/>
        <w:rPr>
          <w:b/>
          <w:szCs w:val="44"/>
        </w:rPr>
      </w:pPr>
      <w:bookmarkStart w:id="9" w:name="_Toc166194244"/>
      <w:r w:rsidRPr="007B69FD">
        <w:rPr>
          <w:b/>
          <w:szCs w:val="44"/>
        </w:rPr>
        <w:lastRenderedPageBreak/>
        <w:t>Mark 2:1-12</w:t>
      </w:r>
      <w:bookmarkEnd w:id="9"/>
      <w:r w:rsidRPr="007B69FD">
        <w:rPr>
          <w:b/>
          <w:szCs w:val="44"/>
        </w:rPr>
        <w:t xml:space="preserve"> </w:t>
      </w:r>
    </w:p>
    <w:p w14:paraId="15782872" w14:textId="2925FA9E" w:rsidR="003C3658" w:rsidRPr="007B69FD" w:rsidRDefault="003C3658" w:rsidP="00350308">
      <w:pPr>
        <w:pStyle w:val="Background"/>
      </w:pPr>
      <w:r w:rsidRPr="48114252">
        <w:rPr>
          <w:b/>
          <w:lang w:val="en-US"/>
        </w:rPr>
        <w:t>Background:</w:t>
      </w:r>
      <w:r w:rsidRPr="48114252">
        <w:rPr>
          <w:lang w:val="en-US"/>
        </w:rPr>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In Mark 2:1, they came back to Capernaum.</w:t>
      </w:r>
    </w:p>
    <w:p w14:paraId="58EE8AF9" w14:textId="77777777" w:rsidR="00170DC8" w:rsidRPr="00170DC8" w:rsidRDefault="00170DC8" w:rsidP="00170DC8">
      <w:pPr>
        <w:pStyle w:val="Background"/>
        <w:rPr>
          <w:b/>
          <w:bCs w:val="0"/>
          <w:i/>
          <w:iCs/>
        </w:rPr>
      </w:pPr>
      <w:r w:rsidRPr="00170DC8">
        <w:rPr>
          <w:b/>
          <w:bCs w:val="0"/>
          <w:i/>
          <w:iCs/>
        </w:rPr>
        <w:t>Read the passage.</w:t>
      </w:r>
    </w:p>
    <w:p w14:paraId="3DB452D7" w14:textId="77777777" w:rsidR="003C3658" w:rsidRPr="007B69FD" w:rsidRDefault="003C3658" w:rsidP="006D6990">
      <w:pPr>
        <w:pStyle w:val="Part1"/>
      </w:pPr>
      <w:r w:rsidRPr="007B69FD">
        <w:t>Part 1</w:t>
      </w:r>
    </w:p>
    <w:p w14:paraId="49DAC923" w14:textId="428E6384" w:rsidR="003C3658" w:rsidRPr="007B69FD" w:rsidRDefault="003C3658" w:rsidP="00350308">
      <w:pPr>
        <w:pStyle w:val="Answerortell"/>
      </w:pPr>
      <w:r w:rsidRPr="007B69FD">
        <w:t xml:space="preserve">Tell in your own words what you just read in </w:t>
      </w:r>
      <w:r w:rsidR="003947E5">
        <w:t>this passage</w:t>
      </w:r>
      <w:r w:rsidRPr="007B69FD">
        <w:t>.</w:t>
      </w:r>
    </w:p>
    <w:p w14:paraId="6963250B" w14:textId="34AB45BB" w:rsidR="003C3658" w:rsidRPr="007B69FD" w:rsidRDefault="003C3658" w:rsidP="00350308">
      <w:pPr>
        <w:pStyle w:val="Checklist"/>
      </w:pPr>
      <w:r w:rsidRPr="007B69FD">
        <w:t xml:space="preserve">Some men brought a paralyzed man to Jesus. </w:t>
      </w:r>
      <w:r w:rsidR="00E24C3B" w:rsidRPr="007B69FD">
        <w:t>[2:1-4]</w:t>
      </w:r>
    </w:p>
    <w:p w14:paraId="1B911554" w14:textId="546E14DE" w:rsidR="003C3658" w:rsidRPr="007B69FD" w:rsidRDefault="003C3658" w:rsidP="00350308">
      <w:pPr>
        <w:pStyle w:val="Checklist"/>
      </w:pPr>
      <w:r w:rsidRPr="007B69FD">
        <w:t xml:space="preserve">Jesus told the paralyzed man that his sins were forgiven. </w:t>
      </w:r>
      <w:r w:rsidR="00E24C3B" w:rsidRPr="007B69FD">
        <w:t>[2:5]</w:t>
      </w:r>
    </w:p>
    <w:p w14:paraId="27EBF46F" w14:textId="2C94D0DF" w:rsidR="003C3658" w:rsidRPr="007B69FD" w:rsidRDefault="003C3658" w:rsidP="00350308">
      <w:pPr>
        <w:pStyle w:val="Checklist"/>
      </w:pPr>
      <w:r w:rsidRPr="007B69FD">
        <w:t xml:space="preserve">Some scribes thought Jesus blasphemed when he said that. </w:t>
      </w:r>
      <w:r w:rsidR="00E24C3B" w:rsidRPr="007B69FD">
        <w:t>[2:6-7]</w:t>
      </w:r>
    </w:p>
    <w:p w14:paraId="220D13A7" w14:textId="57D0E547" w:rsidR="003C3658" w:rsidRPr="007B69FD" w:rsidRDefault="003C3658" w:rsidP="00350308">
      <w:pPr>
        <w:pStyle w:val="Checklist"/>
      </w:pPr>
      <w:r w:rsidRPr="007B69FD">
        <w:t xml:space="preserve">Jesus told the man to get up, pick up his mat, and walk. </w:t>
      </w:r>
      <w:r w:rsidR="00E24C3B" w:rsidRPr="007B69FD">
        <w:t>[2:10-11]</w:t>
      </w:r>
    </w:p>
    <w:p w14:paraId="6AB7B286" w14:textId="297FA3C1" w:rsidR="003C3658" w:rsidRPr="007B69FD" w:rsidRDefault="003C3658" w:rsidP="00350308">
      <w:pPr>
        <w:pStyle w:val="Checklist"/>
      </w:pPr>
      <w:r w:rsidRPr="007B69FD">
        <w:t xml:space="preserve">The man got up, picked up his mat and walked out, and the people praised God. </w:t>
      </w:r>
      <w:r w:rsidR="00E24C3B" w:rsidRPr="007B69FD">
        <w:t>[2:12]</w:t>
      </w:r>
    </w:p>
    <w:p w14:paraId="2448BC1D" w14:textId="77777777" w:rsidR="003C3658" w:rsidRPr="007B69FD" w:rsidRDefault="003C3658" w:rsidP="0019643B">
      <w:pPr>
        <w:pStyle w:val="Part2"/>
        <w:rPr>
          <w:sz w:val="20"/>
          <w:szCs w:val="20"/>
        </w:rPr>
      </w:pPr>
      <w:r w:rsidRPr="007B69FD">
        <w:t>Part 2</w:t>
      </w:r>
    </w:p>
    <w:p w14:paraId="6C4FF85D" w14:textId="369057AA" w:rsidR="003C3658" w:rsidRPr="007B69FD" w:rsidRDefault="003947E5" w:rsidP="00350308">
      <w:pPr>
        <w:pStyle w:val="Answerortell"/>
      </w:pPr>
      <w:r>
        <w:t>Answer the following questions from the specified verses.</w:t>
      </w:r>
    </w:p>
    <w:p w14:paraId="52F7EE83" w14:textId="3C17448E"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happened when the people heard that Jesus had returned to Capernaum? </w:t>
      </w:r>
    </w:p>
    <w:p w14:paraId="0C85F2A2" w14:textId="77777777" w:rsidR="003C3658" w:rsidRPr="007B69FD" w:rsidRDefault="003C3658" w:rsidP="003C3658">
      <w:pPr>
        <w:ind w:left="720"/>
        <w:rPr>
          <w:sz w:val="20"/>
          <w:szCs w:val="20"/>
        </w:rPr>
      </w:pPr>
      <w:r w:rsidRPr="007B69FD">
        <w:rPr>
          <w:sz w:val="20"/>
          <w:szCs w:val="20"/>
        </w:rPr>
        <w:t>So many people gathered at the house where Jesus was preaching that there was no more room in the house.</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w:numPr>
          <w:ilvl w:val="0"/>
          <w:numId w:val="11"/>
        </w:numPr>
        <w:rPr>
          <w:sz w:val="20"/>
          <w:szCs w:val="20"/>
        </w:rPr>
      </w:pPr>
      <w:r w:rsidRPr="007B69FD">
        <w:rPr>
          <w:sz w:val="20"/>
          <w:szCs w:val="20"/>
        </w:rPr>
        <w:t>[2:3]</w:t>
      </w:r>
      <w:r>
        <w:rPr>
          <w:sz w:val="20"/>
          <w:szCs w:val="20"/>
        </w:rPr>
        <w:t xml:space="preserve"> </w:t>
      </w:r>
      <w:r w:rsidR="00E24C3B">
        <w:rPr>
          <w:sz w:val="20"/>
          <w:szCs w:val="20"/>
        </w:rPr>
        <w:tab/>
      </w:r>
      <w:r w:rsidR="003C3658" w:rsidRPr="007B69FD">
        <w:rPr>
          <w:sz w:val="20"/>
          <w:szCs w:val="20"/>
        </w:rPr>
        <w:t xml:space="preserve">What did the four men do in verse 3? </w:t>
      </w:r>
    </w:p>
    <w:p w14:paraId="13D7E5FF" w14:textId="77777777" w:rsidR="003C3658" w:rsidRPr="007B69FD" w:rsidRDefault="003C3658" w:rsidP="003C3658">
      <w:pPr>
        <w:ind w:left="720"/>
        <w:rPr>
          <w:sz w:val="20"/>
          <w:szCs w:val="20"/>
        </w:rPr>
      </w:pPr>
      <w:r w:rsidRPr="007B69FD">
        <w:rPr>
          <w:sz w:val="20"/>
          <w:szCs w:val="20"/>
        </w:rPr>
        <w:t>They carried a paralyzed man, trying to take him to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w:numPr>
          <w:ilvl w:val="0"/>
          <w:numId w:val="11"/>
        </w:numPr>
        <w:rPr>
          <w:sz w:val="20"/>
          <w:szCs w:val="20"/>
        </w:rPr>
      </w:pPr>
      <w:r w:rsidRPr="007B69FD">
        <w:rPr>
          <w:sz w:val="20"/>
          <w:szCs w:val="20"/>
        </w:rPr>
        <w:t>[2:4]</w:t>
      </w:r>
      <w:r>
        <w:rPr>
          <w:sz w:val="20"/>
          <w:szCs w:val="20"/>
        </w:rPr>
        <w:t xml:space="preserve"> </w:t>
      </w:r>
      <w:r w:rsidR="00E24C3B">
        <w:rPr>
          <w:sz w:val="20"/>
          <w:szCs w:val="20"/>
        </w:rPr>
        <w:tab/>
      </w:r>
      <w:r w:rsidR="003C3658" w:rsidRPr="007B69FD">
        <w:rPr>
          <w:sz w:val="20"/>
          <w:szCs w:val="20"/>
        </w:rPr>
        <w:t xml:space="preserve">What did the four men do when they could not get into the house? </w:t>
      </w:r>
    </w:p>
    <w:p w14:paraId="0082FE77" w14:textId="58489537" w:rsidR="003C3658" w:rsidRPr="007B69FD" w:rsidRDefault="003C3658" w:rsidP="003C3658">
      <w:pPr>
        <w:ind w:left="720"/>
        <w:rPr>
          <w:sz w:val="20"/>
          <w:szCs w:val="20"/>
        </w:rPr>
      </w:pPr>
      <w:r w:rsidRPr="007B69FD">
        <w:rPr>
          <w:sz w:val="20"/>
          <w:szCs w:val="20"/>
        </w:rPr>
        <w:t xml:space="preserve">They climbed onto the roof of the house, </w:t>
      </w:r>
      <w:r w:rsidR="0062749E" w:rsidRPr="007B69FD">
        <w:rPr>
          <w:sz w:val="20"/>
          <w:szCs w:val="20"/>
        </w:rPr>
        <w:t xml:space="preserve">they </w:t>
      </w:r>
      <w:r w:rsidRPr="007B69FD">
        <w:rPr>
          <w:sz w:val="20"/>
          <w:szCs w:val="20"/>
        </w:rPr>
        <w:t xml:space="preserve">removed part of the roof, and </w:t>
      </w:r>
      <w:r w:rsidR="0062749E" w:rsidRPr="007B69FD">
        <w:rPr>
          <w:sz w:val="20"/>
          <w:szCs w:val="20"/>
        </w:rPr>
        <w:t xml:space="preserve">they </w:t>
      </w:r>
      <w:r w:rsidRPr="007B69FD">
        <w:rPr>
          <w:sz w:val="20"/>
          <w:szCs w:val="20"/>
        </w:rPr>
        <w:t>lowered the man into the house.</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w:numPr>
          <w:ilvl w:val="0"/>
          <w:numId w:val="11"/>
        </w:numPr>
        <w:rPr>
          <w:sz w:val="20"/>
          <w:szCs w:val="20"/>
        </w:rPr>
      </w:pPr>
      <w:r w:rsidRPr="007B69FD">
        <w:rPr>
          <w:sz w:val="20"/>
          <w:szCs w:val="20"/>
        </w:rPr>
        <w:t>[2:5]</w:t>
      </w:r>
      <w:r>
        <w:rPr>
          <w:sz w:val="20"/>
          <w:szCs w:val="20"/>
        </w:rPr>
        <w:t xml:space="preserve"> </w:t>
      </w:r>
      <w:r w:rsidR="00E24C3B">
        <w:rPr>
          <w:sz w:val="20"/>
          <w:szCs w:val="20"/>
        </w:rPr>
        <w:tab/>
      </w:r>
      <w:r w:rsidR="003C3658" w:rsidRPr="007B69FD">
        <w:rPr>
          <w:sz w:val="20"/>
          <w:szCs w:val="20"/>
        </w:rPr>
        <w:t xml:space="preserve">What did Jesus say when he saw the faith of the four friends of the paralyzed man? </w:t>
      </w:r>
    </w:p>
    <w:p w14:paraId="00D55A76" w14:textId="77777777" w:rsidR="003C3658" w:rsidRPr="007B69FD" w:rsidRDefault="003C3658" w:rsidP="003C3658">
      <w:pPr>
        <w:ind w:left="720"/>
        <w:rPr>
          <w:sz w:val="20"/>
          <w:szCs w:val="20"/>
        </w:rPr>
      </w:pPr>
      <w:r w:rsidRPr="007B69FD">
        <w:rPr>
          <w:sz w:val="20"/>
          <w:szCs w:val="20"/>
        </w:rPr>
        <w:t>Jesus told the paralyzed man that his sins were forgiven.</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w:numPr>
          <w:ilvl w:val="0"/>
          <w:numId w:val="11"/>
        </w:numPr>
        <w:rPr>
          <w:sz w:val="20"/>
          <w:szCs w:val="20"/>
        </w:rPr>
      </w:pPr>
      <w:r w:rsidRPr="007B69FD">
        <w:rPr>
          <w:sz w:val="20"/>
          <w:szCs w:val="20"/>
        </w:rPr>
        <w:t>[2:7]</w:t>
      </w:r>
      <w:r>
        <w:rPr>
          <w:sz w:val="20"/>
          <w:szCs w:val="20"/>
        </w:rPr>
        <w:t xml:space="preserve"> </w:t>
      </w:r>
      <w:r w:rsidR="00E24C3B">
        <w:rPr>
          <w:sz w:val="20"/>
          <w:szCs w:val="20"/>
        </w:rPr>
        <w:tab/>
      </w:r>
      <w:r w:rsidR="003C3658" w:rsidRPr="007B69FD">
        <w:rPr>
          <w:sz w:val="20"/>
          <w:szCs w:val="20"/>
        </w:rPr>
        <w:t xml:space="preserve">What did the scribes think when Jesus forgave the man’s sins? </w:t>
      </w:r>
    </w:p>
    <w:p w14:paraId="5427AB34" w14:textId="77777777" w:rsidR="003C3658" w:rsidRPr="007B69FD" w:rsidRDefault="003C3658" w:rsidP="003C3658">
      <w:pPr>
        <w:ind w:left="720"/>
        <w:rPr>
          <w:sz w:val="20"/>
          <w:szCs w:val="20"/>
        </w:rPr>
      </w:pPr>
      <w:r w:rsidRPr="007B69FD">
        <w:rPr>
          <w:sz w:val="20"/>
          <w:szCs w:val="20"/>
        </w:rPr>
        <w:t>They thought that Jesus blasphemed God because only God could forgive sins.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w:numPr>
          <w:ilvl w:val="0"/>
          <w:numId w:val="11"/>
        </w:numPr>
        <w:rPr>
          <w:sz w:val="20"/>
          <w:szCs w:val="20"/>
        </w:rPr>
      </w:pPr>
      <w:r>
        <w:rPr>
          <w:sz w:val="20"/>
          <w:szCs w:val="20"/>
        </w:rPr>
        <w:t>[</w:t>
      </w: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did Jesus ask the scribes once he knew in his spirit what they were thinking? </w:t>
      </w:r>
    </w:p>
    <w:p w14:paraId="332E7E01" w14:textId="77777777" w:rsidR="003C3658" w:rsidRPr="007B69FD" w:rsidRDefault="003C3658" w:rsidP="003C3658">
      <w:pPr>
        <w:ind w:left="720"/>
        <w:rPr>
          <w:sz w:val="20"/>
          <w:szCs w:val="20"/>
        </w:rPr>
      </w:pPr>
      <w:r w:rsidRPr="007B69FD">
        <w:rPr>
          <w:sz w:val="20"/>
          <w:szCs w:val="20"/>
        </w:rPr>
        <w:t>He asked them if it was easier to say that the man’s sins were forgiven or to tell him to take up his mat and walk.</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w:numPr>
          <w:ilvl w:val="0"/>
          <w:numId w:val="11"/>
        </w:numPr>
        <w:rPr>
          <w:sz w:val="20"/>
          <w:szCs w:val="20"/>
        </w:rPr>
      </w:pP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Do you think it was easier to say to the paralyzed man that his sins were forgiven or to tell him to take up his mat and walk? </w:t>
      </w:r>
    </w:p>
    <w:p w14:paraId="4A3AE824" w14:textId="49ABF92D"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305A26D9" w14:textId="77777777" w:rsidR="00D273B3" w:rsidRPr="007B69FD" w:rsidRDefault="00D273B3" w:rsidP="00D273B3">
      <w:pPr>
        <w:pStyle w:val="Continuedline"/>
      </w:pPr>
      <w:r w:rsidRPr="007B69FD">
        <w:lastRenderedPageBreak/>
        <w:t>Mark 2:1-12 continued</w:t>
      </w:r>
    </w:p>
    <w:p w14:paraId="50E879CE" w14:textId="77777777" w:rsidR="003C3658" w:rsidRPr="007B69FD" w:rsidRDefault="003C3658" w:rsidP="00D273B3">
      <w:pPr>
        <w:rPr>
          <w:sz w:val="20"/>
          <w:szCs w:val="20"/>
        </w:rPr>
      </w:pPr>
    </w:p>
    <w:p w14:paraId="0195ADAE" w14:textId="24C8202E" w:rsidR="003C3658" w:rsidRPr="007B69FD" w:rsidRDefault="008F6E25" w:rsidP="0099152C">
      <w:pPr>
        <w:numPr>
          <w:ilvl w:val="0"/>
          <w:numId w:val="11"/>
        </w:numPr>
        <w:rPr>
          <w:sz w:val="20"/>
          <w:szCs w:val="20"/>
        </w:rPr>
      </w:pPr>
      <w:r w:rsidRPr="007B69FD">
        <w:rPr>
          <w:sz w:val="20"/>
          <w:szCs w:val="20"/>
        </w:rPr>
        <w:t>[2:10]</w:t>
      </w:r>
      <w:r>
        <w:rPr>
          <w:sz w:val="20"/>
          <w:szCs w:val="20"/>
        </w:rPr>
        <w:t xml:space="preserve"> </w:t>
      </w:r>
      <w:r w:rsidR="00E24C3B">
        <w:rPr>
          <w:sz w:val="20"/>
          <w:szCs w:val="20"/>
        </w:rPr>
        <w:tab/>
      </w:r>
      <w:r w:rsidR="003C3658" w:rsidRPr="007B69FD">
        <w:rPr>
          <w:sz w:val="20"/>
          <w:szCs w:val="20"/>
        </w:rPr>
        <w:t xml:space="preserve">What did Jesus call himself in verse 10? </w:t>
      </w:r>
    </w:p>
    <w:p w14:paraId="66349784" w14:textId="77777777" w:rsidR="003C3658" w:rsidRDefault="003C3658" w:rsidP="003C3658">
      <w:pPr>
        <w:ind w:left="720"/>
        <w:rPr>
          <w:sz w:val="20"/>
          <w:szCs w:val="20"/>
        </w:rPr>
      </w:pPr>
      <w:r w:rsidRPr="007B69FD">
        <w:rPr>
          <w:sz w:val="20"/>
          <w:szCs w:val="20"/>
        </w:rPr>
        <w:t>Jesus called himself the Son of Man.</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w:numPr>
          <w:ilvl w:val="0"/>
          <w:numId w:val="11"/>
        </w:numPr>
        <w:rPr>
          <w:sz w:val="20"/>
          <w:szCs w:val="20"/>
        </w:rPr>
      </w:pPr>
      <w:r w:rsidRPr="007B69FD">
        <w:rPr>
          <w:sz w:val="20"/>
          <w:szCs w:val="20"/>
        </w:rPr>
        <w:t>[2:10-11]</w:t>
      </w:r>
      <w:r>
        <w:rPr>
          <w:sz w:val="20"/>
          <w:szCs w:val="20"/>
        </w:rPr>
        <w:t xml:space="preserve"> </w:t>
      </w:r>
      <w:r w:rsidR="00E24C3B">
        <w:rPr>
          <w:sz w:val="20"/>
          <w:szCs w:val="20"/>
        </w:rPr>
        <w:tab/>
      </w:r>
      <w:r w:rsidR="003C3658" w:rsidRPr="007B69FD">
        <w:rPr>
          <w:sz w:val="20"/>
          <w:szCs w:val="20"/>
        </w:rPr>
        <w:t xml:space="preserve">What did Jesus say to the paralyzed man so that the people would know that he had authority on earth to forgive sins? </w:t>
      </w:r>
    </w:p>
    <w:p w14:paraId="1DAAF7F5" w14:textId="77777777" w:rsidR="003C3658" w:rsidRPr="007B69FD" w:rsidRDefault="003C3658" w:rsidP="003C3658">
      <w:pPr>
        <w:ind w:left="720"/>
        <w:rPr>
          <w:sz w:val="20"/>
          <w:szCs w:val="20"/>
        </w:rPr>
      </w:pPr>
      <w:r w:rsidRPr="007B69FD">
        <w:rPr>
          <w:sz w:val="20"/>
          <w:szCs w:val="20"/>
        </w:rPr>
        <w:t>Jesus told the paralyzed man to take up his mat and go to his house.</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paralyzed man do? </w:t>
      </w:r>
    </w:p>
    <w:p w14:paraId="2A731510" w14:textId="4626B6A5" w:rsidR="003C3658" w:rsidRPr="007B69FD" w:rsidRDefault="003C3658" w:rsidP="003C3658">
      <w:pPr>
        <w:ind w:left="720"/>
        <w:rPr>
          <w:sz w:val="20"/>
          <w:szCs w:val="20"/>
        </w:rPr>
      </w:pPr>
      <w:r w:rsidRPr="007B69FD">
        <w:rPr>
          <w:sz w:val="20"/>
          <w:szCs w:val="20"/>
        </w:rPr>
        <w:t xml:space="preserve">He got up, </w:t>
      </w:r>
      <w:r w:rsidR="00EC6D02">
        <w:rPr>
          <w:sz w:val="20"/>
          <w:szCs w:val="20"/>
        </w:rPr>
        <w:t xml:space="preserve">he </w:t>
      </w:r>
      <w:r w:rsidRPr="007B69FD">
        <w:rPr>
          <w:sz w:val="20"/>
          <w:szCs w:val="20"/>
        </w:rPr>
        <w:t xml:space="preserve">took up his mat, and </w:t>
      </w:r>
      <w:r w:rsidR="00EC6D02">
        <w:rPr>
          <w:sz w:val="20"/>
          <w:szCs w:val="20"/>
        </w:rPr>
        <w:t xml:space="preserve">he </w:t>
      </w:r>
      <w:r w:rsidRPr="007B69FD">
        <w:rPr>
          <w:sz w:val="20"/>
          <w:szCs w:val="20"/>
        </w:rPr>
        <w:t>went out of the house in front of everyone.</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crowd do? </w:t>
      </w:r>
    </w:p>
    <w:p w14:paraId="6E3CCFFC" w14:textId="77777777" w:rsidR="003C3658" w:rsidRPr="007B69FD" w:rsidRDefault="003C3658" w:rsidP="003C3658">
      <w:pPr>
        <w:ind w:left="720"/>
        <w:rPr>
          <w:sz w:val="20"/>
          <w:szCs w:val="20"/>
        </w:rPr>
      </w:pPr>
      <w:r w:rsidRPr="007B69FD">
        <w:rPr>
          <w:sz w:val="20"/>
          <w:szCs w:val="20"/>
        </w:rPr>
        <w:t>The crowd gave glory to God and said they had never seen anything like this.</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w:numPr>
          <w:ilvl w:val="0"/>
          <w:numId w:val="11"/>
        </w:numPr>
        <w:rPr>
          <w:sz w:val="20"/>
          <w:szCs w:val="20"/>
        </w:rPr>
      </w:pPr>
      <w:r w:rsidRPr="007B69FD">
        <w:rPr>
          <w:sz w:val="20"/>
          <w:szCs w:val="20"/>
        </w:rPr>
        <w:t>[2:1-12]</w:t>
      </w:r>
      <w:r>
        <w:rPr>
          <w:sz w:val="20"/>
          <w:szCs w:val="20"/>
        </w:rPr>
        <w:t xml:space="preserve"> </w:t>
      </w:r>
      <w:r w:rsidR="00E24C3B">
        <w:rPr>
          <w:sz w:val="20"/>
          <w:szCs w:val="20"/>
        </w:rPr>
        <w:tab/>
      </w:r>
      <w:r w:rsidR="003C3658" w:rsidRPr="007B69FD">
        <w:rPr>
          <w:sz w:val="20"/>
          <w:szCs w:val="20"/>
        </w:rPr>
        <w:t xml:space="preserve">What do you think Jesus proved when he healed the man? </w:t>
      </w:r>
    </w:p>
    <w:p w14:paraId="0A556594" w14:textId="08B5C06D"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By doing something the people thought was harder than saying the man was forgiven, Jesus proved to them that he had authority to forgive sins. Since God is the only one who can forgive sins and Jesus forgave the sins of the paralyzed man, Jesus’ actions and words </w:t>
      </w:r>
      <w:r w:rsidR="0062749E" w:rsidRPr="007B69FD">
        <w:rPr>
          <w:sz w:val="20"/>
          <w:szCs w:val="20"/>
        </w:rPr>
        <w:t>show</w:t>
      </w:r>
      <w:r w:rsidR="003C3658" w:rsidRPr="007B69FD">
        <w:rPr>
          <w:sz w:val="20"/>
          <w:szCs w:val="20"/>
        </w:rPr>
        <w:t xml:space="preserve"> that he is God.</w:t>
      </w:r>
    </w:p>
    <w:p w14:paraId="09268AE7" w14:textId="77777777" w:rsidR="003C3658" w:rsidRPr="007B69FD" w:rsidRDefault="003C3658" w:rsidP="003C3658">
      <w:pPr>
        <w:rPr>
          <w:sz w:val="20"/>
          <w:szCs w:val="20"/>
        </w:rPr>
      </w:pPr>
    </w:p>
    <w:p w14:paraId="26AB72DF" w14:textId="77777777" w:rsidR="003C3658" w:rsidRPr="007B69FD" w:rsidRDefault="003C3658" w:rsidP="003C3658">
      <w:pPr>
        <w:rPr>
          <w:b/>
          <w:sz w:val="20"/>
          <w:szCs w:val="20"/>
        </w:rPr>
      </w:pPr>
      <w:r w:rsidRPr="007B69FD">
        <w:rPr>
          <w:b/>
          <w:sz w:val="20"/>
          <w:szCs w:val="20"/>
        </w:rPr>
        <w:t>Comment Section:</w:t>
      </w:r>
    </w:p>
    <w:p w14:paraId="71A6DF8E" w14:textId="7B65805E" w:rsidR="003C3658" w:rsidRPr="007B69FD" w:rsidRDefault="003C3658">
      <w:r w:rsidRPr="007B69FD">
        <w:br w:type="page"/>
      </w:r>
    </w:p>
    <w:p w14:paraId="4AC8B37B" w14:textId="287420FC" w:rsidR="003C3658" w:rsidRPr="007B69FD" w:rsidRDefault="003C3658" w:rsidP="003C3658">
      <w:pPr>
        <w:pStyle w:val="Heading1"/>
        <w:keepNext w:val="0"/>
        <w:keepLines w:val="0"/>
        <w:rPr>
          <w:b/>
          <w:szCs w:val="44"/>
        </w:rPr>
      </w:pPr>
      <w:bookmarkStart w:id="10" w:name="_Toc166194245"/>
      <w:r w:rsidRPr="007B69FD">
        <w:rPr>
          <w:b/>
          <w:szCs w:val="44"/>
        </w:rPr>
        <w:lastRenderedPageBreak/>
        <w:t>Mark 2:23-3:6</w:t>
      </w:r>
      <w:bookmarkEnd w:id="10"/>
      <w:r w:rsidRPr="007B69FD">
        <w:rPr>
          <w:b/>
          <w:szCs w:val="44"/>
        </w:rPr>
        <w:t xml:space="preserve"> </w:t>
      </w:r>
    </w:p>
    <w:p w14:paraId="0A542014" w14:textId="54568423" w:rsidR="003C3658" w:rsidRPr="007B69FD" w:rsidRDefault="003C3658" w:rsidP="00350308">
      <w:pPr>
        <w:pStyle w:val="Background"/>
      </w:pPr>
      <w:r w:rsidRPr="007B69FD">
        <w:rPr>
          <w:b/>
        </w:rPr>
        <w:t>Background</w:t>
      </w:r>
      <w:r w:rsidRPr="007B69FD">
        <w:t>: The Sabbath was the last day of each week. In the Law of Moses, God commanded the Jews not to work on the Sabbath because it was holy.</w:t>
      </w:r>
    </w:p>
    <w:p w14:paraId="5F432EAC" w14:textId="48533F8D" w:rsidR="003C3658" w:rsidRPr="007B69FD" w:rsidRDefault="003C3658" w:rsidP="00350308">
      <w:pPr>
        <w:pStyle w:val="Background"/>
      </w:pPr>
      <w:r w:rsidRPr="007B69FD">
        <w:t>In Mark 3:1 Jesus went into a synagogue. A synagogue was a place where Jewish people worshiped God.</w:t>
      </w:r>
    </w:p>
    <w:p w14:paraId="52565271" w14:textId="77777777" w:rsidR="00170DC8" w:rsidRPr="00170DC8" w:rsidRDefault="00170DC8" w:rsidP="00170DC8">
      <w:pPr>
        <w:pStyle w:val="Background"/>
        <w:rPr>
          <w:b/>
          <w:bCs w:val="0"/>
          <w:i/>
          <w:iCs/>
        </w:rPr>
      </w:pPr>
      <w:r w:rsidRPr="00170DC8">
        <w:rPr>
          <w:b/>
          <w:bCs w:val="0"/>
          <w:i/>
          <w:iCs/>
        </w:rPr>
        <w:t>Read the passage.</w:t>
      </w:r>
    </w:p>
    <w:p w14:paraId="2F6265E9" w14:textId="77777777" w:rsidR="003C3658" w:rsidRPr="007B69FD" w:rsidRDefault="003C3658" w:rsidP="006D6990">
      <w:pPr>
        <w:pStyle w:val="Part1"/>
      </w:pPr>
      <w:r w:rsidRPr="007B69FD">
        <w:t>Part 1</w:t>
      </w:r>
    </w:p>
    <w:p w14:paraId="6CEC64EC" w14:textId="0A7E248D" w:rsidR="003C3658" w:rsidRPr="007B69FD" w:rsidRDefault="003C3658" w:rsidP="00350308">
      <w:pPr>
        <w:pStyle w:val="Answerortell"/>
      </w:pPr>
      <w:r w:rsidRPr="007B69FD">
        <w:t xml:space="preserve">Tell in your own words what you just read in </w:t>
      </w:r>
      <w:r w:rsidR="003947E5">
        <w:t>this passage</w:t>
      </w:r>
      <w:r w:rsidRPr="007B69FD">
        <w:t>.</w:t>
      </w:r>
    </w:p>
    <w:p w14:paraId="43E8A44D" w14:textId="155F49F9" w:rsidR="003C3658" w:rsidRPr="007B69FD" w:rsidRDefault="003C3658" w:rsidP="00350308">
      <w:pPr>
        <w:pStyle w:val="Checklist"/>
      </w:pPr>
      <w:r w:rsidRPr="007B69FD">
        <w:t>Jesus' disciples picked and ate some heads of grain on the Sabbath</w:t>
      </w:r>
      <w:r w:rsidR="006A0330" w:rsidRPr="007B69FD">
        <w:t>,</w:t>
      </w:r>
      <w:r w:rsidRPr="007B69FD">
        <w:t xml:space="preserve"> and some Pharisees criticized them. </w:t>
      </w:r>
      <w:r w:rsidR="00E24C3B" w:rsidRPr="007B69FD">
        <w:t>[2:23-24]</w:t>
      </w:r>
    </w:p>
    <w:p w14:paraId="4EF3ED79" w14:textId="22EC361D" w:rsidR="003C3658" w:rsidRPr="007B69FD" w:rsidRDefault="008F6E25" w:rsidP="00350308">
      <w:pPr>
        <w:pStyle w:val="Checklist"/>
      </w:pPr>
      <w:r>
        <w:t>J</w:t>
      </w:r>
      <w:r w:rsidR="003C3658" w:rsidRPr="007B69FD">
        <w:t xml:space="preserve">esus reminded the Pharisees about when David ate the bread that only the priests were allowed to eat. </w:t>
      </w:r>
      <w:r w:rsidR="00E24C3B" w:rsidRPr="007B69FD">
        <w:t>[2:25-26]</w:t>
      </w:r>
    </w:p>
    <w:p w14:paraId="7EEA0A14" w14:textId="276006EF" w:rsidR="003C3658" w:rsidRPr="007B69FD" w:rsidRDefault="003C3658" w:rsidP="00350308">
      <w:pPr>
        <w:pStyle w:val="Checklist"/>
      </w:pPr>
      <w:r w:rsidRPr="007B69FD">
        <w:t xml:space="preserve">Jesus taught them about the Sabbath. </w:t>
      </w:r>
      <w:r w:rsidR="00E24C3B">
        <w:t>[</w:t>
      </w:r>
      <w:r w:rsidR="00E24C3B" w:rsidRPr="007B69FD">
        <w:t>2:27-28]</w:t>
      </w:r>
    </w:p>
    <w:p w14:paraId="73919A46" w14:textId="1B8A30F8" w:rsidR="003C3658" w:rsidRPr="007B69FD" w:rsidRDefault="003C3658" w:rsidP="00350308">
      <w:pPr>
        <w:pStyle w:val="Checklist"/>
      </w:pPr>
      <w:r w:rsidRPr="007B69FD">
        <w:t xml:space="preserve">One Sabbath, some people watched Jesus closely to see if he would heal a man that day. They wanted to accuse Jesus of breaking the law. </w:t>
      </w:r>
      <w:r w:rsidR="00E24C3B" w:rsidRPr="007B69FD">
        <w:t>[3:1-2]</w:t>
      </w:r>
    </w:p>
    <w:p w14:paraId="33D856C2" w14:textId="5EEC5EE1" w:rsidR="003C3658" w:rsidRPr="007B69FD" w:rsidRDefault="003C3658" w:rsidP="00350308">
      <w:pPr>
        <w:pStyle w:val="Checklist"/>
      </w:pPr>
      <w:r w:rsidRPr="007B69FD">
        <w:t xml:space="preserve">Jesus healed the man. </w:t>
      </w:r>
      <w:r w:rsidR="00E24C3B" w:rsidRPr="007B69FD">
        <w:t>[3:5]</w:t>
      </w:r>
    </w:p>
    <w:p w14:paraId="0D85168A" w14:textId="33999BAB" w:rsidR="003C3658" w:rsidRPr="007B69FD" w:rsidRDefault="003C3658" w:rsidP="00350308">
      <w:pPr>
        <w:pStyle w:val="Checklist"/>
      </w:pPr>
      <w:r w:rsidRPr="007B69FD">
        <w:t xml:space="preserve">The Pharisees began to plot with Herodians about how </w:t>
      </w:r>
      <w:r w:rsidR="00930C09" w:rsidRPr="007B69FD">
        <w:t>they might</w:t>
      </w:r>
      <w:r w:rsidRPr="007B69FD">
        <w:t xml:space="preserve"> kill Jesus. </w:t>
      </w:r>
      <w:r w:rsidR="00E24C3B" w:rsidRPr="007B69FD">
        <w:t>[3:6]</w:t>
      </w:r>
    </w:p>
    <w:p w14:paraId="45BE593D" w14:textId="77777777" w:rsidR="003C3658" w:rsidRPr="007B69FD" w:rsidRDefault="003C3658" w:rsidP="0019643B">
      <w:pPr>
        <w:pStyle w:val="Part2"/>
      </w:pPr>
      <w:r w:rsidRPr="007B69FD">
        <w:t>Part 2</w:t>
      </w:r>
    </w:p>
    <w:p w14:paraId="68E6A1A6" w14:textId="7969EFD2" w:rsidR="003C3658" w:rsidRPr="007B69FD" w:rsidRDefault="003947E5" w:rsidP="006D6990">
      <w:pPr>
        <w:pStyle w:val="Answerortell"/>
      </w:pPr>
      <w:r>
        <w:t>Answer the following questions from the specified verses.</w:t>
      </w:r>
    </w:p>
    <w:p w14:paraId="72D45869" w14:textId="13AA29BC" w:rsidR="003C3658" w:rsidRPr="007B69FD" w:rsidRDefault="008F6E25" w:rsidP="0099152C">
      <w:pPr>
        <w:numPr>
          <w:ilvl w:val="0"/>
          <w:numId w:val="12"/>
        </w:numPr>
        <w:rPr>
          <w:sz w:val="20"/>
          <w:szCs w:val="20"/>
        </w:rPr>
      </w:pPr>
      <w:r>
        <w:rPr>
          <w:sz w:val="20"/>
          <w:szCs w:val="20"/>
        </w:rPr>
        <w:t>[</w:t>
      </w:r>
      <w:r w:rsidRPr="007B69FD">
        <w:rPr>
          <w:sz w:val="20"/>
          <w:szCs w:val="20"/>
        </w:rPr>
        <w:t>2:23]</w:t>
      </w:r>
      <w:r>
        <w:rPr>
          <w:sz w:val="20"/>
          <w:szCs w:val="20"/>
        </w:rPr>
        <w:t xml:space="preserve"> </w:t>
      </w:r>
      <w:r w:rsidR="006925C8">
        <w:rPr>
          <w:sz w:val="20"/>
          <w:szCs w:val="20"/>
        </w:rPr>
        <w:tab/>
      </w:r>
      <w:r w:rsidR="003C3658" w:rsidRPr="007B69FD">
        <w:rPr>
          <w:sz w:val="20"/>
          <w:szCs w:val="20"/>
        </w:rPr>
        <w:t xml:space="preserve">What did the disciples do when they walked through the grainfields on the Sabbath? </w:t>
      </w:r>
    </w:p>
    <w:p w14:paraId="57509EB1" w14:textId="77777777" w:rsidR="003C3658" w:rsidRPr="007B69FD" w:rsidRDefault="003C3658" w:rsidP="003C3658">
      <w:pPr>
        <w:ind w:left="720"/>
        <w:rPr>
          <w:sz w:val="20"/>
          <w:szCs w:val="20"/>
        </w:rPr>
      </w:pPr>
      <w:r w:rsidRPr="007B69FD">
        <w:rPr>
          <w:sz w:val="20"/>
          <w:szCs w:val="20"/>
        </w:rPr>
        <w:t>The disciples were hungry, so they picked heads of grain to eat.</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w:numPr>
          <w:ilvl w:val="0"/>
          <w:numId w:val="12"/>
        </w:numPr>
        <w:rPr>
          <w:sz w:val="20"/>
          <w:szCs w:val="20"/>
        </w:rPr>
      </w:pPr>
      <w:r w:rsidRPr="007B69FD">
        <w:rPr>
          <w:sz w:val="20"/>
          <w:szCs w:val="20"/>
        </w:rPr>
        <w:t>[2:24]</w:t>
      </w:r>
      <w:r>
        <w:rPr>
          <w:sz w:val="20"/>
          <w:szCs w:val="20"/>
        </w:rPr>
        <w:t xml:space="preserve"> </w:t>
      </w:r>
      <w:r w:rsidR="006925C8">
        <w:rPr>
          <w:sz w:val="20"/>
          <w:szCs w:val="20"/>
        </w:rPr>
        <w:tab/>
      </w:r>
      <w:r w:rsidR="003C3658" w:rsidRPr="007B69FD">
        <w:rPr>
          <w:sz w:val="20"/>
          <w:szCs w:val="20"/>
        </w:rPr>
        <w:t xml:space="preserve">What did the Pharisees say to Jesus? </w:t>
      </w:r>
    </w:p>
    <w:p w14:paraId="0C679286" w14:textId="77777777" w:rsidR="003C3658" w:rsidRPr="007B69FD" w:rsidRDefault="003C3658" w:rsidP="003C3658">
      <w:pPr>
        <w:ind w:left="720"/>
        <w:rPr>
          <w:sz w:val="20"/>
          <w:szCs w:val="20"/>
        </w:rPr>
      </w:pPr>
      <w:r w:rsidRPr="007B69FD">
        <w:rPr>
          <w:sz w:val="20"/>
          <w:szCs w:val="20"/>
        </w:rPr>
        <w:t xml:space="preserve">They told Jesus it was unlawful for the disciples to do what they were doing on the Sabbath. </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w:numPr>
          <w:ilvl w:val="0"/>
          <w:numId w:val="12"/>
        </w:numPr>
        <w:rPr>
          <w:sz w:val="20"/>
          <w:szCs w:val="20"/>
        </w:rPr>
      </w:pPr>
      <w:r w:rsidRPr="007B69FD">
        <w:rPr>
          <w:sz w:val="20"/>
          <w:szCs w:val="20"/>
        </w:rPr>
        <w:t>[2:25-26]</w:t>
      </w:r>
      <w:r>
        <w:rPr>
          <w:sz w:val="20"/>
          <w:szCs w:val="20"/>
        </w:rPr>
        <w:t xml:space="preserve"> </w:t>
      </w:r>
      <w:r w:rsidR="006925C8">
        <w:rPr>
          <w:sz w:val="20"/>
          <w:szCs w:val="20"/>
        </w:rPr>
        <w:tab/>
      </w:r>
      <w:r w:rsidR="003C3658" w:rsidRPr="007B69FD">
        <w:rPr>
          <w:sz w:val="20"/>
          <w:szCs w:val="20"/>
        </w:rPr>
        <w:t xml:space="preserve">What did Jesus say that David did? </w:t>
      </w:r>
    </w:p>
    <w:p w14:paraId="01D98E31" w14:textId="77777777" w:rsidR="003C3658" w:rsidRPr="007B69FD" w:rsidRDefault="003C3658" w:rsidP="003C3658">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w:numPr>
          <w:ilvl w:val="0"/>
          <w:numId w:val="12"/>
        </w:numPr>
        <w:rPr>
          <w:sz w:val="20"/>
          <w:szCs w:val="20"/>
        </w:rPr>
      </w:pPr>
      <w:r>
        <w:rPr>
          <w:sz w:val="20"/>
          <w:szCs w:val="20"/>
        </w:rPr>
        <w:t>[</w:t>
      </w:r>
      <w:r w:rsidRPr="007B69FD">
        <w:rPr>
          <w:sz w:val="20"/>
          <w:szCs w:val="20"/>
        </w:rPr>
        <w:t>2:27]</w:t>
      </w:r>
      <w:r>
        <w:rPr>
          <w:sz w:val="20"/>
          <w:szCs w:val="20"/>
        </w:rPr>
        <w:t xml:space="preserve"> </w:t>
      </w:r>
      <w:r w:rsidR="006925C8">
        <w:rPr>
          <w:sz w:val="20"/>
          <w:szCs w:val="20"/>
        </w:rPr>
        <w:tab/>
      </w:r>
      <w:r w:rsidR="003C3658" w:rsidRPr="007B69FD">
        <w:rPr>
          <w:sz w:val="20"/>
          <w:szCs w:val="20"/>
        </w:rPr>
        <w:t xml:space="preserve">What did Jesus tell the Pharisees about the Sabbath? </w:t>
      </w:r>
    </w:p>
    <w:p w14:paraId="3659036F" w14:textId="77777777" w:rsidR="003C3658" w:rsidRPr="007B69FD" w:rsidRDefault="003C3658" w:rsidP="48114252">
      <w:pPr>
        <w:ind w:left="720"/>
        <w:rPr>
          <w:sz w:val="20"/>
          <w:szCs w:val="20"/>
          <w:lang w:val="en-US"/>
        </w:rPr>
      </w:pPr>
      <w:r w:rsidRPr="48114252">
        <w:rPr>
          <w:sz w:val="20"/>
          <w:szCs w:val="20"/>
          <w:lang w:val="en-US"/>
        </w:rPr>
        <w:t>The Sabbath was made for mankind. Mankind was not made for the Sabbath.</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w:numPr>
          <w:ilvl w:val="0"/>
          <w:numId w:val="12"/>
        </w:numPr>
        <w:rPr>
          <w:sz w:val="20"/>
          <w:szCs w:val="20"/>
        </w:rPr>
      </w:pPr>
      <w:r w:rsidRPr="007B69FD">
        <w:rPr>
          <w:sz w:val="20"/>
          <w:szCs w:val="20"/>
        </w:rPr>
        <w:t>[2:28]</w:t>
      </w:r>
      <w:r w:rsidR="006925C8">
        <w:rPr>
          <w:sz w:val="20"/>
          <w:szCs w:val="20"/>
        </w:rPr>
        <w:tab/>
      </w:r>
      <w:r w:rsidR="006925C8">
        <w:rPr>
          <w:sz w:val="20"/>
          <w:szCs w:val="20"/>
        </w:rPr>
        <w:tab/>
      </w:r>
      <w:r w:rsidR="003C3658" w:rsidRPr="007B69FD">
        <w:rPr>
          <w:sz w:val="20"/>
          <w:szCs w:val="20"/>
        </w:rPr>
        <w:t>What authority did Jesus say he ha</w:t>
      </w:r>
      <w:r w:rsidR="00930C09" w:rsidRPr="007B69FD">
        <w:rPr>
          <w:sz w:val="20"/>
          <w:szCs w:val="20"/>
        </w:rPr>
        <w:t>s</w:t>
      </w:r>
      <w:r w:rsidR="003C3658" w:rsidRPr="007B69FD">
        <w:rPr>
          <w:sz w:val="20"/>
          <w:szCs w:val="20"/>
        </w:rPr>
        <w:t xml:space="preserve">? </w:t>
      </w:r>
    </w:p>
    <w:p w14:paraId="79735C16" w14:textId="6AC79F42" w:rsidR="003C3658" w:rsidRPr="007B69FD" w:rsidRDefault="003C3658" w:rsidP="003C3658">
      <w:pPr>
        <w:ind w:left="720"/>
        <w:rPr>
          <w:sz w:val="20"/>
          <w:szCs w:val="20"/>
        </w:rPr>
      </w:pPr>
      <w:r w:rsidRPr="007B69FD">
        <w:rPr>
          <w:sz w:val="20"/>
          <w:szCs w:val="20"/>
        </w:rPr>
        <w:t xml:space="preserve">Jesus said that he, the Son of Man, </w:t>
      </w:r>
      <w:r w:rsidR="00930C09" w:rsidRPr="007B69FD">
        <w:rPr>
          <w:sz w:val="20"/>
          <w:szCs w:val="20"/>
        </w:rPr>
        <w:t>i</w:t>
      </w:r>
      <w:r w:rsidRPr="007B69FD">
        <w:rPr>
          <w:sz w:val="20"/>
          <w:szCs w:val="20"/>
        </w:rPr>
        <w:t>s Lord also of the Sabbath.</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w:numPr>
          <w:ilvl w:val="0"/>
          <w:numId w:val="12"/>
        </w:numPr>
        <w:rPr>
          <w:sz w:val="20"/>
          <w:szCs w:val="20"/>
          <w:lang w:val="en-US"/>
        </w:rPr>
      </w:pPr>
      <w:r w:rsidRPr="48114252">
        <w:rPr>
          <w:sz w:val="20"/>
          <w:szCs w:val="20"/>
          <w:lang w:val="en-US"/>
        </w:rPr>
        <w:t xml:space="preserve">[2:27-28] </w:t>
      </w:r>
      <w:r w:rsidR="006925C8">
        <w:rPr>
          <w:sz w:val="20"/>
          <w:szCs w:val="20"/>
          <w:lang w:val="en-US"/>
        </w:rPr>
        <w:tab/>
      </w:r>
      <w:r w:rsidR="003C3658" w:rsidRPr="48114252">
        <w:rPr>
          <w:sz w:val="20"/>
          <w:szCs w:val="20"/>
          <w:lang w:val="en-US"/>
        </w:rPr>
        <w:t xml:space="preserve">What do you think Jesus meant in verse 27 when he spoke about the Sabbath and mankind? </w:t>
      </w:r>
    </w:p>
    <w:p w14:paraId="525DE117" w14:textId="6E19AD91"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Jesus wanted people to know that God created the Sabbath to be a benefit to people, not a burden.</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w:numPr>
          <w:ilvl w:val="0"/>
          <w:numId w:val="12"/>
        </w:numPr>
        <w:rPr>
          <w:sz w:val="20"/>
          <w:szCs w:val="20"/>
        </w:rPr>
      </w:pPr>
      <w:r w:rsidRPr="007B69FD">
        <w:rPr>
          <w:sz w:val="20"/>
          <w:szCs w:val="20"/>
        </w:rPr>
        <w:t>[3:1]</w:t>
      </w:r>
      <w:r>
        <w:rPr>
          <w:sz w:val="20"/>
          <w:szCs w:val="20"/>
        </w:rPr>
        <w:t xml:space="preserve"> </w:t>
      </w:r>
      <w:r w:rsidR="006925C8">
        <w:rPr>
          <w:sz w:val="20"/>
          <w:szCs w:val="20"/>
        </w:rPr>
        <w:tab/>
      </w:r>
      <w:r w:rsidR="003C3658" w:rsidRPr="007B69FD">
        <w:rPr>
          <w:sz w:val="20"/>
          <w:szCs w:val="20"/>
        </w:rPr>
        <w:t xml:space="preserve">Who did Jesus see when he entered the synagogue? </w:t>
      </w:r>
    </w:p>
    <w:p w14:paraId="41E7F9B9" w14:textId="77777777" w:rsidR="003C3658" w:rsidRPr="007B69FD" w:rsidRDefault="003C3658" w:rsidP="003C3658">
      <w:pPr>
        <w:ind w:left="720"/>
        <w:rPr>
          <w:sz w:val="20"/>
          <w:szCs w:val="20"/>
        </w:rPr>
      </w:pPr>
      <w:r w:rsidRPr="007B69FD">
        <w:rPr>
          <w:sz w:val="20"/>
          <w:szCs w:val="20"/>
        </w:rPr>
        <w:t xml:space="preserve">Jesus saw a man with a withered hand. </w:t>
      </w:r>
    </w:p>
    <w:p w14:paraId="4A2B8621" w14:textId="77777777" w:rsidR="00350308" w:rsidRPr="007B69FD" w:rsidRDefault="00350308" w:rsidP="00350308">
      <w:pPr>
        <w:pStyle w:val="Continuedline"/>
      </w:pPr>
      <w:r w:rsidRPr="007B69FD">
        <w:lastRenderedPageBreak/>
        <w:t>Mark 2:23-3:6 continued</w:t>
      </w:r>
    </w:p>
    <w:p w14:paraId="01D77A1B" w14:textId="77777777" w:rsidR="003C3658" w:rsidRPr="007B69FD" w:rsidRDefault="003C3658" w:rsidP="0019643B">
      <w:pPr>
        <w:rPr>
          <w:sz w:val="20"/>
          <w:szCs w:val="20"/>
        </w:rPr>
      </w:pPr>
    </w:p>
    <w:p w14:paraId="42741867" w14:textId="48559957" w:rsidR="003C3658" w:rsidRPr="007B69FD" w:rsidRDefault="008F6E25" w:rsidP="0099152C">
      <w:pPr>
        <w:numPr>
          <w:ilvl w:val="0"/>
          <w:numId w:val="12"/>
        </w:numPr>
        <w:rPr>
          <w:sz w:val="20"/>
          <w:szCs w:val="20"/>
        </w:rPr>
      </w:pPr>
      <w:r w:rsidRPr="007B69FD">
        <w:rPr>
          <w:sz w:val="20"/>
          <w:szCs w:val="20"/>
        </w:rPr>
        <w:t>[3:2]</w:t>
      </w:r>
      <w:r>
        <w:rPr>
          <w:sz w:val="20"/>
          <w:szCs w:val="20"/>
        </w:rPr>
        <w:t xml:space="preserve"> </w:t>
      </w:r>
      <w:r w:rsidR="006925C8">
        <w:rPr>
          <w:sz w:val="20"/>
          <w:szCs w:val="20"/>
        </w:rPr>
        <w:tab/>
      </w:r>
      <w:r w:rsidR="003C3658" w:rsidRPr="007B69FD">
        <w:rPr>
          <w:sz w:val="20"/>
          <w:szCs w:val="20"/>
        </w:rPr>
        <w:t xml:space="preserve">Why were some people waiting to see what Jesus would do? </w:t>
      </w:r>
    </w:p>
    <w:p w14:paraId="7AD902E8" w14:textId="77777777" w:rsidR="003C3658" w:rsidRPr="007B69FD" w:rsidRDefault="003C3658" w:rsidP="003C3658">
      <w:pPr>
        <w:ind w:left="720"/>
        <w:rPr>
          <w:sz w:val="20"/>
          <w:szCs w:val="20"/>
        </w:rPr>
      </w:pPr>
      <w:r w:rsidRPr="007B69FD">
        <w:rPr>
          <w:sz w:val="20"/>
          <w:szCs w:val="20"/>
        </w:rPr>
        <w:t>They wanted to see if he would heal the man so they could accuse him of breaking the law about the Sabbath.</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w:numPr>
          <w:ilvl w:val="0"/>
          <w:numId w:val="12"/>
        </w:numPr>
        <w:rPr>
          <w:sz w:val="20"/>
          <w:szCs w:val="20"/>
        </w:rPr>
      </w:pPr>
      <w:r w:rsidRPr="007B69FD">
        <w:rPr>
          <w:sz w:val="20"/>
          <w:szCs w:val="20"/>
        </w:rPr>
        <w:t>[3:3]</w:t>
      </w:r>
      <w:r>
        <w:rPr>
          <w:sz w:val="20"/>
          <w:szCs w:val="20"/>
        </w:rPr>
        <w:t xml:space="preserve"> </w:t>
      </w:r>
      <w:r w:rsidR="006925C8">
        <w:rPr>
          <w:sz w:val="20"/>
          <w:szCs w:val="20"/>
        </w:rPr>
        <w:tab/>
      </w:r>
      <w:r w:rsidR="003C3658" w:rsidRPr="007B69FD">
        <w:rPr>
          <w:sz w:val="20"/>
          <w:szCs w:val="20"/>
        </w:rPr>
        <w:t xml:space="preserve">What did Jesus say to the man with the withered hand? </w:t>
      </w:r>
    </w:p>
    <w:p w14:paraId="6DCE92BA" w14:textId="77777777" w:rsidR="003C3658" w:rsidRPr="007B69FD" w:rsidRDefault="003C3658" w:rsidP="003C3658">
      <w:pPr>
        <w:ind w:left="720"/>
        <w:rPr>
          <w:sz w:val="20"/>
          <w:szCs w:val="20"/>
        </w:rPr>
      </w:pPr>
      <w:r w:rsidRPr="007B69FD">
        <w:rPr>
          <w:sz w:val="20"/>
          <w:szCs w:val="20"/>
        </w:rPr>
        <w:t>Jesus told the man to stand in the middle of everyone.</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w:numPr>
          <w:ilvl w:val="0"/>
          <w:numId w:val="12"/>
        </w:numPr>
        <w:rPr>
          <w:sz w:val="20"/>
          <w:szCs w:val="20"/>
        </w:rPr>
      </w:pPr>
      <w:r w:rsidRPr="007B69FD">
        <w:rPr>
          <w:sz w:val="20"/>
          <w:szCs w:val="20"/>
        </w:rPr>
        <w:t>[3:4]</w:t>
      </w:r>
      <w:r>
        <w:rPr>
          <w:sz w:val="20"/>
          <w:szCs w:val="20"/>
        </w:rPr>
        <w:t xml:space="preserve"> </w:t>
      </w:r>
      <w:r w:rsidR="006925C8">
        <w:rPr>
          <w:sz w:val="20"/>
          <w:szCs w:val="20"/>
        </w:rPr>
        <w:tab/>
      </w:r>
      <w:r w:rsidR="003C3658" w:rsidRPr="007B69FD">
        <w:rPr>
          <w:sz w:val="20"/>
          <w:szCs w:val="20"/>
        </w:rPr>
        <w:t xml:space="preserve">What did Jesus say to the people who were watching? </w:t>
      </w:r>
    </w:p>
    <w:p w14:paraId="2BB16EAE" w14:textId="77777777" w:rsidR="003C3658" w:rsidRPr="007B69FD" w:rsidRDefault="003C3658" w:rsidP="003C3658">
      <w:pPr>
        <w:ind w:left="720"/>
        <w:rPr>
          <w:sz w:val="20"/>
          <w:szCs w:val="20"/>
        </w:rPr>
      </w:pPr>
      <w:r w:rsidRPr="007B69FD">
        <w:rPr>
          <w:sz w:val="20"/>
          <w:szCs w:val="20"/>
        </w:rPr>
        <w:t>Jesus asked them if it was lawful on the Sabbath to do good or to do harm, to save life or to kill.</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w:numPr>
          <w:ilvl w:val="0"/>
          <w:numId w:val="12"/>
        </w:numPr>
        <w:rPr>
          <w:sz w:val="20"/>
          <w:szCs w:val="20"/>
          <w:lang w:val="en-US"/>
        </w:rPr>
      </w:pPr>
      <w:r w:rsidRPr="48114252">
        <w:rPr>
          <w:sz w:val="20"/>
          <w:szCs w:val="20"/>
          <w:lang w:val="en-US"/>
        </w:rPr>
        <w:t xml:space="preserve">[3:4] </w:t>
      </w:r>
      <w:r w:rsidR="006925C8">
        <w:rPr>
          <w:sz w:val="20"/>
          <w:szCs w:val="20"/>
          <w:lang w:val="en-US"/>
        </w:rPr>
        <w:tab/>
      </w:r>
      <w:r w:rsidR="003C3658" w:rsidRPr="48114252">
        <w:rPr>
          <w:sz w:val="20"/>
          <w:szCs w:val="20"/>
          <w:lang w:val="en-US"/>
        </w:rPr>
        <w:t xml:space="preserve">Why do you think Jesus asked the people the question regarding the Sabbath? </w:t>
      </w:r>
    </w:p>
    <w:p w14:paraId="53DA641C" w14:textId="77777777" w:rsidR="003C3658" w:rsidRPr="007B69FD" w:rsidRDefault="003C3658" w:rsidP="003C3658">
      <w:pPr>
        <w:ind w:left="720"/>
        <w:rPr>
          <w:sz w:val="20"/>
          <w:szCs w:val="20"/>
        </w:rPr>
      </w:pPr>
      <w:r w:rsidRPr="007B69FD">
        <w:rPr>
          <w:sz w:val="20"/>
          <w:szCs w:val="20"/>
        </w:rPr>
        <w:t>Jesus wanted them to acknowledge that the obvious answer was this: It was lawful to do good and save a life on the Sabbath.</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Why was Jesus angry with the people and grieved about them? </w:t>
      </w:r>
    </w:p>
    <w:p w14:paraId="13A4AE6C" w14:textId="77777777" w:rsidR="003C3658" w:rsidRPr="007B69FD" w:rsidRDefault="003C3658" w:rsidP="003C3658">
      <w:pPr>
        <w:ind w:left="720"/>
        <w:rPr>
          <w:sz w:val="20"/>
          <w:szCs w:val="20"/>
        </w:rPr>
      </w:pPr>
      <w:r w:rsidRPr="007B69FD">
        <w:rPr>
          <w:sz w:val="20"/>
          <w:szCs w:val="20"/>
        </w:rPr>
        <w:t>Jesus was angry and grieved because their hearts were hard.</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do you think it means to have a hard heart? </w:t>
      </w:r>
    </w:p>
    <w:p w14:paraId="619B8D1A" w14:textId="6A248052"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it means to be stubborn and to refuse to agree with the truth. Perhaps it means to be without compassion.</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did Jesus tell the man with the withered hand, and then what happened? </w:t>
      </w:r>
    </w:p>
    <w:p w14:paraId="5A1E6ECA" w14:textId="77777777" w:rsidR="003C3658" w:rsidRPr="007B69FD" w:rsidRDefault="003C3658" w:rsidP="003C3658">
      <w:pPr>
        <w:ind w:left="720"/>
        <w:rPr>
          <w:sz w:val="20"/>
          <w:szCs w:val="20"/>
        </w:rPr>
      </w:pPr>
      <w:r w:rsidRPr="007B69FD">
        <w:rPr>
          <w:sz w:val="20"/>
          <w:szCs w:val="20"/>
        </w:rPr>
        <w:t>Jesus told the man to stretch out his hand. When the man stretched out his hand, it was restored.</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What did the Pharisees do after Jesus healed the man? </w:t>
      </w:r>
    </w:p>
    <w:p w14:paraId="5CA0A08D" w14:textId="77777777" w:rsidR="003C3658" w:rsidRPr="007B69FD" w:rsidRDefault="003C3658" w:rsidP="003C3658">
      <w:pPr>
        <w:ind w:left="720"/>
        <w:rPr>
          <w:sz w:val="20"/>
          <w:szCs w:val="20"/>
        </w:rPr>
      </w:pPr>
      <w:r w:rsidRPr="007B69FD">
        <w:rPr>
          <w:sz w:val="20"/>
          <w:szCs w:val="20"/>
        </w:rPr>
        <w:t>The Pharisees plotted with the Herodians how they could kill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Why do you think the Pharisees wanted to kill Jesus? </w:t>
      </w:r>
    </w:p>
    <w:p w14:paraId="06742803" w14:textId="4F2CBB8E"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The passage </w:t>
      </w:r>
      <w:r w:rsidR="00930C09" w:rsidRPr="007B69FD">
        <w:rPr>
          <w:sz w:val="20"/>
          <w:szCs w:val="20"/>
        </w:rPr>
        <w:t>shows</w:t>
      </w:r>
      <w:r w:rsidR="003C3658" w:rsidRPr="007B69FD">
        <w:rPr>
          <w:sz w:val="20"/>
          <w:szCs w:val="20"/>
        </w:rPr>
        <w:t xml:space="preserve"> that the Pharisees thought Jesus disobeyed the law about the Sabbath by healing the man. The</w:t>
      </w:r>
      <w:r w:rsidR="00930C09" w:rsidRPr="007B69FD">
        <w:rPr>
          <w:sz w:val="20"/>
          <w:szCs w:val="20"/>
        </w:rPr>
        <w:t xml:space="preserve"> Pharisees</w:t>
      </w:r>
      <w:r w:rsidR="003C3658" w:rsidRPr="007B69FD">
        <w:rPr>
          <w:sz w:val="20"/>
          <w:szCs w:val="20"/>
        </w:rPr>
        <w:t xml:space="preserve"> may have also been angry because Jesus challenged their authority in front of the crowd. </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w:rPr>
          <w:b/>
          <w:sz w:val="20"/>
          <w:szCs w:val="20"/>
        </w:rPr>
      </w:pPr>
      <w:r w:rsidRPr="007B69FD">
        <w:rPr>
          <w:b/>
          <w:sz w:val="20"/>
          <w:szCs w:val="20"/>
        </w:rPr>
        <w:t>Comment Section:</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w:pStyle w:val="Heading1"/>
        <w:keepNext w:val="0"/>
        <w:keepLines w:val="0"/>
        <w:rPr>
          <w:b/>
          <w:szCs w:val="44"/>
        </w:rPr>
      </w:pPr>
      <w:bookmarkStart w:id="11" w:name="_Toc166194246"/>
      <w:r w:rsidRPr="007B69FD">
        <w:rPr>
          <w:b/>
          <w:szCs w:val="44"/>
        </w:rPr>
        <w:lastRenderedPageBreak/>
        <w:t>Mark 9:2-13</w:t>
      </w:r>
      <w:bookmarkEnd w:id="11"/>
      <w:r w:rsidRPr="007B69FD">
        <w:rPr>
          <w:b/>
          <w:szCs w:val="44"/>
        </w:rPr>
        <w:t xml:space="preserve"> </w:t>
      </w:r>
    </w:p>
    <w:p w14:paraId="7D18B318" w14:textId="77777777" w:rsidR="001D1E8E" w:rsidRPr="007B69FD" w:rsidRDefault="003C3658" w:rsidP="00350308">
      <w:pPr>
        <w:pStyle w:val="Background"/>
      </w:pPr>
      <w:r w:rsidRPr="48114252">
        <w:rPr>
          <w:b/>
          <w:lang w:val="en-US"/>
        </w:rPr>
        <w:t>Background</w:t>
      </w:r>
      <w:r w:rsidRPr="48114252">
        <w:rPr>
          <w:lang w:val="en-US"/>
        </w:rPr>
        <w:t xml:space="preserve">: In </w:t>
      </w:r>
      <w:r w:rsidR="006814DE" w:rsidRPr="48114252">
        <w:rPr>
          <w:lang w:val="en-US"/>
        </w:rPr>
        <w:t xml:space="preserve">Mark </w:t>
      </w:r>
      <w:r w:rsidRPr="48114252">
        <w:rPr>
          <w:lang w:val="en-US"/>
        </w:rPr>
        <w:t>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w:t>
      </w:r>
      <w:r w:rsidR="001D1E8E" w:rsidRPr="48114252">
        <w:rPr>
          <w:lang w:val="en-US"/>
        </w:rPr>
        <w:t xml:space="preserve"> </w:t>
      </w:r>
    </w:p>
    <w:p w14:paraId="389AECDA" w14:textId="0E7A6526" w:rsidR="003C3658" w:rsidRPr="007B69FD" w:rsidRDefault="001D1E8E" w:rsidP="00350308">
      <w:pPr>
        <w:pStyle w:val="Background"/>
      </w:pPr>
      <w:r w:rsidRPr="007B69FD">
        <w:t>In this passage</w:t>
      </w:r>
      <w:r w:rsidR="005F1CBA" w:rsidRPr="007B69FD">
        <w:t>,</w:t>
      </w:r>
      <w:r w:rsidRPr="007B69FD">
        <w:t xml:space="preserve"> two </w:t>
      </w:r>
      <w:r w:rsidR="005F1CBA" w:rsidRPr="007B69FD">
        <w:t xml:space="preserve">famous </w:t>
      </w:r>
      <w:r w:rsidRPr="007B69FD">
        <w:t>men from the Old Testament</w:t>
      </w:r>
      <w:r w:rsidR="005F1CBA" w:rsidRPr="007B69FD">
        <w:t xml:space="preserve"> appear, even though they had lived and died long before this time</w:t>
      </w:r>
      <w:r w:rsidR="00D932BB" w:rsidRPr="007B69FD">
        <w:t xml:space="preserve">. Elijah was </w:t>
      </w:r>
      <w:r w:rsidR="005F1CBA" w:rsidRPr="007B69FD">
        <w:t>an important prophet, and a</w:t>
      </w:r>
      <w:r w:rsidR="00D932BB" w:rsidRPr="007B69FD">
        <w:t xml:space="preserve">nother prophet had said Elijah would return in the future. </w:t>
      </w:r>
      <w:r w:rsidR="005F1CBA" w:rsidRPr="007B69FD">
        <w:t xml:space="preserve">Moses was </w:t>
      </w:r>
      <w:r w:rsidR="00947F7F" w:rsidRPr="007B69FD">
        <w:t xml:space="preserve">important because </w:t>
      </w:r>
      <w:r w:rsidR="005F1CBA" w:rsidRPr="007B69FD">
        <w:t xml:space="preserve">God gave the Law through him. </w:t>
      </w:r>
    </w:p>
    <w:p w14:paraId="54A59450" w14:textId="77777777" w:rsidR="00170DC8" w:rsidRPr="00170DC8" w:rsidRDefault="00170DC8" w:rsidP="00170DC8">
      <w:pPr>
        <w:pStyle w:val="Background"/>
        <w:rPr>
          <w:b/>
          <w:bCs w:val="0"/>
          <w:i/>
          <w:iCs/>
        </w:rPr>
      </w:pPr>
      <w:r w:rsidRPr="00170DC8">
        <w:rPr>
          <w:b/>
          <w:bCs w:val="0"/>
          <w:i/>
          <w:iCs/>
        </w:rPr>
        <w:t>Read the passage.</w:t>
      </w:r>
    </w:p>
    <w:p w14:paraId="09CFCA2B" w14:textId="0AF409E3" w:rsidR="003C3658" w:rsidRPr="007B69FD" w:rsidRDefault="003C3658" w:rsidP="006D6990">
      <w:pPr>
        <w:pStyle w:val="Part1"/>
      </w:pPr>
      <w:r w:rsidRPr="007B69FD">
        <w:t>Part 1</w:t>
      </w:r>
    </w:p>
    <w:p w14:paraId="038B7950" w14:textId="38BE07B6" w:rsidR="003C3658" w:rsidRPr="007B69FD" w:rsidRDefault="003C3658" w:rsidP="00350308">
      <w:pPr>
        <w:pStyle w:val="Answerortell"/>
      </w:pPr>
      <w:r w:rsidRPr="007B69FD">
        <w:t xml:space="preserve">Tell in your own words what you just read in </w:t>
      </w:r>
      <w:r w:rsidR="003947E5">
        <w:t>this passage</w:t>
      </w:r>
      <w:r w:rsidRPr="007B69FD">
        <w:t>.</w:t>
      </w:r>
    </w:p>
    <w:p w14:paraId="18B9B38D" w14:textId="3024671D" w:rsidR="003C3658" w:rsidRPr="007B69FD" w:rsidRDefault="003C3658" w:rsidP="0019643B">
      <w:pPr>
        <w:pStyle w:val="Checklistmulti-line"/>
      </w:pPr>
      <w:r w:rsidRPr="007B69FD">
        <w:t xml:space="preserve">Jesus took Peter, James, and John up a mountain where he was transfigured in front of them. </w:t>
      </w:r>
      <w:r w:rsidR="006925C8" w:rsidRPr="007B69FD">
        <w:t>[9:2]</w:t>
      </w:r>
    </w:p>
    <w:p w14:paraId="2729F89F" w14:textId="7934E48E" w:rsidR="003C3658" w:rsidRPr="007B69FD" w:rsidRDefault="003C3658" w:rsidP="0019643B">
      <w:pPr>
        <w:pStyle w:val="Checklistmulti-line"/>
      </w:pPr>
      <w:r w:rsidRPr="007B69FD">
        <w:t xml:space="preserve">Elijah and Moses spoke with Jesus, and the disciples were terrified. </w:t>
      </w:r>
      <w:r w:rsidR="006925C8" w:rsidRPr="007B69FD">
        <w:t>[9:4-6]</w:t>
      </w:r>
    </w:p>
    <w:p w14:paraId="1033C1C8" w14:textId="5D29E6CB" w:rsidR="003C3658" w:rsidRPr="007B69FD" w:rsidRDefault="003C3658" w:rsidP="0019643B">
      <w:pPr>
        <w:pStyle w:val="Checklistmulti-line"/>
      </w:pPr>
      <w:r w:rsidRPr="007B69FD">
        <w:t xml:space="preserve">A voice from a cloud spoke to the disciples. </w:t>
      </w:r>
      <w:r w:rsidR="006925C8" w:rsidRPr="007B69FD">
        <w:t>[9:7]</w:t>
      </w:r>
    </w:p>
    <w:p w14:paraId="2C9DDD37" w14:textId="2AFB6B94" w:rsidR="003C3658" w:rsidRPr="007B69FD" w:rsidRDefault="003C3658" w:rsidP="0019643B">
      <w:pPr>
        <w:pStyle w:val="Checklistmulti-line"/>
      </w:pPr>
      <w:r w:rsidRPr="007B69FD">
        <w:t xml:space="preserve">Jesus told the disciples not to tell anyone what had happened. </w:t>
      </w:r>
      <w:r w:rsidR="006925C8" w:rsidRPr="007B69FD">
        <w:t>[9:9]</w:t>
      </w:r>
    </w:p>
    <w:p w14:paraId="3F3C4C5D" w14:textId="601C852E" w:rsidR="003C3658" w:rsidRPr="007B69FD" w:rsidRDefault="003C3658" w:rsidP="0019643B">
      <w:pPr>
        <w:pStyle w:val="Checklistmulti-line"/>
      </w:pPr>
      <w:r w:rsidRPr="007B69FD">
        <w:t xml:space="preserve">The disciples asked Jesus about Elijah, and he told them that Elijah had already come. </w:t>
      </w:r>
      <w:r w:rsidR="006925C8" w:rsidRPr="007B69FD">
        <w:t>[9:11-13]</w:t>
      </w:r>
    </w:p>
    <w:p w14:paraId="074A6D45" w14:textId="77777777" w:rsidR="003C3658" w:rsidRPr="007B69FD" w:rsidRDefault="003C3658" w:rsidP="0019643B">
      <w:pPr>
        <w:pStyle w:val="Part2"/>
      </w:pPr>
      <w:r w:rsidRPr="007B69FD">
        <w:t>Part 2</w:t>
      </w:r>
    </w:p>
    <w:p w14:paraId="5EB3A858" w14:textId="6BB4952D" w:rsidR="003C3658" w:rsidRPr="007B69FD" w:rsidRDefault="003947E5" w:rsidP="00350308">
      <w:pPr>
        <w:pStyle w:val="Answerortell"/>
      </w:pPr>
      <w:r>
        <w:t>Answer the following questions from the specified verses.</w:t>
      </w:r>
    </w:p>
    <w:p w14:paraId="2D4E2C69" w14:textId="412E13E5" w:rsidR="003C3658" w:rsidRPr="007B69FD" w:rsidRDefault="008F6E25" w:rsidP="0099152C">
      <w:pPr>
        <w:numPr>
          <w:ilvl w:val="0"/>
          <w:numId w:val="13"/>
        </w:numPr>
        <w:rPr>
          <w:sz w:val="20"/>
          <w:szCs w:val="20"/>
        </w:rPr>
      </w:pPr>
      <w:r w:rsidRPr="007B69FD">
        <w:rPr>
          <w:sz w:val="20"/>
          <w:szCs w:val="20"/>
        </w:rPr>
        <w:t>[9:2-3]</w:t>
      </w:r>
      <w:r>
        <w:rPr>
          <w:sz w:val="20"/>
          <w:szCs w:val="20"/>
        </w:rPr>
        <w:t xml:space="preserve"> </w:t>
      </w:r>
      <w:r w:rsidR="006925C8">
        <w:rPr>
          <w:sz w:val="20"/>
          <w:szCs w:val="20"/>
        </w:rPr>
        <w:tab/>
      </w:r>
      <w:r w:rsidR="003C3658" w:rsidRPr="007B69FD">
        <w:rPr>
          <w:sz w:val="20"/>
          <w:szCs w:val="20"/>
        </w:rPr>
        <w:t xml:space="preserve">What happened to Jesus when Peter, James, and John went up a high mountain with him? </w:t>
      </w:r>
    </w:p>
    <w:p w14:paraId="2B0A75F6" w14:textId="77777777" w:rsidR="003C3658" w:rsidRPr="007B69FD" w:rsidRDefault="003C3658" w:rsidP="003C3658">
      <w:pPr>
        <w:ind w:left="720"/>
        <w:rPr>
          <w:sz w:val="20"/>
          <w:szCs w:val="20"/>
        </w:rPr>
      </w:pPr>
      <w:r w:rsidRPr="007B69FD">
        <w:rPr>
          <w:sz w:val="20"/>
          <w:szCs w:val="20"/>
        </w:rPr>
        <w:t>Jesus was transfigured, and his clothes became radiant, intensely white, whiter than anyone on earth could bleach them.</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w:numPr>
          <w:ilvl w:val="0"/>
          <w:numId w:val="13"/>
        </w:numPr>
        <w:rPr>
          <w:sz w:val="20"/>
          <w:szCs w:val="20"/>
        </w:rPr>
      </w:pPr>
      <w:r w:rsidRPr="007B69FD">
        <w:rPr>
          <w:sz w:val="20"/>
          <w:szCs w:val="20"/>
        </w:rPr>
        <w:t xml:space="preserve">[9:4] </w:t>
      </w:r>
      <w:r w:rsidR="006925C8">
        <w:rPr>
          <w:sz w:val="20"/>
          <w:szCs w:val="20"/>
        </w:rPr>
        <w:tab/>
      </w:r>
      <w:r>
        <w:rPr>
          <w:sz w:val="20"/>
          <w:szCs w:val="20"/>
        </w:rPr>
        <w:t>Who</w:t>
      </w:r>
      <w:r w:rsidR="003C3658" w:rsidRPr="007B69FD">
        <w:rPr>
          <w:sz w:val="20"/>
          <w:szCs w:val="20"/>
        </w:rPr>
        <w:t xml:space="preserve"> appeared on the mountain with Jesus? </w:t>
      </w:r>
    </w:p>
    <w:p w14:paraId="40A5C9B0" w14:textId="77777777" w:rsidR="003C3658" w:rsidRPr="007B69FD" w:rsidRDefault="003C3658" w:rsidP="003C3658">
      <w:pPr>
        <w:ind w:left="720"/>
        <w:rPr>
          <w:sz w:val="20"/>
          <w:szCs w:val="20"/>
        </w:rPr>
      </w:pPr>
      <w:r w:rsidRPr="007B69FD">
        <w:rPr>
          <w:sz w:val="20"/>
          <w:szCs w:val="20"/>
        </w:rPr>
        <w:t>Elijah and Moses appeared with him.</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w:numPr>
          <w:ilvl w:val="0"/>
          <w:numId w:val="13"/>
        </w:numPr>
        <w:rPr>
          <w:sz w:val="20"/>
          <w:szCs w:val="20"/>
        </w:rPr>
      </w:pPr>
      <w:r w:rsidRPr="007B69FD">
        <w:rPr>
          <w:sz w:val="20"/>
          <w:szCs w:val="20"/>
        </w:rPr>
        <w:t>[9:5-6]</w:t>
      </w:r>
      <w:r>
        <w:rPr>
          <w:sz w:val="20"/>
          <w:szCs w:val="20"/>
        </w:rPr>
        <w:t xml:space="preserve"> </w:t>
      </w:r>
      <w:r w:rsidR="006925C8">
        <w:rPr>
          <w:sz w:val="20"/>
          <w:szCs w:val="20"/>
        </w:rPr>
        <w:tab/>
      </w:r>
      <w:r w:rsidR="003C3658" w:rsidRPr="007B69FD">
        <w:rPr>
          <w:sz w:val="20"/>
          <w:szCs w:val="20"/>
        </w:rPr>
        <w:t xml:space="preserve">How did the disciples react when they saw Jesus changed, and Moses and Elijah with him? </w:t>
      </w:r>
    </w:p>
    <w:p w14:paraId="4E135016" w14:textId="77777777" w:rsidR="003C3658" w:rsidRPr="007B69FD" w:rsidRDefault="003C3658" w:rsidP="003C3658">
      <w:pPr>
        <w:ind w:left="720"/>
        <w:rPr>
          <w:sz w:val="20"/>
          <w:szCs w:val="20"/>
        </w:rPr>
      </w:pPr>
      <w:r w:rsidRPr="007B69FD">
        <w:rPr>
          <w:sz w:val="20"/>
          <w:szCs w:val="20"/>
        </w:rPr>
        <w:t>The disciples were terrified. Peter did not know what to say, but he talked about making three shelters for them.</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What happened when a cloud came over them? </w:t>
      </w:r>
    </w:p>
    <w:p w14:paraId="74AC82EB" w14:textId="77777777" w:rsidR="003C3658" w:rsidRPr="007B69FD" w:rsidRDefault="003C3658" w:rsidP="003C3658">
      <w:pPr>
        <w:ind w:left="720"/>
        <w:rPr>
          <w:sz w:val="20"/>
          <w:szCs w:val="20"/>
        </w:rPr>
      </w:pPr>
      <w:r w:rsidRPr="007B69FD">
        <w:rPr>
          <w:sz w:val="20"/>
          <w:szCs w:val="20"/>
        </w:rPr>
        <w:t>A voice came from the cloud that called Jesus his beloved Son and told them to listen to him.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Who do you think spoke from the cloud? </w:t>
      </w:r>
    </w:p>
    <w:p w14:paraId="766ADF15" w14:textId="70F91318" w:rsidR="003C3658" w:rsidRPr="007B69FD" w:rsidRDefault="00930C09" w:rsidP="003C3658">
      <w:pPr>
        <w:ind w:left="720"/>
        <w:rPr>
          <w:sz w:val="20"/>
          <w:szCs w:val="20"/>
        </w:rPr>
      </w:pPr>
      <w:r w:rsidRPr="007B69FD">
        <w:rPr>
          <w:sz w:val="20"/>
          <w:szCs w:val="20"/>
        </w:rPr>
        <w:t xml:space="preserve">It must be </w:t>
      </w:r>
      <w:r w:rsidR="003C3658" w:rsidRPr="007B69FD">
        <w:rPr>
          <w:sz w:val="20"/>
          <w:szCs w:val="20"/>
        </w:rPr>
        <w:t xml:space="preserve">God the Father </w:t>
      </w:r>
      <w:r w:rsidRPr="007B69FD">
        <w:rPr>
          <w:sz w:val="20"/>
          <w:szCs w:val="20"/>
        </w:rPr>
        <w:t xml:space="preserve">who </w:t>
      </w:r>
      <w:r w:rsidR="003C3658" w:rsidRPr="007B69FD">
        <w:rPr>
          <w:sz w:val="20"/>
          <w:szCs w:val="20"/>
        </w:rPr>
        <w:t>spoke from the cloud</w:t>
      </w:r>
      <w:r w:rsidRPr="007B69FD">
        <w:rPr>
          <w:sz w:val="20"/>
          <w:szCs w:val="20"/>
        </w:rPr>
        <w:t>, because the voice called Jesus his Son</w:t>
      </w:r>
      <w:r w:rsidR="003C3658" w:rsidRPr="007B69FD">
        <w:rPr>
          <w:sz w:val="20"/>
          <w:szCs w:val="20"/>
        </w:rPr>
        <w:t>.</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w:numPr>
          <w:ilvl w:val="0"/>
          <w:numId w:val="13"/>
        </w:numPr>
        <w:rPr>
          <w:sz w:val="20"/>
          <w:szCs w:val="20"/>
        </w:rPr>
      </w:pPr>
      <w:r w:rsidRPr="007B69FD">
        <w:rPr>
          <w:sz w:val="20"/>
          <w:szCs w:val="20"/>
        </w:rPr>
        <w:t>[9:8]</w:t>
      </w:r>
      <w:r>
        <w:rPr>
          <w:sz w:val="20"/>
          <w:szCs w:val="20"/>
        </w:rPr>
        <w:t xml:space="preserve"> </w:t>
      </w:r>
      <w:r w:rsidR="006925C8">
        <w:rPr>
          <w:sz w:val="20"/>
          <w:szCs w:val="20"/>
        </w:rPr>
        <w:tab/>
      </w:r>
      <w:r w:rsidR="003C3658" w:rsidRPr="007B69FD">
        <w:rPr>
          <w:sz w:val="20"/>
          <w:szCs w:val="20"/>
        </w:rPr>
        <w:t xml:space="preserve">What happened after the voice spoke to them from the cloud? </w:t>
      </w:r>
    </w:p>
    <w:p w14:paraId="7BA0BAB6" w14:textId="77777777" w:rsidR="003C3658" w:rsidRPr="007B69FD" w:rsidRDefault="003C3658" w:rsidP="003C3658">
      <w:pPr>
        <w:ind w:left="720"/>
        <w:rPr>
          <w:sz w:val="20"/>
          <w:szCs w:val="20"/>
        </w:rPr>
      </w:pPr>
      <w:r w:rsidRPr="007B69FD">
        <w:rPr>
          <w:sz w:val="20"/>
          <w:szCs w:val="20"/>
        </w:rPr>
        <w:t>Suddenly, the disciples saw no one else but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What did Jesus say to Peter, James, and John as they came down from the mountain? </w:t>
      </w:r>
    </w:p>
    <w:p w14:paraId="44957E57" w14:textId="48673D93" w:rsidR="003C3658" w:rsidRPr="007B69FD" w:rsidRDefault="003C3658" w:rsidP="003C3658">
      <w:pPr>
        <w:ind w:left="720"/>
        <w:rPr>
          <w:sz w:val="20"/>
          <w:szCs w:val="20"/>
        </w:rPr>
      </w:pPr>
      <w:r w:rsidRPr="007B69FD">
        <w:rPr>
          <w:sz w:val="20"/>
          <w:szCs w:val="20"/>
        </w:rPr>
        <w:t xml:space="preserve">Jesus told them they </w:t>
      </w:r>
      <w:r w:rsidR="006A0330" w:rsidRPr="007B69FD">
        <w:rPr>
          <w:sz w:val="20"/>
          <w:szCs w:val="20"/>
        </w:rPr>
        <w:t>must</w:t>
      </w:r>
      <w:r w:rsidRPr="007B69FD">
        <w:rPr>
          <w:sz w:val="20"/>
          <w:szCs w:val="20"/>
        </w:rPr>
        <w:t xml:space="preserve"> tell no one about what they had seen until the Son of Man had risen from the dead.</w:t>
      </w:r>
    </w:p>
    <w:p w14:paraId="2709777D" w14:textId="77777777" w:rsidR="005F1CBA" w:rsidRPr="007B69FD" w:rsidRDefault="005F1CBA" w:rsidP="005F1CBA">
      <w:pPr>
        <w:pStyle w:val="Continuedline"/>
      </w:pPr>
      <w:r w:rsidRPr="007B69FD">
        <w:lastRenderedPageBreak/>
        <w:t>Mark 9:2-13 continued</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When Jesus spoke about the Son of Man, who do you think he was talking about? </w:t>
      </w:r>
    </w:p>
    <w:p w14:paraId="487F7B84" w14:textId="77777777" w:rsidR="003C3658" w:rsidRPr="007B69FD" w:rsidRDefault="003C3658" w:rsidP="48114252">
      <w:pPr>
        <w:ind w:left="720"/>
        <w:rPr>
          <w:sz w:val="20"/>
          <w:szCs w:val="20"/>
          <w:lang w:val="en-US"/>
        </w:rPr>
      </w:pPr>
      <w:r w:rsidRPr="48114252">
        <w:rPr>
          <w:sz w:val="20"/>
          <w:szCs w:val="20"/>
          <w:lang w:val="en-US"/>
        </w:rPr>
        <w:t>The passage indicates that he was talking about himself.</w:t>
      </w:r>
    </w:p>
    <w:p w14:paraId="4F41652C" w14:textId="77777777" w:rsidR="003C3658" w:rsidRPr="007B69FD" w:rsidRDefault="003C3658" w:rsidP="003C3658">
      <w:pPr>
        <w:rPr>
          <w:sz w:val="20"/>
          <w:szCs w:val="20"/>
        </w:rPr>
      </w:pPr>
    </w:p>
    <w:p w14:paraId="1AD33748" w14:textId="49329460" w:rsidR="003C3658" w:rsidRPr="007B69FD" w:rsidRDefault="008F6E25" w:rsidP="0099152C">
      <w:pPr>
        <w:numPr>
          <w:ilvl w:val="0"/>
          <w:numId w:val="13"/>
        </w:numPr>
        <w:rPr>
          <w:sz w:val="20"/>
          <w:szCs w:val="20"/>
        </w:rPr>
      </w:pPr>
      <w:r>
        <w:rPr>
          <w:sz w:val="20"/>
          <w:szCs w:val="20"/>
        </w:rPr>
        <w:t>[</w:t>
      </w:r>
      <w:r w:rsidRPr="007B69FD">
        <w:rPr>
          <w:sz w:val="20"/>
          <w:szCs w:val="20"/>
        </w:rPr>
        <w:t>9:10]</w:t>
      </w:r>
      <w:r>
        <w:rPr>
          <w:sz w:val="20"/>
          <w:szCs w:val="20"/>
        </w:rPr>
        <w:t xml:space="preserve"> </w:t>
      </w:r>
      <w:r w:rsidR="006925C8">
        <w:rPr>
          <w:sz w:val="20"/>
          <w:szCs w:val="20"/>
        </w:rPr>
        <w:tab/>
      </w:r>
      <w:r w:rsidR="003C3658" w:rsidRPr="007B69FD">
        <w:rPr>
          <w:sz w:val="20"/>
          <w:szCs w:val="20"/>
        </w:rPr>
        <w:t xml:space="preserve">What did Peter, James, and John discuss among themselves? </w:t>
      </w:r>
    </w:p>
    <w:p w14:paraId="33FC8705" w14:textId="77777777" w:rsidR="003C3658" w:rsidRPr="007B69FD" w:rsidRDefault="003C3658" w:rsidP="003C3658">
      <w:pPr>
        <w:ind w:left="720"/>
        <w:rPr>
          <w:sz w:val="20"/>
          <w:szCs w:val="20"/>
        </w:rPr>
      </w:pPr>
      <w:r w:rsidRPr="007B69FD">
        <w:rPr>
          <w:sz w:val="20"/>
          <w:szCs w:val="20"/>
        </w:rPr>
        <w:t>They wondered about what rising from the dead could mean.</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w:numPr>
          <w:ilvl w:val="0"/>
          <w:numId w:val="13"/>
        </w:numPr>
        <w:rPr>
          <w:sz w:val="20"/>
          <w:szCs w:val="20"/>
        </w:rPr>
      </w:pPr>
      <w:r w:rsidRPr="007B69FD">
        <w:rPr>
          <w:sz w:val="20"/>
          <w:szCs w:val="20"/>
        </w:rPr>
        <w:t>[9:12-13]</w:t>
      </w:r>
      <w:r>
        <w:rPr>
          <w:sz w:val="20"/>
          <w:szCs w:val="20"/>
        </w:rPr>
        <w:t xml:space="preserve"> </w:t>
      </w:r>
      <w:r w:rsidR="006925C8">
        <w:rPr>
          <w:sz w:val="20"/>
          <w:szCs w:val="20"/>
        </w:rPr>
        <w:tab/>
      </w:r>
      <w:r w:rsidR="003C3658" w:rsidRPr="007B69FD">
        <w:rPr>
          <w:sz w:val="20"/>
          <w:szCs w:val="20"/>
        </w:rPr>
        <w:t xml:space="preserve">What did Jesus say about Elijah's coming? </w:t>
      </w:r>
    </w:p>
    <w:p w14:paraId="171C4DC6" w14:textId="14A9E4ED" w:rsidR="003C3658" w:rsidRPr="007B69FD" w:rsidRDefault="003C3658" w:rsidP="003C3658">
      <w:pPr>
        <w:ind w:left="720"/>
        <w:rPr>
          <w:sz w:val="20"/>
          <w:szCs w:val="20"/>
        </w:rPr>
      </w:pPr>
      <w:r w:rsidRPr="007B69FD">
        <w:rPr>
          <w:sz w:val="20"/>
          <w:szCs w:val="20"/>
        </w:rPr>
        <w:t xml:space="preserve">Jesus said that Elijah does come first to restore all things, and </w:t>
      </w:r>
      <w:r w:rsidR="00930C09" w:rsidRPr="007B69FD">
        <w:rPr>
          <w:sz w:val="20"/>
          <w:szCs w:val="20"/>
        </w:rPr>
        <w:t xml:space="preserve">he said </w:t>
      </w:r>
      <w:r w:rsidRPr="007B69FD">
        <w:rPr>
          <w:sz w:val="20"/>
          <w:szCs w:val="20"/>
        </w:rPr>
        <w:t>that Elijah had already come.</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w:spacing w:before="240" w:after="240"/>
        <w:rPr>
          <w:b/>
          <w:sz w:val="20"/>
          <w:szCs w:val="20"/>
        </w:rPr>
      </w:pPr>
      <w:r w:rsidRPr="007B69FD">
        <w:rPr>
          <w:b/>
          <w:sz w:val="20"/>
          <w:szCs w:val="20"/>
        </w:rPr>
        <w:t>Comment Section:</w:t>
      </w:r>
    </w:p>
    <w:p w14:paraId="6E9496B3" w14:textId="7EB6DEB2" w:rsidR="003C3658" w:rsidRPr="007B69FD" w:rsidRDefault="003C3658">
      <w:r w:rsidRPr="007B69FD">
        <w:br w:type="page"/>
      </w:r>
    </w:p>
    <w:p w14:paraId="7FB36848" w14:textId="64107762" w:rsidR="003C3658" w:rsidRPr="007B69FD" w:rsidRDefault="003C3658" w:rsidP="003C3658">
      <w:pPr>
        <w:pStyle w:val="Heading1"/>
        <w:keepNext w:val="0"/>
        <w:keepLines w:val="0"/>
        <w:rPr>
          <w:b/>
          <w:szCs w:val="44"/>
        </w:rPr>
      </w:pPr>
      <w:bookmarkStart w:id="12" w:name="_Toc166194247"/>
      <w:r w:rsidRPr="007B69FD">
        <w:rPr>
          <w:b/>
          <w:szCs w:val="44"/>
        </w:rPr>
        <w:lastRenderedPageBreak/>
        <w:t>Mark 12:35-40</w:t>
      </w:r>
      <w:bookmarkEnd w:id="12"/>
      <w:r w:rsidRPr="007B69FD">
        <w:rPr>
          <w:b/>
          <w:szCs w:val="44"/>
        </w:rPr>
        <w:t xml:space="preserve"> </w:t>
      </w:r>
    </w:p>
    <w:p w14:paraId="4BE3B3C9" w14:textId="639F63A4" w:rsidR="003C3658" w:rsidRPr="007B69FD" w:rsidRDefault="003C3658" w:rsidP="00350308">
      <w:pPr>
        <w:pStyle w:val="Background"/>
      </w:pPr>
      <w:r w:rsidRPr="48114252">
        <w:rPr>
          <w:b/>
          <w:lang w:val="en-US"/>
        </w:rPr>
        <w:t>Background</w:t>
      </w:r>
      <w:r w:rsidRPr="48114252">
        <w:rPr>
          <w:lang w:val="en-US"/>
        </w:rPr>
        <w:t>: Jesus and his disciples were in Jerusalem, and Jesus was teaching the people. During this time many Jewish leaders come to test Jesus by asking him questions. Some of the Jewish leaders were called scribes. These were men who taught the law of Moses to the people.</w:t>
      </w:r>
      <w:r w:rsidR="00930C09" w:rsidRPr="48114252">
        <w:rPr>
          <w:lang w:val="en-US"/>
        </w:rPr>
        <w:t xml:space="preserve"> </w:t>
      </w:r>
    </w:p>
    <w:p w14:paraId="474D2C79" w14:textId="61DA4AF7" w:rsidR="00930C09" w:rsidRPr="007B69FD" w:rsidRDefault="00930C09" w:rsidP="00350308">
      <w:pPr>
        <w:pStyle w:val="Background"/>
      </w:pPr>
      <w:r w:rsidRPr="007B69FD">
        <w:t>This passage mentions David,</w:t>
      </w:r>
      <w:r w:rsidR="00B7721E" w:rsidRPr="007B69FD">
        <w:t xml:space="preserve"> </w:t>
      </w:r>
      <w:r w:rsidRPr="007B69FD">
        <w:t>a</w:t>
      </w:r>
      <w:r w:rsidR="00B7721E" w:rsidRPr="007B69FD">
        <w:t xml:space="preserve">n important </w:t>
      </w:r>
      <w:r w:rsidRPr="007B69FD">
        <w:t>king</w:t>
      </w:r>
      <w:r w:rsidR="00B7721E" w:rsidRPr="007B69FD">
        <w:t xml:space="preserve"> of Israel, who was</w:t>
      </w:r>
      <w:r w:rsidRPr="007B69FD">
        <w:t xml:space="preserve"> Jesus’ ancestor</w:t>
      </w:r>
      <w:r w:rsidR="00B7721E" w:rsidRPr="007B69FD">
        <w:t>. Some of David’s</w:t>
      </w:r>
      <w:r w:rsidRPr="007B69FD">
        <w:t xml:space="preserve"> words were</w:t>
      </w:r>
      <w:r w:rsidR="00B7721E" w:rsidRPr="007B69FD">
        <w:t xml:space="preserve"> </w:t>
      </w:r>
      <w:r w:rsidRPr="007B69FD">
        <w:t>prophe</w:t>
      </w:r>
      <w:r w:rsidR="00B7721E" w:rsidRPr="007B69FD">
        <w:t>cies</w:t>
      </w:r>
      <w:r w:rsidRPr="007B69FD">
        <w:t>.</w:t>
      </w:r>
    </w:p>
    <w:p w14:paraId="6F37A40A" w14:textId="77777777" w:rsidR="00170DC8" w:rsidRPr="00170DC8" w:rsidRDefault="00170DC8" w:rsidP="00170DC8">
      <w:pPr>
        <w:pStyle w:val="Background"/>
        <w:rPr>
          <w:b/>
          <w:bCs w:val="0"/>
          <w:i/>
          <w:iCs/>
        </w:rPr>
      </w:pPr>
      <w:r w:rsidRPr="00170DC8">
        <w:rPr>
          <w:b/>
          <w:bCs w:val="0"/>
          <w:i/>
          <w:iCs/>
        </w:rPr>
        <w:t>Read the passage.</w:t>
      </w:r>
    </w:p>
    <w:p w14:paraId="7974FA16" w14:textId="77777777" w:rsidR="003C3658" w:rsidRPr="007B69FD" w:rsidRDefault="003C3658" w:rsidP="006D6990">
      <w:pPr>
        <w:pStyle w:val="Part1"/>
      </w:pPr>
      <w:r w:rsidRPr="007B69FD">
        <w:t>Part 1</w:t>
      </w:r>
    </w:p>
    <w:p w14:paraId="17AB168E" w14:textId="00443917" w:rsidR="003C3658" w:rsidRPr="007B69FD" w:rsidRDefault="003C3658" w:rsidP="00350308">
      <w:pPr>
        <w:pStyle w:val="Answerortell"/>
      </w:pPr>
      <w:r w:rsidRPr="007B69FD">
        <w:t xml:space="preserve">Tell in your own words what you just read in </w:t>
      </w:r>
      <w:r w:rsidR="003947E5">
        <w:t>this passage</w:t>
      </w:r>
      <w:r w:rsidRPr="007B69FD">
        <w:t>.</w:t>
      </w:r>
    </w:p>
    <w:p w14:paraId="198D031B" w14:textId="0B27D320" w:rsidR="003C3658" w:rsidRPr="007B69FD" w:rsidRDefault="003C3658" w:rsidP="00350308">
      <w:pPr>
        <w:pStyle w:val="Checklist"/>
      </w:pPr>
      <w:r w:rsidRPr="007B69FD">
        <w:t xml:space="preserve">Jesus asked why the scribes called Christ the Son of David. </w:t>
      </w:r>
      <w:r w:rsidR="00D00CD6" w:rsidRPr="007B69FD">
        <w:t>[12:35-37]</w:t>
      </w:r>
    </w:p>
    <w:p w14:paraId="51BCDB27" w14:textId="44AFB1B0" w:rsidR="003C3658" w:rsidRPr="007B69FD" w:rsidRDefault="003C3658" w:rsidP="00350308">
      <w:pPr>
        <w:pStyle w:val="Checklist"/>
      </w:pPr>
      <w:r w:rsidRPr="007B69FD">
        <w:t xml:space="preserve">Jesus quoted </w:t>
      </w:r>
      <w:r w:rsidR="00930C09" w:rsidRPr="007B69FD">
        <w:t>words</w:t>
      </w:r>
      <w:r w:rsidRPr="007B69FD">
        <w:t xml:space="preserve"> that David had said about the Christ. </w:t>
      </w:r>
      <w:r w:rsidR="00D00CD6" w:rsidRPr="007B69FD">
        <w:t>[12:36]</w:t>
      </w:r>
    </w:p>
    <w:p w14:paraId="553057C9" w14:textId="07C17FBE" w:rsidR="003C3658" w:rsidRPr="007B69FD" w:rsidRDefault="003C3658" w:rsidP="00350308">
      <w:pPr>
        <w:pStyle w:val="Checklist"/>
      </w:pPr>
      <w:r w:rsidRPr="007B69FD">
        <w:t xml:space="preserve">Jesus asked how Christ could be David’s son. </w:t>
      </w:r>
      <w:r w:rsidR="00D00CD6" w:rsidRPr="007B69FD">
        <w:t>[12:37]</w:t>
      </w:r>
    </w:p>
    <w:p w14:paraId="3AA49416" w14:textId="6DAFFC1A" w:rsidR="003C3658" w:rsidRPr="007B69FD" w:rsidRDefault="003C3658" w:rsidP="00350308">
      <w:pPr>
        <w:pStyle w:val="Checklist"/>
      </w:pPr>
      <w:r w:rsidRPr="007B69FD">
        <w:t xml:space="preserve">Jesus told the people to beware of the scribes. </w:t>
      </w:r>
      <w:r w:rsidR="00D00CD6" w:rsidRPr="007B69FD">
        <w:t>[12:38-40]</w:t>
      </w:r>
    </w:p>
    <w:p w14:paraId="56D1D034" w14:textId="77777777" w:rsidR="003C3658" w:rsidRPr="007B69FD" w:rsidRDefault="003C3658" w:rsidP="00C95310">
      <w:pPr>
        <w:pStyle w:val="Part2"/>
      </w:pPr>
      <w:r w:rsidRPr="007B69FD">
        <w:t>Part 2</w:t>
      </w:r>
    </w:p>
    <w:p w14:paraId="4720EF81" w14:textId="6D12788E" w:rsidR="003C3658" w:rsidRPr="007B69FD" w:rsidRDefault="003947E5" w:rsidP="00350308">
      <w:pPr>
        <w:pStyle w:val="Answerortell"/>
      </w:pPr>
      <w:r>
        <w:t>Answer the following questions from the specified verses.</w:t>
      </w:r>
    </w:p>
    <w:p w14:paraId="55910F6A" w14:textId="1367686F" w:rsidR="003C3658" w:rsidRPr="007B69FD" w:rsidRDefault="008F6E25" w:rsidP="0099152C">
      <w:pPr>
        <w:numPr>
          <w:ilvl w:val="0"/>
          <w:numId w:val="14"/>
        </w:numPr>
        <w:rPr>
          <w:sz w:val="20"/>
          <w:szCs w:val="20"/>
        </w:rPr>
      </w:pPr>
      <w:r w:rsidRPr="007B69FD">
        <w:rPr>
          <w:sz w:val="20"/>
          <w:szCs w:val="20"/>
        </w:rPr>
        <w:t>[12:35]</w:t>
      </w:r>
      <w:r>
        <w:rPr>
          <w:sz w:val="20"/>
          <w:szCs w:val="20"/>
        </w:rPr>
        <w:t xml:space="preserve"> </w:t>
      </w:r>
      <w:r w:rsidR="00D00CD6">
        <w:rPr>
          <w:sz w:val="20"/>
          <w:szCs w:val="20"/>
        </w:rPr>
        <w:tab/>
      </w:r>
      <w:r w:rsidR="003C3658" w:rsidRPr="007B69FD">
        <w:rPr>
          <w:sz w:val="20"/>
          <w:szCs w:val="20"/>
        </w:rPr>
        <w:t xml:space="preserve">What did Jesus ask while he was teaching in the temple courts? </w:t>
      </w:r>
    </w:p>
    <w:p w14:paraId="39093066" w14:textId="77777777" w:rsidR="003C3658" w:rsidRPr="007B69FD" w:rsidRDefault="003C3658" w:rsidP="003C3658">
      <w:pPr>
        <w:ind w:left="720"/>
        <w:rPr>
          <w:sz w:val="20"/>
          <w:szCs w:val="20"/>
        </w:rPr>
      </w:pPr>
      <w:r w:rsidRPr="007B69FD">
        <w:rPr>
          <w:sz w:val="20"/>
          <w:szCs w:val="20"/>
        </w:rPr>
        <w:t>Jesus asked how the scribes could say that the Christ is the son of David.</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w:numPr>
          <w:ilvl w:val="0"/>
          <w:numId w:val="14"/>
        </w:numPr>
        <w:rPr>
          <w:sz w:val="20"/>
          <w:szCs w:val="20"/>
        </w:rPr>
      </w:pPr>
      <w:r w:rsidRPr="007B69FD">
        <w:rPr>
          <w:sz w:val="20"/>
          <w:szCs w:val="20"/>
        </w:rPr>
        <w:t>[12:36-37]</w:t>
      </w:r>
      <w:r>
        <w:rPr>
          <w:sz w:val="20"/>
          <w:szCs w:val="20"/>
        </w:rPr>
        <w:t xml:space="preserve"> </w:t>
      </w:r>
      <w:r w:rsidR="00D00CD6">
        <w:rPr>
          <w:sz w:val="20"/>
          <w:szCs w:val="20"/>
        </w:rPr>
        <w:tab/>
      </w:r>
      <w:r w:rsidR="003C3658" w:rsidRPr="007B69FD">
        <w:rPr>
          <w:sz w:val="20"/>
          <w:szCs w:val="20"/>
        </w:rPr>
        <w:t xml:space="preserve">What did Jesus ask about David and the Christ? </w:t>
      </w:r>
    </w:p>
    <w:p w14:paraId="00E0132E" w14:textId="77777777" w:rsidR="003C3658" w:rsidRPr="007B69FD" w:rsidRDefault="003C3658" w:rsidP="003C3658">
      <w:pPr>
        <w:ind w:left="720"/>
        <w:rPr>
          <w:sz w:val="20"/>
          <w:szCs w:val="20"/>
        </w:rPr>
      </w:pPr>
      <w:r w:rsidRPr="007B69FD">
        <w:rPr>
          <w:sz w:val="20"/>
          <w:szCs w:val="20"/>
        </w:rPr>
        <w:t>If David called the Christ “Lord,” Jesus asked, how could the Christ be David’s son?</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w:numPr>
          <w:ilvl w:val="0"/>
          <w:numId w:val="14"/>
        </w:numPr>
        <w:rPr>
          <w:sz w:val="20"/>
          <w:szCs w:val="20"/>
        </w:rPr>
      </w:pPr>
      <w:r w:rsidRPr="007B69FD">
        <w:rPr>
          <w:sz w:val="20"/>
          <w:szCs w:val="20"/>
        </w:rPr>
        <w:t>[12:37</w:t>
      </w:r>
      <w:r>
        <w:rPr>
          <w:sz w:val="20"/>
          <w:szCs w:val="20"/>
        </w:rPr>
        <w:t xml:space="preserve">] </w:t>
      </w:r>
      <w:r w:rsidR="00D00CD6">
        <w:rPr>
          <w:sz w:val="20"/>
          <w:szCs w:val="20"/>
        </w:rPr>
        <w:tab/>
      </w:r>
      <w:r w:rsidR="003C3658" w:rsidRPr="007B69FD">
        <w:rPr>
          <w:sz w:val="20"/>
          <w:szCs w:val="20"/>
        </w:rPr>
        <w:t xml:space="preserve">How did the crowd respond to Jesus? </w:t>
      </w:r>
    </w:p>
    <w:p w14:paraId="511D5962" w14:textId="77777777" w:rsidR="003C3658" w:rsidRPr="007B69FD" w:rsidRDefault="003C3658" w:rsidP="003C3658">
      <w:pPr>
        <w:ind w:left="720"/>
        <w:rPr>
          <w:sz w:val="20"/>
          <w:szCs w:val="20"/>
        </w:rPr>
      </w:pPr>
      <w:r w:rsidRPr="007B69FD">
        <w:rPr>
          <w:sz w:val="20"/>
          <w:szCs w:val="20"/>
        </w:rPr>
        <w:t>The crowd gladly listened to him.</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w:numPr>
          <w:ilvl w:val="0"/>
          <w:numId w:val="14"/>
        </w:numPr>
        <w:rPr>
          <w:sz w:val="20"/>
          <w:szCs w:val="20"/>
        </w:rPr>
      </w:pPr>
      <w:r w:rsidRPr="007B69FD">
        <w:rPr>
          <w:sz w:val="20"/>
          <w:szCs w:val="20"/>
        </w:rPr>
        <w:t>[12:38-40]</w:t>
      </w:r>
      <w:r>
        <w:rPr>
          <w:sz w:val="20"/>
          <w:szCs w:val="20"/>
        </w:rPr>
        <w:t xml:space="preserve"> </w:t>
      </w:r>
      <w:r w:rsidR="00D00CD6">
        <w:rPr>
          <w:sz w:val="20"/>
          <w:szCs w:val="20"/>
        </w:rPr>
        <w:tab/>
      </w:r>
      <w:r w:rsidR="003C3658" w:rsidRPr="007B69FD">
        <w:rPr>
          <w:sz w:val="20"/>
          <w:szCs w:val="20"/>
        </w:rPr>
        <w:t xml:space="preserve">Why did Jesus tell the crowd that they should beware of the scribes? </w:t>
      </w:r>
    </w:p>
    <w:p w14:paraId="195CA6CB" w14:textId="7443060D" w:rsidR="003C3658" w:rsidRPr="007B69FD" w:rsidRDefault="003C3658" w:rsidP="003C3658">
      <w:pPr>
        <w:pStyle w:val="ListParagraph"/>
        <w:rPr>
          <w:sz w:val="20"/>
          <w:szCs w:val="20"/>
        </w:rPr>
      </w:pPr>
      <w:r w:rsidRPr="007B69FD">
        <w:rPr>
          <w:sz w:val="20"/>
          <w:szCs w:val="20"/>
        </w:rPr>
        <w:t>The scribes liked to be honored for being scribes, but they robbed widows</w:t>
      </w:r>
      <w:r w:rsidR="00B7721E" w:rsidRPr="007B69FD">
        <w:rPr>
          <w:sz w:val="20"/>
          <w:szCs w:val="20"/>
        </w:rPr>
        <w:t>,</w:t>
      </w:r>
      <w:r w:rsidRPr="007B69FD">
        <w:rPr>
          <w:sz w:val="20"/>
          <w:szCs w:val="20"/>
        </w:rPr>
        <w:t xml:space="preserve"> and </w:t>
      </w:r>
      <w:r w:rsidR="00B7721E" w:rsidRPr="007B69FD">
        <w:rPr>
          <w:sz w:val="20"/>
          <w:szCs w:val="20"/>
        </w:rPr>
        <w:t xml:space="preserve">they </w:t>
      </w:r>
      <w:r w:rsidRPr="007B69FD">
        <w:rPr>
          <w:sz w:val="20"/>
          <w:szCs w:val="20"/>
        </w:rPr>
        <w:t>made long prayers just so that other people would think they were righteous. The scribes would be condemned more than others.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w:numPr>
          <w:ilvl w:val="0"/>
          <w:numId w:val="14"/>
        </w:numPr>
        <w:rPr>
          <w:sz w:val="20"/>
          <w:szCs w:val="20"/>
        </w:rPr>
      </w:pPr>
      <w:r w:rsidRPr="007B69FD">
        <w:rPr>
          <w:sz w:val="20"/>
          <w:szCs w:val="20"/>
        </w:rPr>
        <w:t>[12:40]</w:t>
      </w:r>
      <w:r>
        <w:rPr>
          <w:sz w:val="20"/>
          <w:szCs w:val="20"/>
        </w:rPr>
        <w:t xml:space="preserve"> </w:t>
      </w:r>
      <w:r w:rsidR="00D00CD6">
        <w:rPr>
          <w:sz w:val="20"/>
          <w:szCs w:val="20"/>
        </w:rPr>
        <w:tab/>
      </w:r>
      <w:r w:rsidR="003C3658" w:rsidRPr="007B69FD">
        <w:rPr>
          <w:sz w:val="20"/>
          <w:szCs w:val="20"/>
        </w:rPr>
        <w:t xml:space="preserve">Why do you think these things would make the scribes be more condemned than others? </w:t>
      </w:r>
    </w:p>
    <w:p w14:paraId="22820485" w14:textId="6A9DF5DA"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Maybe they would be condemned more because they did these things while they were leaders.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w:rPr>
          <w:b/>
          <w:sz w:val="20"/>
          <w:szCs w:val="20"/>
        </w:rPr>
      </w:pPr>
      <w:r w:rsidRPr="007B69FD">
        <w:rPr>
          <w:b/>
          <w:sz w:val="20"/>
          <w:szCs w:val="20"/>
        </w:rPr>
        <w:t>Comment Section:</w:t>
      </w:r>
    </w:p>
    <w:p w14:paraId="488A60E1" w14:textId="734AD758" w:rsidR="003C3658" w:rsidRPr="007B69FD" w:rsidRDefault="003C3658">
      <w:r w:rsidRPr="007B69FD">
        <w:br w:type="page"/>
      </w:r>
    </w:p>
    <w:p w14:paraId="0212D854" w14:textId="3F5D01DD" w:rsidR="003C3658" w:rsidRPr="007B69FD" w:rsidRDefault="003C3658" w:rsidP="003C3658">
      <w:pPr>
        <w:pStyle w:val="Heading1"/>
        <w:spacing w:before="240" w:after="240"/>
        <w:rPr>
          <w:b/>
          <w:szCs w:val="44"/>
        </w:rPr>
      </w:pPr>
      <w:bookmarkStart w:id="13" w:name="_Toc166194248"/>
      <w:r w:rsidRPr="007B69FD">
        <w:rPr>
          <w:b/>
          <w:szCs w:val="44"/>
        </w:rPr>
        <w:lastRenderedPageBreak/>
        <w:t>Mark 14:12-26</w:t>
      </w:r>
      <w:bookmarkEnd w:id="13"/>
      <w:r w:rsidRPr="007B69FD">
        <w:rPr>
          <w:b/>
          <w:szCs w:val="44"/>
        </w:rPr>
        <w:t xml:space="preserve"> </w:t>
      </w:r>
    </w:p>
    <w:p w14:paraId="64C432BC" w14:textId="0A75A02D" w:rsidR="003C3658" w:rsidRPr="007B69FD" w:rsidRDefault="003C3658" w:rsidP="00350308">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449D11D0" w14:textId="77777777" w:rsidR="00170DC8" w:rsidRPr="00170DC8" w:rsidRDefault="00170DC8" w:rsidP="00170DC8">
      <w:pPr>
        <w:pStyle w:val="Background"/>
        <w:rPr>
          <w:b/>
          <w:bCs w:val="0"/>
          <w:i/>
          <w:iCs/>
        </w:rPr>
      </w:pPr>
      <w:r w:rsidRPr="00170DC8">
        <w:rPr>
          <w:b/>
          <w:bCs w:val="0"/>
          <w:i/>
          <w:iCs/>
        </w:rPr>
        <w:t>Read the passage.</w:t>
      </w:r>
    </w:p>
    <w:p w14:paraId="55DB3109" w14:textId="77777777" w:rsidR="003C3658" w:rsidRPr="007B69FD" w:rsidRDefault="003C3658" w:rsidP="006D6990">
      <w:pPr>
        <w:pStyle w:val="Part1"/>
      </w:pPr>
      <w:r w:rsidRPr="007B69FD">
        <w:t>Part 1</w:t>
      </w:r>
    </w:p>
    <w:p w14:paraId="54F4FED5" w14:textId="725B95F6" w:rsidR="003C3658" w:rsidRPr="007B69FD" w:rsidRDefault="003C3658" w:rsidP="00350308">
      <w:pPr>
        <w:pStyle w:val="Answerortell"/>
      </w:pPr>
      <w:r w:rsidRPr="007B69FD">
        <w:t xml:space="preserve">Tell in your own words what you just read in </w:t>
      </w:r>
      <w:r w:rsidR="003947E5">
        <w:t>this passage</w:t>
      </w:r>
      <w:r w:rsidRPr="007B69FD">
        <w:t>.</w:t>
      </w:r>
    </w:p>
    <w:p w14:paraId="55E1260B" w14:textId="48319C25" w:rsidR="003C3658" w:rsidRPr="007B69FD" w:rsidRDefault="003C3658" w:rsidP="0042261F">
      <w:pPr>
        <w:pStyle w:val="Checklist"/>
      </w:pPr>
      <w:r w:rsidRPr="007B69FD">
        <w:t xml:space="preserve">The disciples prepared the Passover meal in a large upper room. </w:t>
      </w:r>
      <w:r w:rsidR="00D00CD6" w:rsidRPr="007B69FD">
        <w:t>[14:16]</w:t>
      </w:r>
    </w:p>
    <w:p w14:paraId="397D46B8" w14:textId="2E934C63" w:rsidR="003C3658" w:rsidRPr="007B69FD" w:rsidRDefault="003C3658" w:rsidP="0042261F">
      <w:pPr>
        <w:pStyle w:val="Checklist"/>
      </w:pPr>
      <w:r w:rsidRPr="007B69FD">
        <w:t xml:space="preserve">Jesus told the disciples that one of them would betray him. </w:t>
      </w:r>
      <w:r w:rsidR="00D00CD6" w:rsidRPr="007B69FD">
        <w:t>[14:18]</w:t>
      </w:r>
    </w:p>
    <w:p w14:paraId="160EC8B4" w14:textId="359F4D72" w:rsidR="003C3658" w:rsidRPr="007B69FD" w:rsidRDefault="003C3658" w:rsidP="0042261F">
      <w:pPr>
        <w:pStyle w:val="Checklist"/>
      </w:pPr>
      <w:r w:rsidRPr="007B69FD">
        <w:t xml:space="preserve">Jesus blessed the bread and the wine and said that the bread was his body, and the wine was the blood of the covenant. </w:t>
      </w:r>
      <w:r w:rsidR="00D00CD6" w:rsidRPr="007B69FD">
        <w:t>[14:22-25]</w:t>
      </w:r>
    </w:p>
    <w:p w14:paraId="50365C49" w14:textId="52F47AFD" w:rsidR="003C3658" w:rsidRPr="007B69FD" w:rsidRDefault="003C3658" w:rsidP="0042261F">
      <w:pPr>
        <w:pStyle w:val="Checklist"/>
      </w:pPr>
      <w:r w:rsidRPr="007B69FD">
        <w:t xml:space="preserve">After the Passover meal, Jesus and the disciples went to the Mount of Olives. </w:t>
      </w:r>
      <w:r w:rsidR="00D00CD6" w:rsidRPr="007B69FD">
        <w:t>[14:26]</w:t>
      </w:r>
    </w:p>
    <w:p w14:paraId="507F2D84" w14:textId="77777777" w:rsidR="003C3658" w:rsidRPr="007B69FD" w:rsidRDefault="003C3658" w:rsidP="00C95310">
      <w:pPr>
        <w:pStyle w:val="Part2"/>
      </w:pPr>
      <w:r w:rsidRPr="007B69FD">
        <w:t>Part 2</w:t>
      </w:r>
    </w:p>
    <w:p w14:paraId="7B075802" w14:textId="5755E730" w:rsidR="003C3658" w:rsidRPr="007B69FD" w:rsidRDefault="003947E5" w:rsidP="0042261F">
      <w:pPr>
        <w:pStyle w:val="Answerortell"/>
      </w:pPr>
      <w:r>
        <w:t>Answer the following questions from the specified verses.</w:t>
      </w:r>
    </w:p>
    <w:p w14:paraId="63C83378" w14:textId="081F1DFF" w:rsidR="003C3658" w:rsidRPr="007B69FD" w:rsidRDefault="008F6E25" w:rsidP="0099152C">
      <w:pPr>
        <w:numPr>
          <w:ilvl w:val="0"/>
          <w:numId w:val="15"/>
        </w:numPr>
        <w:rPr>
          <w:sz w:val="20"/>
          <w:szCs w:val="20"/>
          <w:lang w:val="en-US"/>
        </w:rPr>
      </w:pPr>
      <w:r w:rsidRPr="48114252">
        <w:rPr>
          <w:sz w:val="20"/>
          <w:szCs w:val="20"/>
          <w:lang w:val="en-US"/>
        </w:rPr>
        <w:t xml:space="preserve">[14:12-15] </w:t>
      </w:r>
      <w:r w:rsidR="00D00CD6">
        <w:rPr>
          <w:sz w:val="20"/>
          <w:szCs w:val="20"/>
          <w:lang w:val="en-US"/>
        </w:rPr>
        <w:tab/>
      </w:r>
      <w:r w:rsidR="003C3658" w:rsidRPr="48114252">
        <w:rPr>
          <w:sz w:val="20"/>
          <w:szCs w:val="20"/>
          <w:lang w:val="en-US"/>
        </w:rPr>
        <w:t xml:space="preserve">How did the disciples find the place where they would all eat the Passover? </w:t>
      </w:r>
    </w:p>
    <w:p w14:paraId="126B6E6B" w14:textId="77777777" w:rsidR="003C3658" w:rsidRPr="007B69FD" w:rsidRDefault="003C3658" w:rsidP="003C3658">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w:pStyle w:val="ListParagraph"/>
        <w:numPr>
          <w:ilvl w:val="0"/>
          <w:numId w:val="15"/>
        </w:numPr>
        <w:rPr>
          <w:sz w:val="20"/>
          <w:szCs w:val="20"/>
        </w:rPr>
      </w:pPr>
      <w:r w:rsidRPr="007B69FD">
        <w:rPr>
          <w:sz w:val="20"/>
          <w:szCs w:val="20"/>
        </w:rPr>
        <w:t>[14:16]</w:t>
      </w:r>
      <w:r>
        <w:rPr>
          <w:sz w:val="20"/>
          <w:szCs w:val="20"/>
        </w:rPr>
        <w:t xml:space="preserve"> </w:t>
      </w:r>
      <w:r w:rsidR="00D00CD6">
        <w:rPr>
          <w:sz w:val="20"/>
          <w:szCs w:val="20"/>
        </w:rPr>
        <w:tab/>
      </w:r>
      <w:r w:rsidR="003C3658" w:rsidRPr="007B69FD">
        <w:rPr>
          <w:sz w:val="20"/>
          <w:szCs w:val="20"/>
        </w:rPr>
        <w:t xml:space="preserve">What happened when the disciples obeyed Jesus? </w:t>
      </w:r>
    </w:p>
    <w:p w14:paraId="0D84F26F" w14:textId="77777777" w:rsidR="003C3658" w:rsidRPr="007B69FD" w:rsidRDefault="003C3658" w:rsidP="003C3658">
      <w:pPr>
        <w:pStyle w:val="ListParagraph"/>
        <w:ind w:left="360" w:firstLine="360"/>
        <w:rPr>
          <w:sz w:val="20"/>
          <w:szCs w:val="20"/>
        </w:rPr>
      </w:pPr>
      <w:r w:rsidRPr="007B69FD">
        <w:rPr>
          <w:sz w:val="20"/>
          <w:szCs w:val="20"/>
        </w:rPr>
        <w:t>The disciples found everything as Jesus had said, and they prepared the Passover.</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w:numPr>
          <w:ilvl w:val="0"/>
          <w:numId w:val="15"/>
        </w:numPr>
        <w:rPr>
          <w:sz w:val="20"/>
          <w:szCs w:val="20"/>
        </w:rPr>
      </w:pPr>
      <w:r w:rsidRPr="007B69FD">
        <w:rPr>
          <w:sz w:val="20"/>
          <w:szCs w:val="20"/>
        </w:rPr>
        <w:t>[14:17-18]</w:t>
      </w:r>
      <w:r>
        <w:rPr>
          <w:sz w:val="20"/>
          <w:szCs w:val="20"/>
        </w:rPr>
        <w:t xml:space="preserve"> </w:t>
      </w:r>
      <w:r w:rsidR="00D00CD6">
        <w:rPr>
          <w:sz w:val="20"/>
          <w:szCs w:val="20"/>
        </w:rPr>
        <w:tab/>
      </w:r>
      <w:r w:rsidR="003C3658" w:rsidRPr="007B69FD">
        <w:rPr>
          <w:sz w:val="20"/>
          <w:szCs w:val="20"/>
        </w:rPr>
        <w:t>That night, when they were there at the table, what did Jesus say to the twelve</w:t>
      </w:r>
      <w:r w:rsidR="007E0CD8" w:rsidRPr="007B69FD">
        <w:rPr>
          <w:sz w:val="20"/>
          <w:szCs w:val="20"/>
        </w:rPr>
        <w:t xml:space="preserve"> disciples</w:t>
      </w:r>
      <w:r w:rsidR="003C3658" w:rsidRPr="007B69FD">
        <w:rPr>
          <w:sz w:val="20"/>
          <w:szCs w:val="20"/>
        </w:rPr>
        <w:t xml:space="preserve">? </w:t>
      </w:r>
    </w:p>
    <w:p w14:paraId="10886429" w14:textId="77777777" w:rsidR="003C3658" w:rsidRPr="007B69FD" w:rsidRDefault="003C3658" w:rsidP="003C3658">
      <w:pPr>
        <w:ind w:left="720"/>
        <w:rPr>
          <w:sz w:val="20"/>
          <w:szCs w:val="20"/>
        </w:rPr>
      </w:pPr>
      <w:r w:rsidRPr="007B69FD">
        <w:rPr>
          <w:sz w:val="20"/>
          <w:szCs w:val="20"/>
        </w:rPr>
        <w:t xml:space="preserve">He said one of the disciples eating with him would betray him. </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w:numPr>
          <w:ilvl w:val="0"/>
          <w:numId w:val="15"/>
        </w:numPr>
        <w:rPr>
          <w:sz w:val="20"/>
          <w:szCs w:val="20"/>
        </w:rPr>
      </w:pPr>
      <w:r w:rsidRPr="007B69FD">
        <w:rPr>
          <w:sz w:val="20"/>
          <w:szCs w:val="20"/>
        </w:rPr>
        <w:t>[14:19]</w:t>
      </w:r>
      <w:r>
        <w:rPr>
          <w:sz w:val="20"/>
          <w:szCs w:val="20"/>
        </w:rPr>
        <w:t xml:space="preserve"> </w:t>
      </w:r>
      <w:r w:rsidR="00D00CD6">
        <w:rPr>
          <w:sz w:val="20"/>
          <w:szCs w:val="20"/>
        </w:rPr>
        <w:tab/>
      </w:r>
      <w:r w:rsidR="003C3658" w:rsidRPr="007B69FD">
        <w:rPr>
          <w:sz w:val="20"/>
          <w:szCs w:val="20"/>
        </w:rPr>
        <w:t xml:space="preserve">What did the disciples say to Jesus? </w:t>
      </w:r>
    </w:p>
    <w:p w14:paraId="0C8110FA" w14:textId="4755425C" w:rsidR="003C3658" w:rsidRPr="007B69FD" w:rsidRDefault="007E0CD8" w:rsidP="48114252">
      <w:pPr>
        <w:ind w:left="720"/>
        <w:rPr>
          <w:sz w:val="20"/>
          <w:szCs w:val="20"/>
          <w:lang w:val="en-US"/>
        </w:rPr>
      </w:pPr>
      <w:r w:rsidRPr="48114252">
        <w:rPr>
          <w:sz w:val="20"/>
          <w:szCs w:val="20"/>
          <w:lang w:val="en-US"/>
        </w:rPr>
        <w:t>Each one</w:t>
      </w:r>
      <w:r w:rsidR="003C3658" w:rsidRPr="48114252">
        <w:rPr>
          <w:sz w:val="20"/>
          <w:szCs w:val="20"/>
          <w:lang w:val="en-US"/>
        </w:rPr>
        <w:t xml:space="preserve"> asked if </w:t>
      </w:r>
      <w:r w:rsidRPr="48114252">
        <w:rPr>
          <w:sz w:val="20"/>
          <w:szCs w:val="20"/>
          <w:lang w:val="en-US"/>
        </w:rPr>
        <w:t>he was</w:t>
      </w:r>
      <w:r w:rsidR="003C3658" w:rsidRPr="48114252">
        <w:rPr>
          <w:sz w:val="20"/>
          <w:szCs w:val="20"/>
          <w:lang w:val="en-US"/>
        </w:rPr>
        <w:t xml:space="preserve"> the one who would betray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w:numPr>
          <w:ilvl w:val="0"/>
          <w:numId w:val="15"/>
        </w:numPr>
        <w:rPr>
          <w:sz w:val="20"/>
          <w:szCs w:val="20"/>
        </w:rPr>
      </w:pPr>
      <w:r w:rsidRPr="007B69FD">
        <w:rPr>
          <w:sz w:val="20"/>
          <w:szCs w:val="20"/>
        </w:rPr>
        <w:t>[14:20]</w:t>
      </w:r>
      <w:r>
        <w:rPr>
          <w:sz w:val="20"/>
          <w:szCs w:val="20"/>
        </w:rPr>
        <w:t xml:space="preserve"> </w:t>
      </w:r>
      <w:r w:rsidR="00D00CD6">
        <w:rPr>
          <w:sz w:val="20"/>
          <w:szCs w:val="20"/>
        </w:rPr>
        <w:tab/>
      </w:r>
      <w:r w:rsidR="003C3658" w:rsidRPr="007B69FD">
        <w:rPr>
          <w:sz w:val="20"/>
          <w:szCs w:val="20"/>
        </w:rPr>
        <w:t xml:space="preserve">Who did Jesus say would betray him? </w:t>
      </w:r>
    </w:p>
    <w:p w14:paraId="22865615" w14:textId="77777777" w:rsidR="003C3658" w:rsidRPr="007B69FD" w:rsidRDefault="003C3658" w:rsidP="003C3658">
      <w:pPr>
        <w:ind w:left="720"/>
        <w:rPr>
          <w:sz w:val="20"/>
          <w:szCs w:val="20"/>
        </w:rPr>
      </w:pPr>
      <w:r w:rsidRPr="007B69FD">
        <w:rPr>
          <w:sz w:val="20"/>
          <w:szCs w:val="20"/>
        </w:rPr>
        <w:t>Jesus said that it was one of the twelve, the one who was dipping bread into the bowl with him.</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w:numPr>
          <w:ilvl w:val="0"/>
          <w:numId w:val="15"/>
        </w:numPr>
        <w:rPr>
          <w:sz w:val="20"/>
          <w:szCs w:val="20"/>
        </w:rPr>
      </w:pPr>
      <w:r w:rsidRPr="007B69FD">
        <w:rPr>
          <w:sz w:val="20"/>
          <w:szCs w:val="20"/>
        </w:rPr>
        <w:t>[14:21]</w:t>
      </w:r>
      <w:r>
        <w:rPr>
          <w:sz w:val="20"/>
          <w:szCs w:val="20"/>
        </w:rPr>
        <w:t xml:space="preserve"> </w:t>
      </w:r>
      <w:r w:rsidR="00D00CD6">
        <w:rPr>
          <w:sz w:val="20"/>
          <w:szCs w:val="20"/>
        </w:rPr>
        <w:tab/>
      </w:r>
      <w:r w:rsidR="003C3658" w:rsidRPr="007B69FD">
        <w:rPr>
          <w:sz w:val="20"/>
          <w:szCs w:val="20"/>
        </w:rPr>
        <w:t xml:space="preserve">What did Jesus say about the one who would betray him? </w:t>
      </w:r>
    </w:p>
    <w:p w14:paraId="7EEFB296" w14:textId="77777777" w:rsidR="003C3658" w:rsidRPr="007B69FD" w:rsidRDefault="003C3658" w:rsidP="003C3658">
      <w:pPr>
        <w:ind w:left="720"/>
        <w:rPr>
          <w:sz w:val="20"/>
          <w:szCs w:val="20"/>
        </w:rPr>
      </w:pPr>
      <w:r w:rsidRPr="007B69FD">
        <w:rPr>
          <w:sz w:val="20"/>
          <w:szCs w:val="20"/>
        </w:rPr>
        <w:t>Jesus said that it would have been better for him if he had not been born.</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w:numPr>
          <w:ilvl w:val="0"/>
          <w:numId w:val="15"/>
        </w:numPr>
        <w:rPr>
          <w:sz w:val="20"/>
          <w:szCs w:val="20"/>
        </w:rPr>
      </w:pPr>
      <w:r w:rsidRPr="007B69FD">
        <w:rPr>
          <w:sz w:val="20"/>
          <w:szCs w:val="20"/>
        </w:rPr>
        <w:t>[14:22]</w:t>
      </w:r>
      <w:r>
        <w:rPr>
          <w:sz w:val="20"/>
          <w:szCs w:val="20"/>
        </w:rPr>
        <w:t xml:space="preserve"> </w:t>
      </w:r>
      <w:r w:rsidR="00D00CD6">
        <w:rPr>
          <w:sz w:val="20"/>
          <w:szCs w:val="20"/>
        </w:rPr>
        <w:tab/>
      </w:r>
      <w:r w:rsidR="003C3658" w:rsidRPr="007B69FD">
        <w:rPr>
          <w:sz w:val="20"/>
          <w:szCs w:val="20"/>
        </w:rPr>
        <w:t xml:space="preserve">What did Jesus do as they were eating? </w:t>
      </w:r>
    </w:p>
    <w:p w14:paraId="52FCE614" w14:textId="2CDFB10B" w:rsidR="003C3658" w:rsidRPr="007B69FD" w:rsidRDefault="003C3658" w:rsidP="003C3658">
      <w:pPr>
        <w:ind w:left="720"/>
        <w:rPr>
          <w:sz w:val="20"/>
          <w:szCs w:val="20"/>
        </w:rPr>
      </w:pPr>
      <w:r w:rsidRPr="007B69FD">
        <w:rPr>
          <w:sz w:val="20"/>
          <w:szCs w:val="20"/>
        </w:rPr>
        <w:t>He took bread, blessed it, broke it, and gave it to them</w:t>
      </w:r>
      <w:r w:rsidR="007E0CD8" w:rsidRPr="007B69FD">
        <w:rPr>
          <w:sz w:val="20"/>
          <w:szCs w:val="20"/>
        </w:rPr>
        <w:t>,</w:t>
      </w:r>
      <w:r w:rsidRPr="007B69FD">
        <w:rPr>
          <w:sz w:val="20"/>
          <w:szCs w:val="20"/>
        </w:rPr>
        <w:t xml:space="preserve"> saying, “Take this. This is my body.”</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w:numPr>
          <w:ilvl w:val="0"/>
          <w:numId w:val="15"/>
        </w:numPr>
        <w:rPr>
          <w:sz w:val="20"/>
          <w:szCs w:val="20"/>
        </w:rPr>
      </w:pPr>
      <w:r w:rsidRPr="007B69FD">
        <w:rPr>
          <w:sz w:val="20"/>
          <w:szCs w:val="20"/>
        </w:rPr>
        <w:t>[14:23-24]</w:t>
      </w:r>
      <w:r>
        <w:rPr>
          <w:sz w:val="20"/>
          <w:szCs w:val="20"/>
        </w:rPr>
        <w:t xml:space="preserve"> </w:t>
      </w:r>
      <w:r w:rsidR="00D00CD6">
        <w:rPr>
          <w:sz w:val="20"/>
          <w:szCs w:val="20"/>
        </w:rPr>
        <w:tab/>
      </w:r>
      <w:r w:rsidR="003C3658" w:rsidRPr="007B69FD">
        <w:rPr>
          <w:sz w:val="20"/>
          <w:szCs w:val="20"/>
        </w:rPr>
        <w:t xml:space="preserve">What did he say after he had taken a cup and given thanks? </w:t>
      </w:r>
    </w:p>
    <w:p w14:paraId="7931804C" w14:textId="77777777" w:rsidR="003C3658" w:rsidRPr="007B69FD" w:rsidRDefault="003C3658" w:rsidP="003C3658">
      <w:pPr>
        <w:ind w:left="720"/>
        <w:rPr>
          <w:sz w:val="20"/>
          <w:szCs w:val="20"/>
        </w:rPr>
      </w:pPr>
      <w:r w:rsidRPr="007B69FD">
        <w:rPr>
          <w:sz w:val="20"/>
          <w:szCs w:val="20"/>
        </w:rPr>
        <w:t>Jesus said to them, “This is my blood of the covenant, which is poured out for many.”</w:t>
      </w:r>
    </w:p>
    <w:p w14:paraId="4368AC3B" w14:textId="77777777" w:rsidR="0042261F" w:rsidRPr="007B69FD" w:rsidRDefault="0042261F" w:rsidP="0042261F">
      <w:pPr>
        <w:pStyle w:val="Continuedline"/>
      </w:pPr>
      <w:r w:rsidRPr="007B69FD">
        <w:lastRenderedPageBreak/>
        <w:t>Mark 14:12-26 continued</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did Jesus say about when he would drink the fruit of the vine again with his disciples? </w:t>
      </w:r>
    </w:p>
    <w:p w14:paraId="07DF6840" w14:textId="77777777" w:rsidR="003C3658" w:rsidRPr="007B69FD" w:rsidRDefault="003C3658" w:rsidP="003C3658">
      <w:pPr>
        <w:ind w:left="720"/>
        <w:rPr>
          <w:sz w:val="20"/>
          <w:szCs w:val="20"/>
        </w:rPr>
      </w:pPr>
      <w:r w:rsidRPr="007B69FD">
        <w:rPr>
          <w:sz w:val="20"/>
          <w:szCs w:val="20"/>
        </w:rPr>
        <w:t>He would not drink from the fruit of the vine until he would drink it in the kingdom of God.</w:t>
      </w:r>
    </w:p>
    <w:p w14:paraId="3429A5FD" w14:textId="77777777" w:rsidR="003C3658" w:rsidRPr="007B69FD" w:rsidRDefault="003C3658" w:rsidP="003C3658"/>
    <w:p w14:paraId="008C420D" w14:textId="53F32F0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do you think was in the cup that Jesus gave to his disciples? </w:t>
      </w:r>
    </w:p>
    <w:p w14:paraId="1FCEB04F" w14:textId="35F490DB" w:rsidR="003C3658" w:rsidRPr="007B69FD" w:rsidRDefault="003C3658" w:rsidP="003C3658">
      <w:pPr>
        <w:ind w:left="720"/>
        <w:rPr>
          <w:sz w:val="20"/>
          <w:szCs w:val="20"/>
        </w:rPr>
      </w:pPr>
      <w:r w:rsidRPr="007B69FD">
        <w:rPr>
          <w:sz w:val="20"/>
          <w:szCs w:val="20"/>
        </w:rPr>
        <w:t xml:space="preserve">Jesus called it the fruit of the vine. </w:t>
      </w:r>
      <w:r w:rsidR="00AF3C50" w:rsidRPr="007B69FD">
        <w:rPr>
          <w:sz w:val="20"/>
          <w:szCs w:val="20"/>
        </w:rPr>
        <w:t xml:space="preserve">It was probably </w:t>
      </w:r>
      <w:r w:rsidRPr="007B69FD">
        <w:rPr>
          <w:sz w:val="20"/>
          <w:szCs w:val="20"/>
        </w:rPr>
        <w:t>either wine or grape juice.</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w:numPr>
          <w:ilvl w:val="0"/>
          <w:numId w:val="15"/>
        </w:numPr>
        <w:rPr>
          <w:sz w:val="20"/>
          <w:szCs w:val="20"/>
        </w:rPr>
      </w:pPr>
      <w:r w:rsidRPr="007B69FD">
        <w:rPr>
          <w:sz w:val="20"/>
          <w:szCs w:val="20"/>
        </w:rPr>
        <w:t>[14:26]</w:t>
      </w:r>
      <w:r>
        <w:rPr>
          <w:sz w:val="20"/>
          <w:szCs w:val="20"/>
        </w:rPr>
        <w:t xml:space="preserve"> </w:t>
      </w:r>
      <w:r w:rsidR="00D00CD6">
        <w:rPr>
          <w:sz w:val="20"/>
          <w:szCs w:val="20"/>
        </w:rPr>
        <w:tab/>
      </w:r>
      <w:r w:rsidR="003C3658" w:rsidRPr="007B69FD">
        <w:rPr>
          <w:sz w:val="20"/>
          <w:szCs w:val="20"/>
        </w:rPr>
        <w:t xml:space="preserve">What did Jesus and the disciples do after they sang a hymn? </w:t>
      </w:r>
    </w:p>
    <w:p w14:paraId="1737CC4E" w14:textId="77777777" w:rsidR="003C3658" w:rsidRPr="007B69FD" w:rsidRDefault="003C3658" w:rsidP="003C3658">
      <w:pPr>
        <w:ind w:left="720"/>
        <w:rPr>
          <w:sz w:val="20"/>
          <w:szCs w:val="20"/>
        </w:rPr>
      </w:pPr>
      <w:r w:rsidRPr="007B69FD">
        <w:rPr>
          <w:sz w:val="20"/>
          <w:szCs w:val="20"/>
        </w:rPr>
        <w:t>They went out to the Mount of Olives.</w:t>
      </w:r>
    </w:p>
    <w:p w14:paraId="52A58C19" w14:textId="77777777" w:rsidR="003C3658" w:rsidRPr="007B69FD" w:rsidRDefault="003C3658" w:rsidP="003C3658">
      <w:pPr>
        <w:spacing w:before="240" w:after="240"/>
        <w:rPr>
          <w:b/>
          <w:sz w:val="20"/>
          <w:szCs w:val="20"/>
        </w:rPr>
      </w:pPr>
      <w:r w:rsidRPr="007B69FD">
        <w:rPr>
          <w:b/>
          <w:sz w:val="20"/>
          <w:szCs w:val="20"/>
        </w:rPr>
        <w:t>Comment Section:</w:t>
      </w:r>
    </w:p>
    <w:p w14:paraId="0E238821" w14:textId="7D60878F" w:rsidR="003C3658" w:rsidRPr="007B69FD" w:rsidRDefault="003C3658">
      <w:r w:rsidRPr="007B69FD">
        <w:br w:type="page"/>
      </w:r>
    </w:p>
    <w:p w14:paraId="011B5662" w14:textId="3AD7D284" w:rsidR="003C3658" w:rsidRPr="007B69FD" w:rsidRDefault="003C3658" w:rsidP="003C3658">
      <w:pPr>
        <w:pStyle w:val="Heading1"/>
        <w:keepNext w:val="0"/>
        <w:keepLines w:val="0"/>
        <w:rPr>
          <w:b/>
          <w:szCs w:val="44"/>
        </w:rPr>
      </w:pPr>
      <w:bookmarkStart w:id="14" w:name="_Toc166194249"/>
      <w:r w:rsidRPr="007B69FD">
        <w:rPr>
          <w:b/>
          <w:szCs w:val="44"/>
        </w:rPr>
        <w:lastRenderedPageBreak/>
        <w:t>Mark 15:1-15</w:t>
      </w:r>
      <w:bookmarkEnd w:id="14"/>
      <w:r w:rsidRPr="007B69FD">
        <w:rPr>
          <w:b/>
          <w:szCs w:val="44"/>
        </w:rPr>
        <w:t xml:space="preserve"> </w:t>
      </w:r>
    </w:p>
    <w:p w14:paraId="00AD347E" w14:textId="07BF9BAE" w:rsidR="003C3658" w:rsidRPr="007B69FD" w:rsidRDefault="003C3658" w:rsidP="0042261F">
      <w:pPr>
        <w:pStyle w:val="Background"/>
      </w:pPr>
      <w:r w:rsidRPr="007B69FD">
        <w:rPr>
          <w:b/>
        </w:rPr>
        <w:t>Background</w:t>
      </w:r>
      <w:r w:rsidRPr="007B69FD">
        <w:t xml:space="preserve">: The Jewish leaders arrested Jesus. They said that Jesus blasphemed against God and deserved to die. </w:t>
      </w:r>
      <w:r w:rsidR="006814DE" w:rsidRPr="007B69FD">
        <w:t>Verse</w:t>
      </w:r>
      <w:r w:rsidRPr="007B69FD">
        <w:t xml:space="preserve"> 1 </w:t>
      </w:r>
      <w:r w:rsidR="006814DE" w:rsidRPr="007B69FD">
        <w:t xml:space="preserve">of this passage </w:t>
      </w:r>
      <w:r w:rsidRPr="007B69FD">
        <w:t>refers to a man named Pilate. Pilate was the Roman governor over Judea. He had the authority to judge people and condemn them to death.</w:t>
      </w:r>
    </w:p>
    <w:p w14:paraId="58C12DE8" w14:textId="77777777" w:rsidR="00170DC8" w:rsidRPr="00170DC8" w:rsidRDefault="00170DC8" w:rsidP="00170DC8">
      <w:pPr>
        <w:pStyle w:val="Background"/>
        <w:rPr>
          <w:b/>
          <w:bCs w:val="0"/>
          <w:i/>
          <w:iCs/>
        </w:rPr>
      </w:pPr>
      <w:r w:rsidRPr="00170DC8">
        <w:rPr>
          <w:b/>
          <w:bCs w:val="0"/>
          <w:i/>
          <w:iCs/>
        </w:rPr>
        <w:t>Read the passage.</w:t>
      </w:r>
    </w:p>
    <w:p w14:paraId="0FC365B2" w14:textId="77777777" w:rsidR="003C3658" w:rsidRPr="007B69FD" w:rsidRDefault="003C3658" w:rsidP="006D6990">
      <w:pPr>
        <w:pStyle w:val="Part1"/>
      </w:pPr>
      <w:r w:rsidRPr="007B69FD">
        <w:t>Part 1</w:t>
      </w:r>
    </w:p>
    <w:p w14:paraId="56211FAD" w14:textId="72399857" w:rsidR="003C3658" w:rsidRPr="007B69FD" w:rsidRDefault="003C3658" w:rsidP="0042261F">
      <w:pPr>
        <w:pStyle w:val="Answerortell"/>
      </w:pPr>
      <w:r w:rsidRPr="007B69FD">
        <w:t xml:space="preserve">Tell in your own words what you just read in </w:t>
      </w:r>
      <w:r w:rsidR="003947E5">
        <w:t>this passage</w:t>
      </w:r>
      <w:r w:rsidRPr="007B69FD">
        <w:t>.</w:t>
      </w:r>
    </w:p>
    <w:p w14:paraId="4FC91629" w14:textId="4BAAB9CE" w:rsidR="003C3658" w:rsidRPr="007B69FD" w:rsidRDefault="003C3658" w:rsidP="00C95310">
      <w:pPr>
        <w:pStyle w:val="Checklistmulti-line"/>
      </w:pPr>
      <w:r w:rsidRPr="007B69FD">
        <w:t xml:space="preserve">The chief priests and the council handed Jesus over to Pilate. </w:t>
      </w:r>
      <w:r w:rsidR="00D00CD6" w:rsidRPr="007B69FD">
        <w:t>[15:1]</w:t>
      </w:r>
    </w:p>
    <w:p w14:paraId="70641109" w14:textId="5D57CF51" w:rsidR="003C3658" w:rsidRPr="007B69FD" w:rsidRDefault="003C3658" w:rsidP="00C95310">
      <w:pPr>
        <w:pStyle w:val="Checklistmulti-line"/>
      </w:pPr>
      <w:r w:rsidRPr="007B69FD">
        <w:t xml:space="preserve">Pilate asked Jesus about the accusations, but Jesus did not answer. </w:t>
      </w:r>
      <w:r w:rsidR="00D00CD6" w:rsidRPr="007B69FD">
        <w:t>[15:2-5]</w:t>
      </w:r>
    </w:p>
    <w:p w14:paraId="49EE86EC" w14:textId="52A27E59" w:rsidR="003C3658" w:rsidRPr="007B69FD" w:rsidRDefault="003C3658" w:rsidP="00C95310">
      <w:pPr>
        <w:pStyle w:val="Checklistmulti-line"/>
      </w:pPr>
      <w:r w:rsidRPr="007B69FD">
        <w:t xml:space="preserve">Pilate asked the crowd if they wanted him to release the King of the Jews to them. </w:t>
      </w:r>
      <w:r w:rsidR="00D00CD6" w:rsidRPr="007B69FD">
        <w:t>[15:9]</w:t>
      </w:r>
    </w:p>
    <w:p w14:paraId="5EBAE0ED" w14:textId="1E73D973" w:rsidR="003C3658" w:rsidRPr="007B69FD" w:rsidRDefault="003C3658" w:rsidP="00C95310">
      <w:pPr>
        <w:pStyle w:val="Checklistmulti-line"/>
      </w:pPr>
      <w:r w:rsidRPr="007B69FD">
        <w:t xml:space="preserve">The crowd told Pilate to release a criminal named Barabbas. </w:t>
      </w:r>
      <w:r w:rsidR="00D00CD6" w:rsidRPr="007B69FD">
        <w:t>[15:7-11]</w:t>
      </w:r>
    </w:p>
    <w:p w14:paraId="4253D218" w14:textId="71978ED5" w:rsidR="003C3658" w:rsidRPr="007B69FD" w:rsidRDefault="003C3658" w:rsidP="00C95310">
      <w:pPr>
        <w:pStyle w:val="Checklistmulti-line"/>
      </w:pPr>
      <w:r w:rsidRPr="007B69FD">
        <w:t xml:space="preserve">The crowd shouted that Jesus should be crucified. </w:t>
      </w:r>
      <w:r w:rsidR="00D00CD6" w:rsidRPr="007B69FD">
        <w:t>[15:13-14]</w:t>
      </w:r>
    </w:p>
    <w:p w14:paraId="24AFAF13" w14:textId="00B6EE70" w:rsidR="003C3658" w:rsidRPr="007B69FD" w:rsidRDefault="003C3658" w:rsidP="00C95310">
      <w:pPr>
        <w:pStyle w:val="Checklistmulti-line"/>
      </w:pPr>
      <w:r w:rsidRPr="007B69FD">
        <w:t xml:space="preserve">Pilate released Barabbas and handed Jesus over to be crucified. </w:t>
      </w:r>
      <w:r w:rsidR="00D00CD6" w:rsidRPr="007B69FD">
        <w:t>[15:15]</w:t>
      </w:r>
    </w:p>
    <w:p w14:paraId="02DC22E7" w14:textId="77777777" w:rsidR="003C3658" w:rsidRPr="007B69FD" w:rsidRDefault="003C3658" w:rsidP="00C95310">
      <w:pPr>
        <w:pStyle w:val="Part2"/>
      </w:pPr>
      <w:r w:rsidRPr="007B69FD">
        <w:t>Part 2</w:t>
      </w:r>
    </w:p>
    <w:p w14:paraId="25203DE6" w14:textId="44C1F3A7" w:rsidR="003C3658" w:rsidRPr="007B69FD" w:rsidRDefault="003947E5" w:rsidP="0042261F">
      <w:pPr>
        <w:pStyle w:val="Answerortell"/>
      </w:pPr>
      <w:r>
        <w:t>Answer the following questions from the specified verses.</w:t>
      </w:r>
    </w:p>
    <w:p w14:paraId="60F37107" w14:textId="04E5E967" w:rsidR="003C3658" w:rsidRPr="007B69FD" w:rsidRDefault="008F6E25" w:rsidP="0099152C">
      <w:pPr>
        <w:numPr>
          <w:ilvl w:val="0"/>
          <w:numId w:val="16"/>
        </w:numPr>
        <w:rPr>
          <w:sz w:val="20"/>
          <w:szCs w:val="20"/>
        </w:rPr>
      </w:pPr>
      <w:r w:rsidRPr="007B69FD">
        <w:rPr>
          <w:sz w:val="20"/>
          <w:szCs w:val="20"/>
        </w:rPr>
        <w:t>[15:1]</w:t>
      </w:r>
      <w:r>
        <w:rPr>
          <w:sz w:val="20"/>
          <w:szCs w:val="20"/>
        </w:rPr>
        <w:t xml:space="preserve"> </w:t>
      </w:r>
      <w:r w:rsidR="00D00CD6">
        <w:rPr>
          <w:sz w:val="20"/>
          <w:szCs w:val="20"/>
        </w:rPr>
        <w:tab/>
      </w:r>
      <w:r w:rsidR="003C3658" w:rsidRPr="007B69FD">
        <w:rPr>
          <w:sz w:val="20"/>
          <w:szCs w:val="20"/>
        </w:rPr>
        <w:t xml:space="preserve">What did the chief priests do in the morning? </w:t>
      </w:r>
    </w:p>
    <w:p w14:paraId="7643F687" w14:textId="67D49136" w:rsidR="003C3658" w:rsidRPr="007B69FD" w:rsidRDefault="003C3658" w:rsidP="003C3658">
      <w:pPr>
        <w:ind w:left="720"/>
        <w:rPr>
          <w:sz w:val="20"/>
          <w:szCs w:val="20"/>
        </w:rPr>
      </w:pPr>
      <w:r w:rsidRPr="007B69FD">
        <w:rPr>
          <w:sz w:val="20"/>
          <w:szCs w:val="20"/>
        </w:rPr>
        <w:t>They met with the elders, the scribes, and the whole council. Then they bound Jesus</w:t>
      </w:r>
      <w:r w:rsidR="00E045D0" w:rsidRPr="007B69FD">
        <w:rPr>
          <w:sz w:val="20"/>
          <w:szCs w:val="20"/>
        </w:rPr>
        <w:t>,</w:t>
      </w:r>
      <w:r w:rsidRPr="007B69FD">
        <w:rPr>
          <w:sz w:val="20"/>
          <w:szCs w:val="20"/>
        </w:rPr>
        <w:t xml:space="preserve"> and </w:t>
      </w:r>
      <w:r w:rsidR="00E045D0" w:rsidRPr="007B69FD">
        <w:rPr>
          <w:sz w:val="20"/>
          <w:szCs w:val="20"/>
        </w:rPr>
        <w:t xml:space="preserve">they </w:t>
      </w:r>
      <w:r w:rsidRPr="007B69FD">
        <w:rPr>
          <w:sz w:val="20"/>
          <w:szCs w:val="20"/>
        </w:rPr>
        <w:t>handed him over to Pilate.</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w:numPr>
          <w:ilvl w:val="0"/>
          <w:numId w:val="16"/>
        </w:numPr>
        <w:rPr>
          <w:sz w:val="20"/>
          <w:szCs w:val="20"/>
        </w:rPr>
      </w:pPr>
      <w:r w:rsidRPr="007B69FD">
        <w:rPr>
          <w:sz w:val="20"/>
          <w:szCs w:val="20"/>
        </w:rPr>
        <w:t>[15:2]</w:t>
      </w:r>
      <w:r>
        <w:rPr>
          <w:sz w:val="20"/>
          <w:szCs w:val="20"/>
        </w:rPr>
        <w:t xml:space="preserve"> </w:t>
      </w:r>
      <w:r w:rsidR="00D00CD6">
        <w:rPr>
          <w:sz w:val="20"/>
          <w:szCs w:val="20"/>
        </w:rPr>
        <w:tab/>
      </w:r>
      <w:r w:rsidR="003C3658" w:rsidRPr="007B69FD">
        <w:rPr>
          <w:sz w:val="20"/>
          <w:szCs w:val="20"/>
        </w:rPr>
        <w:t xml:space="preserve">What did Pilate ask Jesus? </w:t>
      </w:r>
    </w:p>
    <w:p w14:paraId="77F0B507" w14:textId="77777777" w:rsidR="003C3658" w:rsidRPr="007B69FD" w:rsidRDefault="003C3658" w:rsidP="003C3658">
      <w:pPr>
        <w:ind w:left="720"/>
        <w:rPr>
          <w:sz w:val="20"/>
          <w:szCs w:val="20"/>
        </w:rPr>
      </w:pPr>
      <w:r w:rsidRPr="007B69FD">
        <w:rPr>
          <w:sz w:val="20"/>
          <w:szCs w:val="20"/>
        </w:rPr>
        <w:t>Pilate asked Jesus if he was the King of the Jews.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w:numPr>
          <w:ilvl w:val="0"/>
          <w:numId w:val="16"/>
        </w:numPr>
        <w:rPr>
          <w:sz w:val="20"/>
          <w:szCs w:val="20"/>
          <w:lang w:val="en-US"/>
        </w:rPr>
      </w:pPr>
      <w:r w:rsidRPr="48114252">
        <w:rPr>
          <w:sz w:val="20"/>
          <w:szCs w:val="20"/>
          <w:lang w:val="en-US"/>
        </w:rPr>
        <w:t xml:space="preserve">[15:2] </w:t>
      </w:r>
      <w:r w:rsidR="00D00CD6">
        <w:rPr>
          <w:sz w:val="20"/>
          <w:szCs w:val="20"/>
          <w:lang w:val="en-US"/>
        </w:rPr>
        <w:tab/>
      </w:r>
      <w:r w:rsidR="003C3658" w:rsidRPr="48114252">
        <w:rPr>
          <w:sz w:val="20"/>
          <w:szCs w:val="20"/>
          <w:lang w:val="en-US"/>
        </w:rPr>
        <w:t xml:space="preserve">How did </w:t>
      </w:r>
      <w:proofErr w:type="gramStart"/>
      <w:r w:rsidR="003C3658" w:rsidRPr="48114252">
        <w:rPr>
          <w:sz w:val="20"/>
          <w:szCs w:val="20"/>
          <w:lang w:val="en-US"/>
        </w:rPr>
        <w:t>Jesus</w:t>
      </w:r>
      <w:proofErr w:type="gramEnd"/>
      <w:r w:rsidR="003C3658" w:rsidRPr="48114252">
        <w:rPr>
          <w:sz w:val="20"/>
          <w:szCs w:val="20"/>
          <w:lang w:val="en-US"/>
        </w:rPr>
        <w:t xml:space="preserve"> answer Pilate? </w:t>
      </w:r>
    </w:p>
    <w:p w14:paraId="0616A6F5" w14:textId="77777777" w:rsidR="003C3658" w:rsidRPr="007B69FD" w:rsidRDefault="003C3658" w:rsidP="003C3658">
      <w:pPr>
        <w:ind w:left="720"/>
        <w:rPr>
          <w:sz w:val="20"/>
          <w:szCs w:val="20"/>
        </w:rPr>
      </w:pPr>
      <w:r w:rsidRPr="007B69FD">
        <w:rPr>
          <w:sz w:val="20"/>
          <w:szCs w:val="20"/>
        </w:rPr>
        <w:t xml:space="preserve">Jesus said that was what Pilate had said. </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w:numPr>
          <w:ilvl w:val="0"/>
          <w:numId w:val="16"/>
        </w:numPr>
        <w:rPr>
          <w:sz w:val="20"/>
          <w:szCs w:val="20"/>
        </w:rPr>
      </w:pPr>
      <w:r w:rsidRPr="007B69FD">
        <w:rPr>
          <w:sz w:val="20"/>
          <w:szCs w:val="20"/>
        </w:rPr>
        <w:t>[15:3]</w:t>
      </w:r>
      <w:r w:rsidR="00D00CD6">
        <w:rPr>
          <w:sz w:val="20"/>
          <w:szCs w:val="20"/>
        </w:rPr>
        <w:tab/>
      </w:r>
      <w:r>
        <w:rPr>
          <w:sz w:val="20"/>
          <w:szCs w:val="20"/>
        </w:rPr>
        <w:t xml:space="preserve"> </w:t>
      </w:r>
      <w:r w:rsidR="00D00CD6">
        <w:rPr>
          <w:sz w:val="20"/>
          <w:szCs w:val="20"/>
        </w:rPr>
        <w:tab/>
      </w:r>
      <w:r w:rsidR="003C3658" w:rsidRPr="007B69FD">
        <w:rPr>
          <w:sz w:val="20"/>
          <w:szCs w:val="20"/>
        </w:rPr>
        <w:t xml:space="preserve">What did the chief priests do while Jesus was standing before Pilate? </w:t>
      </w:r>
    </w:p>
    <w:p w14:paraId="6C8E1875" w14:textId="77777777" w:rsidR="003C3658" w:rsidRPr="007B69FD" w:rsidRDefault="003C3658" w:rsidP="003C3658">
      <w:pPr>
        <w:ind w:left="720"/>
        <w:rPr>
          <w:sz w:val="20"/>
          <w:szCs w:val="20"/>
        </w:rPr>
      </w:pPr>
      <w:r w:rsidRPr="007B69FD">
        <w:rPr>
          <w:sz w:val="20"/>
          <w:szCs w:val="20"/>
        </w:rPr>
        <w:t>The chief priests accused Jesus of many things.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What was Pilate’s response when Jesus did not answer the charges from the Jews? </w:t>
      </w:r>
    </w:p>
    <w:p w14:paraId="1240FAED" w14:textId="77777777" w:rsidR="003C3658" w:rsidRPr="007B69FD" w:rsidRDefault="003C3658" w:rsidP="003C3658">
      <w:pPr>
        <w:pStyle w:val="ListParagraph"/>
        <w:ind w:left="360" w:firstLine="360"/>
        <w:rPr>
          <w:sz w:val="20"/>
          <w:szCs w:val="20"/>
        </w:rPr>
      </w:pPr>
      <w:r w:rsidRPr="007B69FD">
        <w:rPr>
          <w:sz w:val="20"/>
          <w:szCs w:val="20"/>
        </w:rPr>
        <w:t>Pilate was amazed.</w:t>
      </w:r>
    </w:p>
    <w:p w14:paraId="61E723CC" w14:textId="77777777" w:rsidR="003C3658" w:rsidRPr="007B69FD" w:rsidRDefault="003C3658" w:rsidP="003C3658">
      <w:pPr>
        <w:rPr>
          <w:sz w:val="20"/>
          <w:szCs w:val="20"/>
        </w:rPr>
      </w:pPr>
    </w:p>
    <w:p w14:paraId="7B5530CF" w14:textId="2C79AA99"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Why do you think this amazed Pilate? </w:t>
      </w:r>
    </w:p>
    <w:p w14:paraId="0E3E5E07" w14:textId="0265E96B"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Pilate usually heard prisoners telling their accusers they were innocent or begging to be released.</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w:numPr>
          <w:ilvl w:val="0"/>
          <w:numId w:val="16"/>
        </w:numPr>
        <w:rPr>
          <w:sz w:val="20"/>
          <w:szCs w:val="20"/>
        </w:rPr>
      </w:pPr>
      <w:r w:rsidRPr="007B69FD">
        <w:rPr>
          <w:sz w:val="20"/>
          <w:szCs w:val="20"/>
        </w:rPr>
        <w:t>[15:6]</w:t>
      </w:r>
      <w:r>
        <w:rPr>
          <w:sz w:val="20"/>
          <w:szCs w:val="20"/>
        </w:rPr>
        <w:t xml:space="preserve"> </w:t>
      </w:r>
      <w:r w:rsidR="00D00CD6">
        <w:rPr>
          <w:sz w:val="20"/>
          <w:szCs w:val="20"/>
        </w:rPr>
        <w:tab/>
      </w:r>
      <w:r w:rsidR="003C3658" w:rsidRPr="007B69FD">
        <w:rPr>
          <w:sz w:val="20"/>
          <w:szCs w:val="20"/>
        </w:rPr>
        <w:t xml:space="preserve">What did Pilate do for the Jews every year at the feast? </w:t>
      </w:r>
    </w:p>
    <w:p w14:paraId="6A47A93D" w14:textId="77777777" w:rsidR="003C3658" w:rsidRPr="007B69FD" w:rsidRDefault="003C3658" w:rsidP="48114252">
      <w:pPr>
        <w:ind w:left="720"/>
        <w:rPr>
          <w:sz w:val="20"/>
          <w:szCs w:val="20"/>
          <w:lang w:val="en-US"/>
        </w:rPr>
      </w:pPr>
      <w:r w:rsidRPr="48114252">
        <w:rPr>
          <w:sz w:val="20"/>
          <w:szCs w:val="20"/>
          <w:lang w:val="en-US"/>
        </w:rPr>
        <w:t>Pilate released one prisoner that the Jews requested.</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w:numPr>
          <w:ilvl w:val="0"/>
          <w:numId w:val="16"/>
        </w:numPr>
        <w:rPr>
          <w:sz w:val="20"/>
          <w:szCs w:val="20"/>
        </w:rPr>
      </w:pPr>
      <w:r w:rsidRPr="007B69FD">
        <w:rPr>
          <w:sz w:val="20"/>
          <w:szCs w:val="20"/>
        </w:rPr>
        <w:t>[15:7]</w:t>
      </w:r>
      <w:r>
        <w:rPr>
          <w:sz w:val="20"/>
          <w:szCs w:val="20"/>
        </w:rPr>
        <w:t xml:space="preserve"> </w:t>
      </w:r>
      <w:r w:rsidR="00D00CD6">
        <w:rPr>
          <w:sz w:val="20"/>
          <w:szCs w:val="20"/>
        </w:rPr>
        <w:tab/>
      </w:r>
      <w:r w:rsidR="003C3658" w:rsidRPr="007B69FD">
        <w:rPr>
          <w:sz w:val="20"/>
          <w:szCs w:val="20"/>
        </w:rPr>
        <w:t xml:space="preserve">Who was Barabbas? </w:t>
      </w:r>
    </w:p>
    <w:p w14:paraId="28EF4206" w14:textId="77777777" w:rsidR="003C3658" w:rsidRPr="007B69FD" w:rsidRDefault="003C3658" w:rsidP="003C3658">
      <w:pPr>
        <w:ind w:left="720"/>
        <w:rPr>
          <w:sz w:val="20"/>
          <w:szCs w:val="20"/>
        </w:rPr>
      </w:pPr>
      <w:r w:rsidRPr="007B69FD">
        <w:rPr>
          <w:sz w:val="20"/>
          <w:szCs w:val="20"/>
        </w:rPr>
        <w:t xml:space="preserve">Barabbas was one of the prisoners who had committed murder during a rebellion. </w:t>
      </w:r>
    </w:p>
    <w:p w14:paraId="38D10DA8" w14:textId="77777777" w:rsidR="0042261F" w:rsidRPr="007B69FD" w:rsidRDefault="0042261F" w:rsidP="0042261F">
      <w:pPr>
        <w:pStyle w:val="Continuedline"/>
      </w:pPr>
      <w:r w:rsidRPr="007B69FD">
        <w:lastRenderedPageBreak/>
        <w:t>Mark 15:1-15 continued</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w:numPr>
          <w:ilvl w:val="0"/>
          <w:numId w:val="16"/>
        </w:numPr>
        <w:rPr>
          <w:sz w:val="20"/>
          <w:szCs w:val="20"/>
        </w:rPr>
      </w:pPr>
      <w:r w:rsidRPr="007B69FD">
        <w:rPr>
          <w:sz w:val="20"/>
          <w:szCs w:val="20"/>
        </w:rPr>
        <w:t>[15:8-9]</w:t>
      </w:r>
      <w:r>
        <w:rPr>
          <w:sz w:val="20"/>
          <w:szCs w:val="20"/>
        </w:rPr>
        <w:t xml:space="preserve"> </w:t>
      </w:r>
      <w:r w:rsidR="00D00CD6">
        <w:rPr>
          <w:sz w:val="20"/>
          <w:szCs w:val="20"/>
        </w:rPr>
        <w:tab/>
      </w:r>
      <w:r w:rsidR="003C3658" w:rsidRPr="007B69FD">
        <w:rPr>
          <w:sz w:val="20"/>
          <w:szCs w:val="20"/>
        </w:rPr>
        <w:t xml:space="preserve">What did the crowd ask Pilate to do, and what was his response? </w:t>
      </w:r>
    </w:p>
    <w:p w14:paraId="2EFDE089" w14:textId="77777777" w:rsidR="003C3658" w:rsidRPr="007B69FD" w:rsidRDefault="003C3658" w:rsidP="003C3658">
      <w:pPr>
        <w:ind w:left="720"/>
        <w:rPr>
          <w:sz w:val="20"/>
          <w:szCs w:val="20"/>
        </w:rPr>
      </w:pPr>
      <w:r w:rsidRPr="007B69FD">
        <w:rPr>
          <w:sz w:val="20"/>
          <w:szCs w:val="20"/>
        </w:rPr>
        <w:t>The crowd asked Pilate to release a prisoner. Pilate asked them if he should release the King of the Jews.</w:t>
      </w:r>
    </w:p>
    <w:p w14:paraId="5C9BC1E8" w14:textId="77777777" w:rsidR="003C3658" w:rsidRPr="007B69FD" w:rsidRDefault="003C3658" w:rsidP="003C3658">
      <w:pPr>
        <w:rPr>
          <w:sz w:val="20"/>
          <w:szCs w:val="20"/>
        </w:rPr>
      </w:pPr>
    </w:p>
    <w:p w14:paraId="5E6ACED3" w14:textId="178A3814" w:rsidR="003C3658" w:rsidRPr="007B69FD" w:rsidRDefault="008F6E25" w:rsidP="0099152C">
      <w:pPr>
        <w:numPr>
          <w:ilvl w:val="0"/>
          <w:numId w:val="16"/>
        </w:numPr>
        <w:rPr>
          <w:sz w:val="20"/>
          <w:szCs w:val="20"/>
        </w:rPr>
      </w:pPr>
      <w:r>
        <w:rPr>
          <w:sz w:val="20"/>
          <w:szCs w:val="20"/>
        </w:rPr>
        <w:t>[</w:t>
      </w:r>
      <w:r w:rsidRPr="007B69FD">
        <w:rPr>
          <w:sz w:val="20"/>
          <w:szCs w:val="20"/>
        </w:rPr>
        <w:t>15:10]</w:t>
      </w:r>
      <w:r>
        <w:rPr>
          <w:sz w:val="20"/>
          <w:szCs w:val="20"/>
        </w:rPr>
        <w:t xml:space="preserve"> </w:t>
      </w:r>
      <w:r w:rsidR="00D00CD6">
        <w:rPr>
          <w:sz w:val="20"/>
          <w:szCs w:val="20"/>
        </w:rPr>
        <w:tab/>
      </w:r>
      <w:r w:rsidR="003C3658" w:rsidRPr="007B69FD">
        <w:rPr>
          <w:sz w:val="20"/>
          <w:szCs w:val="20"/>
        </w:rPr>
        <w:t xml:space="preserve">What did Pilate understand about the chief priests' reason for handing Jesus over to him? </w:t>
      </w:r>
    </w:p>
    <w:p w14:paraId="428D63EC" w14:textId="77777777" w:rsidR="003C3658" w:rsidRPr="007B69FD" w:rsidRDefault="003C3658" w:rsidP="003C3658">
      <w:pPr>
        <w:ind w:left="720"/>
        <w:rPr>
          <w:sz w:val="20"/>
          <w:szCs w:val="20"/>
        </w:rPr>
      </w:pPr>
      <w:r w:rsidRPr="007B69FD">
        <w:rPr>
          <w:sz w:val="20"/>
          <w:szCs w:val="20"/>
        </w:rPr>
        <w:t>Pilate understood that it was out of envy that the chief priests delivered Jesus to him.</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w:numPr>
          <w:ilvl w:val="0"/>
          <w:numId w:val="16"/>
        </w:numPr>
        <w:rPr>
          <w:sz w:val="20"/>
          <w:szCs w:val="20"/>
        </w:rPr>
      </w:pPr>
      <w:r w:rsidRPr="007B69FD">
        <w:rPr>
          <w:sz w:val="20"/>
          <w:szCs w:val="20"/>
        </w:rPr>
        <w:t>[15:11]</w:t>
      </w:r>
      <w:r>
        <w:rPr>
          <w:sz w:val="20"/>
          <w:szCs w:val="20"/>
        </w:rPr>
        <w:t xml:space="preserve"> </w:t>
      </w:r>
      <w:r w:rsidR="00D00CD6">
        <w:rPr>
          <w:sz w:val="20"/>
          <w:szCs w:val="20"/>
        </w:rPr>
        <w:tab/>
      </w:r>
      <w:r w:rsidR="003C3658" w:rsidRPr="007B69FD">
        <w:rPr>
          <w:sz w:val="20"/>
          <w:szCs w:val="20"/>
        </w:rPr>
        <w:t xml:space="preserve">What did the chief priests get the crowd to do? </w:t>
      </w:r>
    </w:p>
    <w:p w14:paraId="515DCE0D" w14:textId="77777777" w:rsidR="003C3658" w:rsidRPr="007B69FD" w:rsidRDefault="003C3658" w:rsidP="007E0CD8">
      <w:pPr>
        <w:ind w:left="360" w:firstLine="360"/>
        <w:rPr>
          <w:sz w:val="20"/>
          <w:szCs w:val="20"/>
        </w:rPr>
      </w:pPr>
      <w:r w:rsidRPr="007B69FD">
        <w:rPr>
          <w:sz w:val="20"/>
          <w:szCs w:val="20"/>
        </w:rPr>
        <w:t>They got the crowd to ask for Barabbas to be released instead of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w:numPr>
          <w:ilvl w:val="0"/>
          <w:numId w:val="16"/>
        </w:numPr>
        <w:rPr>
          <w:sz w:val="20"/>
          <w:szCs w:val="20"/>
        </w:rPr>
      </w:pPr>
      <w:r w:rsidRPr="007B69FD">
        <w:rPr>
          <w:sz w:val="20"/>
          <w:szCs w:val="20"/>
        </w:rPr>
        <w:t>[15:12]</w:t>
      </w:r>
      <w:r w:rsidR="00D00CD6">
        <w:rPr>
          <w:sz w:val="20"/>
          <w:szCs w:val="20"/>
        </w:rPr>
        <w:tab/>
      </w:r>
      <w:r w:rsidR="00D00CD6">
        <w:rPr>
          <w:sz w:val="20"/>
          <w:szCs w:val="20"/>
        </w:rPr>
        <w:tab/>
      </w:r>
      <w:r w:rsidR="003C3658" w:rsidRPr="007B69FD">
        <w:rPr>
          <w:sz w:val="20"/>
          <w:szCs w:val="20"/>
        </w:rPr>
        <w:t xml:space="preserve">What did Pilate ask the crowd then? </w:t>
      </w:r>
    </w:p>
    <w:p w14:paraId="2C0ABEBA" w14:textId="77777777" w:rsidR="003C3658" w:rsidRPr="007B69FD" w:rsidRDefault="003C3658" w:rsidP="003C3658">
      <w:pPr>
        <w:ind w:left="360" w:firstLine="360"/>
        <w:rPr>
          <w:sz w:val="20"/>
          <w:szCs w:val="20"/>
        </w:rPr>
      </w:pPr>
      <w:r w:rsidRPr="007B69FD">
        <w:rPr>
          <w:sz w:val="20"/>
          <w:szCs w:val="20"/>
        </w:rPr>
        <w:t>He asked what he should do with the man they called the king of the Jews.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w:numPr>
          <w:ilvl w:val="0"/>
          <w:numId w:val="16"/>
        </w:numPr>
        <w:rPr>
          <w:sz w:val="20"/>
          <w:szCs w:val="20"/>
        </w:rPr>
      </w:pPr>
      <w:r w:rsidRPr="007B69FD">
        <w:rPr>
          <w:sz w:val="20"/>
          <w:szCs w:val="20"/>
        </w:rPr>
        <w:t>[15:13]</w:t>
      </w:r>
      <w:r>
        <w:rPr>
          <w:sz w:val="20"/>
          <w:szCs w:val="20"/>
        </w:rPr>
        <w:t xml:space="preserve"> </w:t>
      </w:r>
      <w:r w:rsidR="00D00CD6">
        <w:rPr>
          <w:sz w:val="20"/>
          <w:szCs w:val="20"/>
        </w:rPr>
        <w:tab/>
      </w:r>
      <w:r w:rsidR="003C3658" w:rsidRPr="007B69FD">
        <w:rPr>
          <w:sz w:val="20"/>
          <w:szCs w:val="20"/>
        </w:rPr>
        <w:t xml:space="preserve">What did the crowd say should be done with Jesus? </w:t>
      </w:r>
    </w:p>
    <w:p w14:paraId="5D77520E" w14:textId="684A9C45" w:rsidR="003C3658" w:rsidRPr="007B69FD" w:rsidRDefault="003C3658" w:rsidP="003C3658">
      <w:pPr>
        <w:ind w:left="720"/>
        <w:rPr>
          <w:sz w:val="20"/>
          <w:szCs w:val="20"/>
        </w:rPr>
      </w:pPr>
      <w:r w:rsidRPr="007B69FD">
        <w:rPr>
          <w:sz w:val="20"/>
          <w:szCs w:val="20"/>
        </w:rPr>
        <w:t xml:space="preserve">They </w:t>
      </w:r>
      <w:r w:rsidR="00E045D0" w:rsidRPr="007B69FD">
        <w:rPr>
          <w:sz w:val="20"/>
          <w:szCs w:val="20"/>
        </w:rPr>
        <w:t>shout</w:t>
      </w:r>
      <w:r w:rsidRPr="007B69FD">
        <w:rPr>
          <w:sz w:val="20"/>
          <w:szCs w:val="20"/>
        </w:rPr>
        <w:t>ed that he should be crucified.</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w:numPr>
          <w:ilvl w:val="0"/>
          <w:numId w:val="16"/>
        </w:numPr>
        <w:rPr>
          <w:sz w:val="20"/>
          <w:szCs w:val="20"/>
        </w:rPr>
      </w:pPr>
      <w:r w:rsidRPr="007B69FD">
        <w:rPr>
          <w:sz w:val="20"/>
          <w:szCs w:val="20"/>
        </w:rPr>
        <w:t>[15:14]</w:t>
      </w:r>
      <w:r>
        <w:rPr>
          <w:sz w:val="20"/>
          <w:szCs w:val="20"/>
        </w:rPr>
        <w:t xml:space="preserve"> </w:t>
      </w:r>
      <w:r w:rsidR="00D00CD6">
        <w:rPr>
          <w:sz w:val="20"/>
          <w:szCs w:val="20"/>
        </w:rPr>
        <w:tab/>
      </w:r>
      <w:r w:rsidR="003C3658" w:rsidRPr="007B69FD">
        <w:rPr>
          <w:sz w:val="20"/>
          <w:szCs w:val="20"/>
        </w:rPr>
        <w:t xml:space="preserve">What did the crowd do when Pilate asked what evil Jesus had done? </w:t>
      </w:r>
    </w:p>
    <w:p w14:paraId="02ECE8AD" w14:textId="77777777" w:rsidR="003C3658" w:rsidRPr="007B69FD" w:rsidRDefault="003C3658" w:rsidP="003C3658">
      <w:pPr>
        <w:ind w:left="720"/>
        <w:rPr>
          <w:sz w:val="20"/>
          <w:szCs w:val="20"/>
        </w:rPr>
      </w:pPr>
      <w:r w:rsidRPr="007B69FD">
        <w:rPr>
          <w:sz w:val="20"/>
          <w:szCs w:val="20"/>
        </w:rPr>
        <w:t>They shouted even more that he should be crucified.</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did Pilate do? </w:t>
      </w:r>
    </w:p>
    <w:p w14:paraId="4C2D1E83" w14:textId="0BC73DAA" w:rsidR="003C3658" w:rsidRPr="007B69FD" w:rsidRDefault="003C3658" w:rsidP="003C3658">
      <w:pPr>
        <w:ind w:left="720"/>
        <w:rPr>
          <w:sz w:val="20"/>
          <w:szCs w:val="20"/>
        </w:rPr>
      </w:pPr>
      <w:r w:rsidRPr="007B69FD">
        <w:rPr>
          <w:sz w:val="20"/>
          <w:szCs w:val="20"/>
        </w:rPr>
        <w:t>Pilate released Barabbas to them. He also scourged Jesus</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 xml:space="preserve">handed </w:t>
      </w:r>
      <w:r w:rsidR="00E045D0" w:rsidRPr="007B69FD">
        <w:rPr>
          <w:sz w:val="20"/>
          <w:szCs w:val="20"/>
        </w:rPr>
        <w:t>Jesus</w:t>
      </w:r>
      <w:r w:rsidRPr="007B69FD">
        <w:rPr>
          <w:sz w:val="20"/>
          <w:szCs w:val="20"/>
        </w:rPr>
        <w:t xml:space="preserve"> over to be crucified.</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do you think it meant that Pilate scourged Jesus? </w:t>
      </w:r>
    </w:p>
    <w:p w14:paraId="7D90A8B6" w14:textId="1AB868C4"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It probably meant that Pilate ordered his soldiers to strike Jesus many times with a whip.</w:t>
      </w:r>
    </w:p>
    <w:p w14:paraId="31A550F1" w14:textId="77777777" w:rsidR="003C3658" w:rsidRPr="007B69FD" w:rsidRDefault="003C3658" w:rsidP="003C3658">
      <w:pPr>
        <w:spacing w:before="240" w:after="240"/>
        <w:rPr>
          <w:b/>
          <w:sz w:val="20"/>
          <w:szCs w:val="20"/>
        </w:rPr>
      </w:pPr>
      <w:r w:rsidRPr="007B69FD">
        <w:rPr>
          <w:b/>
          <w:sz w:val="20"/>
          <w:szCs w:val="20"/>
        </w:rPr>
        <w:t>Comment Section:</w:t>
      </w:r>
    </w:p>
    <w:p w14:paraId="1BFB596F" w14:textId="677A2DA4" w:rsidR="003C3658" w:rsidRPr="007B69FD" w:rsidRDefault="003C3658">
      <w:r w:rsidRPr="007B69FD">
        <w:br w:type="page"/>
      </w:r>
    </w:p>
    <w:p w14:paraId="0B62E48A" w14:textId="415F9D31" w:rsidR="003C3658" w:rsidRPr="007B69FD" w:rsidRDefault="003C3658" w:rsidP="003C3658">
      <w:pPr>
        <w:pStyle w:val="Heading1"/>
        <w:keepNext w:val="0"/>
        <w:keepLines w:val="0"/>
        <w:spacing w:before="480"/>
        <w:rPr>
          <w:b/>
          <w:bCs/>
          <w:szCs w:val="44"/>
        </w:rPr>
      </w:pPr>
      <w:bookmarkStart w:id="15" w:name="_Toc161920339"/>
      <w:bookmarkStart w:id="16" w:name="_Toc166194250"/>
      <w:r w:rsidRPr="007B69FD">
        <w:rPr>
          <w:b/>
          <w:bCs/>
          <w:szCs w:val="44"/>
        </w:rPr>
        <w:lastRenderedPageBreak/>
        <w:t>Luke 17:11-19</w:t>
      </w:r>
      <w:bookmarkEnd w:id="15"/>
      <w:bookmarkEnd w:id="16"/>
    </w:p>
    <w:p w14:paraId="073519F7" w14:textId="5A1499C5" w:rsidR="009D5557" w:rsidRDefault="003C3658" w:rsidP="0042261F">
      <w:pPr>
        <w:pStyle w:val="Background"/>
      </w:pPr>
      <w:r w:rsidRPr="007B69FD">
        <w:rPr>
          <w:b/>
        </w:rPr>
        <w:t>Background</w:t>
      </w:r>
      <w:r w:rsidRPr="007B69FD">
        <w:t>: Leprosy was a terrible skin disease. People who had leprosy had to stay far away from other people so that others would not also get the disease.</w:t>
      </w:r>
      <w:r w:rsidR="009D5557">
        <w:t xml:space="preserve"> </w:t>
      </w:r>
      <w:r w:rsidR="00EC6D02">
        <w:t>If a person thought he was cured of leprosy, he had to go show himself to a priest. If the person had been healed (cleansed) of the leprosy, the priest would approve him to go back to his community.</w:t>
      </w:r>
    </w:p>
    <w:p w14:paraId="5B73D7AA" w14:textId="5296EDE8" w:rsidR="00EC6D02" w:rsidRPr="009D5557" w:rsidRDefault="00EC6D02" w:rsidP="0042261F">
      <w:pPr>
        <w:pStyle w:val="Background"/>
      </w:pPr>
      <w:r>
        <w:t>One of the men with leprosy in this passage was from Samaria, a land near to Israel. Samaritans were usually despised by Jews.</w:t>
      </w:r>
    </w:p>
    <w:p w14:paraId="060AF2DA" w14:textId="77777777" w:rsidR="00170DC8" w:rsidRPr="00170DC8" w:rsidRDefault="00170DC8" w:rsidP="00170DC8">
      <w:pPr>
        <w:pStyle w:val="Background"/>
        <w:rPr>
          <w:b/>
          <w:bCs w:val="0"/>
          <w:i/>
          <w:iCs/>
        </w:rPr>
      </w:pPr>
      <w:r w:rsidRPr="00170DC8">
        <w:rPr>
          <w:b/>
          <w:bCs w:val="0"/>
          <w:i/>
          <w:iCs/>
        </w:rPr>
        <w:t>Read the passage.</w:t>
      </w:r>
    </w:p>
    <w:p w14:paraId="77AC69F9" w14:textId="77777777" w:rsidR="003C3658" w:rsidRPr="007B69FD" w:rsidRDefault="003C3658" w:rsidP="006D6990">
      <w:pPr>
        <w:pStyle w:val="Part1"/>
      </w:pPr>
      <w:r w:rsidRPr="007B69FD">
        <w:t>Part 1</w:t>
      </w:r>
    </w:p>
    <w:p w14:paraId="2C6A6D92" w14:textId="69D83CDD" w:rsidR="003C3658" w:rsidRPr="007B69FD" w:rsidRDefault="003C3658" w:rsidP="0042261F">
      <w:pPr>
        <w:pStyle w:val="Answerortell"/>
      </w:pPr>
      <w:r w:rsidRPr="007B69FD">
        <w:t xml:space="preserve">Tell in your own words what you just read in </w:t>
      </w:r>
      <w:r w:rsidR="003947E5">
        <w:t>this passage</w:t>
      </w:r>
      <w:r w:rsidRPr="007B69FD">
        <w:t>.</w:t>
      </w:r>
    </w:p>
    <w:p w14:paraId="09FA341D" w14:textId="63504D52" w:rsidR="003C3658" w:rsidRPr="007B69FD" w:rsidRDefault="003C3658" w:rsidP="0042261F">
      <w:pPr>
        <w:pStyle w:val="Checklist"/>
      </w:pPr>
      <w:r w:rsidRPr="007B69FD">
        <w:t xml:space="preserve">Ten men who had leprosy called out to Jesus and asked him to have mercy on them. </w:t>
      </w:r>
      <w:r w:rsidR="00D00CD6" w:rsidRPr="007B69FD">
        <w:t>[17:11-13]</w:t>
      </w:r>
    </w:p>
    <w:p w14:paraId="5EADE73E" w14:textId="32947E86" w:rsidR="003C3658" w:rsidRPr="007B69FD" w:rsidRDefault="003C3658" w:rsidP="0042261F">
      <w:pPr>
        <w:pStyle w:val="Checklist"/>
      </w:pPr>
      <w:r w:rsidRPr="007B69FD">
        <w:t xml:space="preserve">Jesus told them to go and show themselves to the priests, and as they went, they were healed. </w:t>
      </w:r>
      <w:r w:rsidR="00D00CD6" w:rsidRPr="007B69FD">
        <w:t>[17:14]</w:t>
      </w:r>
    </w:p>
    <w:p w14:paraId="508D23E4" w14:textId="155AC015" w:rsidR="003C3658" w:rsidRPr="007B69FD" w:rsidRDefault="003C3658" w:rsidP="0042261F">
      <w:pPr>
        <w:pStyle w:val="Checklist"/>
      </w:pPr>
      <w:r w:rsidRPr="007B69FD">
        <w:t xml:space="preserve">One man came back to Jesus, glorifying God and thanking Jesus. </w:t>
      </w:r>
      <w:r w:rsidR="00D00CD6" w:rsidRPr="007B69FD">
        <w:t>[17:15-16]</w:t>
      </w:r>
    </w:p>
    <w:p w14:paraId="51A6D105" w14:textId="35389E16" w:rsidR="003C3658" w:rsidRPr="007B69FD" w:rsidRDefault="003C3658" w:rsidP="0042261F">
      <w:pPr>
        <w:pStyle w:val="Checklist"/>
      </w:pPr>
      <w:r w:rsidRPr="007B69FD">
        <w:t xml:space="preserve">That man was a Samaritan. </w:t>
      </w:r>
      <w:r w:rsidR="00D00CD6" w:rsidRPr="007B69FD">
        <w:t>[17:16]</w:t>
      </w:r>
    </w:p>
    <w:p w14:paraId="07AD9BF0" w14:textId="30E3EFC6" w:rsidR="003C3658" w:rsidRPr="007B69FD" w:rsidRDefault="003C3658" w:rsidP="0042261F">
      <w:pPr>
        <w:pStyle w:val="Checklist"/>
      </w:pPr>
      <w:r w:rsidRPr="007B69FD">
        <w:t xml:space="preserve">Jesus told the man, "Go, your faith has made you whole." </w:t>
      </w:r>
      <w:r w:rsidR="00D00CD6" w:rsidRPr="007B69FD">
        <w:t>[17:19]</w:t>
      </w:r>
    </w:p>
    <w:p w14:paraId="2A4407FA" w14:textId="77777777" w:rsidR="003C3658" w:rsidRPr="007B69FD" w:rsidRDefault="003C3658" w:rsidP="00C4389B">
      <w:pPr>
        <w:pStyle w:val="Part2"/>
      </w:pPr>
      <w:r w:rsidRPr="007B69FD">
        <w:t>Part 2</w:t>
      </w:r>
    </w:p>
    <w:p w14:paraId="0EF2C7BB" w14:textId="0E4D94DF" w:rsidR="003C3658" w:rsidRPr="007B69FD" w:rsidRDefault="003947E5" w:rsidP="0042261F">
      <w:pPr>
        <w:pStyle w:val="Answerortell"/>
      </w:pPr>
      <w:r>
        <w:t>Answer the following questions from the specified verses.</w:t>
      </w:r>
    </w:p>
    <w:p w14:paraId="12E51678" w14:textId="33725F70" w:rsidR="003C3658" w:rsidRPr="007B69FD" w:rsidRDefault="008F6E25" w:rsidP="0099152C">
      <w:pPr>
        <w:numPr>
          <w:ilvl w:val="0"/>
          <w:numId w:val="17"/>
        </w:numPr>
        <w:rPr>
          <w:sz w:val="20"/>
          <w:szCs w:val="20"/>
        </w:rPr>
      </w:pPr>
      <w:r>
        <w:rPr>
          <w:sz w:val="20"/>
          <w:szCs w:val="20"/>
        </w:rPr>
        <w:t>[</w:t>
      </w:r>
      <w:r w:rsidRPr="007B69FD">
        <w:rPr>
          <w:sz w:val="20"/>
          <w:szCs w:val="20"/>
        </w:rPr>
        <w:t>17:11-12]</w:t>
      </w:r>
      <w:r>
        <w:rPr>
          <w:sz w:val="20"/>
          <w:szCs w:val="20"/>
        </w:rPr>
        <w:t xml:space="preserve"> </w:t>
      </w:r>
      <w:r w:rsidR="00D00CD6">
        <w:rPr>
          <w:sz w:val="20"/>
          <w:szCs w:val="20"/>
        </w:rPr>
        <w:tab/>
      </w:r>
      <w:r w:rsidR="003C3658" w:rsidRPr="007B69FD">
        <w:rPr>
          <w:sz w:val="20"/>
          <w:szCs w:val="20"/>
        </w:rPr>
        <w:t xml:space="preserve">What happened as Jesus was entering a village? </w:t>
      </w:r>
    </w:p>
    <w:p w14:paraId="799BC2A5" w14:textId="77777777" w:rsidR="003C3658" w:rsidRPr="007B69FD" w:rsidRDefault="003C3658" w:rsidP="003C3658">
      <w:pPr>
        <w:ind w:left="720"/>
        <w:rPr>
          <w:sz w:val="20"/>
          <w:szCs w:val="20"/>
        </w:rPr>
      </w:pPr>
      <w:r w:rsidRPr="007B69FD">
        <w:rPr>
          <w:sz w:val="20"/>
          <w:szCs w:val="20"/>
        </w:rPr>
        <w:t>Ten men who had leprosy met him.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w:numPr>
          <w:ilvl w:val="0"/>
          <w:numId w:val="17"/>
        </w:numPr>
        <w:rPr>
          <w:sz w:val="20"/>
          <w:szCs w:val="20"/>
        </w:rPr>
      </w:pPr>
      <w:r w:rsidRPr="007B69FD">
        <w:rPr>
          <w:sz w:val="20"/>
          <w:szCs w:val="20"/>
        </w:rPr>
        <w:t>[17:12]</w:t>
      </w:r>
      <w:r>
        <w:rPr>
          <w:sz w:val="20"/>
          <w:szCs w:val="20"/>
        </w:rPr>
        <w:t xml:space="preserve"> </w:t>
      </w:r>
      <w:r w:rsidR="00D00CD6">
        <w:rPr>
          <w:sz w:val="20"/>
          <w:szCs w:val="20"/>
        </w:rPr>
        <w:tab/>
      </w:r>
      <w:r w:rsidR="003C3658" w:rsidRPr="007B69FD">
        <w:rPr>
          <w:sz w:val="20"/>
          <w:szCs w:val="20"/>
        </w:rPr>
        <w:t xml:space="preserve">Where do you think the men were? </w:t>
      </w:r>
    </w:p>
    <w:p w14:paraId="0923A718" w14:textId="1495D09E"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 xml:space="preserve">The passage says they stood far away from Jesus. They were probably outside of the village </w:t>
      </w:r>
      <w:r w:rsidR="00E045D0" w:rsidRPr="48114252">
        <w:rPr>
          <w:sz w:val="20"/>
          <w:szCs w:val="20"/>
          <w:lang w:val="en-US"/>
        </w:rPr>
        <w:t>because they had</w:t>
      </w:r>
      <w:r w:rsidR="003C3658" w:rsidRPr="48114252">
        <w:rPr>
          <w:sz w:val="20"/>
          <w:szCs w:val="20"/>
          <w:lang w:val="en-US"/>
        </w:rPr>
        <w:t xml:space="preserve"> leprosy.</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What did the ten men who had leprosy call Jesus? </w:t>
      </w:r>
    </w:p>
    <w:p w14:paraId="4F996A39" w14:textId="77777777" w:rsidR="003C3658" w:rsidRPr="007B69FD" w:rsidRDefault="003C3658" w:rsidP="003C3658">
      <w:pPr>
        <w:ind w:left="720"/>
        <w:rPr>
          <w:sz w:val="20"/>
          <w:szCs w:val="20"/>
        </w:rPr>
      </w:pPr>
      <w:r w:rsidRPr="007B69FD">
        <w:rPr>
          <w:sz w:val="20"/>
          <w:szCs w:val="20"/>
        </w:rPr>
        <w:t>They called him Master (as well as by his name,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Why do you think the men asked Jesus to have mercy on them? </w:t>
      </w:r>
    </w:p>
    <w:p w14:paraId="18D6531F" w14:textId="2580D39F" w:rsidR="003C3658" w:rsidRPr="007B69FD" w:rsidRDefault="003C3658" w:rsidP="48114252">
      <w:pPr>
        <w:ind w:left="720"/>
        <w:rPr>
          <w:sz w:val="20"/>
          <w:szCs w:val="20"/>
          <w:lang w:val="en-US"/>
        </w:rPr>
      </w:pPr>
      <w:r w:rsidRPr="48114252">
        <w:rPr>
          <w:sz w:val="20"/>
          <w:szCs w:val="20"/>
          <w:lang w:val="en-US"/>
        </w:rPr>
        <w:t>They had probably heard that Jesus was a healer, and they wanted him to heal them.</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did Jesus tell them? </w:t>
      </w:r>
    </w:p>
    <w:p w14:paraId="10931DB1" w14:textId="77777777" w:rsidR="003C3658" w:rsidRPr="007B69FD" w:rsidRDefault="003C3658" w:rsidP="003C3658">
      <w:pPr>
        <w:ind w:left="720"/>
        <w:rPr>
          <w:sz w:val="20"/>
          <w:szCs w:val="20"/>
        </w:rPr>
      </w:pPr>
      <w:r w:rsidRPr="007B69FD">
        <w:rPr>
          <w:sz w:val="20"/>
          <w:szCs w:val="20"/>
        </w:rPr>
        <w:t>He told them to go and show themselves to the priests.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happened to the men as they went? </w:t>
      </w:r>
    </w:p>
    <w:p w14:paraId="07049F30" w14:textId="2B2F8CA7" w:rsidR="003C3658" w:rsidRPr="007B69FD" w:rsidRDefault="003C3658" w:rsidP="003C3658">
      <w:pPr>
        <w:ind w:left="720"/>
        <w:rPr>
          <w:sz w:val="20"/>
          <w:szCs w:val="20"/>
        </w:rPr>
      </w:pPr>
      <w:r w:rsidRPr="007B69FD">
        <w:rPr>
          <w:sz w:val="20"/>
          <w:szCs w:val="20"/>
        </w:rPr>
        <w:t xml:space="preserve">They were cleansed </w:t>
      </w:r>
      <w:r w:rsidR="00E045D0" w:rsidRPr="007B69FD">
        <w:rPr>
          <w:sz w:val="20"/>
          <w:szCs w:val="20"/>
        </w:rPr>
        <w:t>(</w:t>
      </w:r>
      <w:r w:rsidRPr="007B69FD">
        <w:rPr>
          <w:sz w:val="20"/>
          <w:szCs w:val="20"/>
        </w:rPr>
        <w:t>which meant they were healed</w:t>
      </w:r>
      <w:r w:rsidR="00E045D0" w:rsidRPr="007B69FD">
        <w:rPr>
          <w:sz w:val="20"/>
          <w:szCs w:val="20"/>
        </w:rPr>
        <w:t>)</w:t>
      </w:r>
      <w:r w:rsidRPr="007B69FD">
        <w:rPr>
          <w:sz w:val="20"/>
          <w:szCs w:val="20"/>
        </w:rPr>
        <w:t>.</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w:numPr>
          <w:ilvl w:val="0"/>
          <w:numId w:val="17"/>
        </w:numPr>
        <w:rPr>
          <w:sz w:val="20"/>
          <w:szCs w:val="20"/>
        </w:rPr>
      </w:pPr>
      <w:r w:rsidRPr="007B69FD">
        <w:rPr>
          <w:sz w:val="20"/>
          <w:szCs w:val="20"/>
        </w:rPr>
        <w:t>[17:15]</w:t>
      </w:r>
      <w:r>
        <w:rPr>
          <w:sz w:val="20"/>
          <w:szCs w:val="20"/>
        </w:rPr>
        <w:t xml:space="preserve"> </w:t>
      </w:r>
      <w:r w:rsidR="00D00CD6">
        <w:rPr>
          <w:sz w:val="20"/>
          <w:szCs w:val="20"/>
        </w:rPr>
        <w:tab/>
      </w:r>
      <w:r w:rsidR="003C3658" w:rsidRPr="007B69FD">
        <w:rPr>
          <w:sz w:val="20"/>
          <w:szCs w:val="20"/>
        </w:rPr>
        <w:t xml:space="preserve">What did one of the men do? </w:t>
      </w:r>
    </w:p>
    <w:p w14:paraId="7D1FD54D" w14:textId="5BE405B0" w:rsidR="003C3658" w:rsidRPr="007B69FD" w:rsidRDefault="003C3658" w:rsidP="003C3658">
      <w:pPr>
        <w:ind w:left="720"/>
        <w:rPr>
          <w:sz w:val="20"/>
          <w:szCs w:val="20"/>
        </w:rPr>
      </w:pPr>
      <w:r w:rsidRPr="007B69FD">
        <w:rPr>
          <w:sz w:val="20"/>
          <w:szCs w:val="20"/>
        </w:rPr>
        <w:t xml:space="preserve">He went back to Jesus and glorified God with a loud voice. </w:t>
      </w:r>
    </w:p>
    <w:p w14:paraId="4946E794" w14:textId="65B3AEF8" w:rsidR="003C3658" w:rsidRPr="007B69FD" w:rsidRDefault="00DC2806" w:rsidP="00DC2806">
      <w:pPr>
        <w:pStyle w:val="Continuedline"/>
      </w:pPr>
      <w:r w:rsidRPr="007B69FD">
        <w:lastRenderedPageBreak/>
        <w:t>Luke 17:11-19 continued</w:t>
      </w:r>
      <w:r>
        <w:br/>
      </w:r>
    </w:p>
    <w:p w14:paraId="402EF54D" w14:textId="63A95EB8" w:rsidR="003C3658" w:rsidRPr="007B69FD" w:rsidRDefault="008F6E25" w:rsidP="0099152C">
      <w:pPr>
        <w:numPr>
          <w:ilvl w:val="0"/>
          <w:numId w:val="17"/>
        </w:numPr>
        <w:rPr>
          <w:sz w:val="20"/>
          <w:szCs w:val="20"/>
        </w:rPr>
      </w:pPr>
      <w:r w:rsidRPr="007B69FD">
        <w:rPr>
          <w:sz w:val="20"/>
          <w:szCs w:val="20"/>
        </w:rPr>
        <w:t>[17:16]</w:t>
      </w:r>
      <w:r>
        <w:rPr>
          <w:sz w:val="20"/>
          <w:szCs w:val="20"/>
        </w:rPr>
        <w:t xml:space="preserve"> </w:t>
      </w:r>
      <w:r w:rsidR="00D00CD6">
        <w:rPr>
          <w:sz w:val="20"/>
          <w:szCs w:val="20"/>
        </w:rPr>
        <w:tab/>
      </w:r>
      <w:r w:rsidR="003C3658" w:rsidRPr="007B69FD">
        <w:rPr>
          <w:sz w:val="20"/>
          <w:szCs w:val="20"/>
        </w:rPr>
        <w:t xml:space="preserve">What did that man do when he returned to Jesus? </w:t>
      </w:r>
    </w:p>
    <w:p w14:paraId="64857153" w14:textId="26D37230" w:rsidR="003C3658" w:rsidRPr="007B69FD" w:rsidRDefault="003C3658" w:rsidP="003C3658">
      <w:pPr>
        <w:ind w:left="720"/>
        <w:rPr>
          <w:sz w:val="20"/>
          <w:szCs w:val="20"/>
        </w:rPr>
      </w:pPr>
      <w:r w:rsidRPr="007B69FD">
        <w:rPr>
          <w:sz w:val="20"/>
          <w:szCs w:val="20"/>
        </w:rPr>
        <w:t>He bowed down with his face to the ground</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thanked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w:numPr>
          <w:ilvl w:val="0"/>
          <w:numId w:val="17"/>
        </w:numPr>
        <w:rPr>
          <w:sz w:val="20"/>
          <w:szCs w:val="20"/>
        </w:rPr>
      </w:pPr>
      <w:r w:rsidRPr="007B69FD">
        <w:rPr>
          <w:sz w:val="20"/>
          <w:szCs w:val="20"/>
        </w:rPr>
        <w:t>[17:17-18</w:t>
      </w:r>
      <w:r>
        <w:rPr>
          <w:sz w:val="20"/>
          <w:szCs w:val="20"/>
        </w:rPr>
        <w:t xml:space="preserve">] </w:t>
      </w:r>
      <w:r w:rsidR="00D00CD6">
        <w:rPr>
          <w:sz w:val="20"/>
          <w:szCs w:val="20"/>
        </w:rPr>
        <w:tab/>
      </w:r>
      <w:r w:rsidR="003C3658" w:rsidRPr="007B69FD">
        <w:rPr>
          <w:sz w:val="20"/>
          <w:szCs w:val="20"/>
        </w:rPr>
        <w:t>Why do you think Jesus asked where the other nine were?</w:t>
      </w:r>
    </w:p>
    <w:p w14:paraId="01C30587" w14:textId="16106F5A"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 xml:space="preserve">He </w:t>
      </w:r>
      <w:r w:rsidRPr="48114252">
        <w:rPr>
          <w:sz w:val="20"/>
          <w:szCs w:val="20"/>
          <w:lang w:val="en-US"/>
        </w:rPr>
        <w:t>seemed to be</w:t>
      </w:r>
      <w:r w:rsidR="003C3658" w:rsidRPr="48114252">
        <w:rPr>
          <w:sz w:val="20"/>
          <w:szCs w:val="20"/>
          <w:lang w:val="en-US"/>
        </w:rPr>
        <w:t xml:space="preserve"> pointing out that they did not give glory to God. Only the man who came back gave glory to God.</w:t>
      </w:r>
    </w:p>
    <w:p w14:paraId="417807AA" w14:textId="77777777" w:rsidR="003C3658" w:rsidRPr="007B69FD" w:rsidRDefault="003C3658" w:rsidP="00DC2806">
      <w:pPr>
        <w:rPr>
          <w:sz w:val="20"/>
          <w:szCs w:val="20"/>
        </w:rPr>
      </w:pPr>
    </w:p>
    <w:p w14:paraId="34CADFB9" w14:textId="6A4C9B0C" w:rsidR="003C3658" w:rsidRPr="007B69FD" w:rsidRDefault="008F6E25" w:rsidP="0099152C">
      <w:pPr>
        <w:numPr>
          <w:ilvl w:val="0"/>
          <w:numId w:val="17"/>
        </w:numPr>
        <w:rPr>
          <w:sz w:val="20"/>
          <w:szCs w:val="20"/>
        </w:rPr>
      </w:pPr>
      <w:r w:rsidRPr="007B69FD">
        <w:rPr>
          <w:sz w:val="20"/>
          <w:szCs w:val="20"/>
        </w:rPr>
        <w:t>[17:16, 18]</w:t>
      </w:r>
      <w:r>
        <w:rPr>
          <w:sz w:val="20"/>
          <w:szCs w:val="20"/>
        </w:rPr>
        <w:t xml:space="preserve"> </w:t>
      </w:r>
      <w:r w:rsidR="00D00CD6">
        <w:rPr>
          <w:sz w:val="20"/>
          <w:szCs w:val="20"/>
        </w:rPr>
        <w:tab/>
      </w:r>
      <w:r w:rsidR="003C3658" w:rsidRPr="007B69FD">
        <w:rPr>
          <w:sz w:val="20"/>
          <w:szCs w:val="20"/>
        </w:rPr>
        <w:t xml:space="preserve">Why do you think Luke mentioned that the man was a Samaritan, and Jesus called the man a foreigner? </w:t>
      </w:r>
    </w:p>
    <w:p w14:paraId="65F59A51" w14:textId="0F8C8592"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Luke and Jesus were probably showing that it was not a Jew who praised God and thanked Jesus. The people listening to Jesus were likely to be surprised by this.</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w:numPr>
          <w:ilvl w:val="0"/>
          <w:numId w:val="17"/>
        </w:numPr>
        <w:rPr>
          <w:sz w:val="20"/>
          <w:szCs w:val="20"/>
        </w:rPr>
      </w:pPr>
      <w:r>
        <w:rPr>
          <w:sz w:val="20"/>
          <w:szCs w:val="20"/>
        </w:rPr>
        <w:t>[</w:t>
      </w:r>
      <w:r w:rsidRPr="007B69FD">
        <w:rPr>
          <w:sz w:val="20"/>
          <w:szCs w:val="20"/>
        </w:rPr>
        <w:t>17:19]</w:t>
      </w:r>
      <w:r>
        <w:rPr>
          <w:sz w:val="20"/>
          <w:szCs w:val="20"/>
        </w:rPr>
        <w:t xml:space="preserve"> </w:t>
      </w:r>
      <w:r w:rsidR="00D00CD6">
        <w:rPr>
          <w:sz w:val="20"/>
          <w:szCs w:val="20"/>
        </w:rPr>
        <w:tab/>
      </w:r>
      <w:r w:rsidR="003C3658" w:rsidRPr="007B69FD">
        <w:rPr>
          <w:sz w:val="20"/>
          <w:szCs w:val="20"/>
        </w:rPr>
        <w:t xml:space="preserve">What did Jesus say had healed the man? </w:t>
      </w:r>
    </w:p>
    <w:p w14:paraId="29146565" w14:textId="77777777" w:rsidR="003C3658" w:rsidRPr="007B69FD" w:rsidRDefault="003C3658" w:rsidP="003C3658">
      <w:pPr>
        <w:ind w:left="720"/>
        <w:rPr>
          <w:sz w:val="20"/>
          <w:szCs w:val="20"/>
        </w:rPr>
      </w:pPr>
      <w:r w:rsidRPr="007B69FD">
        <w:rPr>
          <w:sz w:val="20"/>
          <w:szCs w:val="20"/>
        </w:rPr>
        <w:t>The man’s faith had healed him.</w:t>
      </w:r>
    </w:p>
    <w:p w14:paraId="2C2D0136" w14:textId="77777777" w:rsidR="003C3658" w:rsidRPr="007B69FD" w:rsidRDefault="003C3658" w:rsidP="00DC2806">
      <w:pPr>
        <w:rPr>
          <w:sz w:val="20"/>
          <w:szCs w:val="20"/>
        </w:rPr>
      </w:pPr>
    </w:p>
    <w:p w14:paraId="559443D1" w14:textId="77777777" w:rsidR="003C3658" w:rsidRPr="007B69FD" w:rsidRDefault="003C3658" w:rsidP="003C3658">
      <w:pPr>
        <w:rPr>
          <w:b/>
          <w:sz w:val="20"/>
          <w:szCs w:val="20"/>
        </w:rPr>
      </w:pPr>
      <w:r w:rsidRPr="007B69FD">
        <w:rPr>
          <w:b/>
          <w:sz w:val="20"/>
          <w:szCs w:val="20"/>
        </w:rPr>
        <w:t>Comment Section:</w:t>
      </w:r>
    </w:p>
    <w:p w14:paraId="461731FE" w14:textId="7097CEFF" w:rsidR="003C3658" w:rsidRPr="007B69FD" w:rsidRDefault="003C3658">
      <w:r w:rsidRPr="007B69FD">
        <w:br w:type="page"/>
      </w:r>
    </w:p>
    <w:p w14:paraId="434BE344" w14:textId="4C80D83C" w:rsidR="003C3658" w:rsidRPr="007B69FD" w:rsidRDefault="003C3658" w:rsidP="003C3658">
      <w:pPr>
        <w:pStyle w:val="Heading1"/>
        <w:keepNext w:val="0"/>
        <w:keepLines w:val="0"/>
        <w:spacing w:before="480"/>
        <w:rPr>
          <w:b/>
          <w:bCs/>
          <w:szCs w:val="44"/>
        </w:rPr>
      </w:pPr>
      <w:bookmarkStart w:id="17" w:name="_Toc161920340"/>
      <w:bookmarkStart w:id="18" w:name="_Toc166194251"/>
      <w:r w:rsidRPr="007B69FD">
        <w:rPr>
          <w:b/>
          <w:bCs/>
          <w:szCs w:val="44"/>
        </w:rPr>
        <w:lastRenderedPageBreak/>
        <w:t>Luke 18:9-14</w:t>
      </w:r>
      <w:bookmarkEnd w:id="17"/>
      <w:bookmarkEnd w:id="18"/>
    </w:p>
    <w:p w14:paraId="6D13594D" w14:textId="77777777" w:rsidR="00170DC8" w:rsidRPr="00170DC8" w:rsidRDefault="00170DC8" w:rsidP="00170DC8">
      <w:pPr>
        <w:pStyle w:val="Background"/>
        <w:rPr>
          <w:b/>
          <w:bCs w:val="0"/>
          <w:i/>
          <w:iCs/>
        </w:rPr>
      </w:pPr>
      <w:r w:rsidRPr="00170DC8">
        <w:rPr>
          <w:b/>
          <w:bCs w:val="0"/>
          <w:i/>
          <w:iCs/>
        </w:rPr>
        <w:t>Read the passage.</w:t>
      </w:r>
    </w:p>
    <w:p w14:paraId="515A825E" w14:textId="77777777" w:rsidR="003C3658" w:rsidRPr="007B69FD" w:rsidRDefault="003C3658" w:rsidP="006D6990">
      <w:pPr>
        <w:pStyle w:val="Part1"/>
      </w:pPr>
      <w:r w:rsidRPr="007B69FD">
        <w:t>Part 1</w:t>
      </w:r>
    </w:p>
    <w:p w14:paraId="184821C0" w14:textId="56A3EC5D" w:rsidR="003C3658" w:rsidRPr="007B69FD" w:rsidRDefault="003C3658" w:rsidP="0042261F">
      <w:pPr>
        <w:pStyle w:val="Answerortell"/>
      </w:pPr>
      <w:r w:rsidRPr="007B69FD">
        <w:t xml:space="preserve">Tell in your own words what you just read in </w:t>
      </w:r>
      <w:r w:rsidR="003947E5">
        <w:t>this passage</w:t>
      </w:r>
      <w:r w:rsidRPr="007B69FD">
        <w:t>.</w:t>
      </w:r>
    </w:p>
    <w:p w14:paraId="22436ECF" w14:textId="615F50D7" w:rsidR="003C3658" w:rsidRPr="007B69FD" w:rsidRDefault="003C3658" w:rsidP="0042261F">
      <w:pPr>
        <w:pStyle w:val="Checklist"/>
      </w:pPr>
      <w:r w:rsidRPr="007B69FD">
        <w:t xml:space="preserve">Jesus told a parable to people who believed that they were better than others. </w:t>
      </w:r>
      <w:r w:rsidR="00D00CD6" w:rsidRPr="007B69FD">
        <w:t>[18:9]</w:t>
      </w:r>
    </w:p>
    <w:p w14:paraId="0FFECD8C" w14:textId="2B6D5695" w:rsidR="003C3658" w:rsidRPr="007B69FD" w:rsidRDefault="003C3658" w:rsidP="0042261F">
      <w:pPr>
        <w:pStyle w:val="Checklist"/>
      </w:pPr>
      <w:r w:rsidRPr="48114252">
        <w:rPr>
          <w:lang w:val="en-US"/>
        </w:rPr>
        <w:t xml:space="preserve">In Jesus' story, a Pharisee was very proud and boasted to God about himself. </w:t>
      </w:r>
      <w:r w:rsidR="00D00CD6" w:rsidRPr="48114252">
        <w:rPr>
          <w:lang w:val="en-US"/>
        </w:rPr>
        <w:t>[18:11]</w:t>
      </w:r>
    </w:p>
    <w:p w14:paraId="3D203F3D" w14:textId="05196815" w:rsidR="003C3658" w:rsidRPr="007B69FD" w:rsidRDefault="003C3658" w:rsidP="0042261F">
      <w:pPr>
        <w:pStyle w:val="Checklist"/>
      </w:pPr>
      <w:r w:rsidRPr="007B69FD">
        <w:t xml:space="preserve">A tax collector begged God for mercy because he was a sinner. </w:t>
      </w:r>
      <w:r w:rsidR="00D00CD6" w:rsidRPr="007B69FD">
        <w:t>[18:13]</w:t>
      </w:r>
    </w:p>
    <w:p w14:paraId="1926D6A9" w14:textId="5DFE18C7" w:rsidR="003C3658" w:rsidRPr="007B69FD" w:rsidRDefault="003C3658" w:rsidP="0042261F">
      <w:pPr>
        <w:pStyle w:val="Checklist"/>
      </w:pPr>
      <w:r w:rsidRPr="007B69FD">
        <w:t xml:space="preserve">Jesus said that the tax collector, not the Pharisee, was justified. </w:t>
      </w:r>
      <w:r w:rsidR="00D00CD6" w:rsidRPr="007B69FD">
        <w:t>[18:14]</w:t>
      </w:r>
    </w:p>
    <w:p w14:paraId="0205E086" w14:textId="77777777" w:rsidR="003C3658" w:rsidRPr="007B69FD" w:rsidRDefault="003C3658" w:rsidP="00C4389B">
      <w:pPr>
        <w:pStyle w:val="Part2"/>
      </w:pPr>
      <w:r w:rsidRPr="007B69FD">
        <w:t>Part 2</w:t>
      </w:r>
    </w:p>
    <w:p w14:paraId="368320F7" w14:textId="40CC63B8" w:rsidR="003C3658" w:rsidRPr="007B69FD" w:rsidRDefault="003947E5" w:rsidP="0042261F">
      <w:pPr>
        <w:pStyle w:val="Answerortell"/>
      </w:pPr>
      <w:r>
        <w:t>Answer the following questions from the specified verses.</w:t>
      </w:r>
    </w:p>
    <w:p w14:paraId="5F94649E" w14:textId="78096674" w:rsidR="003C3658" w:rsidRPr="007B69FD" w:rsidRDefault="008F6E25" w:rsidP="0099152C">
      <w:pPr>
        <w:numPr>
          <w:ilvl w:val="0"/>
          <w:numId w:val="18"/>
        </w:numPr>
        <w:rPr>
          <w:sz w:val="20"/>
          <w:szCs w:val="20"/>
        </w:rPr>
      </w:pPr>
      <w:r w:rsidRPr="007B69FD">
        <w:rPr>
          <w:sz w:val="20"/>
          <w:szCs w:val="20"/>
        </w:rPr>
        <w:t>[18:9]</w:t>
      </w:r>
      <w:r>
        <w:rPr>
          <w:sz w:val="20"/>
          <w:szCs w:val="20"/>
        </w:rPr>
        <w:t xml:space="preserve"> </w:t>
      </w:r>
      <w:r w:rsidR="00D00CD6">
        <w:rPr>
          <w:sz w:val="20"/>
          <w:szCs w:val="20"/>
        </w:rPr>
        <w:tab/>
      </w:r>
      <w:r w:rsidR="003C3658" w:rsidRPr="007B69FD">
        <w:rPr>
          <w:sz w:val="20"/>
          <w:szCs w:val="20"/>
        </w:rPr>
        <w:t xml:space="preserve">Who did Jesus tell this parable to? </w:t>
      </w:r>
    </w:p>
    <w:p w14:paraId="5AE4FDC7" w14:textId="77777777" w:rsidR="003C3658" w:rsidRPr="007B69FD" w:rsidRDefault="003C3658" w:rsidP="003C3658">
      <w:pPr>
        <w:ind w:left="720"/>
        <w:rPr>
          <w:sz w:val="20"/>
          <w:szCs w:val="20"/>
        </w:rPr>
      </w:pPr>
      <w:r w:rsidRPr="007B69FD">
        <w:rPr>
          <w:sz w:val="20"/>
          <w:szCs w:val="20"/>
        </w:rPr>
        <w:t>He told it to some people who trusted in themselves that they were righteous and who despised other people.</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w:numPr>
          <w:ilvl w:val="0"/>
          <w:numId w:val="18"/>
        </w:numPr>
        <w:rPr>
          <w:sz w:val="20"/>
          <w:szCs w:val="20"/>
        </w:rPr>
      </w:pPr>
      <w:r w:rsidRPr="007B69FD">
        <w:rPr>
          <w:sz w:val="20"/>
          <w:szCs w:val="20"/>
        </w:rPr>
        <w:t>[18:10]</w:t>
      </w:r>
      <w:r>
        <w:rPr>
          <w:sz w:val="20"/>
          <w:szCs w:val="20"/>
        </w:rPr>
        <w:t xml:space="preserve"> </w:t>
      </w:r>
      <w:r w:rsidR="00D00CD6">
        <w:rPr>
          <w:sz w:val="20"/>
          <w:szCs w:val="20"/>
        </w:rPr>
        <w:tab/>
      </w:r>
      <w:r w:rsidR="003C3658" w:rsidRPr="007B69FD">
        <w:rPr>
          <w:sz w:val="20"/>
          <w:szCs w:val="20"/>
        </w:rPr>
        <w:t xml:space="preserve">In Jesus' story, who were the two men who went up into the temple to pray? </w:t>
      </w:r>
    </w:p>
    <w:p w14:paraId="67A09944" w14:textId="77777777" w:rsidR="003C3658" w:rsidRPr="007B69FD" w:rsidRDefault="003C3658" w:rsidP="003C3658">
      <w:pPr>
        <w:ind w:left="720"/>
        <w:rPr>
          <w:sz w:val="20"/>
          <w:szCs w:val="20"/>
        </w:rPr>
      </w:pPr>
      <w:r w:rsidRPr="007B69FD">
        <w:rPr>
          <w:sz w:val="20"/>
          <w:szCs w:val="20"/>
        </w:rPr>
        <w:t>A Pharisee and a tax collector went up into the temple to pray.</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 xml:space="preserve">What did the Pharisee say in his prayer? </w:t>
      </w:r>
    </w:p>
    <w:p w14:paraId="28CF80B5" w14:textId="77777777" w:rsidR="003C3658" w:rsidRPr="007B69FD" w:rsidRDefault="003C3658" w:rsidP="003C3658">
      <w:pPr>
        <w:ind w:left="720"/>
        <w:rPr>
          <w:sz w:val="20"/>
          <w:szCs w:val="20"/>
        </w:rPr>
      </w:pPr>
      <w:r w:rsidRPr="007B69FD">
        <w:rPr>
          <w:sz w:val="20"/>
          <w:szCs w:val="20"/>
        </w:rPr>
        <w:t>He thanked God that he was not like people who were various kinds of sinners. Then he told God about how he fasted and tithed.</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What do</w:t>
      </w:r>
      <w:r w:rsidR="00EE5CBA" w:rsidRPr="007B69FD">
        <w:rPr>
          <w:sz w:val="20"/>
          <w:szCs w:val="20"/>
        </w:rPr>
        <w:t xml:space="preserve"> you think</w:t>
      </w:r>
      <w:r w:rsidR="003C3658" w:rsidRPr="007B69FD">
        <w:rPr>
          <w:sz w:val="20"/>
          <w:szCs w:val="20"/>
        </w:rPr>
        <w:t xml:space="preserve"> this show</w:t>
      </w:r>
      <w:r w:rsidR="00EE5CBA" w:rsidRPr="007B69FD">
        <w:rPr>
          <w:sz w:val="20"/>
          <w:szCs w:val="20"/>
        </w:rPr>
        <w:t>s</w:t>
      </w:r>
      <w:r w:rsidR="003C3658" w:rsidRPr="007B69FD">
        <w:rPr>
          <w:sz w:val="20"/>
          <w:szCs w:val="20"/>
        </w:rPr>
        <w:t xml:space="preserve"> about the Pharisee’s opinion about his own righteousness </w:t>
      </w:r>
      <w:r w:rsidR="00DC2806">
        <w:rPr>
          <w:sz w:val="20"/>
          <w:szCs w:val="20"/>
        </w:rPr>
        <w:t xml:space="preserve">compared to </w:t>
      </w:r>
      <w:r w:rsidR="003C3658" w:rsidRPr="007B69FD">
        <w:rPr>
          <w:sz w:val="20"/>
          <w:szCs w:val="20"/>
        </w:rPr>
        <w:t xml:space="preserve">other people? </w:t>
      </w:r>
    </w:p>
    <w:p w14:paraId="546080CC" w14:textId="18FFBAF3" w:rsidR="003C3658" w:rsidRPr="007B69FD" w:rsidRDefault="00EE5CBA" w:rsidP="003C3658">
      <w:pPr>
        <w:ind w:left="720"/>
        <w:rPr>
          <w:sz w:val="20"/>
          <w:szCs w:val="20"/>
        </w:rPr>
      </w:pPr>
      <w:r w:rsidRPr="007B69FD">
        <w:rPr>
          <w:i/>
          <w:iCs/>
          <w:sz w:val="20"/>
          <w:szCs w:val="20"/>
        </w:rPr>
        <w:t>(Answer may vary.)</w:t>
      </w:r>
      <w:r w:rsidRPr="007B69FD">
        <w:rPr>
          <w:sz w:val="20"/>
          <w:szCs w:val="20"/>
        </w:rPr>
        <w:t xml:space="preserve"> </w:t>
      </w:r>
      <w:r w:rsidR="003C3658" w:rsidRPr="007B69FD">
        <w:rPr>
          <w:sz w:val="20"/>
          <w:szCs w:val="20"/>
        </w:rPr>
        <w:t xml:space="preserve">This </w:t>
      </w:r>
      <w:r w:rsidRPr="007B69FD">
        <w:rPr>
          <w:sz w:val="20"/>
          <w:szCs w:val="20"/>
        </w:rPr>
        <w:t xml:space="preserve">seems to </w:t>
      </w:r>
      <w:r w:rsidR="003C3658" w:rsidRPr="007B69FD">
        <w:rPr>
          <w:sz w:val="20"/>
          <w:szCs w:val="20"/>
        </w:rPr>
        <w:t>show</w:t>
      </w:r>
      <w:r w:rsidRPr="007B69FD">
        <w:rPr>
          <w:sz w:val="20"/>
          <w:szCs w:val="20"/>
        </w:rPr>
        <w:t xml:space="preserve"> that</w:t>
      </w:r>
      <w:r w:rsidR="003C3658" w:rsidRPr="007B69FD">
        <w:rPr>
          <w:sz w:val="20"/>
          <w:szCs w:val="20"/>
        </w:rPr>
        <w:t xml:space="preserve"> the Pharisee thought that he was more righteous than other people.</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What did the tax collector pray? </w:t>
      </w:r>
    </w:p>
    <w:p w14:paraId="4DA28A97" w14:textId="77777777" w:rsidR="003C3658" w:rsidRPr="007B69FD" w:rsidRDefault="003C3658" w:rsidP="003C3658">
      <w:pPr>
        <w:ind w:left="720"/>
        <w:rPr>
          <w:sz w:val="20"/>
          <w:szCs w:val="20"/>
        </w:rPr>
      </w:pPr>
      <w:r w:rsidRPr="007B69FD">
        <w:rPr>
          <w:sz w:val="20"/>
          <w:szCs w:val="20"/>
        </w:rPr>
        <w:t>He prayed to God to be merciful to him. He called himself a sinner.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How did the tax collector show that he was ashamed of his sin? </w:t>
      </w:r>
    </w:p>
    <w:p w14:paraId="18938A5B" w14:textId="77777777" w:rsidR="003C3658" w:rsidRPr="007B69FD" w:rsidRDefault="003C3658" w:rsidP="003C3658">
      <w:pPr>
        <w:ind w:left="720"/>
        <w:rPr>
          <w:sz w:val="20"/>
          <w:szCs w:val="20"/>
        </w:rPr>
      </w:pPr>
      <w:r w:rsidRPr="007B69FD">
        <w:rPr>
          <w:sz w:val="20"/>
          <w:szCs w:val="20"/>
        </w:rPr>
        <w:t>He stood at a distance, he beat his breast, and he would not look up toward heaven.</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w:numPr>
          <w:ilvl w:val="0"/>
          <w:numId w:val="18"/>
        </w:numPr>
        <w:rPr>
          <w:sz w:val="20"/>
          <w:szCs w:val="20"/>
        </w:rPr>
      </w:pPr>
      <w:r>
        <w:rPr>
          <w:sz w:val="20"/>
          <w:szCs w:val="20"/>
        </w:rPr>
        <w:t>[</w:t>
      </w:r>
      <w:r w:rsidRPr="007B69FD">
        <w:rPr>
          <w:sz w:val="20"/>
          <w:szCs w:val="20"/>
        </w:rPr>
        <w:t>18:14]</w:t>
      </w:r>
      <w:r>
        <w:rPr>
          <w:sz w:val="20"/>
          <w:szCs w:val="20"/>
        </w:rPr>
        <w:t xml:space="preserve"> </w:t>
      </w:r>
      <w:r w:rsidR="00D00CD6">
        <w:rPr>
          <w:sz w:val="20"/>
          <w:szCs w:val="20"/>
        </w:rPr>
        <w:tab/>
      </w:r>
      <w:r w:rsidR="003C3658" w:rsidRPr="007B69FD">
        <w:rPr>
          <w:sz w:val="20"/>
          <w:szCs w:val="20"/>
        </w:rPr>
        <w:t xml:space="preserve">Which man went back to his house justified before God? </w:t>
      </w:r>
    </w:p>
    <w:p w14:paraId="07BF51F4" w14:textId="77777777" w:rsidR="003C3658" w:rsidRPr="007B69FD" w:rsidRDefault="003C3658" w:rsidP="003C3658">
      <w:pPr>
        <w:ind w:left="720"/>
        <w:rPr>
          <w:sz w:val="20"/>
          <w:szCs w:val="20"/>
        </w:rPr>
      </w:pPr>
      <w:r w:rsidRPr="007B69FD">
        <w:rPr>
          <w:sz w:val="20"/>
          <w:szCs w:val="20"/>
        </w:rPr>
        <w:t>The tax collector went back to his house justified before God.</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w:numPr>
          <w:ilvl w:val="0"/>
          <w:numId w:val="18"/>
        </w:numPr>
        <w:rPr>
          <w:sz w:val="20"/>
          <w:szCs w:val="20"/>
        </w:rPr>
      </w:pPr>
      <w:r w:rsidRPr="007B69FD">
        <w:rPr>
          <w:sz w:val="20"/>
          <w:szCs w:val="20"/>
        </w:rPr>
        <w:t>[18:14]</w:t>
      </w:r>
      <w:r>
        <w:rPr>
          <w:sz w:val="20"/>
          <w:szCs w:val="20"/>
        </w:rPr>
        <w:t xml:space="preserve"> </w:t>
      </w:r>
      <w:r w:rsidR="00D00CD6">
        <w:rPr>
          <w:sz w:val="20"/>
          <w:szCs w:val="20"/>
        </w:rPr>
        <w:tab/>
      </w:r>
      <w:r w:rsidR="003C3658" w:rsidRPr="007B69FD">
        <w:rPr>
          <w:sz w:val="20"/>
          <w:szCs w:val="20"/>
        </w:rPr>
        <w:t xml:space="preserve">How did Jesus </w:t>
      </w:r>
      <w:r w:rsidR="00DC2806">
        <w:rPr>
          <w:sz w:val="20"/>
          <w:szCs w:val="20"/>
        </w:rPr>
        <w:t xml:space="preserve">summarize the lesson of this </w:t>
      </w:r>
      <w:r w:rsidR="003C3658" w:rsidRPr="007B69FD">
        <w:rPr>
          <w:sz w:val="20"/>
          <w:szCs w:val="20"/>
        </w:rPr>
        <w:t xml:space="preserve">parable? </w:t>
      </w:r>
    </w:p>
    <w:p w14:paraId="34DFB451" w14:textId="77777777" w:rsidR="003C3658" w:rsidRPr="007B69FD" w:rsidRDefault="003C3658" w:rsidP="003C3658">
      <w:pPr>
        <w:ind w:left="720"/>
        <w:rPr>
          <w:sz w:val="20"/>
          <w:szCs w:val="20"/>
        </w:rPr>
      </w:pPr>
      <w:r w:rsidRPr="007B69FD">
        <w:rPr>
          <w:sz w:val="20"/>
          <w:szCs w:val="20"/>
        </w:rPr>
        <w:t>Jesus said that everyone who exalts himself will be humbled, but everyone who humbles himself will be exalted.</w:t>
      </w:r>
    </w:p>
    <w:p w14:paraId="0515646A" w14:textId="77777777" w:rsidR="003C3658" w:rsidRPr="007B69FD" w:rsidRDefault="003C3658" w:rsidP="003C3658">
      <w:pPr>
        <w:spacing w:before="240" w:after="240"/>
        <w:rPr>
          <w:b/>
          <w:sz w:val="20"/>
          <w:szCs w:val="20"/>
        </w:rPr>
      </w:pPr>
      <w:r w:rsidRPr="007B69FD">
        <w:rPr>
          <w:b/>
          <w:sz w:val="20"/>
          <w:szCs w:val="20"/>
        </w:rPr>
        <w:t>Comment Section:</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w:pStyle w:val="Heading1"/>
        <w:keepNext w:val="0"/>
        <w:keepLines w:val="0"/>
        <w:spacing w:before="480"/>
        <w:rPr>
          <w:b/>
          <w:bCs/>
          <w:szCs w:val="44"/>
        </w:rPr>
      </w:pPr>
      <w:bookmarkStart w:id="19" w:name="_Toc161920341"/>
      <w:bookmarkStart w:id="20" w:name="_Toc166194252"/>
      <w:r w:rsidRPr="007B69FD">
        <w:rPr>
          <w:b/>
          <w:bCs/>
          <w:szCs w:val="44"/>
        </w:rPr>
        <w:lastRenderedPageBreak/>
        <w:t>Luke 19:28-48</w:t>
      </w:r>
      <w:bookmarkEnd w:id="19"/>
      <w:bookmarkEnd w:id="20"/>
    </w:p>
    <w:p w14:paraId="1A55E373" w14:textId="77777777" w:rsidR="00170DC8" w:rsidRPr="00170DC8" w:rsidRDefault="00170DC8" w:rsidP="00170DC8">
      <w:pPr>
        <w:pStyle w:val="Background"/>
        <w:rPr>
          <w:b/>
          <w:bCs w:val="0"/>
          <w:i/>
          <w:iCs/>
        </w:rPr>
      </w:pPr>
      <w:r w:rsidRPr="00170DC8">
        <w:rPr>
          <w:b/>
          <w:bCs w:val="0"/>
          <w:i/>
          <w:iCs/>
        </w:rPr>
        <w:t>Read the passage.</w:t>
      </w:r>
    </w:p>
    <w:p w14:paraId="064C27CC" w14:textId="77777777" w:rsidR="004E2AFC" w:rsidRPr="007B69FD" w:rsidRDefault="004E2AFC" w:rsidP="006D6990">
      <w:pPr>
        <w:pStyle w:val="Part1"/>
      </w:pPr>
      <w:r w:rsidRPr="007B69FD">
        <w:t>Part 1</w:t>
      </w:r>
    </w:p>
    <w:p w14:paraId="329F7E26" w14:textId="11DC0C4E" w:rsidR="004E2AFC" w:rsidRPr="007B69FD" w:rsidRDefault="004E2AFC" w:rsidP="0042261F">
      <w:pPr>
        <w:pStyle w:val="Answerortell"/>
      </w:pPr>
      <w:r w:rsidRPr="007B69FD">
        <w:t xml:space="preserve">Tell in your own words what you just read in </w:t>
      </w:r>
      <w:r w:rsidR="003947E5">
        <w:t>this passage</w:t>
      </w:r>
      <w:r w:rsidRPr="007B69FD">
        <w:t>.</w:t>
      </w:r>
    </w:p>
    <w:p w14:paraId="2BB744C2" w14:textId="719D8177" w:rsidR="004E2AFC" w:rsidRPr="007B69FD" w:rsidRDefault="004E2AFC" w:rsidP="0042261F">
      <w:pPr>
        <w:pStyle w:val="Checklist"/>
      </w:pPr>
      <w:r w:rsidRPr="007B69FD">
        <w:t>Jesus told 2 of the disciples where to get a colt that had never been ridden</w:t>
      </w:r>
      <w:r w:rsidR="00E045D0" w:rsidRPr="007B69FD">
        <w:t>,</w:t>
      </w:r>
      <w:r w:rsidRPr="007B69FD">
        <w:t xml:space="preserve"> and </w:t>
      </w:r>
      <w:r w:rsidR="00E045D0" w:rsidRPr="007B69FD">
        <w:t xml:space="preserve">he told them </w:t>
      </w:r>
      <w:r w:rsidRPr="007B69FD">
        <w:t xml:space="preserve">what to say to obtain it. </w:t>
      </w:r>
      <w:r w:rsidR="00D00CD6" w:rsidRPr="007B69FD">
        <w:t>[19:28-34]</w:t>
      </w:r>
    </w:p>
    <w:p w14:paraId="30D58EDC" w14:textId="6840FA38" w:rsidR="004E2AFC" w:rsidRPr="007B69FD" w:rsidRDefault="004E2AFC" w:rsidP="0042261F">
      <w:pPr>
        <w:pStyle w:val="Checklist"/>
      </w:pPr>
      <w:proofErr w:type="gramStart"/>
      <w:r w:rsidRPr="48114252">
        <w:rPr>
          <w:lang w:val="en-US"/>
        </w:rPr>
        <w:t>Jesus</w:t>
      </w:r>
      <w:proofErr w:type="gramEnd"/>
      <w:r w:rsidRPr="48114252">
        <w:rPr>
          <w:lang w:val="en-US"/>
        </w:rPr>
        <w:t xml:space="preserve"> rode into Jerusalem on the colt. </w:t>
      </w:r>
      <w:r w:rsidR="00D00CD6" w:rsidRPr="48114252">
        <w:rPr>
          <w:lang w:val="en-US"/>
        </w:rPr>
        <w:t>[19:35-36]</w:t>
      </w:r>
    </w:p>
    <w:p w14:paraId="0BD6533C" w14:textId="35BA60E3" w:rsidR="004E2AFC" w:rsidRPr="007B69FD" w:rsidRDefault="004E2AFC" w:rsidP="0042261F">
      <w:pPr>
        <w:pStyle w:val="Checklist"/>
      </w:pPr>
      <w:r w:rsidRPr="007B69FD">
        <w:t xml:space="preserve">The people were joyful, and they praised Jesus as he rode into town, but some religious leaders wanted them to stop. </w:t>
      </w:r>
      <w:r w:rsidR="00D00CD6" w:rsidRPr="007B69FD">
        <w:t>[19:37-40]</w:t>
      </w:r>
    </w:p>
    <w:p w14:paraId="3843D8F3" w14:textId="6FE83691" w:rsidR="004E2AFC" w:rsidRPr="007B69FD" w:rsidRDefault="004E2AFC" w:rsidP="0042261F">
      <w:pPr>
        <w:pStyle w:val="Checklist"/>
      </w:pPr>
      <w:r w:rsidRPr="007B69FD">
        <w:t xml:space="preserve">Jesus cried because the city of Jerusalem would be destroyed because of the people’s unbelief. </w:t>
      </w:r>
      <w:r w:rsidR="00D00CD6" w:rsidRPr="007B69FD">
        <w:t>[19:41-44]</w:t>
      </w:r>
    </w:p>
    <w:p w14:paraId="1DE6A5F1" w14:textId="17A35780" w:rsidR="004E2AFC" w:rsidRPr="007B69FD" w:rsidRDefault="004E2AFC" w:rsidP="0042261F">
      <w:pPr>
        <w:pStyle w:val="Checklist"/>
      </w:pPr>
      <w:r w:rsidRPr="007B69FD">
        <w:t xml:space="preserve">Jesus went to the temple and made the people who were selling things there leave. </w:t>
      </w:r>
      <w:r w:rsidR="00D00CD6" w:rsidRPr="007B69FD">
        <w:t>[19:45-46]</w:t>
      </w:r>
    </w:p>
    <w:p w14:paraId="3478C2DA" w14:textId="32D5C4E4" w:rsidR="004E2AFC" w:rsidRPr="007B69FD" w:rsidRDefault="004E2AFC" w:rsidP="0042261F">
      <w:pPr>
        <w:pStyle w:val="Checklist"/>
      </w:pPr>
      <w:r w:rsidRPr="48114252">
        <w:rPr>
          <w:lang w:val="en-US"/>
        </w:rPr>
        <w:t xml:space="preserve">The religious leaders wanted to kill Jesus, but they couldn’t </w:t>
      </w:r>
      <w:r w:rsidR="00E045D0" w:rsidRPr="48114252">
        <w:rPr>
          <w:lang w:val="en-US"/>
        </w:rPr>
        <w:t xml:space="preserve">do it </w:t>
      </w:r>
      <w:r w:rsidRPr="48114252">
        <w:rPr>
          <w:lang w:val="en-US"/>
        </w:rPr>
        <w:t xml:space="preserve">because of the people. </w:t>
      </w:r>
      <w:r w:rsidR="00D00CD6" w:rsidRPr="48114252">
        <w:rPr>
          <w:lang w:val="en-US"/>
        </w:rPr>
        <w:t>[19:47-48]</w:t>
      </w:r>
    </w:p>
    <w:p w14:paraId="17D7F6CC" w14:textId="590C979E" w:rsidR="004E2AFC" w:rsidRPr="007B69FD" w:rsidRDefault="004E2AFC" w:rsidP="00C4389B">
      <w:pPr>
        <w:pStyle w:val="Part2"/>
      </w:pPr>
      <w:r w:rsidRPr="007B69FD">
        <w:t>Part 2</w:t>
      </w:r>
    </w:p>
    <w:p w14:paraId="53239C2B" w14:textId="1C8E7551" w:rsidR="004E2AFC" w:rsidRPr="007B69FD" w:rsidRDefault="003947E5" w:rsidP="0042261F">
      <w:pPr>
        <w:pStyle w:val="Answerortell"/>
      </w:pPr>
      <w:r>
        <w:t>Answer the following questions from the specified verses.</w:t>
      </w:r>
    </w:p>
    <w:p w14:paraId="182AEFF8" w14:textId="0A4F8281" w:rsidR="004E2AFC" w:rsidRPr="007B69FD" w:rsidRDefault="008F6E25" w:rsidP="0099152C">
      <w:pPr>
        <w:numPr>
          <w:ilvl w:val="0"/>
          <w:numId w:val="19"/>
        </w:numPr>
        <w:rPr>
          <w:sz w:val="20"/>
          <w:szCs w:val="20"/>
          <w:lang w:val="en-US"/>
        </w:rPr>
      </w:pPr>
      <w:r w:rsidRPr="48114252">
        <w:rPr>
          <w:sz w:val="20"/>
          <w:szCs w:val="20"/>
          <w:lang w:val="en-US"/>
        </w:rPr>
        <w:t xml:space="preserve">[19:28] </w:t>
      </w:r>
      <w:r w:rsidR="00A014E9">
        <w:rPr>
          <w:sz w:val="20"/>
          <w:szCs w:val="20"/>
          <w:lang w:val="en-US"/>
        </w:rPr>
        <w:tab/>
      </w:r>
      <w:r w:rsidR="004E2AFC" w:rsidRPr="48114252">
        <w:rPr>
          <w:sz w:val="20"/>
          <w:szCs w:val="20"/>
          <w:lang w:val="en-US"/>
        </w:rPr>
        <w:t xml:space="preserve">Where was Jesus going? </w:t>
      </w:r>
    </w:p>
    <w:p w14:paraId="4244C879" w14:textId="77777777" w:rsidR="004E2AFC" w:rsidRPr="007B69FD" w:rsidRDefault="004E2AFC" w:rsidP="004E2AFC">
      <w:pPr>
        <w:ind w:left="720"/>
        <w:rPr>
          <w:sz w:val="20"/>
          <w:szCs w:val="20"/>
        </w:rPr>
      </w:pPr>
      <w:r w:rsidRPr="007B69FD">
        <w:rPr>
          <w:sz w:val="20"/>
          <w:szCs w:val="20"/>
        </w:rPr>
        <w:t>Jesus was going to Jerusalem.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w:numPr>
          <w:ilvl w:val="0"/>
          <w:numId w:val="19"/>
        </w:numPr>
        <w:rPr>
          <w:sz w:val="20"/>
          <w:szCs w:val="20"/>
        </w:rPr>
      </w:pPr>
      <w:r w:rsidRPr="007B69FD">
        <w:rPr>
          <w:sz w:val="20"/>
          <w:szCs w:val="20"/>
        </w:rPr>
        <w:t>[19:30]</w:t>
      </w:r>
      <w:r>
        <w:rPr>
          <w:sz w:val="20"/>
          <w:szCs w:val="20"/>
        </w:rPr>
        <w:t xml:space="preserve"> </w:t>
      </w:r>
      <w:r w:rsidR="00A014E9">
        <w:rPr>
          <w:sz w:val="20"/>
          <w:szCs w:val="20"/>
        </w:rPr>
        <w:tab/>
      </w:r>
      <w:r w:rsidR="004E2AFC" w:rsidRPr="007B69FD">
        <w:rPr>
          <w:sz w:val="20"/>
          <w:szCs w:val="20"/>
        </w:rPr>
        <w:t xml:space="preserve">What did Jesus tell two of his disciples to bring him? </w:t>
      </w:r>
    </w:p>
    <w:p w14:paraId="47E4AF22" w14:textId="0AFAA036" w:rsidR="004E2AFC" w:rsidRPr="007B69FD" w:rsidRDefault="004E2AFC" w:rsidP="004E2AFC">
      <w:pPr>
        <w:ind w:left="720"/>
        <w:rPr>
          <w:sz w:val="20"/>
          <w:szCs w:val="20"/>
        </w:rPr>
      </w:pPr>
      <w:r w:rsidRPr="007B69FD">
        <w:rPr>
          <w:sz w:val="20"/>
          <w:szCs w:val="20"/>
        </w:rPr>
        <w:t xml:space="preserve">He told them to bring him a colt that had never been ridden. They were </w:t>
      </w:r>
      <w:r w:rsidR="00A460CF" w:rsidRPr="007B69FD">
        <w:rPr>
          <w:sz w:val="20"/>
          <w:szCs w:val="20"/>
        </w:rPr>
        <w:t xml:space="preserve">told </w:t>
      </w:r>
      <w:r w:rsidRPr="007B69FD">
        <w:rPr>
          <w:sz w:val="20"/>
          <w:szCs w:val="20"/>
        </w:rPr>
        <w:t>to untie it and bring it to him.</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w:numPr>
          <w:ilvl w:val="0"/>
          <w:numId w:val="19"/>
        </w:numPr>
        <w:rPr>
          <w:sz w:val="20"/>
          <w:szCs w:val="20"/>
        </w:rPr>
      </w:pPr>
      <w:r w:rsidRPr="007B69FD">
        <w:rPr>
          <w:sz w:val="20"/>
          <w:szCs w:val="20"/>
        </w:rPr>
        <w:t>[19:31]</w:t>
      </w:r>
      <w:r>
        <w:rPr>
          <w:sz w:val="20"/>
          <w:szCs w:val="20"/>
        </w:rPr>
        <w:t xml:space="preserve"> </w:t>
      </w:r>
      <w:r w:rsidR="00A014E9">
        <w:rPr>
          <w:sz w:val="20"/>
          <w:szCs w:val="20"/>
        </w:rPr>
        <w:tab/>
      </w:r>
      <w:r w:rsidR="004E2AFC" w:rsidRPr="007B69FD">
        <w:rPr>
          <w:sz w:val="20"/>
          <w:szCs w:val="20"/>
        </w:rPr>
        <w:t xml:space="preserve">What did Jesus want them to say to anyone who asked why they were untying the colt? </w:t>
      </w:r>
    </w:p>
    <w:p w14:paraId="66B457C6" w14:textId="77777777" w:rsidR="004E2AFC" w:rsidRPr="007B69FD" w:rsidRDefault="004E2AFC" w:rsidP="004E2AFC">
      <w:pPr>
        <w:ind w:left="720"/>
        <w:rPr>
          <w:sz w:val="20"/>
          <w:szCs w:val="20"/>
        </w:rPr>
      </w:pPr>
      <w:r w:rsidRPr="007B69FD">
        <w:rPr>
          <w:sz w:val="20"/>
          <w:szCs w:val="20"/>
        </w:rPr>
        <w:t>He wanted them to say that the Lord needed it.</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w:numPr>
          <w:ilvl w:val="0"/>
          <w:numId w:val="19"/>
        </w:numPr>
        <w:rPr>
          <w:sz w:val="20"/>
          <w:szCs w:val="20"/>
        </w:rPr>
      </w:pPr>
      <w:r w:rsidRPr="007B69FD">
        <w:rPr>
          <w:sz w:val="20"/>
          <w:szCs w:val="20"/>
        </w:rPr>
        <w:t>[19:33]</w:t>
      </w:r>
      <w:r>
        <w:rPr>
          <w:sz w:val="20"/>
          <w:szCs w:val="20"/>
        </w:rPr>
        <w:t xml:space="preserve"> </w:t>
      </w:r>
      <w:r w:rsidR="00A014E9">
        <w:rPr>
          <w:sz w:val="20"/>
          <w:szCs w:val="20"/>
        </w:rPr>
        <w:tab/>
      </w:r>
      <w:r w:rsidR="004E2AFC" w:rsidRPr="007B69FD">
        <w:rPr>
          <w:sz w:val="20"/>
          <w:szCs w:val="20"/>
        </w:rPr>
        <w:t xml:space="preserve">Who asked why they were untying the colt? </w:t>
      </w:r>
    </w:p>
    <w:p w14:paraId="072907A0" w14:textId="77777777" w:rsidR="004E2AFC" w:rsidRPr="007B69FD" w:rsidRDefault="004E2AFC" w:rsidP="004E2AFC">
      <w:pPr>
        <w:ind w:left="720"/>
        <w:rPr>
          <w:sz w:val="20"/>
          <w:szCs w:val="20"/>
        </w:rPr>
      </w:pPr>
      <w:r w:rsidRPr="007B69FD">
        <w:rPr>
          <w:sz w:val="20"/>
          <w:szCs w:val="20"/>
        </w:rPr>
        <w:t xml:space="preserve">The colt’s owners asked. </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w:numPr>
          <w:ilvl w:val="0"/>
          <w:numId w:val="19"/>
        </w:numPr>
        <w:rPr>
          <w:sz w:val="20"/>
          <w:szCs w:val="20"/>
        </w:rPr>
      </w:pPr>
      <w:r w:rsidRPr="007B69FD">
        <w:rPr>
          <w:sz w:val="20"/>
          <w:szCs w:val="20"/>
        </w:rPr>
        <w:t>[19:35]</w:t>
      </w:r>
      <w:r>
        <w:rPr>
          <w:sz w:val="20"/>
          <w:szCs w:val="20"/>
        </w:rPr>
        <w:t xml:space="preserve"> </w:t>
      </w:r>
      <w:r w:rsidR="00A014E9">
        <w:rPr>
          <w:sz w:val="20"/>
          <w:szCs w:val="20"/>
        </w:rPr>
        <w:tab/>
      </w:r>
      <w:r w:rsidR="004E2AFC" w:rsidRPr="007B69FD">
        <w:rPr>
          <w:sz w:val="20"/>
          <w:szCs w:val="20"/>
        </w:rPr>
        <w:t xml:space="preserve">What did the disciples do with the colt? </w:t>
      </w:r>
    </w:p>
    <w:p w14:paraId="5982F7F1" w14:textId="77777777" w:rsidR="004E2AFC" w:rsidRPr="007B69FD" w:rsidRDefault="004E2AFC" w:rsidP="004E2AFC">
      <w:pPr>
        <w:ind w:left="720"/>
        <w:rPr>
          <w:sz w:val="20"/>
          <w:szCs w:val="20"/>
        </w:rPr>
      </w:pPr>
      <w:r w:rsidRPr="007B69FD">
        <w:rPr>
          <w:sz w:val="20"/>
          <w:szCs w:val="20"/>
        </w:rPr>
        <w:t>They brought it to Jesus, put their cloaks on it, and set Jesus on it.</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w:numPr>
          <w:ilvl w:val="0"/>
          <w:numId w:val="19"/>
        </w:numPr>
        <w:rPr>
          <w:sz w:val="20"/>
          <w:szCs w:val="20"/>
        </w:rPr>
      </w:pPr>
      <w:r w:rsidRPr="007B69FD">
        <w:rPr>
          <w:sz w:val="20"/>
          <w:szCs w:val="20"/>
        </w:rPr>
        <w:t>[19:36]</w:t>
      </w:r>
      <w:r>
        <w:rPr>
          <w:sz w:val="20"/>
          <w:szCs w:val="20"/>
        </w:rPr>
        <w:t xml:space="preserve"> </w:t>
      </w:r>
      <w:r w:rsidR="00A014E9">
        <w:rPr>
          <w:sz w:val="20"/>
          <w:szCs w:val="20"/>
        </w:rPr>
        <w:tab/>
      </w:r>
      <w:r w:rsidR="004E2AFC" w:rsidRPr="007B69FD">
        <w:rPr>
          <w:sz w:val="20"/>
          <w:szCs w:val="20"/>
        </w:rPr>
        <w:t xml:space="preserve">Why do you think people spread their cloaks out on the road? </w:t>
      </w:r>
    </w:p>
    <w:p w14:paraId="72FD8521" w14:textId="607B6C90" w:rsidR="004E2AFC" w:rsidRPr="007B69FD" w:rsidRDefault="00AE7298"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 xml:space="preserve">It was probably a way to honor Jesus. </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w:numPr>
          <w:ilvl w:val="0"/>
          <w:numId w:val="19"/>
        </w:numPr>
        <w:rPr>
          <w:sz w:val="20"/>
          <w:szCs w:val="20"/>
        </w:rPr>
      </w:pPr>
      <w:r>
        <w:rPr>
          <w:sz w:val="20"/>
          <w:szCs w:val="20"/>
        </w:rPr>
        <w:t>[</w:t>
      </w: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Why was the crowd of disciples praising God? </w:t>
      </w:r>
    </w:p>
    <w:p w14:paraId="3D8910D5" w14:textId="77777777" w:rsidR="004E2AFC" w:rsidRPr="007B69FD" w:rsidRDefault="004E2AFC" w:rsidP="004E2AFC">
      <w:pPr>
        <w:ind w:left="720"/>
        <w:rPr>
          <w:sz w:val="20"/>
          <w:szCs w:val="20"/>
        </w:rPr>
      </w:pPr>
      <w:r w:rsidRPr="007B69FD">
        <w:rPr>
          <w:sz w:val="20"/>
          <w:szCs w:val="20"/>
        </w:rPr>
        <w:t>They were praising him for the mighty works they had seen.</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w:numPr>
          <w:ilvl w:val="0"/>
          <w:numId w:val="19"/>
        </w:numPr>
        <w:rPr>
          <w:sz w:val="20"/>
          <w:szCs w:val="20"/>
        </w:rPr>
      </w:pP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What mighty works do you think they had seen? </w:t>
      </w:r>
    </w:p>
    <w:p w14:paraId="749D115A" w14:textId="7E95F62B" w:rsidR="004E2AFC" w:rsidRPr="007B69FD" w:rsidRDefault="004E2AFC" w:rsidP="48114252">
      <w:pPr>
        <w:ind w:left="720"/>
        <w:rPr>
          <w:sz w:val="20"/>
          <w:szCs w:val="20"/>
          <w:lang w:val="en-US"/>
        </w:rPr>
      </w:pPr>
      <w:r w:rsidRPr="48114252">
        <w:rPr>
          <w:sz w:val="20"/>
          <w:szCs w:val="20"/>
          <w:lang w:val="en-US"/>
        </w:rPr>
        <w:t>They were probably speaking about the miracles they had seen Jesus do.</w:t>
      </w:r>
    </w:p>
    <w:p w14:paraId="383A5488" w14:textId="77777777" w:rsidR="00DC2806" w:rsidRPr="007B69FD" w:rsidRDefault="00DC2806" w:rsidP="00DC2806">
      <w:pPr>
        <w:pStyle w:val="Continuedline"/>
      </w:pPr>
      <w:r w:rsidRPr="007B69FD">
        <w:lastRenderedPageBreak/>
        <w:t>Luke 19:28-48 continued</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What did the crowd cry out as Jesus descended the Mount of Olives? </w:t>
      </w:r>
    </w:p>
    <w:p w14:paraId="3F585CDC" w14:textId="77777777" w:rsidR="004E2AFC" w:rsidRPr="007B69FD" w:rsidRDefault="004E2AFC" w:rsidP="004E2AFC">
      <w:pPr>
        <w:ind w:left="720"/>
        <w:rPr>
          <w:sz w:val="20"/>
          <w:szCs w:val="20"/>
        </w:rPr>
      </w:pPr>
      <w:r w:rsidRPr="007B69FD">
        <w:rPr>
          <w:sz w:val="20"/>
          <w:szCs w:val="20"/>
        </w:rPr>
        <w:t>They cried out to bless the King who came in the name of the Lord. They also cried out about peace in heaven and glory in the highest.</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Why do you think the people said this? </w:t>
      </w:r>
    </w:p>
    <w:p w14:paraId="1DA83561" w14:textId="4182B63D"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They seem to have said it because they believed Jesus was that King</w:t>
      </w:r>
      <w:r w:rsidR="00DC2806">
        <w:rPr>
          <w:sz w:val="20"/>
          <w:szCs w:val="20"/>
        </w:rPr>
        <w:t>, or that he was not just an ordinary man</w:t>
      </w:r>
      <w:r w:rsidR="004E2AFC" w:rsidRPr="007B69FD">
        <w:rPr>
          <w:sz w:val="20"/>
          <w:szCs w:val="20"/>
        </w:rPr>
        <w:t>.</w:t>
      </w:r>
    </w:p>
    <w:p w14:paraId="59148940" w14:textId="77777777" w:rsidR="004E2AFC" w:rsidRPr="007B69FD" w:rsidRDefault="004E2AFC" w:rsidP="004E2AFC">
      <w:pPr>
        <w:rPr>
          <w:sz w:val="20"/>
          <w:szCs w:val="20"/>
        </w:rPr>
      </w:pPr>
    </w:p>
    <w:p w14:paraId="03E2533D" w14:textId="73B846A1" w:rsidR="004E2AFC" w:rsidRPr="007B69FD" w:rsidRDefault="008F6E25" w:rsidP="0099152C">
      <w:pPr>
        <w:numPr>
          <w:ilvl w:val="0"/>
          <w:numId w:val="19"/>
        </w:numPr>
        <w:rPr>
          <w:sz w:val="20"/>
          <w:szCs w:val="20"/>
        </w:rPr>
      </w:pPr>
      <w:r w:rsidRPr="007B69FD">
        <w:rPr>
          <w:sz w:val="20"/>
          <w:szCs w:val="20"/>
        </w:rPr>
        <w:t>[19:39]</w:t>
      </w:r>
      <w:r>
        <w:rPr>
          <w:sz w:val="20"/>
          <w:szCs w:val="20"/>
        </w:rPr>
        <w:t xml:space="preserve"> </w:t>
      </w:r>
      <w:r w:rsidR="00A014E9">
        <w:rPr>
          <w:sz w:val="20"/>
          <w:szCs w:val="20"/>
        </w:rPr>
        <w:tab/>
      </w:r>
      <w:r w:rsidR="004E2AFC" w:rsidRPr="007B69FD">
        <w:rPr>
          <w:sz w:val="20"/>
          <w:szCs w:val="20"/>
        </w:rPr>
        <w:t xml:space="preserve">What did some of the Pharisees want Jesus to do? </w:t>
      </w:r>
    </w:p>
    <w:p w14:paraId="1CA00FB9" w14:textId="77777777" w:rsidR="004E2AFC" w:rsidRPr="007B69FD" w:rsidRDefault="004E2AFC" w:rsidP="004E2AFC">
      <w:pPr>
        <w:ind w:left="720"/>
        <w:rPr>
          <w:sz w:val="20"/>
          <w:szCs w:val="20"/>
        </w:rPr>
      </w:pPr>
      <w:r w:rsidRPr="007B69FD">
        <w:rPr>
          <w:sz w:val="20"/>
          <w:szCs w:val="20"/>
        </w:rPr>
        <w:t>They wanted him to rebuke his disciples.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w:numPr>
          <w:ilvl w:val="0"/>
          <w:numId w:val="19"/>
        </w:numPr>
        <w:rPr>
          <w:sz w:val="20"/>
          <w:szCs w:val="20"/>
        </w:rPr>
      </w:pPr>
      <w:r w:rsidRPr="007B69FD">
        <w:rPr>
          <w:sz w:val="20"/>
          <w:szCs w:val="20"/>
        </w:rPr>
        <w:t>[19:40]</w:t>
      </w:r>
      <w:r>
        <w:rPr>
          <w:sz w:val="20"/>
          <w:szCs w:val="20"/>
        </w:rPr>
        <w:t xml:space="preserve"> </w:t>
      </w:r>
      <w:r w:rsidR="00A014E9">
        <w:rPr>
          <w:sz w:val="20"/>
          <w:szCs w:val="20"/>
        </w:rPr>
        <w:tab/>
      </w:r>
      <w:r w:rsidR="004E2AFC" w:rsidRPr="007B69FD">
        <w:rPr>
          <w:sz w:val="20"/>
          <w:szCs w:val="20"/>
        </w:rPr>
        <w:t xml:space="preserve">What did Jesus say would happen if the people were silent? </w:t>
      </w:r>
    </w:p>
    <w:p w14:paraId="588CFB03" w14:textId="77777777" w:rsidR="004E2AFC" w:rsidRPr="007B69FD" w:rsidRDefault="004E2AFC" w:rsidP="004E2AFC">
      <w:pPr>
        <w:ind w:left="720"/>
        <w:rPr>
          <w:sz w:val="20"/>
          <w:szCs w:val="20"/>
        </w:rPr>
      </w:pPr>
      <w:r w:rsidRPr="007B69FD">
        <w:rPr>
          <w:sz w:val="20"/>
          <w:szCs w:val="20"/>
        </w:rPr>
        <w:t>He said that the stones would cry out.</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w:numPr>
          <w:ilvl w:val="0"/>
          <w:numId w:val="19"/>
        </w:numPr>
        <w:rPr>
          <w:sz w:val="20"/>
          <w:szCs w:val="20"/>
        </w:rPr>
      </w:pPr>
      <w:r>
        <w:rPr>
          <w:sz w:val="20"/>
          <w:szCs w:val="20"/>
        </w:rPr>
        <w:t>[</w:t>
      </w:r>
      <w:r w:rsidRPr="007B69FD">
        <w:rPr>
          <w:sz w:val="20"/>
          <w:szCs w:val="20"/>
        </w:rPr>
        <w:t>19:40]</w:t>
      </w:r>
      <w:r>
        <w:rPr>
          <w:sz w:val="20"/>
          <w:szCs w:val="20"/>
        </w:rPr>
        <w:t xml:space="preserve"> </w:t>
      </w:r>
      <w:r w:rsidR="00A014E9">
        <w:rPr>
          <w:sz w:val="20"/>
          <w:szCs w:val="20"/>
        </w:rPr>
        <w:tab/>
      </w:r>
      <w:r w:rsidR="004E2AFC" w:rsidRPr="007B69FD">
        <w:rPr>
          <w:sz w:val="20"/>
          <w:szCs w:val="20"/>
        </w:rPr>
        <w:t>What do you think Jesus meant when he said that</w:t>
      </w:r>
      <w:r w:rsidR="00DC2806">
        <w:rPr>
          <w:sz w:val="20"/>
          <w:szCs w:val="20"/>
        </w:rPr>
        <w:t xml:space="preserve"> the stones would cry out if the people were silent</w:t>
      </w:r>
      <w:r w:rsidR="004E2AFC" w:rsidRPr="007B69FD">
        <w:rPr>
          <w:sz w:val="20"/>
          <w:szCs w:val="20"/>
        </w:rPr>
        <w:t xml:space="preserve">? </w:t>
      </w:r>
    </w:p>
    <w:p w14:paraId="43817961" w14:textId="0EA3E25E" w:rsidR="004E2AFC" w:rsidRPr="007B69FD" w:rsidRDefault="00AF3C50"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He probably meant that it was right for the people to be so joyful, to praise God, and to proclaim that Jesus was the king. It was so important that it had to be done.</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w:numPr>
          <w:ilvl w:val="0"/>
          <w:numId w:val="19"/>
        </w:numPr>
        <w:rPr>
          <w:sz w:val="20"/>
          <w:szCs w:val="20"/>
        </w:rPr>
      </w:pPr>
      <w:r w:rsidRPr="007B69FD">
        <w:rPr>
          <w:sz w:val="20"/>
          <w:szCs w:val="20"/>
        </w:rPr>
        <w:t>[19:41-42]</w:t>
      </w:r>
      <w:r>
        <w:rPr>
          <w:sz w:val="20"/>
          <w:szCs w:val="20"/>
        </w:rPr>
        <w:t xml:space="preserve"> </w:t>
      </w:r>
      <w:r w:rsidR="00A014E9">
        <w:rPr>
          <w:sz w:val="20"/>
          <w:szCs w:val="20"/>
        </w:rPr>
        <w:tab/>
      </w:r>
      <w:r w:rsidR="004E2AFC" w:rsidRPr="007B69FD">
        <w:rPr>
          <w:sz w:val="20"/>
          <w:szCs w:val="20"/>
        </w:rPr>
        <w:t xml:space="preserve">What did Jesus do as he drew near to the city? </w:t>
      </w:r>
    </w:p>
    <w:p w14:paraId="4D718EA9" w14:textId="77777777" w:rsidR="004E2AFC" w:rsidRPr="007B69FD" w:rsidRDefault="004E2AFC" w:rsidP="004E2AFC">
      <w:pPr>
        <w:ind w:left="720"/>
        <w:rPr>
          <w:sz w:val="20"/>
          <w:szCs w:val="20"/>
        </w:rPr>
      </w:pPr>
      <w:r w:rsidRPr="007B69FD">
        <w:rPr>
          <w:sz w:val="20"/>
          <w:szCs w:val="20"/>
        </w:rPr>
        <w:t>Jesus wept because he knew what was going to happen.</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did Jesus wish the people of Jerusalem had known? </w:t>
      </w:r>
    </w:p>
    <w:p w14:paraId="7890AC52" w14:textId="77777777" w:rsidR="004E2AFC" w:rsidRPr="007B69FD" w:rsidRDefault="004E2AFC" w:rsidP="004E2AFC">
      <w:pPr>
        <w:ind w:left="720"/>
        <w:rPr>
          <w:sz w:val="20"/>
          <w:szCs w:val="20"/>
        </w:rPr>
      </w:pPr>
      <w:r w:rsidRPr="007B69FD">
        <w:rPr>
          <w:sz w:val="20"/>
          <w:szCs w:val="20"/>
        </w:rPr>
        <w:t>He wished that they had known what would bring them peace.</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w:t>
      </w:r>
      <w:r w:rsidR="00A460CF" w:rsidRPr="007B69FD">
        <w:rPr>
          <w:sz w:val="20"/>
          <w:szCs w:val="20"/>
        </w:rPr>
        <w:t xml:space="preserve">else did </w:t>
      </w:r>
      <w:r w:rsidR="004E2AFC" w:rsidRPr="007B69FD">
        <w:rPr>
          <w:sz w:val="20"/>
          <w:szCs w:val="20"/>
        </w:rPr>
        <w:t>Jesus say</w:t>
      </w:r>
      <w:r w:rsidR="00A460CF" w:rsidRPr="007B69FD">
        <w:rPr>
          <w:sz w:val="20"/>
          <w:szCs w:val="20"/>
        </w:rPr>
        <w:t xml:space="preserve"> in verse 42</w:t>
      </w:r>
      <w:r w:rsidR="004E2AFC" w:rsidRPr="007B69FD">
        <w:rPr>
          <w:sz w:val="20"/>
          <w:szCs w:val="20"/>
        </w:rPr>
        <w:t xml:space="preserve">? </w:t>
      </w:r>
    </w:p>
    <w:p w14:paraId="31E7DF5C" w14:textId="178DEE9E" w:rsidR="006026F6" w:rsidRPr="007B69FD" w:rsidRDefault="006026F6" w:rsidP="006026F6">
      <w:pPr>
        <w:pStyle w:val="ListParagraph"/>
        <w:ind w:left="360" w:firstLine="360"/>
        <w:rPr>
          <w:sz w:val="20"/>
          <w:szCs w:val="20"/>
        </w:rPr>
      </w:pPr>
      <w:r w:rsidRPr="007B69FD">
        <w:rPr>
          <w:sz w:val="20"/>
          <w:szCs w:val="20"/>
        </w:rPr>
        <w:t xml:space="preserve">The things that would bring the people peace were now hidden from their eyes. </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6026F6" w:rsidRPr="007B69FD">
        <w:rPr>
          <w:sz w:val="20"/>
          <w:szCs w:val="20"/>
        </w:rPr>
        <w:t xml:space="preserve">What do you think Jesus meant when he said the things that would bring them peace were now hidden from their eyes? </w:t>
      </w:r>
    </w:p>
    <w:p w14:paraId="04C2E356" w14:textId="28C90D80" w:rsidR="00725990" w:rsidRPr="007B69FD" w:rsidRDefault="00725990" w:rsidP="48114252">
      <w:pPr>
        <w:ind w:left="720"/>
        <w:rPr>
          <w:sz w:val="20"/>
          <w:szCs w:val="20"/>
          <w:lang w:val="en-US"/>
        </w:rPr>
      </w:pPr>
      <w:r w:rsidRPr="48114252">
        <w:rPr>
          <w:i/>
          <w:iCs/>
          <w:sz w:val="20"/>
          <w:szCs w:val="20"/>
          <w:lang w:val="en-US"/>
        </w:rPr>
        <w:t xml:space="preserve">(Answer may vary.) </w:t>
      </w:r>
      <w:r w:rsidRPr="48114252">
        <w:rPr>
          <w:sz w:val="20"/>
          <w:szCs w:val="20"/>
          <w:lang w:val="en-US"/>
        </w:rPr>
        <w:t xml:space="preserve">He may have meant that they were blind to recognizing him as the Messiah </w:t>
      </w:r>
      <w:r w:rsidR="00E045D0" w:rsidRPr="48114252">
        <w:rPr>
          <w:sz w:val="20"/>
          <w:szCs w:val="20"/>
          <w:lang w:val="en-US"/>
        </w:rPr>
        <w:t>(</w:t>
      </w:r>
      <w:r w:rsidRPr="48114252">
        <w:rPr>
          <w:sz w:val="20"/>
          <w:szCs w:val="20"/>
          <w:lang w:val="en-US"/>
        </w:rPr>
        <w:t>or Prince of Peace</w:t>
      </w:r>
      <w:r w:rsidR="00E045D0" w:rsidRPr="48114252">
        <w:rPr>
          <w:sz w:val="20"/>
          <w:szCs w:val="20"/>
          <w:lang w:val="en-US"/>
        </w:rPr>
        <w:t>)</w:t>
      </w:r>
      <w:r w:rsidRPr="48114252">
        <w:rPr>
          <w:sz w:val="20"/>
          <w:szCs w:val="20"/>
          <w:lang w:val="en-US"/>
        </w:rPr>
        <w:t xml:space="preserve"> that they had been waiting for</w:t>
      </w:r>
      <w:r w:rsidR="00E045D0" w:rsidRPr="48114252">
        <w:rPr>
          <w:sz w:val="20"/>
          <w:szCs w:val="20"/>
          <w:lang w:val="en-US"/>
        </w:rPr>
        <w:t>. O</w:t>
      </w:r>
      <w:r w:rsidRPr="48114252">
        <w:rPr>
          <w:sz w:val="20"/>
          <w:szCs w:val="20"/>
          <w:lang w:val="en-US"/>
        </w:rPr>
        <w:t>r maybe</w:t>
      </w:r>
      <w:r w:rsidR="00E045D0" w:rsidRPr="48114252">
        <w:rPr>
          <w:sz w:val="20"/>
          <w:szCs w:val="20"/>
          <w:lang w:val="en-US"/>
        </w:rPr>
        <w:t xml:space="preserve"> he meant</w:t>
      </w:r>
      <w:r w:rsidRPr="48114252">
        <w:rPr>
          <w:sz w:val="20"/>
          <w:szCs w:val="20"/>
          <w:lang w:val="en-US"/>
        </w:rPr>
        <w:t xml:space="preserve"> that they were blind to understanding that believing in him would bring them peace.</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w:numPr>
          <w:ilvl w:val="0"/>
          <w:numId w:val="19"/>
        </w:numPr>
        <w:rPr>
          <w:sz w:val="20"/>
          <w:szCs w:val="20"/>
        </w:rPr>
      </w:pPr>
      <w:r w:rsidRPr="007B69FD">
        <w:rPr>
          <w:sz w:val="20"/>
          <w:szCs w:val="20"/>
        </w:rPr>
        <w:t>[19:43]</w:t>
      </w:r>
      <w:r>
        <w:rPr>
          <w:sz w:val="20"/>
          <w:szCs w:val="20"/>
        </w:rPr>
        <w:t xml:space="preserve"> </w:t>
      </w:r>
      <w:r w:rsidR="00A014E9">
        <w:rPr>
          <w:sz w:val="20"/>
          <w:szCs w:val="20"/>
        </w:rPr>
        <w:tab/>
      </w:r>
      <w:r w:rsidR="004E2AFC" w:rsidRPr="007B69FD">
        <w:rPr>
          <w:sz w:val="20"/>
          <w:szCs w:val="20"/>
        </w:rPr>
        <w:t>What would Jerusalem’s enemies do to them?</w:t>
      </w:r>
    </w:p>
    <w:p w14:paraId="595F2C57" w14:textId="5BD74A46" w:rsidR="004E2AFC" w:rsidRPr="007B69FD" w:rsidRDefault="004E2AFC" w:rsidP="48114252">
      <w:pPr>
        <w:ind w:left="720"/>
        <w:rPr>
          <w:sz w:val="20"/>
          <w:szCs w:val="20"/>
          <w:lang w:val="en-US"/>
        </w:rPr>
      </w:pPr>
      <w:r w:rsidRPr="48114252">
        <w:rPr>
          <w:sz w:val="20"/>
          <w:szCs w:val="20"/>
          <w:lang w:val="en-US"/>
        </w:rPr>
        <w:t xml:space="preserve">They would build a barricade around Jerusalem, </w:t>
      </w:r>
      <w:r w:rsidR="00E045D0" w:rsidRPr="48114252">
        <w:rPr>
          <w:sz w:val="20"/>
          <w:szCs w:val="20"/>
          <w:lang w:val="en-US"/>
        </w:rPr>
        <w:t xml:space="preserve">they would </w:t>
      </w:r>
      <w:r w:rsidRPr="48114252">
        <w:rPr>
          <w:sz w:val="20"/>
          <w:szCs w:val="20"/>
          <w:lang w:val="en-US"/>
        </w:rPr>
        <w:t xml:space="preserve">surround them from every side, and </w:t>
      </w:r>
      <w:r w:rsidR="00E045D0" w:rsidRPr="48114252">
        <w:rPr>
          <w:sz w:val="20"/>
          <w:szCs w:val="20"/>
          <w:lang w:val="en-US"/>
        </w:rPr>
        <w:t xml:space="preserve">they would </w:t>
      </w:r>
      <w:r w:rsidRPr="48114252">
        <w:rPr>
          <w:sz w:val="20"/>
          <w:szCs w:val="20"/>
          <w:lang w:val="en-US"/>
        </w:rPr>
        <w:t>close in on them.</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w:numPr>
          <w:ilvl w:val="0"/>
          <w:numId w:val="19"/>
        </w:numPr>
        <w:rPr>
          <w:sz w:val="20"/>
          <w:szCs w:val="20"/>
        </w:rPr>
      </w:pPr>
      <w:r>
        <w:rPr>
          <w:sz w:val="20"/>
          <w:szCs w:val="20"/>
        </w:rPr>
        <w:t>[</w:t>
      </w:r>
      <w:r w:rsidRPr="007B69FD">
        <w:rPr>
          <w:sz w:val="20"/>
          <w:szCs w:val="20"/>
        </w:rPr>
        <w:t>19:43]</w:t>
      </w:r>
      <w:r>
        <w:rPr>
          <w:sz w:val="20"/>
          <w:szCs w:val="20"/>
        </w:rPr>
        <w:t xml:space="preserve"> </w:t>
      </w:r>
      <w:r w:rsidR="00A014E9">
        <w:rPr>
          <w:sz w:val="20"/>
          <w:szCs w:val="20"/>
        </w:rPr>
        <w:tab/>
      </w:r>
      <w:r w:rsidR="004E2AFC" w:rsidRPr="007B69FD">
        <w:rPr>
          <w:sz w:val="20"/>
          <w:szCs w:val="20"/>
        </w:rPr>
        <w:t xml:space="preserve">What problem do you think this would cause for the people of Jerusalem? </w:t>
      </w:r>
    </w:p>
    <w:p w14:paraId="068F5DFB" w14:textId="402FDDB5"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It sounds like the people of Jerusalem would not be able to get away from the city and run away from their enemies.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did Jesus say the enemies would do to the people and the city? </w:t>
      </w:r>
    </w:p>
    <w:p w14:paraId="31784B67" w14:textId="77777777" w:rsidR="004E2AFC" w:rsidRPr="007B69FD" w:rsidRDefault="004E2AFC" w:rsidP="004E2AFC">
      <w:pPr>
        <w:ind w:left="360" w:firstLine="360"/>
        <w:rPr>
          <w:sz w:val="20"/>
          <w:szCs w:val="20"/>
        </w:rPr>
      </w:pPr>
      <w:r w:rsidRPr="007B69FD">
        <w:rPr>
          <w:sz w:val="20"/>
          <w:szCs w:val="20"/>
        </w:rPr>
        <w:t>The enemies would kill them and their children. They would not leave one stone on top of another stone.</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w:numPr>
          <w:ilvl w:val="0"/>
          <w:numId w:val="19"/>
        </w:numPr>
        <w:rPr>
          <w:sz w:val="20"/>
          <w:szCs w:val="20"/>
        </w:rPr>
      </w:pPr>
      <w:r>
        <w:rPr>
          <w:sz w:val="20"/>
          <w:szCs w:val="20"/>
        </w:rPr>
        <w:t>[19:44]</w:t>
      </w:r>
      <w:r>
        <w:rPr>
          <w:sz w:val="20"/>
          <w:szCs w:val="20"/>
        </w:rPr>
        <w:tab/>
      </w:r>
      <w:r>
        <w:rPr>
          <w:sz w:val="20"/>
          <w:szCs w:val="20"/>
        </w:rPr>
        <w:tab/>
      </w:r>
      <w:r w:rsidR="004E2AFC" w:rsidRPr="007B69FD">
        <w:rPr>
          <w:sz w:val="20"/>
          <w:szCs w:val="20"/>
        </w:rPr>
        <w:t>What do you think it means not to leave one stone on top of another stone?</w:t>
      </w:r>
    </w:p>
    <w:p w14:paraId="0385D8F0" w14:textId="07592D04"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This seems to mean that they would completely break down the walls in the city.</w:t>
      </w:r>
    </w:p>
    <w:p w14:paraId="1944B628" w14:textId="77777777" w:rsidR="00DC2806" w:rsidRPr="007B69FD" w:rsidRDefault="00DC2806" w:rsidP="00DC2806">
      <w:pPr>
        <w:pStyle w:val="Continuedline"/>
      </w:pPr>
      <w:r w:rsidRPr="007B69FD">
        <w:lastRenderedPageBreak/>
        <w:t>Luke 19:28-48 continued</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Why would all these things happen to the people of Jerusalem? </w:t>
      </w:r>
    </w:p>
    <w:p w14:paraId="54E81FFC" w14:textId="77777777" w:rsidR="004E2AFC" w:rsidRPr="007B69FD" w:rsidRDefault="004E2AFC" w:rsidP="48114252">
      <w:pPr>
        <w:pStyle w:val="ListParagraph"/>
        <w:ind w:left="360" w:firstLine="360"/>
        <w:rPr>
          <w:sz w:val="20"/>
          <w:szCs w:val="20"/>
          <w:lang w:val="en-US"/>
        </w:rPr>
      </w:pPr>
      <w:r w:rsidRPr="48114252">
        <w:rPr>
          <w:sz w:val="20"/>
          <w:szCs w:val="20"/>
          <w:lang w:val="en-US"/>
        </w:rPr>
        <w:t xml:space="preserve">These things would happen because they did not recognize the time of their visitation. </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do you think the time of their visitation means? </w:t>
      </w:r>
    </w:p>
    <w:p w14:paraId="2B4A588D" w14:textId="50E82D6F" w:rsidR="004E2AFC" w:rsidRPr="007B69FD" w:rsidRDefault="000407B4" w:rsidP="48114252">
      <w:pPr>
        <w:pStyle w:val="ListParagraph"/>
        <w:ind w:left="360" w:firstLine="360"/>
        <w:rPr>
          <w:sz w:val="20"/>
          <w:szCs w:val="20"/>
          <w:lang w:val="en-US"/>
        </w:rPr>
      </w:pPr>
      <w:r w:rsidRPr="48114252">
        <w:rPr>
          <w:i/>
          <w:iCs/>
          <w:sz w:val="20"/>
          <w:szCs w:val="20"/>
          <w:lang w:val="en-US"/>
        </w:rPr>
        <w:t>(Answer may vary.)</w:t>
      </w:r>
      <w:r w:rsidRPr="48114252">
        <w:rPr>
          <w:sz w:val="20"/>
          <w:szCs w:val="20"/>
          <w:lang w:val="en-US"/>
        </w:rPr>
        <w:t xml:space="preserve"> </w:t>
      </w:r>
      <w:r w:rsidR="004E2AFC" w:rsidRPr="48114252">
        <w:rPr>
          <w:sz w:val="20"/>
          <w:szCs w:val="20"/>
          <w:lang w:val="en-US"/>
        </w:rPr>
        <w:t>It seems to mean the time when God the Son (Jesus) came to them.</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w:numPr>
          <w:ilvl w:val="0"/>
          <w:numId w:val="19"/>
        </w:numPr>
        <w:rPr>
          <w:sz w:val="20"/>
          <w:szCs w:val="20"/>
        </w:rPr>
      </w:pPr>
      <w:r>
        <w:rPr>
          <w:sz w:val="20"/>
          <w:szCs w:val="20"/>
        </w:rPr>
        <w:t>[</w:t>
      </w:r>
      <w:r w:rsidRPr="007B69FD">
        <w:rPr>
          <w:sz w:val="20"/>
          <w:szCs w:val="20"/>
        </w:rPr>
        <w:t>19:45]</w:t>
      </w:r>
      <w:r>
        <w:rPr>
          <w:sz w:val="20"/>
          <w:szCs w:val="20"/>
        </w:rPr>
        <w:t xml:space="preserve"> </w:t>
      </w:r>
      <w:r w:rsidR="00A014E9">
        <w:rPr>
          <w:sz w:val="20"/>
          <w:szCs w:val="20"/>
        </w:rPr>
        <w:tab/>
      </w:r>
      <w:r w:rsidR="004E2AFC" w:rsidRPr="007B69FD">
        <w:rPr>
          <w:sz w:val="20"/>
          <w:szCs w:val="20"/>
        </w:rPr>
        <w:t xml:space="preserve">What did Jesus do after he said these things? </w:t>
      </w:r>
    </w:p>
    <w:p w14:paraId="70422A0F" w14:textId="77777777" w:rsidR="004E2AFC" w:rsidRPr="007B69FD" w:rsidRDefault="004E2AFC" w:rsidP="004E2AFC">
      <w:pPr>
        <w:ind w:left="360" w:firstLine="360"/>
        <w:rPr>
          <w:sz w:val="20"/>
          <w:szCs w:val="20"/>
        </w:rPr>
      </w:pPr>
      <w:r w:rsidRPr="007B69FD">
        <w:rPr>
          <w:sz w:val="20"/>
          <w:szCs w:val="20"/>
        </w:rPr>
        <w:t>He went into the temple and began to drive out those who were selling things.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did Jesus say the temple was supposed to be? </w:t>
      </w:r>
    </w:p>
    <w:p w14:paraId="27745305" w14:textId="77777777" w:rsidR="004E2AFC" w:rsidRPr="007B69FD" w:rsidRDefault="004E2AFC" w:rsidP="48114252">
      <w:pPr>
        <w:ind w:left="360" w:firstLine="360"/>
        <w:rPr>
          <w:sz w:val="20"/>
          <w:szCs w:val="20"/>
          <w:lang w:val="en-US"/>
        </w:rPr>
      </w:pPr>
      <w:r w:rsidRPr="48114252">
        <w:rPr>
          <w:sz w:val="20"/>
          <w:szCs w:val="20"/>
          <w:lang w:val="en-US"/>
        </w:rPr>
        <w:t xml:space="preserve">He said it was supposed to be a house a prayer. </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had these people made it into, instead? </w:t>
      </w:r>
    </w:p>
    <w:p w14:paraId="40BC6491" w14:textId="77777777" w:rsidR="004E2AFC" w:rsidRPr="007B69FD" w:rsidRDefault="004E2AFC" w:rsidP="004E2AFC">
      <w:pPr>
        <w:ind w:left="360" w:firstLine="360"/>
        <w:rPr>
          <w:sz w:val="20"/>
          <w:szCs w:val="20"/>
        </w:rPr>
      </w:pPr>
      <w:r w:rsidRPr="007B69FD">
        <w:rPr>
          <w:sz w:val="20"/>
          <w:szCs w:val="20"/>
        </w:rPr>
        <w:t>They had made it into a den of robbers.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w:numPr>
          <w:ilvl w:val="0"/>
          <w:numId w:val="19"/>
        </w:numPr>
        <w:rPr>
          <w:sz w:val="20"/>
          <w:szCs w:val="20"/>
        </w:rPr>
      </w:pPr>
      <w:r>
        <w:rPr>
          <w:sz w:val="20"/>
          <w:szCs w:val="20"/>
        </w:rPr>
        <w:t>[</w:t>
      </w:r>
      <w:r w:rsidRPr="007B69FD">
        <w:rPr>
          <w:sz w:val="20"/>
          <w:szCs w:val="20"/>
        </w:rPr>
        <w:t>19:46]</w:t>
      </w:r>
      <w:r>
        <w:rPr>
          <w:sz w:val="20"/>
          <w:szCs w:val="20"/>
        </w:rPr>
        <w:t xml:space="preserve"> </w:t>
      </w:r>
      <w:r w:rsidR="00A014E9">
        <w:rPr>
          <w:sz w:val="20"/>
          <w:szCs w:val="20"/>
        </w:rPr>
        <w:tab/>
      </w:r>
      <w:r w:rsidR="004E2AFC" w:rsidRPr="007B69FD">
        <w:rPr>
          <w:sz w:val="20"/>
          <w:szCs w:val="20"/>
        </w:rPr>
        <w:t>Why do you think he said they had made it into a den of robbers?</w:t>
      </w:r>
    </w:p>
    <w:p w14:paraId="5605DAF5" w14:textId="658E3118" w:rsidR="004E2AFC" w:rsidRPr="007B69FD" w:rsidRDefault="004E2AFC" w:rsidP="48114252">
      <w:pPr>
        <w:ind w:left="360" w:firstLine="360"/>
        <w:rPr>
          <w:sz w:val="20"/>
          <w:szCs w:val="20"/>
          <w:lang w:val="en-US"/>
        </w:rPr>
      </w:pPr>
      <w:r w:rsidRPr="48114252">
        <w:rPr>
          <w:sz w:val="20"/>
          <w:szCs w:val="20"/>
          <w:lang w:val="en-US"/>
        </w:rPr>
        <w:t xml:space="preserve"> </w:t>
      </w:r>
      <w:r w:rsidR="003B1AF9" w:rsidRPr="48114252">
        <w:rPr>
          <w:sz w:val="20"/>
          <w:szCs w:val="20"/>
          <w:lang w:val="en-US"/>
        </w:rPr>
        <w:t xml:space="preserve">He probably meant that </w:t>
      </w:r>
      <w:r w:rsidRPr="48114252">
        <w:rPr>
          <w:sz w:val="20"/>
          <w:szCs w:val="20"/>
          <w:lang w:val="en-US"/>
        </w:rPr>
        <w:t>the people were cheating those who bought from them.</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How often did Jesus teach in the temple at this time? </w:t>
      </w:r>
    </w:p>
    <w:p w14:paraId="40568F9B" w14:textId="77777777" w:rsidR="004E2AFC" w:rsidRPr="007B69FD" w:rsidRDefault="004E2AFC" w:rsidP="004E2AFC">
      <w:pPr>
        <w:ind w:left="360" w:firstLine="360"/>
        <w:rPr>
          <w:sz w:val="20"/>
          <w:szCs w:val="20"/>
        </w:rPr>
      </w:pPr>
      <w:r w:rsidRPr="007B69FD">
        <w:rPr>
          <w:sz w:val="20"/>
          <w:szCs w:val="20"/>
        </w:rPr>
        <w:t>He was teaching there every day.</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What did the priests and other leaders want to do to him? </w:t>
      </w:r>
    </w:p>
    <w:p w14:paraId="5A59AE5F" w14:textId="77777777" w:rsidR="004E2AFC" w:rsidRPr="007B69FD" w:rsidRDefault="004E2AFC" w:rsidP="004E2AFC">
      <w:pPr>
        <w:ind w:left="360" w:firstLine="360"/>
        <w:rPr>
          <w:sz w:val="20"/>
          <w:szCs w:val="20"/>
        </w:rPr>
      </w:pPr>
      <w:r w:rsidRPr="007B69FD">
        <w:rPr>
          <w:sz w:val="20"/>
          <w:szCs w:val="20"/>
        </w:rPr>
        <w:t>They wanted to destroy him.</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 xml:space="preserve">Why could they not do this? </w:t>
      </w:r>
    </w:p>
    <w:p w14:paraId="2B08C7AA" w14:textId="77777777" w:rsidR="004E2AFC" w:rsidRPr="007B69FD" w:rsidRDefault="004E2AFC" w:rsidP="004E2AFC">
      <w:pPr>
        <w:ind w:left="360" w:firstLine="360"/>
        <w:rPr>
          <w:sz w:val="20"/>
          <w:szCs w:val="20"/>
        </w:rPr>
      </w:pPr>
      <w:r w:rsidRPr="007B69FD">
        <w:rPr>
          <w:sz w:val="20"/>
          <w:szCs w:val="20"/>
        </w:rPr>
        <w:t>They could not do this because the people were listening closely to all Jesus said.</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Why do you think this stopped the</w:t>
      </w:r>
      <w:r w:rsidR="00DC2806">
        <w:rPr>
          <w:sz w:val="20"/>
          <w:szCs w:val="20"/>
        </w:rPr>
        <w:t xml:space="preserve"> priests and other leaders from destroying Jesus</w:t>
      </w:r>
      <w:r w:rsidR="004E2AFC" w:rsidRPr="007B69FD">
        <w:rPr>
          <w:sz w:val="20"/>
          <w:szCs w:val="20"/>
        </w:rPr>
        <w:t xml:space="preserve">? </w:t>
      </w:r>
    </w:p>
    <w:p w14:paraId="130F8375" w14:textId="4587ABC0" w:rsidR="004E2AFC" w:rsidRPr="007B69FD" w:rsidRDefault="00AF3C50"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 xml:space="preserve">It probably stopped them because they were afraid of what the people would think about them </w:t>
      </w:r>
      <w:r w:rsidR="00DC2806" w:rsidRPr="48114252">
        <w:rPr>
          <w:sz w:val="20"/>
          <w:szCs w:val="20"/>
          <w:lang w:val="en-US"/>
        </w:rPr>
        <w:t xml:space="preserve">or do to them </w:t>
      </w:r>
      <w:r w:rsidR="004E2AFC" w:rsidRPr="48114252">
        <w:rPr>
          <w:sz w:val="20"/>
          <w:szCs w:val="20"/>
          <w:lang w:val="en-US"/>
        </w:rPr>
        <w:t>for destroying a popular speaker</w:t>
      </w:r>
      <w:r w:rsidR="000407B4" w:rsidRPr="48114252">
        <w:rPr>
          <w:sz w:val="20"/>
          <w:szCs w:val="20"/>
          <w:lang w:val="en-US"/>
        </w:rPr>
        <w:t xml:space="preserve"> that some believed was the Messiah</w:t>
      </w:r>
      <w:r w:rsidR="004E2AFC" w:rsidRPr="48114252">
        <w:rPr>
          <w:sz w:val="20"/>
          <w:szCs w:val="20"/>
          <w:lang w:val="en-US"/>
        </w:rPr>
        <w:t>.</w:t>
      </w:r>
    </w:p>
    <w:p w14:paraId="5532E496" w14:textId="77777777" w:rsidR="004E2AFC" w:rsidRPr="007B69FD" w:rsidRDefault="004E2AFC" w:rsidP="004E2AFC">
      <w:pPr>
        <w:rPr>
          <w:sz w:val="20"/>
          <w:szCs w:val="20"/>
        </w:rPr>
      </w:pPr>
    </w:p>
    <w:p w14:paraId="1C783A77" w14:textId="77777777" w:rsidR="004E2AFC" w:rsidRPr="007B69FD" w:rsidRDefault="004E2AFC" w:rsidP="004E2AFC">
      <w:pPr>
        <w:rPr>
          <w:b/>
          <w:sz w:val="20"/>
          <w:szCs w:val="20"/>
        </w:rPr>
      </w:pPr>
      <w:r w:rsidRPr="007B69FD">
        <w:rPr>
          <w:b/>
          <w:sz w:val="20"/>
          <w:szCs w:val="20"/>
        </w:rPr>
        <w:t>Comment Section:</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w:pStyle w:val="Heading1"/>
        <w:keepNext w:val="0"/>
        <w:keepLines w:val="0"/>
        <w:spacing w:before="480"/>
        <w:rPr>
          <w:b/>
          <w:bCs/>
          <w:szCs w:val="44"/>
        </w:rPr>
      </w:pPr>
      <w:bookmarkStart w:id="21" w:name="_Toc161920342"/>
      <w:bookmarkStart w:id="22" w:name="_Toc166194253"/>
      <w:r w:rsidRPr="007B69FD">
        <w:rPr>
          <w:b/>
          <w:bCs/>
          <w:szCs w:val="44"/>
        </w:rPr>
        <w:lastRenderedPageBreak/>
        <w:t>Luke 23:26-47</w:t>
      </w:r>
      <w:bookmarkEnd w:id="21"/>
      <w:bookmarkEnd w:id="22"/>
    </w:p>
    <w:p w14:paraId="4ACFE896" w14:textId="729AF932" w:rsidR="004E2AFC" w:rsidRPr="007B69FD" w:rsidRDefault="004E2AFC" w:rsidP="0042261F">
      <w:pPr>
        <w:pStyle w:val="Background"/>
        <w:rPr>
          <w:b/>
          <w:sz w:val="32"/>
          <w:szCs w:val="32"/>
        </w:rPr>
      </w:pPr>
      <w:r w:rsidRPr="007B69FD">
        <w:rPr>
          <w:b/>
        </w:rPr>
        <w:t>Background</w:t>
      </w:r>
      <w:r w:rsidRPr="007B69FD">
        <w:t xml:space="preserve">: The religious leaders took Jesus to the governor of Judea and accused Jesus of saying that he was a king. They demanded </w:t>
      </w:r>
      <w:r w:rsidR="0048219C" w:rsidRPr="007B69FD">
        <w:t>that</w:t>
      </w:r>
      <w:r w:rsidRPr="007B69FD">
        <w:t xml:space="preserve"> Jesus be crucified, and the governor handed Jesus over to the soldiers to crucify him.</w:t>
      </w:r>
    </w:p>
    <w:p w14:paraId="6C036BA5" w14:textId="77777777" w:rsidR="00170DC8" w:rsidRPr="00170DC8" w:rsidRDefault="00170DC8" w:rsidP="00170DC8">
      <w:pPr>
        <w:pStyle w:val="Background"/>
        <w:rPr>
          <w:b/>
          <w:bCs w:val="0"/>
          <w:i/>
          <w:iCs/>
        </w:rPr>
      </w:pPr>
      <w:r w:rsidRPr="00170DC8">
        <w:rPr>
          <w:b/>
          <w:bCs w:val="0"/>
          <w:i/>
          <w:iCs/>
        </w:rPr>
        <w:t>Read the passage.</w:t>
      </w:r>
    </w:p>
    <w:p w14:paraId="251A9690" w14:textId="77777777" w:rsidR="004E2AFC" w:rsidRPr="007B69FD" w:rsidRDefault="004E2AFC" w:rsidP="006D6990">
      <w:pPr>
        <w:pStyle w:val="Part1"/>
      </w:pPr>
      <w:r w:rsidRPr="007B69FD">
        <w:t>Part 1</w:t>
      </w:r>
    </w:p>
    <w:p w14:paraId="080EE483" w14:textId="7EA953C2" w:rsidR="004E2AFC" w:rsidRPr="007B69FD" w:rsidRDefault="004E2AFC" w:rsidP="0042261F">
      <w:pPr>
        <w:pStyle w:val="Answerortell"/>
      </w:pPr>
      <w:r w:rsidRPr="007B69FD">
        <w:t xml:space="preserve">Tell in your own words what you just read in </w:t>
      </w:r>
      <w:r w:rsidR="003947E5">
        <w:t>this passage</w:t>
      </w:r>
      <w:r w:rsidRPr="007B69FD">
        <w:t>.</w:t>
      </w:r>
    </w:p>
    <w:p w14:paraId="3E613308" w14:textId="555D9EB5" w:rsidR="004E2AFC" w:rsidRPr="007B69FD" w:rsidRDefault="004E2AFC" w:rsidP="0042261F">
      <w:pPr>
        <w:pStyle w:val="Checklist"/>
      </w:pPr>
      <w:r w:rsidRPr="007B69FD">
        <w:t xml:space="preserve">They led Jesus away and made another man carry Jesus' cross. </w:t>
      </w:r>
      <w:r w:rsidR="00A014E9" w:rsidRPr="007B69FD">
        <w:t>[23:26]</w:t>
      </w:r>
    </w:p>
    <w:p w14:paraId="31EF91A6" w14:textId="35449B3F" w:rsidR="004E2AFC" w:rsidRPr="007B69FD" w:rsidRDefault="004E2AFC" w:rsidP="0042261F">
      <w:pPr>
        <w:pStyle w:val="Checklist"/>
      </w:pPr>
      <w:r w:rsidRPr="007B69FD">
        <w:t xml:space="preserve">A crowd followed Jesus, and Jesus spoke to those who were mourning. </w:t>
      </w:r>
      <w:r w:rsidR="00A014E9" w:rsidRPr="007B69FD">
        <w:t>[23:27-31]</w:t>
      </w:r>
    </w:p>
    <w:p w14:paraId="4EB35BAE" w14:textId="02BABB3E" w:rsidR="004E2AFC" w:rsidRPr="007B69FD" w:rsidRDefault="004E2AFC" w:rsidP="0042261F">
      <w:pPr>
        <w:pStyle w:val="Checklist"/>
      </w:pPr>
      <w:r w:rsidRPr="007B69FD">
        <w:t xml:space="preserve">The soldiers crucified Jesus and two criminals. </w:t>
      </w:r>
      <w:r w:rsidR="00A014E9" w:rsidRPr="007B69FD">
        <w:t>[23:32-33]</w:t>
      </w:r>
    </w:p>
    <w:p w14:paraId="51D0FBE6" w14:textId="2BD7CD59" w:rsidR="004E2AFC" w:rsidRPr="007B69FD" w:rsidRDefault="004E2AFC" w:rsidP="0042261F">
      <w:pPr>
        <w:pStyle w:val="Checklist"/>
      </w:pPr>
      <w:r w:rsidRPr="48114252">
        <w:rPr>
          <w:lang w:val="en-US"/>
        </w:rPr>
        <w:t xml:space="preserve">Jesus asked God to forgive the people that were crucifying him because they didn’t know what they were doing. </w:t>
      </w:r>
      <w:r w:rsidR="00A014E9" w:rsidRPr="48114252">
        <w:rPr>
          <w:lang w:val="en-US"/>
        </w:rPr>
        <w:t>[23:</w:t>
      </w:r>
      <w:r w:rsidR="00480998">
        <w:rPr>
          <w:lang w:val="en-US"/>
        </w:rPr>
        <w:t>3</w:t>
      </w:r>
      <w:r w:rsidR="00A014E9" w:rsidRPr="48114252">
        <w:rPr>
          <w:lang w:val="en-US"/>
        </w:rPr>
        <w:t>4]</w:t>
      </w:r>
    </w:p>
    <w:p w14:paraId="595C90A7" w14:textId="6CE59144" w:rsidR="004E2AFC" w:rsidRPr="007B69FD" w:rsidRDefault="004E2AFC" w:rsidP="0042261F">
      <w:pPr>
        <w:pStyle w:val="Checklist"/>
      </w:pPr>
      <w:r w:rsidRPr="007B69FD">
        <w:t xml:space="preserve">People mocked Jesus. </w:t>
      </w:r>
      <w:r w:rsidR="00A014E9" w:rsidRPr="007B69FD">
        <w:t>[23:35-39</w:t>
      </w:r>
      <w:r w:rsidR="00A014E9">
        <w:t>]</w:t>
      </w:r>
    </w:p>
    <w:p w14:paraId="4F26384D" w14:textId="0E4B0575" w:rsidR="004E2AFC" w:rsidRPr="007B69FD" w:rsidRDefault="004E2AFC" w:rsidP="0042261F">
      <w:pPr>
        <w:pStyle w:val="Checklist"/>
      </w:pPr>
      <w:r w:rsidRPr="007B69FD">
        <w:t xml:space="preserve">One criminal hanging beside Jesus insulted Him. </w:t>
      </w:r>
      <w:r w:rsidR="00A014E9">
        <w:t>[</w:t>
      </w:r>
      <w:r w:rsidR="00A014E9" w:rsidRPr="007B69FD">
        <w:t>23:39]</w:t>
      </w:r>
    </w:p>
    <w:p w14:paraId="084AAF74" w14:textId="3130FC3F" w:rsidR="004E2AFC" w:rsidRPr="007B69FD" w:rsidRDefault="004E2AFC" w:rsidP="0042261F">
      <w:pPr>
        <w:pStyle w:val="Checklist"/>
      </w:pPr>
      <w:r w:rsidRPr="007B69FD">
        <w:t xml:space="preserve">The other criminal hanging on the other side asked for Jesus’ mercy. Jesus answered him. </w:t>
      </w:r>
      <w:r w:rsidR="00A014E9" w:rsidRPr="007B69FD">
        <w:t>[23:40-43]</w:t>
      </w:r>
    </w:p>
    <w:p w14:paraId="3439A193" w14:textId="16D417ED" w:rsidR="004E2AFC" w:rsidRPr="007B69FD" w:rsidRDefault="004E2AFC" w:rsidP="0042261F">
      <w:pPr>
        <w:pStyle w:val="Checklist"/>
      </w:pPr>
      <w:r w:rsidRPr="007B69FD">
        <w:t xml:space="preserve">Jesus died. </w:t>
      </w:r>
      <w:r w:rsidR="00A014E9" w:rsidRPr="007B69FD">
        <w:t>[23:44-46]</w:t>
      </w:r>
    </w:p>
    <w:p w14:paraId="21F8533B" w14:textId="07FDE6D1" w:rsidR="004E2AFC" w:rsidRPr="007B69FD" w:rsidRDefault="004E2AFC" w:rsidP="0042261F">
      <w:pPr>
        <w:pStyle w:val="Checklist"/>
      </w:pPr>
      <w:r w:rsidRPr="007B69FD">
        <w:t xml:space="preserve">The centurion realized that Jesus was a righteous man. </w:t>
      </w:r>
      <w:r w:rsidR="00A014E9" w:rsidRPr="007B69FD">
        <w:t>[23:47]</w:t>
      </w:r>
    </w:p>
    <w:p w14:paraId="4E9DB535" w14:textId="77777777" w:rsidR="004E2AFC" w:rsidRPr="007B69FD" w:rsidRDefault="004E2AFC" w:rsidP="00961A85">
      <w:pPr>
        <w:pStyle w:val="Part2"/>
      </w:pPr>
      <w:r w:rsidRPr="007B69FD">
        <w:t>Part 2</w:t>
      </w:r>
    </w:p>
    <w:p w14:paraId="133D83A1" w14:textId="079E3A4C" w:rsidR="004E2AFC" w:rsidRPr="007B69FD" w:rsidRDefault="003947E5" w:rsidP="0042261F">
      <w:pPr>
        <w:pStyle w:val="Answerortell"/>
      </w:pPr>
      <w:r>
        <w:t>Answer the following questions from the specified verses.</w:t>
      </w:r>
    </w:p>
    <w:p w14:paraId="39EF7501" w14:textId="328C949A" w:rsidR="004E2AFC" w:rsidRPr="007B69FD" w:rsidRDefault="008F6E25" w:rsidP="0099152C">
      <w:pPr>
        <w:numPr>
          <w:ilvl w:val="0"/>
          <w:numId w:val="20"/>
        </w:numPr>
        <w:spacing w:before="200"/>
        <w:rPr>
          <w:sz w:val="20"/>
          <w:szCs w:val="20"/>
        </w:rPr>
      </w:pPr>
      <w:r w:rsidRPr="007B69FD">
        <w:rPr>
          <w:sz w:val="20"/>
          <w:szCs w:val="20"/>
        </w:rPr>
        <w:t>[23:26]</w:t>
      </w:r>
      <w:r>
        <w:rPr>
          <w:sz w:val="20"/>
          <w:szCs w:val="20"/>
        </w:rPr>
        <w:t xml:space="preserve"> </w:t>
      </w:r>
      <w:r w:rsidR="00A014E9">
        <w:rPr>
          <w:sz w:val="20"/>
          <w:szCs w:val="20"/>
        </w:rPr>
        <w:tab/>
      </w:r>
      <w:r w:rsidR="004E2AFC" w:rsidRPr="007B69FD">
        <w:rPr>
          <w:sz w:val="20"/>
          <w:szCs w:val="20"/>
        </w:rPr>
        <w:t xml:space="preserve">What did the soldiers make a man do? </w:t>
      </w:r>
    </w:p>
    <w:p w14:paraId="32688613" w14:textId="77777777" w:rsidR="004E2AFC" w:rsidRPr="007B69FD" w:rsidRDefault="004E2AFC" w:rsidP="004E2AFC">
      <w:pPr>
        <w:ind w:left="720"/>
        <w:rPr>
          <w:sz w:val="20"/>
          <w:szCs w:val="20"/>
        </w:rPr>
      </w:pPr>
      <w:r w:rsidRPr="007B69FD">
        <w:rPr>
          <w:sz w:val="20"/>
          <w:szCs w:val="20"/>
        </w:rPr>
        <w:t>They made him carry Jesus’ cross and follow him.</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w:numPr>
          <w:ilvl w:val="0"/>
          <w:numId w:val="20"/>
        </w:numPr>
        <w:rPr>
          <w:sz w:val="20"/>
          <w:szCs w:val="20"/>
        </w:rPr>
      </w:pPr>
      <w:r w:rsidRPr="007B69FD">
        <w:rPr>
          <w:sz w:val="20"/>
          <w:szCs w:val="20"/>
        </w:rPr>
        <w:t>[23:27]</w:t>
      </w:r>
      <w:r>
        <w:rPr>
          <w:sz w:val="20"/>
          <w:szCs w:val="20"/>
        </w:rPr>
        <w:t xml:space="preserve"> </w:t>
      </w:r>
      <w:r w:rsidR="00A014E9">
        <w:rPr>
          <w:sz w:val="20"/>
          <w:szCs w:val="20"/>
        </w:rPr>
        <w:tab/>
      </w:r>
      <w:r w:rsidR="004E2AFC" w:rsidRPr="007B69FD">
        <w:rPr>
          <w:sz w:val="20"/>
          <w:szCs w:val="20"/>
        </w:rPr>
        <w:t xml:space="preserve">Who else followed Jesus? </w:t>
      </w:r>
    </w:p>
    <w:p w14:paraId="3B64BEF2" w14:textId="50277BF5" w:rsidR="004E2AFC" w:rsidRPr="007B69FD" w:rsidRDefault="004E2AFC" w:rsidP="004E2AFC">
      <w:pPr>
        <w:ind w:left="720"/>
        <w:rPr>
          <w:sz w:val="20"/>
          <w:szCs w:val="20"/>
        </w:rPr>
      </w:pPr>
      <w:r w:rsidRPr="007B69FD">
        <w:rPr>
          <w:sz w:val="20"/>
          <w:szCs w:val="20"/>
        </w:rPr>
        <w:t>A great crowd of the people</w:t>
      </w:r>
      <w:r w:rsidR="0048219C" w:rsidRPr="007B69FD">
        <w:rPr>
          <w:sz w:val="20"/>
          <w:szCs w:val="20"/>
        </w:rPr>
        <w:t xml:space="preserve"> followed him</w:t>
      </w:r>
      <w:r w:rsidRPr="007B69FD">
        <w:rPr>
          <w:sz w:val="20"/>
          <w:szCs w:val="20"/>
        </w:rPr>
        <w:t>, and some women who were mourning and grieving for Jesus followed him.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w:numPr>
          <w:ilvl w:val="0"/>
          <w:numId w:val="20"/>
        </w:numPr>
        <w:rPr>
          <w:sz w:val="20"/>
          <w:szCs w:val="20"/>
        </w:rPr>
      </w:pPr>
      <w:r w:rsidRPr="007B69FD">
        <w:rPr>
          <w:sz w:val="20"/>
          <w:szCs w:val="20"/>
        </w:rPr>
        <w:t>[23:28]</w:t>
      </w:r>
      <w:r>
        <w:rPr>
          <w:sz w:val="20"/>
          <w:szCs w:val="20"/>
        </w:rPr>
        <w:t xml:space="preserve"> </w:t>
      </w:r>
      <w:r w:rsidR="00A014E9">
        <w:rPr>
          <w:sz w:val="20"/>
          <w:szCs w:val="20"/>
        </w:rPr>
        <w:tab/>
      </w:r>
      <w:r w:rsidR="004E2AFC" w:rsidRPr="007B69FD">
        <w:rPr>
          <w:sz w:val="20"/>
          <w:szCs w:val="20"/>
        </w:rPr>
        <w:t xml:space="preserve">Who did Jesus say the women of Jerusalem should weep for instead of him? </w:t>
      </w:r>
    </w:p>
    <w:p w14:paraId="4629BAA9" w14:textId="77777777" w:rsidR="004E2AFC" w:rsidRPr="007B69FD" w:rsidRDefault="004E2AFC" w:rsidP="004E2AFC">
      <w:pPr>
        <w:ind w:left="720"/>
        <w:rPr>
          <w:sz w:val="20"/>
          <w:szCs w:val="20"/>
        </w:rPr>
      </w:pPr>
      <w:r w:rsidRPr="007B69FD">
        <w:rPr>
          <w:sz w:val="20"/>
          <w:szCs w:val="20"/>
        </w:rPr>
        <w:t>They should weep for themselves and for their children.</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w:numPr>
          <w:ilvl w:val="0"/>
          <w:numId w:val="20"/>
        </w:numPr>
        <w:rPr>
          <w:sz w:val="20"/>
          <w:szCs w:val="20"/>
        </w:rPr>
      </w:pPr>
      <w:r w:rsidRPr="007B69FD">
        <w:rPr>
          <w:sz w:val="20"/>
          <w:szCs w:val="20"/>
        </w:rPr>
        <w:t>[23:29]</w:t>
      </w:r>
      <w:r>
        <w:rPr>
          <w:sz w:val="20"/>
          <w:szCs w:val="20"/>
        </w:rPr>
        <w:t xml:space="preserve"> </w:t>
      </w:r>
      <w:r w:rsidR="00A014E9">
        <w:rPr>
          <w:sz w:val="20"/>
          <w:szCs w:val="20"/>
        </w:rPr>
        <w:tab/>
      </w:r>
      <w:r w:rsidR="004E2AFC" w:rsidRPr="007B69FD">
        <w:rPr>
          <w:sz w:val="20"/>
          <w:szCs w:val="20"/>
        </w:rPr>
        <w:t xml:space="preserve">What did Jesus tell them that people would say at that time about women who did not have children and women who did not nurse babies? </w:t>
      </w:r>
    </w:p>
    <w:p w14:paraId="3976F92F" w14:textId="77777777" w:rsidR="004E2AFC" w:rsidRPr="007B69FD" w:rsidRDefault="004E2AFC" w:rsidP="004E2AFC">
      <w:pPr>
        <w:ind w:left="720"/>
        <w:rPr>
          <w:sz w:val="20"/>
          <w:szCs w:val="20"/>
        </w:rPr>
      </w:pPr>
      <w:r w:rsidRPr="007B69FD">
        <w:rPr>
          <w:sz w:val="20"/>
          <w:szCs w:val="20"/>
        </w:rPr>
        <w:t>People would say that those women were blessed.</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w:numPr>
          <w:ilvl w:val="0"/>
          <w:numId w:val="20"/>
        </w:numPr>
        <w:rPr>
          <w:sz w:val="20"/>
          <w:szCs w:val="20"/>
        </w:rPr>
      </w:pPr>
      <w:r w:rsidRPr="007B69FD">
        <w:rPr>
          <w:sz w:val="20"/>
          <w:szCs w:val="20"/>
        </w:rPr>
        <w:t>[23:30]</w:t>
      </w:r>
      <w:r>
        <w:rPr>
          <w:sz w:val="20"/>
          <w:szCs w:val="20"/>
        </w:rPr>
        <w:t xml:space="preserve"> </w:t>
      </w:r>
      <w:r w:rsidR="00A014E9">
        <w:rPr>
          <w:sz w:val="20"/>
          <w:szCs w:val="20"/>
        </w:rPr>
        <w:tab/>
      </w:r>
      <w:r w:rsidR="004E2AFC" w:rsidRPr="007B69FD">
        <w:rPr>
          <w:sz w:val="20"/>
          <w:szCs w:val="20"/>
        </w:rPr>
        <w:t xml:space="preserve">What did Jesus say people would tell the mountains to do? </w:t>
      </w:r>
    </w:p>
    <w:p w14:paraId="30F17592" w14:textId="77777777" w:rsidR="004E2AFC" w:rsidRPr="007B69FD" w:rsidRDefault="004E2AFC" w:rsidP="004E2AFC">
      <w:pPr>
        <w:ind w:left="720"/>
        <w:rPr>
          <w:sz w:val="20"/>
          <w:szCs w:val="20"/>
        </w:rPr>
      </w:pPr>
      <w:r w:rsidRPr="007B69FD">
        <w:rPr>
          <w:sz w:val="20"/>
          <w:szCs w:val="20"/>
        </w:rPr>
        <w:t>People would tell the mountains to fall on them and cover them.</w:t>
      </w:r>
    </w:p>
    <w:p w14:paraId="748A492D" w14:textId="77777777" w:rsidR="008D7414" w:rsidRPr="007B69FD" w:rsidRDefault="008D7414" w:rsidP="008D7414">
      <w:pPr>
        <w:pStyle w:val="Continuedline"/>
      </w:pPr>
      <w:r w:rsidRPr="007B69FD">
        <w:lastRenderedPageBreak/>
        <w:t>Luke 23:26-47 continued</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w:numPr>
          <w:ilvl w:val="0"/>
          <w:numId w:val="20"/>
        </w:numPr>
        <w:rPr>
          <w:sz w:val="20"/>
          <w:szCs w:val="20"/>
        </w:rPr>
      </w:pPr>
      <w:r w:rsidRPr="007B69FD">
        <w:rPr>
          <w:sz w:val="20"/>
          <w:szCs w:val="20"/>
        </w:rPr>
        <w:t>[23:29-30]</w:t>
      </w:r>
      <w:r>
        <w:rPr>
          <w:sz w:val="20"/>
          <w:szCs w:val="20"/>
        </w:rPr>
        <w:t xml:space="preserve"> </w:t>
      </w:r>
      <w:r w:rsidR="00A014E9">
        <w:rPr>
          <w:sz w:val="20"/>
          <w:szCs w:val="20"/>
        </w:rPr>
        <w:tab/>
      </w:r>
      <w:r w:rsidR="004E2AFC" w:rsidRPr="007B69FD">
        <w:rPr>
          <w:sz w:val="20"/>
          <w:szCs w:val="20"/>
        </w:rPr>
        <w:t>Why do you think people would say that barren women were blessed</w:t>
      </w:r>
      <w:r w:rsidR="00A460CF" w:rsidRPr="007B69FD">
        <w:rPr>
          <w:sz w:val="20"/>
          <w:szCs w:val="20"/>
        </w:rPr>
        <w:t>,</w:t>
      </w:r>
      <w:r w:rsidR="004E2AFC" w:rsidRPr="007B69FD">
        <w:rPr>
          <w:sz w:val="20"/>
          <w:szCs w:val="20"/>
        </w:rPr>
        <w:t xml:space="preserve"> and why would they tell the mountains to fall on them? </w:t>
      </w:r>
    </w:p>
    <w:p w14:paraId="717E669C" w14:textId="2D201FC7" w:rsidR="004E2AFC" w:rsidRPr="00A014E9" w:rsidRDefault="00AF3C50" w:rsidP="00A014E9">
      <w:pPr>
        <w:ind w:left="720"/>
        <w:rPr>
          <w:sz w:val="20"/>
          <w:szCs w:val="20"/>
          <w:lang w:val="en-US"/>
        </w:rPr>
      </w:pPr>
      <w:r w:rsidRPr="48114252">
        <w:rPr>
          <w:i/>
          <w:iCs/>
          <w:sz w:val="20"/>
          <w:szCs w:val="20"/>
          <w:lang w:val="en-US"/>
        </w:rPr>
        <w:t xml:space="preserve">(Answer may vary.) </w:t>
      </w:r>
      <w:r w:rsidR="008D7414" w:rsidRPr="48114252">
        <w:rPr>
          <w:sz w:val="20"/>
          <w:szCs w:val="20"/>
          <w:lang w:val="en-US"/>
        </w:rPr>
        <w:t>Perhaps t</w:t>
      </w:r>
      <w:r w:rsidR="004E2AFC" w:rsidRPr="48114252">
        <w:rPr>
          <w:sz w:val="20"/>
          <w:szCs w:val="20"/>
          <w:lang w:val="en-US"/>
        </w:rPr>
        <w:t xml:space="preserve">hey would say these things because such terrible things would happen </w:t>
      </w:r>
      <w:r w:rsidR="008D7414" w:rsidRPr="48114252">
        <w:rPr>
          <w:sz w:val="20"/>
          <w:szCs w:val="20"/>
          <w:lang w:val="en-US"/>
        </w:rPr>
        <w:t xml:space="preserve">in those times </w:t>
      </w:r>
      <w:r w:rsidR="004E2AFC" w:rsidRPr="48114252">
        <w:rPr>
          <w:sz w:val="20"/>
          <w:szCs w:val="20"/>
          <w:lang w:val="en-US"/>
        </w:rPr>
        <w:t>that they would not want to see their children suffer, and they themselves would want to die.</w:t>
      </w:r>
    </w:p>
    <w:p w14:paraId="221FB717" w14:textId="77777777" w:rsidR="004E2AFC" w:rsidRPr="007B69FD" w:rsidRDefault="004E2AFC" w:rsidP="004E2AFC">
      <w:pPr>
        <w:rPr>
          <w:sz w:val="20"/>
          <w:szCs w:val="20"/>
        </w:rPr>
      </w:pPr>
    </w:p>
    <w:p w14:paraId="35BFA22E" w14:textId="446FDCA0" w:rsidR="004E2AFC" w:rsidRPr="007B69FD" w:rsidRDefault="008F6E25" w:rsidP="0099152C">
      <w:pPr>
        <w:numPr>
          <w:ilvl w:val="0"/>
          <w:numId w:val="20"/>
        </w:numPr>
        <w:rPr>
          <w:sz w:val="20"/>
          <w:szCs w:val="20"/>
        </w:rPr>
      </w:pPr>
      <w:r w:rsidRPr="007B69FD">
        <w:rPr>
          <w:sz w:val="20"/>
          <w:szCs w:val="20"/>
        </w:rPr>
        <w:t>[23:32]</w:t>
      </w:r>
      <w:r>
        <w:rPr>
          <w:sz w:val="20"/>
          <w:szCs w:val="20"/>
        </w:rPr>
        <w:t xml:space="preserve"> </w:t>
      </w:r>
      <w:r w:rsidR="00A014E9">
        <w:rPr>
          <w:sz w:val="20"/>
          <w:szCs w:val="20"/>
        </w:rPr>
        <w:tab/>
      </w:r>
      <w:r w:rsidR="004E2AFC" w:rsidRPr="007B69FD">
        <w:rPr>
          <w:sz w:val="20"/>
          <w:szCs w:val="20"/>
        </w:rPr>
        <w:t xml:space="preserve">Who was led away with Jesus to be put to death? </w:t>
      </w:r>
    </w:p>
    <w:p w14:paraId="13BD9ABA" w14:textId="77777777" w:rsidR="004E2AFC" w:rsidRPr="007B69FD" w:rsidRDefault="004E2AFC" w:rsidP="004E2AFC">
      <w:pPr>
        <w:ind w:left="720"/>
        <w:rPr>
          <w:sz w:val="20"/>
          <w:szCs w:val="20"/>
        </w:rPr>
      </w:pPr>
      <w:r w:rsidRPr="007B69FD">
        <w:rPr>
          <w:sz w:val="20"/>
          <w:szCs w:val="20"/>
        </w:rPr>
        <w:t>Two criminals were led away with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w:numPr>
          <w:ilvl w:val="0"/>
          <w:numId w:val="20"/>
        </w:numPr>
        <w:rPr>
          <w:sz w:val="20"/>
          <w:szCs w:val="20"/>
        </w:rPr>
      </w:pPr>
      <w:r w:rsidRPr="007B69FD">
        <w:rPr>
          <w:sz w:val="20"/>
          <w:szCs w:val="20"/>
        </w:rPr>
        <w:t>[23:33]</w:t>
      </w:r>
      <w:r>
        <w:rPr>
          <w:sz w:val="20"/>
          <w:szCs w:val="20"/>
        </w:rPr>
        <w:t xml:space="preserve"> </w:t>
      </w:r>
      <w:r w:rsidR="00A014E9">
        <w:rPr>
          <w:sz w:val="20"/>
          <w:szCs w:val="20"/>
        </w:rPr>
        <w:tab/>
      </w:r>
      <w:r w:rsidR="004E2AFC" w:rsidRPr="007B69FD">
        <w:rPr>
          <w:sz w:val="20"/>
          <w:szCs w:val="20"/>
        </w:rPr>
        <w:t xml:space="preserve">What did the soldiers do at the place called the Skull? </w:t>
      </w:r>
    </w:p>
    <w:p w14:paraId="0FEB7463" w14:textId="77777777" w:rsidR="004E2AFC" w:rsidRPr="007B69FD" w:rsidRDefault="004E2AFC" w:rsidP="004E2AFC">
      <w:pPr>
        <w:ind w:left="720"/>
        <w:rPr>
          <w:sz w:val="20"/>
          <w:szCs w:val="20"/>
        </w:rPr>
      </w:pPr>
      <w:r w:rsidRPr="007B69FD">
        <w:rPr>
          <w:sz w:val="20"/>
          <w:szCs w:val="20"/>
        </w:rPr>
        <w:t>They crucified Jesus and the two criminals.</w:t>
      </w:r>
    </w:p>
    <w:p w14:paraId="56DCBA41" w14:textId="77777777" w:rsidR="004E2AFC" w:rsidRPr="007B69FD" w:rsidRDefault="004E2AFC" w:rsidP="004E2AFC">
      <w:pPr>
        <w:ind w:left="720"/>
        <w:rPr>
          <w:sz w:val="20"/>
          <w:szCs w:val="20"/>
        </w:rPr>
      </w:pPr>
    </w:p>
    <w:p w14:paraId="6CE2239B" w14:textId="63B13D93" w:rsidR="004E2AFC" w:rsidRDefault="008F6E25" w:rsidP="0099152C">
      <w:pPr>
        <w:numPr>
          <w:ilvl w:val="0"/>
          <w:numId w:val="20"/>
        </w:numPr>
        <w:rPr>
          <w:sz w:val="20"/>
          <w:szCs w:val="20"/>
        </w:rPr>
      </w:pPr>
      <w:r w:rsidRPr="007B69FD">
        <w:rPr>
          <w:sz w:val="20"/>
          <w:szCs w:val="20"/>
        </w:rPr>
        <w:t>[23:34]</w:t>
      </w:r>
      <w:r>
        <w:rPr>
          <w:sz w:val="20"/>
          <w:szCs w:val="20"/>
        </w:rPr>
        <w:t xml:space="preserve"> </w:t>
      </w:r>
      <w:r w:rsidR="00A014E9">
        <w:rPr>
          <w:sz w:val="20"/>
          <w:szCs w:val="20"/>
        </w:rPr>
        <w:tab/>
      </w:r>
      <w:r w:rsidR="004E2AFC" w:rsidRPr="007B69FD">
        <w:rPr>
          <w:sz w:val="20"/>
          <w:szCs w:val="20"/>
        </w:rPr>
        <w:t xml:space="preserve">What did Jesus pray for those who were crucifying him? </w:t>
      </w:r>
    </w:p>
    <w:p w14:paraId="0318FBFB" w14:textId="77777777" w:rsidR="00BD5718" w:rsidRPr="00BD5718" w:rsidRDefault="00BD5718" w:rsidP="00BD5718">
      <w:pPr>
        <w:pStyle w:val="ListParagraph"/>
        <w:ind w:left="360" w:firstLine="360"/>
        <w:rPr>
          <w:sz w:val="20"/>
          <w:szCs w:val="20"/>
        </w:rPr>
      </w:pPr>
      <w:r w:rsidRPr="00BD5718">
        <w:rPr>
          <w:sz w:val="20"/>
          <w:szCs w:val="20"/>
        </w:rPr>
        <w:t>Jesus asked God his Father to forgive the people, because they did not know what they were doing.</w:t>
      </w:r>
    </w:p>
    <w:p w14:paraId="2FF91EA2" w14:textId="77777777" w:rsidR="00BD5718" w:rsidRDefault="00BD5718" w:rsidP="00BD5718">
      <w:pPr>
        <w:ind w:left="360"/>
        <w:rPr>
          <w:sz w:val="20"/>
          <w:szCs w:val="20"/>
        </w:rPr>
      </w:pPr>
    </w:p>
    <w:p w14:paraId="030E4011" w14:textId="2194152F" w:rsidR="00BD5718" w:rsidRPr="007B69FD" w:rsidRDefault="008F6E25" w:rsidP="0099152C">
      <w:pPr>
        <w:numPr>
          <w:ilvl w:val="0"/>
          <w:numId w:val="20"/>
        </w:numPr>
        <w:rPr>
          <w:sz w:val="20"/>
          <w:szCs w:val="20"/>
        </w:rPr>
      </w:pPr>
      <w:r>
        <w:rPr>
          <w:sz w:val="20"/>
          <w:szCs w:val="20"/>
        </w:rPr>
        <w:t xml:space="preserve">[23:34] </w:t>
      </w:r>
      <w:r w:rsidR="00A014E9">
        <w:rPr>
          <w:sz w:val="20"/>
          <w:szCs w:val="20"/>
        </w:rPr>
        <w:tab/>
      </w:r>
      <w:r w:rsidR="00BD5718">
        <w:rPr>
          <w:sz w:val="20"/>
          <w:szCs w:val="20"/>
        </w:rPr>
        <w:t xml:space="preserve">What did the soldiers do with Jesus’ clothes? </w:t>
      </w:r>
    </w:p>
    <w:p w14:paraId="6419797A" w14:textId="30F449DC" w:rsidR="004E2AFC" w:rsidRDefault="00BD5718" w:rsidP="48114252">
      <w:pPr>
        <w:ind w:left="720"/>
        <w:rPr>
          <w:sz w:val="20"/>
          <w:szCs w:val="20"/>
          <w:lang w:val="en-US"/>
        </w:rPr>
      </w:pPr>
      <w:r w:rsidRPr="48114252">
        <w:rPr>
          <w:sz w:val="20"/>
          <w:szCs w:val="20"/>
          <w:lang w:val="en-US"/>
        </w:rPr>
        <w:t>They gambled with each other to determine how to divide them up and take them for themselves.</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w:numPr>
          <w:ilvl w:val="0"/>
          <w:numId w:val="20"/>
        </w:numPr>
        <w:rPr>
          <w:sz w:val="20"/>
          <w:szCs w:val="20"/>
        </w:rPr>
      </w:pPr>
      <w:r w:rsidRPr="007B69FD">
        <w:rPr>
          <w:sz w:val="20"/>
          <w:szCs w:val="20"/>
        </w:rPr>
        <w:t>[23:35]</w:t>
      </w:r>
      <w:r>
        <w:rPr>
          <w:sz w:val="20"/>
          <w:szCs w:val="20"/>
        </w:rPr>
        <w:t xml:space="preserve"> </w:t>
      </w:r>
      <w:r w:rsidR="00A014E9">
        <w:rPr>
          <w:sz w:val="20"/>
          <w:szCs w:val="20"/>
        </w:rPr>
        <w:tab/>
      </w:r>
      <w:r w:rsidR="004E2AFC" w:rsidRPr="007B69FD">
        <w:rPr>
          <w:sz w:val="20"/>
          <w:szCs w:val="20"/>
        </w:rPr>
        <w:t xml:space="preserve">What did the rulers challenge Jesus to do? </w:t>
      </w:r>
    </w:p>
    <w:p w14:paraId="4724339F" w14:textId="77777777" w:rsidR="004E2AFC" w:rsidRPr="007B69FD" w:rsidRDefault="004E2AFC" w:rsidP="004E2AFC">
      <w:pPr>
        <w:ind w:left="720"/>
        <w:rPr>
          <w:sz w:val="20"/>
          <w:szCs w:val="20"/>
        </w:rPr>
      </w:pPr>
      <w:r w:rsidRPr="007B69FD">
        <w:rPr>
          <w:sz w:val="20"/>
          <w:szCs w:val="20"/>
        </w:rPr>
        <w:t>They challenged him to save himself if he really was the Christ of God, the chosen one.</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w:numPr>
          <w:ilvl w:val="0"/>
          <w:numId w:val="20"/>
        </w:numPr>
        <w:rPr>
          <w:sz w:val="20"/>
          <w:szCs w:val="20"/>
        </w:rPr>
      </w:pPr>
      <w:r w:rsidRPr="007B69FD">
        <w:rPr>
          <w:sz w:val="20"/>
          <w:szCs w:val="20"/>
        </w:rPr>
        <w:t>[23:36-37]</w:t>
      </w:r>
      <w:r>
        <w:rPr>
          <w:sz w:val="20"/>
          <w:szCs w:val="20"/>
        </w:rPr>
        <w:t xml:space="preserve"> </w:t>
      </w:r>
      <w:r w:rsidR="00A014E9">
        <w:rPr>
          <w:sz w:val="20"/>
          <w:szCs w:val="20"/>
        </w:rPr>
        <w:tab/>
      </w:r>
      <w:r w:rsidR="004E2AFC" w:rsidRPr="007B69FD">
        <w:rPr>
          <w:sz w:val="20"/>
          <w:szCs w:val="20"/>
        </w:rPr>
        <w:t xml:space="preserve">What did the soldiers say when they offered him vinegar? </w:t>
      </w:r>
    </w:p>
    <w:p w14:paraId="0281AFEC" w14:textId="77777777" w:rsidR="004E2AFC" w:rsidRPr="007B69FD" w:rsidRDefault="004E2AFC" w:rsidP="004E2AFC">
      <w:pPr>
        <w:ind w:left="720"/>
        <w:rPr>
          <w:sz w:val="20"/>
          <w:szCs w:val="20"/>
        </w:rPr>
      </w:pPr>
      <w:r w:rsidRPr="007B69FD">
        <w:rPr>
          <w:sz w:val="20"/>
          <w:szCs w:val="20"/>
        </w:rPr>
        <w:t>They told Jesus to save himself if he was the king of the Jews.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w:numPr>
          <w:ilvl w:val="0"/>
          <w:numId w:val="20"/>
        </w:numPr>
        <w:rPr>
          <w:sz w:val="20"/>
          <w:szCs w:val="20"/>
        </w:rPr>
      </w:pPr>
      <w:r>
        <w:rPr>
          <w:sz w:val="20"/>
          <w:szCs w:val="20"/>
        </w:rPr>
        <w:t>[</w:t>
      </w:r>
      <w:r w:rsidRPr="007B69FD">
        <w:rPr>
          <w:sz w:val="20"/>
          <w:szCs w:val="20"/>
        </w:rPr>
        <w:t>23:38]</w:t>
      </w:r>
      <w:r>
        <w:rPr>
          <w:sz w:val="20"/>
          <w:szCs w:val="20"/>
        </w:rPr>
        <w:t xml:space="preserve"> </w:t>
      </w:r>
      <w:r w:rsidR="00A014E9">
        <w:rPr>
          <w:sz w:val="20"/>
          <w:szCs w:val="20"/>
        </w:rPr>
        <w:tab/>
      </w:r>
      <w:r w:rsidR="004E2AFC" w:rsidRPr="007B69FD">
        <w:rPr>
          <w:sz w:val="20"/>
          <w:szCs w:val="20"/>
        </w:rPr>
        <w:t xml:space="preserve">What was written on a sign over Jesus? </w:t>
      </w:r>
    </w:p>
    <w:p w14:paraId="49FA5FF0" w14:textId="77777777" w:rsidR="004E2AFC" w:rsidRPr="007B69FD" w:rsidRDefault="004E2AFC" w:rsidP="004E2AFC">
      <w:pPr>
        <w:ind w:left="720"/>
        <w:rPr>
          <w:sz w:val="20"/>
          <w:szCs w:val="20"/>
        </w:rPr>
      </w:pPr>
      <w:r w:rsidRPr="007B69FD">
        <w:rPr>
          <w:sz w:val="20"/>
          <w:szCs w:val="20"/>
        </w:rPr>
        <w:t>It said Jesus was the King of the Jews.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did one of the criminals tell Jesus to do, to prove he was the Christ? </w:t>
      </w:r>
    </w:p>
    <w:p w14:paraId="54DE6DD8" w14:textId="77777777" w:rsidR="004E2AFC" w:rsidRPr="007B69FD" w:rsidRDefault="004E2AFC" w:rsidP="004E2AFC">
      <w:pPr>
        <w:ind w:left="720"/>
        <w:rPr>
          <w:sz w:val="20"/>
          <w:szCs w:val="20"/>
        </w:rPr>
      </w:pPr>
      <w:r w:rsidRPr="007B69FD">
        <w:rPr>
          <w:sz w:val="20"/>
          <w:szCs w:val="20"/>
        </w:rPr>
        <w:t>He told Jesus to save himself and the two criminals.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do you think that criminal believed about Jesus being the Christ? </w:t>
      </w:r>
    </w:p>
    <w:p w14:paraId="672D0046" w14:textId="1EC6113D" w:rsidR="004E2AFC" w:rsidRPr="007B69FD" w:rsidRDefault="004E2AFC" w:rsidP="004E2AFC">
      <w:pPr>
        <w:ind w:left="720"/>
        <w:rPr>
          <w:sz w:val="20"/>
          <w:szCs w:val="20"/>
        </w:rPr>
      </w:pPr>
      <w:r w:rsidRPr="007B69FD">
        <w:rPr>
          <w:sz w:val="20"/>
          <w:szCs w:val="20"/>
        </w:rPr>
        <w:t xml:space="preserve">He did not </w:t>
      </w:r>
      <w:r w:rsidR="00AF3C50" w:rsidRPr="007B69FD">
        <w:rPr>
          <w:sz w:val="20"/>
          <w:szCs w:val="20"/>
        </w:rPr>
        <w:t>appear</w:t>
      </w:r>
      <w:r w:rsidRPr="007B69FD">
        <w:rPr>
          <w:sz w:val="20"/>
          <w:szCs w:val="20"/>
        </w:rPr>
        <w:t xml:space="preserve"> to believe that Jesus was the Christ. He was just insulting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w:numPr>
          <w:ilvl w:val="0"/>
          <w:numId w:val="20"/>
        </w:numPr>
        <w:rPr>
          <w:sz w:val="20"/>
          <w:szCs w:val="20"/>
        </w:rPr>
      </w:pPr>
      <w:r>
        <w:rPr>
          <w:sz w:val="20"/>
          <w:szCs w:val="20"/>
        </w:rPr>
        <w:t>[</w:t>
      </w:r>
      <w:r w:rsidRPr="007B69FD">
        <w:rPr>
          <w:sz w:val="20"/>
          <w:szCs w:val="20"/>
        </w:rPr>
        <w:t>23:40]</w:t>
      </w:r>
      <w:r>
        <w:rPr>
          <w:sz w:val="20"/>
          <w:szCs w:val="20"/>
        </w:rPr>
        <w:t xml:space="preserve"> </w:t>
      </w:r>
      <w:r w:rsidR="00A014E9">
        <w:rPr>
          <w:sz w:val="20"/>
          <w:szCs w:val="20"/>
        </w:rPr>
        <w:tab/>
      </w:r>
      <w:r w:rsidR="004E2AFC" w:rsidRPr="007B69FD">
        <w:rPr>
          <w:sz w:val="20"/>
          <w:szCs w:val="20"/>
        </w:rPr>
        <w:t xml:space="preserve">What did the other criminal ask the first criminal? </w:t>
      </w:r>
    </w:p>
    <w:p w14:paraId="60074C52" w14:textId="77777777" w:rsidR="004E2AFC" w:rsidRPr="007B69FD" w:rsidRDefault="004E2AFC" w:rsidP="48114252">
      <w:pPr>
        <w:ind w:left="720"/>
        <w:rPr>
          <w:sz w:val="20"/>
          <w:szCs w:val="20"/>
          <w:lang w:val="en-US"/>
        </w:rPr>
      </w:pPr>
      <w:r w:rsidRPr="48114252">
        <w:rPr>
          <w:sz w:val="20"/>
          <w:szCs w:val="20"/>
          <w:lang w:val="en-US"/>
        </w:rPr>
        <w:t xml:space="preserve">The second criminal asked the first criminal if he did not fear God, even when he had been condemned the same way.  </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Why did the second criminal say that he and the first criminal were there justly? </w:t>
      </w:r>
    </w:p>
    <w:p w14:paraId="54776891" w14:textId="77777777" w:rsidR="004E2AFC" w:rsidRPr="007B69FD" w:rsidRDefault="004E2AFC" w:rsidP="004E2AFC">
      <w:pPr>
        <w:ind w:left="720"/>
        <w:rPr>
          <w:sz w:val="20"/>
          <w:szCs w:val="20"/>
        </w:rPr>
      </w:pPr>
      <w:r w:rsidRPr="007B69FD">
        <w:rPr>
          <w:sz w:val="20"/>
          <w:szCs w:val="20"/>
        </w:rPr>
        <w:t>He said this because they were receiving what they deserved.</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What did the second criminal say about Jesus? </w:t>
      </w:r>
    </w:p>
    <w:p w14:paraId="03D635E4" w14:textId="77777777" w:rsidR="004E2AFC" w:rsidRPr="007B69FD" w:rsidRDefault="004E2AFC" w:rsidP="004E2AFC">
      <w:pPr>
        <w:ind w:left="720"/>
        <w:rPr>
          <w:sz w:val="20"/>
          <w:szCs w:val="20"/>
        </w:rPr>
      </w:pPr>
      <w:r w:rsidRPr="007B69FD">
        <w:rPr>
          <w:sz w:val="20"/>
          <w:szCs w:val="20"/>
        </w:rPr>
        <w:t>He said that Jesus had done nothing wrong.</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w:numPr>
          <w:ilvl w:val="0"/>
          <w:numId w:val="20"/>
        </w:numPr>
        <w:rPr>
          <w:sz w:val="20"/>
          <w:szCs w:val="20"/>
        </w:rPr>
      </w:pPr>
      <w:r w:rsidRPr="007B69FD">
        <w:rPr>
          <w:sz w:val="20"/>
          <w:szCs w:val="20"/>
        </w:rPr>
        <w:t xml:space="preserve"> </w:t>
      </w:r>
      <w:r w:rsidR="008F6E25" w:rsidRPr="007B69FD">
        <w:rPr>
          <w:sz w:val="20"/>
          <w:szCs w:val="20"/>
        </w:rPr>
        <w:t>[23:42]</w:t>
      </w:r>
      <w:r w:rsidR="008F6E25">
        <w:rPr>
          <w:sz w:val="20"/>
          <w:szCs w:val="20"/>
        </w:rPr>
        <w:t xml:space="preserve"> </w:t>
      </w:r>
      <w:r w:rsidR="00A014E9">
        <w:rPr>
          <w:sz w:val="20"/>
          <w:szCs w:val="20"/>
        </w:rPr>
        <w:tab/>
      </w:r>
      <w:r w:rsidRPr="007B69FD">
        <w:rPr>
          <w:sz w:val="20"/>
          <w:szCs w:val="20"/>
        </w:rPr>
        <w:t xml:space="preserve">What did the second criminal say to Jesus? </w:t>
      </w:r>
    </w:p>
    <w:p w14:paraId="612318DD" w14:textId="77777777" w:rsidR="004E2AFC" w:rsidRPr="007B69FD" w:rsidRDefault="004E2AFC" w:rsidP="004E2AFC">
      <w:pPr>
        <w:ind w:left="720"/>
        <w:rPr>
          <w:sz w:val="20"/>
          <w:szCs w:val="20"/>
        </w:rPr>
      </w:pPr>
      <w:r w:rsidRPr="007B69FD">
        <w:rPr>
          <w:sz w:val="20"/>
          <w:szCs w:val="20"/>
        </w:rPr>
        <w:t xml:space="preserve">The second criminal asked Jesus to remember him when Jesus arrived in his kingdom. </w:t>
      </w:r>
    </w:p>
    <w:p w14:paraId="782636A9" w14:textId="77777777" w:rsidR="008D7414" w:rsidRPr="007B69FD" w:rsidRDefault="008D7414" w:rsidP="008D7414">
      <w:pPr>
        <w:pStyle w:val="Continuedline"/>
      </w:pPr>
      <w:r w:rsidRPr="007B69FD">
        <w:lastRenderedPageBreak/>
        <w:t>Luke 23:26-47 continued</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w:numPr>
          <w:ilvl w:val="0"/>
          <w:numId w:val="20"/>
        </w:numPr>
        <w:rPr>
          <w:sz w:val="20"/>
          <w:szCs w:val="20"/>
        </w:rPr>
      </w:pPr>
      <w:r w:rsidRPr="007B69FD">
        <w:rPr>
          <w:sz w:val="20"/>
          <w:szCs w:val="20"/>
        </w:rPr>
        <w:t>[23:43]</w:t>
      </w:r>
      <w:r>
        <w:rPr>
          <w:sz w:val="20"/>
          <w:szCs w:val="20"/>
        </w:rPr>
        <w:t xml:space="preserve"> </w:t>
      </w:r>
      <w:r w:rsidR="00A014E9">
        <w:rPr>
          <w:sz w:val="20"/>
          <w:szCs w:val="20"/>
        </w:rPr>
        <w:tab/>
      </w:r>
      <w:r w:rsidR="004E2AFC" w:rsidRPr="007B69FD">
        <w:rPr>
          <w:sz w:val="20"/>
          <w:szCs w:val="20"/>
        </w:rPr>
        <w:t xml:space="preserve">What promise did Jesus make to the second criminal? </w:t>
      </w:r>
    </w:p>
    <w:p w14:paraId="479C09B6" w14:textId="77777777" w:rsidR="004E2AFC" w:rsidRPr="007B69FD" w:rsidRDefault="004E2AFC" w:rsidP="004E2AFC">
      <w:pPr>
        <w:ind w:left="720"/>
        <w:rPr>
          <w:sz w:val="20"/>
          <w:szCs w:val="20"/>
        </w:rPr>
      </w:pPr>
      <w:r w:rsidRPr="007B69FD">
        <w:rPr>
          <w:sz w:val="20"/>
          <w:szCs w:val="20"/>
        </w:rPr>
        <w:t xml:space="preserve">Jesus told the second criminal that he would be with Jesus in paradise that day. </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miraculous events happened that day? </w:t>
      </w:r>
    </w:p>
    <w:p w14:paraId="5334BCE2" w14:textId="15CB3595" w:rsidR="004E2AFC" w:rsidRPr="007B69FD" w:rsidRDefault="004E2AFC" w:rsidP="00961A85">
      <w:pPr>
        <w:ind w:left="720"/>
        <w:rPr>
          <w:sz w:val="20"/>
          <w:szCs w:val="20"/>
        </w:rPr>
      </w:pPr>
      <w:r w:rsidRPr="007B69FD">
        <w:rPr>
          <w:sz w:val="20"/>
          <w:szCs w:val="20"/>
        </w:rPr>
        <w:t>Darkness came over the land</w:t>
      </w:r>
      <w:r w:rsidR="0048219C" w:rsidRPr="007B69FD">
        <w:rPr>
          <w:sz w:val="20"/>
          <w:szCs w:val="20"/>
        </w:rPr>
        <w:t>,</w:t>
      </w:r>
      <w:r w:rsidRPr="007B69FD">
        <w:rPr>
          <w:sz w:val="20"/>
          <w:szCs w:val="20"/>
        </w:rPr>
        <w:t xml:space="preserve"> and the curtain of the temple was split down the middle.</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time of day did these things happen? </w:t>
      </w:r>
    </w:p>
    <w:p w14:paraId="5ADB0389" w14:textId="77777777" w:rsidR="004E2AFC" w:rsidRPr="007B69FD" w:rsidRDefault="004E2AFC" w:rsidP="004E2AFC">
      <w:pPr>
        <w:ind w:left="720"/>
        <w:rPr>
          <w:sz w:val="20"/>
          <w:szCs w:val="20"/>
        </w:rPr>
      </w:pPr>
      <w:r w:rsidRPr="007B69FD">
        <w:rPr>
          <w:sz w:val="20"/>
          <w:szCs w:val="20"/>
        </w:rPr>
        <w:t>These things happened from around the sixth hour to the ninth hour. (That meant from around noon time until 3 in the afternoon.)</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w:numPr>
          <w:ilvl w:val="0"/>
          <w:numId w:val="20"/>
        </w:numPr>
        <w:rPr>
          <w:sz w:val="20"/>
          <w:szCs w:val="20"/>
          <w:lang w:val="en-US"/>
        </w:rPr>
      </w:pPr>
      <w:r w:rsidRPr="48114252">
        <w:rPr>
          <w:sz w:val="20"/>
          <w:szCs w:val="20"/>
          <w:lang w:val="en-US"/>
        </w:rPr>
        <w:t xml:space="preserve">[23:46] </w:t>
      </w:r>
      <w:r w:rsidR="00A014E9">
        <w:rPr>
          <w:sz w:val="20"/>
          <w:szCs w:val="20"/>
          <w:lang w:val="en-US"/>
        </w:rPr>
        <w:tab/>
      </w:r>
      <w:r w:rsidR="004E2AFC" w:rsidRPr="48114252">
        <w:rPr>
          <w:sz w:val="20"/>
          <w:szCs w:val="20"/>
          <w:lang w:val="en-US"/>
        </w:rPr>
        <w:t xml:space="preserve">What did </w:t>
      </w:r>
      <w:proofErr w:type="gramStart"/>
      <w:r w:rsidR="004E2AFC" w:rsidRPr="48114252">
        <w:rPr>
          <w:sz w:val="20"/>
          <w:szCs w:val="20"/>
          <w:lang w:val="en-US"/>
        </w:rPr>
        <w:t>Jesus</w:t>
      </w:r>
      <w:proofErr w:type="gramEnd"/>
      <w:r w:rsidR="004E2AFC" w:rsidRPr="48114252">
        <w:rPr>
          <w:sz w:val="20"/>
          <w:szCs w:val="20"/>
          <w:lang w:val="en-US"/>
        </w:rPr>
        <w:t xml:space="preserve"> cry out just before he died</w:t>
      </w:r>
      <w:r w:rsidR="00A014E9" w:rsidRPr="48114252">
        <w:rPr>
          <w:sz w:val="20"/>
          <w:szCs w:val="20"/>
          <w:lang w:val="en-US"/>
        </w:rPr>
        <w:t>?</w:t>
      </w:r>
    </w:p>
    <w:p w14:paraId="64C95AF7" w14:textId="538B4F76" w:rsidR="004E2AFC" w:rsidRPr="007B69FD" w:rsidRDefault="004E2AFC" w:rsidP="004E2AFC">
      <w:pPr>
        <w:ind w:left="720"/>
        <w:rPr>
          <w:sz w:val="20"/>
          <w:szCs w:val="20"/>
        </w:rPr>
      </w:pPr>
      <w:r w:rsidRPr="007B69FD">
        <w:rPr>
          <w:sz w:val="20"/>
          <w:szCs w:val="20"/>
        </w:rPr>
        <w:t>Jesus cried out that he was committing his spirit into the hands of God his Father.</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w:numPr>
          <w:ilvl w:val="0"/>
          <w:numId w:val="20"/>
        </w:numPr>
        <w:rPr>
          <w:sz w:val="20"/>
          <w:szCs w:val="20"/>
        </w:rPr>
      </w:pPr>
      <w:r>
        <w:rPr>
          <w:sz w:val="20"/>
          <w:szCs w:val="20"/>
        </w:rPr>
        <w:t>[</w:t>
      </w:r>
      <w:r w:rsidRPr="007B69FD">
        <w:rPr>
          <w:sz w:val="20"/>
          <w:szCs w:val="20"/>
        </w:rPr>
        <w:t>23:47]</w:t>
      </w:r>
      <w:r>
        <w:rPr>
          <w:sz w:val="20"/>
          <w:szCs w:val="20"/>
        </w:rPr>
        <w:t xml:space="preserve"> </w:t>
      </w:r>
      <w:r w:rsidR="00A014E9">
        <w:rPr>
          <w:sz w:val="20"/>
          <w:szCs w:val="20"/>
        </w:rPr>
        <w:tab/>
      </w:r>
      <w:r w:rsidR="004E2AFC" w:rsidRPr="007B69FD">
        <w:rPr>
          <w:sz w:val="20"/>
          <w:szCs w:val="20"/>
        </w:rPr>
        <w:t xml:space="preserve">What did the centurion say about Jesus? </w:t>
      </w:r>
    </w:p>
    <w:p w14:paraId="25FB4972" w14:textId="77777777" w:rsidR="004E2AFC" w:rsidRPr="007B69FD" w:rsidRDefault="004E2AFC" w:rsidP="004E2AFC">
      <w:pPr>
        <w:ind w:left="720"/>
        <w:rPr>
          <w:sz w:val="20"/>
          <w:szCs w:val="20"/>
        </w:rPr>
      </w:pPr>
      <w:r w:rsidRPr="007B69FD">
        <w:rPr>
          <w:sz w:val="20"/>
          <w:szCs w:val="20"/>
        </w:rPr>
        <w:t>The centurion said that Jesus was surely a righteous man.</w:t>
      </w:r>
    </w:p>
    <w:p w14:paraId="343D4E31" w14:textId="77777777" w:rsidR="004E2AFC" w:rsidRPr="007B69FD" w:rsidRDefault="004E2AFC" w:rsidP="004E2AFC">
      <w:pPr>
        <w:spacing w:before="240" w:after="240"/>
        <w:rPr>
          <w:b/>
          <w:sz w:val="20"/>
          <w:szCs w:val="20"/>
        </w:rPr>
      </w:pPr>
      <w:r w:rsidRPr="007B69FD">
        <w:rPr>
          <w:b/>
          <w:sz w:val="20"/>
          <w:szCs w:val="20"/>
        </w:rPr>
        <w:t>Comment Section:</w:t>
      </w:r>
    </w:p>
    <w:p w14:paraId="61188182" w14:textId="77777777" w:rsidR="0042261F" w:rsidRPr="007B69FD" w:rsidRDefault="0042261F">
      <w:pPr>
        <w:spacing w:line="240" w:lineRule="auto"/>
        <w:rPr>
          <w:bCs/>
          <w:sz w:val="40"/>
          <w:szCs w:val="40"/>
        </w:rPr>
      </w:pPr>
      <w:bookmarkStart w:id="23" w:name="_Toc161920343"/>
      <w:r w:rsidRPr="007B69FD">
        <w:rPr>
          <w:bCs/>
        </w:rPr>
        <w:br w:type="page"/>
      </w:r>
    </w:p>
    <w:p w14:paraId="6703FBB8" w14:textId="1C4012A8" w:rsidR="004E2AFC" w:rsidRPr="007B69FD" w:rsidRDefault="004E2AFC" w:rsidP="00555394">
      <w:pPr>
        <w:pStyle w:val="Heading1"/>
        <w:rPr>
          <w:b/>
          <w:sz w:val="22"/>
          <w:szCs w:val="22"/>
        </w:rPr>
      </w:pPr>
      <w:bookmarkStart w:id="24" w:name="_Toc166194254"/>
      <w:r w:rsidRPr="007B69FD">
        <w:rPr>
          <w:b/>
        </w:rPr>
        <w:lastRenderedPageBreak/>
        <w:t>Luke 24:36-53</w:t>
      </w:r>
      <w:bookmarkEnd w:id="23"/>
      <w:bookmarkEnd w:id="24"/>
    </w:p>
    <w:p w14:paraId="1EDCB3AA" w14:textId="77777777" w:rsidR="004E2AFC" w:rsidRPr="007B69FD" w:rsidRDefault="004E2AFC" w:rsidP="0042261F">
      <w:pPr>
        <w:pStyle w:val="Background"/>
        <w:rPr>
          <w:b/>
          <w:sz w:val="32"/>
          <w:szCs w:val="32"/>
        </w:rPr>
      </w:pPr>
      <w:r w:rsidRPr="007B69FD">
        <w:rPr>
          <w:b/>
        </w:rPr>
        <w:t>Background</w:t>
      </w:r>
      <w:r w:rsidRPr="007B69FD">
        <w:t>: Jesus died on the day before the Sabbath. On the day after the Sabbath, God raised him to life. That day, two of Jesus’ disciples were walking along a road. Jesus approached them and walked with them. Jesus taught them. When they sat down to eat, Jesus served them some bread. Then they realized who Jesus was, and he suddenly vanished. The two men went back to Jerusalem, found the eleven disciples, and told them what had happened.</w:t>
      </w:r>
    </w:p>
    <w:p w14:paraId="5A4593F9" w14:textId="77777777" w:rsidR="00170DC8" w:rsidRPr="00170DC8" w:rsidRDefault="00170DC8" w:rsidP="00170DC8">
      <w:pPr>
        <w:pStyle w:val="Background"/>
        <w:rPr>
          <w:b/>
          <w:bCs w:val="0"/>
          <w:i/>
          <w:iCs/>
        </w:rPr>
      </w:pPr>
      <w:r w:rsidRPr="00170DC8">
        <w:rPr>
          <w:b/>
          <w:bCs w:val="0"/>
          <w:i/>
          <w:iCs/>
        </w:rPr>
        <w:t>Read the passage.</w:t>
      </w:r>
    </w:p>
    <w:p w14:paraId="13E530DD" w14:textId="77777777" w:rsidR="004E2AFC" w:rsidRPr="007B69FD" w:rsidRDefault="004E2AFC" w:rsidP="006D6990">
      <w:pPr>
        <w:pStyle w:val="Part1"/>
      </w:pPr>
      <w:r w:rsidRPr="007B69FD">
        <w:t>Part 1</w:t>
      </w:r>
    </w:p>
    <w:p w14:paraId="5A905949" w14:textId="1B882C0C" w:rsidR="004E2AFC" w:rsidRPr="007B69FD" w:rsidRDefault="004E2AFC" w:rsidP="0042261F">
      <w:pPr>
        <w:pStyle w:val="Answerortell"/>
      </w:pPr>
      <w:r w:rsidRPr="007B69FD">
        <w:t xml:space="preserve">Tell in your own words what you just read in </w:t>
      </w:r>
      <w:r w:rsidR="003947E5">
        <w:t>this passage</w:t>
      </w:r>
      <w:r w:rsidRPr="007B69FD">
        <w:t>.</w:t>
      </w:r>
    </w:p>
    <w:p w14:paraId="6EBE3EE7" w14:textId="604CBA98" w:rsidR="004E2AFC" w:rsidRPr="007B69FD" w:rsidRDefault="004E2AFC" w:rsidP="0042261F">
      <w:pPr>
        <w:pStyle w:val="Checklist"/>
      </w:pPr>
      <w:r w:rsidRPr="007B69FD">
        <w:t xml:space="preserve">When Jesus appeared to the disciples, they were afraid and thought they were seeing a spirit. </w:t>
      </w:r>
      <w:r w:rsidR="00A014E9" w:rsidRPr="007B69FD">
        <w:t>[24:36-37]</w:t>
      </w:r>
    </w:p>
    <w:p w14:paraId="138007A7" w14:textId="55337274" w:rsidR="004E2AFC" w:rsidRPr="007B69FD" w:rsidRDefault="004E2AFC" w:rsidP="0042261F">
      <w:pPr>
        <w:pStyle w:val="Checklist"/>
      </w:pPr>
      <w:r w:rsidRPr="007B69FD">
        <w:t xml:space="preserve">Jesus showed them proof that it was really him. </w:t>
      </w:r>
      <w:r w:rsidR="00A014E9" w:rsidRPr="007B69FD">
        <w:t>[24:38-43]</w:t>
      </w:r>
    </w:p>
    <w:p w14:paraId="31B23C27" w14:textId="3737D42B" w:rsidR="004E2AFC" w:rsidRPr="007B69FD" w:rsidRDefault="004E2AFC" w:rsidP="0042261F">
      <w:pPr>
        <w:pStyle w:val="Checklist"/>
      </w:pPr>
      <w:r w:rsidRPr="007B69FD">
        <w:t xml:space="preserve">Jesus opened the minds of the disciples so that they could understand the scriptures. </w:t>
      </w:r>
      <w:r w:rsidR="00A014E9" w:rsidRPr="007B69FD">
        <w:t>[24:44</w:t>
      </w:r>
      <w:r w:rsidR="00A014E9">
        <w:t>-</w:t>
      </w:r>
      <w:r w:rsidR="00A014E9" w:rsidRPr="007B69FD">
        <w:t>45]</w:t>
      </w:r>
    </w:p>
    <w:p w14:paraId="1DBA7DA3" w14:textId="45268FC5" w:rsidR="004E2AFC" w:rsidRPr="007B69FD" w:rsidRDefault="004E2AFC" w:rsidP="0042261F">
      <w:pPr>
        <w:pStyle w:val="Checklist"/>
      </w:pPr>
      <w:r w:rsidRPr="007B69FD">
        <w:t xml:space="preserve">Jesus came to fulfill the scripture by his death on the cross and </w:t>
      </w:r>
      <w:r w:rsidR="00765D56" w:rsidRPr="007B69FD">
        <w:t xml:space="preserve">by </w:t>
      </w:r>
      <w:r w:rsidRPr="007B69FD">
        <w:t xml:space="preserve">rising on the third day. </w:t>
      </w:r>
      <w:r w:rsidR="00A014E9" w:rsidRPr="007B69FD">
        <w:t>[24:46</w:t>
      </w:r>
      <w:r w:rsidR="00A014E9">
        <w:t>-</w:t>
      </w:r>
      <w:r w:rsidR="00A014E9" w:rsidRPr="007B69FD">
        <w:t>47]</w:t>
      </w:r>
    </w:p>
    <w:p w14:paraId="1672850C" w14:textId="22823866" w:rsidR="004E2AFC" w:rsidRPr="007B69FD" w:rsidRDefault="004E2AFC" w:rsidP="0042261F">
      <w:pPr>
        <w:pStyle w:val="Checklist"/>
      </w:pPr>
      <w:r w:rsidRPr="007B69FD">
        <w:t xml:space="preserve">Jesus told the disciples that he was sending them what the Father had promised. </w:t>
      </w:r>
      <w:r w:rsidR="00A014E9" w:rsidRPr="007B69FD">
        <w:t>[24:49]</w:t>
      </w:r>
    </w:p>
    <w:p w14:paraId="4266E4FE" w14:textId="300D3762" w:rsidR="004E2AFC" w:rsidRPr="007B69FD" w:rsidRDefault="004E2AFC" w:rsidP="0042261F">
      <w:pPr>
        <w:pStyle w:val="Checklist"/>
      </w:pPr>
      <w:r w:rsidRPr="007B69FD">
        <w:t xml:space="preserve">Jesus blessed them as he was carried up into heaven. </w:t>
      </w:r>
      <w:r w:rsidR="00A014E9" w:rsidRPr="007B69FD">
        <w:t>[24:50-51]</w:t>
      </w:r>
    </w:p>
    <w:p w14:paraId="006BB0A1" w14:textId="77777777" w:rsidR="004E2AFC" w:rsidRPr="007B69FD" w:rsidRDefault="004E2AFC" w:rsidP="008F4244">
      <w:pPr>
        <w:pStyle w:val="Part2"/>
      </w:pPr>
      <w:r w:rsidRPr="007B69FD">
        <w:t>Part 2</w:t>
      </w:r>
    </w:p>
    <w:p w14:paraId="3E63C77C" w14:textId="1AE2E4AA" w:rsidR="004E2AFC" w:rsidRPr="007B69FD" w:rsidRDefault="003947E5" w:rsidP="0042261F">
      <w:pPr>
        <w:pStyle w:val="Answerortell"/>
      </w:pPr>
      <w:r>
        <w:t>Answer the following questions from the specified verses.</w:t>
      </w:r>
    </w:p>
    <w:p w14:paraId="14E8C654" w14:textId="06127469" w:rsidR="004E2AFC" w:rsidRPr="007B69FD" w:rsidRDefault="008F6E25" w:rsidP="0099152C">
      <w:pPr>
        <w:numPr>
          <w:ilvl w:val="0"/>
          <w:numId w:val="21"/>
        </w:numPr>
        <w:rPr>
          <w:sz w:val="20"/>
          <w:szCs w:val="20"/>
        </w:rPr>
      </w:pPr>
      <w:r w:rsidRPr="007B69FD">
        <w:rPr>
          <w:sz w:val="20"/>
          <w:szCs w:val="20"/>
        </w:rPr>
        <w:t>[24:36]</w:t>
      </w:r>
      <w:r>
        <w:rPr>
          <w:sz w:val="20"/>
          <w:szCs w:val="20"/>
        </w:rPr>
        <w:t xml:space="preserve"> </w:t>
      </w:r>
      <w:r w:rsidR="00A014E9">
        <w:rPr>
          <w:sz w:val="20"/>
          <w:szCs w:val="20"/>
        </w:rPr>
        <w:tab/>
      </w:r>
      <w:r w:rsidR="004E2AFC" w:rsidRPr="007B69FD">
        <w:rPr>
          <w:sz w:val="20"/>
          <w:szCs w:val="20"/>
        </w:rPr>
        <w:t xml:space="preserve">What did Jesus say first when he appeared to the disciples in Jerusalem? </w:t>
      </w:r>
    </w:p>
    <w:p w14:paraId="410D4122" w14:textId="77777777" w:rsidR="004E2AFC" w:rsidRPr="007B69FD" w:rsidRDefault="004E2AFC" w:rsidP="004E2AFC">
      <w:pPr>
        <w:ind w:left="720"/>
        <w:rPr>
          <w:sz w:val="20"/>
          <w:szCs w:val="20"/>
        </w:rPr>
      </w:pPr>
      <w:r w:rsidRPr="007B69FD">
        <w:rPr>
          <w:sz w:val="20"/>
          <w:szCs w:val="20"/>
        </w:rPr>
        <w:t>He told them that peace would be with them.</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w:numPr>
          <w:ilvl w:val="0"/>
          <w:numId w:val="21"/>
        </w:numPr>
        <w:rPr>
          <w:sz w:val="20"/>
          <w:szCs w:val="20"/>
        </w:rPr>
      </w:pPr>
      <w:r w:rsidRPr="007B69FD">
        <w:rPr>
          <w:sz w:val="20"/>
          <w:szCs w:val="20"/>
        </w:rPr>
        <w:t>[24:37]</w:t>
      </w:r>
      <w:r>
        <w:rPr>
          <w:sz w:val="20"/>
          <w:szCs w:val="20"/>
        </w:rPr>
        <w:t xml:space="preserve"> </w:t>
      </w:r>
      <w:r w:rsidR="00A014E9">
        <w:rPr>
          <w:sz w:val="20"/>
          <w:szCs w:val="20"/>
        </w:rPr>
        <w:tab/>
      </w:r>
      <w:r w:rsidR="004E2AFC" w:rsidRPr="007B69FD">
        <w:rPr>
          <w:sz w:val="20"/>
          <w:szCs w:val="20"/>
        </w:rPr>
        <w:t xml:space="preserve">Why were the disciples terrified? </w:t>
      </w:r>
    </w:p>
    <w:p w14:paraId="0FE5FC4D" w14:textId="77777777" w:rsidR="004E2AFC" w:rsidRPr="007B69FD" w:rsidRDefault="004E2AFC" w:rsidP="004E2AFC">
      <w:pPr>
        <w:ind w:left="720"/>
        <w:rPr>
          <w:sz w:val="20"/>
          <w:szCs w:val="20"/>
        </w:rPr>
      </w:pPr>
      <w:r w:rsidRPr="007B69FD">
        <w:rPr>
          <w:sz w:val="20"/>
          <w:szCs w:val="20"/>
        </w:rPr>
        <w:t>They were afraid because they thought they were seeing a spirit.</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w:numPr>
          <w:ilvl w:val="0"/>
          <w:numId w:val="21"/>
        </w:numPr>
        <w:rPr>
          <w:sz w:val="20"/>
          <w:szCs w:val="20"/>
        </w:rPr>
      </w:pPr>
      <w:r w:rsidRPr="007B69FD">
        <w:rPr>
          <w:sz w:val="20"/>
          <w:szCs w:val="20"/>
        </w:rPr>
        <w:t>[24:39-40]</w:t>
      </w:r>
      <w:r>
        <w:rPr>
          <w:sz w:val="20"/>
          <w:szCs w:val="20"/>
        </w:rPr>
        <w:t xml:space="preserve"> </w:t>
      </w:r>
      <w:r w:rsidR="00A014E9">
        <w:rPr>
          <w:sz w:val="20"/>
          <w:szCs w:val="20"/>
        </w:rPr>
        <w:tab/>
      </w:r>
      <w:r w:rsidR="004E2AFC" w:rsidRPr="007B69FD">
        <w:rPr>
          <w:sz w:val="20"/>
          <w:szCs w:val="20"/>
        </w:rPr>
        <w:t xml:space="preserve">How did Jesus prove that he was not just a spirit? </w:t>
      </w:r>
    </w:p>
    <w:p w14:paraId="470246AD" w14:textId="77777777" w:rsidR="004E2AFC" w:rsidRPr="007B69FD" w:rsidRDefault="004E2AFC" w:rsidP="004E2AFC">
      <w:pPr>
        <w:ind w:left="720"/>
        <w:rPr>
          <w:sz w:val="20"/>
          <w:szCs w:val="20"/>
        </w:rPr>
      </w:pPr>
      <w:r w:rsidRPr="007B69FD">
        <w:rPr>
          <w:sz w:val="20"/>
          <w:szCs w:val="20"/>
        </w:rPr>
        <w:t>He invited the disciples to touch him, and he showed them his hands and feet.</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w:numPr>
          <w:ilvl w:val="0"/>
          <w:numId w:val="21"/>
        </w:numPr>
        <w:rPr>
          <w:sz w:val="20"/>
          <w:szCs w:val="20"/>
        </w:rPr>
      </w:pPr>
      <w:r w:rsidRPr="007B69FD">
        <w:rPr>
          <w:sz w:val="20"/>
          <w:szCs w:val="20"/>
        </w:rPr>
        <w:t>[24:39-43]</w:t>
      </w:r>
      <w:r>
        <w:rPr>
          <w:sz w:val="20"/>
          <w:szCs w:val="20"/>
        </w:rPr>
        <w:t xml:space="preserve"> </w:t>
      </w:r>
      <w:r w:rsidR="00A014E9">
        <w:rPr>
          <w:sz w:val="20"/>
          <w:szCs w:val="20"/>
        </w:rPr>
        <w:tab/>
      </w:r>
      <w:r w:rsidR="004E2AFC" w:rsidRPr="007B69FD">
        <w:rPr>
          <w:sz w:val="20"/>
          <w:szCs w:val="20"/>
        </w:rPr>
        <w:t xml:space="preserve">How </w:t>
      </w:r>
      <w:r w:rsidR="00625887" w:rsidRPr="007B69FD">
        <w:rPr>
          <w:sz w:val="20"/>
          <w:szCs w:val="20"/>
        </w:rPr>
        <w:t>do you think</w:t>
      </w:r>
      <w:r w:rsidR="004E2AFC" w:rsidRPr="007B69FD">
        <w:rPr>
          <w:sz w:val="20"/>
          <w:szCs w:val="20"/>
        </w:rPr>
        <w:t xml:space="preserve"> Jesus </w:t>
      </w:r>
      <w:r w:rsidR="00625887" w:rsidRPr="007B69FD">
        <w:rPr>
          <w:sz w:val="20"/>
          <w:szCs w:val="20"/>
        </w:rPr>
        <w:t xml:space="preserve">is </w:t>
      </w:r>
      <w:r w:rsidR="004E2AFC" w:rsidRPr="007B69FD">
        <w:rPr>
          <w:sz w:val="20"/>
          <w:szCs w:val="20"/>
        </w:rPr>
        <w:t>different from a spirit</w:t>
      </w:r>
      <w:r w:rsidR="00625887" w:rsidRPr="007B69FD">
        <w:rPr>
          <w:sz w:val="20"/>
          <w:szCs w:val="20"/>
        </w:rPr>
        <w:t>, as shown in this passage</w:t>
      </w:r>
      <w:r w:rsidR="004E2AFC" w:rsidRPr="007B69FD">
        <w:rPr>
          <w:sz w:val="20"/>
          <w:szCs w:val="20"/>
        </w:rPr>
        <w:t xml:space="preserve">? </w:t>
      </w:r>
    </w:p>
    <w:p w14:paraId="66C77383" w14:textId="2B068B48" w:rsidR="004E2AFC" w:rsidRPr="007B69FD" w:rsidRDefault="00625887" w:rsidP="004E2AFC">
      <w:pPr>
        <w:ind w:left="720"/>
        <w:rPr>
          <w:sz w:val="20"/>
          <w:szCs w:val="20"/>
        </w:rPr>
      </w:pPr>
      <w:r w:rsidRPr="007B69FD">
        <w:rPr>
          <w:i/>
          <w:iCs/>
          <w:sz w:val="20"/>
          <w:szCs w:val="20"/>
        </w:rPr>
        <w:t xml:space="preserve">(Answer may vary.) </w:t>
      </w:r>
      <w:r w:rsidR="004E2AFC" w:rsidRPr="007B69FD">
        <w:rPr>
          <w:sz w:val="20"/>
          <w:szCs w:val="20"/>
        </w:rPr>
        <w:t>Jesus’ resurrected body can be touched. It has flesh and bones. In his resurrected body, Jesus</w:t>
      </w:r>
      <w:r w:rsidRPr="007B69FD">
        <w:rPr>
          <w:sz w:val="20"/>
          <w:szCs w:val="20"/>
        </w:rPr>
        <w:t xml:space="preserve"> i</w:t>
      </w:r>
      <w:r w:rsidR="004E2AFC" w:rsidRPr="007B69FD">
        <w:rPr>
          <w:sz w:val="20"/>
          <w:szCs w:val="20"/>
        </w:rPr>
        <w:t xml:space="preserve">s also able to eat. </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How did the disciples respond to Jesus? </w:t>
      </w:r>
    </w:p>
    <w:p w14:paraId="2C529077" w14:textId="77777777" w:rsidR="004E2AFC" w:rsidRPr="007B69FD" w:rsidRDefault="004E2AFC" w:rsidP="004E2AFC">
      <w:pPr>
        <w:ind w:left="720"/>
        <w:rPr>
          <w:sz w:val="20"/>
          <w:szCs w:val="20"/>
        </w:rPr>
      </w:pPr>
      <w:r w:rsidRPr="007B69FD">
        <w:rPr>
          <w:sz w:val="20"/>
          <w:szCs w:val="20"/>
        </w:rPr>
        <w:t>They still could not believe it because they were so joyful and amazed.</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What did Jesus ask the disciples? </w:t>
      </w:r>
    </w:p>
    <w:p w14:paraId="0685711E" w14:textId="77777777" w:rsidR="004E2AFC" w:rsidRPr="007B69FD" w:rsidRDefault="004E2AFC" w:rsidP="004E2AFC">
      <w:pPr>
        <w:ind w:left="720"/>
        <w:rPr>
          <w:sz w:val="20"/>
          <w:szCs w:val="20"/>
        </w:rPr>
      </w:pPr>
      <w:r w:rsidRPr="007B69FD">
        <w:rPr>
          <w:sz w:val="20"/>
          <w:szCs w:val="20"/>
        </w:rPr>
        <w:t>He asked if they had anything to eat.</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w:numPr>
          <w:ilvl w:val="0"/>
          <w:numId w:val="21"/>
        </w:numPr>
        <w:rPr>
          <w:sz w:val="20"/>
          <w:szCs w:val="20"/>
        </w:rPr>
      </w:pPr>
      <w:r>
        <w:rPr>
          <w:sz w:val="20"/>
          <w:szCs w:val="20"/>
        </w:rPr>
        <w:t>[</w:t>
      </w:r>
      <w:r w:rsidRPr="007B69FD">
        <w:rPr>
          <w:sz w:val="20"/>
          <w:szCs w:val="20"/>
        </w:rPr>
        <w:t>24:42-43]</w:t>
      </w:r>
      <w:r>
        <w:rPr>
          <w:sz w:val="20"/>
          <w:szCs w:val="20"/>
        </w:rPr>
        <w:t xml:space="preserve"> </w:t>
      </w:r>
      <w:r w:rsidR="00A014E9">
        <w:rPr>
          <w:sz w:val="20"/>
          <w:szCs w:val="20"/>
        </w:rPr>
        <w:tab/>
      </w:r>
      <w:r w:rsidR="004E2AFC" w:rsidRPr="007B69FD">
        <w:rPr>
          <w:sz w:val="20"/>
          <w:szCs w:val="20"/>
        </w:rPr>
        <w:t xml:space="preserve">What did they give him? </w:t>
      </w:r>
    </w:p>
    <w:p w14:paraId="57525345" w14:textId="77777777" w:rsidR="004E2AFC" w:rsidRPr="007B69FD" w:rsidRDefault="004E2AFC" w:rsidP="004E2AFC">
      <w:pPr>
        <w:ind w:left="720"/>
        <w:rPr>
          <w:sz w:val="20"/>
          <w:szCs w:val="20"/>
        </w:rPr>
      </w:pPr>
      <w:r w:rsidRPr="007B69FD">
        <w:rPr>
          <w:sz w:val="20"/>
          <w:szCs w:val="20"/>
        </w:rPr>
        <w:t>They gave him a piece of broiled fish, and he ate it in their presence.</w:t>
      </w:r>
    </w:p>
    <w:p w14:paraId="1A39A2CB" w14:textId="77777777" w:rsidR="008D7414" w:rsidRPr="007B69FD" w:rsidRDefault="008D7414" w:rsidP="008D7414">
      <w:pPr>
        <w:pStyle w:val="Continuedline"/>
      </w:pPr>
      <w:r w:rsidRPr="007B69FD">
        <w:lastRenderedPageBreak/>
        <w:t>Luke 24:36-53 continued</w:t>
      </w:r>
    </w:p>
    <w:p w14:paraId="7E71E188" w14:textId="77777777" w:rsidR="00257891" w:rsidRPr="007B69FD" w:rsidRDefault="00257891" w:rsidP="008F4244">
      <w:pPr>
        <w:rPr>
          <w:sz w:val="20"/>
          <w:szCs w:val="20"/>
        </w:rPr>
      </w:pPr>
    </w:p>
    <w:p w14:paraId="3B07612D" w14:textId="22B95C22" w:rsidR="004E2AFC" w:rsidRPr="007B69FD" w:rsidRDefault="008F6E25" w:rsidP="0099152C">
      <w:pPr>
        <w:numPr>
          <w:ilvl w:val="0"/>
          <w:numId w:val="21"/>
        </w:numPr>
        <w:rPr>
          <w:sz w:val="20"/>
          <w:szCs w:val="20"/>
        </w:rPr>
      </w:pPr>
      <w:r w:rsidRPr="007B69FD">
        <w:rPr>
          <w:sz w:val="20"/>
          <w:szCs w:val="20"/>
        </w:rPr>
        <w:t>[24:41-43]</w:t>
      </w:r>
      <w:r>
        <w:rPr>
          <w:sz w:val="20"/>
          <w:szCs w:val="20"/>
        </w:rPr>
        <w:t xml:space="preserve"> </w:t>
      </w:r>
      <w:r w:rsidR="00A014E9">
        <w:rPr>
          <w:sz w:val="20"/>
          <w:szCs w:val="20"/>
        </w:rPr>
        <w:tab/>
      </w:r>
      <w:r w:rsidR="004E2AFC" w:rsidRPr="007B69FD">
        <w:rPr>
          <w:sz w:val="20"/>
          <w:szCs w:val="20"/>
        </w:rPr>
        <w:t>Why do you think Jesus asked them for something to eat?</w:t>
      </w:r>
    </w:p>
    <w:p w14:paraId="40F55181" w14:textId="2463CDF4" w:rsidR="004E2AFC" w:rsidRPr="007B69FD" w:rsidRDefault="00AF3C50"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 xml:space="preserve">He may have wanted to eat something in order to show them that he really was raised from the dead and </w:t>
      </w:r>
      <w:r w:rsidR="00765D56" w:rsidRPr="48114252">
        <w:rPr>
          <w:sz w:val="20"/>
          <w:szCs w:val="20"/>
          <w:lang w:val="en-US"/>
        </w:rPr>
        <w:t xml:space="preserve">that </w:t>
      </w:r>
      <w:r w:rsidR="004E2AFC" w:rsidRPr="48114252">
        <w:rPr>
          <w:sz w:val="20"/>
          <w:szCs w:val="20"/>
          <w:lang w:val="en-US"/>
        </w:rPr>
        <w:t>he was not just a spirit.</w:t>
      </w:r>
    </w:p>
    <w:p w14:paraId="48985E01" w14:textId="77777777" w:rsidR="004E2AFC" w:rsidRPr="007B69FD" w:rsidRDefault="004E2AFC" w:rsidP="004E2AFC">
      <w:pPr>
        <w:rPr>
          <w:sz w:val="20"/>
          <w:szCs w:val="20"/>
        </w:rPr>
      </w:pPr>
    </w:p>
    <w:p w14:paraId="185B31E5" w14:textId="58AA2A1D" w:rsidR="004E2AFC" w:rsidRPr="007B69FD" w:rsidRDefault="008F6E25" w:rsidP="0099152C">
      <w:pPr>
        <w:numPr>
          <w:ilvl w:val="0"/>
          <w:numId w:val="21"/>
        </w:numPr>
        <w:rPr>
          <w:sz w:val="20"/>
          <w:szCs w:val="20"/>
          <w:lang w:val="en-US"/>
        </w:rPr>
      </w:pPr>
      <w:r w:rsidRPr="48114252">
        <w:rPr>
          <w:sz w:val="20"/>
          <w:szCs w:val="20"/>
          <w:lang w:val="en-US"/>
        </w:rPr>
        <w:t xml:space="preserve">[24:44] </w:t>
      </w:r>
      <w:r w:rsidR="00A014E9">
        <w:rPr>
          <w:sz w:val="20"/>
          <w:szCs w:val="20"/>
          <w:lang w:val="en-US"/>
        </w:rPr>
        <w:tab/>
      </w:r>
      <w:r w:rsidR="004E2AFC" w:rsidRPr="48114252">
        <w:rPr>
          <w:sz w:val="20"/>
          <w:szCs w:val="20"/>
          <w:lang w:val="en-US"/>
        </w:rPr>
        <w:t xml:space="preserve">What did Jesus say he had told his disciples when he was with them before? </w:t>
      </w:r>
    </w:p>
    <w:p w14:paraId="7D95D662" w14:textId="77777777" w:rsidR="004E2AFC" w:rsidRPr="007B69FD" w:rsidRDefault="004E2AFC" w:rsidP="004E2AFC">
      <w:pPr>
        <w:ind w:left="720"/>
        <w:rPr>
          <w:sz w:val="20"/>
          <w:szCs w:val="20"/>
        </w:rPr>
      </w:pPr>
      <w:r w:rsidRPr="007B69FD">
        <w:rPr>
          <w:sz w:val="20"/>
          <w:szCs w:val="20"/>
        </w:rPr>
        <w:t>He had told them that everything that was written about him in the Law of Moses, the Prophets, and the Psalms must be fulfilled.</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w:numPr>
          <w:ilvl w:val="0"/>
          <w:numId w:val="21"/>
        </w:numPr>
        <w:rPr>
          <w:sz w:val="20"/>
          <w:szCs w:val="20"/>
        </w:rPr>
      </w:pPr>
      <w:r w:rsidRPr="007B69FD">
        <w:rPr>
          <w:sz w:val="20"/>
          <w:szCs w:val="20"/>
        </w:rPr>
        <w:t>[24:45]</w:t>
      </w:r>
      <w:r>
        <w:rPr>
          <w:sz w:val="20"/>
          <w:szCs w:val="20"/>
        </w:rPr>
        <w:t xml:space="preserve"> </w:t>
      </w:r>
      <w:r w:rsidR="00A014E9">
        <w:rPr>
          <w:sz w:val="20"/>
          <w:szCs w:val="20"/>
        </w:rPr>
        <w:tab/>
      </w:r>
      <w:r w:rsidR="004E2AFC" w:rsidRPr="007B69FD">
        <w:rPr>
          <w:sz w:val="20"/>
          <w:szCs w:val="20"/>
        </w:rPr>
        <w:t xml:space="preserve">How were the disciples then able to understand the scriptures? </w:t>
      </w:r>
    </w:p>
    <w:p w14:paraId="79A388A8" w14:textId="7D1F366E" w:rsidR="004E2AFC" w:rsidRPr="007B69FD" w:rsidRDefault="004E2AFC" w:rsidP="004E2AFC">
      <w:pPr>
        <w:ind w:left="720"/>
        <w:rPr>
          <w:sz w:val="20"/>
          <w:szCs w:val="20"/>
        </w:rPr>
      </w:pPr>
      <w:r w:rsidRPr="007B69FD">
        <w:rPr>
          <w:sz w:val="20"/>
          <w:szCs w:val="20"/>
        </w:rPr>
        <w:t xml:space="preserve">Jesus opened their minds so that they </w:t>
      </w:r>
      <w:r w:rsidR="00725990" w:rsidRPr="007B69FD">
        <w:rPr>
          <w:sz w:val="20"/>
          <w:szCs w:val="20"/>
        </w:rPr>
        <w:t>would</w:t>
      </w:r>
      <w:r w:rsidRPr="007B69FD">
        <w:rPr>
          <w:sz w:val="20"/>
          <w:szCs w:val="20"/>
        </w:rPr>
        <w:t xml:space="preserve"> understand. (This meant that he enabled them to understand the scriptures.)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w:numPr>
          <w:ilvl w:val="0"/>
          <w:numId w:val="21"/>
        </w:numPr>
        <w:rPr>
          <w:sz w:val="20"/>
          <w:szCs w:val="20"/>
        </w:rPr>
      </w:pPr>
      <w:r w:rsidRPr="007B69FD">
        <w:rPr>
          <w:sz w:val="20"/>
          <w:szCs w:val="20"/>
        </w:rPr>
        <w:t>[24:46]</w:t>
      </w:r>
      <w:r>
        <w:rPr>
          <w:sz w:val="20"/>
          <w:szCs w:val="20"/>
        </w:rPr>
        <w:t xml:space="preserve"> </w:t>
      </w:r>
      <w:r w:rsidR="00A014E9">
        <w:rPr>
          <w:sz w:val="20"/>
          <w:szCs w:val="20"/>
        </w:rPr>
        <w:tab/>
      </w:r>
      <w:r w:rsidR="004E2AFC" w:rsidRPr="007B69FD">
        <w:rPr>
          <w:sz w:val="20"/>
          <w:szCs w:val="20"/>
        </w:rPr>
        <w:t xml:space="preserve">What did Jesus say was written in the scriptures? </w:t>
      </w:r>
    </w:p>
    <w:p w14:paraId="1DF82D03" w14:textId="77777777" w:rsidR="004E2AFC" w:rsidRPr="007B69FD" w:rsidRDefault="004E2AFC" w:rsidP="004E2AFC">
      <w:pPr>
        <w:ind w:left="720"/>
        <w:rPr>
          <w:sz w:val="20"/>
          <w:szCs w:val="20"/>
        </w:rPr>
      </w:pPr>
      <w:r w:rsidRPr="007B69FD">
        <w:rPr>
          <w:sz w:val="20"/>
          <w:szCs w:val="20"/>
        </w:rPr>
        <w:t>The scriptures said the Christ would suffer and rise again from the dead on the third day.</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w:numPr>
          <w:ilvl w:val="0"/>
          <w:numId w:val="21"/>
        </w:numPr>
        <w:rPr>
          <w:sz w:val="20"/>
          <w:szCs w:val="20"/>
        </w:rPr>
      </w:pPr>
      <w:r w:rsidRPr="007B69FD">
        <w:rPr>
          <w:sz w:val="20"/>
          <w:szCs w:val="20"/>
        </w:rPr>
        <w:t>[24:47]</w:t>
      </w:r>
      <w:r>
        <w:rPr>
          <w:sz w:val="20"/>
          <w:szCs w:val="20"/>
        </w:rPr>
        <w:t xml:space="preserve"> </w:t>
      </w:r>
      <w:r w:rsidR="00A014E9">
        <w:rPr>
          <w:sz w:val="20"/>
          <w:szCs w:val="20"/>
        </w:rPr>
        <w:tab/>
      </w:r>
      <w:r w:rsidR="004E2AFC" w:rsidRPr="007B69FD">
        <w:rPr>
          <w:sz w:val="20"/>
          <w:szCs w:val="20"/>
        </w:rPr>
        <w:t xml:space="preserve">What did Jesus say should be preached in his name to all the nations? </w:t>
      </w:r>
    </w:p>
    <w:p w14:paraId="329F167A" w14:textId="77777777" w:rsidR="004E2AFC" w:rsidRPr="007B69FD" w:rsidRDefault="004E2AFC" w:rsidP="48114252">
      <w:pPr>
        <w:ind w:left="720"/>
        <w:rPr>
          <w:sz w:val="20"/>
          <w:szCs w:val="20"/>
          <w:lang w:val="en-US"/>
        </w:rPr>
      </w:pPr>
      <w:r w:rsidRPr="48114252">
        <w:rPr>
          <w:sz w:val="20"/>
          <w:szCs w:val="20"/>
          <w:lang w:val="en-US"/>
        </w:rPr>
        <w:t>Repentance and forgiveness of sins should be preached to all the nations.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w:numPr>
          <w:ilvl w:val="0"/>
          <w:numId w:val="21"/>
        </w:numPr>
        <w:rPr>
          <w:sz w:val="20"/>
          <w:szCs w:val="20"/>
          <w:lang w:val="en-US"/>
        </w:rPr>
      </w:pPr>
      <w:r w:rsidRPr="48114252">
        <w:rPr>
          <w:sz w:val="20"/>
          <w:szCs w:val="20"/>
          <w:lang w:val="en-US"/>
        </w:rPr>
        <w:t xml:space="preserve">[24:48] </w:t>
      </w:r>
      <w:r w:rsidR="00A014E9">
        <w:rPr>
          <w:sz w:val="20"/>
          <w:szCs w:val="20"/>
          <w:lang w:val="en-US"/>
        </w:rPr>
        <w:tab/>
      </w:r>
      <w:r w:rsidR="004E2AFC" w:rsidRPr="48114252">
        <w:rPr>
          <w:sz w:val="20"/>
          <w:szCs w:val="20"/>
          <w:lang w:val="en-US"/>
        </w:rPr>
        <w:t xml:space="preserve">What do you think were the things that the disciples were witnesses of? </w:t>
      </w:r>
    </w:p>
    <w:p w14:paraId="37F2CFC4" w14:textId="2EDB7428" w:rsidR="004E2AFC" w:rsidRPr="007B69FD" w:rsidRDefault="00AF3C50" w:rsidP="48114252">
      <w:pPr>
        <w:ind w:left="720"/>
        <w:rPr>
          <w:sz w:val="20"/>
          <w:szCs w:val="20"/>
          <w:lang w:val="en-US"/>
        </w:rPr>
      </w:pPr>
      <w:r w:rsidRPr="48114252">
        <w:rPr>
          <w:i/>
          <w:iCs/>
          <w:sz w:val="20"/>
          <w:szCs w:val="20"/>
          <w:lang w:val="en-US"/>
        </w:rPr>
        <w:t xml:space="preserve">(Answer may vary.) </w:t>
      </w:r>
      <w:r w:rsidR="008F4244" w:rsidRPr="48114252">
        <w:rPr>
          <w:sz w:val="20"/>
          <w:szCs w:val="20"/>
          <w:lang w:val="en-US"/>
        </w:rPr>
        <w:t>From the rest of the book, it is evident</w:t>
      </w:r>
      <w:r w:rsidR="004E2AFC" w:rsidRPr="48114252">
        <w:rPr>
          <w:sz w:val="20"/>
          <w:szCs w:val="20"/>
          <w:lang w:val="en-US"/>
        </w:rPr>
        <w:t xml:space="preserve"> that they were witnesses of Jesus’ life, his teaching, his miracles, his death, his resurrection, and the fact that he fulfilled the scripture.</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w:numPr>
          <w:ilvl w:val="0"/>
          <w:numId w:val="21"/>
        </w:numPr>
        <w:rPr>
          <w:sz w:val="20"/>
          <w:szCs w:val="20"/>
        </w:rPr>
      </w:pPr>
      <w:r w:rsidRPr="007B69FD">
        <w:rPr>
          <w:sz w:val="20"/>
          <w:szCs w:val="20"/>
        </w:rPr>
        <w:t>[24:49]</w:t>
      </w:r>
      <w:r>
        <w:rPr>
          <w:sz w:val="20"/>
          <w:szCs w:val="20"/>
        </w:rPr>
        <w:t xml:space="preserve"> </w:t>
      </w:r>
      <w:r w:rsidR="00A014E9">
        <w:rPr>
          <w:sz w:val="20"/>
          <w:szCs w:val="20"/>
        </w:rPr>
        <w:tab/>
      </w:r>
      <w:r w:rsidR="008F4244" w:rsidRPr="007B69FD">
        <w:rPr>
          <w:sz w:val="20"/>
          <w:szCs w:val="20"/>
        </w:rPr>
        <w:t>How long</w:t>
      </w:r>
      <w:r w:rsidR="004E2AFC" w:rsidRPr="007B69FD">
        <w:rPr>
          <w:sz w:val="20"/>
          <w:szCs w:val="20"/>
        </w:rPr>
        <w:t xml:space="preserve"> did Jesus tell the disciples to wait</w:t>
      </w:r>
      <w:r w:rsidR="00CC7C73" w:rsidRPr="007B69FD">
        <w:rPr>
          <w:sz w:val="20"/>
          <w:szCs w:val="20"/>
        </w:rPr>
        <w:t xml:space="preserve"> </w:t>
      </w:r>
      <w:r w:rsidR="004E2AFC" w:rsidRPr="007B69FD">
        <w:rPr>
          <w:sz w:val="20"/>
          <w:szCs w:val="20"/>
        </w:rPr>
        <w:t xml:space="preserve">in the city? </w:t>
      </w:r>
    </w:p>
    <w:p w14:paraId="55CDDFF9" w14:textId="2C06122B" w:rsidR="004E2AFC" w:rsidRPr="007B69FD" w:rsidRDefault="004E2AFC" w:rsidP="004E2AFC">
      <w:pPr>
        <w:ind w:left="720"/>
        <w:rPr>
          <w:sz w:val="20"/>
          <w:szCs w:val="20"/>
        </w:rPr>
      </w:pPr>
      <w:r w:rsidRPr="007B69FD">
        <w:rPr>
          <w:sz w:val="20"/>
          <w:szCs w:val="20"/>
        </w:rPr>
        <w:t xml:space="preserve">He told them to wait </w:t>
      </w:r>
      <w:r w:rsidR="00CC7C73" w:rsidRPr="007B69FD">
        <w:rPr>
          <w:sz w:val="20"/>
          <w:szCs w:val="20"/>
        </w:rPr>
        <w:t xml:space="preserve">there </w:t>
      </w:r>
      <w:r w:rsidRPr="007B69FD">
        <w:rPr>
          <w:sz w:val="20"/>
          <w:szCs w:val="20"/>
        </w:rPr>
        <w:t>until they were given power from above.</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w:numPr>
          <w:ilvl w:val="0"/>
          <w:numId w:val="21"/>
        </w:numPr>
        <w:rPr>
          <w:sz w:val="20"/>
          <w:szCs w:val="20"/>
        </w:rPr>
      </w:pPr>
      <w:r>
        <w:rPr>
          <w:sz w:val="20"/>
          <w:szCs w:val="20"/>
        </w:rPr>
        <w:t>[</w:t>
      </w:r>
      <w:r w:rsidRPr="007B69FD">
        <w:rPr>
          <w:sz w:val="20"/>
          <w:szCs w:val="20"/>
        </w:rPr>
        <w:t>24:50-51]</w:t>
      </w:r>
      <w:r>
        <w:rPr>
          <w:sz w:val="20"/>
          <w:szCs w:val="20"/>
        </w:rPr>
        <w:t xml:space="preserve"> </w:t>
      </w:r>
      <w:r w:rsidR="00A014E9">
        <w:rPr>
          <w:sz w:val="20"/>
          <w:szCs w:val="20"/>
        </w:rPr>
        <w:tab/>
      </w:r>
      <w:r w:rsidR="004E2AFC" w:rsidRPr="007B69FD">
        <w:rPr>
          <w:sz w:val="20"/>
          <w:szCs w:val="20"/>
        </w:rPr>
        <w:t xml:space="preserve">What happened to Jesus as he blessed the disciples near Bethany? </w:t>
      </w:r>
    </w:p>
    <w:p w14:paraId="089C89D8" w14:textId="6D91FE08" w:rsidR="004E2AFC" w:rsidRPr="007B69FD" w:rsidRDefault="004E2AFC" w:rsidP="004E2AFC">
      <w:pPr>
        <w:ind w:left="720"/>
        <w:rPr>
          <w:sz w:val="20"/>
          <w:szCs w:val="20"/>
        </w:rPr>
      </w:pPr>
      <w:r w:rsidRPr="007B69FD">
        <w:rPr>
          <w:sz w:val="20"/>
          <w:szCs w:val="20"/>
        </w:rPr>
        <w:t>He w</w:t>
      </w:r>
      <w:r w:rsidR="008D7414">
        <w:rPr>
          <w:sz w:val="20"/>
          <w:szCs w:val="20"/>
        </w:rPr>
        <w:t>ent</w:t>
      </w:r>
      <w:r w:rsidRPr="007B69FD">
        <w:rPr>
          <w:sz w:val="20"/>
          <w:szCs w:val="20"/>
        </w:rPr>
        <w:t xml:space="preserve"> up into heaven. </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w:numPr>
          <w:ilvl w:val="0"/>
          <w:numId w:val="21"/>
        </w:numPr>
        <w:rPr>
          <w:sz w:val="20"/>
          <w:szCs w:val="20"/>
        </w:rPr>
      </w:pPr>
      <w:r w:rsidRPr="007B69FD">
        <w:rPr>
          <w:sz w:val="20"/>
          <w:szCs w:val="20"/>
        </w:rPr>
        <w:t>[24:52]</w:t>
      </w:r>
      <w:r>
        <w:rPr>
          <w:sz w:val="20"/>
          <w:szCs w:val="20"/>
        </w:rPr>
        <w:t xml:space="preserve"> </w:t>
      </w:r>
      <w:r w:rsidR="00A014E9">
        <w:rPr>
          <w:sz w:val="20"/>
          <w:szCs w:val="20"/>
        </w:rPr>
        <w:tab/>
      </w:r>
      <w:r w:rsidR="004E2AFC" w:rsidRPr="007B69FD">
        <w:rPr>
          <w:sz w:val="20"/>
          <w:szCs w:val="20"/>
        </w:rPr>
        <w:t xml:space="preserve">How did his disciples respond? </w:t>
      </w:r>
    </w:p>
    <w:p w14:paraId="7E6C377A" w14:textId="77777777" w:rsidR="004E2AFC" w:rsidRPr="007B69FD" w:rsidRDefault="004E2AFC" w:rsidP="004E2AFC">
      <w:pPr>
        <w:ind w:left="720"/>
        <w:rPr>
          <w:sz w:val="20"/>
          <w:szCs w:val="20"/>
        </w:rPr>
      </w:pPr>
      <w:r w:rsidRPr="007B69FD">
        <w:rPr>
          <w:sz w:val="20"/>
          <w:szCs w:val="20"/>
        </w:rPr>
        <w:t>They worshiped Jesus, and they returned to Jerusalem with joy.</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w:numPr>
          <w:ilvl w:val="0"/>
          <w:numId w:val="21"/>
        </w:numPr>
        <w:rPr>
          <w:sz w:val="20"/>
          <w:szCs w:val="20"/>
          <w:lang w:val="en-US"/>
        </w:rPr>
      </w:pPr>
      <w:r w:rsidRPr="48114252">
        <w:rPr>
          <w:sz w:val="20"/>
          <w:szCs w:val="20"/>
          <w:lang w:val="en-US"/>
        </w:rPr>
        <w:t xml:space="preserve">[24:53] </w:t>
      </w:r>
      <w:r w:rsidR="00A014E9">
        <w:rPr>
          <w:sz w:val="20"/>
          <w:szCs w:val="20"/>
          <w:lang w:val="en-US"/>
        </w:rPr>
        <w:tab/>
      </w:r>
      <w:r w:rsidR="004E2AFC" w:rsidRPr="48114252">
        <w:rPr>
          <w:sz w:val="20"/>
          <w:szCs w:val="20"/>
          <w:lang w:val="en-US"/>
        </w:rPr>
        <w:t xml:space="preserve">Where did the disciples then spend their time, and what did they do? </w:t>
      </w:r>
    </w:p>
    <w:p w14:paraId="42A0E79D" w14:textId="77777777" w:rsidR="004E2AFC" w:rsidRPr="007B69FD" w:rsidRDefault="004E2AFC" w:rsidP="004E2AFC">
      <w:pPr>
        <w:ind w:left="720"/>
        <w:rPr>
          <w:sz w:val="20"/>
          <w:szCs w:val="20"/>
        </w:rPr>
      </w:pPr>
      <w:r w:rsidRPr="007B69FD">
        <w:rPr>
          <w:sz w:val="20"/>
          <w:szCs w:val="20"/>
        </w:rPr>
        <w:t>They were continually in the temple, blessing God.</w:t>
      </w:r>
    </w:p>
    <w:p w14:paraId="31E24F52" w14:textId="77777777" w:rsidR="004E2AFC" w:rsidRPr="007B69FD" w:rsidRDefault="004E2AFC" w:rsidP="004E2AFC">
      <w:pPr>
        <w:spacing w:before="240" w:after="240"/>
        <w:rPr>
          <w:b/>
          <w:sz w:val="20"/>
          <w:szCs w:val="20"/>
        </w:rPr>
      </w:pPr>
      <w:r w:rsidRPr="007B69FD">
        <w:rPr>
          <w:b/>
          <w:sz w:val="20"/>
          <w:szCs w:val="20"/>
        </w:rPr>
        <w:t>Comment Section:</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w:pStyle w:val="Heading1"/>
        <w:keepNext w:val="0"/>
        <w:keepLines w:val="0"/>
        <w:spacing w:before="0"/>
        <w:rPr>
          <w:b/>
          <w:bCs/>
          <w:szCs w:val="44"/>
        </w:rPr>
      </w:pPr>
      <w:bookmarkStart w:id="25" w:name="_Toc166194255"/>
      <w:r w:rsidRPr="007B69FD">
        <w:rPr>
          <w:b/>
          <w:bCs/>
          <w:szCs w:val="44"/>
        </w:rPr>
        <w:lastRenderedPageBreak/>
        <w:t>John 1:1-4</w:t>
      </w:r>
      <w:bookmarkEnd w:id="25"/>
      <w:r w:rsidRPr="007B69FD">
        <w:rPr>
          <w:b/>
          <w:bCs/>
          <w:szCs w:val="44"/>
        </w:rPr>
        <w:t xml:space="preserve"> </w:t>
      </w:r>
    </w:p>
    <w:p w14:paraId="3B0EFD16" w14:textId="09CC4A09" w:rsidR="00DF3E85" w:rsidRPr="007B69FD" w:rsidRDefault="00DF3E85" w:rsidP="0042261F">
      <w:pPr>
        <w:pStyle w:val="Background"/>
        <w:rPr>
          <w:b/>
          <w:sz w:val="32"/>
          <w:szCs w:val="32"/>
        </w:rPr>
      </w:pPr>
      <w:r w:rsidRPr="007B69FD">
        <w:rPr>
          <w:b/>
        </w:rPr>
        <w:t>Background</w:t>
      </w:r>
      <w:r w:rsidRPr="007B69FD">
        <w:t>: John was one of Jesus’ 12 disciples. He was with Jesus during his earthly ministry. He was an eyewitness to these events, and he wrote an account of what he saw Jesus do and what he heard Jesus say. This section was John’s introduction to his Gospel.</w:t>
      </w:r>
    </w:p>
    <w:p w14:paraId="3A4A9B30" w14:textId="77777777" w:rsidR="00170DC8" w:rsidRPr="00170DC8" w:rsidRDefault="00170DC8" w:rsidP="00170DC8">
      <w:pPr>
        <w:pStyle w:val="Background"/>
        <w:rPr>
          <w:b/>
          <w:bCs w:val="0"/>
          <w:i/>
          <w:iCs/>
        </w:rPr>
      </w:pPr>
      <w:r w:rsidRPr="00170DC8">
        <w:rPr>
          <w:b/>
          <w:bCs w:val="0"/>
          <w:i/>
          <w:iCs/>
        </w:rPr>
        <w:t>Read the passage.</w:t>
      </w:r>
    </w:p>
    <w:p w14:paraId="491010A1" w14:textId="77777777" w:rsidR="00DF3E85" w:rsidRPr="007B69FD" w:rsidRDefault="00DF3E85" w:rsidP="006D6990">
      <w:pPr>
        <w:pStyle w:val="Part1"/>
      </w:pPr>
      <w:r w:rsidRPr="007B69FD">
        <w:t>Part 1</w:t>
      </w:r>
    </w:p>
    <w:p w14:paraId="085ACFF3" w14:textId="1388D1B3" w:rsidR="00DF3E85" w:rsidRPr="007B69FD" w:rsidRDefault="00DF3E85" w:rsidP="0042261F">
      <w:pPr>
        <w:pStyle w:val="Answerortell"/>
      </w:pPr>
      <w:r w:rsidRPr="007B69FD">
        <w:t xml:space="preserve">Tell in your own words what you just read in </w:t>
      </w:r>
      <w:r w:rsidR="003947E5">
        <w:t>this passage</w:t>
      </w:r>
      <w:r w:rsidRPr="007B69FD">
        <w:t>.</w:t>
      </w:r>
    </w:p>
    <w:p w14:paraId="1EE8607E" w14:textId="662AA2DF" w:rsidR="00DF3E85" w:rsidRPr="007B69FD" w:rsidRDefault="00DF3E85" w:rsidP="0042261F">
      <w:pPr>
        <w:pStyle w:val="Checklist"/>
      </w:pPr>
      <w:r w:rsidRPr="007B69FD">
        <w:t xml:space="preserve">In the beginning of everything, the Word existed. </w:t>
      </w:r>
      <w:r w:rsidR="00A014E9" w:rsidRPr="007B69FD">
        <w:t>[1:1]</w:t>
      </w:r>
    </w:p>
    <w:p w14:paraId="53CA72A0" w14:textId="070330F0" w:rsidR="00DF3E85" w:rsidRPr="007B69FD" w:rsidRDefault="00DF3E85" w:rsidP="0042261F">
      <w:pPr>
        <w:pStyle w:val="Checklist"/>
      </w:pPr>
      <w:r w:rsidRPr="007B69FD">
        <w:t>The Word was with God</w:t>
      </w:r>
      <w:r w:rsidR="00765D56" w:rsidRPr="007B69FD">
        <w:t>,</w:t>
      </w:r>
      <w:r w:rsidRPr="007B69FD">
        <w:t xml:space="preserve"> and the Word was God</w:t>
      </w:r>
      <w:r w:rsidR="008F6E25">
        <w:t>.</w:t>
      </w:r>
      <w:r w:rsidR="00A014E9" w:rsidRPr="00A014E9">
        <w:t xml:space="preserve"> </w:t>
      </w:r>
      <w:r w:rsidR="00A014E9" w:rsidRPr="007B69FD">
        <w:t>[1:2-3]</w:t>
      </w:r>
    </w:p>
    <w:p w14:paraId="189C4E73" w14:textId="5CC8B6F2" w:rsidR="00DF3E85" w:rsidRPr="007B69FD" w:rsidRDefault="00DF3E85" w:rsidP="0042261F">
      <w:pPr>
        <w:pStyle w:val="Checklist"/>
      </w:pPr>
      <w:r w:rsidRPr="007B69FD">
        <w:t xml:space="preserve">All things were made through the Word. </w:t>
      </w:r>
      <w:r w:rsidR="00A014E9" w:rsidRPr="007B69FD">
        <w:t>[1:3]</w:t>
      </w:r>
    </w:p>
    <w:p w14:paraId="3F7A61F3" w14:textId="406D0045" w:rsidR="00DF3E85" w:rsidRPr="007B69FD" w:rsidRDefault="00DF3E85" w:rsidP="0042261F">
      <w:pPr>
        <w:pStyle w:val="Checklist"/>
      </w:pPr>
      <w:r w:rsidRPr="007B69FD">
        <w:t xml:space="preserve">In the Word was life. </w:t>
      </w:r>
      <w:r w:rsidR="00A014E9" w:rsidRPr="007B69FD">
        <w:t>[1:4]</w:t>
      </w:r>
    </w:p>
    <w:p w14:paraId="550C8EC1" w14:textId="4B572B3F" w:rsidR="00DF3E85" w:rsidRPr="007B69FD" w:rsidRDefault="00DF3E85" w:rsidP="0042261F">
      <w:pPr>
        <w:pStyle w:val="Checklist"/>
      </w:pPr>
      <w:r w:rsidRPr="007B69FD">
        <w:t xml:space="preserve">The life was the light of men. </w:t>
      </w:r>
      <w:r w:rsidR="00A014E9" w:rsidRPr="007B69FD">
        <w:t>[1:4]</w:t>
      </w:r>
    </w:p>
    <w:p w14:paraId="5DCD5608" w14:textId="77777777" w:rsidR="00DF3E85" w:rsidRPr="007B69FD" w:rsidRDefault="00DF3E85" w:rsidP="003274AB">
      <w:pPr>
        <w:pStyle w:val="Part2"/>
      </w:pPr>
      <w:r w:rsidRPr="007B69FD">
        <w:t>Part 2</w:t>
      </w:r>
    </w:p>
    <w:p w14:paraId="296A5B88" w14:textId="5D7CE812" w:rsidR="00DF3E85" w:rsidRPr="007B69FD" w:rsidRDefault="003947E5" w:rsidP="0042261F">
      <w:pPr>
        <w:pStyle w:val="Answerortell"/>
        <w:rPr>
          <w:b/>
          <w:sz w:val="32"/>
          <w:szCs w:val="32"/>
        </w:rPr>
      </w:pPr>
      <w:r>
        <w:t>Answer the following questions from the specified verses.</w:t>
      </w:r>
    </w:p>
    <w:p w14:paraId="70463616" w14:textId="202D355C" w:rsidR="00DF3E85" w:rsidRPr="007B69FD" w:rsidRDefault="008F6E25" w:rsidP="0099152C">
      <w:pPr>
        <w:numPr>
          <w:ilvl w:val="0"/>
          <w:numId w:val="32"/>
        </w:numPr>
        <w:rPr>
          <w:sz w:val="20"/>
          <w:szCs w:val="20"/>
        </w:rPr>
      </w:pPr>
      <w:r w:rsidRPr="007B69FD">
        <w:rPr>
          <w:sz w:val="20"/>
          <w:szCs w:val="20"/>
        </w:rPr>
        <w:t>[1:1-4]</w:t>
      </w:r>
      <w:r>
        <w:rPr>
          <w:sz w:val="20"/>
          <w:szCs w:val="20"/>
        </w:rPr>
        <w:t xml:space="preserve"> </w:t>
      </w:r>
      <w:r w:rsidR="00A014E9">
        <w:rPr>
          <w:sz w:val="20"/>
          <w:szCs w:val="20"/>
        </w:rPr>
        <w:tab/>
      </w:r>
      <w:r w:rsidR="00DF3E85" w:rsidRPr="007B69FD">
        <w:rPr>
          <w:sz w:val="20"/>
          <w:szCs w:val="20"/>
        </w:rPr>
        <w:t xml:space="preserve">Who is </w:t>
      </w:r>
      <w:r w:rsidR="00765D56" w:rsidRPr="007B69FD">
        <w:rPr>
          <w:sz w:val="20"/>
          <w:szCs w:val="20"/>
        </w:rPr>
        <w:t>this passage</w:t>
      </w:r>
      <w:r w:rsidR="00DF3E85" w:rsidRPr="007B69FD">
        <w:rPr>
          <w:sz w:val="20"/>
          <w:szCs w:val="20"/>
        </w:rPr>
        <w:t xml:space="preserve"> about?</w:t>
      </w:r>
      <w:r w:rsidR="00765D56" w:rsidRPr="007B69FD">
        <w:rPr>
          <w:sz w:val="20"/>
          <w:szCs w:val="20"/>
        </w:rPr>
        <w:t xml:space="preserve"> </w:t>
      </w:r>
    </w:p>
    <w:p w14:paraId="5095E759" w14:textId="77777777" w:rsidR="00DF3E85" w:rsidRPr="007B69FD" w:rsidRDefault="00DF3E85" w:rsidP="00DF3E85">
      <w:pPr>
        <w:ind w:left="720"/>
        <w:rPr>
          <w:sz w:val="20"/>
          <w:szCs w:val="20"/>
        </w:rPr>
      </w:pPr>
      <w:r w:rsidRPr="007B69FD">
        <w:rPr>
          <w:sz w:val="20"/>
          <w:szCs w:val="20"/>
        </w:rPr>
        <w:t xml:space="preserve">It is about the one who is called "the Word." </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w:numPr>
          <w:ilvl w:val="0"/>
          <w:numId w:val="32"/>
        </w:numPr>
        <w:rPr>
          <w:sz w:val="20"/>
          <w:szCs w:val="20"/>
        </w:rPr>
      </w:pPr>
      <w:r w:rsidRPr="007B69FD">
        <w:rPr>
          <w:sz w:val="20"/>
          <w:szCs w:val="20"/>
        </w:rPr>
        <w:t>[1:1]</w:t>
      </w:r>
      <w:r>
        <w:rPr>
          <w:sz w:val="20"/>
          <w:szCs w:val="20"/>
        </w:rPr>
        <w:t xml:space="preserve"> </w:t>
      </w:r>
      <w:r w:rsidR="00A014E9">
        <w:rPr>
          <w:sz w:val="20"/>
          <w:szCs w:val="20"/>
        </w:rPr>
        <w:tab/>
      </w:r>
      <w:r w:rsidR="00DF3E85" w:rsidRPr="007B69FD">
        <w:rPr>
          <w:sz w:val="20"/>
          <w:szCs w:val="20"/>
        </w:rPr>
        <w:t xml:space="preserve">What did John say about the Word in relation to God? </w:t>
      </w:r>
    </w:p>
    <w:p w14:paraId="583A60C3" w14:textId="77777777" w:rsidR="00DF3E85" w:rsidRPr="007B69FD" w:rsidRDefault="00DF3E85" w:rsidP="00DF3E85">
      <w:pPr>
        <w:pStyle w:val="ListParagraph"/>
        <w:ind w:left="360" w:firstLine="360"/>
        <w:rPr>
          <w:sz w:val="20"/>
          <w:szCs w:val="20"/>
        </w:rPr>
      </w:pPr>
      <w:r w:rsidRPr="007B69FD">
        <w:rPr>
          <w:sz w:val="20"/>
          <w:szCs w:val="20"/>
        </w:rPr>
        <w:t>The Word was with God. The Word was God.</w:t>
      </w:r>
    </w:p>
    <w:p w14:paraId="529EF7B3" w14:textId="77777777" w:rsidR="00DF3E85" w:rsidRPr="007B69FD" w:rsidRDefault="00DF3E85" w:rsidP="00DF3E85">
      <w:pPr>
        <w:rPr>
          <w:sz w:val="20"/>
          <w:szCs w:val="20"/>
        </w:rPr>
      </w:pPr>
    </w:p>
    <w:p w14:paraId="37916638" w14:textId="0164D129" w:rsidR="00DF3E85" w:rsidRPr="007B69FD" w:rsidRDefault="008F6E25" w:rsidP="0099152C">
      <w:pPr>
        <w:numPr>
          <w:ilvl w:val="0"/>
          <w:numId w:val="32"/>
        </w:numPr>
        <w:rPr>
          <w:sz w:val="20"/>
          <w:szCs w:val="20"/>
        </w:rPr>
      </w:pPr>
      <w:r>
        <w:rPr>
          <w:sz w:val="20"/>
          <w:szCs w:val="20"/>
        </w:rPr>
        <w:t>[</w:t>
      </w:r>
      <w:r w:rsidRPr="007B69FD">
        <w:rPr>
          <w:sz w:val="20"/>
          <w:szCs w:val="20"/>
        </w:rPr>
        <w:t>1:2]</w:t>
      </w:r>
      <w:r>
        <w:rPr>
          <w:sz w:val="20"/>
          <w:szCs w:val="20"/>
        </w:rPr>
        <w:t xml:space="preserve"> </w:t>
      </w:r>
      <w:r w:rsidR="00A014E9">
        <w:rPr>
          <w:sz w:val="20"/>
          <w:szCs w:val="20"/>
        </w:rPr>
        <w:tab/>
      </w:r>
      <w:r w:rsidR="00DF3E85" w:rsidRPr="007B69FD">
        <w:rPr>
          <w:sz w:val="20"/>
          <w:szCs w:val="20"/>
        </w:rPr>
        <w:t xml:space="preserve">When was the Word with God, according to verse 2? </w:t>
      </w:r>
    </w:p>
    <w:p w14:paraId="600B442A" w14:textId="77777777" w:rsidR="00DF3E85" w:rsidRPr="007B69FD" w:rsidRDefault="00DF3E85" w:rsidP="00DF3E85">
      <w:pPr>
        <w:ind w:left="720"/>
        <w:rPr>
          <w:sz w:val="20"/>
          <w:szCs w:val="20"/>
        </w:rPr>
      </w:pPr>
      <w:r w:rsidRPr="007B69FD">
        <w:rPr>
          <w:sz w:val="20"/>
          <w:szCs w:val="20"/>
        </w:rPr>
        <w:t>He was with God in the beginning.</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How did God make all things? </w:t>
      </w:r>
    </w:p>
    <w:p w14:paraId="27C1EAD3" w14:textId="53E957A1" w:rsidR="00DF3E85" w:rsidRPr="007B69FD" w:rsidRDefault="00DF3E85" w:rsidP="00DF3E85">
      <w:pPr>
        <w:ind w:left="720"/>
        <w:rPr>
          <w:sz w:val="20"/>
          <w:szCs w:val="20"/>
        </w:rPr>
      </w:pPr>
      <w:r w:rsidRPr="007B69FD">
        <w:rPr>
          <w:sz w:val="20"/>
          <w:szCs w:val="20"/>
        </w:rPr>
        <w:t xml:space="preserve">God made all things through </w:t>
      </w:r>
      <w:r w:rsidR="00F05E6D" w:rsidRPr="007B69FD">
        <w:rPr>
          <w:sz w:val="20"/>
          <w:szCs w:val="20"/>
        </w:rPr>
        <w:t>him</w:t>
      </w:r>
      <w:r w:rsidR="00765D56" w:rsidRPr="007B69FD">
        <w:rPr>
          <w:sz w:val="20"/>
          <w:szCs w:val="20"/>
        </w:rPr>
        <w:t xml:space="preserve"> (</w:t>
      </w:r>
      <w:r w:rsidR="00F05E6D" w:rsidRPr="007B69FD">
        <w:rPr>
          <w:sz w:val="20"/>
          <w:szCs w:val="20"/>
        </w:rPr>
        <w:t xml:space="preserve">that is, </w:t>
      </w:r>
      <w:r w:rsidRPr="007B69FD">
        <w:rPr>
          <w:sz w:val="20"/>
          <w:szCs w:val="20"/>
        </w:rPr>
        <w:t>the Word</w:t>
      </w:r>
      <w:r w:rsidR="00765D56" w:rsidRPr="007B69FD">
        <w:rPr>
          <w:sz w:val="20"/>
          <w:szCs w:val="20"/>
        </w:rPr>
        <w:t>)</w:t>
      </w:r>
      <w:r w:rsidRPr="007B69FD">
        <w:rPr>
          <w:sz w:val="20"/>
          <w:szCs w:val="20"/>
        </w:rPr>
        <w:t>.</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What things were made in some other way? </w:t>
      </w:r>
    </w:p>
    <w:p w14:paraId="5192584F" w14:textId="292D42A9" w:rsidR="00DF3E85" w:rsidRPr="007B69FD" w:rsidRDefault="00DF3E85" w:rsidP="48114252">
      <w:pPr>
        <w:ind w:left="720"/>
        <w:rPr>
          <w:sz w:val="20"/>
          <w:szCs w:val="20"/>
          <w:lang w:val="en-US"/>
        </w:rPr>
      </w:pPr>
      <w:r w:rsidRPr="48114252">
        <w:rPr>
          <w:sz w:val="20"/>
          <w:szCs w:val="20"/>
          <w:lang w:val="en-US"/>
        </w:rPr>
        <w:t>No</w:t>
      </w:r>
      <w:r w:rsidR="00F05E6D" w:rsidRPr="48114252">
        <w:rPr>
          <w:sz w:val="20"/>
          <w:szCs w:val="20"/>
          <w:lang w:val="en-US"/>
        </w:rPr>
        <w:t>thing was made in another way</w:t>
      </w:r>
      <w:r w:rsidRPr="48114252">
        <w:rPr>
          <w:sz w:val="20"/>
          <w:szCs w:val="20"/>
          <w:lang w:val="en-US"/>
        </w:rPr>
        <w:t xml:space="preserve">. All things that were made were made through </w:t>
      </w:r>
      <w:r w:rsidR="00F05E6D" w:rsidRPr="48114252">
        <w:rPr>
          <w:sz w:val="20"/>
          <w:szCs w:val="20"/>
          <w:lang w:val="en-US"/>
        </w:rPr>
        <w:t>him (</w:t>
      </w:r>
      <w:r w:rsidRPr="48114252">
        <w:rPr>
          <w:sz w:val="20"/>
          <w:szCs w:val="20"/>
          <w:lang w:val="en-US"/>
        </w:rPr>
        <w:t>the Word</w:t>
      </w:r>
      <w:r w:rsidR="00F05E6D" w:rsidRPr="48114252">
        <w:rPr>
          <w:sz w:val="20"/>
          <w:szCs w:val="20"/>
          <w:lang w:val="en-US"/>
        </w:rPr>
        <w:t>)</w:t>
      </w:r>
      <w:r w:rsidRPr="48114252">
        <w:rPr>
          <w:sz w:val="20"/>
          <w:szCs w:val="20"/>
          <w:lang w:val="en-US"/>
        </w:rPr>
        <w:t>.</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 xml:space="preserve">What does this say about the Word and life? </w:t>
      </w:r>
    </w:p>
    <w:p w14:paraId="2C44F8C2" w14:textId="77777777" w:rsidR="00DF3E85" w:rsidRPr="007B69FD" w:rsidRDefault="00DF3E85" w:rsidP="00DF3E85">
      <w:pPr>
        <w:ind w:left="720"/>
        <w:rPr>
          <w:sz w:val="20"/>
          <w:szCs w:val="20"/>
        </w:rPr>
      </w:pPr>
      <w:r w:rsidRPr="007B69FD">
        <w:rPr>
          <w:sz w:val="20"/>
          <w:szCs w:val="20"/>
        </w:rPr>
        <w:t>Life was in the Word. Verse 4 also says that the life was the light of men.</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What do you think it means to be the light of men?</w:t>
      </w:r>
    </w:p>
    <w:p w14:paraId="3DDBAC26" w14:textId="27F78907" w:rsidR="00DF3E85" w:rsidRPr="007B69FD" w:rsidRDefault="00AF3C50" w:rsidP="48114252">
      <w:pPr>
        <w:ind w:left="720"/>
        <w:rPr>
          <w:sz w:val="20"/>
          <w:szCs w:val="20"/>
          <w:lang w:val="en-US"/>
        </w:rPr>
      </w:pPr>
      <w:r w:rsidRPr="48114252">
        <w:rPr>
          <w:i/>
          <w:iCs/>
          <w:sz w:val="20"/>
          <w:szCs w:val="20"/>
          <w:lang w:val="en-US"/>
        </w:rPr>
        <w:t xml:space="preserve">(Answer may vary.) </w:t>
      </w:r>
      <w:r w:rsidR="00DF3E85" w:rsidRPr="48114252">
        <w:rPr>
          <w:sz w:val="20"/>
          <w:szCs w:val="20"/>
          <w:lang w:val="en-US"/>
        </w:rPr>
        <w:t xml:space="preserve">It probably means </w:t>
      </w:r>
      <w:r w:rsidR="00F05E6D" w:rsidRPr="48114252">
        <w:rPr>
          <w:sz w:val="20"/>
          <w:szCs w:val="20"/>
          <w:lang w:val="en-US"/>
        </w:rPr>
        <w:t xml:space="preserve">to be </w:t>
      </w:r>
      <w:r w:rsidR="00DF3E85" w:rsidRPr="48114252">
        <w:rPr>
          <w:sz w:val="20"/>
          <w:szCs w:val="20"/>
          <w:lang w:val="en-US"/>
        </w:rPr>
        <w:t>some</w:t>
      </w:r>
      <w:r w:rsidR="00F05E6D" w:rsidRPr="48114252">
        <w:rPr>
          <w:sz w:val="20"/>
          <w:szCs w:val="20"/>
          <w:lang w:val="en-US"/>
        </w:rPr>
        <w:t>one</w:t>
      </w:r>
      <w:r w:rsidR="00DF3E85" w:rsidRPr="48114252">
        <w:rPr>
          <w:sz w:val="20"/>
          <w:szCs w:val="20"/>
          <w:lang w:val="en-US"/>
        </w:rPr>
        <w:t xml:space="preserve"> or some</w:t>
      </w:r>
      <w:r w:rsidR="00F05E6D" w:rsidRPr="48114252">
        <w:rPr>
          <w:sz w:val="20"/>
          <w:szCs w:val="20"/>
          <w:lang w:val="en-US"/>
        </w:rPr>
        <w:t>thing</w:t>
      </w:r>
      <w:r w:rsidR="00DF3E85" w:rsidRPr="48114252">
        <w:rPr>
          <w:sz w:val="20"/>
          <w:szCs w:val="20"/>
          <w:lang w:val="en-US"/>
        </w:rPr>
        <w:t xml:space="preserve"> that gives people knowledge and understanding.</w:t>
      </w:r>
    </w:p>
    <w:p w14:paraId="2F67FB6F" w14:textId="77777777" w:rsidR="00DF3E85" w:rsidRPr="007B69FD" w:rsidRDefault="00DF3E85" w:rsidP="00DF3E85">
      <w:pPr>
        <w:spacing w:before="240" w:after="240"/>
        <w:rPr>
          <w:b/>
          <w:sz w:val="20"/>
          <w:szCs w:val="20"/>
        </w:rPr>
      </w:pPr>
      <w:r w:rsidRPr="007B69FD">
        <w:rPr>
          <w:b/>
          <w:sz w:val="20"/>
          <w:szCs w:val="20"/>
        </w:rPr>
        <w:t>Comment Section:</w:t>
      </w:r>
    </w:p>
    <w:p w14:paraId="189111B8" w14:textId="77777777" w:rsidR="0042261F" w:rsidRPr="007B69FD" w:rsidRDefault="0042261F">
      <w:pPr>
        <w:spacing w:line="240" w:lineRule="auto"/>
        <w:rPr>
          <w:sz w:val="40"/>
          <w:szCs w:val="44"/>
        </w:rPr>
      </w:pPr>
      <w:r w:rsidRPr="007B69FD">
        <w:rPr>
          <w:szCs w:val="44"/>
        </w:rPr>
        <w:br w:type="page"/>
      </w:r>
    </w:p>
    <w:p w14:paraId="1507D034" w14:textId="305DC666" w:rsidR="00FB543A" w:rsidRPr="007B69FD" w:rsidRDefault="00FB543A" w:rsidP="00FB543A">
      <w:pPr>
        <w:pStyle w:val="Heading1"/>
        <w:keepNext w:val="0"/>
        <w:keepLines w:val="0"/>
        <w:spacing w:before="0"/>
        <w:rPr>
          <w:b/>
          <w:bCs/>
          <w:sz w:val="32"/>
          <w:szCs w:val="32"/>
        </w:rPr>
      </w:pPr>
      <w:bookmarkStart w:id="26" w:name="_Toc166194256"/>
      <w:r w:rsidRPr="007B69FD">
        <w:rPr>
          <w:b/>
          <w:bCs/>
          <w:szCs w:val="44"/>
        </w:rPr>
        <w:lastRenderedPageBreak/>
        <w:t>John 1:14-18</w:t>
      </w:r>
      <w:bookmarkEnd w:id="26"/>
    </w:p>
    <w:p w14:paraId="67CB06F2" w14:textId="4EB71033" w:rsidR="00FB543A" w:rsidRPr="007B69FD" w:rsidRDefault="00FB543A" w:rsidP="48114252">
      <w:pPr>
        <w:pStyle w:val="Background"/>
        <w:rPr>
          <w:b/>
          <w:sz w:val="32"/>
          <w:szCs w:val="32"/>
          <w:lang w:val="en-US"/>
        </w:rPr>
      </w:pPr>
      <w:r w:rsidRPr="48114252">
        <w:rPr>
          <w:b/>
          <w:lang w:val="en-US"/>
        </w:rPr>
        <w:t>Background</w:t>
      </w:r>
      <w:r w:rsidRPr="48114252">
        <w:rPr>
          <w:lang w:val="en-US"/>
        </w:rPr>
        <w:t xml:space="preserve">: Many men had the name “John.” The man who wrote this book was named John. Starting in John 1:6, </w:t>
      </w:r>
      <w:r w:rsidR="00F05E6D" w:rsidRPr="48114252">
        <w:rPr>
          <w:lang w:val="en-US"/>
        </w:rPr>
        <w:t>this writer</w:t>
      </w:r>
      <w:r w:rsidRPr="48114252">
        <w:rPr>
          <w:lang w:val="en-US"/>
        </w:rPr>
        <w:t xml:space="preserve"> wrote about another man named John. That man was a preacher who baptized people, so he was also called “John the Baptist.”</w:t>
      </w:r>
    </w:p>
    <w:p w14:paraId="5B305135" w14:textId="77777777" w:rsidR="00170DC8" w:rsidRPr="00170DC8" w:rsidRDefault="00170DC8" w:rsidP="00170DC8">
      <w:pPr>
        <w:pStyle w:val="Background"/>
        <w:rPr>
          <w:b/>
          <w:bCs w:val="0"/>
          <w:i/>
          <w:iCs/>
        </w:rPr>
      </w:pPr>
      <w:r w:rsidRPr="00170DC8">
        <w:rPr>
          <w:b/>
          <w:bCs w:val="0"/>
          <w:i/>
          <w:iCs/>
        </w:rPr>
        <w:t>Read the passage.</w:t>
      </w:r>
    </w:p>
    <w:p w14:paraId="72D66A9F" w14:textId="77777777" w:rsidR="00FB543A" w:rsidRPr="007B69FD" w:rsidRDefault="00FB543A" w:rsidP="006D6990">
      <w:pPr>
        <w:pStyle w:val="Part1"/>
      </w:pPr>
      <w:r w:rsidRPr="007B69FD">
        <w:t>Part 1</w:t>
      </w:r>
    </w:p>
    <w:p w14:paraId="26C54781" w14:textId="1D021A15" w:rsidR="00FB543A" w:rsidRPr="007B69FD" w:rsidRDefault="00FB543A" w:rsidP="0042261F">
      <w:pPr>
        <w:pStyle w:val="Answerortell"/>
      </w:pPr>
      <w:r w:rsidRPr="007B69FD">
        <w:t xml:space="preserve">Tell in your own words what you just read in </w:t>
      </w:r>
      <w:r w:rsidR="003947E5">
        <w:t>this passage</w:t>
      </w:r>
      <w:r w:rsidRPr="007B69FD">
        <w:t>.</w:t>
      </w:r>
    </w:p>
    <w:p w14:paraId="7954EF82" w14:textId="17DF328D" w:rsidR="00FB543A" w:rsidRPr="007B69FD" w:rsidRDefault="008F6E25" w:rsidP="003274AB">
      <w:pPr>
        <w:pStyle w:val="Checklistmulti-line"/>
      </w:pPr>
      <w:r>
        <w:t>T</w:t>
      </w:r>
      <w:r w:rsidR="00FB543A" w:rsidRPr="007B69FD">
        <w:t xml:space="preserve">he Word became flesh </w:t>
      </w:r>
      <w:r w:rsidR="00EF0696" w:rsidRPr="007B69FD">
        <w:t>(</w:t>
      </w:r>
      <w:r w:rsidR="00FB543A" w:rsidRPr="007B69FD">
        <w:t>which meant Jesus became a human being</w:t>
      </w:r>
      <w:r w:rsidR="00EF0696" w:rsidRPr="007B69FD">
        <w:t>)</w:t>
      </w:r>
      <w:r w:rsidR="00FB543A" w:rsidRPr="007B69FD">
        <w:t xml:space="preserve">, and he lived among people. </w:t>
      </w:r>
      <w:r w:rsidR="00A014E9" w:rsidRPr="007B69FD">
        <w:t>[1:14]</w:t>
      </w:r>
    </w:p>
    <w:p w14:paraId="4A7551A7" w14:textId="79D87B53" w:rsidR="00FB543A" w:rsidRPr="007B69FD" w:rsidRDefault="00FB543A" w:rsidP="003274AB">
      <w:pPr>
        <w:pStyle w:val="Checklistmulti-line"/>
      </w:pPr>
      <w:r w:rsidRPr="48114252">
        <w:rPr>
          <w:lang w:val="en-US"/>
        </w:rPr>
        <w:t>The Word</w:t>
      </w:r>
      <w:r w:rsidR="00F05E6D" w:rsidRPr="48114252">
        <w:rPr>
          <w:lang w:val="en-US"/>
        </w:rPr>
        <w:t>, as the only</w:t>
      </w:r>
      <w:r w:rsidRPr="48114252">
        <w:rPr>
          <w:lang w:val="en-US"/>
        </w:rPr>
        <w:t xml:space="preserve"> Son </w:t>
      </w:r>
      <w:r w:rsidR="00F05E6D" w:rsidRPr="48114252">
        <w:rPr>
          <w:lang w:val="en-US"/>
        </w:rPr>
        <w:t xml:space="preserve">from the </w:t>
      </w:r>
      <w:proofErr w:type="gramStart"/>
      <w:r w:rsidR="00F05E6D" w:rsidRPr="48114252">
        <w:rPr>
          <w:lang w:val="en-US"/>
        </w:rPr>
        <w:t>Father</w:t>
      </w:r>
      <w:proofErr w:type="gramEnd"/>
      <w:r w:rsidR="00F05E6D" w:rsidRPr="48114252">
        <w:rPr>
          <w:lang w:val="en-US"/>
        </w:rPr>
        <w:t>,</w:t>
      </w:r>
      <w:r w:rsidRPr="48114252">
        <w:rPr>
          <w:lang w:val="en-US"/>
        </w:rPr>
        <w:t xml:space="preserve"> ha</w:t>
      </w:r>
      <w:r w:rsidR="00F05E6D" w:rsidRPr="48114252">
        <w:rPr>
          <w:lang w:val="en-US"/>
        </w:rPr>
        <w:t>s</w:t>
      </w:r>
      <w:r w:rsidRPr="48114252">
        <w:rPr>
          <w:lang w:val="en-US"/>
        </w:rPr>
        <w:t xml:space="preserve"> glory. </w:t>
      </w:r>
      <w:r w:rsidR="00A014E9" w:rsidRPr="48114252">
        <w:rPr>
          <w:lang w:val="en-US"/>
        </w:rPr>
        <w:t>[1:14]</w:t>
      </w:r>
    </w:p>
    <w:p w14:paraId="11CA3E3A" w14:textId="08A4C6FE" w:rsidR="00FB543A" w:rsidRPr="007B69FD" w:rsidRDefault="00FB543A" w:rsidP="003274AB">
      <w:pPr>
        <w:pStyle w:val="Checklistmulti-line"/>
      </w:pPr>
      <w:r w:rsidRPr="007B69FD">
        <w:t xml:space="preserve">John the Baptist testified about the Word. </w:t>
      </w:r>
      <w:r w:rsidR="00A014E9">
        <w:t>[</w:t>
      </w:r>
      <w:r w:rsidR="00A014E9" w:rsidRPr="007B69FD">
        <w:t>1:15]</w:t>
      </w:r>
    </w:p>
    <w:p w14:paraId="16C1E049" w14:textId="1FA7778B" w:rsidR="00FB543A" w:rsidRPr="007B69FD" w:rsidRDefault="00FB543A" w:rsidP="003274AB">
      <w:pPr>
        <w:pStyle w:val="Checklistmulti-line"/>
      </w:pPr>
      <w:r w:rsidRPr="007B69FD">
        <w:t xml:space="preserve">Grace and truth came through Jesus Christ. </w:t>
      </w:r>
      <w:r w:rsidR="00A014E9" w:rsidRPr="007B69FD">
        <w:t>[1:17]</w:t>
      </w:r>
    </w:p>
    <w:p w14:paraId="26C60040" w14:textId="5FAD9A05" w:rsidR="00FB543A" w:rsidRPr="007B69FD" w:rsidRDefault="00FB543A" w:rsidP="003274AB">
      <w:pPr>
        <w:pStyle w:val="Checklistmulti-line"/>
      </w:pPr>
      <w:r w:rsidRPr="007B69FD">
        <w:t xml:space="preserve">No one has seen God, but the one who is at the Father’s side has made God known. </w:t>
      </w:r>
      <w:r w:rsidR="00A014E9" w:rsidRPr="007B69FD">
        <w:t>[1:18]</w:t>
      </w:r>
    </w:p>
    <w:p w14:paraId="150465C7" w14:textId="77777777" w:rsidR="00FB543A" w:rsidRPr="007B69FD" w:rsidRDefault="00FB543A" w:rsidP="003274AB">
      <w:pPr>
        <w:pStyle w:val="Part2"/>
      </w:pPr>
      <w:r w:rsidRPr="007B69FD">
        <w:t>Part 2</w:t>
      </w:r>
    </w:p>
    <w:p w14:paraId="64C1448E" w14:textId="76D1C8AA" w:rsidR="00FB543A" w:rsidRPr="007B69FD" w:rsidRDefault="003947E5" w:rsidP="0042261F">
      <w:pPr>
        <w:pStyle w:val="Answerortell"/>
      </w:pPr>
      <w:r>
        <w:t>Answer the following questions from the specified verses.</w:t>
      </w:r>
    </w:p>
    <w:p w14:paraId="656FDD71" w14:textId="21FA96BF"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the Word become and do? </w:t>
      </w:r>
    </w:p>
    <w:p w14:paraId="0F8F1A6F" w14:textId="77777777" w:rsidR="00FB543A" w:rsidRPr="007B69FD" w:rsidRDefault="00FB543A" w:rsidP="48114252">
      <w:pPr>
        <w:ind w:left="720"/>
        <w:rPr>
          <w:sz w:val="20"/>
          <w:szCs w:val="20"/>
          <w:lang w:val="en-US"/>
        </w:rPr>
      </w:pPr>
      <w:r w:rsidRPr="48114252">
        <w:rPr>
          <w:sz w:val="20"/>
          <w:szCs w:val="20"/>
          <w:lang w:val="en-US"/>
        </w:rPr>
        <w:t>The Word became flesh, and he lived among people.</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w:numPr>
          <w:ilvl w:val="0"/>
          <w:numId w:val="34"/>
        </w:numPr>
        <w:rPr>
          <w:sz w:val="20"/>
          <w:szCs w:val="20"/>
          <w:lang w:val="en-US"/>
        </w:rPr>
      </w:pPr>
      <w:r w:rsidRPr="48114252">
        <w:rPr>
          <w:sz w:val="20"/>
          <w:szCs w:val="20"/>
          <w:lang w:val="en-US"/>
        </w:rPr>
        <w:t xml:space="preserve">[1:14] </w:t>
      </w:r>
      <w:r w:rsidR="00A014E9">
        <w:rPr>
          <w:sz w:val="20"/>
          <w:szCs w:val="20"/>
          <w:lang w:val="en-US"/>
        </w:rPr>
        <w:tab/>
      </w:r>
      <w:r w:rsidR="00FB543A" w:rsidRPr="48114252">
        <w:rPr>
          <w:sz w:val="20"/>
          <w:szCs w:val="20"/>
          <w:lang w:val="en-US"/>
        </w:rPr>
        <w:t xml:space="preserve">What do you think it means that the Word became flesh? </w:t>
      </w:r>
    </w:p>
    <w:p w14:paraId="50DA6C3E" w14:textId="6A3E2E5B" w:rsidR="00FB543A" w:rsidRPr="007B69FD" w:rsidRDefault="00FB543A" w:rsidP="48114252">
      <w:pPr>
        <w:ind w:left="360" w:firstLine="360"/>
        <w:rPr>
          <w:sz w:val="20"/>
          <w:szCs w:val="20"/>
          <w:lang w:val="en-US"/>
        </w:rPr>
      </w:pPr>
      <w:r w:rsidRPr="48114252">
        <w:rPr>
          <w:sz w:val="20"/>
          <w:szCs w:val="20"/>
          <w:lang w:val="en-US"/>
        </w:rPr>
        <w:t xml:space="preserve">This </w:t>
      </w:r>
      <w:r w:rsidR="00AE107C" w:rsidRPr="48114252">
        <w:rPr>
          <w:sz w:val="20"/>
          <w:szCs w:val="20"/>
          <w:lang w:val="en-US"/>
        </w:rPr>
        <w:t>indicates</w:t>
      </w:r>
      <w:r w:rsidRPr="48114252">
        <w:rPr>
          <w:sz w:val="20"/>
          <w:szCs w:val="20"/>
          <w:lang w:val="en-US"/>
        </w:rPr>
        <w:t xml:space="preserve"> that the Word </w:t>
      </w:r>
      <w:r w:rsidR="008D7414" w:rsidRPr="48114252">
        <w:rPr>
          <w:sz w:val="20"/>
          <w:szCs w:val="20"/>
          <w:lang w:val="en-US"/>
        </w:rPr>
        <w:t xml:space="preserve">(Jesus, God the Son) </w:t>
      </w:r>
      <w:r w:rsidRPr="48114252">
        <w:rPr>
          <w:sz w:val="20"/>
          <w:szCs w:val="20"/>
          <w:lang w:val="en-US"/>
        </w:rPr>
        <w:t>became a human being.</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John say that he and the other eyewitnesses saw? </w:t>
      </w:r>
    </w:p>
    <w:p w14:paraId="3D52E953" w14:textId="334B2175" w:rsidR="00FB543A" w:rsidRPr="007B69FD" w:rsidRDefault="00FB543A" w:rsidP="00FB543A">
      <w:pPr>
        <w:ind w:left="720"/>
        <w:rPr>
          <w:sz w:val="20"/>
          <w:szCs w:val="20"/>
        </w:rPr>
      </w:pPr>
      <w:r w:rsidRPr="007B69FD">
        <w:rPr>
          <w:sz w:val="20"/>
          <w:szCs w:val="20"/>
        </w:rPr>
        <w:t>They saw the glory of the Word</w:t>
      </w:r>
      <w:r w:rsidR="00F05E6D" w:rsidRPr="007B69FD">
        <w:rPr>
          <w:sz w:val="20"/>
          <w:szCs w:val="20"/>
        </w:rPr>
        <w:t>, the one and only Son</w:t>
      </w:r>
      <w:r w:rsidRPr="007B69FD">
        <w:rPr>
          <w:sz w:val="20"/>
          <w:szCs w:val="20"/>
        </w:rPr>
        <w:t>.</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w:numPr>
          <w:ilvl w:val="0"/>
          <w:numId w:val="34"/>
        </w:numPr>
        <w:rPr>
          <w:sz w:val="20"/>
          <w:szCs w:val="20"/>
          <w:lang w:val="en-US"/>
        </w:rPr>
      </w:pPr>
      <w:r w:rsidRPr="48114252">
        <w:rPr>
          <w:sz w:val="20"/>
          <w:szCs w:val="20"/>
          <w:lang w:val="en-US"/>
        </w:rPr>
        <w:t xml:space="preserve">[1:14] </w:t>
      </w:r>
      <w:r w:rsidR="00A014E9">
        <w:rPr>
          <w:sz w:val="20"/>
          <w:szCs w:val="20"/>
          <w:lang w:val="en-US"/>
        </w:rPr>
        <w:tab/>
      </w:r>
      <w:r w:rsidR="00595DEE" w:rsidRPr="48114252">
        <w:rPr>
          <w:sz w:val="20"/>
          <w:szCs w:val="20"/>
          <w:lang w:val="en-US"/>
        </w:rPr>
        <w:t xml:space="preserve">In verse 14, who </w:t>
      </w:r>
      <w:r w:rsidR="00FB543A" w:rsidRPr="48114252">
        <w:rPr>
          <w:sz w:val="20"/>
          <w:szCs w:val="20"/>
          <w:lang w:val="en-US"/>
        </w:rPr>
        <w:t xml:space="preserve">do you think </w:t>
      </w:r>
      <w:r w:rsidR="002C76EF" w:rsidRPr="48114252">
        <w:rPr>
          <w:sz w:val="20"/>
          <w:szCs w:val="20"/>
          <w:lang w:val="en-US"/>
        </w:rPr>
        <w:t>came</w:t>
      </w:r>
      <w:r w:rsidR="00FB543A" w:rsidRPr="48114252">
        <w:rPr>
          <w:sz w:val="20"/>
          <w:szCs w:val="20"/>
          <w:lang w:val="en-US"/>
        </w:rPr>
        <w:t xml:space="preserve"> from the </w:t>
      </w:r>
      <w:proofErr w:type="gramStart"/>
      <w:r w:rsidR="00FB543A" w:rsidRPr="48114252">
        <w:rPr>
          <w:sz w:val="20"/>
          <w:szCs w:val="20"/>
          <w:lang w:val="en-US"/>
        </w:rPr>
        <w:t>Father</w:t>
      </w:r>
      <w:proofErr w:type="gramEnd"/>
      <w:r w:rsidR="00FB543A" w:rsidRPr="48114252">
        <w:rPr>
          <w:sz w:val="20"/>
          <w:szCs w:val="20"/>
          <w:lang w:val="en-US"/>
        </w:rPr>
        <w:t xml:space="preserve">? </w:t>
      </w:r>
    </w:p>
    <w:p w14:paraId="205B3F5C" w14:textId="4A72BDC0" w:rsidR="00FB543A" w:rsidRPr="007B69FD" w:rsidRDefault="00FB543A" w:rsidP="00FB543A">
      <w:pPr>
        <w:ind w:left="720"/>
        <w:rPr>
          <w:sz w:val="20"/>
          <w:szCs w:val="20"/>
        </w:rPr>
      </w:pPr>
      <w:r w:rsidRPr="007B69FD">
        <w:rPr>
          <w:sz w:val="20"/>
          <w:szCs w:val="20"/>
        </w:rPr>
        <w:t xml:space="preserve">This </w:t>
      </w:r>
      <w:r w:rsidR="00EE5CBA" w:rsidRPr="007B69FD">
        <w:rPr>
          <w:sz w:val="20"/>
          <w:szCs w:val="20"/>
        </w:rPr>
        <w:t>passage</w:t>
      </w:r>
      <w:r w:rsidR="00F05E6D" w:rsidRPr="007B69FD">
        <w:rPr>
          <w:sz w:val="20"/>
          <w:szCs w:val="20"/>
        </w:rPr>
        <w:t xml:space="preserve"> </w:t>
      </w:r>
      <w:r w:rsidR="00595DEE" w:rsidRPr="007B69FD">
        <w:rPr>
          <w:sz w:val="20"/>
          <w:szCs w:val="20"/>
        </w:rPr>
        <w:t xml:space="preserve">shows that the one who came </w:t>
      </w:r>
      <w:r w:rsidR="002C76EF" w:rsidRPr="007B69FD">
        <w:rPr>
          <w:sz w:val="20"/>
          <w:szCs w:val="20"/>
        </w:rPr>
        <w:t>from the Father</w:t>
      </w:r>
      <w:r w:rsidR="00595DEE" w:rsidRPr="007B69FD">
        <w:rPr>
          <w:sz w:val="20"/>
          <w:szCs w:val="20"/>
        </w:rPr>
        <w:t xml:space="preserve"> </w:t>
      </w:r>
      <w:r w:rsidR="00F05E6D" w:rsidRPr="007B69FD">
        <w:rPr>
          <w:sz w:val="20"/>
          <w:szCs w:val="20"/>
        </w:rPr>
        <w:t>i</w:t>
      </w:r>
      <w:r w:rsidRPr="007B69FD">
        <w:rPr>
          <w:sz w:val="20"/>
          <w:szCs w:val="20"/>
        </w:rPr>
        <w:t>s the only Son of God.</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w:numPr>
          <w:ilvl w:val="0"/>
          <w:numId w:val="34"/>
        </w:numPr>
        <w:rPr>
          <w:sz w:val="20"/>
          <w:szCs w:val="20"/>
        </w:rPr>
      </w:pPr>
      <w:r w:rsidRPr="007B69FD">
        <w:rPr>
          <w:sz w:val="20"/>
          <w:szCs w:val="20"/>
        </w:rPr>
        <w:t>[1:15]</w:t>
      </w:r>
      <w:r>
        <w:rPr>
          <w:sz w:val="20"/>
          <w:szCs w:val="20"/>
        </w:rPr>
        <w:t xml:space="preserve"> </w:t>
      </w:r>
      <w:r w:rsidR="00A014E9">
        <w:rPr>
          <w:sz w:val="20"/>
          <w:szCs w:val="20"/>
        </w:rPr>
        <w:tab/>
      </w:r>
      <w:r w:rsidR="00FB543A" w:rsidRPr="007B69FD">
        <w:rPr>
          <w:sz w:val="20"/>
          <w:szCs w:val="20"/>
        </w:rPr>
        <w:t xml:space="preserve">According to John the Baptist, why was the Word greater than he was? </w:t>
      </w:r>
    </w:p>
    <w:p w14:paraId="64B684B9" w14:textId="170796FE" w:rsidR="00FB543A" w:rsidRPr="007B69FD" w:rsidRDefault="00FB543A" w:rsidP="00FB543A">
      <w:pPr>
        <w:ind w:left="720"/>
        <w:rPr>
          <w:sz w:val="20"/>
          <w:szCs w:val="20"/>
        </w:rPr>
      </w:pPr>
      <w:r w:rsidRPr="007B69FD">
        <w:rPr>
          <w:sz w:val="20"/>
          <w:szCs w:val="20"/>
        </w:rPr>
        <w:t xml:space="preserve">The Word was greater </w:t>
      </w:r>
      <w:r w:rsidR="00AE107C" w:rsidRPr="007B69FD">
        <w:rPr>
          <w:sz w:val="20"/>
          <w:szCs w:val="20"/>
        </w:rPr>
        <w:t xml:space="preserve">than John the Baptist </w:t>
      </w:r>
      <w:r w:rsidRPr="007B69FD">
        <w:rPr>
          <w:sz w:val="20"/>
          <w:szCs w:val="20"/>
        </w:rPr>
        <w:t>because the Word was before</w:t>
      </w:r>
      <w:r w:rsidR="00AE107C" w:rsidRPr="007B69FD">
        <w:rPr>
          <w:sz w:val="20"/>
          <w:szCs w:val="20"/>
        </w:rPr>
        <w:t xml:space="preserve"> him</w:t>
      </w:r>
      <w:r w:rsidRPr="007B69FD">
        <w:rPr>
          <w:sz w:val="20"/>
          <w:szCs w:val="20"/>
        </w:rPr>
        <w:t>.</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w:numPr>
          <w:ilvl w:val="0"/>
          <w:numId w:val="34"/>
        </w:numPr>
        <w:rPr>
          <w:sz w:val="20"/>
          <w:szCs w:val="20"/>
        </w:rPr>
      </w:pPr>
      <w:r w:rsidRPr="007B69FD">
        <w:rPr>
          <w:sz w:val="20"/>
          <w:szCs w:val="20"/>
        </w:rPr>
        <w:t>[1:17]</w:t>
      </w:r>
      <w:r>
        <w:rPr>
          <w:sz w:val="20"/>
          <w:szCs w:val="20"/>
        </w:rPr>
        <w:t xml:space="preserve"> </w:t>
      </w:r>
      <w:r w:rsidR="00A014E9">
        <w:rPr>
          <w:sz w:val="20"/>
          <w:szCs w:val="20"/>
        </w:rPr>
        <w:tab/>
      </w:r>
      <w:r w:rsidR="00FB543A" w:rsidRPr="007B69FD">
        <w:rPr>
          <w:sz w:val="20"/>
          <w:szCs w:val="20"/>
        </w:rPr>
        <w:t xml:space="preserve">What did God give through Moses? </w:t>
      </w:r>
    </w:p>
    <w:p w14:paraId="32737396" w14:textId="08BEB949" w:rsidR="00FB543A" w:rsidRPr="007B69FD" w:rsidRDefault="00AE107C" w:rsidP="00FB543A">
      <w:pPr>
        <w:ind w:left="720"/>
        <w:rPr>
          <w:sz w:val="20"/>
          <w:szCs w:val="20"/>
        </w:rPr>
      </w:pPr>
      <w:r w:rsidRPr="007B69FD">
        <w:rPr>
          <w:sz w:val="20"/>
          <w:szCs w:val="20"/>
        </w:rPr>
        <w:t>God</w:t>
      </w:r>
      <w:r w:rsidR="00FB543A" w:rsidRPr="007B69FD">
        <w:rPr>
          <w:sz w:val="20"/>
          <w:szCs w:val="20"/>
        </w:rPr>
        <w:t xml:space="preserve"> gave the law</w:t>
      </w:r>
      <w:r w:rsidRPr="007B69FD">
        <w:rPr>
          <w:sz w:val="20"/>
          <w:szCs w:val="20"/>
        </w:rPr>
        <w:t xml:space="preserve"> through Moses</w:t>
      </w:r>
      <w:r w:rsidR="00FB543A" w:rsidRPr="007B69FD">
        <w:rPr>
          <w:sz w:val="20"/>
          <w:szCs w:val="20"/>
        </w:rPr>
        <w:t>.</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w:numPr>
          <w:ilvl w:val="0"/>
          <w:numId w:val="34"/>
        </w:numPr>
        <w:rPr>
          <w:sz w:val="20"/>
          <w:szCs w:val="20"/>
        </w:rPr>
      </w:pPr>
      <w:r>
        <w:rPr>
          <w:sz w:val="20"/>
          <w:szCs w:val="20"/>
        </w:rPr>
        <w:t>[</w:t>
      </w:r>
      <w:r w:rsidRPr="007B69FD">
        <w:rPr>
          <w:sz w:val="20"/>
          <w:szCs w:val="20"/>
        </w:rPr>
        <w:t>1:14-17]</w:t>
      </w:r>
      <w:r>
        <w:rPr>
          <w:sz w:val="20"/>
          <w:szCs w:val="20"/>
        </w:rPr>
        <w:t xml:space="preserve"> </w:t>
      </w:r>
      <w:r w:rsidR="00A014E9">
        <w:rPr>
          <w:sz w:val="20"/>
          <w:szCs w:val="20"/>
        </w:rPr>
        <w:tab/>
      </w:r>
      <w:r w:rsidR="00FB543A" w:rsidRPr="007B69FD">
        <w:rPr>
          <w:sz w:val="20"/>
          <w:szCs w:val="20"/>
        </w:rPr>
        <w:t>John first wrote of “Jesus Christ” by name in verse</w:t>
      </w:r>
      <w:r w:rsidR="00AE107C" w:rsidRPr="007B69FD">
        <w:rPr>
          <w:sz w:val="20"/>
          <w:szCs w:val="20"/>
        </w:rPr>
        <w:t xml:space="preserve"> </w:t>
      </w:r>
      <w:r w:rsidR="00FB543A" w:rsidRPr="007B69FD">
        <w:rPr>
          <w:sz w:val="20"/>
          <w:szCs w:val="20"/>
        </w:rPr>
        <w:t xml:space="preserve">17. How do you think Jesus Christ relates to the information in verses 14-16? </w:t>
      </w:r>
    </w:p>
    <w:p w14:paraId="51DA21F5" w14:textId="623363A0" w:rsidR="00FB543A" w:rsidRPr="007B69FD" w:rsidRDefault="00AB528B" w:rsidP="48114252">
      <w:pPr>
        <w:ind w:left="720"/>
        <w:rPr>
          <w:sz w:val="20"/>
          <w:szCs w:val="20"/>
          <w:lang w:val="en-US"/>
        </w:rPr>
      </w:pPr>
      <w:r w:rsidRPr="48114252">
        <w:rPr>
          <w:i/>
          <w:iCs/>
          <w:sz w:val="20"/>
          <w:szCs w:val="20"/>
          <w:lang w:val="en-US"/>
        </w:rPr>
        <w:t xml:space="preserve">(Answer may vary.) </w:t>
      </w:r>
      <w:r w:rsidR="00FB543A" w:rsidRPr="48114252">
        <w:rPr>
          <w:sz w:val="20"/>
          <w:szCs w:val="20"/>
          <w:lang w:val="en-US"/>
        </w:rPr>
        <w:t xml:space="preserve">From </w:t>
      </w:r>
      <w:r w:rsidR="003947E5">
        <w:rPr>
          <w:sz w:val="20"/>
          <w:szCs w:val="20"/>
          <w:lang w:val="en-US"/>
        </w:rPr>
        <w:t>these verses</w:t>
      </w:r>
      <w:r w:rsidR="00FB543A" w:rsidRPr="48114252">
        <w:rPr>
          <w:sz w:val="20"/>
          <w:szCs w:val="20"/>
          <w:lang w:val="en-US"/>
        </w:rPr>
        <w:t xml:space="preserve">, Jesus Christ can be identified as the Word who became flesh, the one and only who came from the Father, the one that John the Baptist testified about, and the one from whom </w:t>
      </w:r>
      <w:proofErr w:type="gramStart"/>
      <w:r w:rsidR="00FB543A" w:rsidRPr="48114252">
        <w:rPr>
          <w:sz w:val="20"/>
          <w:szCs w:val="20"/>
          <w:lang w:val="en-US"/>
        </w:rPr>
        <w:t>grace</w:t>
      </w:r>
      <w:proofErr w:type="gramEnd"/>
      <w:r w:rsidR="00FB543A" w:rsidRPr="48114252">
        <w:rPr>
          <w:sz w:val="20"/>
          <w:szCs w:val="20"/>
          <w:lang w:val="en-US"/>
        </w:rPr>
        <w:t xml:space="preserve"> and truth came.</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w:numPr>
          <w:ilvl w:val="0"/>
          <w:numId w:val="34"/>
        </w:numPr>
        <w:rPr>
          <w:sz w:val="20"/>
          <w:szCs w:val="20"/>
        </w:rPr>
      </w:pPr>
      <w:r w:rsidRPr="007B69FD">
        <w:rPr>
          <w:sz w:val="20"/>
          <w:szCs w:val="20"/>
        </w:rPr>
        <w:t>[1:18]</w:t>
      </w:r>
      <w:r>
        <w:rPr>
          <w:sz w:val="20"/>
          <w:szCs w:val="20"/>
        </w:rPr>
        <w:t xml:space="preserve"> </w:t>
      </w:r>
      <w:r w:rsidR="00A014E9">
        <w:rPr>
          <w:sz w:val="20"/>
          <w:szCs w:val="20"/>
        </w:rPr>
        <w:tab/>
      </w:r>
      <w:r w:rsidR="00FB543A" w:rsidRPr="007B69FD">
        <w:rPr>
          <w:sz w:val="20"/>
          <w:szCs w:val="20"/>
        </w:rPr>
        <w:t xml:space="preserve">Who made God the Father known to people? </w:t>
      </w:r>
    </w:p>
    <w:p w14:paraId="74153E37" w14:textId="1AF0D778" w:rsidR="00FB543A" w:rsidRPr="007B69FD" w:rsidRDefault="00FB543A" w:rsidP="00FB543A">
      <w:pPr>
        <w:ind w:left="720"/>
        <w:rPr>
          <w:sz w:val="20"/>
          <w:szCs w:val="20"/>
        </w:rPr>
      </w:pPr>
      <w:r w:rsidRPr="007B69FD">
        <w:rPr>
          <w:sz w:val="20"/>
          <w:szCs w:val="20"/>
        </w:rPr>
        <w:t xml:space="preserve">The </w:t>
      </w:r>
      <w:r w:rsidR="00AE107C" w:rsidRPr="007B69FD">
        <w:rPr>
          <w:sz w:val="20"/>
          <w:szCs w:val="20"/>
        </w:rPr>
        <w:t xml:space="preserve">only </w:t>
      </w:r>
      <w:r w:rsidRPr="007B69FD">
        <w:rPr>
          <w:sz w:val="20"/>
          <w:szCs w:val="20"/>
        </w:rPr>
        <w:t xml:space="preserve">Son of God, who is </w:t>
      </w:r>
      <w:r w:rsidR="002F79F0">
        <w:rPr>
          <w:sz w:val="20"/>
          <w:szCs w:val="20"/>
        </w:rPr>
        <w:t>with</w:t>
      </w:r>
      <w:r w:rsidRPr="007B69FD">
        <w:rPr>
          <w:sz w:val="20"/>
          <w:szCs w:val="20"/>
        </w:rPr>
        <w:t xml:space="preserve"> the Father, made God the Father known.</w:t>
      </w:r>
    </w:p>
    <w:p w14:paraId="2F6765C1" w14:textId="77777777" w:rsidR="00FB543A" w:rsidRPr="007B69FD" w:rsidRDefault="00FB543A" w:rsidP="003274AB">
      <w:pPr>
        <w:pStyle w:val="Continuedline"/>
      </w:pPr>
      <w:r w:rsidRPr="007B69FD">
        <w:lastRenderedPageBreak/>
        <w:t>John 1:14-18 continued</w:t>
      </w:r>
    </w:p>
    <w:p w14:paraId="2CB7718F" w14:textId="77777777" w:rsidR="00FB543A" w:rsidRPr="007B69FD" w:rsidRDefault="00FB543A" w:rsidP="00FB543A">
      <w:pPr>
        <w:rPr>
          <w:sz w:val="20"/>
          <w:szCs w:val="20"/>
        </w:rPr>
      </w:pPr>
    </w:p>
    <w:p w14:paraId="148C49A0" w14:textId="2D8F3329" w:rsidR="00FB543A" w:rsidRPr="007B69FD" w:rsidRDefault="005B4A0C" w:rsidP="0099152C">
      <w:pPr>
        <w:keepNext/>
        <w:numPr>
          <w:ilvl w:val="0"/>
          <w:numId w:val="34"/>
        </w:numPr>
        <w:rPr>
          <w:sz w:val="20"/>
          <w:szCs w:val="20"/>
        </w:rPr>
      </w:pPr>
      <w:r w:rsidRPr="007B69FD">
        <w:rPr>
          <w:sz w:val="20"/>
          <w:szCs w:val="20"/>
        </w:rPr>
        <w:t>[1:14-18]</w:t>
      </w:r>
      <w:r>
        <w:rPr>
          <w:sz w:val="20"/>
          <w:szCs w:val="20"/>
        </w:rPr>
        <w:t xml:space="preserve"> </w:t>
      </w:r>
      <w:r w:rsidR="00A014E9">
        <w:rPr>
          <w:sz w:val="20"/>
          <w:szCs w:val="20"/>
        </w:rPr>
        <w:tab/>
      </w:r>
      <w:r w:rsidR="00FB543A" w:rsidRPr="007B69FD">
        <w:rPr>
          <w:sz w:val="20"/>
          <w:szCs w:val="20"/>
        </w:rPr>
        <w:t xml:space="preserve">Why do you think John called Jesus the Word in this passage? </w:t>
      </w:r>
    </w:p>
    <w:p w14:paraId="64F14E53" w14:textId="3598D195" w:rsidR="00FB543A" w:rsidRPr="007B69FD" w:rsidRDefault="00AB528B" w:rsidP="48114252">
      <w:pPr>
        <w:ind w:left="720"/>
        <w:rPr>
          <w:sz w:val="20"/>
          <w:szCs w:val="20"/>
          <w:lang w:val="en-US"/>
        </w:rPr>
      </w:pPr>
      <w:r w:rsidRPr="48114252">
        <w:rPr>
          <w:i/>
          <w:iCs/>
          <w:sz w:val="20"/>
          <w:szCs w:val="20"/>
          <w:lang w:val="en-US"/>
        </w:rPr>
        <w:t xml:space="preserve">(Answer may vary.) </w:t>
      </w:r>
      <w:r w:rsidR="00FB543A" w:rsidRPr="48114252">
        <w:rPr>
          <w:sz w:val="20"/>
          <w:szCs w:val="20"/>
          <w:lang w:val="en-US"/>
        </w:rPr>
        <w:t>A person speaks words to express their thoughts. Perhaps John called Jesus "the Word" because God the Father fully expressed the truth of who he is, and the truth of how he cares for people, through Jesus the Son. Jesus made God the Father known to people in a way that no one else could.</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w:numPr>
          <w:ilvl w:val="0"/>
          <w:numId w:val="34"/>
        </w:numPr>
        <w:rPr>
          <w:sz w:val="20"/>
          <w:szCs w:val="20"/>
          <w:lang w:val="en-US"/>
        </w:rPr>
      </w:pPr>
      <w:r w:rsidRPr="00A014E9">
        <w:rPr>
          <w:b/>
          <w:bCs/>
          <w:i/>
          <w:iCs/>
          <w:sz w:val="20"/>
          <w:szCs w:val="20"/>
          <w:lang w:val="en-US"/>
        </w:rPr>
        <w:t>Now read verses 1 to 18</w:t>
      </w:r>
      <w:r w:rsidR="003571DB">
        <w:rPr>
          <w:b/>
          <w:bCs/>
          <w:i/>
          <w:iCs/>
          <w:sz w:val="20"/>
          <w:szCs w:val="20"/>
          <w:lang w:val="en-US"/>
        </w:rPr>
        <w:t xml:space="preserve"> again</w:t>
      </w:r>
      <w:r w:rsidRPr="00A014E9">
        <w:rPr>
          <w:b/>
          <w:bCs/>
          <w:i/>
          <w:iCs/>
          <w:sz w:val="20"/>
          <w:szCs w:val="20"/>
          <w:lang w:val="en-US"/>
        </w:rPr>
        <w:t>.</w:t>
      </w:r>
      <w:r w:rsidRPr="48114252">
        <w:rPr>
          <w:sz w:val="20"/>
          <w:szCs w:val="20"/>
          <w:lang w:val="en-US"/>
        </w:rPr>
        <w:t xml:space="preserve"> </w:t>
      </w:r>
      <w:r w:rsidR="00AB528B" w:rsidRPr="48114252">
        <w:rPr>
          <w:sz w:val="20"/>
          <w:szCs w:val="20"/>
          <w:lang w:val="en-US"/>
        </w:rPr>
        <w:t xml:space="preserve">In this passage, do you think that the writer (John) is saying that Jesus is God? </w:t>
      </w:r>
      <w:r w:rsidRPr="48114252">
        <w:rPr>
          <w:sz w:val="20"/>
          <w:szCs w:val="20"/>
          <w:lang w:val="en-US"/>
        </w:rPr>
        <w:t xml:space="preserve">Do you think John is saying that Jesus is God’s Son? </w:t>
      </w:r>
      <w:r w:rsidR="00AB528B" w:rsidRPr="48114252">
        <w:rPr>
          <w:sz w:val="20"/>
          <w:szCs w:val="20"/>
          <w:lang w:val="en-US"/>
        </w:rPr>
        <w:t xml:space="preserve">What in this passage makes you think John is saying </w:t>
      </w:r>
      <w:r w:rsidRPr="48114252">
        <w:rPr>
          <w:sz w:val="20"/>
          <w:szCs w:val="20"/>
          <w:lang w:val="en-US"/>
        </w:rPr>
        <w:t>one or both of these things</w:t>
      </w:r>
      <w:r w:rsidR="00AB528B" w:rsidRPr="48114252">
        <w:rPr>
          <w:sz w:val="20"/>
          <w:szCs w:val="20"/>
          <w:lang w:val="en-US"/>
        </w:rPr>
        <w:t>?</w:t>
      </w:r>
      <w:r w:rsidR="00FB543A" w:rsidRPr="48114252">
        <w:rPr>
          <w:sz w:val="20"/>
          <w:szCs w:val="20"/>
          <w:lang w:val="en-US"/>
        </w:rPr>
        <w:t xml:space="preserve"> </w:t>
      </w:r>
    </w:p>
    <w:p w14:paraId="54EABE27" w14:textId="3A5A2F83" w:rsidR="00AB528B" w:rsidRPr="007B69FD" w:rsidRDefault="00AB528B" w:rsidP="00AB528B">
      <w:pPr>
        <w:ind w:left="720"/>
        <w:rPr>
          <w:i/>
          <w:iCs/>
          <w:sz w:val="20"/>
          <w:szCs w:val="20"/>
        </w:rPr>
      </w:pPr>
      <w:r w:rsidRPr="007B69FD">
        <w:rPr>
          <w:i/>
          <w:iCs/>
          <w:sz w:val="20"/>
          <w:szCs w:val="20"/>
        </w:rPr>
        <w:t xml:space="preserve">Answers may vary, but </w:t>
      </w:r>
      <w:r w:rsidR="00614A43" w:rsidRPr="007B69FD">
        <w:rPr>
          <w:i/>
          <w:iCs/>
          <w:sz w:val="20"/>
          <w:szCs w:val="20"/>
        </w:rPr>
        <w:t>might</w:t>
      </w:r>
      <w:r w:rsidRPr="007B69FD">
        <w:rPr>
          <w:i/>
          <w:iCs/>
          <w:sz w:val="20"/>
          <w:szCs w:val="20"/>
        </w:rPr>
        <w:t xml:space="preserve"> include: </w:t>
      </w:r>
    </w:p>
    <w:p w14:paraId="5F4842E5" w14:textId="534062C2" w:rsidR="00AB528B" w:rsidRPr="007B69FD" w:rsidRDefault="00AB528B" w:rsidP="0099152C">
      <w:pPr>
        <w:pStyle w:val="ListParagraph"/>
        <w:numPr>
          <w:ilvl w:val="0"/>
          <w:numId w:val="49"/>
        </w:numPr>
        <w:rPr>
          <w:sz w:val="20"/>
          <w:szCs w:val="20"/>
          <w:lang w:val="en-US"/>
        </w:rPr>
      </w:pPr>
      <w:r w:rsidRPr="48114252">
        <w:rPr>
          <w:sz w:val="20"/>
          <w:szCs w:val="20"/>
          <w:lang w:val="en-US"/>
        </w:rPr>
        <w:t>In verse 1, John says the Word was God</w:t>
      </w:r>
      <w:r w:rsidR="003C4284" w:rsidRPr="48114252">
        <w:rPr>
          <w:sz w:val="20"/>
          <w:szCs w:val="20"/>
          <w:lang w:val="en-US"/>
        </w:rPr>
        <w:t>. I</w:t>
      </w:r>
      <w:r w:rsidRPr="48114252">
        <w:rPr>
          <w:sz w:val="20"/>
          <w:szCs w:val="20"/>
          <w:lang w:val="en-US"/>
        </w:rPr>
        <w:t>n the rest of the passage, John seems to indicate that the Word is Jesus.</w:t>
      </w:r>
    </w:p>
    <w:p w14:paraId="35A01387" w14:textId="175728A0" w:rsidR="003C4284" w:rsidRPr="007B69FD" w:rsidRDefault="00AB528B" w:rsidP="0099152C">
      <w:pPr>
        <w:pStyle w:val="ListParagraph"/>
        <w:numPr>
          <w:ilvl w:val="0"/>
          <w:numId w:val="49"/>
        </w:numPr>
        <w:rPr>
          <w:sz w:val="20"/>
          <w:szCs w:val="20"/>
        </w:rPr>
      </w:pPr>
      <w:r w:rsidRPr="007B69FD">
        <w:rPr>
          <w:sz w:val="20"/>
          <w:szCs w:val="20"/>
        </w:rPr>
        <w:t>In verse 12, the Word gives everyone who believes in him the right to be children of God. That seems like something that only God could do.</w:t>
      </w:r>
    </w:p>
    <w:p w14:paraId="3EEA40EB" w14:textId="1D9C6813" w:rsidR="00614A43" w:rsidRPr="007B69FD" w:rsidRDefault="00614A43" w:rsidP="0099152C">
      <w:pPr>
        <w:pStyle w:val="ListParagraph"/>
        <w:numPr>
          <w:ilvl w:val="0"/>
          <w:numId w:val="49"/>
        </w:numPr>
        <w:rPr>
          <w:sz w:val="20"/>
          <w:szCs w:val="20"/>
          <w:lang w:val="en-US"/>
        </w:rPr>
      </w:pPr>
      <w:r w:rsidRPr="48114252">
        <w:rPr>
          <w:sz w:val="20"/>
          <w:szCs w:val="20"/>
          <w:lang w:val="en-US"/>
        </w:rPr>
        <w:t xml:space="preserve">In verse 14, it speaks of the one coming from the </w:t>
      </w:r>
      <w:proofErr w:type="gramStart"/>
      <w:r w:rsidRPr="48114252">
        <w:rPr>
          <w:sz w:val="20"/>
          <w:szCs w:val="20"/>
          <w:lang w:val="en-US"/>
        </w:rPr>
        <w:t>Father</w:t>
      </w:r>
      <w:proofErr w:type="gramEnd"/>
      <w:r w:rsidRPr="48114252">
        <w:rPr>
          <w:sz w:val="20"/>
          <w:szCs w:val="20"/>
          <w:lang w:val="en-US"/>
        </w:rPr>
        <w:t xml:space="preserve"> and having glory. It also says he has grace and truth. These are all qualities of God, not of humans. </w:t>
      </w:r>
    </w:p>
    <w:p w14:paraId="39740D9E" w14:textId="017B2285" w:rsidR="00614A43" w:rsidRPr="007B69FD" w:rsidRDefault="003C4284" w:rsidP="0099152C">
      <w:pPr>
        <w:pStyle w:val="ListParagraph"/>
        <w:numPr>
          <w:ilvl w:val="0"/>
          <w:numId w:val="49"/>
        </w:numPr>
        <w:rPr>
          <w:sz w:val="20"/>
          <w:szCs w:val="20"/>
          <w:lang w:val="en-US"/>
        </w:rPr>
      </w:pPr>
      <w:r w:rsidRPr="48114252">
        <w:rPr>
          <w:sz w:val="20"/>
          <w:szCs w:val="20"/>
          <w:lang w:val="en-US"/>
        </w:rPr>
        <w:t>In verse 18, there is someon</w:t>
      </w:r>
      <w:r w:rsidR="00614A43" w:rsidRPr="48114252">
        <w:rPr>
          <w:sz w:val="20"/>
          <w:szCs w:val="20"/>
          <w:lang w:val="en-US"/>
        </w:rPr>
        <w:t>e</w:t>
      </w:r>
      <w:r w:rsidRPr="48114252">
        <w:rPr>
          <w:sz w:val="20"/>
          <w:szCs w:val="20"/>
          <w:lang w:val="en-US"/>
        </w:rPr>
        <w:t xml:space="preserve"> called the only God who is also at the Father’s side. </w:t>
      </w:r>
      <w:r w:rsidR="00B1555E" w:rsidRPr="48114252">
        <w:rPr>
          <w:sz w:val="20"/>
          <w:szCs w:val="20"/>
          <w:lang w:val="en-US"/>
        </w:rPr>
        <w:t>It is clear that</w:t>
      </w:r>
      <w:r w:rsidRPr="48114252">
        <w:rPr>
          <w:sz w:val="20"/>
          <w:szCs w:val="20"/>
          <w:lang w:val="en-US"/>
        </w:rPr>
        <w:t xml:space="preserve"> the Father means God. The one by God the Father’s side—the one who is also called the only God—must be Jesus the Son.</w:t>
      </w:r>
      <w:r w:rsidR="00614A43" w:rsidRPr="48114252">
        <w:rPr>
          <w:sz w:val="20"/>
          <w:szCs w:val="20"/>
          <w:lang w:val="en-US"/>
        </w:rPr>
        <w:t xml:space="preserve"> </w:t>
      </w:r>
    </w:p>
    <w:p w14:paraId="74EE6B6B" w14:textId="7C871DD5" w:rsidR="003C4284" w:rsidRPr="007B69FD" w:rsidRDefault="00614A43" w:rsidP="0099152C">
      <w:pPr>
        <w:pStyle w:val="ListParagraph"/>
        <w:numPr>
          <w:ilvl w:val="0"/>
          <w:numId w:val="49"/>
        </w:numPr>
        <w:rPr>
          <w:sz w:val="20"/>
          <w:szCs w:val="20"/>
        </w:rPr>
      </w:pPr>
      <w:r w:rsidRPr="007B69FD">
        <w:rPr>
          <w:sz w:val="20"/>
          <w:szCs w:val="20"/>
        </w:rPr>
        <w:t>It also seems like “by the Father’s side” in verse 14 would mean someone is in heaven with God.</w:t>
      </w:r>
    </w:p>
    <w:p w14:paraId="3951DAF4" w14:textId="77777777" w:rsidR="00FB543A" w:rsidRPr="007B69FD" w:rsidRDefault="00FB543A" w:rsidP="003C4284">
      <w:pPr>
        <w:rPr>
          <w:sz w:val="20"/>
          <w:szCs w:val="20"/>
        </w:rPr>
      </w:pPr>
    </w:p>
    <w:p w14:paraId="14499909" w14:textId="77777777" w:rsidR="00FB543A" w:rsidRPr="007B69FD" w:rsidRDefault="00FB543A" w:rsidP="003274AB">
      <w:pPr>
        <w:pStyle w:val="CommentSection"/>
      </w:pPr>
      <w:r w:rsidRPr="007B69FD">
        <w:t>Comment Section:</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w:pStyle w:val="Heading1"/>
        <w:keepNext w:val="0"/>
        <w:keepLines w:val="0"/>
        <w:spacing w:before="480"/>
        <w:rPr>
          <w:b/>
          <w:bCs/>
          <w:szCs w:val="44"/>
        </w:rPr>
      </w:pPr>
      <w:bookmarkStart w:id="27" w:name="_Toc166194257"/>
      <w:r w:rsidRPr="007B69FD">
        <w:rPr>
          <w:b/>
          <w:bCs/>
          <w:szCs w:val="44"/>
        </w:rPr>
        <w:lastRenderedPageBreak/>
        <w:t>John 2:1-12</w:t>
      </w:r>
      <w:bookmarkEnd w:id="27"/>
    </w:p>
    <w:p w14:paraId="3A9CE32A" w14:textId="19F85A2C" w:rsidR="00A9414E" w:rsidRPr="007B69FD" w:rsidRDefault="00A9414E" w:rsidP="0042261F">
      <w:pPr>
        <w:pStyle w:val="Background"/>
        <w:rPr>
          <w:b/>
          <w:sz w:val="32"/>
          <w:szCs w:val="32"/>
        </w:rPr>
      </w:pPr>
      <w:r w:rsidRPr="007B69FD">
        <w:rPr>
          <w:b/>
        </w:rPr>
        <w:t>Background</w:t>
      </w:r>
      <w:r w:rsidRPr="007B69FD">
        <w:t xml:space="preserve">: In </w:t>
      </w:r>
      <w:r w:rsidR="006814DE" w:rsidRPr="007B69FD">
        <w:t xml:space="preserve">John </w:t>
      </w:r>
      <w:r w:rsidRPr="007B69FD">
        <w:t xml:space="preserve">chapter 1, John the Baptist announced that Jesus is the Son of God. Andrew, one of John’s disciples, then told his brother Simon that Jesus is the Messiah. Jesus told a man named Philip to follow him, and Philip told Nathaniel that Jesus is the one that Moses and the prophets had written about. When Jesus spoke to Nathaniel, Nathaniel realized that Jesus is the Son of God, the King of Israel. </w:t>
      </w:r>
    </w:p>
    <w:p w14:paraId="67A8571C" w14:textId="77777777" w:rsidR="00170DC8" w:rsidRPr="00170DC8" w:rsidRDefault="00170DC8" w:rsidP="00170DC8">
      <w:pPr>
        <w:pStyle w:val="Background"/>
        <w:rPr>
          <w:b/>
          <w:bCs w:val="0"/>
          <w:i/>
          <w:iCs/>
        </w:rPr>
      </w:pPr>
      <w:r w:rsidRPr="00170DC8">
        <w:rPr>
          <w:b/>
          <w:bCs w:val="0"/>
          <w:i/>
          <w:iCs/>
        </w:rPr>
        <w:t>Read the passage.</w:t>
      </w:r>
    </w:p>
    <w:p w14:paraId="2FC3A371" w14:textId="77777777" w:rsidR="00A9414E" w:rsidRPr="007B69FD" w:rsidRDefault="00A9414E" w:rsidP="006D6990">
      <w:pPr>
        <w:pStyle w:val="Part1"/>
      </w:pPr>
      <w:r w:rsidRPr="007B69FD">
        <w:t>Part 1</w:t>
      </w:r>
    </w:p>
    <w:p w14:paraId="7F61F014" w14:textId="2B4641F1" w:rsidR="00A9414E" w:rsidRPr="007B69FD" w:rsidRDefault="00A9414E" w:rsidP="0042261F">
      <w:pPr>
        <w:pStyle w:val="Answerortell"/>
      </w:pPr>
      <w:r w:rsidRPr="007B69FD">
        <w:t xml:space="preserve">Tell in your own words what you just read in </w:t>
      </w:r>
      <w:r w:rsidR="003947E5">
        <w:t>this passage</w:t>
      </w:r>
      <w:r w:rsidRPr="007B69FD">
        <w:t>.</w:t>
      </w:r>
    </w:p>
    <w:p w14:paraId="6B441AC9" w14:textId="4D5EF6E3" w:rsidR="00A9414E" w:rsidRPr="007B69FD" w:rsidRDefault="00A9414E" w:rsidP="0042261F">
      <w:pPr>
        <w:pStyle w:val="Checklist"/>
      </w:pPr>
      <w:r w:rsidRPr="007B69FD">
        <w:t xml:space="preserve">Jesus, his mother, and his disciples were at a wedding. </w:t>
      </w:r>
      <w:r w:rsidR="00A014E9" w:rsidRPr="007B69FD">
        <w:t>[2:1-2]</w:t>
      </w:r>
    </w:p>
    <w:p w14:paraId="2EC48409" w14:textId="1A9DF30B" w:rsidR="00A9414E" w:rsidRPr="007B69FD" w:rsidRDefault="00A9414E" w:rsidP="0042261F">
      <w:pPr>
        <w:pStyle w:val="Checklist"/>
      </w:pPr>
      <w:r w:rsidRPr="007B69FD">
        <w:t xml:space="preserve">Jesus’ mother told him that there was no more wine. </w:t>
      </w:r>
      <w:r w:rsidR="00A014E9" w:rsidRPr="007B69FD">
        <w:t>[2:3]</w:t>
      </w:r>
    </w:p>
    <w:p w14:paraId="440A2037" w14:textId="32D4EE1D" w:rsidR="00A9414E" w:rsidRPr="007B69FD" w:rsidRDefault="00A9414E" w:rsidP="0042261F">
      <w:pPr>
        <w:pStyle w:val="Checklist"/>
      </w:pPr>
      <w:r w:rsidRPr="007B69FD">
        <w:t xml:space="preserve">Jesus turned the water into wine. </w:t>
      </w:r>
      <w:r w:rsidR="00A014E9" w:rsidRPr="007B69FD">
        <w:t>[2:9]</w:t>
      </w:r>
    </w:p>
    <w:p w14:paraId="5382BABE" w14:textId="28B76D1C" w:rsidR="00A9414E" w:rsidRPr="007B69FD" w:rsidRDefault="00A9414E" w:rsidP="0042261F">
      <w:pPr>
        <w:pStyle w:val="Checklist"/>
      </w:pPr>
      <w:r w:rsidRPr="007B69FD">
        <w:t xml:space="preserve">The head waiter said it was the best wine they had at the wedding. </w:t>
      </w:r>
      <w:r w:rsidR="00A014E9" w:rsidRPr="007B69FD">
        <w:t>[2:10]</w:t>
      </w:r>
    </w:p>
    <w:p w14:paraId="5942DFEA" w14:textId="4C98D4A8" w:rsidR="00A9414E" w:rsidRPr="007B69FD" w:rsidRDefault="00A9414E" w:rsidP="0042261F">
      <w:pPr>
        <w:pStyle w:val="Checklist"/>
      </w:pPr>
      <w:r w:rsidRPr="007B69FD">
        <w:t xml:space="preserve">This was Jesus’ first miraculous sign, and the disciples believed in him. </w:t>
      </w:r>
      <w:r w:rsidR="00A014E9" w:rsidRPr="007B69FD">
        <w:t>[2:11]</w:t>
      </w:r>
    </w:p>
    <w:p w14:paraId="75950C7D" w14:textId="6580BE9C" w:rsidR="00A9414E" w:rsidRPr="007B69FD" w:rsidRDefault="00A9414E" w:rsidP="003274AB">
      <w:pPr>
        <w:pStyle w:val="Part2"/>
      </w:pPr>
      <w:r w:rsidRPr="007B69FD">
        <w:t>Part 2</w:t>
      </w:r>
    </w:p>
    <w:p w14:paraId="720D1A9B" w14:textId="0EB10C73" w:rsidR="00A9414E" w:rsidRPr="007B69FD" w:rsidRDefault="003947E5" w:rsidP="0042261F">
      <w:pPr>
        <w:pStyle w:val="Answerortell"/>
      </w:pPr>
      <w:r>
        <w:t>Answer the following questions from the specified verses.</w:t>
      </w:r>
    </w:p>
    <w:p w14:paraId="7BC2AE9B" w14:textId="1E231D01" w:rsidR="00A9414E" w:rsidRPr="007B69FD" w:rsidRDefault="005B4A0C" w:rsidP="0099152C">
      <w:pPr>
        <w:numPr>
          <w:ilvl w:val="0"/>
          <w:numId w:val="33"/>
        </w:numPr>
        <w:rPr>
          <w:sz w:val="20"/>
          <w:szCs w:val="20"/>
        </w:rPr>
      </w:pPr>
      <w:r w:rsidRPr="007B69FD">
        <w:rPr>
          <w:sz w:val="20"/>
          <w:szCs w:val="20"/>
        </w:rPr>
        <w:t>[2:1]</w:t>
      </w:r>
      <w:r>
        <w:rPr>
          <w:sz w:val="20"/>
          <w:szCs w:val="20"/>
        </w:rPr>
        <w:t xml:space="preserve"> </w:t>
      </w:r>
      <w:r w:rsidR="00A014E9">
        <w:rPr>
          <w:sz w:val="20"/>
          <w:szCs w:val="20"/>
        </w:rPr>
        <w:tab/>
      </w:r>
      <w:r w:rsidR="00A9414E" w:rsidRPr="007B69FD">
        <w:rPr>
          <w:sz w:val="20"/>
          <w:szCs w:val="20"/>
        </w:rPr>
        <w:t>Where did th</w:t>
      </w:r>
      <w:r w:rsidR="00AE107C" w:rsidRPr="007B69FD">
        <w:rPr>
          <w:sz w:val="20"/>
          <w:szCs w:val="20"/>
        </w:rPr>
        <w:t>e wedding</w:t>
      </w:r>
      <w:r w:rsidR="00A9414E" w:rsidRPr="007B69FD">
        <w:rPr>
          <w:sz w:val="20"/>
          <w:szCs w:val="20"/>
        </w:rPr>
        <w:t xml:space="preserve"> take place? </w:t>
      </w:r>
    </w:p>
    <w:p w14:paraId="76B16BB6" w14:textId="20C80F07" w:rsidR="00A9414E" w:rsidRPr="007B69FD" w:rsidRDefault="00A9414E" w:rsidP="00A9414E">
      <w:pPr>
        <w:ind w:left="720"/>
        <w:rPr>
          <w:sz w:val="20"/>
          <w:szCs w:val="20"/>
        </w:rPr>
      </w:pPr>
      <w:r w:rsidRPr="007B69FD">
        <w:rPr>
          <w:sz w:val="20"/>
          <w:szCs w:val="20"/>
        </w:rPr>
        <w:t xml:space="preserve">It took place </w:t>
      </w:r>
      <w:r w:rsidR="00AE107C" w:rsidRPr="007B69FD">
        <w:rPr>
          <w:sz w:val="20"/>
          <w:szCs w:val="20"/>
        </w:rPr>
        <w:t>in</w:t>
      </w:r>
      <w:r w:rsidRPr="007B69FD">
        <w:rPr>
          <w:sz w:val="20"/>
          <w:szCs w:val="20"/>
        </w:rPr>
        <w:t xml:space="preserve"> Cana</w:t>
      </w:r>
      <w:r w:rsidR="00AE107C" w:rsidRPr="007B69FD">
        <w:rPr>
          <w:sz w:val="20"/>
          <w:szCs w:val="20"/>
        </w:rPr>
        <w:t xml:space="preserve"> of Galilee</w:t>
      </w:r>
      <w:r w:rsidRPr="007B69FD">
        <w:rPr>
          <w:sz w:val="20"/>
          <w:szCs w:val="20"/>
        </w:rPr>
        <w:t>.</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w:numPr>
          <w:ilvl w:val="0"/>
          <w:numId w:val="33"/>
        </w:numPr>
        <w:rPr>
          <w:sz w:val="20"/>
          <w:szCs w:val="20"/>
        </w:rPr>
      </w:pPr>
      <w:r w:rsidRPr="007B69FD">
        <w:rPr>
          <w:sz w:val="20"/>
          <w:szCs w:val="20"/>
        </w:rPr>
        <w:t>[2:1-2]</w:t>
      </w:r>
      <w:r>
        <w:rPr>
          <w:sz w:val="20"/>
          <w:szCs w:val="20"/>
        </w:rPr>
        <w:t xml:space="preserve"> </w:t>
      </w:r>
      <w:r w:rsidR="00A014E9">
        <w:rPr>
          <w:sz w:val="20"/>
          <w:szCs w:val="20"/>
        </w:rPr>
        <w:tab/>
      </w:r>
      <w:r w:rsidR="00A9414E" w:rsidRPr="007B69FD">
        <w:rPr>
          <w:sz w:val="20"/>
          <w:szCs w:val="20"/>
        </w:rPr>
        <w:t xml:space="preserve">Who was invited to this wedding? </w:t>
      </w:r>
    </w:p>
    <w:p w14:paraId="42B902F1" w14:textId="77777777" w:rsidR="00A9414E" w:rsidRPr="007B69FD" w:rsidRDefault="00A9414E" w:rsidP="00A9414E">
      <w:pPr>
        <w:ind w:left="720"/>
        <w:rPr>
          <w:sz w:val="20"/>
          <w:szCs w:val="20"/>
        </w:rPr>
      </w:pPr>
      <w:r w:rsidRPr="007B69FD">
        <w:rPr>
          <w:sz w:val="20"/>
          <w:szCs w:val="20"/>
        </w:rPr>
        <w:t>Jesus, his mother, and his disciples were invited guests at the wedding.</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w:numPr>
          <w:ilvl w:val="0"/>
          <w:numId w:val="33"/>
        </w:numPr>
        <w:rPr>
          <w:sz w:val="20"/>
          <w:szCs w:val="20"/>
        </w:rPr>
      </w:pPr>
      <w:r w:rsidRPr="007B69FD">
        <w:rPr>
          <w:sz w:val="20"/>
          <w:szCs w:val="20"/>
        </w:rPr>
        <w:t>[2:3-4]</w:t>
      </w:r>
      <w:r>
        <w:rPr>
          <w:sz w:val="20"/>
          <w:szCs w:val="20"/>
        </w:rPr>
        <w:t xml:space="preserve"> </w:t>
      </w:r>
      <w:r w:rsidR="00A014E9">
        <w:rPr>
          <w:sz w:val="20"/>
          <w:szCs w:val="20"/>
        </w:rPr>
        <w:tab/>
      </w:r>
      <w:r w:rsidR="00A9414E" w:rsidRPr="007B69FD">
        <w:rPr>
          <w:sz w:val="20"/>
          <w:szCs w:val="20"/>
        </w:rPr>
        <w:t xml:space="preserve">What did Jesus say to his mother when she told him that there was no more wine? </w:t>
      </w:r>
    </w:p>
    <w:p w14:paraId="2D045936" w14:textId="47D42FB8" w:rsidR="00A9414E" w:rsidRPr="007B69FD" w:rsidRDefault="00A9414E" w:rsidP="00A9414E">
      <w:pPr>
        <w:ind w:left="720"/>
        <w:rPr>
          <w:sz w:val="20"/>
          <w:szCs w:val="20"/>
        </w:rPr>
      </w:pPr>
      <w:r w:rsidRPr="007B69FD">
        <w:rPr>
          <w:sz w:val="20"/>
          <w:szCs w:val="20"/>
        </w:rPr>
        <w:t xml:space="preserve">He asked her why she was trying to involve him, and he told her his time </w:t>
      </w:r>
      <w:r w:rsidR="00AE107C" w:rsidRPr="007B69FD">
        <w:rPr>
          <w:sz w:val="20"/>
          <w:szCs w:val="20"/>
        </w:rPr>
        <w:t xml:space="preserve">had not come </w:t>
      </w:r>
      <w:r w:rsidRPr="007B69FD">
        <w:rPr>
          <w:sz w:val="20"/>
          <w:szCs w:val="20"/>
        </w:rPr>
        <w:t>yet.</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w:numPr>
          <w:ilvl w:val="0"/>
          <w:numId w:val="33"/>
        </w:numPr>
        <w:rPr>
          <w:sz w:val="20"/>
          <w:szCs w:val="20"/>
        </w:rPr>
      </w:pPr>
      <w:r w:rsidRPr="007B69FD">
        <w:rPr>
          <w:sz w:val="20"/>
          <w:szCs w:val="20"/>
        </w:rPr>
        <w:t>[2:5]</w:t>
      </w:r>
      <w:r>
        <w:rPr>
          <w:sz w:val="20"/>
          <w:szCs w:val="20"/>
        </w:rPr>
        <w:t xml:space="preserve"> </w:t>
      </w:r>
      <w:r w:rsidR="00A014E9">
        <w:rPr>
          <w:sz w:val="20"/>
          <w:szCs w:val="20"/>
        </w:rPr>
        <w:tab/>
      </w:r>
      <w:r w:rsidR="00A9414E" w:rsidRPr="007B69FD">
        <w:rPr>
          <w:sz w:val="20"/>
          <w:szCs w:val="20"/>
        </w:rPr>
        <w:t xml:space="preserve">What did Jesus’ mother say to the servants? </w:t>
      </w:r>
    </w:p>
    <w:p w14:paraId="5DB706BF" w14:textId="77777777" w:rsidR="00A9414E" w:rsidRPr="007B69FD" w:rsidRDefault="00A9414E" w:rsidP="00A9414E">
      <w:pPr>
        <w:ind w:left="720"/>
        <w:rPr>
          <w:sz w:val="20"/>
          <w:szCs w:val="20"/>
        </w:rPr>
      </w:pPr>
      <w:r w:rsidRPr="007B69FD">
        <w:rPr>
          <w:sz w:val="20"/>
          <w:szCs w:val="20"/>
        </w:rPr>
        <w:t>She told them to do whatever Jesus told them to do.</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w:numPr>
          <w:ilvl w:val="0"/>
          <w:numId w:val="33"/>
        </w:numPr>
        <w:rPr>
          <w:sz w:val="20"/>
          <w:szCs w:val="20"/>
        </w:rPr>
      </w:pPr>
      <w:r w:rsidRPr="007B69FD">
        <w:rPr>
          <w:sz w:val="20"/>
          <w:szCs w:val="20"/>
        </w:rPr>
        <w:t>[2:6-8]</w:t>
      </w:r>
      <w:r>
        <w:rPr>
          <w:sz w:val="20"/>
          <w:szCs w:val="20"/>
        </w:rPr>
        <w:t xml:space="preserve"> </w:t>
      </w:r>
      <w:r w:rsidR="00A014E9">
        <w:rPr>
          <w:sz w:val="20"/>
          <w:szCs w:val="20"/>
        </w:rPr>
        <w:tab/>
      </w:r>
      <w:r w:rsidR="00A9414E" w:rsidRPr="007B69FD">
        <w:rPr>
          <w:sz w:val="20"/>
          <w:szCs w:val="20"/>
        </w:rPr>
        <w:t xml:space="preserve">What did Jesus do? </w:t>
      </w:r>
    </w:p>
    <w:p w14:paraId="2882CDAB" w14:textId="77777777" w:rsidR="00A9414E" w:rsidRPr="007B69FD" w:rsidRDefault="00A9414E" w:rsidP="00A9414E">
      <w:pPr>
        <w:ind w:left="720"/>
        <w:rPr>
          <w:sz w:val="20"/>
          <w:szCs w:val="20"/>
        </w:rPr>
      </w:pPr>
      <w:r w:rsidRPr="007B69FD">
        <w:rPr>
          <w:sz w:val="20"/>
          <w:szCs w:val="20"/>
        </w:rPr>
        <w:t>He told the servants to fill the water pots with water and to take some of it to the head waiter.</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w:numPr>
          <w:ilvl w:val="0"/>
          <w:numId w:val="33"/>
        </w:numPr>
        <w:rPr>
          <w:sz w:val="20"/>
          <w:szCs w:val="20"/>
        </w:rPr>
      </w:pPr>
      <w:r w:rsidRPr="007B69FD">
        <w:rPr>
          <w:sz w:val="20"/>
          <w:szCs w:val="20"/>
        </w:rPr>
        <w:t>[2:9-10]</w:t>
      </w:r>
      <w:r>
        <w:rPr>
          <w:sz w:val="20"/>
          <w:szCs w:val="20"/>
        </w:rPr>
        <w:t xml:space="preserve"> </w:t>
      </w:r>
      <w:r w:rsidR="00A014E9">
        <w:rPr>
          <w:sz w:val="20"/>
          <w:szCs w:val="20"/>
        </w:rPr>
        <w:tab/>
      </w:r>
      <w:r w:rsidR="00A9414E" w:rsidRPr="007B69FD">
        <w:rPr>
          <w:sz w:val="20"/>
          <w:szCs w:val="20"/>
        </w:rPr>
        <w:t xml:space="preserve">What did the head waiter do? </w:t>
      </w:r>
    </w:p>
    <w:p w14:paraId="0487B186" w14:textId="77777777" w:rsidR="00A9414E" w:rsidRPr="007B69FD" w:rsidRDefault="00A9414E" w:rsidP="00A9414E">
      <w:pPr>
        <w:ind w:left="720"/>
        <w:rPr>
          <w:sz w:val="20"/>
          <w:szCs w:val="20"/>
        </w:rPr>
      </w:pPr>
      <w:r w:rsidRPr="007B69FD">
        <w:rPr>
          <w:sz w:val="20"/>
          <w:szCs w:val="20"/>
        </w:rPr>
        <w:t>He tasted it, and then he called the bridegroom and commented on how good the wine was. It was better than what had been served at first.</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w:numPr>
          <w:ilvl w:val="0"/>
          <w:numId w:val="33"/>
        </w:numPr>
        <w:rPr>
          <w:sz w:val="20"/>
          <w:szCs w:val="20"/>
        </w:rPr>
      </w:pPr>
      <w:r>
        <w:rPr>
          <w:sz w:val="20"/>
          <w:szCs w:val="20"/>
        </w:rPr>
        <w:t>[</w:t>
      </w:r>
      <w:r w:rsidRPr="007B69FD">
        <w:rPr>
          <w:sz w:val="20"/>
          <w:szCs w:val="20"/>
        </w:rPr>
        <w:t>2:9]</w:t>
      </w:r>
      <w:r>
        <w:rPr>
          <w:sz w:val="20"/>
          <w:szCs w:val="20"/>
        </w:rPr>
        <w:t xml:space="preserve"> </w:t>
      </w:r>
      <w:r w:rsidR="00A014E9">
        <w:rPr>
          <w:sz w:val="20"/>
          <w:szCs w:val="20"/>
        </w:rPr>
        <w:tab/>
      </w:r>
      <w:r w:rsidR="00A9414E" w:rsidRPr="007B69FD">
        <w:rPr>
          <w:sz w:val="20"/>
          <w:szCs w:val="20"/>
        </w:rPr>
        <w:t>What</w:t>
      </w:r>
      <w:r w:rsidR="00780BB0" w:rsidRPr="007B69FD">
        <w:rPr>
          <w:sz w:val="20"/>
          <w:szCs w:val="20"/>
        </w:rPr>
        <w:t xml:space="preserve"> </w:t>
      </w:r>
      <w:r w:rsidR="00A9414E" w:rsidRPr="007B69FD">
        <w:rPr>
          <w:sz w:val="20"/>
          <w:szCs w:val="20"/>
        </w:rPr>
        <w:t xml:space="preserve">happened to the water? </w:t>
      </w:r>
    </w:p>
    <w:p w14:paraId="4E063BEC" w14:textId="46595F6F" w:rsidR="00A9414E" w:rsidRPr="007B69FD" w:rsidRDefault="00A9414E" w:rsidP="00A9414E">
      <w:pPr>
        <w:ind w:left="720"/>
        <w:rPr>
          <w:sz w:val="20"/>
          <w:szCs w:val="20"/>
        </w:rPr>
      </w:pPr>
      <w:r w:rsidRPr="007B69FD">
        <w:rPr>
          <w:sz w:val="20"/>
          <w:szCs w:val="20"/>
        </w:rPr>
        <w:t>It became wine.</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In verse 11, why do you think John said what Jesus did was a sign? </w:t>
      </w:r>
    </w:p>
    <w:p w14:paraId="6FB35659" w14:textId="3C8A8EF4" w:rsidR="00A9414E" w:rsidRPr="007B69FD" w:rsidRDefault="00382C23" w:rsidP="48114252">
      <w:pPr>
        <w:ind w:left="720"/>
        <w:rPr>
          <w:sz w:val="20"/>
          <w:szCs w:val="20"/>
          <w:lang w:val="en-US"/>
        </w:rPr>
      </w:pPr>
      <w:r w:rsidRPr="48114252">
        <w:rPr>
          <w:i/>
          <w:iCs/>
          <w:sz w:val="20"/>
          <w:szCs w:val="20"/>
          <w:lang w:val="en-US"/>
        </w:rPr>
        <w:t xml:space="preserve">(Answer may vary.) </w:t>
      </w:r>
      <w:r w:rsidR="00A9414E" w:rsidRPr="48114252">
        <w:rPr>
          <w:sz w:val="20"/>
          <w:szCs w:val="20"/>
          <w:lang w:val="en-US"/>
        </w:rPr>
        <w:t xml:space="preserve">Perhaps the miracle that Jesus did </w:t>
      </w:r>
      <w:proofErr w:type="gramStart"/>
      <w:r w:rsidR="00A9414E" w:rsidRPr="48114252">
        <w:rPr>
          <w:sz w:val="20"/>
          <w:szCs w:val="20"/>
          <w:lang w:val="en-US"/>
        </w:rPr>
        <w:t>showed</w:t>
      </w:r>
      <w:proofErr w:type="gramEnd"/>
      <w:r w:rsidR="00A9414E" w:rsidRPr="48114252">
        <w:rPr>
          <w:sz w:val="20"/>
          <w:szCs w:val="20"/>
          <w:lang w:val="en-US"/>
        </w:rPr>
        <w:t xml:space="preserve"> something about himself to people.</w:t>
      </w:r>
    </w:p>
    <w:p w14:paraId="76D68EBA" w14:textId="77777777" w:rsidR="0042261F" w:rsidRPr="007B69FD" w:rsidRDefault="0042261F" w:rsidP="0042261F">
      <w:pPr>
        <w:pStyle w:val="Continuedline"/>
      </w:pPr>
      <w:r w:rsidRPr="007B69FD">
        <w:lastRenderedPageBreak/>
        <w:t>John 2:1-12 continued</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w:numPr>
          <w:ilvl w:val="0"/>
          <w:numId w:val="33"/>
        </w:numPr>
        <w:rPr>
          <w:sz w:val="20"/>
          <w:szCs w:val="20"/>
        </w:rPr>
      </w:pPr>
      <w:r w:rsidRPr="007B69FD">
        <w:rPr>
          <w:sz w:val="20"/>
          <w:szCs w:val="20"/>
        </w:rPr>
        <w:t xml:space="preserve"> </w:t>
      </w:r>
      <w:r w:rsidR="005B4A0C" w:rsidRPr="007B69FD">
        <w:rPr>
          <w:sz w:val="20"/>
          <w:szCs w:val="20"/>
        </w:rPr>
        <w:t>[2:11</w:t>
      </w:r>
      <w:proofErr w:type="gramStart"/>
      <w:r w:rsidR="005B4A0C" w:rsidRPr="007B69FD">
        <w:rPr>
          <w:sz w:val="20"/>
          <w:szCs w:val="20"/>
        </w:rPr>
        <w:t>]</w:t>
      </w:r>
      <w:r w:rsidR="005B4A0C">
        <w:rPr>
          <w:sz w:val="20"/>
          <w:szCs w:val="20"/>
        </w:rPr>
        <w:t xml:space="preserve"> </w:t>
      </w:r>
      <w:r w:rsidR="003571DB">
        <w:rPr>
          <w:sz w:val="20"/>
          <w:szCs w:val="20"/>
        </w:rPr>
        <w:t xml:space="preserve"> </w:t>
      </w:r>
      <w:r w:rsidRPr="007B69FD">
        <w:rPr>
          <w:sz w:val="20"/>
          <w:szCs w:val="20"/>
        </w:rPr>
        <w:t>What</w:t>
      </w:r>
      <w:proofErr w:type="gramEnd"/>
      <w:r w:rsidRPr="007B69FD">
        <w:rPr>
          <w:sz w:val="20"/>
          <w:szCs w:val="20"/>
        </w:rPr>
        <w:t xml:space="preserve"> do you think it meant that Jesus revealed his glory? </w:t>
      </w:r>
    </w:p>
    <w:p w14:paraId="33ED519E" w14:textId="2486E678" w:rsidR="003274AB" w:rsidRPr="007B69FD" w:rsidRDefault="00382C23" w:rsidP="48114252">
      <w:pPr>
        <w:ind w:left="720"/>
        <w:rPr>
          <w:sz w:val="20"/>
          <w:szCs w:val="20"/>
          <w:lang w:val="en-US"/>
        </w:rPr>
      </w:pPr>
      <w:r w:rsidRPr="48114252">
        <w:rPr>
          <w:i/>
          <w:iCs/>
          <w:sz w:val="20"/>
          <w:szCs w:val="20"/>
          <w:lang w:val="en-US"/>
        </w:rPr>
        <w:t xml:space="preserve">(Answer may vary.) </w:t>
      </w:r>
      <w:r w:rsidR="00A9414E" w:rsidRPr="48114252">
        <w:rPr>
          <w:sz w:val="20"/>
          <w:szCs w:val="20"/>
          <w:lang w:val="en-US"/>
        </w:rPr>
        <w:t>It probably meant that Jesus showed that he is glorious. Perhaps it meant that he showed that he is God</w:t>
      </w:r>
      <w:r w:rsidR="00FB4C68" w:rsidRPr="48114252">
        <w:rPr>
          <w:sz w:val="20"/>
          <w:szCs w:val="20"/>
          <w:lang w:val="en-US"/>
        </w:rPr>
        <w:t xml:space="preserve">, because </w:t>
      </w:r>
      <w:r w:rsidR="00B1555E" w:rsidRPr="48114252">
        <w:rPr>
          <w:sz w:val="20"/>
          <w:szCs w:val="20"/>
          <w:lang w:val="en-US"/>
        </w:rPr>
        <w:t>it is evident</w:t>
      </w:r>
      <w:r w:rsidR="00780BB0" w:rsidRPr="48114252">
        <w:rPr>
          <w:sz w:val="20"/>
          <w:szCs w:val="20"/>
          <w:lang w:val="en-US"/>
        </w:rPr>
        <w:t xml:space="preserve"> from this and other scripture that God is the one who is glorious</w:t>
      </w:r>
      <w:r w:rsidR="00A9414E" w:rsidRPr="48114252">
        <w:rPr>
          <w:sz w:val="20"/>
          <w:szCs w:val="20"/>
          <w:lang w:val="en-US"/>
        </w:rPr>
        <w:t>. Perhaps it also meant that God gave him power to do miracles.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What do you think it meant that the disciples believed in him? </w:t>
      </w:r>
    </w:p>
    <w:p w14:paraId="58BFE92C" w14:textId="1859F5C1" w:rsidR="00A9414E" w:rsidRPr="007B69FD" w:rsidRDefault="00382C23" w:rsidP="48114252">
      <w:pPr>
        <w:ind w:left="720"/>
        <w:rPr>
          <w:sz w:val="20"/>
          <w:szCs w:val="20"/>
          <w:lang w:val="en-US"/>
        </w:rPr>
      </w:pPr>
      <w:r w:rsidRPr="48114252">
        <w:rPr>
          <w:i/>
          <w:iCs/>
          <w:sz w:val="20"/>
          <w:szCs w:val="20"/>
          <w:lang w:val="en-US"/>
        </w:rPr>
        <w:t xml:space="preserve">(Answer may vary.) </w:t>
      </w:r>
      <w:r w:rsidR="00A9414E" w:rsidRPr="48114252">
        <w:rPr>
          <w:sz w:val="20"/>
          <w:szCs w:val="20"/>
          <w:lang w:val="en-US"/>
        </w:rPr>
        <w:t>They probably believed that God had sent Jesus and had given him power. They probably believed that Jesus is the Son of God, the Messiah.</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w:rPr>
          <w:b/>
          <w:sz w:val="20"/>
          <w:szCs w:val="20"/>
        </w:rPr>
      </w:pPr>
      <w:r w:rsidRPr="007B69FD">
        <w:rPr>
          <w:b/>
          <w:sz w:val="20"/>
          <w:szCs w:val="20"/>
        </w:rPr>
        <w:t>Comment Section:</w:t>
      </w:r>
    </w:p>
    <w:p w14:paraId="32A81066" w14:textId="77777777" w:rsidR="0042261F" w:rsidRPr="007B69FD" w:rsidRDefault="0042261F">
      <w:pPr>
        <w:spacing w:line="240" w:lineRule="auto"/>
        <w:rPr>
          <w:sz w:val="40"/>
          <w:szCs w:val="44"/>
        </w:rPr>
      </w:pPr>
      <w:r w:rsidRPr="007B69FD">
        <w:rPr>
          <w:szCs w:val="44"/>
        </w:rPr>
        <w:br w:type="page"/>
      </w:r>
    </w:p>
    <w:p w14:paraId="2DFD2F9A" w14:textId="202E7E18" w:rsidR="00FB543A" w:rsidRPr="007B69FD" w:rsidRDefault="00FB543A" w:rsidP="003274AB">
      <w:pPr>
        <w:pStyle w:val="Heading1"/>
        <w:keepNext w:val="0"/>
        <w:keepLines w:val="0"/>
        <w:spacing w:before="0"/>
        <w:rPr>
          <w:b/>
          <w:bCs/>
          <w:szCs w:val="44"/>
        </w:rPr>
      </w:pPr>
      <w:bookmarkStart w:id="28" w:name="_Toc166194258"/>
      <w:r w:rsidRPr="007B69FD">
        <w:rPr>
          <w:b/>
          <w:bCs/>
          <w:szCs w:val="44"/>
        </w:rPr>
        <w:lastRenderedPageBreak/>
        <w:t>John 14:16-17</w:t>
      </w:r>
      <w:bookmarkEnd w:id="28"/>
    </w:p>
    <w:p w14:paraId="6517F458" w14:textId="77777777" w:rsidR="00FB543A" w:rsidRPr="007B69FD" w:rsidRDefault="00FB543A" w:rsidP="0042261F">
      <w:pPr>
        <w:pStyle w:val="Background"/>
        <w:rPr>
          <w:b/>
          <w:sz w:val="32"/>
          <w:szCs w:val="32"/>
        </w:rPr>
      </w:pPr>
      <w:r w:rsidRPr="007B69FD">
        <w:rPr>
          <w:b/>
        </w:rPr>
        <w:t>Background</w:t>
      </w:r>
      <w:r w:rsidRPr="007B69FD">
        <w:t>: In the first part of John 14, Jesus told his disciples that he would be leaving them and going to the Father.</w:t>
      </w:r>
    </w:p>
    <w:p w14:paraId="4022CCDA" w14:textId="77777777" w:rsidR="00170DC8" w:rsidRPr="00170DC8" w:rsidRDefault="00170DC8" w:rsidP="00170DC8">
      <w:pPr>
        <w:pStyle w:val="Background"/>
        <w:rPr>
          <w:b/>
          <w:bCs w:val="0"/>
          <w:i/>
          <w:iCs/>
        </w:rPr>
      </w:pPr>
      <w:r w:rsidRPr="00170DC8">
        <w:rPr>
          <w:b/>
          <w:bCs w:val="0"/>
          <w:i/>
          <w:iCs/>
        </w:rPr>
        <w:t>Read the passage.</w:t>
      </w:r>
    </w:p>
    <w:p w14:paraId="6305C628" w14:textId="77777777" w:rsidR="00FB543A" w:rsidRPr="007B69FD" w:rsidRDefault="00FB543A" w:rsidP="006D6990">
      <w:pPr>
        <w:pStyle w:val="Part1"/>
      </w:pPr>
      <w:r w:rsidRPr="007B69FD">
        <w:t>Part 1</w:t>
      </w:r>
    </w:p>
    <w:p w14:paraId="6F8FE5D6" w14:textId="148536BB" w:rsidR="00FB543A" w:rsidRPr="007B69FD" w:rsidRDefault="00FB543A" w:rsidP="0042261F">
      <w:pPr>
        <w:pStyle w:val="Answerortell"/>
      </w:pPr>
      <w:r w:rsidRPr="007B69FD">
        <w:t xml:space="preserve">Tell in your own words what you just read in </w:t>
      </w:r>
      <w:r w:rsidR="003947E5">
        <w:t>this passage</w:t>
      </w:r>
      <w:r w:rsidRPr="007B69FD">
        <w:t>.</w:t>
      </w:r>
    </w:p>
    <w:p w14:paraId="7E7145DD" w14:textId="5979CB85" w:rsidR="00FB543A" w:rsidRPr="007B69FD" w:rsidRDefault="00FB543A" w:rsidP="0042261F">
      <w:pPr>
        <w:pStyle w:val="Checklist"/>
      </w:pPr>
      <w:r w:rsidRPr="007B69FD">
        <w:t>Jesus said he would pray to the Father</w:t>
      </w:r>
      <w:r w:rsidR="0011513C" w:rsidRPr="007B69FD">
        <w:t>,</w:t>
      </w:r>
      <w:r w:rsidRPr="007B69FD">
        <w:t xml:space="preserve"> and the Father would give them another Comforter, the Spirit of truth. </w:t>
      </w:r>
      <w:r w:rsidR="00A014E9" w:rsidRPr="007B69FD">
        <w:t>[14:16-17]</w:t>
      </w:r>
    </w:p>
    <w:p w14:paraId="347CA86F" w14:textId="4F814094" w:rsidR="00FB543A" w:rsidRPr="007B69FD" w:rsidRDefault="00FB543A" w:rsidP="0042261F">
      <w:pPr>
        <w:pStyle w:val="Checklist"/>
      </w:pPr>
      <w:r w:rsidRPr="007B69FD">
        <w:t xml:space="preserve">The world could not receive the Spirit, but the Spirit lived </w:t>
      </w:r>
      <w:r w:rsidR="00AA48D7" w:rsidRPr="007B69FD">
        <w:t>in</w:t>
      </w:r>
      <w:r w:rsidRPr="007B69FD">
        <w:t xml:space="preserve"> the disciples and would be </w:t>
      </w:r>
      <w:r w:rsidR="00AA48D7" w:rsidRPr="007B69FD">
        <w:t>with</w:t>
      </w:r>
      <w:r w:rsidRPr="007B69FD">
        <w:t xml:space="preserve"> them forever. </w:t>
      </w:r>
      <w:r w:rsidR="00A014E9" w:rsidRPr="007B69FD">
        <w:t>[14:17]</w:t>
      </w:r>
    </w:p>
    <w:p w14:paraId="2D5685E3" w14:textId="77777777" w:rsidR="00FB543A" w:rsidRPr="007B69FD" w:rsidRDefault="00FB543A" w:rsidP="003274AB">
      <w:pPr>
        <w:pStyle w:val="Part2"/>
      </w:pPr>
      <w:r w:rsidRPr="007B69FD">
        <w:t>Part 2</w:t>
      </w:r>
    </w:p>
    <w:p w14:paraId="6B5B2DF4" w14:textId="19742C9B" w:rsidR="00FB543A" w:rsidRPr="007B69FD" w:rsidRDefault="003947E5" w:rsidP="0042261F">
      <w:pPr>
        <w:pStyle w:val="Answerortell"/>
      </w:pPr>
      <w:r>
        <w:t>Answer the following questions from the specified verses.</w:t>
      </w:r>
    </w:p>
    <w:p w14:paraId="23FED756" w14:textId="2C97546B"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What did Jesus say he would pray for? </w:t>
      </w:r>
    </w:p>
    <w:p w14:paraId="0297D517" w14:textId="2EE63CFA" w:rsidR="00FB543A" w:rsidRPr="007B69FD" w:rsidRDefault="00FB543A" w:rsidP="48114252">
      <w:pPr>
        <w:ind w:left="720"/>
        <w:rPr>
          <w:sz w:val="20"/>
          <w:szCs w:val="20"/>
          <w:lang w:val="en-US"/>
        </w:rPr>
      </w:pPr>
      <w:r w:rsidRPr="48114252">
        <w:rPr>
          <w:sz w:val="20"/>
          <w:szCs w:val="20"/>
          <w:lang w:val="en-US"/>
        </w:rPr>
        <w:t xml:space="preserve">He would pray for the Father to give them another Comforter. </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Who did Jesus say would be with them forever? </w:t>
      </w:r>
    </w:p>
    <w:p w14:paraId="15576AE8" w14:textId="77777777" w:rsidR="00FB543A" w:rsidRPr="007B69FD" w:rsidRDefault="00FB543A" w:rsidP="00FB543A">
      <w:pPr>
        <w:ind w:left="720"/>
        <w:rPr>
          <w:sz w:val="20"/>
          <w:szCs w:val="20"/>
        </w:rPr>
      </w:pPr>
      <w:r w:rsidRPr="007B69FD">
        <w:rPr>
          <w:sz w:val="20"/>
          <w:szCs w:val="20"/>
        </w:rPr>
        <w:t xml:space="preserve">The Comforter would be with them forever. </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w:numPr>
          <w:ilvl w:val="0"/>
          <w:numId w:val="35"/>
        </w:numPr>
        <w:rPr>
          <w:sz w:val="20"/>
          <w:szCs w:val="20"/>
          <w:lang w:val="en-US"/>
        </w:rPr>
      </w:pPr>
      <w:r w:rsidRPr="48114252">
        <w:rPr>
          <w:sz w:val="20"/>
          <w:szCs w:val="20"/>
          <w:lang w:val="en-US"/>
        </w:rPr>
        <w:t xml:space="preserve">[14:17] </w:t>
      </w:r>
      <w:r w:rsidR="00A014E9">
        <w:rPr>
          <w:sz w:val="20"/>
          <w:szCs w:val="20"/>
          <w:lang w:val="en-US"/>
        </w:rPr>
        <w:tab/>
      </w:r>
      <w:r w:rsidR="00FB543A" w:rsidRPr="48114252">
        <w:rPr>
          <w:sz w:val="20"/>
          <w:szCs w:val="20"/>
          <w:lang w:val="en-US"/>
        </w:rPr>
        <w:t xml:space="preserve">What </w:t>
      </w:r>
      <w:proofErr w:type="gramStart"/>
      <w:r w:rsidR="00FB543A" w:rsidRPr="48114252">
        <w:rPr>
          <w:sz w:val="20"/>
          <w:szCs w:val="20"/>
          <w:lang w:val="en-US"/>
        </w:rPr>
        <w:t>other</w:t>
      </w:r>
      <w:proofErr w:type="gramEnd"/>
      <w:r w:rsidR="00FB543A" w:rsidRPr="48114252">
        <w:rPr>
          <w:sz w:val="20"/>
          <w:szCs w:val="20"/>
          <w:lang w:val="en-US"/>
        </w:rPr>
        <w:t xml:space="preserve"> name did Jesus call the Comforter? </w:t>
      </w:r>
    </w:p>
    <w:p w14:paraId="04675A5F" w14:textId="77777777" w:rsidR="00FB543A" w:rsidRPr="007B69FD" w:rsidRDefault="00FB543A" w:rsidP="00FB543A">
      <w:pPr>
        <w:ind w:left="720"/>
        <w:rPr>
          <w:sz w:val="20"/>
          <w:szCs w:val="20"/>
        </w:rPr>
      </w:pPr>
      <w:r w:rsidRPr="007B69FD">
        <w:rPr>
          <w:sz w:val="20"/>
          <w:szCs w:val="20"/>
        </w:rPr>
        <w:t>Jesus called him the Spirit of truth.</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w:numPr>
          <w:ilvl w:val="0"/>
          <w:numId w:val="35"/>
        </w:numPr>
        <w:rPr>
          <w:sz w:val="20"/>
          <w:szCs w:val="20"/>
        </w:rPr>
      </w:pPr>
      <w:r w:rsidRPr="007B69FD">
        <w:rPr>
          <w:sz w:val="20"/>
          <w:szCs w:val="20"/>
        </w:rPr>
        <w:t>[14:17]</w:t>
      </w:r>
      <w:r>
        <w:rPr>
          <w:sz w:val="20"/>
          <w:szCs w:val="20"/>
        </w:rPr>
        <w:t xml:space="preserve"> </w:t>
      </w:r>
      <w:r w:rsidR="00A014E9">
        <w:rPr>
          <w:sz w:val="20"/>
          <w:szCs w:val="20"/>
        </w:rPr>
        <w:tab/>
      </w:r>
      <w:r w:rsidR="00FB543A" w:rsidRPr="007B69FD">
        <w:rPr>
          <w:sz w:val="20"/>
          <w:szCs w:val="20"/>
        </w:rPr>
        <w:t xml:space="preserve">From what Jesus said in verse 17, why did the disciples know the Spirit of truth? </w:t>
      </w:r>
    </w:p>
    <w:p w14:paraId="1FC0CB55" w14:textId="77777777" w:rsidR="00FB543A" w:rsidRPr="007B69FD" w:rsidRDefault="00FB543A" w:rsidP="48114252">
      <w:pPr>
        <w:ind w:left="360" w:firstLine="360"/>
        <w:rPr>
          <w:sz w:val="20"/>
          <w:szCs w:val="20"/>
          <w:lang w:val="en-US"/>
        </w:rPr>
      </w:pPr>
      <w:r w:rsidRPr="48114252">
        <w:rPr>
          <w:sz w:val="20"/>
          <w:szCs w:val="20"/>
          <w:lang w:val="en-US"/>
        </w:rPr>
        <w:t>They knew him because he lived with them and would be in them.</w:t>
      </w:r>
    </w:p>
    <w:p w14:paraId="5DC26D31" w14:textId="77777777" w:rsidR="00FB543A" w:rsidRPr="007B69FD" w:rsidRDefault="00FB543A" w:rsidP="00FB543A">
      <w:pPr>
        <w:spacing w:before="240" w:after="240"/>
        <w:rPr>
          <w:b/>
          <w:sz w:val="20"/>
          <w:szCs w:val="20"/>
        </w:rPr>
      </w:pPr>
      <w:r w:rsidRPr="007B69FD">
        <w:rPr>
          <w:b/>
          <w:sz w:val="20"/>
          <w:szCs w:val="20"/>
        </w:rPr>
        <w:t>Comment Section:</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w:pStyle w:val="Heading1"/>
        <w:keepNext w:val="0"/>
        <w:keepLines w:val="0"/>
        <w:spacing w:before="480"/>
        <w:rPr>
          <w:b/>
          <w:bCs/>
          <w:szCs w:val="44"/>
        </w:rPr>
      </w:pPr>
      <w:bookmarkStart w:id="29" w:name="_Toc166194259"/>
      <w:r w:rsidRPr="007B69FD">
        <w:rPr>
          <w:b/>
          <w:bCs/>
          <w:szCs w:val="44"/>
        </w:rPr>
        <w:lastRenderedPageBreak/>
        <w:t>John 15:1-8</w:t>
      </w:r>
      <w:bookmarkEnd w:id="29"/>
    </w:p>
    <w:p w14:paraId="12198E75" w14:textId="77777777" w:rsidR="00170DC8" w:rsidRPr="00170DC8" w:rsidRDefault="00170DC8" w:rsidP="00170DC8">
      <w:pPr>
        <w:pStyle w:val="Background"/>
        <w:rPr>
          <w:b/>
          <w:bCs w:val="0"/>
          <w:i/>
          <w:iCs/>
        </w:rPr>
      </w:pPr>
      <w:r w:rsidRPr="00170DC8">
        <w:rPr>
          <w:b/>
          <w:bCs w:val="0"/>
          <w:i/>
          <w:iCs/>
        </w:rPr>
        <w:t>Read the passage.</w:t>
      </w:r>
    </w:p>
    <w:p w14:paraId="0B450B64" w14:textId="77777777" w:rsidR="00D834BE" w:rsidRPr="007B69FD" w:rsidRDefault="00D834BE" w:rsidP="006D6990">
      <w:pPr>
        <w:pStyle w:val="Part1"/>
      </w:pPr>
      <w:r w:rsidRPr="007B69FD">
        <w:t>Part 1</w:t>
      </w:r>
    </w:p>
    <w:p w14:paraId="72D2A8F5" w14:textId="46AD47F8" w:rsidR="00D834BE" w:rsidRPr="007B69FD" w:rsidRDefault="00D834BE" w:rsidP="0042261F">
      <w:pPr>
        <w:pStyle w:val="Answerortell"/>
      </w:pPr>
      <w:r w:rsidRPr="007B69FD">
        <w:t xml:space="preserve">Tell in your own words what you just read in </w:t>
      </w:r>
      <w:r w:rsidR="003947E5">
        <w:t>this passage</w:t>
      </w:r>
      <w:r w:rsidRPr="007B69FD">
        <w:t>.</w:t>
      </w:r>
    </w:p>
    <w:p w14:paraId="16A8B099" w14:textId="68D42DF2" w:rsidR="00D834BE" w:rsidRPr="007B69FD" w:rsidRDefault="00D834BE" w:rsidP="0042261F">
      <w:pPr>
        <w:pStyle w:val="Checklist"/>
      </w:pPr>
      <w:r w:rsidRPr="007B69FD">
        <w:t xml:space="preserve">Jesus told his disciples that he was the vine, his Father was the gardener, and they were the branches. </w:t>
      </w:r>
      <w:r w:rsidR="003A3FFB" w:rsidRPr="007B69FD">
        <w:t>[15:1, 5]</w:t>
      </w:r>
    </w:p>
    <w:p w14:paraId="608B9F25" w14:textId="2352F0F3" w:rsidR="00D834BE" w:rsidRPr="007B69FD" w:rsidRDefault="00D834BE" w:rsidP="0042261F">
      <w:pPr>
        <w:pStyle w:val="Checklist"/>
      </w:pPr>
      <w:r w:rsidRPr="007B69FD">
        <w:t>The Father cuts off every branch that does not bear fruit</w:t>
      </w:r>
      <w:r w:rsidR="00730447" w:rsidRPr="007B69FD">
        <w:t>,</w:t>
      </w:r>
      <w:r w:rsidRPr="007B69FD">
        <w:t xml:space="preserve"> and </w:t>
      </w:r>
      <w:r w:rsidR="00730447" w:rsidRPr="007B69FD">
        <w:t xml:space="preserve">he </w:t>
      </w:r>
      <w:r w:rsidRPr="007B69FD">
        <w:t xml:space="preserve">prunes the other branches so they will be more fruitful. </w:t>
      </w:r>
      <w:r w:rsidR="003A3FFB" w:rsidRPr="007B69FD">
        <w:t>[15:2]</w:t>
      </w:r>
    </w:p>
    <w:p w14:paraId="676525CE" w14:textId="7F6257C7" w:rsidR="00D834BE" w:rsidRPr="007B69FD" w:rsidRDefault="00D834BE" w:rsidP="0042261F">
      <w:pPr>
        <w:pStyle w:val="Checklist"/>
      </w:pPr>
      <w:r w:rsidRPr="48114252">
        <w:rPr>
          <w:lang w:val="en-US"/>
        </w:rPr>
        <w:t xml:space="preserve">Just as branches cannot bear fruit unless they remain in the vine, the disciples could not bear fruit unless they remained in Jesus. </w:t>
      </w:r>
      <w:r w:rsidR="003A3FFB" w:rsidRPr="48114252">
        <w:rPr>
          <w:lang w:val="en-US"/>
        </w:rPr>
        <w:t>[15:4-5]</w:t>
      </w:r>
    </w:p>
    <w:p w14:paraId="2E684819" w14:textId="5F3FBD27" w:rsidR="00D834BE" w:rsidRPr="007B69FD" w:rsidRDefault="00D834BE" w:rsidP="005B4A0C">
      <w:pPr>
        <w:pStyle w:val="Checklist"/>
      </w:pPr>
      <w:r w:rsidRPr="48114252">
        <w:rPr>
          <w:lang w:val="en-US"/>
        </w:rPr>
        <w:t xml:space="preserve">If disciples remained in Jesus and his words remained in them, they could ask what they </w:t>
      </w:r>
      <w:proofErr w:type="gramStart"/>
      <w:r w:rsidRPr="48114252">
        <w:rPr>
          <w:lang w:val="en-US"/>
        </w:rPr>
        <w:t>wished</w:t>
      </w:r>
      <w:proofErr w:type="gramEnd"/>
      <w:r w:rsidRPr="48114252">
        <w:rPr>
          <w:lang w:val="en-US"/>
        </w:rPr>
        <w:t xml:space="preserve"> and it would be done. </w:t>
      </w:r>
      <w:r w:rsidR="003A3FFB" w:rsidRPr="48114252">
        <w:rPr>
          <w:lang w:val="en-US"/>
        </w:rPr>
        <w:t>[15:7]</w:t>
      </w:r>
    </w:p>
    <w:p w14:paraId="71A2AF03" w14:textId="5FDD7A6B" w:rsidR="00D834BE" w:rsidRPr="007B69FD" w:rsidRDefault="00D834BE" w:rsidP="0042261F">
      <w:pPr>
        <w:pStyle w:val="Checklist"/>
      </w:pPr>
      <w:r w:rsidRPr="007B69FD">
        <w:t xml:space="preserve">The Father was glorified when Jesus’ disciples bore much fruit and so proved that they were Jesus’ disciples. </w:t>
      </w:r>
      <w:r w:rsidR="003A3FFB" w:rsidRPr="007B69FD">
        <w:t>[15:8]</w:t>
      </w:r>
    </w:p>
    <w:p w14:paraId="0920EE52" w14:textId="77777777" w:rsidR="00D834BE" w:rsidRPr="007B69FD" w:rsidRDefault="00D834BE" w:rsidP="003274AB">
      <w:pPr>
        <w:pStyle w:val="Part2"/>
      </w:pPr>
      <w:r w:rsidRPr="007B69FD">
        <w:t>Part 2</w:t>
      </w:r>
    </w:p>
    <w:p w14:paraId="4F636660" w14:textId="647F8E81" w:rsidR="00D834BE" w:rsidRPr="007B69FD" w:rsidRDefault="003947E5" w:rsidP="005459B7">
      <w:pPr>
        <w:pStyle w:val="Answerortell"/>
      </w:pPr>
      <w:r>
        <w:t>Answer the following questions from the specified verses.</w:t>
      </w:r>
    </w:p>
    <w:p w14:paraId="335B5F9F" w14:textId="4EAE39F4" w:rsidR="00D834BE" w:rsidRPr="007B69FD" w:rsidRDefault="005B4A0C" w:rsidP="0099152C">
      <w:pPr>
        <w:numPr>
          <w:ilvl w:val="0"/>
          <w:numId w:val="36"/>
        </w:numPr>
        <w:rPr>
          <w:sz w:val="20"/>
          <w:szCs w:val="20"/>
        </w:rPr>
      </w:pPr>
      <w:r w:rsidRPr="007B69FD">
        <w:rPr>
          <w:sz w:val="20"/>
          <w:szCs w:val="20"/>
        </w:rPr>
        <w:t>[15:1]</w:t>
      </w:r>
      <w:r>
        <w:rPr>
          <w:sz w:val="20"/>
          <w:szCs w:val="20"/>
        </w:rPr>
        <w:t xml:space="preserve"> </w:t>
      </w:r>
      <w:r w:rsidR="003A3FFB">
        <w:rPr>
          <w:sz w:val="20"/>
          <w:szCs w:val="20"/>
        </w:rPr>
        <w:tab/>
      </w:r>
      <w:r w:rsidR="00D834BE" w:rsidRPr="007B69FD">
        <w:rPr>
          <w:sz w:val="20"/>
          <w:szCs w:val="20"/>
        </w:rPr>
        <w:t xml:space="preserve">What did Jesus say about the vine and the gardener? </w:t>
      </w:r>
    </w:p>
    <w:p w14:paraId="53701C12" w14:textId="7B14C4A3" w:rsidR="00D834BE" w:rsidRPr="007B69FD" w:rsidRDefault="00D834BE" w:rsidP="00D834BE">
      <w:pPr>
        <w:ind w:left="720"/>
        <w:rPr>
          <w:sz w:val="20"/>
          <w:szCs w:val="20"/>
        </w:rPr>
      </w:pPr>
      <w:r w:rsidRPr="007B69FD">
        <w:rPr>
          <w:sz w:val="20"/>
          <w:szCs w:val="20"/>
        </w:rPr>
        <w:t>Jesus said that he is the true vine, and his Father is the gardener.</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w:numPr>
          <w:ilvl w:val="0"/>
          <w:numId w:val="36"/>
        </w:numPr>
        <w:rPr>
          <w:sz w:val="20"/>
          <w:szCs w:val="20"/>
        </w:rPr>
      </w:pPr>
      <w:r w:rsidRPr="007B69FD">
        <w:rPr>
          <w:sz w:val="20"/>
          <w:szCs w:val="20"/>
        </w:rPr>
        <w:t>[15:2]</w:t>
      </w:r>
      <w:r>
        <w:rPr>
          <w:sz w:val="20"/>
          <w:szCs w:val="20"/>
        </w:rPr>
        <w:t xml:space="preserve"> </w:t>
      </w:r>
      <w:r w:rsidR="003A3FFB">
        <w:rPr>
          <w:sz w:val="20"/>
          <w:szCs w:val="20"/>
        </w:rPr>
        <w:tab/>
      </w:r>
      <w:r w:rsidR="00D834BE" w:rsidRPr="007B69FD">
        <w:rPr>
          <w:sz w:val="20"/>
          <w:szCs w:val="20"/>
        </w:rPr>
        <w:t>What d</w:t>
      </w:r>
      <w:r w:rsidR="003274AB" w:rsidRPr="007B69FD">
        <w:rPr>
          <w:sz w:val="20"/>
          <w:szCs w:val="20"/>
        </w:rPr>
        <w:t xml:space="preserve">id Jesus say that </w:t>
      </w:r>
      <w:r w:rsidR="00D834BE" w:rsidRPr="007B69FD">
        <w:rPr>
          <w:sz w:val="20"/>
          <w:szCs w:val="20"/>
        </w:rPr>
        <w:t>the Father do</w:t>
      </w:r>
      <w:r w:rsidR="003274AB" w:rsidRPr="007B69FD">
        <w:rPr>
          <w:sz w:val="20"/>
          <w:szCs w:val="20"/>
        </w:rPr>
        <w:t>es</w:t>
      </w:r>
      <w:r w:rsidR="00D834BE" w:rsidRPr="007B69FD">
        <w:rPr>
          <w:sz w:val="20"/>
          <w:szCs w:val="20"/>
        </w:rPr>
        <w:t xml:space="preserve">? </w:t>
      </w:r>
    </w:p>
    <w:p w14:paraId="5C96A70C" w14:textId="77777777" w:rsidR="00D834BE" w:rsidRPr="007B69FD" w:rsidRDefault="00D834BE" w:rsidP="00D834BE">
      <w:pPr>
        <w:ind w:left="720"/>
        <w:rPr>
          <w:sz w:val="20"/>
          <w:szCs w:val="20"/>
        </w:rPr>
      </w:pPr>
      <w:r w:rsidRPr="007B69FD">
        <w:rPr>
          <w:sz w:val="20"/>
          <w:szCs w:val="20"/>
        </w:rPr>
        <w:t xml:space="preserve">He removes every branch in Jesus that does not bear fruit, and he prunes the branches that produce fruit so that they will bear more fruit. </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w:numPr>
          <w:ilvl w:val="0"/>
          <w:numId w:val="36"/>
        </w:numPr>
        <w:rPr>
          <w:sz w:val="20"/>
          <w:szCs w:val="20"/>
        </w:rPr>
      </w:pPr>
      <w:r w:rsidRPr="007B69FD">
        <w:rPr>
          <w:sz w:val="20"/>
          <w:szCs w:val="20"/>
        </w:rPr>
        <w:t>[15:3]</w:t>
      </w:r>
      <w:r>
        <w:rPr>
          <w:sz w:val="20"/>
          <w:szCs w:val="20"/>
        </w:rPr>
        <w:t xml:space="preserve"> </w:t>
      </w:r>
      <w:r w:rsidR="003A3FFB">
        <w:rPr>
          <w:sz w:val="20"/>
          <w:szCs w:val="20"/>
        </w:rPr>
        <w:tab/>
      </w:r>
      <w:r w:rsidR="00D834BE" w:rsidRPr="007B69FD">
        <w:rPr>
          <w:sz w:val="20"/>
          <w:szCs w:val="20"/>
        </w:rPr>
        <w:t xml:space="preserve">In verse 3, what did Jesus tell the disciples they were? </w:t>
      </w:r>
    </w:p>
    <w:p w14:paraId="35113CF7" w14:textId="77777777" w:rsidR="00D834BE" w:rsidRPr="007B69FD" w:rsidRDefault="00D834BE" w:rsidP="00D834BE">
      <w:pPr>
        <w:ind w:left="720"/>
        <w:rPr>
          <w:sz w:val="20"/>
          <w:szCs w:val="20"/>
        </w:rPr>
      </w:pPr>
      <w:r w:rsidRPr="007B69FD">
        <w:rPr>
          <w:sz w:val="20"/>
          <w:szCs w:val="20"/>
        </w:rPr>
        <w:t>They were already clean because of the message that Jesus spoke to them.</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w:numPr>
          <w:ilvl w:val="0"/>
          <w:numId w:val="36"/>
        </w:numPr>
        <w:rPr>
          <w:sz w:val="20"/>
          <w:szCs w:val="20"/>
        </w:rPr>
      </w:pPr>
      <w:r w:rsidRPr="007B69FD">
        <w:rPr>
          <w:sz w:val="20"/>
          <w:szCs w:val="20"/>
        </w:rPr>
        <w:t xml:space="preserve">[15:4] </w:t>
      </w:r>
      <w:r w:rsidR="003A3FFB">
        <w:rPr>
          <w:sz w:val="20"/>
          <w:szCs w:val="20"/>
        </w:rPr>
        <w:tab/>
      </w:r>
      <w:r w:rsidR="00D834BE" w:rsidRPr="007B69FD">
        <w:rPr>
          <w:sz w:val="20"/>
          <w:szCs w:val="20"/>
        </w:rPr>
        <w:t>Why did Jesus tell the disciples to remain in him</w:t>
      </w:r>
      <w:r w:rsidR="00730447" w:rsidRPr="007B69FD">
        <w:rPr>
          <w:sz w:val="20"/>
          <w:szCs w:val="20"/>
        </w:rPr>
        <w:t xml:space="preserve">? </w:t>
      </w:r>
    </w:p>
    <w:p w14:paraId="4F0403CB" w14:textId="77777777" w:rsidR="00730447" w:rsidRPr="007B69FD" w:rsidRDefault="00730447" w:rsidP="48114252">
      <w:pPr>
        <w:pStyle w:val="ListParagraph"/>
        <w:rPr>
          <w:sz w:val="20"/>
          <w:szCs w:val="20"/>
          <w:lang w:val="en-US"/>
        </w:rPr>
      </w:pPr>
      <w:r w:rsidRPr="48114252">
        <w:rPr>
          <w:sz w:val="20"/>
          <w:szCs w:val="20"/>
          <w:lang w:val="en-US"/>
        </w:rPr>
        <w:t xml:space="preserve">Just like a branch cannot bear fruit unless it remains in the vine, so the disciples could not bear fruit unless they remained in Jesus. </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w:numPr>
          <w:ilvl w:val="0"/>
          <w:numId w:val="36"/>
        </w:numPr>
        <w:rPr>
          <w:sz w:val="20"/>
          <w:szCs w:val="20"/>
        </w:rPr>
      </w:pPr>
      <w:r w:rsidRPr="007B69FD">
        <w:rPr>
          <w:sz w:val="20"/>
          <w:szCs w:val="20"/>
        </w:rPr>
        <w:t>[15:4, 5, 7]</w:t>
      </w:r>
      <w:r>
        <w:rPr>
          <w:sz w:val="20"/>
          <w:szCs w:val="20"/>
        </w:rPr>
        <w:t xml:space="preserve"> </w:t>
      </w:r>
      <w:r w:rsidR="003A3FFB">
        <w:rPr>
          <w:sz w:val="20"/>
          <w:szCs w:val="20"/>
        </w:rPr>
        <w:tab/>
      </w:r>
      <w:r w:rsidR="00730447" w:rsidRPr="007B69FD">
        <w:rPr>
          <w:sz w:val="20"/>
          <w:szCs w:val="20"/>
        </w:rPr>
        <w:t xml:space="preserve">What do you think it means to remain in Jesus? </w:t>
      </w:r>
    </w:p>
    <w:p w14:paraId="7B9EA5AE" w14:textId="581CD08C" w:rsidR="00D834BE" w:rsidRPr="007B69FD" w:rsidRDefault="00730447" w:rsidP="48114252">
      <w:pPr>
        <w:ind w:left="720"/>
        <w:rPr>
          <w:sz w:val="20"/>
          <w:szCs w:val="20"/>
          <w:lang w:val="en-US"/>
        </w:rPr>
      </w:pPr>
      <w:r w:rsidRPr="48114252">
        <w:rPr>
          <w:i/>
          <w:iCs/>
          <w:sz w:val="20"/>
          <w:szCs w:val="20"/>
          <w:lang w:val="en-US"/>
        </w:rPr>
        <w:t>(Answer may vary.)</w:t>
      </w:r>
      <w:r w:rsidRPr="48114252">
        <w:rPr>
          <w:sz w:val="20"/>
          <w:szCs w:val="20"/>
          <w:lang w:val="en-US"/>
        </w:rPr>
        <w:t xml:space="preserve"> It probably means to stay joined to Jesus spiritually</w:t>
      </w:r>
      <w:r w:rsidR="00054F4F" w:rsidRPr="48114252">
        <w:rPr>
          <w:sz w:val="20"/>
          <w:szCs w:val="20"/>
          <w:lang w:val="en-US"/>
        </w:rPr>
        <w:t xml:space="preserve"> by continuing to believe in him, to love him, and</w:t>
      </w:r>
      <w:r w:rsidRPr="48114252">
        <w:rPr>
          <w:sz w:val="20"/>
          <w:szCs w:val="20"/>
          <w:lang w:val="en-US"/>
        </w:rPr>
        <w:t xml:space="preserve"> </w:t>
      </w:r>
      <w:r w:rsidR="00054F4F" w:rsidRPr="48114252">
        <w:rPr>
          <w:sz w:val="20"/>
          <w:szCs w:val="20"/>
          <w:lang w:val="en-US"/>
        </w:rPr>
        <w:t>to obey</w:t>
      </w:r>
      <w:r w:rsidRPr="48114252">
        <w:rPr>
          <w:sz w:val="20"/>
          <w:szCs w:val="20"/>
          <w:lang w:val="en-US"/>
        </w:rPr>
        <w:t xml:space="preserve"> him.</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w:numPr>
          <w:ilvl w:val="0"/>
          <w:numId w:val="36"/>
        </w:numPr>
        <w:rPr>
          <w:sz w:val="20"/>
          <w:szCs w:val="20"/>
        </w:rPr>
      </w:pPr>
      <w:r w:rsidRPr="007B69FD">
        <w:rPr>
          <w:sz w:val="20"/>
          <w:szCs w:val="20"/>
        </w:rPr>
        <w:t>[15:2-4]</w:t>
      </w:r>
      <w:r>
        <w:rPr>
          <w:sz w:val="20"/>
          <w:szCs w:val="20"/>
        </w:rPr>
        <w:t xml:space="preserve"> </w:t>
      </w:r>
      <w:r w:rsidR="003A3FFB">
        <w:rPr>
          <w:sz w:val="20"/>
          <w:szCs w:val="20"/>
        </w:rPr>
        <w:tab/>
      </w:r>
      <w:r w:rsidR="00D834BE" w:rsidRPr="007B69FD">
        <w:rPr>
          <w:sz w:val="20"/>
          <w:szCs w:val="20"/>
        </w:rPr>
        <w:t xml:space="preserve">What do you think it means for a person to bear fruit? </w:t>
      </w:r>
    </w:p>
    <w:p w14:paraId="1E1C086E" w14:textId="2E81C677" w:rsidR="00D834BE" w:rsidRPr="007B69FD" w:rsidRDefault="00AE7298" w:rsidP="48114252">
      <w:pPr>
        <w:ind w:left="720"/>
        <w:rPr>
          <w:sz w:val="20"/>
          <w:szCs w:val="20"/>
          <w:lang w:val="en-US"/>
        </w:rPr>
      </w:pPr>
      <w:r w:rsidRPr="48114252">
        <w:rPr>
          <w:i/>
          <w:iCs/>
          <w:sz w:val="20"/>
          <w:szCs w:val="20"/>
          <w:lang w:val="en-US"/>
        </w:rPr>
        <w:t xml:space="preserve">(Answer may vary.) </w:t>
      </w:r>
      <w:r w:rsidR="00D834BE" w:rsidRPr="48114252">
        <w:rPr>
          <w:sz w:val="20"/>
          <w:szCs w:val="20"/>
          <w:lang w:val="en-US"/>
        </w:rPr>
        <w:t>Perhaps it means that a person matures spiritually and does the things that please God.</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w:numPr>
          <w:ilvl w:val="0"/>
          <w:numId w:val="36"/>
        </w:numPr>
        <w:rPr>
          <w:sz w:val="20"/>
          <w:szCs w:val="20"/>
        </w:rPr>
      </w:pPr>
      <w:r w:rsidRPr="007B69FD">
        <w:rPr>
          <w:sz w:val="20"/>
          <w:szCs w:val="20"/>
        </w:rPr>
        <w:t>[15:5]</w:t>
      </w:r>
      <w:r>
        <w:rPr>
          <w:sz w:val="20"/>
          <w:szCs w:val="20"/>
        </w:rPr>
        <w:t xml:space="preserve"> </w:t>
      </w:r>
      <w:r w:rsidR="003A3FFB">
        <w:rPr>
          <w:sz w:val="20"/>
          <w:szCs w:val="20"/>
        </w:rPr>
        <w:tab/>
      </w:r>
      <w:r w:rsidR="00D834BE" w:rsidRPr="007B69FD">
        <w:rPr>
          <w:sz w:val="20"/>
          <w:szCs w:val="20"/>
        </w:rPr>
        <w:t xml:space="preserve">What did Jesus tell the disciples they could do without him? </w:t>
      </w:r>
    </w:p>
    <w:p w14:paraId="27321A6C" w14:textId="77777777" w:rsidR="00D834BE" w:rsidRPr="007B69FD" w:rsidRDefault="00D834BE" w:rsidP="00D834BE">
      <w:pPr>
        <w:ind w:left="720"/>
        <w:rPr>
          <w:sz w:val="20"/>
          <w:szCs w:val="20"/>
        </w:rPr>
      </w:pPr>
      <w:r w:rsidRPr="007B69FD">
        <w:rPr>
          <w:sz w:val="20"/>
          <w:szCs w:val="20"/>
        </w:rPr>
        <w:t>Without Jesus, the disciples could not do anything.</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were those who do not remain in Jesus compared to? </w:t>
      </w:r>
    </w:p>
    <w:p w14:paraId="2C3149B2" w14:textId="77777777" w:rsidR="00D834BE" w:rsidRPr="007B69FD" w:rsidRDefault="00D834BE" w:rsidP="00D834BE">
      <w:pPr>
        <w:ind w:left="720"/>
        <w:rPr>
          <w:sz w:val="20"/>
          <w:szCs w:val="20"/>
        </w:rPr>
      </w:pPr>
      <w:r w:rsidRPr="007B69FD">
        <w:rPr>
          <w:sz w:val="20"/>
          <w:szCs w:val="20"/>
        </w:rPr>
        <w:t>They were compared to a branch that no longer remained attached to the vine.</w:t>
      </w:r>
    </w:p>
    <w:p w14:paraId="7D9838C2" w14:textId="77777777" w:rsidR="00730447" w:rsidRPr="007B69FD" w:rsidRDefault="00730447" w:rsidP="00730447">
      <w:pPr>
        <w:pStyle w:val="Continuedline"/>
      </w:pPr>
      <w:r w:rsidRPr="007B69FD">
        <w:lastRenderedPageBreak/>
        <w:t>John 15:1-8 continued</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happened to those that did not remain in Jesus? </w:t>
      </w:r>
    </w:p>
    <w:p w14:paraId="65E700DE" w14:textId="77777777" w:rsidR="00D834BE" w:rsidRPr="007B69FD" w:rsidRDefault="00D834BE" w:rsidP="00D834BE">
      <w:pPr>
        <w:ind w:left="720"/>
        <w:rPr>
          <w:sz w:val="20"/>
          <w:szCs w:val="20"/>
        </w:rPr>
      </w:pPr>
      <w:r w:rsidRPr="007B69FD">
        <w:rPr>
          <w:sz w:val="20"/>
          <w:szCs w:val="20"/>
        </w:rPr>
        <w:t>They were thrown away and dried up like branches that were gathered up and thrown into the fire and burned.</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What did Jesus say about the prayers of those who remain</w:t>
      </w:r>
      <w:r w:rsidR="00730447" w:rsidRPr="007B69FD">
        <w:rPr>
          <w:sz w:val="20"/>
          <w:szCs w:val="20"/>
        </w:rPr>
        <w:t>ed</w:t>
      </w:r>
      <w:r w:rsidR="00D834BE" w:rsidRPr="007B69FD">
        <w:rPr>
          <w:sz w:val="20"/>
          <w:szCs w:val="20"/>
        </w:rPr>
        <w:t xml:space="preserve"> in him? </w:t>
      </w:r>
    </w:p>
    <w:p w14:paraId="05695757" w14:textId="77777777" w:rsidR="00D834BE" w:rsidRPr="007B69FD" w:rsidRDefault="00D834BE" w:rsidP="00D834BE">
      <w:pPr>
        <w:ind w:left="720"/>
        <w:rPr>
          <w:sz w:val="20"/>
          <w:szCs w:val="20"/>
        </w:rPr>
      </w:pPr>
      <w:r w:rsidRPr="007B69FD">
        <w:rPr>
          <w:sz w:val="20"/>
          <w:szCs w:val="20"/>
        </w:rPr>
        <w:t>If Jesus’ words remained in them, they could ask what they wanted, and it would be done for them.</w:t>
      </w:r>
    </w:p>
    <w:p w14:paraId="758AD76F" w14:textId="0136D37B" w:rsidR="00D834BE" w:rsidRPr="007B69FD" w:rsidRDefault="00D834BE" w:rsidP="00054F4F">
      <w:pPr>
        <w:rPr>
          <w:sz w:val="20"/>
          <w:szCs w:val="20"/>
        </w:rPr>
      </w:pPr>
    </w:p>
    <w:p w14:paraId="6A77C6F7" w14:textId="0DCCBC03"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 xml:space="preserve">What do you think it means for Jesus Christ's words to remain in a person? </w:t>
      </w:r>
    </w:p>
    <w:p w14:paraId="1018E57F" w14:textId="0EC8FE28" w:rsidR="00D834BE" w:rsidRPr="007B69FD" w:rsidRDefault="00AE7298" w:rsidP="48114252">
      <w:pPr>
        <w:ind w:left="720"/>
        <w:rPr>
          <w:sz w:val="20"/>
          <w:szCs w:val="20"/>
          <w:lang w:val="en-US"/>
        </w:rPr>
      </w:pPr>
      <w:r w:rsidRPr="48114252">
        <w:rPr>
          <w:i/>
          <w:iCs/>
          <w:sz w:val="20"/>
          <w:szCs w:val="20"/>
          <w:lang w:val="en-US"/>
        </w:rPr>
        <w:t xml:space="preserve">(Answer may vary.) </w:t>
      </w:r>
      <w:r w:rsidR="00D834BE" w:rsidRPr="48114252">
        <w:rPr>
          <w:sz w:val="20"/>
          <w:szCs w:val="20"/>
          <w:lang w:val="en-US"/>
        </w:rPr>
        <w:t>Perhaps it means that the person remembers, believes, and obeys what Jesus said.</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w:numPr>
          <w:ilvl w:val="0"/>
          <w:numId w:val="36"/>
        </w:numPr>
        <w:rPr>
          <w:sz w:val="20"/>
          <w:szCs w:val="20"/>
        </w:rPr>
      </w:pPr>
      <w:r w:rsidRPr="007B69FD">
        <w:rPr>
          <w:sz w:val="20"/>
          <w:szCs w:val="20"/>
        </w:rPr>
        <w:t>[15:8]</w:t>
      </w:r>
      <w:r>
        <w:rPr>
          <w:sz w:val="20"/>
          <w:szCs w:val="20"/>
        </w:rPr>
        <w:t xml:space="preserve"> </w:t>
      </w:r>
      <w:r w:rsidR="003A3FFB">
        <w:rPr>
          <w:sz w:val="20"/>
          <w:szCs w:val="20"/>
        </w:rPr>
        <w:tab/>
      </w:r>
      <w:r w:rsidR="003274AB" w:rsidRPr="007B69FD">
        <w:rPr>
          <w:sz w:val="20"/>
          <w:szCs w:val="20"/>
        </w:rPr>
        <w:t>According to what Jesus said in verse 8, how was</w:t>
      </w:r>
      <w:r w:rsidR="00D834BE" w:rsidRPr="007B69FD">
        <w:rPr>
          <w:sz w:val="20"/>
          <w:szCs w:val="20"/>
        </w:rPr>
        <w:t xml:space="preserve"> the Father glorified? </w:t>
      </w:r>
    </w:p>
    <w:p w14:paraId="6EC27749" w14:textId="23F6437D" w:rsidR="00D834BE" w:rsidRPr="007B69FD" w:rsidRDefault="00D834BE" w:rsidP="003274AB">
      <w:pPr>
        <w:ind w:left="720"/>
        <w:rPr>
          <w:sz w:val="20"/>
          <w:szCs w:val="20"/>
        </w:rPr>
      </w:pPr>
      <w:r w:rsidRPr="007B69FD">
        <w:rPr>
          <w:sz w:val="20"/>
          <w:szCs w:val="20"/>
        </w:rPr>
        <w:t>The Father was glorified when they bore much fruit and thus proved they were truly Jesus’ disciples.</w:t>
      </w:r>
    </w:p>
    <w:p w14:paraId="1F1D5491" w14:textId="77777777" w:rsidR="00D834BE" w:rsidRPr="007B69FD" w:rsidRDefault="00D834BE" w:rsidP="00D834BE">
      <w:pPr>
        <w:spacing w:before="240" w:after="240"/>
        <w:rPr>
          <w:b/>
          <w:sz w:val="20"/>
          <w:szCs w:val="20"/>
        </w:rPr>
      </w:pPr>
      <w:r w:rsidRPr="007B69FD">
        <w:rPr>
          <w:b/>
          <w:sz w:val="20"/>
          <w:szCs w:val="20"/>
        </w:rPr>
        <w:t>Comment Section:</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w:pStyle w:val="Heading1"/>
        <w:keepNext w:val="0"/>
        <w:keepLines w:val="0"/>
        <w:spacing w:before="480"/>
        <w:rPr>
          <w:b/>
          <w:bCs/>
          <w:szCs w:val="44"/>
        </w:rPr>
      </w:pPr>
      <w:bookmarkStart w:id="30" w:name="_Toc166194260"/>
      <w:r w:rsidRPr="007B69FD">
        <w:rPr>
          <w:b/>
          <w:bCs/>
          <w:szCs w:val="44"/>
        </w:rPr>
        <w:lastRenderedPageBreak/>
        <w:t>Acts 1:1-11</w:t>
      </w:r>
      <w:bookmarkEnd w:id="30"/>
    </w:p>
    <w:p w14:paraId="112EACA6" w14:textId="2C6DE101" w:rsidR="00085B31" w:rsidRPr="007B69FD" w:rsidRDefault="00085B31" w:rsidP="48114252">
      <w:pPr>
        <w:pStyle w:val="Background"/>
        <w:rPr>
          <w:b/>
          <w:sz w:val="32"/>
          <w:szCs w:val="32"/>
          <w:lang w:val="en-US"/>
        </w:rPr>
      </w:pPr>
      <w:r w:rsidRPr="48114252">
        <w:rPr>
          <w:b/>
          <w:lang w:val="en-US"/>
        </w:rPr>
        <w:t>Background</w:t>
      </w:r>
      <w:r w:rsidRPr="48114252">
        <w:rPr>
          <w:lang w:val="en-US"/>
        </w:rPr>
        <w:t xml:space="preserve">: Luke wrote an account of Jesus' life and sent it to Theophilus. </w:t>
      </w:r>
      <w:r w:rsidR="00B1555E" w:rsidRPr="48114252">
        <w:rPr>
          <w:lang w:val="en-US"/>
        </w:rPr>
        <w:t>T</w:t>
      </w:r>
      <w:r w:rsidRPr="48114252">
        <w:rPr>
          <w:lang w:val="en-US"/>
        </w:rPr>
        <w:t xml:space="preserve">hat account </w:t>
      </w:r>
      <w:r w:rsidR="00B1555E" w:rsidRPr="48114252">
        <w:rPr>
          <w:lang w:val="en-US"/>
        </w:rPr>
        <w:t xml:space="preserve">is called </w:t>
      </w:r>
      <w:r w:rsidRPr="48114252">
        <w:rPr>
          <w:lang w:val="en-US"/>
        </w:rPr>
        <w:t>“The Gospel of Luke” or simply “Luke.” Luke also wrote this book, called “Acts,” to Theophilus.</w:t>
      </w:r>
    </w:p>
    <w:p w14:paraId="797AC803" w14:textId="77777777" w:rsidR="00170DC8" w:rsidRPr="00170DC8" w:rsidRDefault="00170DC8" w:rsidP="00170DC8">
      <w:pPr>
        <w:pStyle w:val="Background"/>
        <w:rPr>
          <w:b/>
          <w:bCs w:val="0"/>
          <w:i/>
          <w:iCs/>
        </w:rPr>
      </w:pPr>
      <w:r w:rsidRPr="00170DC8">
        <w:rPr>
          <w:b/>
          <w:bCs w:val="0"/>
          <w:i/>
          <w:iCs/>
        </w:rPr>
        <w:t>Read the passage.</w:t>
      </w:r>
    </w:p>
    <w:p w14:paraId="46A21F97" w14:textId="77777777" w:rsidR="00085B31" w:rsidRPr="007B69FD" w:rsidRDefault="00085B31" w:rsidP="006D6990">
      <w:pPr>
        <w:pStyle w:val="Part1"/>
      </w:pPr>
      <w:r w:rsidRPr="007B69FD">
        <w:t>Part 1</w:t>
      </w:r>
    </w:p>
    <w:p w14:paraId="54A2C20A" w14:textId="4B908C27" w:rsidR="00085B31" w:rsidRPr="007B69FD" w:rsidRDefault="00085B31" w:rsidP="005459B7">
      <w:pPr>
        <w:pStyle w:val="Answerortell"/>
      </w:pPr>
      <w:r w:rsidRPr="007B69FD">
        <w:t xml:space="preserve">Tell in your own words what you just read in </w:t>
      </w:r>
      <w:r w:rsidR="003947E5">
        <w:t>this passage</w:t>
      </w:r>
      <w:r w:rsidRPr="007B69FD">
        <w:t>.</w:t>
      </w:r>
    </w:p>
    <w:p w14:paraId="02FADFD7" w14:textId="4E18555C" w:rsidR="00085B31" w:rsidRPr="007B69FD" w:rsidRDefault="00085B31" w:rsidP="005459B7">
      <w:pPr>
        <w:pStyle w:val="Checklist"/>
      </w:pPr>
      <w:r w:rsidRPr="007B69FD">
        <w:t xml:space="preserve">Luke's first account was about all that Jesus did and taught. </w:t>
      </w:r>
      <w:r w:rsidR="003A3FFB" w:rsidRPr="007B69FD">
        <w:t>[1:1]</w:t>
      </w:r>
    </w:p>
    <w:p w14:paraId="6D69E54A" w14:textId="6413BEC0" w:rsidR="00085B31" w:rsidRPr="007B69FD" w:rsidRDefault="00085B31" w:rsidP="005459B7">
      <w:pPr>
        <w:pStyle w:val="Checklist"/>
      </w:pPr>
      <w:r w:rsidRPr="007B69FD">
        <w:t xml:space="preserve">After Jesus suffered, he presented himself alive to his apostles and taught them about the kingdom of God. </w:t>
      </w:r>
      <w:r w:rsidR="003A3FFB" w:rsidRPr="007B69FD">
        <w:t>[1:3]</w:t>
      </w:r>
    </w:p>
    <w:p w14:paraId="128E2BD8" w14:textId="0A6CE107" w:rsidR="00085B31" w:rsidRPr="007B69FD" w:rsidRDefault="00085B31" w:rsidP="005459B7">
      <w:pPr>
        <w:pStyle w:val="Checklist"/>
      </w:pPr>
      <w:r w:rsidRPr="007B69FD">
        <w:t xml:space="preserve">Jesus told his apostles to wait in Jerusalem for what God had promised. </w:t>
      </w:r>
      <w:r w:rsidR="003A3FFB" w:rsidRPr="007B69FD">
        <w:t>[1:4]</w:t>
      </w:r>
    </w:p>
    <w:p w14:paraId="7334AD7F" w14:textId="18C52D1B" w:rsidR="00085B31" w:rsidRPr="007B69FD" w:rsidRDefault="00085B31" w:rsidP="005459B7">
      <w:pPr>
        <w:pStyle w:val="Checklist"/>
      </w:pPr>
      <w:r w:rsidRPr="48114252">
        <w:rPr>
          <w:lang w:val="en-US"/>
        </w:rPr>
        <w:t>Jesus said that they would receive power and be his witnesses</w:t>
      </w:r>
      <w:r w:rsidR="00DB6809" w:rsidRPr="48114252">
        <w:rPr>
          <w:lang w:val="en-US"/>
        </w:rPr>
        <w:t>, once the Holy Spirit had come upon them</w:t>
      </w:r>
      <w:r w:rsidRPr="48114252">
        <w:rPr>
          <w:lang w:val="en-US"/>
        </w:rPr>
        <w:t xml:space="preserve">. </w:t>
      </w:r>
      <w:r w:rsidR="003A3FFB" w:rsidRPr="48114252">
        <w:rPr>
          <w:lang w:val="en-US"/>
        </w:rPr>
        <w:t>[1:5-8]</w:t>
      </w:r>
    </w:p>
    <w:p w14:paraId="46F0CB89" w14:textId="7E6A3028" w:rsidR="00085B31" w:rsidRPr="007B69FD" w:rsidRDefault="00085B31" w:rsidP="005459B7">
      <w:pPr>
        <w:pStyle w:val="Checklist"/>
      </w:pPr>
      <w:r w:rsidRPr="007B69FD">
        <w:t xml:space="preserve">Jesus was raised up and a cloud hid him, and two men in white clothing suddenly appeared. </w:t>
      </w:r>
      <w:r w:rsidR="00DB6809" w:rsidRPr="007B69FD">
        <w:t xml:space="preserve">They said Jesus would return. </w:t>
      </w:r>
      <w:r w:rsidR="003A3FFB" w:rsidRPr="007B69FD">
        <w:t>[1:9-11]</w:t>
      </w:r>
    </w:p>
    <w:p w14:paraId="1EBD1DEA" w14:textId="77777777" w:rsidR="00085B31" w:rsidRPr="007B69FD" w:rsidRDefault="00085B31" w:rsidP="003274AB">
      <w:pPr>
        <w:pStyle w:val="Part2"/>
      </w:pPr>
      <w:r w:rsidRPr="007B69FD">
        <w:t>Part 2</w:t>
      </w:r>
    </w:p>
    <w:p w14:paraId="58315700" w14:textId="452FC1F7" w:rsidR="00085B31" w:rsidRPr="007B69FD" w:rsidRDefault="003947E5" w:rsidP="005459B7">
      <w:pPr>
        <w:pStyle w:val="Answerortell"/>
      </w:pPr>
      <w:r>
        <w:t>Answer the following questions from the specified verses.</w:t>
      </w:r>
    </w:p>
    <w:p w14:paraId="77E36F4B" w14:textId="4AC66E95" w:rsidR="00085B31" w:rsidRPr="007B69FD" w:rsidRDefault="005B4A0C" w:rsidP="0099152C">
      <w:pPr>
        <w:numPr>
          <w:ilvl w:val="0"/>
          <w:numId w:val="37"/>
        </w:numPr>
        <w:rPr>
          <w:sz w:val="20"/>
          <w:szCs w:val="20"/>
        </w:rPr>
      </w:pPr>
      <w:r w:rsidRPr="007B69FD">
        <w:rPr>
          <w:sz w:val="20"/>
          <w:szCs w:val="20"/>
        </w:rPr>
        <w:t>[1:1]</w:t>
      </w:r>
      <w:r>
        <w:rPr>
          <w:sz w:val="20"/>
          <w:szCs w:val="20"/>
        </w:rPr>
        <w:t xml:space="preserve"> </w:t>
      </w:r>
      <w:r w:rsidR="003A3FFB">
        <w:rPr>
          <w:sz w:val="20"/>
          <w:szCs w:val="20"/>
        </w:rPr>
        <w:tab/>
      </w:r>
      <w:r w:rsidR="00C14FFA" w:rsidRPr="007B69FD">
        <w:rPr>
          <w:sz w:val="20"/>
          <w:szCs w:val="20"/>
        </w:rPr>
        <w:t>From what you see in verse 1, w</w:t>
      </w:r>
      <w:r w:rsidR="00085B31" w:rsidRPr="007B69FD">
        <w:rPr>
          <w:sz w:val="20"/>
          <w:szCs w:val="20"/>
        </w:rPr>
        <w:t xml:space="preserve">ho </w:t>
      </w:r>
      <w:r w:rsidR="00C14FFA" w:rsidRPr="007B69FD">
        <w:rPr>
          <w:sz w:val="20"/>
          <w:szCs w:val="20"/>
        </w:rPr>
        <w:t xml:space="preserve">do you think </w:t>
      </w:r>
      <w:r w:rsidR="00085B31" w:rsidRPr="007B69FD">
        <w:rPr>
          <w:sz w:val="20"/>
          <w:szCs w:val="20"/>
        </w:rPr>
        <w:t xml:space="preserve">this book </w:t>
      </w:r>
      <w:r w:rsidR="00BB0CF2">
        <w:rPr>
          <w:sz w:val="20"/>
          <w:szCs w:val="20"/>
        </w:rPr>
        <w:t xml:space="preserve">was </w:t>
      </w:r>
      <w:r w:rsidR="00085B31" w:rsidRPr="007B69FD">
        <w:rPr>
          <w:sz w:val="20"/>
          <w:szCs w:val="20"/>
        </w:rPr>
        <w:t xml:space="preserve">written to? </w:t>
      </w:r>
    </w:p>
    <w:p w14:paraId="6B317758" w14:textId="7C88F7A3" w:rsidR="00085B31" w:rsidRPr="007B69FD" w:rsidRDefault="00C14FFA" w:rsidP="48114252">
      <w:pPr>
        <w:ind w:left="720"/>
        <w:rPr>
          <w:sz w:val="20"/>
          <w:szCs w:val="20"/>
          <w:lang w:val="en-US"/>
        </w:rPr>
      </w:pPr>
      <w:r w:rsidRPr="48114252">
        <w:rPr>
          <w:sz w:val="20"/>
          <w:szCs w:val="20"/>
          <w:lang w:val="en-US"/>
        </w:rPr>
        <w:t>This passage indicates that it</w:t>
      </w:r>
      <w:r w:rsidR="00085B31" w:rsidRPr="48114252">
        <w:rPr>
          <w:sz w:val="20"/>
          <w:szCs w:val="20"/>
          <w:lang w:val="en-US"/>
        </w:rPr>
        <w:t xml:space="preserve"> was written to Theophilus</w:t>
      </w:r>
      <w:r w:rsidRPr="48114252">
        <w:rPr>
          <w:sz w:val="20"/>
          <w:szCs w:val="20"/>
          <w:lang w:val="en-US"/>
        </w:rPr>
        <w:t>, because that is the person Luke is addressing in verse 1</w:t>
      </w:r>
      <w:r w:rsidR="00085B31" w:rsidRPr="48114252">
        <w:rPr>
          <w:sz w:val="20"/>
          <w:szCs w:val="20"/>
          <w:lang w:val="en-US"/>
        </w:rPr>
        <w:t xml:space="preserve">. </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w:numPr>
          <w:ilvl w:val="0"/>
          <w:numId w:val="37"/>
        </w:numPr>
        <w:rPr>
          <w:sz w:val="20"/>
          <w:szCs w:val="20"/>
        </w:rPr>
      </w:pPr>
      <w:r>
        <w:rPr>
          <w:sz w:val="20"/>
          <w:szCs w:val="20"/>
        </w:rPr>
        <w:t>[</w:t>
      </w:r>
      <w:r w:rsidRPr="007B69FD">
        <w:rPr>
          <w:sz w:val="20"/>
          <w:szCs w:val="20"/>
        </w:rPr>
        <w:t>1:1-2]</w:t>
      </w:r>
      <w:r>
        <w:rPr>
          <w:sz w:val="20"/>
          <w:szCs w:val="20"/>
        </w:rPr>
        <w:t xml:space="preserve"> </w:t>
      </w:r>
      <w:r w:rsidR="003A3FFB">
        <w:rPr>
          <w:sz w:val="20"/>
          <w:szCs w:val="20"/>
        </w:rPr>
        <w:tab/>
      </w:r>
      <w:r w:rsidR="00C57CDF">
        <w:rPr>
          <w:sz w:val="20"/>
          <w:szCs w:val="20"/>
        </w:rPr>
        <w:t xml:space="preserve"> </w:t>
      </w:r>
      <w:r w:rsidR="00085B31" w:rsidRPr="007B69FD">
        <w:rPr>
          <w:sz w:val="20"/>
          <w:szCs w:val="20"/>
        </w:rPr>
        <w:t xml:space="preserve">What did the author tell Theophilus his first book was about? </w:t>
      </w:r>
    </w:p>
    <w:p w14:paraId="48EDD1CA" w14:textId="5C779EBD" w:rsidR="00085B31" w:rsidRPr="007B69FD" w:rsidRDefault="00085B31" w:rsidP="00085B31">
      <w:pPr>
        <w:ind w:left="720"/>
        <w:rPr>
          <w:sz w:val="20"/>
          <w:szCs w:val="20"/>
        </w:rPr>
      </w:pPr>
      <w:r w:rsidRPr="007B69FD">
        <w:rPr>
          <w:sz w:val="20"/>
          <w:szCs w:val="20"/>
        </w:rPr>
        <w:t xml:space="preserve">The </w:t>
      </w:r>
      <w:r w:rsidR="00DB6809" w:rsidRPr="007B69FD">
        <w:rPr>
          <w:sz w:val="20"/>
          <w:szCs w:val="20"/>
        </w:rPr>
        <w:t xml:space="preserve">first </w:t>
      </w:r>
      <w:r w:rsidRPr="007B69FD">
        <w:rPr>
          <w:sz w:val="20"/>
          <w:szCs w:val="20"/>
        </w:rPr>
        <w:t xml:space="preserve">book </w:t>
      </w:r>
      <w:r w:rsidR="002F79F0">
        <w:rPr>
          <w:sz w:val="20"/>
          <w:szCs w:val="20"/>
        </w:rPr>
        <w:t xml:space="preserve">was </w:t>
      </w:r>
      <w:r w:rsidRPr="007B69FD">
        <w:rPr>
          <w:sz w:val="20"/>
          <w:szCs w:val="20"/>
        </w:rPr>
        <w:t xml:space="preserve">about </w:t>
      </w:r>
      <w:r w:rsidR="008D7414">
        <w:rPr>
          <w:sz w:val="20"/>
          <w:szCs w:val="20"/>
        </w:rPr>
        <w:t xml:space="preserve">all that </w:t>
      </w:r>
      <w:r w:rsidRPr="007B69FD">
        <w:rPr>
          <w:sz w:val="20"/>
          <w:szCs w:val="20"/>
        </w:rPr>
        <w:t>Jesus did and taught</w:t>
      </w:r>
      <w:r w:rsidR="008D7414">
        <w:rPr>
          <w:sz w:val="20"/>
          <w:szCs w:val="20"/>
        </w:rPr>
        <w:t xml:space="preserve"> while he was on earth</w:t>
      </w:r>
      <w:r w:rsidRPr="007B69FD">
        <w:rPr>
          <w:sz w:val="20"/>
          <w:szCs w:val="20"/>
        </w:rPr>
        <w:t>.</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w:numPr>
          <w:ilvl w:val="0"/>
          <w:numId w:val="37"/>
        </w:numPr>
        <w:rPr>
          <w:sz w:val="20"/>
          <w:szCs w:val="20"/>
        </w:rPr>
      </w:pPr>
      <w:r w:rsidRPr="007B69FD">
        <w:rPr>
          <w:sz w:val="20"/>
          <w:szCs w:val="20"/>
        </w:rPr>
        <w:t>[1:2]</w:t>
      </w:r>
      <w:r>
        <w:rPr>
          <w:sz w:val="20"/>
          <w:szCs w:val="20"/>
        </w:rPr>
        <w:t xml:space="preserve"> </w:t>
      </w:r>
      <w:r w:rsidR="003A3FFB">
        <w:rPr>
          <w:sz w:val="20"/>
          <w:szCs w:val="20"/>
        </w:rPr>
        <w:tab/>
      </w:r>
      <w:r w:rsidR="00085B31" w:rsidRPr="007B69FD">
        <w:rPr>
          <w:sz w:val="20"/>
          <w:szCs w:val="20"/>
        </w:rPr>
        <w:t xml:space="preserve">What did Jesus do just before he was taken up? </w:t>
      </w:r>
    </w:p>
    <w:p w14:paraId="0F3FF71B" w14:textId="77777777" w:rsidR="00085B31" w:rsidRPr="007B69FD" w:rsidRDefault="00085B31" w:rsidP="00085B31">
      <w:pPr>
        <w:ind w:left="720"/>
        <w:rPr>
          <w:sz w:val="20"/>
          <w:szCs w:val="20"/>
        </w:rPr>
      </w:pPr>
      <w:r w:rsidRPr="007B69FD">
        <w:rPr>
          <w:sz w:val="20"/>
          <w:szCs w:val="20"/>
        </w:rPr>
        <w:t>He gave his apostles commands through the Holy Spirit.</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How long did Jesus appear to the apostles</w:t>
      </w:r>
      <w:r w:rsidR="00C14FFA" w:rsidRPr="007B69FD">
        <w:rPr>
          <w:sz w:val="20"/>
          <w:szCs w:val="20"/>
        </w:rPr>
        <w:t>, from what you see in verse 3</w:t>
      </w:r>
      <w:r w:rsidR="00085B31" w:rsidRPr="007B69FD">
        <w:rPr>
          <w:sz w:val="20"/>
          <w:szCs w:val="20"/>
        </w:rPr>
        <w:t xml:space="preserve">? </w:t>
      </w:r>
    </w:p>
    <w:p w14:paraId="77B63E7C" w14:textId="77777777" w:rsidR="00085B31" w:rsidRPr="007B69FD" w:rsidRDefault="00085B31" w:rsidP="00085B31">
      <w:pPr>
        <w:ind w:left="720"/>
        <w:rPr>
          <w:sz w:val="20"/>
          <w:szCs w:val="20"/>
        </w:rPr>
      </w:pPr>
      <w:r w:rsidRPr="007B69FD">
        <w:rPr>
          <w:sz w:val="20"/>
          <w:szCs w:val="20"/>
        </w:rPr>
        <w:t>He appeared to them for forty days.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 xml:space="preserve">What did Jesus speak of during the forty days he was with his apostles? </w:t>
      </w:r>
    </w:p>
    <w:p w14:paraId="3713E36F" w14:textId="77777777" w:rsidR="00085B31" w:rsidRPr="007B69FD" w:rsidRDefault="00085B31" w:rsidP="00085B31">
      <w:pPr>
        <w:ind w:left="720"/>
        <w:rPr>
          <w:sz w:val="20"/>
          <w:szCs w:val="20"/>
        </w:rPr>
      </w:pPr>
      <w:r w:rsidRPr="007B69FD">
        <w:rPr>
          <w:sz w:val="20"/>
          <w:szCs w:val="20"/>
        </w:rPr>
        <w:t>He spoke about the kingdom of God.</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w:numPr>
          <w:ilvl w:val="0"/>
          <w:numId w:val="37"/>
        </w:numPr>
        <w:rPr>
          <w:sz w:val="20"/>
          <w:szCs w:val="20"/>
          <w:lang w:val="en-US"/>
        </w:rPr>
      </w:pPr>
      <w:r w:rsidRPr="48114252">
        <w:rPr>
          <w:sz w:val="20"/>
          <w:szCs w:val="20"/>
          <w:lang w:val="en-US"/>
        </w:rPr>
        <w:t xml:space="preserve">[1:4] </w:t>
      </w:r>
      <w:r w:rsidR="003A3FFB">
        <w:rPr>
          <w:sz w:val="20"/>
          <w:szCs w:val="20"/>
          <w:lang w:val="en-US"/>
        </w:rPr>
        <w:tab/>
      </w:r>
      <w:r w:rsidR="00085B31" w:rsidRPr="48114252">
        <w:rPr>
          <w:sz w:val="20"/>
          <w:szCs w:val="20"/>
          <w:lang w:val="en-US"/>
        </w:rPr>
        <w:t xml:space="preserve">What did </w:t>
      </w:r>
      <w:proofErr w:type="gramStart"/>
      <w:r w:rsidR="00085B31" w:rsidRPr="48114252">
        <w:rPr>
          <w:sz w:val="20"/>
          <w:szCs w:val="20"/>
          <w:lang w:val="en-US"/>
        </w:rPr>
        <w:t>Jesus</w:t>
      </w:r>
      <w:proofErr w:type="gramEnd"/>
      <w:r w:rsidR="00085B31" w:rsidRPr="48114252">
        <w:rPr>
          <w:sz w:val="20"/>
          <w:szCs w:val="20"/>
          <w:lang w:val="en-US"/>
        </w:rPr>
        <w:t xml:space="preserve"> command the apostles to do in verse 4? </w:t>
      </w:r>
    </w:p>
    <w:p w14:paraId="310588CB" w14:textId="77777777" w:rsidR="00085B31" w:rsidRPr="007B69FD" w:rsidRDefault="00085B31" w:rsidP="00085B31">
      <w:pPr>
        <w:ind w:left="720"/>
        <w:rPr>
          <w:sz w:val="20"/>
          <w:szCs w:val="20"/>
        </w:rPr>
      </w:pPr>
      <w:r w:rsidRPr="007B69FD">
        <w:rPr>
          <w:sz w:val="20"/>
          <w:szCs w:val="20"/>
        </w:rPr>
        <w:t>He commanded them to remain in Jerusalem and wait for the promise from the Father.</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w:numPr>
          <w:ilvl w:val="0"/>
          <w:numId w:val="37"/>
        </w:numPr>
        <w:rPr>
          <w:sz w:val="20"/>
          <w:szCs w:val="20"/>
        </w:rPr>
      </w:pPr>
      <w:r w:rsidRPr="007B69FD">
        <w:rPr>
          <w:sz w:val="20"/>
          <w:szCs w:val="20"/>
        </w:rPr>
        <w:t>[1:5]</w:t>
      </w:r>
      <w:r>
        <w:rPr>
          <w:sz w:val="20"/>
          <w:szCs w:val="20"/>
        </w:rPr>
        <w:t xml:space="preserve"> </w:t>
      </w:r>
      <w:r w:rsidR="003A3FFB">
        <w:rPr>
          <w:sz w:val="20"/>
          <w:szCs w:val="20"/>
        </w:rPr>
        <w:tab/>
      </w:r>
      <w:r w:rsidR="00085B31" w:rsidRPr="007B69FD">
        <w:rPr>
          <w:sz w:val="20"/>
          <w:szCs w:val="20"/>
        </w:rPr>
        <w:t xml:space="preserve">What did Jesus tell the apostles about baptism in verse 5? </w:t>
      </w:r>
    </w:p>
    <w:p w14:paraId="2A83F648" w14:textId="478E275F" w:rsidR="00085B31" w:rsidRPr="007B69FD" w:rsidRDefault="00DB6809" w:rsidP="48114252">
      <w:pPr>
        <w:ind w:left="720"/>
        <w:rPr>
          <w:sz w:val="20"/>
          <w:szCs w:val="20"/>
          <w:lang w:val="en-US"/>
        </w:rPr>
      </w:pPr>
      <w:r w:rsidRPr="48114252">
        <w:rPr>
          <w:sz w:val="20"/>
          <w:szCs w:val="20"/>
          <w:lang w:val="en-US"/>
        </w:rPr>
        <w:t xml:space="preserve">He said that </w:t>
      </w:r>
      <w:r w:rsidR="00085B31" w:rsidRPr="48114252">
        <w:rPr>
          <w:sz w:val="20"/>
          <w:szCs w:val="20"/>
          <w:lang w:val="en-US"/>
        </w:rPr>
        <w:t xml:space="preserve">John baptized with water, but they would </w:t>
      </w:r>
      <w:r w:rsidRPr="48114252">
        <w:rPr>
          <w:sz w:val="20"/>
          <w:szCs w:val="20"/>
          <w:lang w:val="en-US"/>
        </w:rPr>
        <w:t xml:space="preserve">soon </w:t>
      </w:r>
      <w:r w:rsidR="00085B31" w:rsidRPr="48114252">
        <w:rPr>
          <w:sz w:val="20"/>
          <w:szCs w:val="20"/>
          <w:lang w:val="en-US"/>
        </w:rPr>
        <w:t>be baptized with the Holy Spirit.</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w:numPr>
          <w:ilvl w:val="0"/>
          <w:numId w:val="37"/>
        </w:numPr>
        <w:rPr>
          <w:sz w:val="20"/>
          <w:szCs w:val="20"/>
        </w:rPr>
      </w:pPr>
      <w:r w:rsidRPr="007B69FD">
        <w:rPr>
          <w:sz w:val="20"/>
          <w:szCs w:val="20"/>
        </w:rPr>
        <w:t>[1:6-7]</w:t>
      </w:r>
      <w:r>
        <w:rPr>
          <w:sz w:val="20"/>
          <w:szCs w:val="20"/>
        </w:rPr>
        <w:t xml:space="preserve"> </w:t>
      </w:r>
      <w:r w:rsidR="003A3FFB">
        <w:rPr>
          <w:sz w:val="20"/>
          <w:szCs w:val="20"/>
        </w:rPr>
        <w:tab/>
      </w:r>
      <w:r w:rsidR="00085B31" w:rsidRPr="007B69FD">
        <w:rPr>
          <w:sz w:val="20"/>
          <w:szCs w:val="20"/>
        </w:rPr>
        <w:t xml:space="preserve">What question did the apostles ask Jesus about the kingdom, and what was Jesus’ answer? </w:t>
      </w:r>
    </w:p>
    <w:p w14:paraId="6F608B04" w14:textId="77777777" w:rsidR="00085B31" w:rsidRPr="007B69FD" w:rsidRDefault="00085B31" w:rsidP="00085B31">
      <w:pPr>
        <w:ind w:left="720"/>
        <w:rPr>
          <w:sz w:val="20"/>
          <w:szCs w:val="20"/>
        </w:rPr>
      </w:pPr>
      <w:r w:rsidRPr="007B69FD">
        <w:rPr>
          <w:sz w:val="20"/>
          <w:szCs w:val="20"/>
        </w:rPr>
        <w:t>The apostles asked if it was time for Jesus to restore the kingdom to Israel, but Jesus said it was not for them to know what time the Father had chosen for this to happen.</w:t>
      </w:r>
    </w:p>
    <w:p w14:paraId="64728489" w14:textId="77777777" w:rsidR="008D7414" w:rsidRPr="007B69FD" w:rsidRDefault="008D7414" w:rsidP="008D7414">
      <w:pPr>
        <w:pStyle w:val="Continuedline"/>
      </w:pPr>
      <w:r w:rsidRPr="007B69FD">
        <w:lastRenderedPageBreak/>
        <w:t>Acts 1:1-11 continued</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In verse 8, what did Jesus tell the apostles would happen to them when the Holy Spirit came upon them? </w:t>
      </w:r>
    </w:p>
    <w:p w14:paraId="397F40F0" w14:textId="0637F715" w:rsidR="00085B31" w:rsidRPr="007B69FD" w:rsidRDefault="00085B31" w:rsidP="003274AB">
      <w:pPr>
        <w:ind w:left="720"/>
        <w:rPr>
          <w:sz w:val="20"/>
          <w:szCs w:val="20"/>
        </w:rPr>
      </w:pPr>
      <w:r w:rsidRPr="007B69FD">
        <w:rPr>
          <w:sz w:val="20"/>
          <w:szCs w:val="20"/>
        </w:rPr>
        <w:t>They would receive power.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Where did Jesus tell the apostles they would be His witnesses? </w:t>
      </w:r>
    </w:p>
    <w:p w14:paraId="3278246C" w14:textId="2583C40B" w:rsidR="00085B31" w:rsidRPr="007B69FD" w:rsidRDefault="00085B31" w:rsidP="00085B31">
      <w:pPr>
        <w:ind w:left="720"/>
        <w:rPr>
          <w:sz w:val="20"/>
          <w:szCs w:val="20"/>
        </w:rPr>
      </w:pPr>
      <w:r w:rsidRPr="007B69FD">
        <w:rPr>
          <w:sz w:val="20"/>
          <w:szCs w:val="20"/>
        </w:rPr>
        <w:t xml:space="preserve">Jesus told them they would be </w:t>
      </w:r>
      <w:r w:rsidR="00C14FFA" w:rsidRPr="007B69FD">
        <w:rPr>
          <w:sz w:val="20"/>
          <w:szCs w:val="20"/>
        </w:rPr>
        <w:t>h</w:t>
      </w:r>
      <w:r w:rsidRPr="007B69FD">
        <w:rPr>
          <w:sz w:val="20"/>
          <w:szCs w:val="20"/>
        </w:rPr>
        <w:t>is witnesses in Jerusalem and in all Judea and Samaria, and to the end of the earth.</w:t>
      </w:r>
    </w:p>
    <w:p w14:paraId="70EBE663" w14:textId="77777777" w:rsidR="003274AB" w:rsidRPr="007B69FD" w:rsidRDefault="003274AB" w:rsidP="003274AB"/>
    <w:p w14:paraId="6ED24200" w14:textId="574D0490" w:rsidR="00085B31" w:rsidRPr="007B69FD" w:rsidRDefault="005B4A0C" w:rsidP="0099152C">
      <w:pPr>
        <w:numPr>
          <w:ilvl w:val="0"/>
          <w:numId w:val="37"/>
        </w:numPr>
        <w:rPr>
          <w:sz w:val="20"/>
          <w:szCs w:val="20"/>
        </w:rPr>
      </w:pPr>
      <w:r>
        <w:rPr>
          <w:sz w:val="20"/>
          <w:szCs w:val="20"/>
        </w:rPr>
        <w:t>[</w:t>
      </w:r>
      <w:r w:rsidRPr="007B69FD">
        <w:rPr>
          <w:sz w:val="20"/>
          <w:szCs w:val="20"/>
        </w:rPr>
        <w:t>1:9]</w:t>
      </w:r>
      <w:r>
        <w:rPr>
          <w:sz w:val="20"/>
          <w:szCs w:val="20"/>
        </w:rPr>
        <w:t xml:space="preserve"> </w:t>
      </w:r>
      <w:r w:rsidR="003A3FFB">
        <w:rPr>
          <w:sz w:val="20"/>
          <w:szCs w:val="20"/>
        </w:rPr>
        <w:tab/>
      </w:r>
      <w:r w:rsidR="00085B31" w:rsidRPr="007B69FD">
        <w:rPr>
          <w:sz w:val="20"/>
          <w:szCs w:val="20"/>
        </w:rPr>
        <w:t xml:space="preserve">In verse 9, what did the apostles see happen to Jesus? </w:t>
      </w:r>
    </w:p>
    <w:p w14:paraId="133AE90C" w14:textId="18DFA75A" w:rsidR="00085B31" w:rsidRPr="007B69FD" w:rsidRDefault="00085B31" w:rsidP="48114252">
      <w:pPr>
        <w:ind w:left="720"/>
        <w:rPr>
          <w:sz w:val="20"/>
          <w:szCs w:val="20"/>
          <w:lang w:val="en-US"/>
        </w:rPr>
      </w:pPr>
      <w:r w:rsidRPr="48114252">
        <w:rPr>
          <w:sz w:val="20"/>
          <w:szCs w:val="20"/>
          <w:lang w:val="en-US"/>
        </w:rPr>
        <w:t xml:space="preserve">He was lifted </w:t>
      </w:r>
      <w:r w:rsidR="00C14FFA" w:rsidRPr="48114252">
        <w:rPr>
          <w:sz w:val="20"/>
          <w:szCs w:val="20"/>
          <w:lang w:val="en-US"/>
        </w:rPr>
        <w:t>up (</w:t>
      </w:r>
      <w:r w:rsidRPr="48114252">
        <w:rPr>
          <w:sz w:val="20"/>
          <w:szCs w:val="20"/>
          <w:lang w:val="en-US"/>
        </w:rPr>
        <w:t>into heaven</w:t>
      </w:r>
      <w:r w:rsidR="00C14FFA" w:rsidRPr="48114252">
        <w:rPr>
          <w:sz w:val="20"/>
          <w:szCs w:val="20"/>
          <w:lang w:val="en-US"/>
        </w:rPr>
        <w:t>)</w:t>
      </w:r>
      <w:r w:rsidRPr="48114252">
        <w:rPr>
          <w:sz w:val="20"/>
          <w:szCs w:val="20"/>
          <w:lang w:val="en-US"/>
        </w:rPr>
        <w:t xml:space="preserve"> and hidden in a cloud.</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w:numPr>
          <w:ilvl w:val="0"/>
          <w:numId w:val="37"/>
        </w:numPr>
        <w:rPr>
          <w:sz w:val="20"/>
          <w:szCs w:val="20"/>
          <w:lang w:val="en-US"/>
        </w:rPr>
      </w:pPr>
      <w:r>
        <w:rPr>
          <w:sz w:val="20"/>
          <w:szCs w:val="20"/>
          <w:lang w:val="en-US"/>
        </w:rPr>
        <w:t>[1:10-11]</w:t>
      </w:r>
      <w:r>
        <w:rPr>
          <w:sz w:val="20"/>
          <w:szCs w:val="20"/>
          <w:lang w:val="en-US"/>
        </w:rPr>
        <w:tab/>
      </w:r>
      <w:r>
        <w:rPr>
          <w:sz w:val="20"/>
          <w:szCs w:val="20"/>
          <w:lang w:val="en-US"/>
        </w:rPr>
        <w:tab/>
        <w:t>W</w:t>
      </w:r>
      <w:r w:rsidR="00E172F7" w:rsidRPr="48114252">
        <w:rPr>
          <w:sz w:val="20"/>
          <w:szCs w:val="20"/>
          <w:lang w:val="en-US"/>
        </w:rPr>
        <w:t>hy do you think the disciples kept looking up into heaven after Jesus was lifted up?</w:t>
      </w:r>
    </w:p>
    <w:p w14:paraId="41610706" w14:textId="451E57DE" w:rsidR="00E172F7" w:rsidRPr="007B69FD" w:rsidRDefault="00E172F7" w:rsidP="48114252">
      <w:pPr>
        <w:ind w:left="720"/>
        <w:rPr>
          <w:sz w:val="20"/>
          <w:szCs w:val="20"/>
          <w:lang w:val="en-US"/>
        </w:rPr>
      </w:pPr>
      <w:r w:rsidRPr="48114252">
        <w:rPr>
          <w:i/>
          <w:iCs/>
          <w:sz w:val="20"/>
          <w:szCs w:val="20"/>
          <w:lang w:val="en-US"/>
        </w:rPr>
        <w:t>(Answer may vary.)</w:t>
      </w:r>
      <w:r w:rsidRPr="48114252">
        <w:rPr>
          <w:sz w:val="20"/>
          <w:szCs w:val="20"/>
          <w:lang w:val="en-US"/>
        </w:rPr>
        <w:t xml:space="preserve"> Perhaps they were sad that Jesus had gone away. Perhaps they were unsure what to do next. </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w:numPr>
          <w:ilvl w:val="0"/>
          <w:numId w:val="37"/>
        </w:numPr>
        <w:rPr>
          <w:sz w:val="20"/>
          <w:szCs w:val="20"/>
        </w:rPr>
      </w:pPr>
      <w:r w:rsidRPr="007B69FD">
        <w:rPr>
          <w:sz w:val="20"/>
          <w:szCs w:val="20"/>
        </w:rPr>
        <w:t>[1:10-11</w:t>
      </w:r>
      <w:r w:rsidR="003A3FFB">
        <w:rPr>
          <w:sz w:val="20"/>
          <w:szCs w:val="20"/>
        </w:rPr>
        <w:t>]</w:t>
      </w:r>
      <w:r w:rsidR="003A3FFB">
        <w:rPr>
          <w:sz w:val="20"/>
          <w:szCs w:val="20"/>
        </w:rPr>
        <w:tab/>
      </w:r>
      <w:r w:rsidR="003A3FFB">
        <w:rPr>
          <w:sz w:val="20"/>
          <w:szCs w:val="20"/>
        </w:rPr>
        <w:tab/>
        <w:t>What</w:t>
      </w:r>
      <w:r w:rsidR="00085B31" w:rsidRPr="007B69FD">
        <w:rPr>
          <w:sz w:val="20"/>
          <w:szCs w:val="20"/>
        </w:rPr>
        <w:t xml:space="preserve"> did the two men in white tell the apostles? </w:t>
      </w:r>
    </w:p>
    <w:p w14:paraId="5CA606BE" w14:textId="0219C81A" w:rsidR="0002200B" w:rsidRPr="007B69FD" w:rsidRDefault="00085B31" w:rsidP="00E172F7">
      <w:pPr>
        <w:ind w:left="720"/>
        <w:rPr>
          <w:sz w:val="20"/>
          <w:szCs w:val="20"/>
        </w:rPr>
      </w:pPr>
      <w:r w:rsidRPr="007B69FD">
        <w:rPr>
          <w:sz w:val="20"/>
          <w:szCs w:val="20"/>
        </w:rPr>
        <w:t>Jesus would return in the same way he was taken up into heaven.</w:t>
      </w:r>
    </w:p>
    <w:p w14:paraId="2AD4F97F" w14:textId="77777777" w:rsidR="00085B31" w:rsidRPr="007B69FD" w:rsidRDefault="00085B31" w:rsidP="0002200B">
      <w:pPr>
        <w:spacing w:before="240" w:after="240"/>
        <w:rPr>
          <w:b/>
          <w:bCs/>
          <w:sz w:val="20"/>
          <w:szCs w:val="20"/>
        </w:rPr>
      </w:pPr>
      <w:r w:rsidRPr="007B69FD">
        <w:rPr>
          <w:b/>
          <w:bCs/>
          <w:sz w:val="20"/>
          <w:szCs w:val="20"/>
        </w:rPr>
        <w:t>Comment Section:</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w:pStyle w:val="Heading1"/>
        <w:keepNext w:val="0"/>
        <w:keepLines w:val="0"/>
        <w:spacing w:before="480"/>
        <w:rPr>
          <w:b/>
          <w:bCs/>
          <w:szCs w:val="44"/>
        </w:rPr>
      </w:pPr>
      <w:bookmarkStart w:id="31" w:name="_Toc166194261"/>
      <w:r w:rsidRPr="007B69FD">
        <w:rPr>
          <w:b/>
          <w:bCs/>
          <w:szCs w:val="44"/>
        </w:rPr>
        <w:lastRenderedPageBreak/>
        <w:t>Acts 2:1-13</w:t>
      </w:r>
      <w:bookmarkEnd w:id="31"/>
    </w:p>
    <w:p w14:paraId="00F343A3" w14:textId="1AE335BD" w:rsidR="00B07D0E" w:rsidRPr="007B69FD" w:rsidRDefault="00B07D0E" w:rsidP="005459B7">
      <w:pPr>
        <w:pStyle w:val="Background"/>
        <w:rPr>
          <w:b/>
          <w:sz w:val="32"/>
          <w:szCs w:val="32"/>
        </w:rPr>
      </w:pPr>
      <w:r w:rsidRPr="007B69FD">
        <w:rPr>
          <w:b/>
        </w:rPr>
        <w:t>Background</w:t>
      </w:r>
      <w:r w:rsidRPr="007B69FD">
        <w:t>: The events of this passage happened during the day of Pentecost. The day of Pentecost was part of a Jewish celebration that happened 50 days after each Passover, and many Jews came to Jerusalem for it.</w:t>
      </w:r>
    </w:p>
    <w:p w14:paraId="76580D0E" w14:textId="77777777" w:rsidR="00170DC8" w:rsidRPr="00170DC8" w:rsidRDefault="00170DC8" w:rsidP="00170DC8">
      <w:pPr>
        <w:pStyle w:val="Background"/>
        <w:rPr>
          <w:b/>
          <w:bCs w:val="0"/>
          <w:i/>
          <w:iCs/>
        </w:rPr>
      </w:pPr>
      <w:r w:rsidRPr="00170DC8">
        <w:rPr>
          <w:b/>
          <w:bCs w:val="0"/>
          <w:i/>
          <w:iCs/>
        </w:rPr>
        <w:t>Read the passage.</w:t>
      </w:r>
    </w:p>
    <w:p w14:paraId="0F76863B" w14:textId="77777777" w:rsidR="00B07D0E" w:rsidRPr="007B69FD" w:rsidRDefault="00B07D0E" w:rsidP="006D6990">
      <w:pPr>
        <w:pStyle w:val="Part1"/>
      </w:pPr>
      <w:r w:rsidRPr="007B69FD">
        <w:t>Part 1</w:t>
      </w:r>
    </w:p>
    <w:p w14:paraId="510839E2" w14:textId="38EF6AEA" w:rsidR="00B07D0E" w:rsidRPr="007B69FD" w:rsidRDefault="00B07D0E" w:rsidP="005459B7">
      <w:pPr>
        <w:pStyle w:val="Answerortell"/>
      </w:pPr>
      <w:r w:rsidRPr="007B69FD">
        <w:t xml:space="preserve">Tell in your own words what you just read in </w:t>
      </w:r>
      <w:r w:rsidR="003947E5">
        <w:t>this passage</w:t>
      </w:r>
      <w:r w:rsidRPr="007B69FD">
        <w:t>.</w:t>
      </w:r>
    </w:p>
    <w:p w14:paraId="43A17E23" w14:textId="0FE9AE7B" w:rsidR="00B07D0E" w:rsidRPr="007B69FD" w:rsidRDefault="00B07D0E" w:rsidP="005459B7">
      <w:pPr>
        <w:pStyle w:val="Checklist"/>
      </w:pPr>
      <w:r w:rsidRPr="007B69FD">
        <w:t xml:space="preserve">The disciples were all together on the day of Pentecost. </w:t>
      </w:r>
      <w:r w:rsidR="003A3FFB" w:rsidRPr="007B69FD">
        <w:t>[2:1]</w:t>
      </w:r>
    </w:p>
    <w:p w14:paraId="2570DD95" w14:textId="1BEC14D9" w:rsidR="00B07D0E" w:rsidRPr="007B69FD" w:rsidRDefault="00B07D0E" w:rsidP="005459B7">
      <w:pPr>
        <w:pStyle w:val="Checklist"/>
      </w:pPr>
      <w:r w:rsidRPr="007B69FD">
        <w:t xml:space="preserve">There was a sound like the rushing wind in the house, and they saw what looked like tongues of fire resting on them. </w:t>
      </w:r>
      <w:r w:rsidR="003A3FFB" w:rsidRPr="007B69FD">
        <w:t>[2:2-3]</w:t>
      </w:r>
    </w:p>
    <w:p w14:paraId="75F160F0" w14:textId="0C41FFF8" w:rsidR="00B07D0E" w:rsidRPr="007B69FD" w:rsidRDefault="00B07D0E" w:rsidP="005459B7">
      <w:pPr>
        <w:pStyle w:val="Checklist"/>
      </w:pPr>
      <w:r w:rsidRPr="007B69FD">
        <w:t xml:space="preserve">The disciples were filled with the Holy Spirit and began to speak in other languages. </w:t>
      </w:r>
      <w:r w:rsidR="003A3FFB" w:rsidRPr="007B69FD">
        <w:t>[2:4]</w:t>
      </w:r>
    </w:p>
    <w:p w14:paraId="4820BFCA" w14:textId="1D2D6D47" w:rsidR="00B07D0E" w:rsidRPr="007B69FD" w:rsidRDefault="00B07D0E" w:rsidP="005459B7">
      <w:pPr>
        <w:pStyle w:val="Checklist"/>
      </w:pPr>
      <w:r w:rsidRPr="007B69FD">
        <w:t xml:space="preserve">Jews from all over the world were in Jerusalem at that time, and they were amazed that each of them could hear people speaking in their languages. </w:t>
      </w:r>
      <w:r w:rsidR="003A3FFB" w:rsidRPr="007B69FD">
        <w:t>[2:5-12]</w:t>
      </w:r>
    </w:p>
    <w:p w14:paraId="2B6A71BD" w14:textId="22F32791" w:rsidR="00B07D0E" w:rsidRPr="007B69FD" w:rsidRDefault="00B07D0E" w:rsidP="005459B7">
      <w:pPr>
        <w:pStyle w:val="Checklist"/>
      </w:pPr>
      <w:r w:rsidRPr="007B69FD">
        <w:t xml:space="preserve">Some people mocked the disciples and said they had drunk too much wine. </w:t>
      </w:r>
      <w:r w:rsidR="003A3FFB">
        <w:t>[</w:t>
      </w:r>
      <w:r w:rsidR="003A3FFB" w:rsidRPr="007B69FD">
        <w:t>2:13]</w:t>
      </w:r>
    </w:p>
    <w:p w14:paraId="2D9A32D5" w14:textId="77777777" w:rsidR="00B07D0E" w:rsidRPr="007B69FD" w:rsidRDefault="00B07D0E" w:rsidP="003274AB">
      <w:pPr>
        <w:pStyle w:val="Part2"/>
      </w:pPr>
      <w:r w:rsidRPr="007B69FD">
        <w:t>Part 2</w:t>
      </w:r>
    </w:p>
    <w:p w14:paraId="0F9CE0AF" w14:textId="74FE30BC" w:rsidR="00B07D0E" w:rsidRPr="007B69FD" w:rsidRDefault="003947E5" w:rsidP="005459B7">
      <w:pPr>
        <w:pStyle w:val="Answerortell"/>
      </w:pPr>
      <w:r>
        <w:t>Answer the following questions from the specified verses.</w:t>
      </w:r>
    </w:p>
    <w:p w14:paraId="1064621C" w14:textId="6541B3AD" w:rsidR="00B07D0E" w:rsidRPr="007B69FD" w:rsidRDefault="005B4A0C" w:rsidP="0099152C">
      <w:pPr>
        <w:numPr>
          <w:ilvl w:val="0"/>
          <w:numId w:val="38"/>
        </w:numPr>
        <w:rPr>
          <w:sz w:val="20"/>
          <w:szCs w:val="20"/>
        </w:rPr>
      </w:pPr>
      <w:r w:rsidRPr="007B69FD">
        <w:rPr>
          <w:sz w:val="20"/>
          <w:szCs w:val="20"/>
        </w:rPr>
        <w:t>[2:1]</w:t>
      </w:r>
      <w:r>
        <w:rPr>
          <w:sz w:val="20"/>
          <w:szCs w:val="20"/>
        </w:rPr>
        <w:t xml:space="preserve"> </w:t>
      </w:r>
      <w:r w:rsidR="003A3FFB">
        <w:rPr>
          <w:sz w:val="20"/>
          <w:szCs w:val="20"/>
        </w:rPr>
        <w:tab/>
      </w:r>
      <w:r w:rsidR="00B07D0E" w:rsidRPr="007B69FD">
        <w:rPr>
          <w:sz w:val="20"/>
          <w:szCs w:val="20"/>
        </w:rPr>
        <w:t xml:space="preserve">Where were the disciples on the day of Pentecost? </w:t>
      </w:r>
    </w:p>
    <w:p w14:paraId="7614790D" w14:textId="77777777" w:rsidR="00B07D0E" w:rsidRPr="007B69FD" w:rsidRDefault="00B07D0E" w:rsidP="00B07D0E">
      <w:pPr>
        <w:ind w:left="720"/>
        <w:rPr>
          <w:sz w:val="20"/>
          <w:szCs w:val="20"/>
        </w:rPr>
      </w:pPr>
      <w:r w:rsidRPr="007B69FD">
        <w:rPr>
          <w:sz w:val="20"/>
          <w:szCs w:val="20"/>
        </w:rPr>
        <w:t>They were all in one place together in Jerusalem.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w:numPr>
          <w:ilvl w:val="0"/>
          <w:numId w:val="38"/>
        </w:numPr>
        <w:rPr>
          <w:sz w:val="20"/>
          <w:szCs w:val="20"/>
        </w:rPr>
      </w:pPr>
      <w:r w:rsidRPr="007B69FD">
        <w:rPr>
          <w:sz w:val="20"/>
          <w:szCs w:val="20"/>
        </w:rPr>
        <w:t>[2:2-3]</w:t>
      </w:r>
      <w:r>
        <w:rPr>
          <w:sz w:val="20"/>
          <w:szCs w:val="20"/>
        </w:rPr>
        <w:t xml:space="preserve"> </w:t>
      </w:r>
      <w:r w:rsidR="003A3FFB">
        <w:rPr>
          <w:sz w:val="20"/>
          <w:szCs w:val="20"/>
        </w:rPr>
        <w:tab/>
      </w:r>
      <w:r w:rsidR="00B07D0E" w:rsidRPr="007B69FD">
        <w:rPr>
          <w:sz w:val="20"/>
          <w:szCs w:val="20"/>
        </w:rPr>
        <w:t xml:space="preserve">What did the disciples hear and see? </w:t>
      </w:r>
    </w:p>
    <w:p w14:paraId="03E997BF" w14:textId="57AECACD" w:rsidR="00B07D0E" w:rsidRPr="007B69FD" w:rsidRDefault="00B07D0E" w:rsidP="48114252">
      <w:pPr>
        <w:ind w:left="720"/>
        <w:rPr>
          <w:sz w:val="20"/>
          <w:szCs w:val="20"/>
          <w:lang w:val="en-US"/>
        </w:rPr>
      </w:pPr>
      <w:r w:rsidRPr="48114252">
        <w:rPr>
          <w:sz w:val="20"/>
          <w:szCs w:val="20"/>
          <w:lang w:val="en-US"/>
        </w:rPr>
        <w:t>They heard the sound of a mighty rushing wind</w:t>
      </w:r>
      <w:r w:rsidR="00DB6809" w:rsidRPr="48114252">
        <w:rPr>
          <w:sz w:val="20"/>
          <w:szCs w:val="20"/>
          <w:lang w:val="en-US"/>
        </w:rPr>
        <w:t>,</w:t>
      </w:r>
      <w:r w:rsidRPr="48114252">
        <w:rPr>
          <w:sz w:val="20"/>
          <w:szCs w:val="20"/>
          <w:lang w:val="en-US"/>
        </w:rPr>
        <w:t xml:space="preserve"> and they saw what looked like tongues of fire resting on each of them.</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w:numPr>
          <w:ilvl w:val="0"/>
          <w:numId w:val="38"/>
        </w:numPr>
        <w:rPr>
          <w:sz w:val="20"/>
          <w:szCs w:val="20"/>
        </w:rPr>
      </w:pPr>
      <w:r w:rsidRPr="007B69FD">
        <w:rPr>
          <w:sz w:val="20"/>
          <w:szCs w:val="20"/>
        </w:rPr>
        <w:t>[2:4]</w:t>
      </w:r>
      <w:r>
        <w:rPr>
          <w:sz w:val="20"/>
          <w:szCs w:val="20"/>
        </w:rPr>
        <w:t xml:space="preserve"> </w:t>
      </w:r>
      <w:r w:rsidR="003A3FFB">
        <w:rPr>
          <w:sz w:val="20"/>
          <w:szCs w:val="20"/>
        </w:rPr>
        <w:tab/>
      </w:r>
      <w:r w:rsidR="00B07D0E" w:rsidRPr="007B69FD">
        <w:rPr>
          <w:sz w:val="20"/>
          <w:szCs w:val="20"/>
        </w:rPr>
        <w:t xml:space="preserve">What happened to the disciples? </w:t>
      </w:r>
    </w:p>
    <w:p w14:paraId="32E8009A" w14:textId="77777777" w:rsidR="00B07D0E" w:rsidRPr="007B69FD" w:rsidRDefault="00B07D0E" w:rsidP="00B07D0E">
      <w:pPr>
        <w:ind w:left="720"/>
        <w:rPr>
          <w:sz w:val="20"/>
          <w:szCs w:val="20"/>
        </w:rPr>
      </w:pPr>
      <w:r w:rsidRPr="007B69FD">
        <w:rPr>
          <w:sz w:val="20"/>
          <w:szCs w:val="20"/>
        </w:rPr>
        <w:t>They were all filled with the Holy Spirit, and they began to speak in other languages.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w:numPr>
          <w:ilvl w:val="0"/>
          <w:numId w:val="38"/>
        </w:numPr>
        <w:rPr>
          <w:sz w:val="20"/>
          <w:szCs w:val="20"/>
        </w:rPr>
      </w:pPr>
      <w:r w:rsidRPr="007B69FD">
        <w:rPr>
          <w:sz w:val="20"/>
          <w:szCs w:val="20"/>
        </w:rPr>
        <w:t>[2:5]</w:t>
      </w:r>
      <w:r>
        <w:rPr>
          <w:sz w:val="20"/>
          <w:szCs w:val="20"/>
        </w:rPr>
        <w:t xml:space="preserve"> </w:t>
      </w:r>
      <w:r w:rsidR="003A3FFB">
        <w:rPr>
          <w:sz w:val="20"/>
          <w:szCs w:val="20"/>
        </w:rPr>
        <w:tab/>
      </w:r>
      <w:r w:rsidR="00B07D0E" w:rsidRPr="007B69FD">
        <w:rPr>
          <w:sz w:val="20"/>
          <w:szCs w:val="20"/>
        </w:rPr>
        <w:t xml:space="preserve">Who was in Jerusalem for the day of Pentecost? </w:t>
      </w:r>
    </w:p>
    <w:p w14:paraId="731E48BD" w14:textId="255D0D79" w:rsidR="00B07D0E" w:rsidRPr="007B69FD" w:rsidRDefault="00B07D0E" w:rsidP="00B07D0E">
      <w:pPr>
        <w:ind w:left="720"/>
        <w:rPr>
          <w:sz w:val="20"/>
          <w:szCs w:val="20"/>
        </w:rPr>
      </w:pPr>
      <w:r w:rsidRPr="007B69FD">
        <w:rPr>
          <w:sz w:val="20"/>
          <w:szCs w:val="20"/>
        </w:rPr>
        <w:t>Godly Jews from every nation were in Jerusalem.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w:numPr>
          <w:ilvl w:val="0"/>
          <w:numId w:val="38"/>
        </w:numPr>
        <w:rPr>
          <w:sz w:val="20"/>
          <w:szCs w:val="20"/>
        </w:rPr>
      </w:pPr>
      <w:r w:rsidRPr="007B69FD">
        <w:rPr>
          <w:sz w:val="20"/>
          <w:szCs w:val="20"/>
        </w:rPr>
        <w:t>[2:6]</w:t>
      </w:r>
      <w:r>
        <w:rPr>
          <w:sz w:val="20"/>
          <w:szCs w:val="20"/>
        </w:rPr>
        <w:t xml:space="preserve"> </w:t>
      </w:r>
      <w:r w:rsidR="003A3FFB">
        <w:rPr>
          <w:sz w:val="20"/>
          <w:szCs w:val="20"/>
        </w:rPr>
        <w:tab/>
      </w:r>
      <w:r w:rsidR="00B07D0E" w:rsidRPr="007B69FD">
        <w:rPr>
          <w:sz w:val="20"/>
          <w:szCs w:val="20"/>
        </w:rPr>
        <w:t xml:space="preserve">What did the Jews from other nations hear? </w:t>
      </w:r>
    </w:p>
    <w:p w14:paraId="3CE15C85" w14:textId="77777777" w:rsidR="00B07D0E" w:rsidRPr="007B69FD" w:rsidRDefault="00B07D0E" w:rsidP="00B07D0E">
      <w:pPr>
        <w:ind w:left="720"/>
        <w:rPr>
          <w:sz w:val="20"/>
          <w:szCs w:val="20"/>
        </w:rPr>
      </w:pPr>
      <w:r w:rsidRPr="007B69FD">
        <w:rPr>
          <w:sz w:val="20"/>
          <w:szCs w:val="20"/>
        </w:rPr>
        <w:t xml:space="preserve">The Jews from other nations heard in their own languages what the disciples were saying. </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w:numPr>
          <w:ilvl w:val="0"/>
          <w:numId w:val="38"/>
        </w:numPr>
        <w:rPr>
          <w:sz w:val="20"/>
          <w:szCs w:val="20"/>
          <w:lang w:val="en-US"/>
        </w:rPr>
      </w:pPr>
      <w:r w:rsidRPr="48114252">
        <w:rPr>
          <w:sz w:val="20"/>
          <w:szCs w:val="20"/>
          <w:lang w:val="en-US"/>
        </w:rPr>
        <w:t>[2:7, 8, 12]</w:t>
      </w:r>
      <w:r w:rsidR="003A3FFB">
        <w:rPr>
          <w:sz w:val="20"/>
          <w:szCs w:val="20"/>
          <w:lang w:val="en-US"/>
        </w:rPr>
        <w:tab/>
      </w:r>
      <w:r w:rsidR="00B07D0E" w:rsidRPr="48114252">
        <w:rPr>
          <w:sz w:val="20"/>
          <w:szCs w:val="20"/>
          <w:lang w:val="en-US"/>
        </w:rPr>
        <w:t xml:space="preserve">What did the Jews from other nations ask? </w:t>
      </w:r>
    </w:p>
    <w:p w14:paraId="2060BF03" w14:textId="77777777" w:rsidR="00B07D0E" w:rsidRPr="007B69FD" w:rsidRDefault="00B07D0E" w:rsidP="00B07D0E">
      <w:pPr>
        <w:ind w:left="720"/>
        <w:rPr>
          <w:sz w:val="20"/>
          <w:szCs w:val="20"/>
        </w:rPr>
      </w:pPr>
      <w:r w:rsidRPr="007B69FD">
        <w:rPr>
          <w:sz w:val="20"/>
          <w:szCs w:val="20"/>
        </w:rPr>
        <w:t xml:space="preserve">They asked how these men from Galilee could speak in languages of different nations, and what this could mean. </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w:numPr>
          <w:ilvl w:val="0"/>
          <w:numId w:val="38"/>
        </w:numPr>
        <w:rPr>
          <w:sz w:val="20"/>
          <w:szCs w:val="20"/>
        </w:rPr>
      </w:pPr>
      <w:r w:rsidRPr="007B69FD">
        <w:rPr>
          <w:sz w:val="20"/>
          <w:szCs w:val="20"/>
        </w:rPr>
        <w:t>[2:11]</w:t>
      </w:r>
      <w:r>
        <w:rPr>
          <w:sz w:val="20"/>
          <w:szCs w:val="20"/>
        </w:rPr>
        <w:t xml:space="preserve"> </w:t>
      </w:r>
      <w:r w:rsidR="003A3FFB">
        <w:rPr>
          <w:sz w:val="20"/>
          <w:szCs w:val="20"/>
        </w:rPr>
        <w:tab/>
      </w:r>
      <w:r w:rsidR="00B07D0E" w:rsidRPr="007B69FD">
        <w:rPr>
          <w:sz w:val="20"/>
          <w:szCs w:val="20"/>
        </w:rPr>
        <w:t xml:space="preserve">What did the Jews from other nations hear the disciples speaking about? </w:t>
      </w:r>
    </w:p>
    <w:p w14:paraId="5486A159" w14:textId="41101BB4" w:rsidR="00B07D0E" w:rsidRPr="007B69FD" w:rsidRDefault="00B07D0E" w:rsidP="00B07D0E">
      <w:pPr>
        <w:rPr>
          <w:sz w:val="20"/>
          <w:szCs w:val="20"/>
        </w:rPr>
      </w:pPr>
      <w:r w:rsidRPr="007B69FD">
        <w:rPr>
          <w:sz w:val="20"/>
          <w:szCs w:val="20"/>
        </w:rPr>
        <w:tab/>
      </w:r>
      <w:r w:rsidR="003A3FFB">
        <w:rPr>
          <w:sz w:val="20"/>
          <w:szCs w:val="20"/>
        </w:rPr>
        <w:tab/>
      </w:r>
      <w:r w:rsidR="003A3FFB">
        <w:rPr>
          <w:sz w:val="20"/>
          <w:szCs w:val="20"/>
        </w:rPr>
        <w:tab/>
      </w:r>
      <w:r w:rsidR="003A3FFB">
        <w:rPr>
          <w:sz w:val="20"/>
          <w:szCs w:val="20"/>
        </w:rPr>
        <w:tab/>
      </w:r>
      <w:r w:rsidR="003A3FFB">
        <w:rPr>
          <w:sz w:val="20"/>
          <w:szCs w:val="20"/>
        </w:rPr>
        <w:tab/>
      </w:r>
      <w:r w:rsidRPr="007B69FD">
        <w:rPr>
          <w:sz w:val="20"/>
          <w:szCs w:val="20"/>
        </w:rPr>
        <w:t>They heard the disciples speaking about God’s mighty works.</w:t>
      </w:r>
    </w:p>
    <w:p w14:paraId="4BE8C885" w14:textId="77777777" w:rsidR="00B07D0E" w:rsidRPr="007B69FD" w:rsidRDefault="00B07D0E" w:rsidP="00B07D0E">
      <w:pPr>
        <w:rPr>
          <w:sz w:val="20"/>
          <w:szCs w:val="20"/>
        </w:rPr>
      </w:pPr>
    </w:p>
    <w:p w14:paraId="0196FA84" w14:textId="37A94230" w:rsidR="00B07D0E" w:rsidRPr="007B69FD" w:rsidRDefault="00B07D0E" w:rsidP="00B07D0E">
      <w:pPr>
        <w:ind w:left="720"/>
        <w:rPr>
          <w:sz w:val="20"/>
          <w:szCs w:val="20"/>
        </w:rPr>
      </w:pPr>
      <w:r w:rsidRPr="007B69FD">
        <w:rPr>
          <w:sz w:val="20"/>
          <w:szCs w:val="20"/>
        </w:rPr>
        <w:t>.</w:t>
      </w:r>
    </w:p>
    <w:p w14:paraId="05C9754F" w14:textId="4A48B7DE" w:rsidR="00B07D0E" w:rsidRPr="007B69FD" w:rsidRDefault="00D3386E" w:rsidP="00D3386E">
      <w:pPr>
        <w:pStyle w:val="Continuedline"/>
      </w:pPr>
      <w:r w:rsidRPr="007B69FD">
        <w:lastRenderedPageBreak/>
        <w:t>Acts 2:1-13 continued</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w:numPr>
          <w:ilvl w:val="0"/>
          <w:numId w:val="38"/>
        </w:numPr>
        <w:rPr>
          <w:sz w:val="20"/>
          <w:szCs w:val="20"/>
          <w:lang w:val="en-US"/>
        </w:rPr>
      </w:pPr>
      <w:r w:rsidRPr="48114252">
        <w:rPr>
          <w:sz w:val="20"/>
          <w:szCs w:val="20"/>
          <w:lang w:val="en-US"/>
        </w:rPr>
        <w:t xml:space="preserve">[2:12] </w:t>
      </w:r>
      <w:r w:rsidR="003A3FFB">
        <w:rPr>
          <w:sz w:val="20"/>
          <w:szCs w:val="20"/>
          <w:lang w:val="en-US"/>
        </w:rPr>
        <w:tab/>
      </w:r>
      <w:r w:rsidR="00D3386E" w:rsidRPr="48114252">
        <w:rPr>
          <w:sz w:val="20"/>
          <w:szCs w:val="20"/>
          <w:lang w:val="en-US"/>
        </w:rPr>
        <w:t>Why</w:t>
      </w:r>
      <w:r w:rsidR="00B07D0E" w:rsidRPr="48114252">
        <w:rPr>
          <w:sz w:val="20"/>
          <w:szCs w:val="20"/>
          <w:lang w:val="en-US"/>
        </w:rPr>
        <w:t xml:space="preserve"> do you think the </w:t>
      </w:r>
      <w:r w:rsidR="00D3386E" w:rsidRPr="48114252">
        <w:rPr>
          <w:sz w:val="20"/>
          <w:szCs w:val="20"/>
          <w:lang w:val="en-US"/>
        </w:rPr>
        <w:t xml:space="preserve">people were amazed and confused? </w:t>
      </w:r>
    </w:p>
    <w:p w14:paraId="7C7E886D" w14:textId="0B9D16A6" w:rsidR="00B07D0E" w:rsidRDefault="00D3386E" w:rsidP="00B07D0E">
      <w:pPr>
        <w:ind w:left="720"/>
        <w:rPr>
          <w:sz w:val="20"/>
          <w:szCs w:val="20"/>
        </w:rPr>
      </w:pPr>
      <w:r>
        <w:rPr>
          <w:sz w:val="20"/>
          <w:szCs w:val="20"/>
        </w:rPr>
        <w:t xml:space="preserve">The disciples who did not know their languages were somehow communicating with them in their languages. The people knew this was not natural. </w:t>
      </w:r>
    </w:p>
    <w:p w14:paraId="59129579" w14:textId="77777777" w:rsidR="00D3386E" w:rsidRDefault="00D3386E" w:rsidP="00B07D0E">
      <w:pPr>
        <w:ind w:left="720"/>
        <w:rPr>
          <w:sz w:val="20"/>
          <w:szCs w:val="20"/>
        </w:rPr>
      </w:pPr>
    </w:p>
    <w:p w14:paraId="07D7F40C" w14:textId="2CC2F187" w:rsidR="00D3386E" w:rsidRPr="007B69FD" w:rsidRDefault="005B4A0C" w:rsidP="0099152C">
      <w:pPr>
        <w:numPr>
          <w:ilvl w:val="0"/>
          <w:numId w:val="38"/>
        </w:numPr>
        <w:rPr>
          <w:sz w:val="20"/>
          <w:szCs w:val="20"/>
        </w:rPr>
      </w:pPr>
      <w:r w:rsidRPr="007B69FD">
        <w:rPr>
          <w:sz w:val="20"/>
          <w:szCs w:val="20"/>
        </w:rPr>
        <w:t>[2:13]</w:t>
      </w:r>
      <w:r>
        <w:rPr>
          <w:sz w:val="20"/>
          <w:szCs w:val="20"/>
        </w:rPr>
        <w:t xml:space="preserve"> </w:t>
      </w:r>
      <w:r w:rsidR="003A3FFB">
        <w:rPr>
          <w:sz w:val="20"/>
          <w:szCs w:val="20"/>
        </w:rPr>
        <w:tab/>
      </w:r>
      <w:r w:rsidR="00D3386E" w:rsidRPr="007B69FD">
        <w:rPr>
          <w:sz w:val="20"/>
          <w:szCs w:val="20"/>
        </w:rPr>
        <w:t xml:space="preserve">What did the mockers say about the disciples? </w:t>
      </w:r>
    </w:p>
    <w:p w14:paraId="4F338DE9" w14:textId="38FD3B71" w:rsidR="00D3386E" w:rsidRPr="007B69FD" w:rsidRDefault="00D3386E" w:rsidP="00D3386E">
      <w:pPr>
        <w:ind w:left="720"/>
        <w:rPr>
          <w:sz w:val="20"/>
          <w:szCs w:val="20"/>
        </w:rPr>
      </w:pPr>
      <w:r w:rsidRPr="007B69FD">
        <w:rPr>
          <w:sz w:val="20"/>
          <w:szCs w:val="20"/>
        </w:rPr>
        <w:t>They said that the disciples had drunk too much wine</w:t>
      </w:r>
      <w:r>
        <w:rPr>
          <w:sz w:val="20"/>
          <w:szCs w:val="20"/>
        </w:rPr>
        <w:t>.</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w:rPr>
          <w:b/>
          <w:sz w:val="20"/>
          <w:szCs w:val="20"/>
        </w:rPr>
      </w:pPr>
      <w:r w:rsidRPr="007B69FD">
        <w:rPr>
          <w:b/>
          <w:sz w:val="20"/>
          <w:szCs w:val="20"/>
        </w:rPr>
        <w:t>Comment Section:</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w:pStyle w:val="Heading1"/>
        <w:keepNext w:val="0"/>
        <w:keepLines w:val="0"/>
        <w:spacing w:before="480"/>
        <w:rPr>
          <w:b/>
          <w:bCs/>
          <w:szCs w:val="44"/>
        </w:rPr>
      </w:pPr>
      <w:bookmarkStart w:id="32" w:name="_Toc166194262"/>
      <w:r w:rsidRPr="007B69FD">
        <w:rPr>
          <w:b/>
          <w:bCs/>
          <w:szCs w:val="44"/>
        </w:rPr>
        <w:lastRenderedPageBreak/>
        <w:t>Acts 3:11-16</w:t>
      </w:r>
      <w:bookmarkEnd w:id="32"/>
    </w:p>
    <w:p w14:paraId="5CFEE066" w14:textId="7A3112F8" w:rsidR="004D20F2" w:rsidRPr="007B69FD" w:rsidRDefault="004D20F2" w:rsidP="005459B7">
      <w:pPr>
        <w:pStyle w:val="Background"/>
      </w:pPr>
      <w:r w:rsidRPr="48114252">
        <w:rPr>
          <w:b/>
          <w:lang w:val="en-US"/>
        </w:rPr>
        <w:t>Background</w:t>
      </w:r>
      <w:r w:rsidRPr="48114252">
        <w:rPr>
          <w:lang w:val="en-US"/>
        </w:rPr>
        <w:t xml:space="preserve">: In </w:t>
      </w:r>
      <w:r w:rsidR="006814DE" w:rsidRPr="48114252">
        <w:rPr>
          <w:lang w:val="en-US"/>
        </w:rPr>
        <w:t xml:space="preserve">Acts </w:t>
      </w:r>
      <w:r w:rsidRPr="48114252">
        <w:rPr>
          <w:lang w:val="en-US"/>
        </w:rPr>
        <w:t xml:space="preserve">3:1-10, Peter and John went to the temple and saw a man who was lame and who was asking for money. Peter healed the man in Jesus’ name, and immediately the man stood and started walking around. </w:t>
      </w:r>
    </w:p>
    <w:p w14:paraId="6E6A511F" w14:textId="258E3E75" w:rsidR="004D20F2" w:rsidRPr="007B69FD" w:rsidRDefault="004D20F2" w:rsidP="005459B7">
      <w:pPr>
        <w:pStyle w:val="Background"/>
      </w:pPr>
      <w:r w:rsidRPr="007B69FD">
        <w:t xml:space="preserve">Three men mentioned in this passage—Abraham, Isaac, and Jacob—were famous ancestors of the Jewish people. As the gospel writers showed, Pilate was the governor of Judea at the time of Jesus’ death and resurrection. </w:t>
      </w:r>
    </w:p>
    <w:p w14:paraId="2AF9B691" w14:textId="77777777" w:rsidR="00170DC8" w:rsidRPr="00170DC8" w:rsidRDefault="00170DC8" w:rsidP="00170DC8">
      <w:pPr>
        <w:pStyle w:val="Background"/>
        <w:rPr>
          <w:b/>
          <w:bCs w:val="0"/>
          <w:i/>
          <w:iCs/>
        </w:rPr>
      </w:pPr>
      <w:r w:rsidRPr="00170DC8">
        <w:rPr>
          <w:b/>
          <w:bCs w:val="0"/>
          <w:i/>
          <w:iCs/>
        </w:rPr>
        <w:t>Read the passage.</w:t>
      </w:r>
    </w:p>
    <w:p w14:paraId="7FB6F22B" w14:textId="77777777" w:rsidR="004D20F2" w:rsidRPr="007B69FD" w:rsidRDefault="004D20F2" w:rsidP="006D6990">
      <w:pPr>
        <w:pStyle w:val="Part1"/>
      </w:pPr>
      <w:r w:rsidRPr="007B69FD">
        <w:t>Part 1</w:t>
      </w:r>
    </w:p>
    <w:p w14:paraId="287548A5" w14:textId="1FF89BC3" w:rsidR="004D20F2" w:rsidRPr="007B69FD" w:rsidRDefault="004D20F2" w:rsidP="005459B7">
      <w:pPr>
        <w:pStyle w:val="Answerortell"/>
      </w:pPr>
      <w:r w:rsidRPr="007B69FD">
        <w:t xml:space="preserve">Tell in your own words what you just read in </w:t>
      </w:r>
      <w:r w:rsidR="003947E5">
        <w:t>this passage</w:t>
      </w:r>
      <w:r w:rsidRPr="007B69FD">
        <w:t>.</w:t>
      </w:r>
    </w:p>
    <w:p w14:paraId="3670A082" w14:textId="0CC20BBE" w:rsidR="004D20F2" w:rsidRPr="007B69FD" w:rsidRDefault="004D20F2" w:rsidP="005459B7">
      <w:pPr>
        <w:pStyle w:val="Checklist"/>
      </w:pPr>
      <w:r w:rsidRPr="007B69FD">
        <w:t>People ran to Peter, John, and the healed man</w:t>
      </w:r>
      <w:r w:rsidR="00BA509F" w:rsidRPr="007B69FD">
        <w:t>,</w:t>
      </w:r>
      <w:r w:rsidRPr="007B69FD">
        <w:t xml:space="preserve"> and </w:t>
      </w:r>
      <w:r w:rsidR="00BA509F" w:rsidRPr="007B69FD">
        <w:t xml:space="preserve">they </w:t>
      </w:r>
      <w:r w:rsidRPr="007B69FD">
        <w:t xml:space="preserve">marveled at what had happened. </w:t>
      </w:r>
      <w:r w:rsidR="00F51C39" w:rsidRPr="007B69FD">
        <w:t>[3:11]</w:t>
      </w:r>
    </w:p>
    <w:p w14:paraId="19CA6868" w14:textId="1276DD32" w:rsidR="004D20F2" w:rsidRPr="007B69FD" w:rsidRDefault="004D20F2" w:rsidP="005459B7">
      <w:pPr>
        <w:pStyle w:val="Checklist"/>
      </w:pPr>
      <w:r w:rsidRPr="007B69FD">
        <w:t xml:space="preserve">Peter told the people of Israel that their God had sent Jesus, but they had rejected Jesus and had him killed. </w:t>
      </w:r>
      <w:r w:rsidR="00F51C39" w:rsidRPr="007B69FD">
        <w:t>[3:11-15]</w:t>
      </w:r>
    </w:p>
    <w:p w14:paraId="051414B5" w14:textId="2BFCC6C7" w:rsidR="004D20F2" w:rsidRPr="007B69FD" w:rsidRDefault="004D20F2" w:rsidP="005459B7">
      <w:pPr>
        <w:pStyle w:val="Checklist"/>
      </w:pPr>
      <w:r w:rsidRPr="007B69FD">
        <w:t xml:space="preserve">Peter told them that God had raised Jesus from the dead. </w:t>
      </w:r>
      <w:r w:rsidR="00F51C39" w:rsidRPr="007B69FD">
        <w:t>[3:15]</w:t>
      </w:r>
    </w:p>
    <w:p w14:paraId="6E6B1CB2" w14:textId="5E35BC62" w:rsidR="004D20F2" w:rsidRPr="007B69FD" w:rsidRDefault="004D20F2" w:rsidP="005459B7">
      <w:pPr>
        <w:pStyle w:val="Checklist"/>
      </w:pPr>
      <w:r w:rsidRPr="007B69FD">
        <w:t xml:space="preserve">Peter told them that the lame man was healed by faith in Jesus' name. </w:t>
      </w:r>
      <w:r w:rsidR="00F51C39" w:rsidRPr="007B69FD">
        <w:t>[3:16]</w:t>
      </w:r>
    </w:p>
    <w:p w14:paraId="1E38DAAB" w14:textId="77777777" w:rsidR="004D20F2" w:rsidRPr="007B69FD" w:rsidRDefault="004D20F2" w:rsidP="003274AB">
      <w:pPr>
        <w:pStyle w:val="Part2"/>
      </w:pPr>
      <w:r w:rsidRPr="007B69FD">
        <w:t>Part 2</w:t>
      </w:r>
    </w:p>
    <w:p w14:paraId="06298B4C" w14:textId="6A810D98" w:rsidR="004D20F2" w:rsidRPr="007B69FD" w:rsidRDefault="003947E5" w:rsidP="005459B7">
      <w:pPr>
        <w:pStyle w:val="Answerortell"/>
      </w:pPr>
      <w:r>
        <w:t>Answer the following questions from the specified verses.</w:t>
      </w:r>
    </w:p>
    <w:p w14:paraId="02D1866E" w14:textId="73AD537E" w:rsidR="004D20F2" w:rsidRPr="007B69FD" w:rsidRDefault="005B4A0C" w:rsidP="0099152C">
      <w:pPr>
        <w:numPr>
          <w:ilvl w:val="0"/>
          <w:numId w:val="39"/>
        </w:numPr>
        <w:rPr>
          <w:sz w:val="20"/>
          <w:szCs w:val="20"/>
          <w:lang w:val="en-US"/>
        </w:rPr>
      </w:pPr>
      <w:r w:rsidRPr="48114252">
        <w:rPr>
          <w:sz w:val="20"/>
          <w:szCs w:val="20"/>
          <w:lang w:val="en-US"/>
        </w:rPr>
        <w:t xml:space="preserve">[3:11] </w:t>
      </w:r>
      <w:r w:rsidR="00F51C39">
        <w:rPr>
          <w:sz w:val="20"/>
          <w:szCs w:val="20"/>
          <w:lang w:val="en-US"/>
        </w:rPr>
        <w:tab/>
      </w:r>
      <w:r w:rsidR="004D20F2" w:rsidRPr="48114252">
        <w:rPr>
          <w:sz w:val="20"/>
          <w:szCs w:val="20"/>
          <w:lang w:val="en-US"/>
        </w:rPr>
        <w:t xml:space="preserve">What happened when Peter, John, and the man who was healed entered Solomon’s Portico at the temple? </w:t>
      </w:r>
    </w:p>
    <w:p w14:paraId="3B1ED6B2" w14:textId="77777777" w:rsidR="004D20F2" w:rsidRPr="007B69FD" w:rsidRDefault="004D20F2" w:rsidP="004D20F2">
      <w:pPr>
        <w:ind w:left="720"/>
        <w:rPr>
          <w:sz w:val="20"/>
          <w:szCs w:val="20"/>
        </w:rPr>
      </w:pPr>
      <w:r w:rsidRPr="007B69FD">
        <w:rPr>
          <w:sz w:val="20"/>
          <w:szCs w:val="20"/>
        </w:rPr>
        <w:t>They were surrounded by people who were amazed at the healing of the lame man.</w:t>
      </w:r>
    </w:p>
    <w:p w14:paraId="291F2F01" w14:textId="77777777" w:rsidR="004D20F2" w:rsidRPr="007B69FD" w:rsidRDefault="004D20F2" w:rsidP="004D20F2">
      <w:pPr>
        <w:rPr>
          <w:sz w:val="20"/>
          <w:szCs w:val="20"/>
        </w:rPr>
      </w:pPr>
    </w:p>
    <w:p w14:paraId="2C5AF6A8" w14:textId="5B690F91" w:rsidR="004D20F2" w:rsidRPr="007B69FD" w:rsidRDefault="005B4A0C" w:rsidP="0099152C">
      <w:pPr>
        <w:numPr>
          <w:ilvl w:val="0"/>
          <w:numId w:val="39"/>
        </w:numPr>
        <w:rPr>
          <w:sz w:val="20"/>
          <w:szCs w:val="20"/>
        </w:rPr>
      </w:pPr>
      <w:r w:rsidRPr="007B69FD">
        <w:rPr>
          <w:sz w:val="20"/>
          <w:szCs w:val="20"/>
        </w:rPr>
        <w:t>[3:12]</w:t>
      </w:r>
      <w:r>
        <w:rPr>
          <w:sz w:val="20"/>
          <w:szCs w:val="20"/>
        </w:rPr>
        <w:t xml:space="preserve"> </w:t>
      </w:r>
      <w:r w:rsidR="00F51C39">
        <w:rPr>
          <w:sz w:val="20"/>
          <w:szCs w:val="20"/>
        </w:rPr>
        <w:tab/>
      </w:r>
      <w:r w:rsidR="004D20F2" w:rsidRPr="007B69FD">
        <w:rPr>
          <w:sz w:val="20"/>
          <w:szCs w:val="20"/>
        </w:rPr>
        <w:t xml:space="preserve">Based on what Peter said in verse 12, what do you think the people believed about the miracle? </w:t>
      </w:r>
    </w:p>
    <w:p w14:paraId="38B554D6" w14:textId="6FF5EB3B" w:rsidR="004D20F2" w:rsidRPr="007B69FD" w:rsidRDefault="004D20F2" w:rsidP="48114252">
      <w:pPr>
        <w:ind w:left="720"/>
        <w:rPr>
          <w:sz w:val="20"/>
          <w:szCs w:val="20"/>
          <w:lang w:val="en-US"/>
        </w:rPr>
      </w:pPr>
      <w:r w:rsidRPr="48114252">
        <w:rPr>
          <w:sz w:val="20"/>
          <w:szCs w:val="20"/>
          <w:lang w:val="en-US"/>
        </w:rPr>
        <w:t>They apparently thought that Peter and John healed the man by their own power.</w:t>
      </w:r>
    </w:p>
    <w:p w14:paraId="1F846C5D" w14:textId="77777777" w:rsidR="004D20F2" w:rsidRPr="007B69FD" w:rsidRDefault="004D20F2" w:rsidP="004D20F2">
      <w:pPr>
        <w:rPr>
          <w:sz w:val="20"/>
          <w:szCs w:val="20"/>
        </w:rPr>
      </w:pPr>
    </w:p>
    <w:p w14:paraId="363DDE5D" w14:textId="6887252F"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did Peter say that the God of Abraham, Isaac, and Jacob had done? </w:t>
      </w:r>
    </w:p>
    <w:p w14:paraId="7E88608F" w14:textId="77777777" w:rsidR="004D20F2" w:rsidRPr="007B69FD" w:rsidRDefault="004D20F2" w:rsidP="004D20F2">
      <w:pPr>
        <w:ind w:left="720"/>
        <w:rPr>
          <w:sz w:val="20"/>
          <w:szCs w:val="20"/>
        </w:rPr>
      </w:pPr>
      <w:r w:rsidRPr="007B69FD">
        <w:rPr>
          <w:sz w:val="20"/>
          <w:szCs w:val="20"/>
        </w:rPr>
        <w:t>Peter said that God had glorified his servant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had the people of Israel done to Jesus? </w:t>
      </w:r>
    </w:p>
    <w:p w14:paraId="500450D7" w14:textId="49F2D1D7" w:rsidR="004D20F2" w:rsidRPr="007B69FD" w:rsidRDefault="004D20F2" w:rsidP="004D20F2">
      <w:pPr>
        <w:ind w:left="720"/>
        <w:rPr>
          <w:sz w:val="20"/>
          <w:szCs w:val="20"/>
        </w:rPr>
      </w:pPr>
      <w:r w:rsidRPr="007B69FD">
        <w:rPr>
          <w:sz w:val="20"/>
          <w:szCs w:val="20"/>
        </w:rPr>
        <w:t>They had handed him over to be killed, and they had rejected him in front of Pilate.</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w:numPr>
          <w:ilvl w:val="0"/>
          <w:numId w:val="39"/>
        </w:numPr>
        <w:rPr>
          <w:sz w:val="20"/>
          <w:szCs w:val="20"/>
        </w:rPr>
      </w:pPr>
      <w:r w:rsidRPr="007B69FD">
        <w:rPr>
          <w:sz w:val="20"/>
          <w:szCs w:val="20"/>
        </w:rPr>
        <w:t>[3:13-14]</w:t>
      </w:r>
      <w:r>
        <w:rPr>
          <w:sz w:val="20"/>
          <w:szCs w:val="20"/>
        </w:rPr>
        <w:t xml:space="preserve"> </w:t>
      </w:r>
      <w:r w:rsidR="00F51C39">
        <w:rPr>
          <w:sz w:val="20"/>
          <w:szCs w:val="20"/>
        </w:rPr>
        <w:tab/>
      </w:r>
      <w:r w:rsidR="004D20F2" w:rsidRPr="007B69FD">
        <w:rPr>
          <w:sz w:val="20"/>
          <w:szCs w:val="20"/>
        </w:rPr>
        <w:t xml:space="preserve">How was Jesus rejected in front of Pilate? </w:t>
      </w:r>
    </w:p>
    <w:p w14:paraId="434DE732" w14:textId="77777777" w:rsidR="004D20F2" w:rsidRPr="007B69FD" w:rsidRDefault="004D20F2" w:rsidP="004D20F2">
      <w:pPr>
        <w:ind w:left="720"/>
        <w:rPr>
          <w:sz w:val="20"/>
          <w:szCs w:val="20"/>
        </w:rPr>
      </w:pPr>
      <w:r w:rsidRPr="007B69FD">
        <w:rPr>
          <w:sz w:val="20"/>
          <w:szCs w:val="20"/>
        </w:rPr>
        <w:t xml:space="preserve">Pilate was going to set Jesus free, but the people chose a murderer to be released instead. </w:t>
      </w:r>
    </w:p>
    <w:p w14:paraId="1EAB32E5" w14:textId="77777777" w:rsidR="004D20F2" w:rsidRPr="007B69FD" w:rsidRDefault="004D20F2" w:rsidP="004D20F2">
      <w:pPr>
        <w:rPr>
          <w:sz w:val="20"/>
          <w:szCs w:val="20"/>
        </w:rPr>
      </w:pPr>
    </w:p>
    <w:p w14:paraId="28CC4AD8" w14:textId="5A879179" w:rsidR="004D20F2" w:rsidRPr="007B69FD" w:rsidRDefault="005B4A0C" w:rsidP="0099152C">
      <w:pPr>
        <w:numPr>
          <w:ilvl w:val="0"/>
          <w:numId w:val="39"/>
        </w:numPr>
        <w:rPr>
          <w:sz w:val="20"/>
          <w:szCs w:val="20"/>
        </w:rPr>
      </w:pPr>
      <w:r w:rsidRPr="007B69FD">
        <w:rPr>
          <w:sz w:val="20"/>
          <w:szCs w:val="20"/>
        </w:rPr>
        <w:t>[3:14-15]</w:t>
      </w:r>
      <w:r>
        <w:rPr>
          <w:sz w:val="20"/>
          <w:szCs w:val="20"/>
        </w:rPr>
        <w:t xml:space="preserve"> </w:t>
      </w:r>
      <w:r w:rsidR="00F51C39">
        <w:rPr>
          <w:sz w:val="20"/>
          <w:szCs w:val="20"/>
        </w:rPr>
        <w:tab/>
      </w:r>
      <w:r w:rsidR="004D20F2" w:rsidRPr="007B69FD">
        <w:rPr>
          <w:sz w:val="20"/>
          <w:szCs w:val="20"/>
        </w:rPr>
        <w:t xml:space="preserve">What did Peter call Jesus? </w:t>
      </w:r>
    </w:p>
    <w:p w14:paraId="405FF72B" w14:textId="77777777" w:rsidR="004D20F2" w:rsidRPr="007B69FD" w:rsidRDefault="004D20F2" w:rsidP="004D20F2">
      <w:pPr>
        <w:ind w:left="720"/>
        <w:rPr>
          <w:sz w:val="20"/>
          <w:szCs w:val="20"/>
        </w:rPr>
      </w:pPr>
      <w:r w:rsidRPr="007B69FD">
        <w:rPr>
          <w:sz w:val="20"/>
          <w:szCs w:val="20"/>
        </w:rPr>
        <w:t>He called Jesus the Holy and Righteous One and the source of life.</w:t>
      </w:r>
    </w:p>
    <w:p w14:paraId="3C99F707" w14:textId="77777777" w:rsidR="004D20F2" w:rsidRPr="007B69FD" w:rsidRDefault="004D20F2" w:rsidP="004D20F2">
      <w:pPr>
        <w:rPr>
          <w:sz w:val="20"/>
          <w:szCs w:val="20"/>
        </w:rPr>
      </w:pPr>
    </w:p>
    <w:p w14:paraId="79A6892D" w14:textId="1DE4B397" w:rsidR="004D20F2" w:rsidRPr="007B69FD" w:rsidRDefault="005B4A0C" w:rsidP="0099152C">
      <w:pPr>
        <w:numPr>
          <w:ilvl w:val="0"/>
          <w:numId w:val="39"/>
        </w:numPr>
        <w:rPr>
          <w:sz w:val="20"/>
          <w:szCs w:val="20"/>
        </w:rPr>
      </w:pPr>
      <w:r w:rsidRPr="007B69FD">
        <w:rPr>
          <w:sz w:val="20"/>
          <w:szCs w:val="20"/>
        </w:rPr>
        <w:t>[3:15]</w:t>
      </w:r>
      <w:r>
        <w:rPr>
          <w:sz w:val="20"/>
          <w:szCs w:val="20"/>
        </w:rPr>
        <w:t xml:space="preserve"> </w:t>
      </w:r>
      <w:r w:rsidR="00F51C39">
        <w:rPr>
          <w:sz w:val="20"/>
          <w:szCs w:val="20"/>
        </w:rPr>
        <w:tab/>
      </w:r>
      <w:r w:rsidR="004D20F2" w:rsidRPr="007B69FD">
        <w:rPr>
          <w:sz w:val="20"/>
          <w:szCs w:val="20"/>
        </w:rPr>
        <w:t xml:space="preserve">What had God done to Jesus? </w:t>
      </w:r>
    </w:p>
    <w:p w14:paraId="04E9880D" w14:textId="61E55661" w:rsidR="004D20F2" w:rsidRPr="007B69FD" w:rsidRDefault="004D20F2" w:rsidP="004D20F2">
      <w:pPr>
        <w:rPr>
          <w:sz w:val="20"/>
          <w:szCs w:val="20"/>
        </w:rPr>
      </w:pPr>
      <w:r w:rsidRPr="007B69FD">
        <w:rPr>
          <w:sz w:val="20"/>
          <w:szCs w:val="20"/>
        </w:rPr>
        <w:tab/>
      </w:r>
      <w:r w:rsidR="00F51C39">
        <w:rPr>
          <w:sz w:val="20"/>
          <w:szCs w:val="20"/>
        </w:rPr>
        <w:tab/>
      </w:r>
      <w:r w:rsidR="00F51C39">
        <w:rPr>
          <w:sz w:val="20"/>
          <w:szCs w:val="20"/>
        </w:rPr>
        <w:tab/>
      </w:r>
      <w:r w:rsidR="00F51C39">
        <w:rPr>
          <w:sz w:val="20"/>
          <w:szCs w:val="20"/>
        </w:rPr>
        <w:tab/>
      </w:r>
      <w:r w:rsidR="00F51C39">
        <w:rPr>
          <w:sz w:val="20"/>
          <w:szCs w:val="20"/>
        </w:rPr>
        <w:tab/>
      </w:r>
      <w:r w:rsidRPr="007B69FD">
        <w:rPr>
          <w:sz w:val="20"/>
          <w:szCs w:val="20"/>
        </w:rPr>
        <w:t>God had raised Jesus from the dead.</w:t>
      </w:r>
    </w:p>
    <w:p w14:paraId="0E150237" w14:textId="77777777" w:rsidR="004D20F2" w:rsidRPr="007B69FD" w:rsidRDefault="004D20F2" w:rsidP="004D20F2">
      <w:pPr>
        <w:rPr>
          <w:sz w:val="20"/>
          <w:szCs w:val="20"/>
        </w:rPr>
      </w:pPr>
    </w:p>
    <w:p w14:paraId="5702A0E4" w14:textId="362FAC64"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made the lame man strong? </w:t>
      </w:r>
    </w:p>
    <w:p w14:paraId="1AE32B6A" w14:textId="77777777" w:rsidR="004D20F2" w:rsidRPr="007B69FD" w:rsidRDefault="004D20F2" w:rsidP="004D20F2">
      <w:pPr>
        <w:ind w:left="720"/>
        <w:rPr>
          <w:sz w:val="20"/>
          <w:szCs w:val="20"/>
        </w:rPr>
      </w:pPr>
      <w:r w:rsidRPr="007B69FD">
        <w:rPr>
          <w:sz w:val="20"/>
          <w:szCs w:val="20"/>
        </w:rPr>
        <w:t>Faith in Jesus’ name made the man strong.</w:t>
      </w:r>
    </w:p>
    <w:p w14:paraId="18053A28" w14:textId="5CD613F6" w:rsidR="004D20F2" w:rsidRPr="007B69FD" w:rsidRDefault="005459B7" w:rsidP="005459B7">
      <w:pPr>
        <w:pStyle w:val="Continuedline"/>
      </w:pPr>
      <w:r w:rsidRPr="007B69FD">
        <w:lastRenderedPageBreak/>
        <w:t>Acts 3:11-16 continued</w:t>
      </w:r>
      <w:r w:rsidRPr="007B69FD">
        <w:br/>
      </w:r>
    </w:p>
    <w:p w14:paraId="1B94D04C" w14:textId="5DF55A68"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had given the man perfect health? </w:t>
      </w:r>
    </w:p>
    <w:p w14:paraId="3707BD31" w14:textId="568E9627" w:rsidR="004D20F2" w:rsidRPr="007B69FD" w:rsidRDefault="004D20F2" w:rsidP="004D20F2">
      <w:pPr>
        <w:ind w:left="720"/>
        <w:rPr>
          <w:sz w:val="20"/>
          <w:szCs w:val="20"/>
        </w:rPr>
      </w:pPr>
      <w:r w:rsidRPr="007B69FD">
        <w:rPr>
          <w:sz w:val="20"/>
          <w:szCs w:val="20"/>
        </w:rPr>
        <w:t>The faith that comes through Jesus gave the man perfect health.</w:t>
      </w:r>
    </w:p>
    <w:p w14:paraId="3EF1C283" w14:textId="77777777" w:rsidR="004D20F2" w:rsidRPr="007B69FD" w:rsidRDefault="004D20F2" w:rsidP="004D20F2">
      <w:pPr>
        <w:spacing w:before="240" w:after="240"/>
        <w:rPr>
          <w:b/>
          <w:sz w:val="20"/>
          <w:szCs w:val="20"/>
        </w:rPr>
      </w:pPr>
      <w:r w:rsidRPr="007B69FD">
        <w:rPr>
          <w:b/>
          <w:sz w:val="20"/>
          <w:szCs w:val="20"/>
        </w:rPr>
        <w:t>Comment Section:</w:t>
      </w:r>
    </w:p>
    <w:p w14:paraId="7C4D1332" w14:textId="77777777" w:rsidR="005459B7" w:rsidRPr="007B69FD" w:rsidRDefault="005459B7">
      <w:pPr>
        <w:spacing w:line="240" w:lineRule="auto"/>
        <w:rPr>
          <w:sz w:val="40"/>
          <w:szCs w:val="44"/>
        </w:rPr>
      </w:pPr>
      <w:r w:rsidRPr="007B69FD">
        <w:rPr>
          <w:szCs w:val="44"/>
        </w:rPr>
        <w:br w:type="page"/>
      </w:r>
    </w:p>
    <w:p w14:paraId="3F5838BF" w14:textId="1BC8AACC" w:rsidR="00EB7BB3" w:rsidRPr="007B69FD" w:rsidRDefault="00EB7BB3" w:rsidP="00EB7BB3">
      <w:pPr>
        <w:pStyle w:val="Heading1"/>
        <w:keepNext w:val="0"/>
        <w:keepLines w:val="0"/>
        <w:spacing w:before="480"/>
        <w:rPr>
          <w:b/>
          <w:bCs/>
          <w:szCs w:val="44"/>
        </w:rPr>
      </w:pPr>
      <w:bookmarkStart w:id="33" w:name="_Toc166194263"/>
      <w:r w:rsidRPr="007B69FD">
        <w:rPr>
          <w:b/>
          <w:bCs/>
          <w:szCs w:val="44"/>
        </w:rPr>
        <w:lastRenderedPageBreak/>
        <w:t>Acts 4:23-31</w:t>
      </w:r>
      <w:bookmarkEnd w:id="33"/>
    </w:p>
    <w:p w14:paraId="3685C709" w14:textId="138DFA89" w:rsidR="00EB7BB3" w:rsidRPr="007B69FD" w:rsidRDefault="00EB7BB3" w:rsidP="005459B7">
      <w:pPr>
        <w:pStyle w:val="Background"/>
      </w:pPr>
      <w:r w:rsidRPr="48114252">
        <w:rPr>
          <w:b/>
          <w:lang w:val="en-US"/>
        </w:rPr>
        <w:t>Background</w:t>
      </w:r>
      <w:r w:rsidRPr="48114252">
        <w:rPr>
          <w:lang w:val="en-US"/>
        </w:rPr>
        <w:t>: In Acts 4:1-22, the Jewish religious leaders were annoyed that Peter and John were teaching that Jesus had been raised from the dead. So, they had a council meeting</w:t>
      </w:r>
      <w:r w:rsidR="00BA509F" w:rsidRPr="48114252">
        <w:rPr>
          <w:lang w:val="en-US"/>
        </w:rPr>
        <w:t>,</w:t>
      </w:r>
      <w:r w:rsidRPr="48114252">
        <w:rPr>
          <w:lang w:val="en-US"/>
        </w:rPr>
        <w:t xml:space="preserve"> and </w:t>
      </w:r>
      <w:r w:rsidR="00BA509F" w:rsidRPr="48114252">
        <w:rPr>
          <w:lang w:val="en-US"/>
        </w:rPr>
        <w:t xml:space="preserve">the </w:t>
      </w:r>
      <w:r w:rsidRPr="48114252">
        <w:rPr>
          <w:lang w:val="en-US"/>
        </w:rPr>
        <w:t>put Peter and John on trial. The leaders could find no excuse to punish them, so they just commanded them not to teach in Jesus’ name and let them go.</w:t>
      </w:r>
    </w:p>
    <w:p w14:paraId="45318155" w14:textId="5475D35F" w:rsidR="00EB7BB3" w:rsidRPr="007B69FD" w:rsidRDefault="00EB7BB3" w:rsidP="005459B7">
      <w:pPr>
        <w:pStyle w:val="Background"/>
      </w:pPr>
      <w:r w:rsidRPr="007B69FD">
        <w:t>In this passage, the believers mention David. About one thousand years before Jesus came to earth, David was an important king of Israel. He wrote much of the book of Psalms in the Old Testament</w:t>
      </w:r>
      <w:r w:rsidR="00BA509F" w:rsidRPr="007B69FD">
        <w:t>, and some of his words were prophecies</w:t>
      </w:r>
      <w:r w:rsidRPr="007B69FD">
        <w:t>.</w:t>
      </w:r>
    </w:p>
    <w:p w14:paraId="48DDA27B" w14:textId="77777777" w:rsidR="00170DC8" w:rsidRPr="00170DC8" w:rsidRDefault="00170DC8" w:rsidP="00170DC8">
      <w:pPr>
        <w:pStyle w:val="Background"/>
        <w:rPr>
          <w:b/>
          <w:bCs w:val="0"/>
          <w:i/>
          <w:iCs/>
        </w:rPr>
      </w:pPr>
      <w:r w:rsidRPr="00170DC8">
        <w:rPr>
          <w:b/>
          <w:bCs w:val="0"/>
          <w:i/>
          <w:iCs/>
        </w:rPr>
        <w:t>Read the passage.</w:t>
      </w:r>
    </w:p>
    <w:p w14:paraId="173B6449" w14:textId="77777777" w:rsidR="00EB7BB3" w:rsidRPr="007B69FD" w:rsidRDefault="00EB7BB3" w:rsidP="006D6990">
      <w:pPr>
        <w:pStyle w:val="Part1"/>
      </w:pPr>
      <w:r w:rsidRPr="007B69FD">
        <w:t>Part 1</w:t>
      </w:r>
    </w:p>
    <w:p w14:paraId="5C830628" w14:textId="7D74F327" w:rsidR="00EB7BB3" w:rsidRPr="007B69FD" w:rsidRDefault="00EB7BB3" w:rsidP="005459B7">
      <w:pPr>
        <w:pStyle w:val="Answerortell"/>
      </w:pPr>
      <w:r w:rsidRPr="007B69FD">
        <w:t xml:space="preserve">Tell in your own words what you just read in </w:t>
      </w:r>
      <w:r w:rsidR="003947E5">
        <w:t>this passage</w:t>
      </w:r>
      <w:r w:rsidRPr="007B69FD">
        <w:t>.</w:t>
      </w:r>
    </w:p>
    <w:p w14:paraId="29900ADE" w14:textId="42BD5273" w:rsidR="00EB7BB3" w:rsidRPr="007B69FD" w:rsidRDefault="00EB7BB3" w:rsidP="006D6990">
      <w:pPr>
        <w:pStyle w:val="Checklist"/>
      </w:pPr>
      <w:r w:rsidRPr="48114252">
        <w:rPr>
          <w:lang w:val="en-US"/>
        </w:rPr>
        <w:t xml:space="preserve">After Peter and John were </w:t>
      </w:r>
      <w:r w:rsidR="00D85A89" w:rsidRPr="48114252">
        <w:rPr>
          <w:lang w:val="en-US"/>
        </w:rPr>
        <w:t>released</w:t>
      </w:r>
      <w:r w:rsidRPr="48114252">
        <w:rPr>
          <w:lang w:val="en-US"/>
        </w:rPr>
        <w:t xml:space="preserve">, they told the other believers what the chief priests and elders said to them. </w:t>
      </w:r>
      <w:r w:rsidR="00D7670C" w:rsidRPr="48114252">
        <w:rPr>
          <w:lang w:val="en-US"/>
        </w:rPr>
        <w:t xml:space="preserve">[4:23]  </w:t>
      </w:r>
    </w:p>
    <w:p w14:paraId="15FDB46D" w14:textId="07AAC1E0" w:rsidR="00EB7BB3" w:rsidRPr="007B69FD" w:rsidRDefault="00EB7BB3" w:rsidP="006D6990">
      <w:pPr>
        <w:pStyle w:val="Checklist"/>
      </w:pPr>
      <w:r w:rsidRPr="007B69FD">
        <w:t xml:space="preserve">The believers prayed. They quoted a scripture that said that people would oppose the Lord and his Christ. They acknowledged that what happened to Jesus was just what God had planned. </w:t>
      </w:r>
      <w:r w:rsidR="00D7670C" w:rsidRPr="007B69FD">
        <w:t>[4:24-28]</w:t>
      </w:r>
    </w:p>
    <w:p w14:paraId="40FF81E7" w14:textId="2FE4575E" w:rsidR="00EB7BB3" w:rsidRPr="007B69FD" w:rsidRDefault="00EB7BB3" w:rsidP="006D6990">
      <w:pPr>
        <w:pStyle w:val="Checklist"/>
      </w:pPr>
      <w:r w:rsidRPr="007B69FD">
        <w:t xml:space="preserve">They prayed for the power to speak God’s word boldly. </w:t>
      </w:r>
      <w:r w:rsidR="00D7670C">
        <w:t>[</w:t>
      </w:r>
      <w:r w:rsidR="00D7670C" w:rsidRPr="007B69FD">
        <w:t>4:29-30]</w:t>
      </w:r>
    </w:p>
    <w:p w14:paraId="25275FA0" w14:textId="3B178FFB" w:rsidR="00EB7BB3" w:rsidRPr="007B69FD" w:rsidRDefault="00EB7BB3" w:rsidP="006D6990">
      <w:pPr>
        <w:pStyle w:val="Checklist"/>
      </w:pPr>
      <w:r w:rsidRPr="007B69FD">
        <w:t>Then the place in which they were gathered was shaken</w:t>
      </w:r>
      <w:r w:rsidR="00BA509F" w:rsidRPr="007B69FD">
        <w:t>,</w:t>
      </w:r>
      <w:r w:rsidRPr="007B69FD">
        <w:t xml:space="preserve"> and they were all filled with the Holy Spirit. </w:t>
      </w:r>
      <w:r w:rsidR="00D7670C">
        <w:t>[</w:t>
      </w:r>
      <w:r w:rsidR="00D7670C" w:rsidRPr="007B69FD">
        <w:t>4:31]</w:t>
      </w:r>
    </w:p>
    <w:p w14:paraId="728C3565" w14:textId="77777777" w:rsidR="00EB7BB3" w:rsidRPr="007B69FD" w:rsidRDefault="00EB7BB3" w:rsidP="00F9493C">
      <w:pPr>
        <w:pStyle w:val="Part2"/>
      </w:pPr>
      <w:r w:rsidRPr="007B69FD">
        <w:t>Part 2</w:t>
      </w:r>
    </w:p>
    <w:p w14:paraId="07E94D58" w14:textId="5ACCD7DE" w:rsidR="00EB7BB3" w:rsidRPr="007B69FD" w:rsidRDefault="003947E5" w:rsidP="005459B7">
      <w:pPr>
        <w:pStyle w:val="Answerortell"/>
      </w:pPr>
      <w:r>
        <w:t>Answer the following questions from the specified verses.</w:t>
      </w:r>
    </w:p>
    <w:p w14:paraId="1C48E0F1" w14:textId="11FB5CEA" w:rsidR="00EB7BB3" w:rsidRPr="007B69FD" w:rsidRDefault="005B4A0C" w:rsidP="0099152C">
      <w:pPr>
        <w:numPr>
          <w:ilvl w:val="0"/>
          <w:numId w:val="40"/>
        </w:numPr>
        <w:rPr>
          <w:sz w:val="20"/>
          <w:szCs w:val="20"/>
        </w:rPr>
      </w:pPr>
      <w:r w:rsidRPr="007B69FD">
        <w:rPr>
          <w:sz w:val="20"/>
          <w:szCs w:val="20"/>
        </w:rPr>
        <w:t>[4:23]</w:t>
      </w:r>
      <w:r>
        <w:rPr>
          <w:sz w:val="20"/>
          <w:szCs w:val="20"/>
        </w:rPr>
        <w:t xml:space="preserve"> </w:t>
      </w:r>
      <w:r w:rsidR="00D7670C">
        <w:rPr>
          <w:sz w:val="20"/>
          <w:szCs w:val="20"/>
        </w:rPr>
        <w:tab/>
      </w:r>
      <w:r w:rsidR="00EB7BB3" w:rsidRPr="007B69FD">
        <w:rPr>
          <w:sz w:val="20"/>
          <w:szCs w:val="20"/>
        </w:rPr>
        <w:t xml:space="preserve">What did Peter and John do after they were </w:t>
      </w:r>
      <w:r w:rsidR="00D85A89" w:rsidRPr="007B69FD">
        <w:rPr>
          <w:sz w:val="20"/>
          <w:szCs w:val="20"/>
        </w:rPr>
        <w:t>released</w:t>
      </w:r>
      <w:r w:rsidR="00EB7BB3" w:rsidRPr="007B69FD">
        <w:rPr>
          <w:sz w:val="20"/>
          <w:szCs w:val="20"/>
        </w:rPr>
        <w:t xml:space="preserve">? </w:t>
      </w:r>
    </w:p>
    <w:p w14:paraId="32EA4B54" w14:textId="60CE95A0" w:rsidR="00EB7BB3" w:rsidRPr="007B69FD" w:rsidRDefault="00EB7BB3" w:rsidP="00EB7BB3">
      <w:pPr>
        <w:ind w:left="720"/>
        <w:rPr>
          <w:sz w:val="20"/>
          <w:szCs w:val="20"/>
        </w:rPr>
      </w:pPr>
      <w:r w:rsidRPr="007B69FD">
        <w:rPr>
          <w:sz w:val="20"/>
          <w:szCs w:val="20"/>
        </w:rPr>
        <w:t>Peter and John went back to the other believers and told them what the chief priests and elders said to them.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gathering of believers do when Peter and John told them what had happened? </w:t>
      </w:r>
    </w:p>
    <w:p w14:paraId="0D749FE9" w14:textId="77777777" w:rsidR="00EB7BB3" w:rsidRPr="007B69FD" w:rsidRDefault="00EB7BB3" w:rsidP="00EB7BB3">
      <w:pPr>
        <w:ind w:left="720"/>
        <w:rPr>
          <w:sz w:val="20"/>
          <w:szCs w:val="20"/>
        </w:rPr>
      </w:pPr>
      <w:r w:rsidRPr="007B69FD">
        <w:rPr>
          <w:sz w:val="20"/>
          <w:szCs w:val="20"/>
        </w:rPr>
        <w:t>They prayed, lifting their voices to God.</w:t>
      </w:r>
    </w:p>
    <w:p w14:paraId="4E2770EE" w14:textId="77777777" w:rsidR="00EB7BB3" w:rsidRPr="007B69FD" w:rsidRDefault="00EB7BB3" w:rsidP="00EB7BB3">
      <w:pPr>
        <w:rPr>
          <w:sz w:val="20"/>
          <w:szCs w:val="20"/>
        </w:rPr>
      </w:pPr>
    </w:p>
    <w:p w14:paraId="5A2438A5" w14:textId="67D8D6B7"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believers say the Lord had made? </w:t>
      </w:r>
    </w:p>
    <w:p w14:paraId="3A9DF825" w14:textId="77777777" w:rsidR="00EB7BB3" w:rsidRPr="007B69FD" w:rsidRDefault="00EB7BB3" w:rsidP="00EB7BB3">
      <w:pPr>
        <w:ind w:left="720"/>
        <w:rPr>
          <w:sz w:val="20"/>
          <w:szCs w:val="20"/>
        </w:rPr>
      </w:pPr>
      <w:r w:rsidRPr="007B69FD">
        <w:rPr>
          <w:sz w:val="20"/>
          <w:szCs w:val="20"/>
        </w:rPr>
        <w:t>They said that he had made the heavens, the earth, the sea, and all that is in them.</w:t>
      </w:r>
    </w:p>
    <w:p w14:paraId="594573FD" w14:textId="77777777" w:rsidR="00EB7BB3" w:rsidRPr="007B69FD" w:rsidRDefault="00EB7BB3" w:rsidP="00EB7BB3">
      <w:pPr>
        <w:rPr>
          <w:sz w:val="20"/>
          <w:szCs w:val="20"/>
        </w:rPr>
      </w:pPr>
    </w:p>
    <w:p w14:paraId="587F94DD" w14:textId="04B22A3D"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Who did the believers quote </w:t>
      </w:r>
      <w:r w:rsidR="00D85A89" w:rsidRPr="007B69FD">
        <w:rPr>
          <w:sz w:val="20"/>
          <w:szCs w:val="20"/>
        </w:rPr>
        <w:t xml:space="preserve">in verse 25 </w:t>
      </w:r>
      <w:r w:rsidR="00EB7BB3" w:rsidRPr="007B69FD">
        <w:rPr>
          <w:sz w:val="20"/>
          <w:szCs w:val="20"/>
        </w:rPr>
        <w:t xml:space="preserve">as they prayed? </w:t>
      </w:r>
    </w:p>
    <w:p w14:paraId="317EC7F7" w14:textId="77777777" w:rsidR="00EB7BB3" w:rsidRPr="007B69FD" w:rsidRDefault="00EB7BB3" w:rsidP="00EB7BB3">
      <w:pPr>
        <w:ind w:left="720"/>
        <w:rPr>
          <w:sz w:val="20"/>
          <w:szCs w:val="20"/>
        </w:rPr>
      </w:pPr>
      <w:r w:rsidRPr="007B69FD">
        <w:rPr>
          <w:sz w:val="20"/>
          <w:szCs w:val="20"/>
        </w:rPr>
        <w:t>They quoted the Lord’s servant David, who was their ancestor.</w:t>
      </w:r>
    </w:p>
    <w:p w14:paraId="67CA14DC" w14:textId="77777777" w:rsidR="00EB7BB3" w:rsidRPr="007B69FD" w:rsidRDefault="00EB7BB3" w:rsidP="00EB7BB3">
      <w:pPr>
        <w:rPr>
          <w:sz w:val="20"/>
          <w:szCs w:val="20"/>
        </w:rPr>
      </w:pPr>
    </w:p>
    <w:p w14:paraId="4E8F3CB9" w14:textId="420B0E06"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What did David say about the Gentile nations? </w:t>
      </w:r>
    </w:p>
    <w:p w14:paraId="68196843" w14:textId="20FDD0E9" w:rsidR="00EB7BB3" w:rsidRPr="007B69FD" w:rsidRDefault="00EB7BB3" w:rsidP="00EB7BB3">
      <w:pPr>
        <w:ind w:left="720"/>
        <w:rPr>
          <w:sz w:val="20"/>
          <w:szCs w:val="20"/>
        </w:rPr>
      </w:pPr>
      <w:r w:rsidRPr="007B69FD">
        <w:rPr>
          <w:sz w:val="20"/>
          <w:szCs w:val="20"/>
        </w:rPr>
        <w:t xml:space="preserve">The Gentile nations raged, and </w:t>
      </w:r>
      <w:r w:rsidR="00D85A89" w:rsidRPr="007B69FD">
        <w:rPr>
          <w:sz w:val="20"/>
          <w:szCs w:val="20"/>
        </w:rPr>
        <w:t xml:space="preserve">they </w:t>
      </w:r>
      <w:r w:rsidRPr="007B69FD">
        <w:rPr>
          <w:sz w:val="20"/>
          <w:szCs w:val="20"/>
        </w:rPr>
        <w:t xml:space="preserve">plotted in vain against the Lord God and the Messiah. </w:t>
      </w:r>
    </w:p>
    <w:p w14:paraId="31C1B120" w14:textId="77777777" w:rsidR="00EB7BB3" w:rsidRPr="007B69FD" w:rsidRDefault="00EB7BB3" w:rsidP="00EB7BB3">
      <w:pPr>
        <w:rPr>
          <w:sz w:val="20"/>
          <w:szCs w:val="20"/>
        </w:rPr>
      </w:pPr>
    </w:p>
    <w:p w14:paraId="6EB4E9D8" w14:textId="3D25C7EF" w:rsidR="00EB7BB3" w:rsidRPr="007B69FD" w:rsidRDefault="005B4A0C" w:rsidP="0099152C">
      <w:pPr>
        <w:numPr>
          <w:ilvl w:val="0"/>
          <w:numId w:val="40"/>
        </w:numPr>
        <w:rPr>
          <w:sz w:val="20"/>
          <w:szCs w:val="20"/>
        </w:rPr>
      </w:pPr>
      <w:r w:rsidRPr="007B69FD">
        <w:rPr>
          <w:sz w:val="20"/>
          <w:szCs w:val="20"/>
        </w:rPr>
        <w:t>[4:26]</w:t>
      </w:r>
      <w:r>
        <w:rPr>
          <w:sz w:val="20"/>
          <w:szCs w:val="20"/>
        </w:rPr>
        <w:t xml:space="preserve"> </w:t>
      </w:r>
      <w:r w:rsidR="00D7670C">
        <w:rPr>
          <w:sz w:val="20"/>
          <w:szCs w:val="20"/>
        </w:rPr>
        <w:tab/>
      </w:r>
      <w:r w:rsidR="00EB7BB3" w:rsidRPr="007B69FD">
        <w:rPr>
          <w:sz w:val="20"/>
          <w:szCs w:val="20"/>
        </w:rPr>
        <w:t xml:space="preserve">What did David say about the kings of the earth and the rulers? </w:t>
      </w:r>
    </w:p>
    <w:p w14:paraId="2D7BFFC7" w14:textId="7259D4EB" w:rsidR="00EB7BB3" w:rsidRPr="007B69FD" w:rsidRDefault="00EB7BB3" w:rsidP="48114252">
      <w:pPr>
        <w:ind w:left="720"/>
        <w:rPr>
          <w:sz w:val="20"/>
          <w:szCs w:val="20"/>
          <w:lang w:val="en-US"/>
        </w:rPr>
      </w:pPr>
      <w:r w:rsidRPr="48114252">
        <w:rPr>
          <w:sz w:val="20"/>
          <w:szCs w:val="20"/>
          <w:lang w:val="en-US"/>
        </w:rPr>
        <w:t>They gathered together against the Lord and against his Christ (which means his Anointed One).</w:t>
      </w:r>
    </w:p>
    <w:p w14:paraId="091035F6" w14:textId="77777777" w:rsidR="00EB7BB3" w:rsidRPr="007B69FD" w:rsidRDefault="00EB7BB3" w:rsidP="00EB7BB3">
      <w:pPr>
        <w:rPr>
          <w:sz w:val="20"/>
          <w:szCs w:val="20"/>
        </w:rPr>
      </w:pPr>
    </w:p>
    <w:p w14:paraId="4DF2C87A" w14:textId="6D73E7CD"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D85A89" w:rsidRPr="007B69FD">
        <w:rPr>
          <w:sz w:val="20"/>
          <w:szCs w:val="20"/>
        </w:rPr>
        <w:t>In verse 27, w</w:t>
      </w:r>
      <w:r w:rsidR="00EB7BB3" w:rsidRPr="007B69FD">
        <w:rPr>
          <w:sz w:val="20"/>
          <w:szCs w:val="20"/>
        </w:rPr>
        <w:t xml:space="preserve">ho did the believers speak about as they prayed? </w:t>
      </w:r>
    </w:p>
    <w:p w14:paraId="7601CD4E" w14:textId="77777777" w:rsidR="00EB7BB3" w:rsidRPr="007B69FD" w:rsidRDefault="00EB7BB3" w:rsidP="00EB7BB3">
      <w:pPr>
        <w:ind w:left="720"/>
        <w:rPr>
          <w:sz w:val="20"/>
          <w:szCs w:val="20"/>
        </w:rPr>
      </w:pPr>
      <w:r w:rsidRPr="007B69FD">
        <w:rPr>
          <w:sz w:val="20"/>
          <w:szCs w:val="20"/>
        </w:rPr>
        <w:t>They spoke about Herod, Pontius Pilate, the Gentiles, and the people of Israel.</w:t>
      </w:r>
    </w:p>
    <w:p w14:paraId="5B9060B0" w14:textId="77777777" w:rsidR="00BB0CF2" w:rsidRPr="007B69FD" w:rsidRDefault="00BB0CF2" w:rsidP="00BB0CF2">
      <w:pPr>
        <w:pStyle w:val="Continuedline"/>
      </w:pPr>
      <w:r w:rsidRPr="007B69FD">
        <w:lastRenderedPageBreak/>
        <w:t>Acts 4:23-31 continued</w:t>
      </w:r>
    </w:p>
    <w:p w14:paraId="3E2E1323" w14:textId="77777777" w:rsidR="00EB7BB3" w:rsidRPr="007B69FD" w:rsidRDefault="00EB7BB3" w:rsidP="00EB7BB3">
      <w:pPr>
        <w:rPr>
          <w:sz w:val="20"/>
          <w:szCs w:val="20"/>
        </w:rPr>
      </w:pPr>
    </w:p>
    <w:p w14:paraId="08A0EB7A" w14:textId="1290845C"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EB7BB3" w:rsidRPr="007B69FD">
        <w:rPr>
          <w:sz w:val="20"/>
          <w:szCs w:val="20"/>
        </w:rPr>
        <w:t xml:space="preserve">What did the believers say those people had done? </w:t>
      </w:r>
    </w:p>
    <w:p w14:paraId="20765EEB" w14:textId="77777777" w:rsidR="00EB7BB3" w:rsidRPr="007B69FD" w:rsidRDefault="00EB7BB3" w:rsidP="00EB7BB3">
      <w:pPr>
        <w:ind w:left="720"/>
        <w:rPr>
          <w:sz w:val="20"/>
          <w:szCs w:val="20"/>
        </w:rPr>
      </w:pPr>
      <w:r w:rsidRPr="007B69FD">
        <w:rPr>
          <w:sz w:val="20"/>
          <w:szCs w:val="20"/>
        </w:rPr>
        <w:t>Those people had gathered against God’s holy servant Jesus, whom God had anointed.</w:t>
      </w:r>
    </w:p>
    <w:p w14:paraId="0B8AC88B" w14:textId="77777777" w:rsidR="00EB7BB3" w:rsidRPr="007B69FD" w:rsidRDefault="00EB7BB3" w:rsidP="00366767">
      <w:pPr>
        <w:rPr>
          <w:sz w:val="20"/>
          <w:szCs w:val="20"/>
        </w:rPr>
      </w:pPr>
    </w:p>
    <w:p w14:paraId="663C33B7" w14:textId="4D326BA7" w:rsidR="00EB7BB3" w:rsidRPr="007B69FD" w:rsidRDefault="005B4A0C" w:rsidP="0099152C">
      <w:pPr>
        <w:numPr>
          <w:ilvl w:val="0"/>
          <w:numId w:val="40"/>
        </w:numPr>
        <w:rPr>
          <w:sz w:val="20"/>
          <w:szCs w:val="20"/>
        </w:rPr>
      </w:pPr>
      <w:r w:rsidRPr="007B69FD">
        <w:rPr>
          <w:sz w:val="20"/>
          <w:szCs w:val="20"/>
        </w:rPr>
        <w:t>[4:28]</w:t>
      </w:r>
      <w:r>
        <w:rPr>
          <w:sz w:val="20"/>
          <w:szCs w:val="20"/>
        </w:rPr>
        <w:t xml:space="preserve"> </w:t>
      </w:r>
      <w:r w:rsidR="00D7670C">
        <w:rPr>
          <w:sz w:val="20"/>
          <w:szCs w:val="20"/>
        </w:rPr>
        <w:tab/>
      </w:r>
      <w:r w:rsidR="00EB7BB3" w:rsidRPr="007B69FD">
        <w:rPr>
          <w:sz w:val="20"/>
          <w:szCs w:val="20"/>
        </w:rPr>
        <w:t xml:space="preserve">Who had decided and planned what would happen to Jesus? </w:t>
      </w:r>
    </w:p>
    <w:p w14:paraId="2E98EEAA" w14:textId="77777777" w:rsidR="00EB7BB3" w:rsidRPr="007B69FD" w:rsidRDefault="00EB7BB3" w:rsidP="00EB7BB3">
      <w:pPr>
        <w:ind w:left="720"/>
        <w:rPr>
          <w:b/>
          <w:sz w:val="20"/>
          <w:szCs w:val="20"/>
        </w:rPr>
      </w:pPr>
      <w:r w:rsidRPr="007B69FD">
        <w:rPr>
          <w:sz w:val="20"/>
          <w:szCs w:val="20"/>
        </w:rPr>
        <w:t>God had decided in advance what would happen.</w:t>
      </w:r>
    </w:p>
    <w:p w14:paraId="2E864BD9" w14:textId="77777777" w:rsidR="00EB7BB3" w:rsidRPr="007B69FD" w:rsidRDefault="00EB7BB3" w:rsidP="00EB7BB3">
      <w:pPr>
        <w:rPr>
          <w:sz w:val="20"/>
          <w:szCs w:val="20"/>
        </w:rPr>
      </w:pPr>
    </w:p>
    <w:p w14:paraId="71188F48" w14:textId="2258C248" w:rsidR="00EB7BB3" w:rsidRPr="007B69FD" w:rsidRDefault="005B4A0C" w:rsidP="0099152C">
      <w:pPr>
        <w:numPr>
          <w:ilvl w:val="0"/>
          <w:numId w:val="40"/>
        </w:numPr>
        <w:rPr>
          <w:sz w:val="20"/>
          <w:szCs w:val="20"/>
        </w:rPr>
      </w:pPr>
      <w:r w:rsidRPr="007B69FD">
        <w:rPr>
          <w:sz w:val="20"/>
          <w:szCs w:val="20"/>
        </w:rPr>
        <w:t>[4:29-30]</w:t>
      </w:r>
      <w:r>
        <w:rPr>
          <w:sz w:val="20"/>
          <w:szCs w:val="20"/>
        </w:rPr>
        <w:t xml:space="preserve"> </w:t>
      </w:r>
      <w:r w:rsidR="00D7670C">
        <w:rPr>
          <w:sz w:val="20"/>
          <w:szCs w:val="20"/>
        </w:rPr>
        <w:tab/>
      </w:r>
      <w:r w:rsidR="00EB7BB3" w:rsidRPr="007B69FD">
        <w:rPr>
          <w:sz w:val="20"/>
          <w:szCs w:val="20"/>
        </w:rPr>
        <w:t xml:space="preserve">What did the believers ask the Lord to do? </w:t>
      </w:r>
    </w:p>
    <w:p w14:paraId="563DB9FC" w14:textId="77777777" w:rsidR="00EB7BB3" w:rsidRPr="007B69FD" w:rsidRDefault="00EB7BB3" w:rsidP="00EB7BB3">
      <w:pPr>
        <w:ind w:left="720"/>
        <w:rPr>
          <w:sz w:val="20"/>
          <w:szCs w:val="20"/>
        </w:rPr>
      </w:pPr>
      <w:r w:rsidRPr="007B69FD">
        <w:rPr>
          <w:sz w:val="20"/>
          <w:szCs w:val="20"/>
        </w:rPr>
        <w:t xml:space="preserve">They asked him to enable them to speak his word with boldness, and they asked him to heal people and to give signs and wonders through Jesus’ name. </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 xml:space="preserve">What happened after the believers were done praying? </w:t>
      </w:r>
    </w:p>
    <w:p w14:paraId="6C48890D" w14:textId="2576B4AE" w:rsidR="00EB7BB3" w:rsidRPr="007B69FD" w:rsidRDefault="00EB7BB3" w:rsidP="00EB7BB3">
      <w:pPr>
        <w:ind w:left="720"/>
        <w:rPr>
          <w:sz w:val="20"/>
          <w:szCs w:val="20"/>
        </w:rPr>
      </w:pPr>
      <w:r w:rsidRPr="007B69FD">
        <w:rPr>
          <w:sz w:val="20"/>
          <w:szCs w:val="20"/>
        </w:rPr>
        <w:t xml:space="preserve">After they prayed, the place </w:t>
      </w:r>
      <w:r w:rsidR="0064297D" w:rsidRPr="007B69FD">
        <w:rPr>
          <w:sz w:val="20"/>
          <w:szCs w:val="20"/>
        </w:rPr>
        <w:t>where</w:t>
      </w:r>
      <w:r w:rsidRPr="007B69FD">
        <w:rPr>
          <w:sz w:val="20"/>
          <w:szCs w:val="20"/>
        </w:rPr>
        <w:t xml:space="preserve"> they </w:t>
      </w:r>
      <w:r w:rsidR="002F776E" w:rsidRPr="007B69FD">
        <w:rPr>
          <w:sz w:val="20"/>
          <w:szCs w:val="20"/>
        </w:rPr>
        <w:t xml:space="preserve">were </w:t>
      </w:r>
      <w:r w:rsidRPr="007B69FD">
        <w:rPr>
          <w:sz w:val="20"/>
          <w:szCs w:val="20"/>
        </w:rPr>
        <w:t>gathered was shaken, and they were all filled with the Holy Spirit.</w:t>
      </w:r>
    </w:p>
    <w:p w14:paraId="35BEAF9C" w14:textId="77777777" w:rsidR="00EB7BB3" w:rsidRPr="007B69FD" w:rsidRDefault="00EB7BB3" w:rsidP="00EB7BB3">
      <w:pPr>
        <w:rPr>
          <w:sz w:val="20"/>
          <w:szCs w:val="20"/>
        </w:rPr>
      </w:pPr>
    </w:p>
    <w:p w14:paraId="6F63BF1F" w14:textId="2F1131E6"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What did the believers do</w:t>
      </w:r>
      <w:r w:rsidR="0064297D" w:rsidRPr="007B69FD">
        <w:rPr>
          <w:sz w:val="20"/>
          <w:szCs w:val="20"/>
        </w:rPr>
        <w:t xml:space="preserve"> once they were filled with the Holy Spirit</w:t>
      </w:r>
      <w:r w:rsidR="00EB7BB3" w:rsidRPr="007B69FD">
        <w:rPr>
          <w:sz w:val="20"/>
          <w:szCs w:val="20"/>
        </w:rPr>
        <w:t xml:space="preserve">? </w:t>
      </w:r>
    </w:p>
    <w:p w14:paraId="60A80517" w14:textId="02A121A9" w:rsidR="00EB7BB3" w:rsidRPr="007B69FD" w:rsidRDefault="00EB7BB3" w:rsidP="00EB7BB3">
      <w:pPr>
        <w:rPr>
          <w:sz w:val="20"/>
          <w:szCs w:val="20"/>
        </w:rPr>
      </w:pPr>
      <w:r w:rsidRPr="007B69FD">
        <w:rPr>
          <w:sz w:val="20"/>
          <w:szCs w:val="20"/>
        </w:rPr>
        <w:tab/>
      </w:r>
      <w:r w:rsidR="00D7670C">
        <w:rPr>
          <w:sz w:val="20"/>
          <w:szCs w:val="20"/>
        </w:rPr>
        <w:tab/>
      </w:r>
      <w:r w:rsidR="00D7670C">
        <w:rPr>
          <w:sz w:val="20"/>
          <w:szCs w:val="20"/>
        </w:rPr>
        <w:tab/>
      </w:r>
      <w:r w:rsidR="00D7670C">
        <w:rPr>
          <w:sz w:val="20"/>
          <w:szCs w:val="20"/>
        </w:rPr>
        <w:tab/>
      </w:r>
      <w:r w:rsidR="00D7670C">
        <w:rPr>
          <w:sz w:val="20"/>
          <w:szCs w:val="20"/>
        </w:rPr>
        <w:tab/>
      </w:r>
      <w:r w:rsidRPr="007B69FD">
        <w:rPr>
          <w:sz w:val="20"/>
          <w:szCs w:val="20"/>
        </w:rPr>
        <w:t>They spoke the word of God boldly.</w:t>
      </w:r>
    </w:p>
    <w:p w14:paraId="28D834E0" w14:textId="77777777" w:rsidR="00EB7BB3" w:rsidRPr="007B69FD" w:rsidRDefault="00EB7BB3" w:rsidP="00EB7BB3">
      <w:pPr>
        <w:spacing w:before="240" w:after="240"/>
        <w:rPr>
          <w:b/>
          <w:sz w:val="20"/>
          <w:szCs w:val="20"/>
        </w:rPr>
      </w:pPr>
      <w:r w:rsidRPr="007B69FD">
        <w:rPr>
          <w:b/>
          <w:sz w:val="20"/>
          <w:szCs w:val="20"/>
        </w:rPr>
        <w:t>Comment Section:</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w:pStyle w:val="Heading1"/>
        <w:keepNext w:val="0"/>
        <w:keepLines w:val="0"/>
        <w:spacing w:before="480"/>
        <w:rPr>
          <w:b/>
          <w:bCs/>
          <w:szCs w:val="44"/>
        </w:rPr>
      </w:pPr>
      <w:bookmarkStart w:id="34" w:name="_Toc166194264"/>
      <w:r w:rsidRPr="007B69FD">
        <w:rPr>
          <w:b/>
          <w:bCs/>
          <w:szCs w:val="44"/>
        </w:rPr>
        <w:lastRenderedPageBreak/>
        <w:t>Acts 16:11-15</w:t>
      </w:r>
      <w:bookmarkEnd w:id="34"/>
    </w:p>
    <w:p w14:paraId="1002EEBA" w14:textId="5BA350EA" w:rsidR="00E2610E" w:rsidRPr="007B69FD" w:rsidRDefault="00E2610E" w:rsidP="005459B7">
      <w:pPr>
        <w:pStyle w:val="Background"/>
        <w:rPr>
          <w:b/>
          <w:sz w:val="32"/>
          <w:szCs w:val="32"/>
        </w:rPr>
      </w:pPr>
      <w:r w:rsidRPr="007B69FD">
        <w:rPr>
          <w:b/>
        </w:rPr>
        <w:t>Background</w:t>
      </w:r>
      <w:r w:rsidRPr="007B69FD">
        <w:t xml:space="preserve">: Paul had a vision of a man in Macedonia saying that </w:t>
      </w:r>
      <w:r w:rsidR="00DC700E" w:rsidRPr="007B69FD">
        <w:t>Paul</w:t>
      </w:r>
      <w:r w:rsidRPr="007B69FD">
        <w:t xml:space="preserve"> should come to Macedonia and help them, so </w:t>
      </w:r>
      <w:r w:rsidR="00DC700E" w:rsidRPr="007B69FD">
        <w:t>Paul</w:t>
      </w:r>
      <w:r w:rsidRPr="007B69FD">
        <w:t xml:space="preserve"> and his companions planned to go there. Luke, the author of this book, was one of Paul’s companions.</w:t>
      </w:r>
    </w:p>
    <w:p w14:paraId="79AF1F4C" w14:textId="77777777" w:rsidR="00170DC8" w:rsidRPr="00170DC8" w:rsidRDefault="00170DC8" w:rsidP="00170DC8">
      <w:pPr>
        <w:pStyle w:val="Background"/>
        <w:rPr>
          <w:b/>
          <w:bCs w:val="0"/>
          <w:i/>
          <w:iCs/>
        </w:rPr>
      </w:pPr>
      <w:r w:rsidRPr="00170DC8">
        <w:rPr>
          <w:b/>
          <w:bCs w:val="0"/>
          <w:i/>
          <w:iCs/>
        </w:rPr>
        <w:t>Read the passage.</w:t>
      </w:r>
    </w:p>
    <w:p w14:paraId="5B8D0200" w14:textId="77777777" w:rsidR="00E2610E" w:rsidRPr="007B69FD" w:rsidRDefault="00E2610E" w:rsidP="006D6990">
      <w:pPr>
        <w:pStyle w:val="Part1"/>
      </w:pPr>
      <w:r w:rsidRPr="007B69FD">
        <w:t>Part 1</w:t>
      </w:r>
    </w:p>
    <w:p w14:paraId="4B92AF30" w14:textId="61C1B6BE" w:rsidR="00E2610E" w:rsidRPr="007B69FD" w:rsidRDefault="00E2610E" w:rsidP="005459B7">
      <w:pPr>
        <w:pStyle w:val="Answerortell"/>
      </w:pPr>
      <w:r w:rsidRPr="007B69FD">
        <w:t xml:space="preserve">Tell in your own words what you just read in </w:t>
      </w:r>
      <w:r w:rsidR="003947E5">
        <w:t>this passage</w:t>
      </w:r>
      <w:r w:rsidRPr="007B69FD">
        <w:t>.</w:t>
      </w:r>
    </w:p>
    <w:p w14:paraId="5557A193" w14:textId="284F143B" w:rsidR="00E2610E" w:rsidRPr="007B69FD" w:rsidRDefault="00E2610E" w:rsidP="006D6990">
      <w:pPr>
        <w:pStyle w:val="Checklist"/>
      </w:pPr>
      <w:r w:rsidRPr="007B69FD">
        <w:t xml:space="preserve">Paul and his companions went to Philippi in Macedonia. </w:t>
      </w:r>
      <w:r w:rsidR="00BD114C" w:rsidRPr="007B69FD">
        <w:t>[16:11-12]</w:t>
      </w:r>
    </w:p>
    <w:p w14:paraId="1DDE55C7" w14:textId="20D5123F" w:rsidR="00E2610E" w:rsidRPr="007B69FD" w:rsidRDefault="00E2610E" w:rsidP="006D6990">
      <w:pPr>
        <w:pStyle w:val="Checklist"/>
      </w:pPr>
      <w:r w:rsidRPr="007B69FD">
        <w:t xml:space="preserve">They went to the river and spoke with the women there. </w:t>
      </w:r>
      <w:r w:rsidR="00BD114C" w:rsidRPr="007B69FD">
        <w:t>[16:13]</w:t>
      </w:r>
    </w:p>
    <w:p w14:paraId="758D70CE" w14:textId="359449D5" w:rsidR="00E2610E" w:rsidRPr="007B69FD" w:rsidRDefault="00E2610E" w:rsidP="006D6990">
      <w:pPr>
        <w:pStyle w:val="Checklist"/>
      </w:pPr>
      <w:r w:rsidRPr="007B69FD">
        <w:t xml:space="preserve">Lydia listened, and she and her household were baptized. </w:t>
      </w:r>
      <w:r w:rsidR="00BD114C" w:rsidRPr="007B69FD">
        <w:t>[16:14-15]</w:t>
      </w:r>
    </w:p>
    <w:p w14:paraId="4E2D93E8" w14:textId="77777777" w:rsidR="00E2610E" w:rsidRPr="007B69FD" w:rsidRDefault="00E2610E" w:rsidP="00366767">
      <w:pPr>
        <w:pStyle w:val="Part2"/>
      </w:pPr>
      <w:r w:rsidRPr="007B69FD">
        <w:t>Part 2</w:t>
      </w:r>
    </w:p>
    <w:p w14:paraId="45901BE6" w14:textId="4598D768" w:rsidR="00E2610E" w:rsidRPr="007B69FD" w:rsidRDefault="003947E5" w:rsidP="005459B7">
      <w:pPr>
        <w:pStyle w:val="Answerortell"/>
      </w:pPr>
      <w:r>
        <w:t>Answer the following questions from the specified verses.</w:t>
      </w:r>
    </w:p>
    <w:p w14:paraId="448B209E" w14:textId="14E144FA" w:rsidR="00E2610E" w:rsidRPr="007B69FD" w:rsidRDefault="005B4A0C" w:rsidP="0099152C">
      <w:pPr>
        <w:numPr>
          <w:ilvl w:val="0"/>
          <w:numId w:val="44"/>
        </w:numPr>
        <w:rPr>
          <w:sz w:val="20"/>
          <w:szCs w:val="20"/>
          <w:lang w:val="en-US"/>
        </w:rPr>
      </w:pPr>
      <w:r w:rsidRPr="48114252">
        <w:rPr>
          <w:sz w:val="20"/>
          <w:szCs w:val="20"/>
          <w:lang w:val="en-US"/>
        </w:rPr>
        <w:t xml:space="preserve">[16:11] </w:t>
      </w:r>
      <w:r w:rsidR="00BD114C">
        <w:rPr>
          <w:sz w:val="20"/>
          <w:szCs w:val="20"/>
          <w:lang w:val="en-US"/>
        </w:rPr>
        <w:tab/>
      </w:r>
      <w:r w:rsidR="00E2610E" w:rsidRPr="48114252">
        <w:rPr>
          <w:sz w:val="20"/>
          <w:szCs w:val="20"/>
          <w:lang w:val="en-US"/>
        </w:rPr>
        <w:t xml:space="preserve">What places did </w:t>
      </w:r>
      <w:proofErr w:type="gramStart"/>
      <w:r w:rsidR="00E2610E" w:rsidRPr="48114252">
        <w:rPr>
          <w:sz w:val="20"/>
          <w:szCs w:val="20"/>
          <w:lang w:val="en-US"/>
        </w:rPr>
        <w:t>Paul</w:t>
      </w:r>
      <w:proofErr w:type="gramEnd"/>
      <w:r w:rsidR="00E2610E" w:rsidRPr="48114252">
        <w:rPr>
          <w:sz w:val="20"/>
          <w:szCs w:val="20"/>
          <w:lang w:val="en-US"/>
        </w:rPr>
        <w:t xml:space="preserve"> and his companions sail to? </w:t>
      </w:r>
    </w:p>
    <w:p w14:paraId="286F33FA" w14:textId="77777777" w:rsidR="00E2610E" w:rsidRPr="007B69FD" w:rsidRDefault="00E2610E" w:rsidP="00E2610E">
      <w:pPr>
        <w:ind w:left="720"/>
        <w:rPr>
          <w:sz w:val="20"/>
          <w:szCs w:val="20"/>
        </w:rPr>
      </w:pPr>
      <w:r w:rsidRPr="007B69FD">
        <w:rPr>
          <w:sz w:val="20"/>
          <w:szCs w:val="20"/>
        </w:rPr>
        <w:t>They sailed to Samothrace and Neapolis and then to Philippi.</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w:numPr>
          <w:ilvl w:val="0"/>
          <w:numId w:val="44"/>
        </w:numPr>
        <w:rPr>
          <w:sz w:val="20"/>
          <w:szCs w:val="20"/>
        </w:rPr>
      </w:pPr>
      <w:r w:rsidRPr="007B69FD">
        <w:rPr>
          <w:sz w:val="20"/>
          <w:szCs w:val="20"/>
        </w:rPr>
        <w:t>[16:12]</w:t>
      </w:r>
      <w:r>
        <w:rPr>
          <w:sz w:val="20"/>
          <w:szCs w:val="20"/>
        </w:rPr>
        <w:t xml:space="preserve"> </w:t>
      </w:r>
      <w:r w:rsidR="00BD114C">
        <w:rPr>
          <w:sz w:val="20"/>
          <w:szCs w:val="20"/>
        </w:rPr>
        <w:tab/>
      </w:r>
      <w:r w:rsidR="00E2610E" w:rsidRPr="007B69FD">
        <w:rPr>
          <w:sz w:val="20"/>
          <w:szCs w:val="20"/>
        </w:rPr>
        <w:t>What do</w:t>
      </w:r>
      <w:r w:rsidR="00BB0CF2">
        <w:rPr>
          <w:sz w:val="20"/>
          <w:szCs w:val="20"/>
        </w:rPr>
        <w:t xml:space="preserve">es the passage say about the city of </w:t>
      </w:r>
      <w:r w:rsidR="00E2610E" w:rsidRPr="007B69FD">
        <w:rPr>
          <w:sz w:val="20"/>
          <w:szCs w:val="20"/>
        </w:rPr>
        <w:t xml:space="preserve">Philippi? </w:t>
      </w:r>
    </w:p>
    <w:p w14:paraId="5AF4EA43" w14:textId="05E528F8" w:rsidR="00E2610E" w:rsidRPr="007B69FD" w:rsidRDefault="00E2610E" w:rsidP="00E2610E">
      <w:pPr>
        <w:ind w:left="720"/>
        <w:rPr>
          <w:sz w:val="20"/>
          <w:szCs w:val="20"/>
        </w:rPr>
      </w:pPr>
      <w:r w:rsidRPr="007B69FD">
        <w:rPr>
          <w:sz w:val="20"/>
          <w:szCs w:val="20"/>
        </w:rPr>
        <w:t xml:space="preserve">Philippi was </w:t>
      </w:r>
      <w:r w:rsidR="00BB0CF2">
        <w:rPr>
          <w:sz w:val="20"/>
          <w:szCs w:val="20"/>
        </w:rPr>
        <w:t xml:space="preserve">a Roman colony, and it was </w:t>
      </w:r>
      <w:r w:rsidRPr="007B69FD">
        <w:rPr>
          <w:sz w:val="20"/>
          <w:szCs w:val="20"/>
        </w:rPr>
        <w:t>the most important city in the district of Macedonia.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did Paul and his companions do? </w:t>
      </w:r>
    </w:p>
    <w:p w14:paraId="29080777" w14:textId="77777777" w:rsidR="00E2610E" w:rsidRPr="007B69FD" w:rsidRDefault="00E2610E" w:rsidP="00E2610E">
      <w:pPr>
        <w:ind w:left="720"/>
        <w:rPr>
          <w:sz w:val="20"/>
          <w:szCs w:val="20"/>
        </w:rPr>
      </w:pPr>
      <w:r w:rsidRPr="007B69FD">
        <w:rPr>
          <w:sz w:val="20"/>
          <w:szCs w:val="20"/>
        </w:rPr>
        <w:t>They sat down and spoke with the women who had gathered by the river.</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do you think the women had gathered to do? </w:t>
      </w:r>
    </w:p>
    <w:p w14:paraId="0D3DFC80" w14:textId="06DE5277" w:rsidR="00E2610E" w:rsidRPr="007B69FD" w:rsidRDefault="004600F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2610E" w:rsidRPr="48114252">
        <w:rPr>
          <w:sz w:val="20"/>
          <w:szCs w:val="20"/>
          <w:lang w:val="en-US"/>
        </w:rPr>
        <w:t>The text indicates that they had probably gathered to pray.</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w:numPr>
          <w:ilvl w:val="0"/>
          <w:numId w:val="44"/>
        </w:numPr>
        <w:rPr>
          <w:sz w:val="20"/>
          <w:szCs w:val="20"/>
        </w:rPr>
      </w:pPr>
      <w:r w:rsidRPr="007B69FD">
        <w:rPr>
          <w:sz w:val="20"/>
          <w:szCs w:val="20"/>
        </w:rPr>
        <w:t>[16:14]</w:t>
      </w:r>
      <w:r>
        <w:rPr>
          <w:sz w:val="20"/>
          <w:szCs w:val="20"/>
        </w:rPr>
        <w:t xml:space="preserve"> </w:t>
      </w:r>
      <w:r w:rsidR="00BD114C">
        <w:rPr>
          <w:sz w:val="20"/>
          <w:szCs w:val="20"/>
        </w:rPr>
        <w:tab/>
      </w:r>
      <w:r w:rsidR="00E2610E" w:rsidRPr="007B69FD">
        <w:rPr>
          <w:sz w:val="20"/>
          <w:szCs w:val="20"/>
        </w:rPr>
        <w:t xml:space="preserve">Who did Paul meet at the river? </w:t>
      </w:r>
    </w:p>
    <w:p w14:paraId="17BDD1B8" w14:textId="77777777" w:rsidR="00E2610E" w:rsidRPr="007B69FD" w:rsidRDefault="00E2610E" w:rsidP="48114252">
      <w:pPr>
        <w:ind w:left="720"/>
        <w:rPr>
          <w:sz w:val="20"/>
          <w:szCs w:val="20"/>
          <w:lang w:val="en-US"/>
        </w:rPr>
      </w:pPr>
      <w:r w:rsidRPr="48114252">
        <w:rPr>
          <w:sz w:val="20"/>
          <w:szCs w:val="20"/>
          <w:lang w:val="en-US"/>
        </w:rPr>
        <w:t>He met Lydia, a merchant and a worshiper of God.</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w:numPr>
          <w:ilvl w:val="0"/>
          <w:numId w:val="44"/>
        </w:numPr>
        <w:rPr>
          <w:sz w:val="20"/>
          <w:szCs w:val="20"/>
        </w:rPr>
      </w:pPr>
      <w:r w:rsidRPr="007B69FD">
        <w:rPr>
          <w:sz w:val="20"/>
          <w:szCs w:val="20"/>
        </w:rPr>
        <w:t>[16:14-15]</w:t>
      </w:r>
      <w:r>
        <w:rPr>
          <w:sz w:val="20"/>
          <w:szCs w:val="20"/>
        </w:rPr>
        <w:t xml:space="preserve"> </w:t>
      </w:r>
      <w:r w:rsidR="00BD114C">
        <w:rPr>
          <w:sz w:val="20"/>
          <w:szCs w:val="20"/>
        </w:rPr>
        <w:tab/>
      </w:r>
      <w:r w:rsidR="00E2610E" w:rsidRPr="007B69FD">
        <w:rPr>
          <w:sz w:val="20"/>
          <w:szCs w:val="20"/>
        </w:rPr>
        <w:t xml:space="preserve">What did Lydia and the members of her household do? </w:t>
      </w:r>
    </w:p>
    <w:p w14:paraId="6C403CF4" w14:textId="77777777" w:rsidR="00E2610E" w:rsidRPr="007B69FD" w:rsidRDefault="00E2610E" w:rsidP="00E2610E">
      <w:pPr>
        <w:ind w:left="720"/>
        <w:rPr>
          <w:sz w:val="20"/>
          <w:szCs w:val="20"/>
        </w:rPr>
      </w:pPr>
      <w:r w:rsidRPr="007B69FD">
        <w:rPr>
          <w:sz w:val="20"/>
          <w:szCs w:val="20"/>
        </w:rPr>
        <w:t>After they responded to the gospel, they were baptized.</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w:numPr>
          <w:ilvl w:val="0"/>
          <w:numId w:val="44"/>
        </w:numPr>
        <w:rPr>
          <w:sz w:val="20"/>
          <w:szCs w:val="20"/>
        </w:rPr>
      </w:pPr>
      <w:r w:rsidRPr="007B69FD">
        <w:rPr>
          <w:sz w:val="20"/>
          <w:szCs w:val="20"/>
        </w:rPr>
        <w:t>[16:15]</w:t>
      </w:r>
      <w:r>
        <w:rPr>
          <w:sz w:val="20"/>
          <w:szCs w:val="20"/>
        </w:rPr>
        <w:t xml:space="preserve"> </w:t>
      </w:r>
      <w:r w:rsidR="00BD114C">
        <w:rPr>
          <w:sz w:val="20"/>
          <w:szCs w:val="20"/>
        </w:rPr>
        <w:tab/>
      </w:r>
      <w:r w:rsidR="00E2610E" w:rsidRPr="007B69FD">
        <w:rPr>
          <w:sz w:val="20"/>
          <w:szCs w:val="20"/>
        </w:rPr>
        <w:t xml:space="preserve">What did Lydia persuade Paul and his companions to do? </w:t>
      </w:r>
    </w:p>
    <w:p w14:paraId="1E6CBAEC" w14:textId="77777777" w:rsidR="00E2610E" w:rsidRPr="007B69FD" w:rsidRDefault="00E2610E" w:rsidP="00E2610E">
      <w:pPr>
        <w:ind w:left="720"/>
        <w:rPr>
          <w:sz w:val="20"/>
          <w:szCs w:val="20"/>
        </w:rPr>
      </w:pPr>
      <w:r w:rsidRPr="007B69FD">
        <w:rPr>
          <w:sz w:val="20"/>
          <w:szCs w:val="20"/>
        </w:rPr>
        <w:t>She persuaded them to stay at her house.</w:t>
      </w:r>
    </w:p>
    <w:p w14:paraId="4C4BB485" w14:textId="77777777" w:rsidR="00E2610E" w:rsidRPr="007B69FD" w:rsidRDefault="00E2610E" w:rsidP="00E2610E">
      <w:pPr>
        <w:spacing w:before="240" w:after="240"/>
        <w:rPr>
          <w:b/>
          <w:sz w:val="20"/>
          <w:szCs w:val="20"/>
        </w:rPr>
      </w:pPr>
      <w:r w:rsidRPr="007B69FD">
        <w:rPr>
          <w:b/>
          <w:sz w:val="20"/>
          <w:szCs w:val="20"/>
        </w:rPr>
        <w:t>Comment Section:</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w:pStyle w:val="Heading1"/>
        <w:keepNext w:val="0"/>
        <w:keepLines w:val="0"/>
        <w:spacing w:before="480"/>
        <w:rPr>
          <w:b/>
          <w:bCs/>
          <w:szCs w:val="44"/>
        </w:rPr>
      </w:pPr>
      <w:bookmarkStart w:id="35" w:name="_Toc166194265"/>
      <w:r w:rsidRPr="007B69FD">
        <w:rPr>
          <w:b/>
          <w:bCs/>
          <w:szCs w:val="44"/>
        </w:rPr>
        <w:lastRenderedPageBreak/>
        <w:t>Romans 3:9-26</w:t>
      </w:r>
      <w:bookmarkEnd w:id="35"/>
      <w:r w:rsidRPr="007B69FD">
        <w:rPr>
          <w:b/>
          <w:bCs/>
          <w:szCs w:val="44"/>
        </w:rPr>
        <w:t xml:space="preserve"> </w:t>
      </w:r>
    </w:p>
    <w:p w14:paraId="4E71F8FD" w14:textId="77777777" w:rsidR="00F54EB8" w:rsidRPr="007B69FD" w:rsidRDefault="00F54EB8" w:rsidP="005459B7">
      <w:pPr>
        <w:pStyle w:val="Background"/>
        <w:rPr>
          <w:b/>
          <w:sz w:val="32"/>
          <w:szCs w:val="32"/>
        </w:rPr>
      </w:pPr>
      <w:r w:rsidRPr="007B69FD">
        <w:rPr>
          <w:b/>
        </w:rPr>
        <w:t>Background</w:t>
      </w:r>
      <w:r w:rsidRPr="007B69FD">
        <w:t>: In this section, Paul referred to “Jews and Greeks.” Often in the New Testament, the word “Greeks” is used to refer to Gentiles, that is, to people who were not Jews.</w:t>
      </w:r>
    </w:p>
    <w:p w14:paraId="4E50A5E9" w14:textId="77777777" w:rsidR="00170DC8" w:rsidRPr="00170DC8" w:rsidRDefault="00170DC8" w:rsidP="00170DC8">
      <w:pPr>
        <w:pStyle w:val="Background"/>
        <w:rPr>
          <w:b/>
          <w:bCs w:val="0"/>
          <w:i/>
          <w:iCs/>
        </w:rPr>
      </w:pPr>
      <w:r w:rsidRPr="00170DC8">
        <w:rPr>
          <w:b/>
          <w:bCs w:val="0"/>
          <w:i/>
          <w:iCs/>
        </w:rPr>
        <w:t>Read the passage.</w:t>
      </w:r>
    </w:p>
    <w:p w14:paraId="0569E857" w14:textId="77777777" w:rsidR="00F54EB8" w:rsidRPr="007B69FD" w:rsidRDefault="00F54EB8" w:rsidP="006D6990">
      <w:pPr>
        <w:pStyle w:val="Part1"/>
      </w:pPr>
      <w:r w:rsidRPr="007B69FD">
        <w:t>Part 1</w:t>
      </w:r>
    </w:p>
    <w:p w14:paraId="4B0310B2" w14:textId="2D5097BD" w:rsidR="00F54EB8" w:rsidRPr="007B69FD" w:rsidRDefault="00F54EB8" w:rsidP="005459B7">
      <w:pPr>
        <w:pStyle w:val="Answerortell"/>
      </w:pPr>
      <w:r w:rsidRPr="007B69FD">
        <w:t xml:space="preserve">Tell in your own words what you just read in </w:t>
      </w:r>
      <w:r w:rsidR="003947E5">
        <w:t>this passage</w:t>
      </w:r>
      <w:r w:rsidRPr="007B69FD">
        <w:t>.</w:t>
      </w:r>
    </w:p>
    <w:p w14:paraId="4FA45441" w14:textId="662489CF" w:rsidR="00F54EB8" w:rsidRPr="007B69FD" w:rsidRDefault="00F54EB8" w:rsidP="005459B7">
      <w:pPr>
        <w:pStyle w:val="Checklist"/>
      </w:pPr>
      <w:r w:rsidRPr="007B69FD">
        <w:t xml:space="preserve">Both Jews and Greeks were under sin. </w:t>
      </w:r>
      <w:r w:rsidR="00BD114C" w:rsidRPr="007B69FD">
        <w:t>[3:9]</w:t>
      </w:r>
    </w:p>
    <w:p w14:paraId="6E41286A" w14:textId="402FA91F" w:rsidR="00F54EB8" w:rsidRPr="007B69FD" w:rsidRDefault="00F54EB8" w:rsidP="005459B7">
      <w:pPr>
        <w:pStyle w:val="Checklist"/>
      </w:pPr>
      <w:r w:rsidRPr="007B69FD">
        <w:t xml:space="preserve">Scriptures say that no one is righteous, and they tell how terribly sinful people are. </w:t>
      </w:r>
      <w:r w:rsidR="00BD114C" w:rsidRPr="007B69FD">
        <w:t>[3:10-18]</w:t>
      </w:r>
    </w:p>
    <w:p w14:paraId="54B84C70" w14:textId="6BC0CAB0" w:rsidR="00F54EB8" w:rsidRPr="007B69FD" w:rsidRDefault="00F54EB8" w:rsidP="005459B7">
      <w:pPr>
        <w:pStyle w:val="Checklist"/>
      </w:pPr>
      <w:r w:rsidRPr="007B69FD">
        <w:t xml:space="preserve">No one will be justified by the law. Instead, the law reveals sin. </w:t>
      </w:r>
      <w:r w:rsidR="00BD114C" w:rsidRPr="007B69FD">
        <w:t>[3:20]</w:t>
      </w:r>
    </w:p>
    <w:p w14:paraId="3D594E1D" w14:textId="064C2D49" w:rsidR="00F54EB8" w:rsidRPr="007B69FD" w:rsidRDefault="00F54EB8" w:rsidP="005459B7">
      <w:pPr>
        <w:pStyle w:val="Checklist"/>
      </w:pPr>
      <w:r w:rsidRPr="007B69FD">
        <w:t xml:space="preserve">There is a righteousness through faith in Jesus Christ for all who believe. </w:t>
      </w:r>
      <w:r w:rsidR="00BD114C" w:rsidRPr="007B69FD">
        <w:t>[3:21-26]</w:t>
      </w:r>
    </w:p>
    <w:p w14:paraId="261677D1" w14:textId="77777777" w:rsidR="00F54EB8" w:rsidRPr="007B69FD" w:rsidRDefault="00F54EB8" w:rsidP="005459B7">
      <w:pPr>
        <w:pStyle w:val="Part2"/>
      </w:pPr>
      <w:r w:rsidRPr="007B69FD">
        <w:t>Part 2</w:t>
      </w:r>
    </w:p>
    <w:p w14:paraId="46FF5921" w14:textId="0F0865F5" w:rsidR="00F54EB8" w:rsidRPr="007B69FD" w:rsidRDefault="003947E5" w:rsidP="005459B7">
      <w:pPr>
        <w:pStyle w:val="Answerortell"/>
      </w:pPr>
      <w:r>
        <w:t>Answer the following questions from the specified verses.</w:t>
      </w:r>
    </w:p>
    <w:p w14:paraId="4D0B1669" w14:textId="3371FA86"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Who did Paul say is under sin? </w:t>
      </w:r>
    </w:p>
    <w:p w14:paraId="6A8CDDA4" w14:textId="7DC06915" w:rsidR="00F54EB8" w:rsidRPr="007B69FD" w:rsidRDefault="00F54EB8" w:rsidP="00F54EB8">
      <w:pPr>
        <w:ind w:left="360" w:firstLine="360"/>
        <w:rPr>
          <w:sz w:val="20"/>
          <w:szCs w:val="20"/>
        </w:rPr>
      </w:pPr>
      <w:r w:rsidRPr="007B69FD">
        <w:rPr>
          <w:sz w:val="20"/>
          <w:szCs w:val="20"/>
        </w:rPr>
        <w:t>Both Jews and Greeks are under sin.</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How many people do you think this means are under sin? </w:t>
      </w:r>
    </w:p>
    <w:p w14:paraId="3D67A8AA" w14:textId="289B8B9E" w:rsidR="00F54EB8" w:rsidRPr="007B69FD" w:rsidRDefault="00F54EB8" w:rsidP="00F54EB8">
      <w:pPr>
        <w:ind w:left="720"/>
        <w:rPr>
          <w:sz w:val="20"/>
          <w:szCs w:val="20"/>
        </w:rPr>
      </w:pPr>
      <w:r w:rsidRPr="007B69FD">
        <w:rPr>
          <w:sz w:val="20"/>
          <w:szCs w:val="20"/>
        </w:rPr>
        <w:t>Because anyone who is not a Jew was called a Greek in this passage, this means that all people are under sin.</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What do you think it mean</w:t>
      </w:r>
      <w:r w:rsidR="007B2438" w:rsidRPr="007B69FD">
        <w:rPr>
          <w:sz w:val="20"/>
          <w:szCs w:val="20"/>
        </w:rPr>
        <w:t>s</w:t>
      </w:r>
      <w:r w:rsidR="00F54EB8" w:rsidRPr="007B69FD">
        <w:rPr>
          <w:sz w:val="20"/>
          <w:szCs w:val="20"/>
        </w:rPr>
        <w:t xml:space="preserve"> to be under sin? </w:t>
      </w:r>
    </w:p>
    <w:p w14:paraId="4BCA777C" w14:textId="1A0E6464" w:rsidR="00F54EB8" w:rsidRPr="007B69FD" w:rsidRDefault="004600F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F54EB8" w:rsidRPr="48114252">
        <w:rPr>
          <w:sz w:val="20"/>
          <w:szCs w:val="20"/>
          <w:lang w:val="en-US"/>
        </w:rPr>
        <w:t>Perhaps it means to be controlled by sin and to be a sinner.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w:numPr>
          <w:ilvl w:val="0"/>
          <w:numId w:val="41"/>
        </w:numPr>
        <w:rPr>
          <w:sz w:val="20"/>
          <w:szCs w:val="20"/>
        </w:rPr>
      </w:pPr>
      <w:r w:rsidRPr="007B69FD">
        <w:rPr>
          <w:sz w:val="20"/>
          <w:szCs w:val="20"/>
        </w:rPr>
        <w:t>[3:10-11]</w:t>
      </w:r>
      <w:r>
        <w:rPr>
          <w:sz w:val="20"/>
          <w:szCs w:val="20"/>
        </w:rPr>
        <w:t xml:space="preserve"> </w:t>
      </w:r>
      <w:r w:rsidR="00BD114C">
        <w:rPr>
          <w:sz w:val="20"/>
          <w:szCs w:val="20"/>
        </w:rPr>
        <w:tab/>
      </w:r>
      <w:r w:rsidR="00F54EB8" w:rsidRPr="007B69FD">
        <w:rPr>
          <w:sz w:val="20"/>
          <w:szCs w:val="20"/>
        </w:rPr>
        <w:t xml:space="preserve">What did Paul say was written concerning who is righteous? </w:t>
      </w:r>
    </w:p>
    <w:p w14:paraId="3778667C" w14:textId="77777777" w:rsidR="00F54EB8" w:rsidRPr="007B69FD" w:rsidRDefault="00F54EB8" w:rsidP="00F54EB8">
      <w:pPr>
        <w:ind w:left="720"/>
        <w:rPr>
          <w:sz w:val="20"/>
          <w:szCs w:val="20"/>
        </w:rPr>
      </w:pPr>
      <w:r w:rsidRPr="007B69FD">
        <w:rPr>
          <w:sz w:val="20"/>
          <w:szCs w:val="20"/>
        </w:rPr>
        <w:t>Paul said it was written that no one is righteous. No one understands and no one seeks God.</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w:numPr>
          <w:ilvl w:val="0"/>
          <w:numId w:val="41"/>
        </w:numPr>
        <w:rPr>
          <w:sz w:val="20"/>
          <w:szCs w:val="20"/>
        </w:rPr>
      </w:pPr>
      <w:r w:rsidRPr="007B69FD">
        <w:rPr>
          <w:sz w:val="20"/>
          <w:szCs w:val="20"/>
        </w:rPr>
        <w:t>[3:13]</w:t>
      </w:r>
      <w:r>
        <w:rPr>
          <w:sz w:val="20"/>
          <w:szCs w:val="20"/>
        </w:rPr>
        <w:t xml:space="preserve"> </w:t>
      </w:r>
      <w:r w:rsidR="00BD114C">
        <w:rPr>
          <w:sz w:val="20"/>
          <w:szCs w:val="20"/>
        </w:rPr>
        <w:tab/>
      </w:r>
      <w:r w:rsidR="00F54EB8" w:rsidRPr="007B69FD">
        <w:rPr>
          <w:sz w:val="20"/>
          <w:szCs w:val="20"/>
        </w:rPr>
        <w:t xml:space="preserve">How are people's throats and mouths described? </w:t>
      </w:r>
    </w:p>
    <w:p w14:paraId="475BA9F0" w14:textId="77777777" w:rsidR="00F54EB8" w:rsidRPr="007B69FD" w:rsidRDefault="00F54EB8" w:rsidP="00F54EB8">
      <w:pPr>
        <w:ind w:left="720"/>
        <w:rPr>
          <w:sz w:val="20"/>
          <w:szCs w:val="20"/>
        </w:rPr>
      </w:pPr>
      <w:r w:rsidRPr="007B69FD">
        <w:rPr>
          <w:sz w:val="20"/>
          <w:szCs w:val="20"/>
        </w:rPr>
        <w:t>People’s throats are like open graves. Their tongues do not tell the truth. It is like snake poison is on their lips.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are people’s feet quick to do? </w:t>
      </w:r>
    </w:p>
    <w:p w14:paraId="18F69575" w14:textId="77777777" w:rsidR="00F54EB8" w:rsidRPr="007B69FD" w:rsidRDefault="00F54EB8" w:rsidP="007B2438">
      <w:pPr>
        <w:ind w:left="360" w:firstLine="360"/>
        <w:rPr>
          <w:sz w:val="20"/>
          <w:szCs w:val="20"/>
        </w:rPr>
      </w:pPr>
      <w:r w:rsidRPr="007B69FD">
        <w:rPr>
          <w:sz w:val="20"/>
          <w:szCs w:val="20"/>
        </w:rPr>
        <w:t>Their feet are quick to shed blood.</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do you think this means? </w:t>
      </w:r>
    </w:p>
    <w:p w14:paraId="5DD5CAAE" w14:textId="352E1CE8"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This seems to mean that people are quick to hurt and kill other people.</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 xml:space="preserve">Who did the law speak to? </w:t>
      </w:r>
    </w:p>
    <w:p w14:paraId="3D399A06" w14:textId="77777777" w:rsidR="00F54EB8" w:rsidRPr="007B69FD" w:rsidRDefault="00F54EB8" w:rsidP="00F54EB8">
      <w:pPr>
        <w:ind w:left="720"/>
        <w:rPr>
          <w:sz w:val="20"/>
          <w:szCs w:val="20"/>
        </w:rPr>
      </w:pPr>
      <w:r w:rsidRPr="007B69FD">
        <w:rPr>
          <w:sz w:val="20"/>
          <w:szCs w:val="20"/>
        </w:rPr>
        <w:t>It spoke to those who were under the law.</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Why do you think mouths will be shut?</w:t>
      </w:r>
    </w:p>
    <w:p w14:paraId="41CC26C3" w14:textId="4921564D"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Perhaps because</w:t>
      </w:r>
      <w:r w:rsidR="007B2438" w:rsidRPr="007B69FD">
        <w:rPr>
          <w:sz w:val="20"/>
          <w:szCs w:val="20"/>
        </w:rPr>
        <w:t xml:space="preserve"> </w:t>
      </w:r>
      <w:r w:rsidR="00F54EB8" w:rsidRPr="007B69FD">
        <w:rPr>
          <w:sz w:val="20"/>
          <w:szCs w:val="20"/>
        </w:rPr>
        <w:t>the law (the scriptures that Paul just quoted) says that no one is righteous, no one w</w:t>
      </w:r>
      <w:r w:rsidR="00DC700E" w:rsidRPr="007B69FD">
        <w:rPr>
          <w:sz w:val="20"/>
          <w:szCs w:val="20"/>
        </w:rPr>
        <w:t>ill</w:t>
      </w:r>
      <w:r w:rsidR="00F54EB8" w:rsidRPr="007B69FD">
        <w:rPr>
          <w:sz w:val="20"/>
          <w:szCs w:val="20"/>
        </w:rPr>
        <w:t xml:space="preserve"> be able to say, “I am righteous.” </w:t>
      </w:r>
    </w:p>
    <w:p w14:paraId="19C0DF72" w14:textId="77777777" w:rsidR="005459B7" w:rsidRPr="007B69FD" w:rsidRDefault="005459B7" w:rsidP="005459B7">
      <w:pPr>
        <w:pStyle w:val="Continuedline"/>
      </w:pPr>
      <w:r w:rsidRPr="007B69FD">
        <w:lastRenderedPageBreak/>
        <w:t>Romans 3:9-26 continued</w:t>
      </w:r>
    </w:p>
    <w:p w14:paraId="061F686F" w14:textId="77777777" w:rsidR="007B2438" w:rsidRPr="007B69FD" w:rsidRDefault="007B2438" w:rsidP="003B1AF9">
      <w:pPr>
        <w:rPr>
          <w:sz w:val="20"/>
          <w:szCs w:val="20"/>
        </w:rPr>
      </w:pPr>
    </w:p>
    <w:p w14:paraId="716DDC29" w14:textId="40DDE980"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Who can be justified by the works of the law? </w:t>
      </w:r>
    </w:p>
    <w:p w14:paraId="1EA3F72D" w14:textId="77777777" w:rsidR="00F54EB8" w:rsidRPr="007B69FD" w:rsidRDefault="00F54EB8" w:rsidP="00F54EB8">
      <w:pPr>
        <w:ind w:left="720"/>
        <w:rPr>
          <w:sz w:val="20"/>
          <w:szCs w:val="20"/>
        </w:rPr>
      </w:pPr>
      <w:r w:rsidRPr="007B69FD">
        <w:rPr>
          <w:sz w:val="20"/>
          <w:szCs w:val="20"/>
        </w:rPr>
        <w:t>No flesh (no people) can be justified by the works of the law.</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What came through the law? </w:t>
      </w:r>
    </w:p>
    <w:p w14:paraId="597A1CD2" w14:textId="77777777" w:rsidR="00F54EB8" w:rsidRPr="007B69FD" w:rsidRDefault="00F54EB8" w:rsidP="00F54EB8">
      <w:pPr>
        <w:ind w:left="720"/>
        <w:rPr>
          <w:sz w:val="20"/>
          <w:szCs w:val="20"/>
        </w:rPr>
      </w:pPr>
      <w:r w:rsidRPr="007B69FD">
        <w:rPr>
          <w:sz w:val="20"/>
          <w:szCs w:val="20"/>
        </w:rPr>
        <w:t>The knowledge of sin came through the law.</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w:numPr>
          <w:ilvl w:val="0"/>
          <w:numId w:val="41"/>
        </w:numPr>
        <w:rPr>
          <w:sz w:val="20"/>
          <w:szCs w:val="20"/>
        </w:rPr>
      </w:pPr>
      <w:r w:rsidRPr="007B69FD">
        <w:rPr>
          <w:sz w:val="20"/>
          <w:szCs w:val="20"/>
        </w:rPr>
        <w:t>[3:21]</w:t>
      </w:r>
      <w:r>
        <w:rPr>
          <w:sz w:val="20"/>
          <w:szCs w:val="20"/>
        </w:rPr>
        <w:t xml:space="preserve"> </w:t>
      </w:r>
      <w:r w:rsidR="00BD114C">
        <w:rPr>
          <w:sz w:val="20"/>
          <w:szCs w:val="20"/>
        </w:rPr>
        <w:tab/>
      </w:r>
      <w:r w:rsidR="00F54EB8" w:rsidRPr="007B69FD">
        <w:rPr>
          <w:sz w:val="20"/>
          <w:szCs w:val="20"/>
        </w:rPr>
        <w:t xml:space="preserve">What did the Law and the Prophets testify to? </w:t>
      </w:r>
    </w:p>
    <w:p w14:paraId="77D8B405" w14:textId="7DF62DE8" w:rsidR="00F54EB8" w:rsidRPr="007B69FD" w:rsidRDefault="00F54EB8" w:rsidP="007B2438">
      <w:pPr>
        <w:ind w:left="720"/>
        <w:rPr>
          <w:sz w:val="20"/>
          <w:szCs w:val="20"/>
        </w:rPr>
      </w:pPr>
      <w:r w:rsidRPr="007B69FD">
        <w:rPr>
          <w:sz w:val="20"/>
          <w:szCs w:val="20"/>
        </w:rPr>
        <w:t>They testified to the righteousness of God.</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w:numPr>
          <w:ilvl w:val="0"/>
          <w:numId w:val="41"/>
        </w:numPr>
        <w:rPr>
          <w:sz w:val="20"/>
          <w:szCs w:val="20"/>
        </w:rPr>
      </w:pPr>
      <w:r>
        <w:rPr>
          <w:sz w:val="20"/>
          <w:szCs w:val="20"/>
        </w:rPr>
        <w:t>[</w:t>
      </w:r>
      <w:r w:rsidRPr="007B69FD">
        <w:rPr>
          <w:sz w:val="20"/>
          <w:szCs w:val="20"/>
        </w:rPr>
        <w:t>3:22]</w:t>
      </w:r>
      <w:r>
        <w:rPr>
          <w:sz w:val="20"/>
          <w:szCs w:val="20"/>
        </w:rPr>
        <w:t xml:space="preserve"> </w:t>
      </w:r>
      <w:r w:rsidR="00BD114C">
        <w:rPr>
          <w:sz w:val="20"/>
          <w:szCs w:val="20"/>
        </w:rPr>
        <w:tab/>
      </w:r>
      <w:r w:rsidR="00F54EB8" w:rsidRPr="007B69FD">
        <w:rPr>
          <w:sz w:val="20"/>
          <w:szCs w:val="20"/>
        </w:rPr>
        <w:t xml:space="preserve">How does the righteousness of God come to people? </w:t>
      </w:r>
    </w:p>
    <w:p w14:paraId="56866811" w14:textId="77777777" w:rsidR="00F54EB8" w:rsidRPr="007B69FD" w:rsidRDefault="00F54EB8" w:rsidP="00F54EB8">
      <w:pPr>
        <w:ind w:left="720"/>
        <w:rPr>
          <w:sz w:val="20"/>
          <w:szCs w:val="20"/>
        </w:rPr>
      </w:pPr>
      <w:r w:rsidRPr="007B69FD">
        <w:rPr>
          <w:sz w:val="20"/>
          <w:szCs w:val="20"/>
        </w:rPr>
        <w:t>It comes through faith in Christ Jesus to all who believe. There is no difference for this between Jews and Gentiles.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w:numPr>
          <w:ilvl w:val="0"/>
          <w:numId w:val="41"/>
        </w:numPr>
        <w:rPr>
          <w:sz w:val="20"/>
          <w:szCs w:val="20"/>
        </w:rPr>
      </w:pPr>
      <w:r w:rsidRPr="007B69FD">
        <w:rPr>
          <w:sz w:val="20"/>
          <w:szCs w:val="20"/>
        </w:rPr>
        <w:t>[3:23]</w:t>
      </w:r>
      <w:r>
        <w:rPr>
          <w:sz w:val="20"/>
          <w:szCs w:val="20"/>
        </w:rPr>
        <w:t xml:space="preserve"> </w:t>
      </w:r>
      <w:r w:rsidR="00BD114C">
        <w:rPr>
          <w:sz w:val="20"/>
          <w:szCs w:val="20"/>
        </w:rPr>
        <w:tab/>
      </w:r>
      <w:r w:rsidR="00F54EB8" w:rsidRPr="007B69FD">
        <w:rPr>
          <w:sz w:val="20"/>
          <w:szCs w:val="20"/>
        </w:rPr>
        <w:t xml:space="preserve">What did Paul say about all people in verse 23? </w:t>
      </w:r>
    </w:p>
    <w:p w14:paraId="7C7E2929" w14:textId="5653E3A1" w:rsidR="00F54EB8" w:rsidRPr="007B69FD" w:rsidRDefault="00F54EB8" w:rsidP="00F54EB8">
      <w:pPr>
        <w:ind w:left="720"/>
        <w:rPr>
          <w:sz w:val="20"/>
          <w:szCs w:val="20"/>
        </w:rPr>
      </w:pPr>
      <w:r w:rsidRPr="007B69FD">
        <w:rPr>
          <w:sz w:val="20"/>
          <w:szCs w:val="20"/>
        </w:rPr>
        <w:t xml:space="preserve">All people have sinned and </w:t>
      </w:r>
      <w:r w:rsidR="00BB0CF2">
        <w:rPr>
          <w:sz w:val="20"/>
          <w:szCs w:val="20"/>
        </w:rPr>
        <w:t xml:space="preserve">do not fulfill </w:t>
      </w:r>
      <w:r w:rsidRPr="007B69FD">
        <w:rPr>
          <w:sz w:val="20"/>
          <w:szCs w:val="20"/>
        </w:rPr>
        <w:t xml:space="preserve">God’s </w:t>
      </w:r>
      <w:r w:rsidR="00BB0CF2">
        <w:rPr>
          <w:sz w:val="20"/>
          <w:szCs w:val="20"/>
        </w:rPr>
        <w:t>standard.</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Since all people have sinned, how can anyone be justified? That is, how can anyone be regarded as righteous? </w:t>
      </w:r>
    </w:p>
    <w:p w14:paraId="1F31AEDD" w14:textId="44540A2E" w:rsidR="00F54EB8" w:rsidRPr="007B69FD" w:rsidRDefault="00F54EB8" w:rsidP="00F54EB8">
      <w:pPr>
        <w:ind w:left="720"/>
        <w:rPr>
          <w:sz w:val="20"/>
          <w:szCs w:val="20"/>
        </w:rPr>
      </w:pPr>
      <w:r w:rsidRPr="007B69FD">
        <w:rPr>
          <w:sz w:val="20"/>
          <w:szCs w:val="20"/>
        </w:rPr>
        <w:t>People can be freely justified by God’s grace through the redemption that is in Christ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a person to be freely justified by God’s grace? </w:t>
      </w:r>
    </w:p>
    <w:p w14:paraId="17893C77" w14:textId="5A05DBF0" w:rsidR="00F54EB8" w:rsidRPr="007B69FD" w:rsidRDefault="00F54EB8" w:rsidP="48114252">
      <w:pPr>
        <w:ind w:left="720"/>
        <w:rPr>
          <w:sz w:val="20"/>
          <w:szCs w:val="20"/>
          <w:lang w:val="en-US"/>
        </w:rPr>
      </w:pPr>
      <w:r w:rsidRPr="48114252">
        <w:rPr>
          <w:sz w:val="20"/>
          <w:szCs w:val="20"/>
          <w:lang w:val="en-US"/>
        </w:rPr>
        <w:t xml:space="preserve">This </w:t>
      </w:r>
      <w:r w:rsidR="005B3F9D" w:rsidRPr="48114252">
        <w:rPr>
          <w:sz w:val="20"/>
          <w:szCs w:val="20"/>
          <w:lang w:val="en-US"/>
        </w:rPr>
        <w:t xml:space="preserve">and other passages </w:t>
      </w:r>
      <w:r w:rsidRPr="48114252">
        <w:rPr>
          <w:sz w:val="20"/>
          <w:szCs w:val="20"/>
          <w:lang w:val="en-US"/>
        </w:rPr>
        <w:t>indicate that it means</w:t>
      </w:r>
      <w:r w:rsidR="005B3F9D" w:rsidRPr="48114252">
        <w:rPr>
          <w:sz w:val="20"/>
          <w:szCs w:val="20"/>
          <w:lang w:val="en-US"/>
        </w:rPr>
        <w:t xml:space="preserve"> </w:t>
      </w:r>
      <w:r w:rsidRPr="48114252">
        <w:rPr>
          <w:sz w:val="20"/>
          <w:szCs w:val="20"/>
          <w:lang w:val="en-US"/>
        </w:rPr>
        <w:t>that a person can be regarded by God as righteous even though he had not earned that righteousness. “By God’s grace” means that God gave it freely.</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Christ to redeem people? </w:t>
      </w:r>
    </w:p>
    <w:p w14:paraId="20925D4C" w14:textId="36F72C5C" w:rsidR="00F54EB8" w:rsidRPr="007B69FD" w:rsidRDefault="00F54EB8" w:rsidP="00F54EB8">
      <w:pPr>
        <w:ind w:left="720"/>
        <w:rPr>
          <w:sz w:val="20"/>
          <w:szCs w:val="20"/>
        </w:rPr>
      </w:pPr>
      <w:r w:rsidRPr="007B69FD">
        <w:rPr>
          <w:sz w:val="20"/>
          <w:szCs w:val="20"/>
        </w:rPr>
        <w:t>This means that Christ paid the price to set people free from their bondage to sin.</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did God do so that people could be redeemed? </w:t>
      </w:r>
    </w:p>
    <w:p w14:paraId="4DA27199" w14:textId="77777777" w:rsidR="00F54EB8" w:rsidRPr="007B69FD" w:rsidRDefault="00F54EB8" w:rsidP="00F54EB8">
      <w:pPr>
        <w:ind w:left="720"/>
        <w:rPr>
          <w:sz w:val="20"/>
          <w:szCs w:val="20"/>
        </w:rPr>
      </w:pPr>
      <w:r w:rsidRPr="007B69FD">
        <w:rPr>
          <w:sz w:val="20"/>
          <w:szCs w:val="20"/>
        </w:rPr>
        <w:t>God provided Christ Jesus to be an atoning sacrifice through faith in his blood.</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do you think it means that Christ was an atoning sacrifice? </w:t>
      </w:r>
    </w:p>
    <w:p w14:paraId="33A727E2" w14:textId="77777777" w:rsidR="00F54EB8" w:rsidRPr="007B69FD" w:rsidRDefault="00F54EB8" w:rsidP="00F54EB8">
      <w:pPr>
        <w:ind w:left="720"/>
        <w:rPr>
          <w:sz w:val="20"/>
          <w:szCs w:val="20"/>
        </w:rPr>
      </w:pPr>
      <w:r w:rsidRPr="007B69FD">
        <w:rPr>
          <w:sz w:val="20"/>
          <w:szCs w:val="20"/>
        </w:rPr>
        <w:t xml:space="preserve">This and other passages show that it means that Christ died as a sin offering to meet God’s demand for justice for people’s sins. </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w:numPr>
          <w:ilvl w:val="0"/>
          <w:numId w:val="41"/>
        </w:numPr>
        <w:rPr>
          <w:sz w:val="20"/>
          <w:szCs w:val="20"/>
          <w:lang w:val="en-US"/>
        </w:rPr>
      </w:pPr>
      <w:r w:rsidRPr="48114252">
        <w:rPr>
          <w:sz w:val="20"/>
          <w:szCs w:val="20"/>
          <w:lang w:val="en-US"/>
        </w:rPr>
        <w:t xml:space="preserve">[3:25-26] </w:t>
      </w:r>
      <w:r w:rsidR="00BD114C">
        <w:rPr>
          <w:sz w:val="20"/>
          <w:szCs w:val="20"/>
          <w:lang w:val="en-US"/>
        </w:rPr>
        <w:tab/>
      </w:r>
      <w:r w:rsidR="00F54EB8" w:rsidRPr="48114252">
        <w:rPr>
          <w:sz w:val="20"/>
          <w:szCs w:val="20"/>
          <w:lang w:val="en-US"/>
        </w:rPr>
        <w:t xml:space="preserve">Why had God disregarded previous sins? </w:t>
      </w:r>
    </w:p>
    <w:p w14:paraId="0E3FA479" w14:textId="77777777" w:rsidR="00F54EB8" w:rsidRPr="007B69FD" w:rsidRDefault="00F54EB8" w:rsidP="00F54EB8">
      <w:pPr>
        <w:ind w:left="720"/>
        <w:rPr>
          <w:sz w:val="20"/>
          <w:szCs w:val="20"/>
        </w:rPr>
      </w:pPr>
      <w:r w:rsidRPr="007B69FD">
        <w:rPr>
          <w:sz w:val="20"/>
          <w:szCs w:val="20"/>
        </w:rPr>
        <w:t>God did this because he is patient.</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w:numPr>
          <w:ilvl w:val="0"/>
          <w:numId w:val="41"/>
        </w:numPr>
        <w:rPr>
          <w:sz w:val="20"/>
          <w:szCs w:val="20"/>
        </w:rPr>
      </w:pPr>
      <w:r w:rsidRPr="007B69FD">
        <w:rPr>
          <w:sz w:val="20"/>
          <w:szCs w:val="20"/>
        </w:rPr>
        <w:t>[3:26]</w:t>
      </w:r>
      <w:r>
        <w:rPr>
          <w:sz w:val="20"/>
          <w:szCs w:val="20"/>
        </w:rPr>
        <w:t xml:space="preserve"> </w:t>
      </w:r>
      <w:r w:rsidR="00BD114C">
        <w:rPr>
          <w:sz w:val="20"/>
          <w:szCs w:val="20"/>
        </w:rPr>
        <w:tab/>
      </w:r>
      <w:r w:rsidR="00F54EB8" w:rsidRPr="007B69FD">
        <w:rPr>
          <w:sz w:val="20"/>
          <w:szCs w:val="20"/>
        </w:rPr>
        <w:t xml:space="preserve">Who does God justify? </w:t>
      </w:r>
    </w:p>
    <w:p w14:paraId="303D45BD" w14:textId="77777777" w:rsidR="00F54EB8" w:rsidRPr="007B69FD" w:rsidRDefault="00F54EB8" w:rsidP="00F54EB8">
      <w:pPr>
        <w:ind w:left="720"/>
        <w:rPr>
          <w:sz w:val="20"/>
          <w:szCs w:val="20"/>
        </w:rPr>
      </w:pPr>
      <w:r w:rsidRPr="007B69FD">
        <w:rPr>
          <w:sz w:val="20"/>
          <w:szCs w:val="20"/>
        </w:rPr>
        <w:t>He justifies anyone who has faith in Jesus.</w:t>
      </w:r>
    </w:p>
    <w:p w14:paraId="39A941EC" w14:textId="77777777" w:rsidR="00F54EB8" w:rsidRPr="007B69FD" w:rsidRDefault="00F54EB8" w:rsidP="00F54EB8">
      <w:pPr>
        <w:spacing w:before="240" w:after="240"/>
        <w:rPr>
          <w:b/>
          <w:sz w:val="20"/>
          <w:szCs w:val="20"/>
        </w:rPr>
      </w:pPr>
      <w:r w:rsidRPr="007B69FD">
        <w:rPr>
          <w:b/>
          <w:sz w:val="20"/>
          <w:szCs w:val="20"/>
        </w:rPr>
        <w:t>Comment Section:</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spacing w:line="240" w:lineRule="auto"/>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w:pStyle w:val="Heading1"/>
        <w:keepNext w:val="0"/>
        <w:keepLines w:val="0"/>
        <w:spacing w:before="480"/>
        <w:rPr>
          <w:b/>
          <w:bCs/>
          <w:szCs w:val="44"/>
        </w:rPr>
      </w:pPr>
      <w:bookmarkStart w:id="40" w:name="_Toc166194266"/>
      <w:r w:rsidRPr="007B69FD">
        <w:rPr>
          <w:b/>
          <w:bCs/>
          <w:szCs w:val="44"/>
        </w:rPr>
        <w:lastRenderedPageBreak/>
        <w:t xml:space="preserve">Romans </w:t>
      </w:r>
      <w:r w:rsidR="00F54EB8" w:rsidRPr="007B69FD">
        <w:rPr>
          <w:b/>
          <w:bCs/>
          <w:szCs w:val="44"/>
        </w:rPr>
        <w:t>5:6-15</w:t>
      </w:r>
      <w:bookmarkEnd w:id="40"/>
    </w:p>
    <w:p w14:paraId="209A52DC" w14:textId="4B5B045C" w:rsidR="00F54EB8" w:rsidRPr="007B69FD" w:rsidRDefault="00F54EB8" w:rsidP="48114252">
      <w:pPr>
        <w:pStyle w:val="Background"/>
        <w:rPr>
          <w:b/>
          <w:sz w:val="32"/>
          <w:szCs w:val="32"/>
          <w:lang w:val="en-US"/>
        </w:rPr>
      </w:pPr>
      <w:r w:rsidRPr="48114252">
        <w:rPr>
          <w:b/>
          <w:lang w:val="en-US"/>
        </w:rPr>
        <w:t>Background</w:t>
      </w:r>
      <w:r w:rsidRPr="48114252">
        <w:rPr>
          <w:lang w:val="en-US"/>
        </w:rPr>
        <w:t xml:space="preserve">: In this section Paul mentioned Adam and Moses. The Old Testament book of Genesis </w:t>
      </w:r>
      <w:proofErr w:type="gramStart"/>
      <w:r w:rsidRPr="48114252">
        <w:rPr>
          <w:lang w:val="en-US"/>
        </w:rPr>
        <w:t>told</w:t>
      </w:r>
      <w:proofErr w:type="gramEnd"/>
      <w:r w:rsidRPr="48114252">
        <w:rPr>
          <w:lang w:val="en-US"/>
        </w:rPr>
        <w:t xml:space="preserve"> about them. Ada</w:t>
      </w:r>
      <w:r w:rsidR="00AE2C00" w:rsidRPr="48114252">
        <w:rPr>
          <w:lang w:val="en-US"/>
        </w:rPr>
        <w:t xml:space="preserve">m was </w:t>
      </w:r>
      <w:r w:rsidRPr="48114252">
        <w:rPr>
          <w:lang w:val="en-US"/>
        </w:rPr>
        <w:t>the first person that God created</w:t>
      </w:r>
      <w:r w:rsidR="00152A1E" w:rsidRPr="48114252">
        <w:rPr>
          <w:lang w:val="en-US"/>
        </w:rPr>
        <w:t>. Adam</w:t>
      </w:r>
      <w:r w:rsidR="00AE2C00" w:rsidRPr="48114252">
        <w:rPr>
          <w:lang w:val="en-US"/>
        </w:rPr>
        <w:t xml:space="preserve"> </w:t>
      </w:r>
      <w:r w:rsidR="00152A1E" w:rsidRPr="48114252">
        <w:rPr>
          <w:lang w:val="en-US"/>
        </w:rPr>
        <w:t xml:space="preserve">was the first man to </w:t>
      </w:r>
      <w:r w:rsidR="00AE2C00" w:rsidRPr="48114252">
        <w:rPr>
          <w:lang w:val="en-US"/>
        </w:rPr>
        <w:t>sin against God</w:t>
      </w:r>
      <w:r w:rsidRPr="48114252">
        <w:rPr>
          <w:lang w:val="en-US"/>
        </w:rPr>
        <w:t>. Moses lived many years after Adam. He was a prophet, and God gave the law through Moses.</w:t>
      </w:r>
    </w:p>
    <w:p w14:paraId="06F9CCDD" w14:textId="77777777" w:rsidR="00170DC8" w:rsidRPr="00170DC8" w:rsidRDefault="00170DC8" w:rsidP="00170DC8">
      <w:pPr>
        <w:pStyle w:val="Background"/>
        <w:rPr>
          <w:b/>
          <w:bCs w:val="0"/>
          <w:i/>
          <w:iCs/>
        </w:rPr>
      </w:pPr>
      <w:r w:rsidRPr="00170DC8">
        <w:rPr>
          <w:b/>
          <w:bCs w:val="0"/>
          <w:i/>
          <w:iCs/>
        </w:rPr>
        <w:t>Read the passage.</w:t>
      </w:r>
    </w:p>
    <w:p w14:paraId="5B69935E" w14:textId="77777777" w:rsidR="00F54EB8" w:rsidRPr="007B69FD" w:rsidRDefault="00F54EB8" w:rsidP="006D6990">
      <w:pPr>
        <w:pStyle w:val="Part1"/>
      </w:pPr>
      <w:r w:rsidRPr="007B69FD">
        <w:t>Part 1</w:t>
      </w:r>
    </w:p>
    <w:p w14:paraId="7C4767FE" w14:textId="4FF486FA" w:rsidR="00F54EB8" w:rsidRPr="007B69FD" w:rsidRDefault="00F54EB8" w:rsidP="005459B7">
      <w:pPr>
        <w:pStyle w:val="Answerortell"/>
      </w:pPr>
      <w:r w:rsidRPr="007B69FD">
        <w:t xml:space="preserve">Tell in your own words what you just read in </w:t>
      </w:r>
      <w:r w:rsidR="003947E5">
        <w:t>this passage</w:t>
      </w:r>
      <w:r w:rsidRPr="007B69FD">
        <w:t>.</w:t>
      </w:r>
    </w:p>
    <w:p w14:paraId="5A6D7C39" w14:textId="1ADF6A65" w:rsidR="00F54EB8" w:rsidRPr="007B69FD" w:rsidRDefault="00F54EB8" w:rsidP="005459B7">
      <w:pPr>
        <w:pStyle w:val="Checklist"/>
      </w:pPr>
      <w:r w:rsidRPr="007B69FD">
        <w:t xml:space="preserve">God showed his love for people in that while they were still sinners, Christ died for them. </w:t>
      </w:r>
      <w:r w:rsidR="00BD114C" w:rsidRPr="007B69FD">
        <w:t>[5:8]</w:t>
      </w:r>
    </w:p>
    <w:p w14:paraId="354387C6" w14:textId="03B5A8D0" w:rsidR="00F54EB8" w:rsidRPr="007B69FD" w:rsidRDefault="00F54EB8" w:rsidP="005459B7">
      <w:pPr>
        <w:pStyle w:val="Checklist"/>
      </w:pPr>
      <w:r w:rsidRPr="007B69FD">
        <w:t xml:space="preserve">People </w:t>
      </w:r>
      <w:r w:rsidR="00FB4C68" w:rsidRPr="007B69FD">
        <w:t>a</w:t>
      </w:r>
      <w:r w:rsidRPr="007B69FD">
        <w:t>re reconciled to God by the death of his Son</w:t>
      </w:r>
      <w:r w:rsidR="00AE2C00" w:rsidRPr="007B69FD">
        <w:t>,</w:t>
      </w:r>
      <w:r w:rsidRPr="007B69FD">
        <w:t xml:space="preserve"> and </w:t>
      </w:r>
      <w:r w:rsidR="00AE2C00" w:rsidRPr="007B69FD">
        <w:t xml:space="preserve">they </w:t>
      </w:r>
      <w:r w:rsidR="00FB4C68" w:rsidRPr="007B69FD">
        <w:t>a</w:t>
      </w:r>
      <w:r w:rsidRPr="007B69FD">
        <w:t xml:space="preserve">re saved by his life. </w:t>
      </w:r>
      <w:r w:rsidR="00BD114C" w:rsidRPr="007B69FD">
        <w:t>[5:10]</w:t>
      </w:r>
    </w:p>
    <w:p w14:paraId="7ABC9470" w14:textId="7F09EE14" w:rsidR="00F54EB8" w:rsidRPr="007B69FD" w:rsidRDefault="00F54EB8" w:rsidP="005B4A0C">
      <w:pPr>
        <w:pStyle w:val="Checklist"/>
      </w:pPr>
      <w:r w:rsidRPr="007B69FD">
        <w:t xml:space="preserve">Sin came into the world through Adam, and sin led to death for all. </w:t>
      </w:r>
      <w:r w:rsidR="00BD114C" w:rsidRPr="007B69FD">
        <w:t>[5:12]</w:t>
      </w:r>
    </w:p>
    <w:p w14:paraId="2F9780E7" w14:textId="1F4B13AD" w:rsidR="00F54EB8" w:rsidRPr="007B69FD" w:rsidRDefault="00F54EB8" w:rsidP="005459B7">
      <w:pPr>
        <w:pStyle w:val="Checklist"/>
      </w:pPr>
      <w:r w:rsidRPr="007B69FD">
        <w:t xml:space="preserve">Because of Adam’s sin many people died, but God’s grace and Christ’s gift overflowed even more to many people. </w:t>
      </w:r>
      <w:r w:rsidR="00BD114C" w:rsidRPr="007B69FD">
        <w:t>[5:15]</w:t>
      </w:r>
    </w:p>
    <w:p w14:paraId="6238ED44" w14:textId="77777777" w:rsidR="00F54EB8" w:rsidRPr="007B69FD" w:rsidRDefault="00F54EB8" w:rsidP="005459B7">
      <w:pPr>
        <w:pStyle w:val="Part2"/>
      </w:pPr>
      <w:r w:rsidRPr="007B69FD">
        <w:t>Part 2</w:t>
      </w:r>
    </w:p>
    <w:p w14:paraId="3CF33141" w14:textId="2EEB38DB" w:rsidR="00F54EB8" w:rsidRPr="007B69FD" w:rsidRDefault="003947E5" w:rsidP="005459B7">
      <w:pPr>
        <w:pStyle w:val="Answerortell"/>
      </w:pPr>
      <w:r>
        <w:t>Answer the following questions from the specified verses.</w:t>
      </w:r>
    </w:p>
    <w:p w14:paraId="58B56580" w14:textId="1E3E950A" w:rsidR="00F54EB8" w:rsidRPr="007B69FD" w:rsidRDefault="005B4A0C" w:rsidP="0099152C">
      <w:pPr>
        <w:numPr>
          <w:ilvl w:val="0"/>
          <w:numId w:val="43"/>
        </w:numPr>
        <w:rPr>
          <w:sz w:val="20"/>
          <w:szCs w:val="20"/>
        </w:rPr>
      </w:pPr>
      <w:r>
        <w:rPr>
          <w:sz w:val="20"/>
          <w:szCs w:val="20"/>
        </w:rPr>
        <w:t>[</w:t>
      </w:r>
      <w:r w:rsidRPr="007B69FD">
        <w:rPr>
          <w:sz w:val="20"/>
          <w:szCs w:val="20"/>
        </w:rPr>
        <w:t>5:6]</w:t>
      </w:r>
      <w:r>
        <w:rPr>
          <w:sz w:val="20"/>
          <w:szCs w:val="20"/>
        </w:rPr>
        <w:t xml:space="preserve"> </w:t>
      </w:r>
      <w:r w:rsidR="00BD114C">
        <w:rPr>
          <w:sz w:val="20"/>
          <w:szCs w:val="20"/>
        </w:rPr>
        <w:tab/>
      </w:r>
      <w:r w:rsidR="00F54EB8" w:rsidRPr="007B69FD">
        <w:rPr>
          <w:sz w:val="20"/>
          <w:szCs w:val="20"/>
        </w:rPr>
        <w:t xml:space="preserve">Who did Christ die for? </w:t>
      </w:r>
    </w:p>
    <w:p w14:paraId="4203C601" w14:textId="77777777" w:rsidR="00F54EB8" w:rsidRPr="007B69FD" w:rsidRDefault="00F54EB8" w:rsidP="00F54EB8">
      <w:pPr>
        <w:ind w:left="720"/>
        <w:rPr>
          <w:sz w:val="20"/>
          <w:szCs w:val="20"/>
        </w:rPr>
      </w:pPr>
      <w:r w:rsidRPr="007B69FD">
        <w:rPr>
          <w:sz w:val="20"/>
          <w:szCs w:val="20"/>
        </w:rPr>
        <w:t>He died for ungodly people.</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w:numPr>
          <w:ilvl w:val="0"/>
          <w:numId w:val="43"/>
        </w:numPr>
        <w:rPr>
          <w:sz w:val="20"/>
          <w:szCs w:val="20"/>
        </w:rPr>
      </w:pPr>
      <w:r w:rsidRPr="007B69FD">
        <w:rPr>
          <w:sz w:val="20"/>
          <w:szCs w:val="20"/>
        </w:rPr>
        <w:t>[5:8]</w:t>
      </w:r>
      <w:r>
        <w:rPr>
          <w:sz w:val="20"/>
          <w:szCs w:val="20"/>
        </w:rPr>
        <w:t xml:space="preserve"> </w:t>
      </w:r>
      <w:r w:rsidR="00BD114C">
        <w:rPr>
          <w:sz w:val="20"/>
          <w:szCs w:val="20"/>
        </w:rPr>
        <w:tab/>
      </w:r>
      <w:r w:rsidR="00F54EB8" w:rsidRPr="007B69FD">
        <w:rPr>
          <w:sz w:val="20"/>
          <w:szCs w:val="20"/>
        </w:rPr>
        <w:t xml:space="preserve">How did God prove his love for people? </w:t>
      </w:r>
    </w:p>
    <w:p w14:paraId="0D21C492" w14:textId="77777777" w:rsidR="00F54EB8" w:rsidRPr="007B69FD" w:rsidRDefault="00F54EB8" w:rsidP="00F54EB8">
      <w:pPr>
        <w:ind w:left="720"/>
        <w:rPr>
          <w:sz w:val="20"/>
          <w:szCs w:val="20"/>
        </w:rPr>
      </w:pPr>
      <w:r w:rsidRPr="007B69FD">
        <w:rPr>
          <w:sz w:val="20"/>
          <w:szCs w:val="20"/>
        </w:rPr>
        <w:t>Christ died for them even while they were still sinners.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w:numPr>
          <w:ilvl w:val="0"/>
          <w:numId w:val="43"/>
        </w:numPr>
        <w:rPr>
          <w:sz w:val="20"/>
          <w:szCs w:val="20"/>
          <w:lang w:val="en-US"/>
        </w:rPr>
      </w:pPr>
      <w:r w:rsidRPr="48114252">
        <w:rPr>
          <w:sz w:val="20"/>
          <w:szCs w:val="20"/>
          <w:lang w:val="en-US"/>
        </w:rPr>
        <w:t>[5:9]</w:t>
      </w:r>
      <w:r w:rsidR="00BD114C">
        <w:rPr>
          <w:sz w:val="20"/>
          <w:szCs w:val="20"/>
          <w:lang w:val="en-US"/>
        </w:rPr>
        <w:tab/>
      </w:r>
      <w:r w:rsidR="00F54EB8" w:rsidRPr="48114252">
        <w:rPr>
          <w:sz w:val="20"/>
          <w:szCs w:val="20"/>
          <w:lang w:val="en-US"/>
        </w:rPr>
        <w:t xml:space="preserve">How are people made righteous? </w:t>
      </w:r>
    </w:p>
    <w:p w14:paraId="03ACABD9" w14:textId="7DC3239F" w:rsidR="00F54EB8" w:rsidRPr="007B69FD" w:rsidRDefault="00F54EB8" w:rsidP="00F54EB8">
      <w:pPr>
        <w:ind w:left="720"/>
        <w:rPr>
          <w:sz w:val="20"/>
          <w:szCs w:val="20"/>
        </w:rPr>
      </w:pPr>
      <w:r w:rsidRPr="007B69FD">
        <w:rPr>
          <w:sz w:val="20"/>
          <w:szCs w:val="20"/>
        </w:rPr>
        <w:t xml:space="preserve">People are made righteous by Christ’s blood and his death on the cross. </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w:numPr>
          <w:ilvl w:val="0"/>
          <w:numId w:val="43"/>
        </w:numPr>
        <w:rPr>
          <w:sz w:val="20"/>
          <w:szCs w:val="20"/>
        </w:rPr>
      </w:pPr>
      <w:r w:rsidRPr="007B69FD">
        <w:rPr>
          <w:sz w:val="20"/>
          <w:szCs w:val="20"/>
        </w:rPr>
        <w:t>[5:9]</w:t>
      </w:r>
      <w:r>
        <w:rPr>
          <w:sz w:val="20"/>
          <w:szCs w:val="20"/>
        </w:rPr>
        <w:t xml:space="preserve"> </w:t>
      </w:r>
      <w:r w:rsidR="00BD114C">
        <w:rPr>
          <w:sz w:val="20"/>
          <w:szCs w:val="20"/>
        </w:rPr>
        <w:tab/>
      </w:r>
      <w:r w:rsidR="00F54EB8" w:rsidRPr="007B69FD">
        <w:rPr>
          <w:sz w:val="20"/>
          <w:szCs w:val="20"/>
        </w:rPr>
        <w:t xml:space="preserve">What will Christ save believers from? </w:t>
      </w:r>
    </w:p>
    <w:p w14:paraId="23127881" w14:textId="77777777" w:rsidR="00F54EB8" w:rsidRPr="007B69FD" w:rsidRDefault="00F54EB8" w:rsidP="00F54EB8">
      <w:pPr>
        <w:ind w:left="720"/>
        <w:rPr>
          <w:sz w:val="20"/>
          <w:szCs w:val="20"/>
        </w:rPr>
      </w:pPr>
      <w:r w:rsidRPr="007B69FD">
        <w:rPr>
          <w:sz w:val="20"/>
          <w:szCs w:val="20"/>
        </w:rPr>
        <w:t>He will save them from God’s wrath.</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w:numPr>
          <w:ilvl w:val="0"/>
          <w:numId w:val="43"/>
        </w:numPr>
        <w:rPr>
          <w:sz w:val="20"/>
          <w:szCs w:val="20"/>
        </w:rPr>
      </w:pPr>
      <w:r>
        <w:rPr>
          <w:sz w:val="20"/>
          <w:szCs w:val="20"/>
        </w:rPr>
        <w:t>[</w:t>
      </w:r>
      <w:r w:rsidRPr="007B69FD">
        <w:rPr>
          <w:sz w:val="20"/>
          <w:szCs w:val="20"/>
        </w:rPr>
        <w:t>5:10]</w:t>
      </w:r>
      <w:r>
        <w:rPr>
          <w:sz w:val="20"/>
          <w:szCs w:val="20"/>
        </w:rPr>
        <w:t xml:space="preserve"> </w:t>
      </w:r>
      <w:r w:rsidR="00BD114C">
        <w:rPr>
          <w:sz w:val="20"/>
          <w:szCs w:val="20"/>
        </w:rPr>
        <w:tab/>
      </w:r>
      <w:r w:rsidR="00F54EB8" w:rsidRPr="007B69FD">
        <w:rPr>
          <w:sz w:val="20"/>
          <w:szCs w:val="20"/>
        </w:rPr>
        <w:t xml:space="preserve">While people were God’s enemies, what did he do for them? </w:t>
      </w:r>
    </w:p>
    <w:p w14:paraId="79FD011B" w14:textId="4D41C75D" w:rsidR="00F54EB8" w:rsidRPr="007B69FD" w:rsidRDefault="00F54EB8" w:rsidP="00F54EB8">
      <w:pPr>
        <w:ind w:left="720"/>
        <w:rPr>
          <w:sz w:val="20"/>
          <w:szCs w:val="20"/>
        </w:rPr>
      </w:pPr>
      <w:r w:rsidRPr="007B69FD">
        <w:rPr>
          <w:sz w:val="20"/>
          <w:szCs w:val="20"/>
        </w:rPr>
        <w:t xml:space="preserve">God reconciled them to himself through his Son’s death. </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w:numPr>
          <w:ilvl w:val="0"/>
          <w:numId w:val="43"/>
        </w:numPr>
        <w:rPr>
          <w:sz w:val="20"/>
          <w:szCs w:val="20"/>
        </w:rPr>
      </w:pPr>
      <w:r w:rsidRPr="007B69FD">
        <w:rPr>
          <w:sz w:val="20"/>
          <w:szCs w:val="20"/>
        </w:rPr>
        <w:t>[5:10]</w:t>
      </w:r>
      <w:r w:rsidR="00F54EB8" w:rsidRPr="007B69FD">
        <w:rPr>
          <w:sz w:val="20"/>
          <w:szCs w:val="20"/>
        </w:rPr>
        <w:t xml:space="preserve"> </w:t>
      </w:r>
      <w:r w:rsidR="00BD114C">
        <w:rPr>
          <w:sz w:val="20"/>
          <w:szCs w:val="20"/>
        </w:rPr>
        <w:tab/>
      </w:r>
      <w:r w:rsidR="00F54EB8" w:rsidRPr="007B69FD">
        <w:rPr>
          <w:sz w:val="20"/>
          <w:szCs w:val="20"/>
        </w:rPr>
        <w:t xml:space="preserve">What will happen to people who have been reconciled to God by Christ’s death? </w:t>
      </w:r>
    </w:p>
    <w:p w14:paraId="01BDDABB" w14:textId="77777777" w:rsidR="00F54EB8" w:rsidRPr="007B69FD" w:rsidRDefault="00F54EB8" w:rsidP="00F54EB8">
      <w:pPr>
        <w:ind w:left="720"/>
        <w:rPr>
          <w:sz w:val="20"/>
          <w:szCs w:val="20"/>
        </w:rPr>
      </w:pPr>
      <w:r w:rsidRPr="007B69FD">
        <w:rPr>
          <w:sz w:val="20"/>
          <w:szCs w:val="20"/>
        </w:rPr>
        <w:t>They will be saved by Christ’s life.</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w:numPr>
          <w:ilvl w:val="0"/>
          <w:numId w:val="43"/>
        </w:numPr>
        <w:rPr>
          <w:sz w:val="20"/>
          <w:szCs w:val="20"/>
        </w:rPr>
      </w:pPr>
      <w:r w:rsidRPr="007B69FD">
        <w:rPr>
          <w:sz w:val="20"/>
          <w:szCs w:val="20"/>
        </w:rPr>
        <w:t>[5:11]</w:t>
      </w:r>
      <w:r>
        <w:rPr>
          <w:sz w:val="20"/>
          <w:szCs w:val="20"/>
        </w:rPr>
        <w:t xml:space="preserve"> </w:t>
      </w:r>
      <w:r w:rsidR="00BD114C">
        <w:rPr>
          <w:sz w:val="20"/>
          <w:szCs w:val="20"/>
        </w:rPr>
        <w:tab/>
      </w:r>
      <w:r w:rsidR="00F54EB8" w:rsidRPr="007B69FD">
        <w:rPr>
          <w:sz w:val="20"/>
          <w:szCs w:val="20"/>
        </w:rPr>
        <w:t xml:space="preserve">How have people changed who have been reconciled to God? </w:t>
      </w:r>
    </w:p>
    <w:p w14:paraId="22C8C2F0" w14:textId="77777777" w:rsidR="00F54EB8" w:rsidRPr="007B69FD" w:rsidRDefault="00F54EB8" w:rsidP="00F54EB8">
      <w:pPr>
        <w:ind w:left="720"/>
        <w:rPr>
          <w:sz w:val="20"/>
          <w:szCs w:val="20"/>
        </w:rPr>
      </w:pPr>
      <w:r w:rsidRPr="007B69FD">
        <w:rPr>
          <w:sz w:val="20"/>
          <w:szCs w:val="20"/>
        </w:rPr>
        <w:t>They rejoiced in God through the Lord Jesus Christ.</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w:numPr>
          <w:ilvl w:val="0"/>
          <w:numId w:val="43"/>
        </w:numPr>
        <w:rPr>
          <w:sz w:val="20"/>
          <w:szCs w:val="20"/>
          <w:lang w:val="en-US"/>
        </w:rPr>
      </w:pPr>
      <w:r w:rsidRPr="48114252">
        <w:rPr>
          <w:sz w:val="20"/>
          <w:szCs w:val="20"/>
          <w:lang w:val="en-US"/>
        </w:rPr>
        <w:t xml:space="preserve">[5:12] </w:t>
      </w:r>
      <w:r w:rsidR="00BD114C">
        <w:rPr>
          <w:sz w:val="20"/>
          <w:szCs w:val="20"/>
          <w:lang w:val="en-US"/>
        </w:rPr>
        <w:tab/>
      </w:r>
      <w:r w:rsidR="00F54EB8" w:rsidRPr="48114252">
        <w:rPr>
          <w:sz w:val="20"/>
          <w:szCs w:val="20"/>
          <w:lang w:val="en-US"/>
        </w:rPr>
        <w:t xml:space="preserve">How did sin enter into the world? </w:t>
      </w:r>
    </w:p>
    <w:p w14:paraId="3348BD96" w14:textId="77777777" w:rsidR="00F54EB8" w:rsidRPr="007B69FD" w:rsidRDefault="00F54EB8" w:rsidP="00F54EB8">
      <w:pPr>
        <w:ind w:left="720"/>
        <w:rPr>
          <w:sz w:val="20"/>
          <w:szCs w:val="20"/>
        </w:rPr>
      </w:pPr>
      <w:r w:rsidRPr="007B69FD">
        <w:rPr>
          <w:sz w:val="20"/>
          <w:szCs w:val="20"/>
        </w:rPr>
        <w:t xml:space="preserve">Sin entered the world through one man. </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What do you think it means that sin entered the world through one man? </w:t>
      </w:r>
    </w:p>
    <w:p w14:paraId="385192BC" w14:textId="27D371F3" w:rsidR="00F54EB8" w:rsidRPr="007B69FD" w:rsidRDefault="004926EE" w:rsidP="00D02B49">
      <w:pPr>
        <w:ind w:left="360" w:firstLine="360"/>
        <w:rPr>
          <w:sz w:val="20"/>
          <w:szCs w:val="20"/>
        </w:rPr>
      </w:pPr>
      <w:r w:rsidRPr="007B69FD">
        <w:rPr>
          <w:i/>
          <w:iCs/>
          <w:sz w:val="20"/>
          <w:szCs w:val="20"/>
        </w:rPr>
        <w:t>(Answer may vary.)</w:t>
      </w:r>
      <w:r w:rsidRPr="007B69FD">
        <w:rPr>
          <w:sz w:val="20"/>
          <w:szCs w:val="20"/>
        </w:rPr>
        <w:t xml:space="preserve"> </w:t>
      </w:r>
      <w:r w:rsidR="00F54EB8" w:rsidRPr="007B69FD">
        <w:rPr>
          <w:sz w:val="20"/>
          <w:szCs w:val="20"/>
        </w:rPr>
        <w:t xml:space="preserve">This seems to mean that the first man, Adam, was the first </w:t>
      </w:r>
      <w:r w:rsidR="00152A1E" w:rsidRPr="007B69FD">
        <w:rPr>
          <w:sz w:val="20"/>
          <w:szCs w:val="20"/>
        </w:rPr>
        <w:t>person</w:t>
      </w:r>
      <w:r w:rsidR="00F54EB8" w:rsidRPr="007B69FD">
        <w:rPr>
          <w:sz w:val="20"/>
          <w:szCs w:val="20"/>
        </w:rPr>
        <w:t xml:space="preserve"> in the world to sin.</w:t>
      </w:r>
    </w:p>
    <w:p w14:paraId="71122E70" w14:textId="77777777" w:rsidR="005459B7" w:rsidRPr="007B69FD" w:rsidRDefault="005459B7" w:rsidP="005459B7">
      <w:pPr>
        <w:pStyle w:val="Continuedline"/>
      </w:pPr>
      <w:r w:rsidRPr="007B69FD">
        <w:lastRenderedPageBreak/>
        <w:t>Romans 5:6-15 continued</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Why did all people die? </w:t>
      </w:r>
    </w:p>
    <w:p w14:paraId="683FE158" w14:textId="6DE405FC" w:rsidR="00F54EB8" w:rsidRPr="007B69FD" w:rsidRDefault="00F54EB8" w:rsidP="007B2438">
      <w:pPr>
        <w:ind w:left="720"/>
        <w:rPr>
          <w:sz w:val="20"/>
          <w:szCs w:val="20"/>
        </w:rPr>
      </w:pPr>
      <w:r w:rsidRPr="007B69FD">
        <w:rPr>
          <w:sz w:val="20"/>
          <w:szCs w:val="20"/>
        </w:rPr>
        <w:t>All people died because they sinned.</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w:numPr>
          <w:ilvl w:val="0"/>
          <w:numId w:val="43"/>
        </w:numPr>
        <w:rPr>
          <w:sz w:val="20"/>
          <w:szCs w:val="20"/>
        </w:rPr>
      </w:pPr>
      <w:r w:rsidRPr="007B69FD">
        <w:rPr>
          <w:sz w:val="20"/>
          <w:szCs w:val="20"/>
        </w:rPr>
        <w:t>[5:13]</w:t>
      </w:r>
      <w:r>
        <w:rPr>
          <w:sz w:val="20"/>
          <w:szCs w:val="20"/>
        </w:rPr>
        <w:t xml:space="preserve"> </w:t>
      </w:r>
      <w:r w:rsidR="00BD114C">
        <w:rPr>
          <w:sz w:val="20"/>
          <w:szCs w:val="20"/>
        </w:rPr>
        <w:tab/>
      </w:r>
      <w:r w:rsidR="00F54EB8" w:rsidRPr="007B69FD">
        <w:rPr>
          <w:sz w:val="20"/>
          <w:szCs w:val="20"/>
        </w:rPr>
        <w:t xml:space="preserve">What was there no accounting for when there was no law? </w:t>
      </w:r>
    </w:p>
    <w:p w14:paraId="378FD7B4" w14:textId="77777777" w:rsidR="00F54EB8" w:rsidRPr="007B69FD" w:rsidRDefault="00F54EB8" w:rsidP="00F54EB8">
      <w:pPr>
        <w:ind w:left="720"/>
        <w:rPr>
          <w:sz w:val="20"/>
          <w:szCs w:val="20"/>
        </w:rPr>
      </w:pPr>
      <w:r w:rsidRPr="007B69FD">
        <w:rPr>
          <w:sz w:val="20"/>
          <w:szCs w:val="20"/>
        </w:rPr>
        <w:t>There was no accounting for sin.</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From the time of Adam to Moses, who did death reign over? </w:t>
      </w:r>
    </w:p>
    <w:p w14:paraId="17F3FF8C" w14:textId="77777777" w:rsidR="00F54EB8" w:rsidRPr="007B69FD" w:rsidRDefault="00F54EB8" w:rsidP="00F54EB8">
      <w:pPr>
        <w:ind w:left="720"/>
        <w:rPr>
          <w:sz w:val="20"/>
          <w:szCs w:val="20"/>
        </w:rPr>
      </w:pPr>
      <w:r w:rsidRPr="007B69FD">
        <w:rPr>
          <w:sz w:val="20"/>
          <w:szCs w:val="20"/>
        </w:rPr>
        <w:t>It reigned over everyone.</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Why do you think death reigned even over people who did not sin in the same way that Adam did? </w:t>
      </w:r>
    </w:p>
    <w:p w14:paraId="0A5A1F2A" w14:textId="77777777" w:rsidR="00F54EB8" w:rsidRPr="007B69FD" w:rsidRDefault="00F54EB8" w:rsidP="48114252">
      <w:pPr>
        <w:ind w:left="720"/>
        <w:rPr>
          <w:sz w:val="20"/>
          <w:szCs w:val="20"/>
          <w:lang w:val="en-US"/>
        </w:rPr>
      </w:pPr>
      <w:r w:rsidRPr="48114252">
        <w:rPr>
          <w:sz w:val="20"/>
          <w:szCs w:val="20"/>
          <w:lang w:val="en-US"/>
        </w:rPr>
        <w:t xml:space="preserve">The text indicates that those people also sinned, even though they did not disobey the same command as Adam did. </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w:numPr>
          <w:ilvl w:val="0"/>
          <w:numId w:val="43"/>
        </w:numPr>
        <w:rPr>
          <w:sz w:val="20"/>
          <w:szCs w:val="20"/>
        </w:rPr>
      </w:pPr>
      <w:r w:rsidRPr="007B69FD">
        <w:rPr>
          <w:sz w:val="20"/>
          <w:szCs w:val="20"/>
        </w:rPr>
        <w:t>[5:15]</w:t>
      </w:r>
      <w:r>
        <w:rPr>
          <w:sz w:val="20"/>
          <w:szCs w:val="20"/>
        </w:rPr>
        <w:t xml:space="preserve"> </w:t>
      </w:r>
      <w:r w:rsidR="00BD114C">
        <w:rPr>
          <w:sz w:val="20"/>
          <w:szCs w:val="20"/>
        </w:rPr>
        <w:tab/>
      </w:r>
      <w:r w:rsidR="00F54EB8" w:rsidRPr="007B69FD">
        <w:rPr>
          <w:sz w:val="20"/>
          <w:szCs w:val="20"/>
        </w:rPr>
        <w:t xml:space="preserve">How was God's gift different from Adam's sin? </w:t>
      </w:r>
    </w:p>
    <w:p w14:paraId="30099731" w14:textId="77777777" w:rsidR="00F54EB8" w:rsidRPr="007B69FD" w:rsidRDefault="00F54EB8" w:rsidP="00F54EB8">
      <w:pPr>
        <w:ind w:left="720"/>
        <w:rPr>
          <w:sz w:val="20"/>
          <w:szCs w:val="20"/>
        </w:rPr>
      </w:pPr>
      <w:r w:rsidRPr="007B69FD">
        <w:rPr>
          <w:sz w:val="20"/>
          <w:szCs w:val="20"/>
        </w:rPr>
        <w:t xml:space="preserve">Adam’s sin caused many to die, but the gift of Jesus Christ overflowed much more to many. </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w:numPr>
          <w:ilvl w:val="0"/>
          <w:numId w:val="43"/>
        </w:numPr>
        <w:rPr>
          <w:sz w:val="20"/>
          <w:szCs w:val="20"/>
        </w:rPr>
      </w:pPr>
      <w:r>
        <w:rPr>
          <w:sz w:val="20"/>
          <w:szCs w:val="20"/>
        </w:rPr>
        <w:t>[</w:t>
      </w:r>
      <w:r w:rsidR="005B4A0C" w:rsidRPr="007B69FD">
        <w:rPr>
          <w:sz w:val="20"/>
          <w:szCs w:val="20"/>
        </w:rPr>
        <w:t>5:15]</w:t>
      </w:r>
      <w:r>
        <w:rPr>
          <w:sz w:val="20"/>
          <w:szCs w:val="20"/>
        </w:rPr>
        <w:tab/>
      </w:r>
      <w:r>
        <w:rPr>
          <w:sz w:val="20"/>
          <w:szCs w:val="20"/>
        </w:rPr>
        <w:tab/>
      </w:r>
      <w:r w:rsidR="00F54EB8" w:rsidRPr="007B69FD">
        <w:rPr>
          <w:sz w:val="20"/>
          <w:szCs w:val="20"/>
        </w:rPr>
        <w:t xml:space="preserve">How did that gift come? </w:t>
      </w:r>
    </w:p>
    <w:p w14:paraId="3B4DD11D" w14:textId="77777777" w:rsidR="00F54EB8" w:rsidRPr="007B69FD" w:rsidRDefault="00F54EB8" w:rsidP="00F54EB8">
      <w:pPr>
        <w:ind w:left="720"/>
        <w:rPr>
          <w:sz w:val="20"/>
          <w:szCs w:val="20"/>
        </w:rPr>
      </w:pPr>
      <w:r w:rsidRPr="007B69FD">
        <w:rPr>
          <w:sz w:val="20"/>
          <w:szCs w:val="20"/>
        </w:rPr>
        <w:t>It came by the grace of the one man, Jesus Christ.</w:t>
      </w:r>
    </w:p>
    <w:p w14:paraId="335C0A9F" w14:textId="77777777" w:rsidR="00F54EB8" w:rsidRPr="007B69FD" w:rsidRDefault="00F54EB8" w:rsidP="00F54EB8">
      <w:pPr>
        <w:spacing w:before="240" w:after="240"/>
        <w:rPr>
          <w:b/>
          <w:sz w:val="20"/>
          <w:szCs w:val="20"/>
        </w:rPr>
      </w:pPr>
      <w:r w:rsidRPr="007B69FD">
        <w:rPr>
          <w:b/>
          <w:sz w:val="20"/>
          <w:szCs w:val="20"/>
        </w:rPr>
        <w:t>Comment Section:</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w:pStyle w:val="Heading1"/>
        <w:keepNext w:val="0"/>
        <w:keepLines w:val="0"/>
        <w:spacing w:before="480"/>
        <w:rPr>
          <w:b/>
          <w:bCs/>
          <w:szCs w:val="44"/>
        </w:rPr>
      </w:pPr>
      <w:bookmarkStart w:id="41" w:name="_h3c0nzvcrhez" w:colFirst="0" w:colLast="0"/>
      <w:bookmarkStart w:id="42" w:name="_Toc166194267"/>
      <w:bookmarkEnd w:id="41"/>
      <w:r w:rsidRPr="007B69FD">
        <w:rPr>
          <w:b/>
          <w:bCs/>
          <w:szCs w:val="44"/>
        </w:rPr>
        <w:lastRenderedPageBreak/>
        <w:t xml:space="preserve">Romans </w:t>
      </w:r>
      <w:r w:rsidR="00F54EB8" w:rsidRPr="007B69FD">
        <w:rPr>
          <w:b/>
          <w:bCs/>
          <w:szCs w:val="44"/>
        </w:rPr>
        <w:t>6:8-14</w:t>
      </w:r>
      <w:bookmarkEnd w:id="42"/>
    </w:p>
    <w:p w14:paraId="1A0A1050" w14:textId="77777777" w:rsidR="00F54EB8" w:rsidRPr="007B69FD" w:rsidRDefault="00F54EB8" w:rsidP="005459B7">
      <w:pPr>
        <w:pStyle w:val="Background"/>
        <w:rPr>
          <w:b/>
          <w:sz w:val="32"/>
          <w:szCs w:val="32"/>
        </w:rPr>
      </w:pPr>
      <w:r w:rsidRPr="007B69FD">
        <w:rPr>
          <w:b/>
        </w:rPr>
        <w:t>Background</w:t>
      </w:r>
      <w:r w:rsidRPr="007B69FD">
        <w:t>: Earlier in this chapter, Paul explained that people who were baptized into Christ Jesus were baptized into his death. They were united with Christ in a death like his.</w:t>
      </w:r>
    </w:p>
    <w:p w14:paraId="3834FF5F" w14:textId="77777777" w:rsidR="00170DC8" w:rsidRPr="00170DC8" w:rsidRDefault="00170DC8" w:rsidP="00170DC8">
      <w:pPr>
        <w:pStyle w:val="Background"/>
        <w:rPr>
          <w:b/>
          <w:bCs w:val="0"/>
          <w:i/>
          <w:iCs/>
        </w:rPr>
      </w:pPr>
      <w:r w:rsidRPr="00170DC8">
        <w:rPr>
          <w:b/>
          <w:bCs w:val="0"/>
          <w:i/>
          <w:iCs/>
        </w:rPr>
        <w:t>Read the passage.</w:t>
      </w:r>
    </w:p>
    <w:p w14:paraId="0F2082DD" w14:textId="77777777" w:rsidR="00F54EB8" w:rsidRPr="007B69FD" w:rsidRDefault="00F54EB8" w:rsidP="006D6990">
      <w:pPr>
        <w:pStyle w:val="Part1"/>
      </w:pPr>
      <w:r w:rsidRPr="007B69FD">
        <w:t>Part 1</w:t>
      </w:r>
    </w:p>
    <w:p w14:paraId="6D491BCB" w14:textId="3CB40582" w:rsidR="00F54EB8" w:rsidRPr="007B69FD" w:rsidRDefault="00F54EB8" w:rsidP="005459B7">
      <w:pPr>
        <w:pStyle w:val="Answerortell"/>
      </w:pPr>
      <w:r w:rsidRPr="007B69FD">
        <w:t xml:space="preserve">Tell in your own words what you just read in </w:t>
      </w:r>
      <w:r w:rsidR="003947E5">
        <w:t>this passage</w:t>
      </w:r>
      <w:r w:rsidRPr="007B69FD">
        <w:t>.</w:t>
      </w:r>
    </w:p>
    <w:p w14:paraId="28BC2DD6" w14:textId="0CFD67AE" w:rsidR="00F54EB8" w:rsidRPr="007B69FD" w:rsidRDefault="00F54EB8" w:rsidP="005459B7">
      <w:pPr>
        <w:pStyle w:val="Checklist"/>
      </w:pPr>
      <w:r w:rsidRPr="007B69FD">
        <w:t xml:space="preserve">Those who have died with Christ will live together with him. </w:t>
      </w:r>
      <w:r w:rsidR="00BD114C" w:rsidRPr="007B69FD">
        <w:t>[6:8]</w:t>
      </w:r>
    </w:p>
    <w:p w14:paraId="56374495" w14:textId="652ECFA6" w:rsidR="00F54EB8" w:rsidRPr="007B69FD" w:rsidRDefault="00F54EB8" w:rsidP="005459B7">
      <w:pPr>
        <w:pStyle w:val="Checklist"/>
      </w:pPr>
      <w:r w:rsidRPr="007B69FD">
        <w:t xml:space="preserve">Christ died to sin and lives to God. </w:t>
      </w:r>
      <w:r w:rsidR="00BD114C" w:rsidRPr="007B69FD">
        <w:t>[6:10]</w:t>
      </w:r>
    </w:p>
    <w:p w14:paraId="214ED9CE" w14:textId="10B5283D" w:rsidR="00F54EB8" w:rsidRPr="007B69FD" w:rsidRDefault="00F54EB8" w:rsidP="005459B7">
      <w:pPr>
        <w:pStyle w:val="Checklist"/>
      </w:pPr>
      <w:r w:rsidRPr="007B69FD">
        <w:t xml:space="preserve">Christians </w:t>
      </w:r>
      <w:r w:rsidR="00CB092E" w:rsidRPr="007B69FD">
        <w:t>should</w:t>
      </w:r>
      <w:r w:rsidRPr="007B69FD">
        <w:t xml:space="preserve"> consider themselves dead to sin but alive to God in Christ Jesus. </w:t>
      </w:r>
      <w:r w:rsidR="00BD114C" w:rsidRPr="007B69FD">
        <w:t>[6:11]</w:t>
      </w:r>
    </w:p>
    <w:p w14:paraId="690666DC" w14:textId="1246F511" w:rsidR="00F54EB8" w:rsidRPr="007B69FD" w:rsidRDefault="00F54EB8" w:rsidP="005459B7">
      <w:pPr>
        <w:pStyle w:val="Checklist"/>
      </w:pPr>
      <w:r w:rsidRPr="007B69FD">
        <w:t xml:space="preserve">Christians must not let sin rule in their bodies. </w:t>
      </w:r>
      <w:r w:rsidR="00BD114C" w:rsidRPr="007B69FD">
        <w:t>[6:12]</w:t>
      </w:r>
    </w:p>
    <w:p w14:paraId="35A4FA83" w14:textId="051BDB67" w:rsidR="00F54EB8" w:rsidRPr="007B69FD" w:rsidRDefault="00F54EB8" w:rsidP="005459B7">
      <w:pPr>
        <w:pStyle w:val="Checklist"/>
      </w:pPr>
      <w:r w:rsidRPr="007B69FD">
        <w:t xml:space="preserve">Christians are not under law but under grace. </w:t>
      </w:r>
      <w:r w:rsidR="00BD114C" w:rsidRPr="007B69FD">
        <w:t>[6:14]</w:t>
      </w:r>
    </w:p>
    <w:p w14:paraId="152B3F58" w14:textId="77777777" w:rsidR="00F54EB8" w:rsidRPr="007B69FD" w:rsidRDefault="00F54EB8" w:rsidP="005459B7">
      <w:pPr>
        <w:pStyle w:val="Part2"/>
      </w:pPr>
      <w:r w:rsidRPr="007B69FD">
        <w:t>Part 2</w:t>
      </w:r>
    </w:p>
    <w:p w14:paraId="3729DEF2" w14:textId="0511604A" w:rsidR="00F54EB8" w:rsidRPr="007B69FD" w:rsidRDefault="003947E5" w:rsidP="005459B7">
      <w:pPr>
        <w:pStyle w:val="Answerortell"/>
      </w:pPr>
      <w:r>
        <w:t>Answer the following questions from the specified verses.</w:t>
      </w:r>
    </w:p>
    <w:p w14:paraId="5C5ACACC" w14:textId="18BCA2C3" w:rsidR="00F54EB8" w:rsidRPr="007B69FD" w:rsidRDefault="005B4A0C" w:rsidP="0099152C">
      <w:pPr>
        <w:numPr>
          <w:ilvl w:val="0"/>
          <w:numId w:val="42"/>
        </w:numPr>
        <w:rPr>
          <w:sz w:val="20"/>
          <w:szCs w:val="20"/>
        </w:rPr>
      </w:pPr>
      <w:r w:rsidRPr="007B69FD">
        <w:rPr>
          <w:sz w:val="20"/>
          <w:szCs w:val="20"/>
        </w:rPr>
        <w:t>[6:8]</w:t>
      </w:r>
      <w:r>
        <w:rPr>
          <w:sz w:val="20"/>
          <w:szCs w:val="20"/>
        </w:rPr>
        <w:t xml:space="preserve"> </w:t>
      </w:r>
      <w:r w:rsidR="00BD114C">
        <w:rPr>
          <w:sz w:val="20"/>
          <w:szCs w:val="20"/>
        </w:rPr>
        <w:tab/>
      </w:r>
      <w:r w:rsidR="00F54EB8" w:rsidRPr="007B69FD">
        <w:rPr>
          <w:sz w:val="20"/>
          <w:szCs w:val="20"/>
        </w:rPr>
        <w:t xml:space="preserve">If people have died with Christ, what else will they do? </w:t>
      </w:r>
    </w:p>
    <w:p w14:paraId="2222C8A1" w14:textId="77777777" w:rsidR="00F54EB8" w:rsidRPr="007B69FD" w:rsidRDefault="00F54EB8" w:rsidP="00F54EB8">
      <w:pPr>
        <w:ind w:left="720"/>
        <w:rPr>
          <w:sz w:val="20"/>
          <w:szCs w:val="20"/>
        </w:rPr>
      </w:pPr>
      <w:r w:rsidRPr="007B69FD">
        <w:rPr>
          <w:sz w:val="20"/>
          <w:szCs w:val="20"/>
        </w:rPr>
        <w:t>They will also live together with Christ.</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w:numPr>
          <w:ilvl w:val="0"/>
          <w:numId w:val="42"/>
        </w:numPr>
        <w:rPr>
          <w:sz w:val="20"/>
          <w:szCs w:val="20"/>
        </w:rPr>
      </w:pPr>
      <w:r w:rsidRPr="007B69FD">
        <w:rPr>
          <w:sz w:val="20"/>
          <w:szCs w:val="20"/>
        </w:rPr>
        <w:t>[6:9]</w:t>
      </w:r>
      <w:r>
        <w:rPr>
          <w:sz w:val="20"/>
          <w:szCs w:val="20"/>
        </w:rPr>
        <w:t xml:space="preserve"> </w:t>
      </w:r>
      <w:r w:rsidR="00BD114C">
        <w:rPr>
          <w:sz w:val="20"/>
          <w:szCs w:val="20"/>
        </w:rPr>
        <w:tab/>
      </w:r>
      <w:r w:rsidR="00F54EB8" w:rsidRPr="007B69FD">
        <w:rPr>
          <w:sz w:val="20"/>
          <w:szCs w:val="20"/>
        </w:rPr>
        <w:t xml:space="preserve">What did Paul say about Christ in verse 9? </w:t>
      </w:r>
    </w:p>
    <w:p w14:paraId="6ADFDAF3" w14:textId="77777777" w:rsidR="00F54EB8" w:rsidRPr="007B69FD" w:rsidRDefault="00F54EB8" w:rsidP="00F54EB8">
      <w:pPr>
        <w:ind w:left="720"/>
        <w:rPr>
          <w:sz w:val="20"/>
          <w:szCs w:val="20"/>
        </w:rPr>
      </w:pPr>
      <w:r w:rsidRPr="007B69FD">
        <w:rPr>
          <w:sz w:val="20"/>
          <w:szCs w:val="20"/>
        </w:rPr>
        <w:t>Christ has been raised from the dead, so he cannot die again.</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How many times did Christ die to sin? </w:t>
      </w:r>
    </w:p>
    <w:p w14:paraId="490C4A02" w14:textId="77777777" w:rsidR="00F54EB8" w:rsidRPr="007B69FD" w:rsidRDefault="00F54EB8" w:rsidP="00D02B49">
      <w:pPr>
        <w:ind w:left="360" w:firstLine="360"/>
        <w:rPr>
          <w:sz w:val="20"/>
          <w:szCs w:val="20"/>
        </w:rPr>
      </w:pPr>
      <w:r w:rsidRPr="007B69FD">
        <w:rPr>
          <w:sz w:val="20"/>
          <w:szCs w:val="20"/>
        </w:rPr>
        <w:t>Christ died to sin just once.</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What do you think this means? </w:t>
      </w:r>
    </w:p>
    <w:p w14:paraId="7C207692" w14:textId="77777777" w:rsidR="00F54EB8" w:rsidRPr="007B69FD" w:rsidRDefault="00F54EB8" w:rsidP="48114252">
      <w:pPr>
        <w:ind w:left="720"/>
        <w:rPr>
          <w:sz w:val="20"/>
          <w:szCs w:val="20"/>
          <w:lang w:val="en-US"/>
        </w:rPr>
      </w:pPr>
      <w:r w:rsidRPr="48114252">
        <w:rPr>
          <w:sz w:val="20"/>
          <w:szCs w:val="20"/>
          <w:lang w:val="en-US"/>
        </w:rPr>
        <w:t xml:space="preserve"> This indicates that the work is done. Jesus will never have to die to sin again.</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5B3F9D">
        <w:rPr>
          <w:sz w:val="20"/>
          <w:szCs w:val="20"/>
        </w:rPr>
        <w:t>W</w:t>
      </w:r>
      <w:r w:rsidR="00F54EB8" w:rsidRPr="007B69FD">
        <w:rPr>
          <w:sz w:val="20"/>
          <w:szCs w:val="20"/>
        </w:rPr>
        <w:t>ho does Christ live</w:t>
      </w:r>
      <w:r w:rsidR="005B3F9D">
        <w:rPr>
          <w:sz w:val="20"/>
          <w:szCs w:val="20"/>
        </w:rPr>
        <w:t xml:space="preserve"> to</w:t>
      </w:r>
      <w:r w:rsidR="00F54EB8" w:rsidRPr="007B69FD">
        <w:rPr>
          <w:sz w:val="20"/>
          <w:szCs w:val="20"/>
        </w:rPr>
        <w:t xml:space="preserve">? </w:t>
      </w:r>
    </w:p>
    <w:p w14:paraId="34A23B77" w14:textId="77777777" w:rsidR="00F54EB8" w:rsidRPr="007B69FD" w:rsidRDefault="00F54EB8" w:rsidP="00F54EB8">
      <w:pPr>
        <w:ind w:left="720"/>
        <w:rPr>
          <w:sz w:val="20"/>
          <w:szCs w:val="20"/>
        </w:rPr>
      </w:pPr>
      <w:r w:rsidRPr="007B69FD">
        <w:rPr>
          <w:sz w:val="20"/>
          <w:szCs w:val="20"/>
        </w:rPr>
        <w:t>He lives to God.</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w:numPr>
          <w:ilvl w:val="0"/>
          <w:numId w:val="42"/>
        </w:numPr>
        <w:rPr>
          <w:sz w:val="20"/>
          <w:szCs w:val="20"/>
        </w:rPr>
      </w:pPr>
      <w:r>
        <w:rPr>
          <w:sz w:val="20"/>
          <w:szCs w:val="20"/>
        </w:rPr>
        <w:t xml:space="preserve"> </w:t>
      </w:r>
      <w:r w:rsidRPr="007B69FD">
        <w:rPr>
          <w:sz w:val="20"/>
          <w:szCs w:val="20"/>
        </w:rPr>
        <w:t>[6:11]</w:t>
      </w:r>
      <w:r>
        <w:rPr>
          <w:sz w:val="20"/>
          <w:szCs w:val="20"/>
        </w:rPr>
        <w:t xml:space="preserve"> </w:t>
      </w:r>
      <w:r w:rsidR="00BD114C">
        <w:rPr>
          <w:sz w:val="20"/>
          <w:szCs w:val="20"/>
        </w:rPr>
        <w:tab/>
      </w:r>
      <w:r w:rsidR="00F54EB8" w:rsidRPr="007B69FD">
        <w:rPr>
          <w:sz w:val="20"/>
          <w:szCs w:val="20"/>
        </w:rPr>
        <w:t xml:space="preserve">How </w:t>
      </w:r>
      <w:r w:rsidR="00CB092E" w:rsidRPr="007B69FD">
        <w:rPr>
          <w:sz w:val="20"/>
          <w:szCs w:val="20"/>
        </w:rPr>
        <w:t>should</w:t>
      </w:r>
      <w:r w:rsidR="00F54EB8" w:rsidRPr="007B69FD">
        <w:rPr>
          <w:sz w:val="20"/>
          <w:szCs w:val="20"/>
        </w:rPr>
        <w:t xml:space="preserve"> a believer think of himself with respect to sin? </w:t>
      </w:r>
    </w:p>
    <w:p w14:paraId="16EBA3DB" w14:textId="372CD6A4" w:rsidR="00F54EB8" w:rsidRPr="007B69FD" w:rsidRDefault="00F54EB8" w:rsidP="00F54EB8">
      <w:pPr>
        <w:ind w:left="720"/>
        <w:rPr>
          <w:sz w:val="20"/>
          <w:szCs w:val="20"/>
        </w:rPr>
      </w:pPr>
      <w:r w:rsidRPr="007B69FD">
        <w:rPr>
          <w:sz w:val="20"/>
          <w:szCs w:val="20"/>
        </w:rPr>
        <w:t xml:space="preserve">A believer </w:t>
      </w:r>
      <w:r w:rsidR="00CB092E" w:rsidRPr="007B69FD">
        <w:rPr>
          <w:sz w:val="20"/>
          <w:szCs w:val="20"/>
        </w:rPr>
        <w:t>should</w:t>
      </w:r>
      <w:r w:rsidRPr="007B69FD">
        <w:rPr>
          <w:sz w:val="20"/>
          <w:szCs w:val="20"/>
        </w:rPr>
        <w:t xml:space="preserve"> think of himself as dead to sin but alive to God in Christ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w:numPr>
          <w:ilvl w:val="0"/>
          <w:numId w:val="42"/>
        </w:numPr>
        <w:rPr>
          <w:sz w:val="20"/>
          <w:szCs w:val="20"/>
        </w:rPr>
      </w:pPr>
      <w:r w:rsidRPr="007B69FD">
        <w:rPr>
          <w:sz w:val="20"/>
          <w:szCs w:val="20"/>
        </w:rPr>
        <w:t xml:space="preserve">[6:12] </w:t>
      </w:r>
      <w:r w:rsidR="00BD114C">
        <w:rPr>
          <w:sz w:val="20"/>
          <w:szCs w:val="20"/>
        </w:rPr>
        <w:tab/>
      </w:r>
      <w:r w:rsidR="00F54EB8" w:rsidRPr="007B69FD">
        <w:rPr>
          <w:sz w:val="20"/>
          <w:szCs w:val="20"/>
        </w:rPr>
        <w:t xml:space="preserve">So, if a person is dead to sin, how </w:t>
      </w:r>
      <w:r w:rsidR="00CB092E" w:rsidRPr="007B69FD">
        <w:rPr>
          <w:sz w:val="20"/>
          <w:szCs w:val="20"/>
        </w:rPr>
        <w:t>should</w:t>
      </w:r>
      <w:r w:rsidR="00F54EB8" w:rsidRPr="007B69FD">
        <w:rPr>
          <w:sz w:val="20"/>
          <w:szCs w:val="20"/>
        </w:rPr>
        <w:t xml:space="preserve"> he live? </w:t>
      </w:r>
    </w:p>
    <w:p w14:paraId="0517AC21" w14:textId="3BCAA664" w:rsidR="00F54EB8" w:rsidRPr="007B69FD" w:rsidRDefault="00F54EB8" w:rsidP="00F54EB8">
      <w:pPr>
        <w:ind w:left="720"/>
        <w:rPr>
          <w:sz w:val="20"/>
          <w:szCs w:val="20"/>
        </w:rPr>
      </w:pPr>
      <w:r w:rsidRPr="007B69FD">
        <w:rPr>
          <w:sz w:val="20"/>
          <w:szCs w:val="20"/>
        </w:rPr>
        <w:t>He should not let sin rule in his body so that he</w:t>
      </w:r>
      <w:r w:rsidR="00D02B49" w:rsidRPr="007B69FD">
        <w:rPr>
          <w:sz w:val="20"/>
          <w:szCs w:val="20"/>
        </w:rPr>
        <w:t xml:space="preserve"> </w:t>
      </w:r>
      <w:r w:rsidRPr="007B69FD">
        <w:rPr>
          <w:sz w:val="20"/>
          <w:szCs w:val="20"/>
        </w:rPr>
        <w:t xml:space="preserve">does not obey its strong desires. </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w:numPr>
          <w:ilvl w:val="0"/>
          <w:numId w:val="42"/>
        </w:numPr>
        <w:rPr>
          <w:sz w:val="20"/>
          <w:szCs w:val="20"/>
        </w:rPr>
      </w:pPr>
      <w:r w:rsidRPr="007B69FD">
        <w:rPr>
          <w:sz w:val="20"/>
          <w:szCs w:val="20"/>
        </w:rPr>
        <w:t>[6:13]</w:t>
      </w:r>
      <w:r>
        <w:rPr>
          <w:sz w:val="20"/>
          <w:szCs w:val="20"/>
        </w:rPr>
        <w:t xml:space="preserve"> </w:t>
      </w:r>
      <w:r w:rsidR="00BD114C">
        <w:rPr>
          <w:sz w:val="20"/>
          <w:szCs w:val="20"/>
        </w:rPr>
        <w:tab/>
      </w:r>
      <w:r w:rsidR="00F54EB8" w:rsidRPr="007B69FD">
        <w:rPr>
          <w:sz w:val="20"/>
          <w:szCs w:val="20"/>
        </w:rPr>
        <w:t xml:space="preserve">What do you think it means that a believer </w:t>
      </w:r>
      <w:r w:rsidR="00CB092E" w:rsidRPr="007B69FD">
        <w:rPr>
          <w:sz w:val="20"/>
          <w:szCs w:val="20"/>
        </w:rPr>
        <w:t>should</w:t>
      </w:r>
      <w:r w:rsidR="00F54EB8" w:rsidRPr="007B69FD">
        <w:rPr>
          <w:sz w:val="20"/>
          <w:szCs w:val="20"/>
        </w:rPr>
        <w:t xml:space="preserve"> not offer himself to sin but rather </w:t>
      </w:r>
      <w:r w:rsidR="00CB092E" w:rsidRPr="007B69FD">
        <w:rPr>
          <w:sz w:val="20"/>
          <w:szCs w:val="20"/>
        </w:rPr>
        <w:t xml:space="preserve">should </w:t>
      </w:r>
      <w:r w:rsidR="00F54EB8" w:rsidRPr="007B69FD">
        <w:rPr>
          <w:sz w:val="20"/>
          <w:szCs w:val="20"/>
        </w:rPr>
        <w:t>offer himself to God</w:t>
      </w:r>
      <w:r w:rsidR="00D02B49" w:rsidRPr="007B69FD">
        <w:rPr>
          <w:sz w:val="20"/>
          <w:szCs w:val="20"/>
        </w:rPr>
        <w:t>?</w:t>
      </w:r>
      <w:r w:rsidR="00F54EB8" w:rsidRPr="007B69FD">
        <w:rPr>
          <w:sz w:val="20"/>
          <w:szCs w:val="20"/>
        </w:rPr>
        <w:t xml:space="preserve"> </w:t>
      </w:r>
    </w:p>
    <w:p w14:paraId="6F926D45" w14:textId="4204E51E" w:rsidR="00F54EB8" w:rsidRPr="007B69FD" w:rsidRDefault="00D02B49" w:rsidP="48114252">
      <w:pPr>
        <w:ind w:left="720"/>
        <w:rPr>
          <w:sz w:val="20"/>
          <w:szCs w:val="20"/>
          <w:lang w:val="en-US"/>
        </w:rPr>
      </w:pPr>
      <w:r w:rsidRPr="48114252">
        <w:rPr>
          <w:i/>
          <w:iCs/>
          <w:sz w:val="20"/>
          <w:szCs w:val="20"/>
          <w:lang w:val="en-US"/>
        </w:rPr>
        <w:t>(Answer may vary.)</w:t>
      </w:r>
      <w:r w:rsidRPr="48114252">
        <w:rPr>
          <w:sz w:val="20"/>
          <w:szCs w:val="20"/>
          <w:lang w:val="en-US"/>
        </w:rPr>
        <w:t xml:space="preserve"> It probably means that a</w:t>
      </w:r>
      <w:r w:rsidR="00F54EB8" w:rsidRPr="48114252">
        <w:rPr>
          <w:sz w:val="20"/>
          <w:szCs w:val="20"/>
          <w:lang w:val="en-US"/>
        </w:rPr>
        <w:t xml:space="preserve"> believer </w:t>
      </w:r>
      <w:r w:rsidR="00CB092E" w:rsidRPr="48114252">
        <w:rPr>
          <w:sz w:val="20"/>
          <w:szCs w:val="20"/>
          <w:lang w:val="en-US"/>
        </w:rPr>
        <w:t>should</w:t>
      </w:r>
      <w:r w:rsidR="00F54EB8" w:rsidRPr="48114252">
        <w:rPr>
          <w:sz w:val="20"/>
          <w:szCs w:val="20"/>
          <w:lang w:val="en-US"/>
        </w:rPr>
        <w:t xml:space="preserve"> present </w:t>
      </w:r>
      <w:r w:rsidR="009F66FF" w:rsidRPr="48114252">
        <w:rPr>
          <w:sz w:val="20"/>
          <w:szCs w:val="20"/>
          <w:lang w:val="en-US"/>
        </w:rPr>
        <w:t xml:space="preserve">every part of </w:t>
      </w:r>
      <w:r w:rsidR="00F54EB8" w:rsidRPr="48114252">
        <w:rPr>
          <w:sz w:val="20"/>
          <w:szCs w:val="20"/>
          <w:lang w:val="en-US"/>
        </w:rPr>
        <w:t>himself to God as a tool for righteousness.</w:t>
      </w:r>
    </w:p>
    <w:p w14:paraId="6B8F32FF" w14:textId="132B53EF" w:rsidR="007B2438" w:rsidRPr="007B69FD" w:rsidRDefault="005459B7" w:rsidP="005459B7">
      <w:pPr>
        <w:pStyle w:val="Continuedline"/>
      </w:pPr>
      <w:r w:rsidRPr="007B69FD">
        <w:lastRenderedPageBreak/>
        <w:t>Romans 6:8-14 continued</w:t>
      </w:r>
      <w:r w:rsidRPr="007B69FD">
        <w:br/>
      </w:r>
    </w:p>
    <w:p w14:paraId="703D00C6" w14:textId="106BDA7D" w:rsidR="00F54EB8" w:rsidRPr="007B69FD" w:rsidRDefault="005B4A0C" w:rsidP="0099152C">
      <w:pPr>
        <w:numPr>
          <w:ilvl w:val="0"/>
          <w:numId w:val="42"/>
        </w:numPr>
        <w:rPr>
          <w:sz w:val="20"/>
          <w:szCs w:val="20"/>
        </w:rPr>
      </w:pPr>
      <w:r w:rsidRPr="007B69FD">
        <w:rPr>
          <w:sz w:val="20"/>
          <w:szCs w:val="20"/>
        </w:rPr>
        <w:t xml:space="preserve">[6:14] </w:t>
      </w:r>
      <w:r w:rsidR="00BD114C">
        <w:rPr>
          <w:sz w:val="20"/>
          <w:szCs w:val="20"/>
        </w:rPr>
        <w:tab/>
      </w:r>
      <w:r w:rsidRPr="007B69FD">
        <w:rPr>
          <w:sz w:val="20"/>
          <w:szCs w:val="20"/>
        </w:rPr>
        <w:t>Why</w:t>
      </w:r>
      <w:r w:rsidR="00F54EB8" w:rsidRPr="007B69FD">
        <w:rPr>
          <w:sz w:val="20"/>
          <w:szCs w:val="20"/>
        </w:rPr>
        <w:t xml:space="preserve"> do you think </w:t>
      </w:r>
      <w:r w:rsidR="00A4079E" w:rsidRPr="007B69FD">
        <w:rPr>
          <w:sz w:val="20"/>
          <w:szCs w:val="20"/>
        </w:rPr>
        <w:t>that</w:t>
      </w:r>
      <w:r w:rsidR="00F54EB8" w:rsidRPr="007B69FD">
        <w:rPr>
          <w:sz w:val="20"/>
          <w:szCs w:val="20"/>
        </w:rPr>
        <w:t xml:space="preserve"> believers should not let sin rule over them? </w:t>
      </w:r>
    </w:p>
    <w:p w14:paraId="6F53A875" w14:textId="51C4F274" w:rsidR="00F54EB8" w:rsidRPr="007B69FD" w:rsidRDefault="009F66FF" w:rsidP="48114252">
      <w:pPr>
        <w:ind w:left="720"/>
        <w:rPr>
          <w:sz w:val="20"/>
          <w:szCs w:val="20"/>
          <w:lang w:val="en-US"/>
        </w:rPr>
      </w:pPr>
      <w:r w:rsidRPr="48114252">
        <w:rPr>
          <w:i/>
          <w:iCs/>
          <w:sz w:val="20"/>
          <w:szCs w:val="20"/>
          <w:lang w:val="en-US"/>
        </w:rPr>
        <w:t xml:space="preserve">(Answer may vary.) </w:t>
      </w:r>
      <w:r w:rsidR="00F54EB8" w:rsidRPr="48114252">
        <w:rPr>
          <w:sz w:val="20"/>
          <w:szCs w:val="20"/>
          <w:lang w:val="en-US"/>
        </w:rPr>
        <w:t xml:space="preserve">The text indicates that </w:t>
      </w:r>
      <w:r w:rsidR="00D02B49" w:rsidRPr="48114252">
        <w:rPr>
          <w:sz w:val="20"/>
          <w:szCs w:val="20"/>
          <w:lang w:val="en-US"/>
        </w:rPr>
        <w:t>believers</w:t>
      </w:r>
      <w:r w:rsidR="00F54EB8" w:rsidRPr="48114252">
        <w:rPr>
          <w:sz w:val="20"/>
          <w:szCs w:val="20"/>
          <w:lang w:val="en-US"/>
        </w:rPr>
        <w:t xml:space="preserve"> should not let sin rule over them because </w:t>
      </w:r>
      <w:r w:rsidR="00D02B49" w:rsidRPr="48114252">
        <w:rPr>
          <w:sz w:val="20"/>
          <w:szCs w:val="20"/>
          <w:lang w:val="en-US"/>
        </w:rPr>
        <w:t>believers</w:t>
      </w:r>
      <w:r w:rsidR="00F54EB8" w:rsidRPr="48114252">
        <w:rPr>
          <w:sz w:val="20"/>
          <w:szCs w:val="20"/>
          <w:lang w:val="en-US"/>
        </w:rPr>
        <w:t xml:space="preserve"> are not under law, but under grace.</w:t>
      </w:r>
    </w:p>
    <w:p w14:paraId="77728C82" w14:textId="77777777" w:rsidR="00F54EB8" w:rsidRPr="007B69FD" w:rsidRDefault="00F54EB8" w:rsidP="00F54EB8">
      <w:pPr>
        <w:spacing w:before="240" w:after="240"/>
        <w:rPr>
          <w:b/>
          <w:sz w:val="20"/>
          <w:szCs w:val="20"/>
        </w:rPr>
      </w:pPr>
      <w:r w:rsidRPr="007B69FD">
        <w:rPr>
          <w:b/>
          <w:sz w:val="20"/>
          <w:szCs w:val="20"/>
        </w:rPr>
        <w:t>Comment Section:</w:t>
      </w:r>
    </w:p>
    <w:p w14:paraId="24F4C226" w14:textId="77777777" w:rsidR="005459B7" w:rsidRPr="007B69FD" w:rsidRDefault="005459B7">
      <w:pPr>
        <w:spacing w:line="240" w:lineRule="auto"/>
        <w:rPr>
          <w:sz w:val="40"/>
          <w:szCs w:val="44"/>
        </w:rPr>
      </w:pPr>
      <w:r w:rsidRPr="007B69FD">
        <w:rPr>
          <w:szCs w:val="44"/>
        </w:rPr>
        <w:br w:type="page"/>
      </w:r>
    </w:p>
    <w:p w14:paraId="3E2DBE2C" w14:textId="003FA6F5" w:rsidR="006B3F60" w:rsidRPr="007B69FD" w:rsidRDefault="006B3F60" w:rsidP="006B3F60">
      <w:pPr>
        <w:pStyle w:val="Heading1"/>
        <w:keepNext w:val="0"/>
        <w:keepLines w:val="0"/>
        <w:spacing w:before="480"/>
        <w:rPr>
          <w:b/>
          <w:bCs/>
          <w:szCs w:val="44"/>
        </w:rPr>
      </w:pPr>
      <w:bookmarkStart w:id="43" w:name="_Toc166194268"/>
      <w:r w:rsidRPr="007B69FD">
        <w:rPr>
          <w:b/>
          <w:bCs/>
          <w:szCs w:val="44"/>
        </w:rPr>
        <w:lastRenderedPageBreak/>
        <w:t>Romans 9:30-33</w:t>
      </w:r>
      <w:bookmarkEnd w:id="43"/>
    </w:p>
    <w:p w14:paraId="7BE56F47" w14:textId="77777777" w:rsidR="006B3F60" w:rsidRPr="007B69FD" w:rsidRDefault="006B3F60" w:rsidP="005459B7">
      <w:pPr>
        <w:pStyle w:val="Background"/>
        <w:rPr>
          <w:b/>
          <w:sz w:val="32"/>
          <w:szCs w:val="32"/>
        </w:rPr>
      </w:pPr>
      <w:r w:rsidRPr="007B69FD">
        <w:rPr>
          <w:b/>
        </w:rPr>
        <w:t>Background</w:t>
      </w:r>
      <w:r w:rsidRPr="007B69FD">
        <w:t xml:space="preserve">: In this section Paul quoted two passages from the prophet Isaiah. </w:t>
      </w:r>
    </w:p>
    <w:p w14:paraId="6435A51E" w14:textId="77777777" w:rsidR="00170DC8" w:rsidRPr="00170DC8" w:rsidRDefault="00170DC8" w:rsidP="00170DC8">
      <w:pPr>
        <w:pStyle w:val="Background"/>
        <w:rPr>
          <w:b/>
          <w:bCs w:val="0"/>
          <w:i/>
          <w:iCs/>
        </w:rPr>
      </w:pPr>
      <w:r w:rsidRPr="00170DC8">
        <w:rPr>
          <w:b/>
          <w:bCs w:val="0"/>
          <w:i/>
          <w:iCs/>
        </w:rPr>
        <w:t>Read the passage.</w:t>
      </w:r>
    </w:p>
    <w:p w14:paraId="2BEAFA12" w14:textId="77777777" w:rsidR="006B3F60" w:rsidRPr="007B69FD" w:rsidRDefault="006B3F60" w:rsidP="005459B7">
      <w:pPr>
        <w:pStyle w:val="Part1"/>
      </w:pPr>
      <w:r w:rsidRPr="007B69FD">
        <w:t>Part 1</w:t>
      </w:r>
    </w:p>
    <w:p w14:paraId="70884101" w14:textId="0AD7957E" w:rsidR="006B3F60" w:rsidRPr="007B69FD" w:rsidRDefault="006B3F60" w:rsidP="005459B7">
      <w:pPr>
        <w:pStyle w:val="Answerortell"/>
      </w:pPr>
      <w:r w:rsidRPr="007B69FD">
        <w:t xml:space="preserve">Tell in your own words what you just read in </w:t>
      </w:r>
      <w:r w:rsidR="003947E5">
        <w:t>this passage</w:t>
      </w:r>
      <w:r w:rsidRPr="007B69FD">
        <w:t>.</w:t>
      </w:r>
    </w:p>
    <w:p w14:paraId="3632B39B" w14:textId="5FE0ED86" w:rsidR="006B3F60" w:rsidRPr="007B69FD" w:rsidRDefault="006B3F60" w:rsidP="008D2632">
      <w:pPr>
        <w:pStyle w:val="Checklist"/>
      </w:pPr>
      <w:r w:rsidRPr="48114252">
        <w:rPr>
          <w:lang w:val="en-US"/>
        </w:rPr>
        <w:t xml:space="preserve">The Gentiles, who were not pursuing righteousness, attained it by faith. </w:t>
      </w:r>
      <w:r w:rsidR="00BD114C" w:rsidRPr="48114252">
        <w:rPr>
          <w:lang w:val="en-US"/>
        </w:rPr>
        <w:t>[9:30]</w:t>
      </w:r>
    </w:p>
    <w:p w14:paraId="52211F0B" w14:textId="457E06E0" w:rsidR="006B3F60" w:rsidRPr="007B69FD" w:rsidRDefault="006B3F60" w:rsidP="008D2632">
      <w:pPr>
        <w:pStyle w:val="Checklist"/>
      </w:pPr>
      <w:r w:rsidRPr="48114252">
        <w:rPr>
          <w:lang w:val="en-US"/>
        </w:rPr>
        <w:t xml:space="preserve">Israel, who pursued a law of righteousness by works and not by faith, did not attain it. </w:t>
      </w:r>
      <w:r w:rsidR="00BD114C" w:rsidRPr="48114252">
        <w:rPr>
          <w:lang w:val="en-US"/>
        </w:rPr>
        <w:t>[9:31-32]</w:t>
      </w:r>
    </w:p>
    <w:p w14:paraId="5BB0CBC0" w14:textId="3C75E8DD" w:rsidR="006B3F60" w:rsidRPr="007B69FD" w:rsidRDefault="006B3F60" w:rsidP="008D2632">
      <w:pPr>
        <w:pStyle w:val="Checklist"/>
      </w:pPr>
      <w:r w:rsidRPr="007B69FD">
        <w:t xml:space="preserve">Israel stumbled over a stone of stumbling and a rock of offense. </w:t>
      </w:r>
      <w:r w:rsidR="00BD114C" w:rsidRPr="007B69FD">
        <w:t>[9:33]</w:t>
      </w:r>
    </w:p>
    <w:p w14:paraId="28856E07" w14:textId="77777777" w:rsidR="006B3F60" w:rsidRPr="007B69FD" w:rsidRDefault="006B3F60" w:rsidP="005459B7">
      <w:pPr>
        <w:pStyle w:val="Part2"/>
      </w:pPr>
      <w:r w:rsidRPr="007B69FD">
        <w:t>Part 2</w:t>
      </w:r>
    </w:p>
    <w:p w14:paraId="21DABDE3" w14:textId="674B3398" w:rsidR="006B3F60" w:rsidRPr="007B69FD" w:rsidRDefault="003947E5" w:rsidP="005459B7">
      <w:pPr>
        <w:pStyle w:val="Answerortell"/>
      </w:pPr>
      <w:r>
        <w:t>Answer the following questions from the specified verses.</w:t>
      </w:r>
    </w:p>
    <w:p w14:paraId="5FB381E8" w14:textId="12734D8A" w:rsidR="006B3F60" w:rsidRPr="007B69FD" w:rsidRDefault="005B4A0C" w:rsidP="0099152C">
      <w:pPr>
        <w:numPr>
          <w:ilvl w:val="0"/>
          <w:numId w:val="45"/>
        </w:numPr>
        <w:rPr>
          <w:sz w:val="20"/>
          <w:szCs w:val="20"/>
          <w:lang w:val="en-US"/>
        </w:rPr>
      </w:pPr>
      <w:r w:rsidRPr="48114252">
        <w:rPr>
          <w:sz w:val="20"/>
          <w:szCs w:val="20"/>
          <w:lang w:val="en-US"/>
        </w:rPr>
        <w:t xml:space="preserve">[9:30] </w:t>
      </w:r>
      <w:r w:rsidR="00BD114C">
        <w:rPr>
          <w:sz w:val="20"/>
          <w:szCs w:val="20"/>
          <w:lang w:val="en-US"/>
        </w:rPr>
        <w:tab/>
      </w:r>
      <w:r w:rsidR="006B3F60" w:rsidRPr="48114252">
        <w:rPr>
          <w:sz w:val="20"/>
          <w:szCs w:val="20"/>
          <w:lang w:val="en-US"/>
        </w:rPr>
        <w:t xml:space="preserve">How did the Gentiles, who were not pursuing righteousness, attain it? </w:t>
      </w:r>
    </w:p>
    <w:p w14:paraId="048B9653" w14:textId="77777777" w:rsidR="006B3F60" w:rsidRPr="007B69FD" w:rsidRDefault="006B3F60" w:rsidP="48114252">
      <w:pPr>
        <w:ind w:left="720"/>
        <w:rPr>
          <w:sz w:val="20"/>
          <w:szCs w:val="20"/>
          <w:lang w:val="en-US"/>
        </w:rPr>
      </w:pPr>
      <w:r w:rsidRPr="48114252">
        <w:rPr>
          <w:sz w:val="20"/>
          <w:szCs w:val="20"/>
          <w:lang w:val="en-US"/>
        </w:rPr>
        <w:t>The Gentiles attained it by faith.</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w:numPr>
          <w:ilvl w:val="0"/>
          <w:numId w:val="45"/>
        </w:numPr>
        <w:rPr>
          <w:sz w:val="20"/>
          <w:szCs w:val="20"/>
        </w:rPr>
      </w:pPr>
      <w:r w:rsidRPr="007B69FD">
        <w:rPr>
          <w:sz w:val="20"/>
          <w:szCs w:val="20"/>
        </w:rPr>
        <w:t>[9:31]</w:t>
      </w:r>
      <w:r>
        <w:rPr>
          <w:sz w:val="20"/>
          <w:szCs w:val="20"/>
        </w:rPr>
        <w:t xml:space="preserve"> </w:t>
      </w:r>
      <w:r w:rsidR="00BD114C">
        <w:rPr>
          <w:sz w:val="20"/>
          <w:szCs w:val="20"/>
        </w:rPr>
        <w:tab/>
      </w:r>
      <w:r w:rsidR="006B3F60" w:rsidRPr="007B69FD">
        <w:rPr>
          <w:sz w:val="20"/>
          <w:szCs w:val="20"/>
        </w:rPr>
        <w:t xml:space="preserve">What did the people of Israel pursue? </w:t>
      </w:r>
    </w:p>
    <w:p w14:paraId="00D994D0" w14:textId="77777777" w:rsidR="006B3F60" w:rsidRPr="007B69FD" w:rsidRDefault="006B3F60" w:rsidP="48114252">
      <w:pPr>
        <w:ind w:left="720"/>
        <w:rPr>
          <w:sz w:val="20"/>
          <w:szCs w:val="20"/>
          <w:lang w:val="en-US"/>
        </w:rPr>
      </w:pPr>
      <w:r w:rsidRPr="48114252">
        <w:rPr>
          <w:sz w:val="20"/>
          <w:szCs w:val="20"/>
          <w:lang w:val="en-US"/>
        </w:rPr>
        <w:t>They pursued the law in order to become righteous.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Why did the law not make them righteous? </w:t>
      </w:r>
    </w:p>
    <w:p w14:paraId="2302C1CF" w14:textId="65B4842D" w:rsidR="006B3F60" w:rsidRPr="007B69FD" w:rsidRDefault="006B3F60" w:rsidP="48114252">
      <w:pPr>
        <w:ind w:left="720"/>
        <w:rPr>
          <w:sz w:val="20"/>
          <w:szCs w:val="20"/>
          <w:lang w:val="en-US"/>
        </w:rPr>
      </w:pPr>
      <w:r w:rsidRPr="48114252">
        <w:rPr>
          <w:sz w:val="20"/>
          <w:szCs w:val="20"/>
          <w:lang w:val="en-US"/>
        </w:rPr>
        <w:t>The law did not make them righteous because they pursued it by works and not by faith.</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Over what did the Israelites stumble? </w:t>
      </w:r>
    </w:p>
    <w:p w14:paraId="112FBA6A" w14:textId="77777777" w:rsidR="006B3F60" w:rsidRPr="007B69FD" w:rsidRDefault="006B3F60" w:rsidP="006B3F60">
      <w:pPr>
        <w:ind w:left="720"/>
        <w:rPr>
          <w:sz w:val="20"/>
          <w:szCs w:val="20"/>
        </w:rPr>
      </w:pPr>
      <w:r w:rsidRPr="007B69FD">
        <w:rPr>
          <w:sz w:val="20"/>
          <w:szCs w:val="20"/>
        </w:rPr>
        <w:t xml:space="preserve">The Israelites stumbled over the stumbling stone. </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Wh</w:t>
      </w:r>
      <w:r w:rsidR="00D02B49" w:rsidRPr="007B69FD">
        <w:rPr>
          <w:sz w:val="20"/>
          <w:szCs w:val="20"/>
        </w:rPr>
        <w:t>en Paul writes about</w:t>
      </w:r>
      <w:r w:rsidR="006B3F60" w:rsidRPr="007B69FD">
        <w:rPr>
          <w:sz w:val="20"/>
          <w:szCs w:val="20"/>
        </w:rPr>
        <w:t xml:space="preserve"> the stone of stumbling and the rock of offense</w:t>
      </w:r>
      <w:r w:rsidR="00D02B49" w:rsidRPr="007B69FD">
        <w:rPr>
          <w:sz w:val="20"/>
          <w:szCs w:val="20"/>
        </w:rPr>
        <w:t>, what do you think he means</w:t>
      </w:r>
      <w:r w:rsidR="006B3F60" w:rsidRPr="007B69FD">
        <w:rPr>
          <w:sz w:val="20"/>
          <w:szCs w:val="20"/>
        </w:rPr>
        <w:t xml:space="preserve">? </w:t>
      </w:r>
    </w:p>
    <w:p w14:paraId="4D102321" w14:textId="26879355" w:rsidR="006B3F60" w:rsidRPr="007B69FD" w:rsidRDefault="00A520FE"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6B3F60" w:rsidRPr="48114252">
        <w:rPr>
          <w:sz w:val="20"/>
          <w:szCs w:val="20"/>
          <w:lang w:val="en-US"/>
        </w:rPr>
        <w:t>From th</w:t>
      </w:r>
      <w:r w:rsidR="00674EE2" w:rsidRPr="48114252">
        <w:rPr>
          <w:sz w:val="20"/>
          <w:szCs w:val="20"/>
          <w:lang w:val="en-US"/>
        </w:rPr>
        <w:t>is</w:t>
      </w:r>
      <w:r w:rsidR="006B3F60" w:rsidRPr="48114252">
        <w:rPr>
          <w:sz w:val="20"/>
          <w:szCs w:val="20"/>
          <w:lang w:val="en-US"/>
        </w:rPr>
        <w:t xml:space="preserve"> verse, </w:t>
      </w:r>
      <w:r w:rsidR="00B1555E" w:rsidRPr="48114252">
        <w:rPr>
          <w:sz w:val="20"/>
          <w:szCs w:val="20"/>
          <w:lang w:val="en-US"/>
        </w:rPr>
        <w:t>it seems clear</w:t>
      </w:r>
      <w:r w:rsidR="006B3F60" w:rsidRPr="48114252">
        <w:rPr>
          <w:sz w:val="20"/>
          <w:szCs w:val="20"/>
          <w:lang w:val="en-US"/>
        </w:rPr>
        <w:t xml:space="preserve"> that Jesus Christ is </w:t>
      </w:r>
      <w:r w:rsidR="00D02B49" w:rsidRPr="48114252">
        <w:rPr>
          <w:sz w:val="20"/>
          <w:szCs w:val="20"/>
          <w:lang w:val="en-US"/>
        </w:rPr>
        <w:t xml:space="preserve">called </w:t>
      </w:r>
      <w:r w:rsidR="006B3F60" w:rsidRPr="48114252">
        <w:rPr>
          <w:sz w:val="20"/>
          <w:szCs w:val="20"/>
          <w:lang w:val="en-US"/>
        </w:rPr>
        <w:t>the stone of stumblin</w:t>
      </w:r>
      <w:r w:rsidR="008302B8" w:rsidRPr="48114252">
        <w:rPr>
          <w:sz w:val="20"/>
          <w:szCs w:val="20"/>
          <w:lang w:val="en-US"/>
        </w:rPr>
        <w:t>g</w:t>
      </w:r>
      <w:r w:rsidR="00674EE2" w:rsidRPr="48114252">
        <w:rPr>
          <w:sz w:val="20"/>
          <w:szCs w:val="20"/>
          <w:lang w:val="en-US"/>
        </w:rPr>
        <w:t>, because those who believe in Jesus will not be ashamed</w:t>
      </w:r>
      <w:r w:rsidR="008302B8" w:rsidRPr="48114252">
        <w:rPr>
          <w:sz w:val="20"/>
          <w:szCs w:val="20"/>
          <w:lang w:val="en-US"/>
        </w:rPr>
        <w:t>. (See also Romans 10:9-11.) T</w:t>
      </w:r>
      <w:r w:rsidR="006B3F60" w:rsidRPr="48114252">
        <w:rPr>
          <w:sz w:val="20"/>
          <w:szCs w:val="20"/>
          <w:lang w:val="en-US"/>
        </w:rPr>
        <w:t>he rock of offense</w:t>
      </w:r>
      <w:r w:rsidR="008302B8" w:rsidRPr="48114252">
        <w:rPr>
          <w:sz w:val="20"/>
          <w:szCs w:val="20"/>
          <w:lang w:val="en-US"/>
        </w:rPr>
        <w:t xml:space="preserve"> has a similar meaning</w:t>
      </w:r>
      <w:r w:rsidR="006B3F60" w:rsidRPr="48114252">
        <w:rPr>
          <w:sz w:val="20"/>
          <w:szCs w:val="20"/>
          <w:lang w:val="en-US"/>
        </w:rPr>
        <w:t>.</w:t>
      </w:r>
      <w:r w:rsidR="00D02B49" w:rsidRPr="48114252">
        <w:rPr>
          <w:sz w:val="20"/>
          <w:szCs w:val="20"/>
          <w:lang w:val="en-US"/>
        </w:rPr>
        <w:t xml:space="preserve"> </w:t>
      </w:r>
      <w:proofErr w:type="gramStart"/>
      <w:r w:rsidR="008302B8" w:rsidRPr="48114252">
        <w:rPr>
          <w:sz w:val="20"/>
          <w:szCs w:val="20"/>
          <w:lang w:val="en-US"/>
        </w:rPr>
        <w:t>So</w:t>
      </w:r>
      <w:proofErr w:type="gramEnd"/>
      <w:r w:rsidR="008302B8" w:rsidRPr="48114252">
        <w:rPr>
          <w:sz w:val="20"/>
          <w:szCs w:val="20"/>
          <w:lang w:val="en-US"/>
        </w:rPr>
        <w:t xml:space="preserve"> this would mean</w:t>
      </w:r>
      <w:r w:rsidR="00D02B49" w:rsidRPr="48114252">
        <w:rPr>
          <w:sz w:val="20"/>
          <w:szCs w:val="20"/>
          <w:lang w:val="en-US"/>
        </w:rPr>
        <w:t xml:space="preserve"> that Jesus Christ was seen as an obstacle and an offense to the Israelites who wanted righteousness by works and not by faith.</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 xml:space="preserve">What happens to those who believe in the one called the stone of stumbling? </w:t>
      </w:r>
    </w:p>
    <w:p w14:paraId="6C751E45" w14:textId="77777777" w:rsidR="006B3F60" w:rsidRPr="007B69FD" w:rsidRDefault="006B3F60" w:rsidP="006B3F60">
      <w:pPr>
        <w:ind w:left="720"/>
        <w:rPr>
          <w:sz w:val="20"/>
          <w:szCs w:val="20"/>
        </w:rPr>
      </w:pPr>
      <w:r w:rsidRPr="007B69FD">
        <w:rPr>
          <w:sz w:val="20"/>
          <w:szCs w:val="20"/>
        </w:rPr>
        <w:t>Those who believe in the one called the stone of stumbling will not be ashamed.</w:t>
      </w:r>
    </w:p>
    <w:p w14:paraId="6417370C" w14:textId="77777777" w:rsidR="006B3F60" w:rsidRPr="007B69FD" w:rsidRDefault="006B3F60" w:rsidP="006B3F60">
      <w:pPr>
        <w:spacing w:before="480"/>
        <w:rPr>
          <w:b/>
          <w:sz w:val="20"/>
          <w:szCs w:val="20"/>
        </w:rPr>
      </w:pPr>
      <w:r w:rsidRPr="007B69FD">
        <w:rPr>
          <w:b/>
          <w:sz w:val="20"/>
          <w:szCs w:val="20"/>
        </w:rPr>
        <w:t>Comment Section:</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w:pStyle w:val="Heading1"/>
        <w:keepNext w:val="0"/>
        <w:keepLines w:val="0"/>
        <w:spacing w:before="480"/>
        <w:rPr>
          <w:b/>
          <w:bCs/>
          <w:sz w:val="20"/>
          <w:szCs w:val="20"/>
        </w:rPr>
      </w:pPr>
      <w:bookmarkStart w:id="44" w:name="_Toc166194269"/>
      <w:r w:rsidRPr="007B69FD">
        <w:rPr>
          <w:b/>
          <w:bCs/>
          <w:szCs w:val="44"/>
        </w:rPr>
        <w:lastRenderedPageBreak/>
        <w:t>Romans 10:9-15</w:t>
      </w:r>
      <w:bookmarkEnd w:id="44"/>
    </w:p>
    <w:p w14:paraId="790C6648" w14:textId="77777777" w:rsidR="00170DC8" w:rsidRPr="00170DC8" w:rsidRDefault="00170DC8" w:rsidP="00170DC8">
      <w:pPr>
        <w:pStyle w:val="Background"/>
        <w:rPr>
          <w:b/>
          <w:bCs w:val="0"/>
          <w:i/>
          <w:iCs/>
        </w:rPr>
      </w:pPr>
      <w:r w:rsidRPr="00170DC8">
        <w:rPr>
          <w:b/>
          <w:bCs w:val="0"/>
          <w:i/>
          <w:iCs/>
        </w:rPr>
        <w:t>Read the passage.</w:t>
      </w:r>
    </w:p>
    <w:p w14:paraId="274121FA" w14:textId="77777777" w:rsidR="00E956E7" w:rsidRPr="007B69FD" w:rsidRDefault="00E956E7" w:rsidP="005459B7">
      <w:pPr>
        <w:pStyle w:val="Part1"/>
      </w:pPr>
      <w:r w:rsidRPr="007B69FD">
        <w:t>Part 1</w:t>
      </w:r>
    </w:p>
    <w:p w14:paraId="08C12CC5" w14:textId="004560A5" w:rsidR="00E956E7" w:rsidRPr="007B69FD" w:rsidRDefault="00E956E7" w:rsidP="005459B7">
      <w:pPr>
        <w:pStyle w:val="Answerortell"/>
      </w:pPr>
      <w:r w:rsidRPr="007B69FD">
        <w:t xml:space="preserve">Tell in your own words what you just read in </w:t>
      </w:r>
      <w:r w:rsidR="003947E5">
        <w:t>this passage</w:t>
      </w:r>
      <w:r w:rsidRPr="007B69FD">
        <w:t>.</w:t>
      </w:r>
    </w:p>
    <w:p w14:paraId="75DF36D6" w14:textId="72EDE04E" w:rsidR="00E956E7" w:rsidRPr="007B69FD" w:rsidRDefault="00E956E7" w:rsidP="008D2632">
      <w:pPr>
        <w:pStyle w:val="Checklist"/>
      </w:pPr>
      <w:r w:rsidRPr="007B69FD">
        <w:t xml:space="preserve">If a person confesses that Jesus is Lord and believes God raised him from the dead, he will be saved. </w:t>
      </w:r>
      <w:r w:rsidR="00BD114C" w:rsidRPr="007B69FD">
        <w:t>[10:9-13]</w:t>
      </w:r>
    </w:p>
    <w:p w14:paraId="0F47B591" w14:textId="340D3AEC" w:rsidR="00E956E7" w:rsidRPr="007B69FD" w:rsidRDefault="005B4A0C" w:rsidP="008D2632">
      <w:pPr>
        <w:pStyle w:val="Checklist"/>
      </w:pPr>
      <w:r>
        <w:t>I</w:t>
      </w:r>
      <w:r w:rsidR="00E956E7" w:rsidRPr="007B69FD">
        <w:t xml:space="preserve">n order for people to call on the name of the Lord, they first need to hear about the Lord. </w:t>
      </w:r>
      <w:r w:rsidR="00BD114C" w:rsidRPr="007B69FD">
        <w:t>[10:14-15]</w:t>
      </w:r>
    </w:p>
    <w:p w14:paraId="4D0D3F09" w14:textId="77777777" w:rsidR="00E956E7" w:rsidRPr="007B69FD" w:rsidRDefault="00E956E7" w:rsidP="008D2632">
      <w:pPr>
        <w:pStyle w:val="Part2"/>
      </w:pPr>
      <w:r w:rsidRPr="007B69FD">
        <w:t>Part 2</w:t>
      </w:r>
    </w:p>
    <w:p w14:paraId="1038216D" w14:textId="7080EC1D" w:rsidR="00E956E7" w:rsidRPr="007B69FD" w:rsidRDefault="003947E5" w:rsidP="005459B7">
      <w:pPr>
        <w:pStyle w:val="Answerortell"/>
      </w:pPr>
      <w:r>
        <w:t>Answer the following questions from the specified verses.</w:t>
      </w:r>
    </w:p>
    <w:p w14:paraId="54670E51" w14:textId="7A9A42E7" w:rsidR="00E956E7" w:rsidRPr="007B69FD" w:rsidRDefault="005B4A0C" w:rsidP="0099152C">
      <w:pPr>
        <w:numPr>
          <w:ilvl w:val="0"/>
          <w:numId w:val="46"/>
        </w:numPr>
        <w:rPr>
          <w:sz w:val="20"/>
          <w:szCs w:val="20"/>
        </w:rPr>
      </w:pPr>
      <w:r w:rsidRPr="007B69FD">
        <w:rPr>
          <w:sz w:val="20"/>
          <w:szCs w:val="20"/>
        </w:rPr>
        <w:t>[10:9]</w:t>
      </w:r>
      <w:r>
        <w:rPr>
          <w:sz w:val="20"/>
          <w:szCs w:val="20"/>
        </w:rPr>
        <w:t xml:space="preserve"> </w:t>
      </w:r>
      <w:r w:rsidR="00BD114C">
        <w:rPr>
          <w:sz w:val="20"/>
          <w:szCs w:val="20"/>
        </w:rPr>
        <w:tab/>
      </w:r>
      <w:r w:rsidR="00E956E7" w:rsidRPr="007B69FD">
        <w:rPr>
          <w:sz w:val="20"/>
          <w:szCs w:val="20"/>
        </w:rPr>
        <w:t xml:space="preserve">How did Paul say a person is saved? </w:t>
      </w:r>
    </w:p>
    <w:p w14:paraId="109D0A5A" w14:textId="77777777" w:rsidR="00E956E7" w:rsidRPr="007B69FD" w:rsidRDefault="00E956E7" w:rsidP="00E956E7">
      <w:pPr>
        <w:ind w:left="720"/>
        <w:rPr>
          <w:sz w:val="20"/>
          <w:szCs w:val="20"/>
        </w:rPr>
      </w:pPr>
      <w:r w:rsidRPr="007B69FD">
        <w:rPr>
          <w:sz w:val="20"/>
          <w:szCs w:val="20"/>
        </w:rPr>
        <w:t xml:space="preserve">A person is saved if he confesses with his mouth that Jesus is Lord and believes in his heart that God raised Jesus from the dead. </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w:numPr>
          <w:ilvl w:val="0"/>
          <w:numId w:val="46"/>
        </w:numPr>
        <w:rPr>
          <w:sz w:val="20"/>
          <w:szCs w:val="20"/>
        </w:rPr>
      </w:pPr>
      <w:r w:rsidRPr="007B69FD">
        <w:rPr>
          <w:sz w:val="20"/>
          <w:szCs w:val="20"/>
        </w:rPr>
        <w:t>[10:9-10]</w:t>
      </w:r>
      <w:r>
        <w:rPr>
          <w:sz w:val="20"/>
          <w:szCs w:val="20"/>
        </w:rPr>
        <w:t xml:space="preserve"> </w:t>
      </w:r>
      <w:r w:rsidR="00BD114C">
        <w:rPr>
          <w:sz w:val="20"/>
          <w:szCs w:val="20"/>
        </w:rPr>
        <w:tab/>
      </w:r>
      <w:r w:rsidR="00E956E7" w:rsidRPr="007B69FD">
        <w:rPr>
          <w:sz w:val="20"/>
          <w:szCs w:val="20"/>
        </w:rPr>
        <w:t xml:space="preserve">How does a person become righteous? </w:t>
      </w:r>
    </w:p>
    <w:p w14:paraId="68DE73F2" w14:textId="77777777" w:rsidR="00E956E7" w:rsidRPr="007B69FD" w:rsidRDefault="00E956E7" w:rsidP="00E956E7">
      <w:pPr>
        <w:ind w:left="720"/>
        <w:rPr>
          <w:sz w:val="20"/>
          <w:szCs w:val="20"/>
        </w:rPr>
      </w:pPr>
      <w:r w:rsidRPr="007B69FD">
        <w:rPr>
          <w:sz w:val="20"/>
          <w:szCs w:val="20"/>
        </w:rPr>
        <w:t>A person becomes righteous by believing in Christ.</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w:numPr>
          <w:ilvl w:val="0"/>
          <w:numId w:val="46"/>
        </w:numPr>
        <w:rPr>
          <w:sz w:val="20"/>
          <w:szCs w:val="20"/>
        </w:rPr>
      </w:pPr>
      <w:r w:rsidRPr="007B69FD">
        <w:rPr>
          <w:sz w:val="20"/>
          <w:szCs w:val="20"/>
        </w:rPr>
        <w:t>[10:11]</w:t>
      </w:r>
      <w:r>
        <w:rPr>
          <w:sz w:val="20"/>
          <w:szCs w:val="20"/>
        </w:rPr>
        <w:t xml:space="preserve"> </w:t>
      </w:r>
      <w:r w:rsidR="00BD114C">
        <w:rPr>
          <w:sz w:val="20"/>
          <w:szCs w:val="20"/>
        </w:rPr>
        <w:tab/>
      </w:r>
      <w:r w:rsidR="00E956E7" w:rsidRPr="007B69FD">
        <w:rPr>
          <w:sz w:val="20"/>
          <w:szCs w:val="20"/>
        </w:rPr>
        <w:t xml:space="preserve">What does the scripture say about the one who believes in Jesus Christ? </w:t>
      </w:r>
    </w:p>
    <w:p w14:paraId="6D1877E9" w14:textId="77777777" w:rsidR="00E956E7" w:rsidRPr="007B69FD" w:rsidRDefault="00E956E7" w:rsidP="00E956E7">
      <w:pPr>
        <w:ind w:left="720"/>
        <w:rPr>
          <w:sz w:val="20"/>
          <w:szCs w:val="20"/>
        </w:rPr>
      </w:pPr>
      <w:r w:rsidRPr="007B69FD">
        <w:rPr>
          <w:sz w:val="20"/>
          <w:szCs w:val="20"/>
        </w:rPr>
        <w:t>Everyone who believes in him will not be ashamed.</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w:numPr>
          <w:ilvl w:val="0"/>
          <w:numId w:val="46"/>
        </w:numPr>
        <w:rPr>
          <w:sz w:val="20"/>
          <w:szCs w:val="20"/>
          <w:lang w:val="en-US"/>
        </w:rPr>
      </w:pPr>
      <w:r w:rsidRPr="48114252">
        <w:rPr>
          <w:sz w:val="20"/>
          <w:szCs w:val="20"/>
          <w:lang w:val="en-US"/>
        </w:rPr>
        <w:t xml:space="preserve">[10:12] </w:t>
      </w:r>
      <w:r w:rsidR="00BD114C">
        <w:rPr>
          <w:sz w:val="20"/>
          <w:szCs w:val="20"/>
          <w:lang w:val="en-US"/>
        </w:rPr>
        <w:tab/>
      </w:r>
      <w:r w:rsidR="00E956E7" w:rsidRPr="48114252">
        <w:rPr>
          <w:sz w:val="20"/>
          <w:szCs w:val="20"/>
          <w:lang w:val="en-US"/>
        </w:rPr>
        <w:t xml:space="preserve">Is there a distinction made between Jew and Greek? Why or why not? </w:t>
      </w:r>
    </w:p>
    <w:p w14:paraId="442D707C" w14:textId="77777777" w:rsidR="00E956E7" w:rsidRPr="007B69FD" w:rsidRDefault="00E956E7" w:rsidP="00E956E7">
      <w:pPr>
        <w:ind w:left="720"/>
        <w:rPr>
          <w:sz w:val="20"/>
          <w:szCs w:val="20"/>
        </w:rPr>
      </w:pPr>
      <w:r w:rsidRPr="007B69FD">
        <w:rPr>
          <w:sz w:val="20"/>
          <w:szCs w:val="20"/>
        </w:rPr>
        <w:t>No, there is no distinction between Jew and Greek, because Jesus is the Lord of all, and he is generous to all who call on him.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According to verse 13, what must a person do to be saved? </w:t>
      </w:r>
    </w:p>
    <w:p w14:paraId="03941BF4" w14:textId="595A3285" w:rsidR="00E956E7" w:rsidRPr="007B69FD" w:rsidRDefault="00E956E7" w:rsidP="00E956E7">
      <w:pPr>
        <w:ind w:left="720"/>
        <w:rPr>
          <w:sz w:val="20"/>
          <w:szCs w:val="20"/>
        </w:rPr>
      </w:pPr>
      <w:r w:rsidRPr="007B69FD">
        <w:rPr>
          <w:sz w:val="20"/>
          <w:szCs w:val="20"/>
        </w:rPr>
        <w:t>A person must call upon the name of the Lord.</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What do you think it means to call on the name of the Lord? </w:t>
      </w:r>
    </w:p>
    <w:p w14:paraId="12CC2F9B" w14:textId="410CE7AB" w:rsidR="00E956E7" w:rsidRPr="007B69FD" w:rsidRDefault="006A3E3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956E7" w:rsidRPr="48114252">
        <w:rPr>
          <w:sz w:val="20"/>
          <w:szCs w:val="20"/>
          <w:lang w:val="en-US"/>
        </w:rPr>
        <w:t>Here, it seems to mean acknowledg</w:t>
      </w:r>
      <w:r w:rsidRPr="48114252">
        <w:rPr>
          <w:sz w:val="20"/>
          <w:szCs w:val="20"/>
          <w:lang w:val="en-US"/>
        </w:rPr>
        <w:t>ing</w:t>
      </w:r>
      <w:r w:rsidR="00E956E7" w:rsidRPr="48114252">
        <w:rPr>
          <w:sz w:val="20"/>
          <w:szCs w:val="20"/>
          <w:lang w:val="en-US"/>
        </w:rPr>
        <w:t xml:space="preserve"> Jesus as the Lord</w:t>
      </w:r>
      <w:r w:rsidRPr="48114252">
        <w:rPr>
          <w:sz w:val="20"/>
          <w:szCs w:val="20"/>
          <w:lang w:val="en-US"/>
        </w:rPr>
        <w:t xml:space="preserve">, </w:t>
      </w:r>
      <w:r w:rsidR="00E956E7" w:rsidRPr="48114252">
        <w:rPr>
          <w:sz w:val="20"/>
          <w:szCs w:val="20"/>
          <w:lang w:val="en-US"/>
        </w:rPr>
        <w:t xml:space="preserve">or perhaps </w:t>
      </w:r>
      <w:r w:rsidR="0044316E" w:rsidRPr="48114252">
        <w:rPr>
          <w:sz w:val="20"/>
          <w:szCs w:val="20"/>
          <w:lang w:val="en-US"/>
        </w:rPr>
        <w:t>asking</w:t>
      </w:r>
      <w:r w:rsidR="00E956E7" w:rsidRPr="48114252">
        <w:rPr>
          <w:sz w:val="20"/>
          <w:szCs w:val="20"/>
          <w:lang w:val="en-US"/>
        </w:rPr>
        <w:t xml:space="preserve"> the Lord for forgiveness and salvation.</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first question say</w:t>
      </w:r>
      <w:r w:rsidR="00E956E7" w:rsidRPr="007B69FD">
        <w:rPr>
          <w:sz w:val="20"/>
          <w:szCs w:val="20"/>
        </w:rPr>
        <w:t xml:space="preserve"> needs to happen for people to be able to call on the name of the Lord? </w:t>
      </w:r>
    </w:p>
    <w:p w14:paraId="3EC3D581" w14:textId="77777777" w:rsidR="00E956E7" w:rsidRPr="007B69FD" w:rsidRDefault="00E956E7" w:rsidP="00E956E7">
      <w:pPr>
        <w:ind w:left="720"/>
        <w:rPr>
          <w:sz w:val="20"/>
          <w:szCs w:val="20"/>
        </w:rPr>
      </w:pPr>
      <w:r w:rsidRPr="007B69FD">
        <w:rPr>
          <w:sz w:val="20"/>
          <w:szCs w:val="20"/>
        </w:rPr>
        <w:t>They first need to believe in the Lord.</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second question say</w:t>
      </w:r>
      <w:r w:rsidR="00E956E7" w:rsidRPr="007B69FD">
        <w:rPr>
          <w:sz w:val="20"/>
          <w:szCs w:val="20"/>
        </w:rPr>
        <w:t xml:space="preserve"> needs to happen for people to believe in the Lord? </w:t>
      </w:r>
    </w:p>
    <w:p w14:paraId="56FA854A" w14:textId="77777777" w:rsidR="00E956E7" w:rsidRPr="007B69FD" w:rsidRDefault="00E956E7" w:rsidP="00E956E7">
      <w:pPr>
        <w:ind w:left="720"/>
        <w:rPr>
          <w:sz w:val="20"/>
          <w:szCs w:val="20"/>
        </w:rPr>
      </w:pPr>
      <w:r w:rsidRPr="007B69FD">
        <w:rPr>
          <w:sz w:val="20"/>
          <w:szCs w:val="20"/>
        </w:rPr>
        <w:t>They first need to hear about the Lord.</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third question say</w:t>
      </w:r>
      <w:r w:rsidR="00E956E7" w:rsidRPr="007B69FD">
        <w:rPr>
          <w:sz w:val="20"/>
          <w:szCs w:val="20"/>
        </w:rPr>
        <w:t xml:space="preserve"> needs to happen for people to hear about the Lord? </w:t>
      </w:r>
    </w:p>
    <w:p w14:paraId="6EC1974A" w14:textId="77777777" w:rsidR="00E956E7" w:rsidRPr="007B69FD" w:rsidRDefault="00E956E7" w:rsidP="00E956E7">
      <w:pPr>
        <w:ind w:left="720"/>
        <w:rPr>
          <w:sz w:val="20"/>
          <w:szCs w:val="20"/>
        </w:rPr>
      </w:pPr>
      <w:r w:rsidRPr="007B69FD">
        <w:rPr>
          <w:sz w:val="20"/>
          <w:szCs w:val="20"/>
        </w:rPr>
        <w:t>A preacher needs to go to them and preach about the Lord.</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w:numPr>
          <w:ilvl w:val="0"/>
          <w:numId w:val="46"/>
        </w:numPr>
        <w:rPr>
          <w:sz w:val="20"/>
          <w:szCs w:val="20"/>
          <w:lang w:val="en-US"/>
        </w:rPr>
      </w:pPr>
      <w:r w:rsidRPr="48114252">
        <w:rPr>
          <w:sz w:val="20"/>
          <w:szCs w:val="20"/>
          <w:lang w:val="en-US"/>
        </w:rPr>
        <w:t xml:space="preserve"> [10:15] </w:t>
      </w:r>
      <w:r w:rsidR="00BD114C">
        <w:rPr>
          <w:sz w:val="20"/>
          <w:szCs w:val="20"/>
          <w:lang w:val="en-US"/>
        </w:rPr>
        <w:tab/>
      </w:r>
      <w:r w:rsidR="00E956E7" w:rsidRPr="48114252">
        <w:rPr>
          <w:sz w:val="20"/>
          <w:szCs w:val="20"/>
          <w:lang w:val="en-US"/>
        </w:rPr>
        <w:t xml:space="preserve">What needs to happen in order for preachers to preach to them? </w:t>
      </w:r>
    </w:p>
    <w:p w14:paraId="20A5F5F2" w14:textId="05658011" w:rsidR="00E956E7" w:rsidRPr="007B69FD" w:rsidRDefault="00674EE2" w:rsidP="00E956E7">
      <w:pPr>
        <w:ind w:left="720"/>
        <w:rPr>
          <w:sz w:val="20"/>
          <w:szCs w:val="20"/>
        </w:rPr>
      </w:pPr>
      <w:r>
        <w:rPr>
          <w:sz w:val="20"/>
          <w:szCs w:val="20"/>
        </w:rPr>
        <w:t>They need to be sent.</w:t>
      </w:r>
    </w:p>
    <w:p w14:paraId="5FBF7564" w14:textId="77777777" w:rsidR="00674EE2" w:rsidRPr="007B69FD" w:rsidRDefault="00674EE2" w:rsidP="00674EE2">
      <w:pPr>
        <w:pStyle w:val="Continuedline"/>
      </w:pPr>
      <w:r w:rsidRPr="007B69FD">
        <w:lastRenderedPageBreak/>
        <w:t>Romans 10:9-15 continued</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w:numPr>
          <w:ilvl w:val="0"/>
          <w:numId w:val="46"/>
        </w:numPr>
        <w:rPr>
          <w:sz w:val="20"/>
          <w:szCs w:val="20"/>
          <w:lang w:val="en-US"/>
        </w:rPr>
      </w:pPr>
      <w:r w:rsidRPr="48114252">
        <w:rPr>
          <w:sz w:val="20"/>
          <w:szCs w:val="20"/>
          <w:lang w:val="en-US"/>
        </w:rPr>
        <w:t>[10:15]</w:t>
      </w:r>
      <w:r w:rsidR="00BD114C">
        <w:rPr>
          <w:sz w:val="20"/>
          <w:szCs w:val="20"/>
          <w:lang w:val="en-US"/>
        </w:rPr>
        <w:tab/>
      </w:r>
      <w:r w:rsidR="00BD114C">
        <w:rPr>
          <w:sz w:val="20"/>
          <w:szCs w:val="20"/>
          <w:lang w:val="en-US"/>
        </w:rPr>
        <w:tab/>
      </w:r>
      <w:r w:rsidR="00E956E7" w:rsidRPr="48114252">
        <w:rPr>
          <w:sz w:val="20"/>
          <w:szCs w:val="20"/>
          <w:lang w:val="en-US"/>
        </w:rPr>
        <w:t xml:space="preserve">Paul quoted a sentence from the Old Testament. What </w:t>
      </w:r>
      <w:r w:rsidR="006A3E37" w:rsidRPr="48114252">
        <w:rPr>
          <w:sz w:val="20"/>
          <w:szCs w:val="20"/>
          <w:lang w:val="en-US"/>
        </w:rPr>
        <w:t>did this sentence say</w:t>
      </w:r>
      <w:r w:rsidR="00E956E7" w:rsidRPr="48114252">
        <w:rPr>
          <w:sz w:val="20"/>
          <w:szCs w:val="20"/>
          <w:lang w:val="en-US"/>
        </w:rPr>
        <w:t xml:space="preserve">? </w:t>
      </w:r>
    </w:p>
    <w:p w14:paraId="6B25C20F" w14:textId="275213D9" w:rsidR="00E956E7" w:rsidRPr="007B69FD" w:rsidRDefault="006A3E37" w:rsidP="00E956E7">
      <w:pPr>
        <w:ind w:left="720"/>
        <w:rPr>
          <w:sz w:val="20"/>
          <w:szCs w:val="20"/>
        </w:rPr>
      </w:pPr>
      <w:r w:rsidRPr="007B69FD">
        <w:rPr>
          <w:sz w:val="20"/>
          <w:szCs w:val="20"/>
        </w:rPr>
        <w:t xml:space="preserve">It said that the feet of those who preach good news are beautiful. </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w:numPr>
          <w:ilvl w:val="0"/>
          <w:numId w:val="46"/>
        </w:numPr>
        <w:rPr>
          <w:sz w:val="20"/>
          <w:szCs w:val="20"/>
        </w:rPr>
      </w:pPr>
      <w:r w:rsidRPr="007B69FD">
        <w:rPr>
          <w:sz w:val="20"/>
          <w:szCs w:val="20"/>
        </w:rPr>
        <w:t>[10:15]</w:t>
      </w:r>
      <w:r w:rsidR="00E956E7" w:rsidRPr="007B69FD">
        <w:rPr>
          <w:sz w:val="20"/>
          <w:szCs w:val="20"/>
        </w:rPr>
        <w:t xml:space="preserve"> </w:t>
      </w:r>
      <w:r w:rsidR="00BD114C">
        <w:rPr>
          <w:sz w:val="20"/>
          <w:szCs w:val="20"/>
        </w:rPr>
        <w:tab/>
      </w:r>
      <w:r w:rsidR="00E956E7" w:rsidRPr="007B69FD">
        <w:rPr>
          <w:sz w:val="20"/>
          <w:szCs w:val="20"/>
        </w:rPr>
        <w:t xml:space="preserve">Why do you think </w:t>
      </w:r>
      <w:r w:rsidR="00A520FE" w:rsidRPr="007B69FD">
        <w:rPr>
          <w:sz w:val="20"/>
          <w:szCs w:val="20"/>
        </w:rPr>
        <w:t>some</w:t>
      </w:r>
      <w:r w:rsidR="00E956E7" w:rsidRPr="007B69FD">
        <w:rPr>
          <w:sz w:val="20"/>
          <w:szCs w:val="20"/>
        </w:rPr>
        <w:t>one might say th</w:t>
      </w:r>
      <w:r w:rsidR="00674EE2">
        <w:rPr>
          <w:sz w:val="20"/>
          <w:szCs w:val="20"/>
        </w:rPr>
        <w:t>e Old Testament words in verse 15</w:t>
      </w:r>
      <w:r w:rsidR="00E956E7" w:rsidRPr="007B69FD">
        <w:rPr>
          <w:sz w:val="20"/>
          <w:szCs w:val="20"/>
        </w:rPr>
        <w:t xml:space="preserve">? </w:t>
      </w:r>
    </w:p>
    <w:p w14:paraId="7F271EAF" w14:textId="1D60D337" w:rsidR="00E956E7" w:rsidRPr="007B69FD" w:rsidRDefault="006A3E3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956E7" w:rsidRPr="48114252">
        <w:rPr>
          <w:sz w:val="20"/>
          <w:szCs w:val="20"/>
          <w:lang w:val="en-US"/>
        </w:rPr>
        <w:t xml:space="preserve">Perhaps </w:t>
      </w:r>
      <w:r w:rsidR="00674EE2" w:rsidRPr="48114252">
        <w:rPr>
          <w:sz w:val="20"/>
          <w:szCs w:val="20"/>
          <w:lang w:val="en-US"/>
        </w:rPr>
        <w:t>they</w:t>
      </w:r>
      <w:r w:rsidR="00E956E7" w:rsidRPr="48114252">
        <w:rPr>
          <w:sz w:val="20"/>
          <w:szCs w:val="20"/>
          <w:lang w:val="en-US"/>
        </w:rPr>
        <w:t xml:space="preserve"> would say that because they were very happy that someone came to tell them the good news.</w:t>
      </w:r>
      <w:r w:rsidR="00674EE2" w:rsidRPr="48114252">
        <w:rPr>
          <w:sz w:val="20"/>
          <w:szCs w:val="20"/>
          <w:lang w:val="en-US"/>
        </w:rPr>
        <w:t xml:space="preserve"> Or maybe this describes the way God views his messengers.</w:t>
      </w:r>
    </w:p>
    <w:p w14:paraId="1AD12D6B" w14:textId="77777777" w:rsidR="00E956E7" w:rsidRPr="007B69FD" w:rsidRDefault="00E956E7" w:rsidP="00E956E7">
      <w:pPr>
        <w:spacing w:before="240" w:after="240"/>
        <w:rPr>
          <w:b/>
          <w:sz w:val="20"/>
          <w:szCs w:val="20"/>
        </w:rPr>
      </w:pPr>
      <w:r w:rsidRPr="007B69FD">
        <w:rPr>
          <w:b/>
          <w:sz w:val="20"/>
          <w:szCs w:val="20"/>
        </w:rPr>
        <w:t>Comment Section:</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w:pStyle w:val="Heading1"/>
        <w:keepNext w:val="0"/>
        <w:keepLines w:val="0"/>
        <w:spacing w:before="0"/>
        <w:rPr>
          <w:b/>
          <w:bCs/>
          <w:szCs w:val="44"/>
        </w:rPr>
      </w:pPr>
      <w:bookmarkStart w:id="45" w:name="_Toc166194270"/>
      <w:r w:rsidRPr="007B69FD">
        <w:rPr>
          <w:b/>
          <w:bCs/>
          <w:szCs w:val="44"/>
        </w:rPr>
        <w:lastRenderedPageBreak/>
        <w:t>Galatians 1:6-10</w:t>
      </w:r>
      <w:bookmarkEnd w:id="45"/>
    </w:p>
    <w:p w14:paraId="6BBCD80E" w14:textId="77777777" w:rsidR="00170DC8" w:rsidRPr="00170DC8" w:rsidRDefault="00170DC8" w:rsidP="00170DC8">
      <w:pPr>
        <w:pStyle w:val="Background"/>
        <w:rPr>
          <w:b/>
          <w:bCs w:val="0"/>
          <w:i/>
          <w:iCs/>
        </w:rPr>
      </w:pPr>
      <w:r w:rsidRPr="00170DC8">
        <w:rPr>
          <w:b/>
          <w:bCs w:val="0"/>
          <w:i/>
          <w:iCs/>
        </w:rPr>
        <w:t>Read the passage.</w:t>
      </w:r>
    </w:p>
    <w:p w14:paraId="54C2C21D" w14:textId="77777777" w:rsidR="00555394" w:rsidRPr="007B69FD" w:rsidRDefault="00555394" w:rsidP="005459B7">
      <w:pPr>
        <w:pStyle w:val="Part1"/>
      </w:pPr>
      <w:r w:rsidRPr="007B69FD">
        <w:t>Part 1</w:t>
      </w:r>
    </w:p>
    <w:p w14:paraId="4E9DA58E" w14:textId="155586E0" w:rsidR="00555394" w:rsidRPr="007B69FD" w:rsidRDefault="00555394" w:rsidP="005459B7">
      <w:pPr>
        <w:pStyle w:val="Answerortell"/>
      </w:pPr>
      <w:r w:rsidRPr="007B69FD">
        <w:t xml:space="preserve">Tell in your own words what you just read in </w:t>
      </w:r>
      <w:r w:rsidR="003947E5">
        <w:t>this passage</w:t>
      </w:r>
      <w:r w:rsidRPr="007B69FD">
        <w:t>.</w:t>
      </w:r>
    </w:p>
    <w:p w14:paraId="10E51C52" w14:textId="600B5CB2" w:rsidR="00555394" w:rsidRPr="007B69FD" w:rsidRDefault="00555394" w:rsidP="005459B7">
      <w:pPr>
        <w:pStyle w:val="Checklist"/>
      </w:pPr>
      <w:r w:rsidRPr="007B69FD">
        <w:t xml:space="preserve">Paul was amazed the Galatians were quickly believing a false gospel. </w:t>
      </w:r>
      <w:r w:rsidR="00BD114C" w:rsidRPr="007B69FD">
        <w:t>[1:6-7]</w:t>
      </w:r>
    </w:p>
    <w:p w14:paraId="407C2033" w14:textId="3DA779A6" w:rsidR="00555394" w:rsidRPr="007B69FD" w:rsidRDefault="00555394" w:rsidP="005459B7">
      <w:pPr>
        <w:pStyle w:val="Checklist"/>
      </w:pPr>
      <w:r w:rsidRPr="007B69FD">
        <w:t xml:space="preserve">Some men were causing trouble and wanted to change the gospel of Christ. </w:t>
      </w:r>
      <w:r w:rsidR="00BD114C" w:rsidRPr="007B69FD">
        <w:t>[1:7]</w:t>
      </w:r>
    </w:p>
    <w:p w14:paraId="74EC1705" w14:textId="70D5A05F" w:rsidR="00555394" w:rsidRPr="007B69FD" w:rsidRDefault="00555394" w:rsidP="005459B7">
      <w:pPr>
        <w:pStyle w:val="Checklist"/>
      </w:pPr>
      <w:r w:rsidRPr="007B69FD">
        <w:t xml:space="preserve">Paul warned that anyone who proclaimed a gospel other than the one the Galatians had received would be cursed. </w:t>
      </w:r>
      <w:r w:rsidR="00BD114C" w:rsidRPr="007B69FD">
        <w:t>[1:8-9]</w:t>
      </w:r>
    </w:p>
    <w:p w14:paraId="203C1A7F" w14:textId="286010E9" w:rsidR="00555394" w:rsidRPr="007B69FD" w:rsidRDefault="00555394" w:rsidP="005459B7">
      <w:pPr>
        <w:pStyle w:val="Checklist"/>
      </w:pPr>
      <w:r w:rsidRPr="48114252">
        <w:rPr>
          <w:lang w:val="en-US"/>
        </w:rPr>
        <w:t xml:space="preserve">Paul said he was only seeking to please God. </w:t>
      </w:r>
      <w:r w:rsidR="00BD114C" w:rsidRPr="48114252">
        <w:rPr>
          <w:lang w:val="en-US"/>
        </w:rPr>
        <w:t>[1:10]</w:t>
      </w:r>
    </w:p>
    <w:p w14:paraId="3CD14165" w14:textId="77777777" w:rsidR="00555394" w:rsidRPr="007B69FD" w:rsidRDefault="00555394" w:rsidP="005459B7">
      <w:pPr>
        <w:pStyle w:val="Part2"/>
      </w:pPr>
      <w:r w:rsidRPr="007B69FD">
        <w:t>Part 2</w:t>
      </w:r>
    </w:p>
    <w:p w14:paraId="42C68F91" w14:textId="18B6C289" w:rsidR="00555394" w:rsidRPr="007B69FD" w:rsidRDefault="003947E5" w:rsidP="005459B7">
      <w:pPr>
        <w:pStyle w:val="Answerortell"/>
      </w:pPr>
      <w:r>
        <w:t>Answer the following questions from the specified verses.</w:t>
      </w:r>
    </w:p>
    <w:p w14:paraId="567E7947" w14:textId="087573BE" w:rsidR="00555394" w:rsidRPr="007B69FD" w:rsidRDefault="002D4D9C" w:rsidP="0099152C">
      <w:pPr>
        <w:numPr>
          <w:ilvl w:val="0"/>
          <w:numId w:val="22"/>
        </w:numPr>
        <w:rPr>
          <w:sz w:val="20"/>
          <w:szCs w:val="20"/>
        </w:rPr>
      </w:pPr>
      <w:r w:rsidRPr="007B69FD">
        <w:rPr>
          <w:sz w:val="20"/>
          <w:szCs w:val="20"/>
        </w:rPr>
        <w:t>[1:6]</w:t>
      </w:r>
      <w:r w:rsidR="00555394" w:rsidRPr="007B69FD">
        <w:rPr>
          <w:sz w:val="20"/>
          <w:szCs w:val="20"/>
        </w:rPr>
        <w:t xml:space="preserve"> </w:t>
      </w:r>
      <w:r w:rsidR="00BD114C">
        <w:rPr>
          <w:sz w:val="20"/>
          <w:szCs w:val="20"/>
        </w:rPr>
        <w:tab/>
      </w:r>
      <w:r w:rsidR="00555394" w:rsidRPr="007B69FD">
        <w:rPr>
          <w:sz w:val="20"/>
          <w:szCs w:val="20"/>
        </w:rPr>
        <w:t xml:space="preserve">Why was Paul amazed? </w:t>
      </w:r>
    </w:p>
    <w:p w14:paraId="4CFF7D32" w14:textId="77777777" w:rsidR="00555394" w:rsidRPr="007B69FD" w:rsidRDefault="00555394" w:rsidP="00555394">
      <w:pPr>
        <w:ind w:left="720"/>
        <w:rPr>
          <w:sz w:val="20"/>
          <w:szCs w:val="20"/>
        </w:rPr>
      </w:pPr>
      <w:r w:rsidRPr="007B69FD">
        <w:rPr>
          <w:sz w:val="20"/>
          <w:szCs w:val="20"/>
        </w:rPr>
        <w:t xml:space="preserve"> Paul was amazed because the Galatians quickly started to believe a different gospel.</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w:numPr>
          <w:ilvl w:val="0"/>
          <w:numId w:val="22"/>
        </w:numPr>
        <w:rPr>
          <w:sz w:val="20"/>
          <w:szCs w:val="20"/>
        </w:rPr>
      </w:pPr>
      <w:r w:rsidRPr="007B69FD">
        <w:rPr>
          <w:sz w:val="20"/>
          <w:szCs w:val="20"/>
        </w:rPr>
        <w:t xml:space="preserve"> </w:t>
      </w:r>
      <w:r w:rsidR="002D4D9C" w:rsidRPr="007B69FD">
        <w:rPr>
          <w:sz w:val="20"/>
          <w:szCs w:val="20"/>
        </w:rPr>
        <w:t>[1:7]</w:t>
      </w:r>
      <w:r w:rsidR="002D4D9C">
        <w:rPr>
          <w:sz w:val="20"/>
          <w:szCs w:val="20"/>
        </w:rPr>
        <w:t xml:space="preserve"> </w:t>
      </w:r>
      <w:r w:rsidR="00BD114C">
        <w:rPr>
          <w:sz w:val="20"/>
          <w:szCs w:val="20"/>
        </w:rPr>
        <w:tab/>
      </w:r>
      <w:r w:rsidRPr="007B69FD">
        <w:rPr>
          <w:sz w:val="20"/>
          <w:szCs w:val="20"/>
        </w:rPr>
        <w:t xml:space="preserve">How many true gospels are there? </w:t>
      </w:r>
    </w:p>
    <w:p w14:paraId="4D47355B" w14:textId="77777777" w:rsidR="00555394" w:rsidRPr="007B69FD" w:rsidRDefault="00555394" w:rsidP="00555394">
      <w:pPr>
        <w:ind w:left="720"/>
        <w:rPr>
          <w:sz w:val="20"/>
          <w:szCs w:val="20"/>
        </w:rPr>
      </w:pPr>
      <w:r w:rsidRPr="007B69FD">
        <w:rPr>
          <w:sz w:val="20"/>
          <w:szCs w:val="20"/>
        </w:rPr>
        <w:t xml:space="preserve"> There is only one true gospel, the gospel of Christ.</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w:numPr>
          <w:ilvl w:val="0"/>
          <w:numId w:val="22"/>
        </w:numPr>
        <w:rPr>
          <w:sz w:val="20"/>
          <w:szCs w:val="20"/>
        </w:rPr>
      </w:pPr>
      <w:r w:rsidRPr="007B69FD">
        <w:rPr>
          <w:sz w:val="20"/>
          <w:szCs w:val="20"/>
        </w:rPr>
        <w:t>[1:8]</w:t>
      </w:r>
      <w:r w:rsidR="00555394" w:rsidRPr="007B69FD">
        <w:rPr>
          <w:sz w:val="20"/>
          <w:szCs w:val="20"/>
        </w:rPr>
        <w:t xml:space="preserve"> </w:t>
      </w:r>
      <w:r w:rsidR="00BD114C">
        <w:rPr>
          <w:sz w:val="20"/>
          <w:szCs w:val="20"/>
        </w:rPr>
        <w:tab/>
      </w:r>
      <w:r w:rsidR="00555394" w:rsidRPr="007B69FD">
        <w:rPr>
          <w:sz w:val="20"/>
          <w:szCs w:val="20"/>
        </w:rPr>
        <w:t xml:space="preserve">What did Paul say would happen to anyone proclaiming a different gospel than the gospel of Christ? </w:t>
      </w:r>
    </w:p>
    <w:p w14:paraId="1695F91E" w14:textId="77777777" w:rsidR="00555394" w:rsidRPr="007B69FD" w:rsidRDefault="00555394" w:rsidP="00555394">
      <w:pPr>
        <w:ind w:left="720"/>
        <w:rPr>
          <w:sz w:val="20"/>
          <w:szCs w:val="20"/>
        </w:rPr>
      </w:pPr>
      <w:r w:rsidRPr="007B69FD">
        <w:rPr>
          <w:sz w:val="20"/>
          <w:szCs w:val="20"/>
        </w:rPr>
        <w:t>They would be cursed.</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w:numPr>
          <w:ilvl w:val="0"/>
          <w:numId w:val="22"/>
        </w:numPr>
        <w:rPr>
          <w:sz w:val="20"/>
          <w:szCs w:val="20"/>
        </w:rPr>
      </w:pPr>
      <w:r w:rsidRPr="007B69FD">
        <w:rPr>
          <w:sz w:val="20"/>
          <w:szCs w:val="20"/>
        </w:rPr>
        <w:t>[1:9]</w:t>
      </w:r>
      <w:r>
        <w:rPr>
          <w:sz w:val="20"/>
          <w:szCs w:val="20"/>
        </w:rPr>
        <w:t xml:space="preserve"> </w:t>
      </w:r>
      <w:r w:rsidR="00BD114C">
        <w:rPr>
          <w:sz w:val="20"/>
          <w:szCs w:val="20"/>
        </w:rPr>
        <w:tab/>
      </w:r>
      <w:r w:rsidR="00555394" w:rsidRPr="007B69FD">
        <w:rPr>
          <w:sz w:val="20"/>
          <w:szCs w:val="20"/>
        </w:rPr>
        <w:t xml:space="preserve">Why do you think Paul repeated the curse on those who proclaimed a different Gospel? </w:t>
      </w:r>
    </w:p>
    <w:p w14:paraId="708D197E" w14:textId="6FBA808A" w:rsidR="00555394" w:rsidRPr="007B69FD" w:rsidRDefault="006A3E3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 xml:space="preserve">Perhaps Paul wanted to make sure the Galatians carefully considered this as a warning </w:t>
      </w:r>
      <w:r w:rsidR="00FF2087" w:rsidRPr="48114252">
        <w:rPr>
          <w:sz w:val="20"/>
          <w:szCs w:val="20"/>
          <w:lang w:val="en-US"/>
        </w:rPr>
        <w:t>that</w:t>
      </w:r>
      <w:r w:rsidR="00555394" w:rsidRPr="48114252">
        <w:rPr>
          <w:sz w:val="20"/>
          <w:szCs w:val="20"/>
          <w:lang w:val="en-US"/>
        </w:rPr>
        <w:t xml:space="preserve"> needed to be taken seriously.</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w:numPr>
          <w:ilvl w:val="0"/>
          <w:numId w:val="22"/>
        </w:numPr>
        <w:rPr>
          <w:sz w:val="20"/>
          <w:szCs w:val="20"/>
        </w:rPr>
      </w:pPr>
      <w:r w:rsidRPr="007B69FD">
        <w:rPr>
          <w:sz w:val="20"/>
          <w:szCs w:val="20"/>
        </w:rPr>
        <w:t>[1:10]</w:t>
      </w:r>
      <w:r w:rsidR="00555394" w:rsidRPr="007B69FD">
        <w:rPr>
          <w:sz w:val="20"/>
          <w:szCs w:val="20"/>
        </w:rPr>
        <w:t xml:space="preserve"> </w:t>
      </w:r>
      <w:r w:rsidR="00BD114C">
        <w:rPr>
          <w:sz w:val="20"/>
          <w:szCs w:val="20"/>
        </w:rPr>
        <w:tab/>
      </w:r>
      <w:r w:rsidR="00555394" w:rsidRPr="007B69FD">
        <w:rPr>
          <w:sz w:val="20"/>
          <w:szCs w:val="20"/>
        </w:rPr>
        <w:t xml:space="preserve">Of whom must servants of God seek approval? </w:t>
      </w:r>
    </w:p>
    <w:p w14:paraId="111DBF3C" w14:textId="77777777" w:rsidR="00555394" w:rsidRPr="007B69FD" w:rsidRDefault="00555394" w:rsidP="00555394">
      <w:pPr>
        <w:ind w:left="720"/>
        <w:rPr>
          <w:sz w:val="20"/>
          <w:szCs w:val="20"/>
        </w:rPr>
      </w:pPr>
      <w:r w:rsidRPr="007B69FD">
        <w:rPr>
          <w:sz w:val="20"/>
          <w:szCs w:val="20"/>
        </w:rPr>
        <w:t>Servants of Christ must seek the approval of God.</w:t>
      </w:r>
    </w:p>
    <w:p w14:paraId="3D3E1CE4" w14:textId="77777777" w:rsidR="00555394" w:rsidRPr="007B69FD" w:rsidRDefault="00555394" w:rsidP="00555394">
      <w:pPr>
        <w:spacing w:before="240" w:after="240"/>
        <w:rPr>
          <w:b/>
          <w:sz w:val="20"/>
          <w:szCs w:val="20"/>
        </w:rPr>
      </w:pPr>
      <w:r w:rsidRPr="007B69FD">
        <w:rPr>
          <w:b/>
          <w:sz w:val="20"/>
          <w:szCs w:val="20"/>
        </w:rPr>
        <w:t>Comment Section:</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w:pStyle w:val="Heading1"/>
        <w:keepNext w:val="0"/>
        <w:keepLines w:val="0"/>
        <w:spacing w:before="480"/>
        <w:rPr>
          <w:b/>
          <w:bCs/>
          <w:szCs w:val="44"/>
        </w:rPr>
      </w:pPr>
      <w:bookmarkStart w:id="46" w:name="_Toc166194271"/>
      <w:r w:rsidRPr="007B69FD">
        <w:rPr>
          <w:b/>
          <w:bCs/>
          <w:szCs w:val="44"/>
        </w:rPr>
        <w:lastRenderedPageBreak/>
        <w:t>Galatians 2:6-10</w:t>
      </w:r>
      <w:bookmarkEnd w:id="46"/>
    </w:p>
    <w:p w14:paraId="46B993B0" w14:textId="77777777" w:rsidR="00170DC8" w:rsidRPr="00170DC8" w:rsidRDefault="00170DC8" w:rsidP="00170DC8">
      <w:pPr>
        <w:pStyle w:val="Background"/>
        <w:rPr>
          <w:b/>
          <w:bCs w:val="0"/>
          <w:i/>
          <w:iCs/>
        </w:rPr>
      </w:pPr>
      <w:r w:rsidRPr="00170DC8">
        <w:rPr>
          <w:b/>
          <w:bCs w:val="0"/>
          <w:i/>
          <w:iCs/>
        </w:rPr>
        <w:t>Read the passage.</w:t>
      </w:r>
    </w:p>
    <w:p w14:paraId="079B6D54" w14:textId="77777777" w:rsidR="00555394" w:rsidRPr="007B69FD" w:rsidRDefault="00555394" w:rsidP="005459B7">
      <w:pPr>
        <w:pStyle w:val="Part1"/>
      </w:pPr>
      <w:r w:rsidRPr="007B69FD">
        <w:t>Part 1</w:t>
      </w:r>
    </w:p>
    <w:p w14:paraId="70BDF263" w14:textId="36367901" w:rsidR="00555394" w:rsidRPr="007B69FD" w:rsidRDefault="00555394" w:rsidP="005459B7">
      <w:pPr>
        <w:pStyle w:val="Answerortell"/>
      </w:pPr>
      <w:r w:rsidRPr="007B69FD">
        <w:t xml:space="preserve">Tell in your own words what you just read in </w:t>
      </w:r>
      <w:r w:rsidR="003947E5">
        <w:t>this passage</w:t>
      </w:r>
      <w:r w:rsidRPr="007B69FD">
        <w:t>.</w:t>
      </w:r>
    </w:p>
    <w:p w14:paraId="4208BCDF" w14:textId="50247BBF" w:rsidR="00555394" w:rsidRPr="007B69FD" w:rsidRDefault="00555394" w:rsidP="005459B7">
      <w:pPr>
        <w:pStyle w:val="Checklist"/>
      </w:pPr>
      <w:r w:rsidRPr="007B69FD">
        <w:t xml:space="preserve">Those who seemed to be important added nothing to Paul’s message to the Gentiles. </w:t>
      </w:r>
      <w:r w:rsidR="00FF76FE" w:rsidRPr="007B69FD">
        <w:t>[2:6-8]</w:t>
      </w:r>
    </w:p>
    <w:p w14:paraId="6442890E" w14:textId="01895DB7" w:rsidR="00555394" w:rsidRPr="007B69FD" w:rsidRDefault="00555394" w:rsidP="005459B7">
      <w:pPr>
        <w:pStyle w:val="Checklist"/>
      </w:pPr>
      <w:r w:rsidRPr="007B69FD">
        <w:t xml:space="preserve">James, Cephas, and John went to the circumcised; they encouraged Paul and Barnabas to go to the Gentiles and remember the poor. </w:t>
      </w:r>
      <w:r w:rsidR="00FF76FE" w:rsidRPr="007B69FD">
        <w:t>[2:9-10]</w:t>
      </w:r>
    </w:p>
    <w:p w14:paraId="6790DA51" w14:textId="77777777" w:rsidR="00555394" w:rsidRPr="007B69FD" w:rsidRDefault="00555394" w:rsidP="005459B7">
      <w:pPr>
        <w:pStyle w:val="Part2"/>
      </w:pPr>
      <w:r w:rsidRPr="007B69FD">
        <w:t>Part 2</w:t>
      </w:r>
    </w:p>
    <w:p w14:paraId="3B143569" w14:textId="76E26C38" w:rsidR="00555394" w:rsidRPr="007B69FD" w:rsidRDefault="003947E5" w:rsidP="005459B7">
      <w:pPr>
        <w:pStyle w:val="Answerortell"/>
      </w:pPr>
      <w:r>
        <w:t>Answer the following questions from the specified verses.</w:t>
      </w:r>
    </w:p>
    <w:p w14:paraId="1151CAC6" w14:textId="0DDCE2BE" w:rsidR="00555394" w:rsidRPr="007B69FD" w:rsidRDefault="002D4D9C" w:rsidP="0099152C">
      <w:pPr>
        <w:numPr>
          <w:ilvl w:val="0"/>
          <w:numId w:val="23"/>
        </w:numPr>
        <w:rPr>
          <w:sz w:val="20"/>
          <w:szCs w:val="20"/>
        </w:rPr>
      </w:pPr>
      <w:r w:rsidRPr="007B69FD">
        <w:rPr>
          <w:sz w:val="20"/>
          <w:szCs w:val="20"/>
        </w:rPr>
        <w:t>[2:6]</w:t>
      </w:r>
      <w:r>
        <w:rPr>
          <w:sz w:val="20"/>
          <w:szCs w:val="20"/>
        </w:rPr>
        <w:t xml:space="preserve"> </w:t>
      </w:r>
      <w:r w:rsidR="00FF76FE">
        <w:rPr>
          <w:sz w:val="20"/>
          <w:szCs w:val="20"/>
        </w:rPr>
        <w:tab/>
      </w:r>
      <w:r w:rsidR="00555394" w:rsidRPr="007B69FD">
        <w:rPr>
          <w:sz w:val="20"/>
          <w:szCs w:val="20"/>
        </w:rPr>
        <w:t xml:space="preserve">What did the leaders of the church in Jerusalem add to Paul’s message? </w:t>
      </w:r>
    </w:p>
    <w:p w14:paraId="09DCC84D" w14:textId="77777777" w:rsidR="00555394" w:rsidRPr="007B69FD" w:rsidRDefault="00555394" w:rsidP="00555394">
      <w:pPr>
        <w:ind w:left="720"/>
        <w:rPr>
          <w:sz w:val="20"/>
          <w:szCs w:val="20"/>
        </w:rPr>
      </w:pPr>
      <w:r w:rsidRPr="007B69FD">
        <w:rPr>
          <w:sz w:val="20"/>
          <w:szCs w:val="20"/>
        </w:rPr>
        <w:t>They contributed nothing to Paul's message.</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w:numPr>
          <w:ilvl w:val="0"/>
          <w:numId w:val="23"/>
        </w:numPr>
        <w:rPr>
          <w:sz w:val="20"/>
          <w:szCs w:val="20"/>
        </w:rPr>
      </w:pPr>
      <w:r w:rsidRPr="007B69FD">
        <w:rPr>
          <w:sz w:val="20"/>
          <w:szCs w:val="20"/>
        </w:rPr>
        <w:t>[2:7-8]</w:t>
      </w:r>
      <w:r w:rsidR="00555394" w:rsidRPr="007B69FD">
        <w:rPr>
          <w:sz w:val="20"/>
          <w:szCs w:val="20"/>
        </w:rPr>
        <w:t xml:space="preserve"> </w:t>
      </w:r>
      <w:r w:rsidR="00FF76FE">
        <w:rPr>
          <w:sz w:val="20"/>
          <w:szCs w:val="20"/>
        </w:rPr>
        <w:tab/>
      </w:r>
      <w:r w:rsidR="00555394" w:rsidRPr="007B69FD">
        <w:rPr>
          <w:sz w:val="20"/>
          <w:szCs w:val="20"/>
        </w:rPr>
        <w:t xml:space="preserve">To whom was Paul primarily sent to proclaim the gospel? </w:t>
      </w:r>
    </w:p>
    <w:p w14:paraId="76BB155C" w14:textId="77777777" w:rsidR="00555394" w:rsidRPr="007B69FD" w:rsidRDefault="00555394" w:rsidP="00555394">
      <w:pPr>
        <w:ind w:left="720"/>
        <w:rPr>
          <w:sz w:val="20"/>
          <w:szCs w:val="20"/>
        </w:rPr>
      </w:pPr>
      <w:r w:rsidRPr="007B69FD">
        <w:rPr>
          <w:sz w:val="20"/>
          <w:szCs w:val="20"/>
        </w:rPr>
        <w:t xml:space="preserve"> Paul was primarily sent to uncircumcised people, who were called Gentiles, to proclaim the gospel.</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How did the leaders in Jerusalem show their approval of Paul's ministry? </w:t>
      </w:r>
    </w:p>
    <w:p w14:paraId="194FC9D2" w14:textId="77777777" w:rsidR="00555394" w:rsidRPr="007B69FD" w:rsidRDefault="00555394" w:rsidP="00555394">
      <w:pPr>
        <w:pStyle w:val="ListParagraph"/>
        <w:ind w:left="360" w:firstLine="360"/>
        <w:rPr>
          <w:sz w:val="20"/>
          <w:szCs w:val="20"/>
        </w:rPr>
      </w:pPr>
      <w:r w:rsidRPr="007B69FD">
        <w:rPr>
          <w:sz w:val="20"/>
          <w:szCs w:val="20"/>
        </w:rPr>
        <w:t xml:space="preserve">They gave the right hand of fellowship to Barnabas and Paul to show their approval. </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What do you think they might have done to give the right hand of fellowship to someone? </w:t>
      </w:r>
    </w:p>
    <w:p w14:paraId="220026AD" w14:textId="59FA0E67" w:rsidR="00555394" w:rsidRPr="007B69FD" w:rsidRDefault="001D7AC9"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Perhaps it meant to clasp the right hand, or to put someone by their right-hand side, as a symbol of a person offering to be friends with someone.</w:t>
      </w:r>
      <w:r w:rsidR="00A520FE" w:rsidRPr="48114252">
        <w:rPr>
          <w:sz w:val="20"/>
          <w:szCs w:val="20"/>
          <w:lang w:val="en-US"/>
        </w:rPr>
        <w:t xml:space="preserve"> Perhaps it just meant to welcome them.</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w:numPr>
          <w:ilvl w:val="0"/>
          <w:numId w:val="23"/>
        </w:numPr>
        <w:rPr>
          <w:sz w:val="20"/>
          <w:szCs w:val="20"/>
        </w:rPr>
      </w:pPr>
      <w:r w:rsidRPr="007B69FD">
        <w:rPr>
          <w:sz w:val="20"/>
          <w:szCs w:val="20"/>
        </w:rPr>
        <w:t>[2:10]</w:t>
      </w:r>
      <w:r w:rsidR="00555394" w:rsidRPr="007B69FD">
        <w:rPr>
          <w:sz w:val="20"/>
          <w:szCs w:val="20"/>
        </w:rPr>
        <w:t xml:space="preserve"> </w:t>
      </w:r>
      <w:r w:rsidR="00FF76FE">
        <w:rPr>
          <w:sz w:val="20"/>
          <w:szCs w:val="20"/>
        </w:rPr>
        <w:tab/>
      </w:r>
      <w:r w:rsidR="00555394" w:rsidRPr="007B69FD">
        <w:rPr>
          <w:sz w:val="20"/>
          <w:szCs w:val="20"/>
        </w:rPr>
        <w:t xml:space="preserve">What was the request James, Cephas, and John made to Paul and Barnabas? </w:t>
      </w:r>
    </w:p>
    <w:p w14:paraId="1F46619D" w14:textId="121EAF2D" w:rsidR="00555394" w:rsidRPr="007B69FD" w:rsidRDefault="00555394" w:rsidP="00555394">
      <w:pPr>
        <w:ind w:left="720"/>
        <w:rPr>
          <w:sz w:val="20"/>
          <w:szCs w:val="20"/>
        </w:rPr>
      </w:pPr>
      <w:r w:rsidRPr="007B69FD">
        <w:rPr>
          <w:sz w:val="20"/>
          <w:szCs w:val="20"/>
        </w:rPr>
        <w:t xml:space="preserve">Their request was </w:t>
      </w:r>
      <w:r w:rsidR="001D7AC9" w:rsidRPr="007B69FD">
        <w:rPr>
          <w:sz w:val="20"/>
          <w:szCs w:val="20"/>
        </w:rPr>
        <w:t>for</w:t>
      </w:r>
      <w:r w:rsidRPr="007B69FD">
        <w:rPr>
          <w:sz w:val="20"/>
          <w:szCs w:val="20"/>
        </w:rPr>
        <w:t xml:space="preserve"> Paul and his companions </w:t>
      </w:r>
      <w:r w:rsidR="001D7AC9" w:rsidRPr="007B69FD">
        <w:rPr>
          <w:sz w:val="20"/>
          <w:szCs w:val="20"/>
        </w:rPr>
        <w:t xml:space="preserve">to </w:t>
      </w:r>
      <w:r w:rsidRPr="007B69FD">
        <w:rPr>
          <w:sz w:val="20"/>
          <w:szCs w:val="20"/>
        </w:rPr>
        <w:t>help the poor.</w:t>
      </w:r>
    </w:p>
    <w:p w14:paraId="6A1B76AF" w14:textId="77777777" w:rsidR="00555394" w:rsidRPr="007B69FD" w:rsidRDefault="00555394" w:rsidP="00555394">
      <w:pPr>
        <w:spacing w:before="240" w:after="240"/>
        <w:rPr>
          <w:b/>
          <w:sz w:val="20"/>
          <w:szCs w:val="20"/>
        </w:rPr>
      </w:pPr>
      <w:r w:rsidRPr="007B69FD">
        <w:rPr>
          <w:b/>
          <w:sz w:val="20"/>
          <w:szCs w:val="20"/>
        </w:rPr>
        <w:t>Comment Section:</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w:pStyle w:val="Heading1"/>
        <w:keepNext w:val="0"/>
        <w:keepLines w:val="0"/>
        <w:spacing w:before="480"/>
        <w:rPr>
          <w:b/>
          <w:bCs/>
          <w:szCs w:val="44"/>
        </w:rPr>
      </w:pPr>
      <w:bookmarkStart w:id="47" w:name="_Toc166194272"/>
      <w:r w:rsidRPr="007B69FD">
        <w:rPr>
          <w:b/>
          <w:bCs/>
          <w:szCs w:val="44"/>
        </w:rPr>
        <w:lastRenderedPageBreak/>
        <w:t>Galatians 3:15-25</w:t>
      </w:r>
      <w:bookmarkEnd w:id="47"/>
    </w:p>
    <w:p w14:paraId="0AD5EC5D" w14:textId="65D62D89" w:rsidR="00770B3C" w:rsidRPr="007B69FD" w:rsidRDefault="00770B3C" w:rsidP="48114252">
      <w:pPr>
        <w:pStyle w:val="Background"/>
        <w:rPr>
          <w:b/>
          <w:i/>
          <w:iCs/>
          <w:lang w:val="en-US"/>
        </w:rPr>
      </w:pPr>
      <w:r w:rsidRPr="48114252">
        <w:rPr>
          <w:b/>
          <w:lang w:val="en-US"/>
        </w:rPr>
        <w:t>Background:</w:t>
      </w:r>
      <w:r w:rsidRPr="48114252">
        <w:rPr>
          <w:b/>
          <w:i/>
          <w:iCs/>
          <w:lang w:val="en-US"/>
        </w:rPr>
        <w:t xml:space="preserve"> </w:t>
      </w:r>
      <w:r w:rsidRPr="48114252">
        <w:rPr>
          <w:lang w:val="en-US"/>
        </w:rPr>
        <w:t>In the Old Testament, God promised t</w:t>
      </w:r>
      <w:r w:rsidR="001D1E8E" w:rsidRPr="48114252">
        <w:rPr>
          <w:lang w:val="en-US"/>
        </w:rPr>
        <w:t>o bless</w:t>
      </w:r>
      <w:r w:rsidRPr="48114252">
        <w:rPr>
          <w:lang w:val="en-US"/>
        </w:rPr>
        <w:t xml:space="preserve"> the whole world through Abraham, one of the most famous ancestors of the Jewish people. </w:t>
      </w:r>
    </w:p>
    <w:p w14:paraId="5863917D" w14:textId="77777777" w:rsidR="00170DC8" w:rsidRPr="00170DC8" w:rsidRDefault="00170DC8" w:rsidP="00170DC8">
      <w:pPr>
        <w:pStyle w:val="Background"/>
        <w:rPr>
          <w:b/>
          <w:bCs w:val="0"/>
          <w:i/>
          <w:iCs/>
        </w:rPr>
      </w:pPr>
      <w:r w:rsidRPr="00170DC8">
        <w:rPr>
          <w:b/>
          <w:bCs w:val="0"/>
          <w:i/>
          <w:iCs/>
        </w:rPr>
        <w:t>Read the passage.</w:t>
      </w:r>
    </w:p>
    <w:p w14:paraId="72951BD1" w14:textId="77777777" w:rsidR="00555394" w:rsidRPr="007B69FD" w:rsidRDefault="00555394" w:rsidP="005459B7">
      <w:pPr>
        <w:pStyle w:val="Part1"/>
      </w:pPr>
      <w:r w:rsidRPr="007B69FD">
        <w:t>Part 1</w:t>
      </w:r>
    </w:p>
    <w:p w14:paraId="5D5921F3" w14:textId="69910083" w:rsidR="00555394" w:rsidRPr="007B69FD" w:rsidRDefault="00555394" w:rsidP="005459B7">
      <w:pPr>
        <w:pStyle w:val="Answerortell"/>
      </w:pPr>
      <w:r w:rsidRPr="007B69FD">
        <w:t xml:space="preserve">Tell in your own words what you just read in </w:t>
      </w:r>
      <w:r w:rsidR="003947E5">
        <w:t>this passage</w:t>
      </w:r>
      <w:r w:rsidRPr="007B69FD">
        <w:t>.</w:t>
      </w:r>
    </w:p>
    <w:p w14:paraId="3F785F63" w14:textId="3DBAD673" w:rsidR="00555394" w:rsidRPr="007B69FD" w:rsidRDefault="00555394" w:rsidP="005459B7">
      <w:pPr>
        <w:pStyle w:val="Checklist"/>
      </w:pPr>
      <w:r w:rsidRPr="007B69FD">
        <w:t xml:space="preserve">The law did not nullify the promise that God made many years before. </w:t>
      </w:r>
      <w:r w:rsidR="00FF76FE" w:rsidRPr="007B69FD">
        <w:t>[3:15, 17-18]</w:t>
      </w:r>
    </w:p>
    <w:p w14:paraId="07F03954" w14:textId="659745A6" w:rsidR="00555394" w:rsidRPr="007B69FD" w:rsidRDefault="00555394" w:rsidP="005459B7">
      <w:pPr>
        <w:pStyle w:val="Checklist"/>
      </w:pPr>
      <w:r w:rsidRPr="007B69FD">
        <w:t xml:space="preserve">The promises spoken were to Abraham and his descendant, who was Christ. </w:t>
      </w:r>
      <w:r w:rsidR="00FF76FE" w:rsidRPr="007B69FD">
        <w:t>[3:16]</w:t>
      </w:r>
    </w:p>
    <w:p w14:paraId="25D3EF42" w14:textId="7F270BF8" w:rsidR="00555394" w:rsidRPr="007B69FD" w:rsidRDefault="00555394" w:rsidP="005459B7">
      <w:pPr>
        <w:pStyle w:val="Checklist"/>
      </w:pPr>
      <w:r w:rsidRPr="007B69FD">
        <w:t xml:space="preserve">Because of transgressions, the law was added until the time when Christ would come. </w:t>
      </w:r>
      <w:r w:rsidR="00725491" w:rsidRPr="007B69FD">
        <w:t>[3:19]</w:t>
      </w:r>
    </w:p>
    <w:p w14:paraId="4E8E831A" w14:textId="1724F11A" w:rsidR="00555394" w:rsidRPr="007B69FD" w:rsidRDefault="00555394" w:rsidP="005459B7">
      <w:pPr>
        <w:pStyle w:val="Checklist"/>
      </w:pPr>
      <w:r w:rsidRPr="007B69FD">
        <w:t xml:space="preserve">Paul clarified that the law was never in conflict with God’s promises to Abraham. </w:t>
      </w:r>
      <w:r w:rsidR="00725491" w:rsidRPr="007B69FD">
        <w:t>[3:21]</w:t>
      </w:r>
    </w:p>
    <w:p w14:paraId="4C486B44" w14:textId="2A8075E5" w:rsidR="00555394" w:rsidRPr="007B69FD" w:rsidRDefault="00555394" w:rsidP="005459B7">
      <w:pPr>
        <w:pStyle w:val="Checklist"/>
      </w:pPr>
      <w:r w:rsidRPr="007B69FD">
        <w:t xml:space="preserve">The law showed everyone to be imprisoned under sin until the promise of faith in Jesus Christ. </w:t>
      </w:r>
      <w:r w:rsidR="00725491" w:rsidRPr="007B69FD">
        <w:t>[3:22]</w:t>
      </w:r>
    </w:p>
    <w:p w14:paraId="1147DBFC" w14:textId="0AFFA8C2" w:rsidR="00555394" w:rsidRPr="007B69FD" w:rsidRDefault="00555394" w:rsidP="005459B7">
      <w:pPr>
        <w:pStyle w:val="Checklist"/>
      </w:pPr>
      <w:r w:rsidRPr="007B69FD">
        <w:t xml:space="preserve">The law was like a guardian, but since Christ came, the guardian was no longer needed. </w:t>
      </w:r>
      <w:r w:rsidR="00725491" w:rsidRPr="007B69FD">
        <w:t>[3:24-25]</w:t>
      </w:r>
    </w:p>
    <w:p w14:paraId="0CCF0294" w14:textId="77777777" w:rsidR="00555394" w:rsidRPr="007B69FD" w:rsidRDefault="00555394" w:rsidP="005459B7">
      <w:pPr>
        <w:pStyle w:val="Part2"/>
      </w:pPr>
      <w:r w:rsidRPr="007B69FD">
        <w:t>Part 2</w:t>
      </w:r>
    </w:p>
    <w:p w14:paraId="7CA2ABCC" w14:textId="3553003F" w:rsidR="00555394" w:rsidRPr="007B69FD" w:rsidRDefault="003947E5" w:rsidP="005459B7">
      <w:pPr>
        <w:pStyle w:val="Answerortell"/>
      </w:pPr>
      <w:r>
        <w:t>Answer the following questions from the specified verses.</w:t>
      </w:r>
    </w:p>
    <w:p w14:paraId="07A5AE9E" w14:textId="6FDC0D59" w:rsidR="00555394" w:rsidRPr="007B69FD" w:rsidRDefault="002D4D9C" w:rsidP="0099152C">
      <w:pPr>
        <w:numPr>
          <w:ilvl w:val="0"/>
          <w:numId w:val="24"/>
        </w:numPr>
        <w:rPr>
          <w:sz w:val="20"/>
          <w:szCs w:val="20"/>
          <w:lang w:val="en-US"/>
        </w:rPr>
      </w:pPr>
      <w:r w:rsidRPr="48114252">
        <w:rPr>
          <w:sz w:val="20"/>
          <w:szCs w:val="20"/>
          <w:lang w:val="en-US"/>
        </w:rPr>
        <w:t xml:space="preserve">[3:15] </w:t>
      </w:r>
      <w:r w:rsidR="00725491">
        <w:rPr>
          <w:sz w:val="20"/>
          <w:szCs w:val="20"/>
          <w:lang w:val="en-US"/>
        </w:rPr>
        <w:tab/>
      </w:r>
      <w:r w:rsidR="00555394" w:rsidRPr="48114252">
        <w:rPr>
          <w:sz w:val="20"/>
          <w:szCs w:val="20"/>
          <w:lang w:val="en-US"/>
        </w:rPr>
        <w:t xml:space="preserve">What was important about a man-made contract? </w:t>
      </w:r>
    </w:p>
    <w:p w14:paraId="7A28A076" w14:textId="77777777" w:rsidR="00555394" w:rsidRPr="007B69FD" w:rsidRDefault="00555394" w:rsidP="48114252">
      <w:pPr>
        <w:ind w:left="720"/>
        <w:rPr>
          <w:sz w:val="20"/>
          <w:szCs w:val="20"/>
          <w:lang w:val="en-US"/>
        </w:rPr>
      </w:pPr>
      <w:r w:rsidRPr="48114252">
        <w:rPr>
          <w:sz w:val="20"/>
          <w:szCs w:val="20"/>
          <w:lang w:val="en-US"/>
        </w:rPr>
        <w:t xml:space="preserve"> No one could set it aside or add to it once it was established by law.  </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w:numPr>
          <w:ilvl w:val="0"/>
          <w:numId w:val="24"/>
        </w:numPr>
        <w:rPr>
          <w:sz w:val="20"/>
          <w:szCs w:val="20"/>
        </w:rPr>
      </w:pPr>
      <w:r w:rsidRPr="007B69FD">
        <w:rPr>
          <w:sz w:val="20"/>
          <w:szCs w:val="20"/>
        </w:rPr>
        <w:t>[3:16]</w:t>
      </w:r>
      <w:r>
        <w:rPr>
          <w:sz w:val="20"/>
          <w:szCs w:val="20"/>
        </w:rPr>
        <w:t xml:space="preserve"> </w:t>
      </w:r>
      <w:r w:rsidR="00725491">
        <w:rPr>
          <w:sz w:val="20"/>
          <w:szCs w:val="20"/>
        </w:rPr>
        <w:tab/>
      </w:r>
      <w:r w:rsidR="00555394" w:rsidRPr="007B69FD">
        <w:rPr>
          <w:sz w:val="20"/>
          <w:szCs w:val="20"/>
        </w:rPr>
        <w:t xml:space="preserve">Who was the descendant that Paul spoke </w:t>
      </w:r>
      <w:r w:rsidR="004E762E" w:rsidRPr="007B69FD">
        <w:rPr>
          <w:sz w:val="20"/>
          <w:szCs w:val="20"/>
        </w:rPr>
        <w:t>about</w:t>
      </w:r>
      <w:r w:rsidR="00555394" w:rsidRPr="007B69FD">
        <w:rPr>
          <w:sz w:val="20"/>
          <w:szCs w:val="20"/>
        </w:rPr>
        <w:t xml:space="preserve"> in the promise to Abraham? </w:t>
      </w:r>
    </w:p>
    <w:p w14:paraId="6FA507AB" w14:textId="77777777" w:rsidR="00555394" w:rsidRPr="007B69FD" w:rsidRDefault="00555394" w:rsidP="00555394">
      <w:pPr>
        <w:ind w:left="720"/>
        <w:rPr>
          <w:sz w:val="20"/>
          <w:szCs w:val="20"/>
        </w:rPr>
      </w:pPr>
      <w:r w:rsidRPr="007B69FD">
        <w:rPr>
          <w:sz w:val="20"/>
          <w:szCs w:val="20"/>
        </w:rPr>
        <w:t>The descendant in the promise to Abraham was Christ.</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w:numPr>
          <w:ilvl w:val="0"/>
          <w:numId w:val="24"/>
        </w:numPr>
        <w:rPr>
          <w:sz w:val="20"/>
          <w:szCs w:val="20"/>
        </w:rPr>
      </w:pPr>
      <w:r w:rsidRPr="007B69FD">
        <w:rPr>
          <w:sz w:val="20"/>
          <w:szCs w:val="20"/>
        </w:rPr>
        <w:t>[3:17]</w:t>
      </w:r>
      <w:r w:rsidR="00555394" w:rsidRPr="007B69FD">
        <w:rPr>
          <w:sz w:val="20"/>
          <w:szCs w:val="20"/>
        </w:rPr>
        <w:t xml:space="preserve"> </w:t>
      </w:r>
      <w:r w:rsidR="00725491">
        <w:rPr>
          <w:sz w:val="20"/>
          <w:szCs w:val="20"/>
        </w:rPr>
        <w:tab/>
      </w:r>
      <w:r w:rsidR="00555394" w:rsidRPr="007B69FD">
        <w:rPr>
          <w:sz w:val="20"/>
          <w:szCs w:val="20"/>
        </w:rPr>
        <w:t xml:space="preserve">What did Paul say the law did not do? </w:t>
      </w:r>
    </w:p>
    <w:p w14:paraId="0E646681" w14:textId="77777777" w:rsidR="00555394" w:rsidRPr="007B69FD" w:rsidRDefault="00555394" w:rsidP="00555394">
      <w:pPr>
        <w:ind w:left="720"/>
        <w:rPr>
          <w:sz w:val="20"/>
          <w:szCs w:val="20"/>
        </w:rPr>
      </w:pPr>
      <w:r w:rsidRPr="007B69FD">
        <w:rPr>
          <w:sz w:val="20"/>
          <w:szCs w:val="20"/>
        </w:rPr>
        <w:t>The law did not void the promise made to Abraham.</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w:numPr>
          <w:ilvl w:val="0"/>
          <w:numId w:val="24"/>
        </w:numPr>
        <w:rPr>
          <w:sz w:val="20"/>
          <w:szCs w:val="20"/>
          <w:lang w:val="en-US"/>
        </w:rPr>
      </w:pPr>
      <w:r w:rsidRPr="48114252">
        <w:rPr>
          <w:sz w:val="20"/>
          <w:szCs w:val="20"/>
          <w:lang w:val="en-US"/>
        </w:rPr>
        <w:t xml:space="preserve">[3:18] </w:t>
      </w:r>
      <w:r w:rsidR="00725491">
        <w:rPr>
          <w:sz w:val="20"/>
          <w:szCs w:val="20"/>
          <w:lang w:val="en-US"/>
        </w:rPr>
        <w:tab/>
      </w:r>
      <w:r w:rsidR="00555394" w:rsidRPr="48114252">
        <w:rPr>
          <w:sz w:val="20"/>
          <w:szCs w:val="20"/>
          <w:lang w:val="en-US"/>
        </w:rPr>
        <w:t xml:space="preserve">Did the inheritance come by law or by promise? </w:t>
      </w:r>
    </w:p>
    <w:p w14:paraId="7BCB6E1D" w14:textId="77777777" w:rsidR="00555394" w:rsidRPr="007B69FD" w:rsidRDefault="00555394" w:rsidP="00555394">
      <w:pPr>
        <w:ind w:left="720"/>
        <w:rPr>
          <w:sz w:val="20"/>
          <w:szCs w:val="20"/>
        </w:rPr>
      </w:pPr>
      <w:r w:rsidRPr="007B69FD">
        <w:rPr>
          <w:sz w:val="20"/>
          <w:szCs w:val="20"/>
        </w:rPr>
        <w:t>The inheritance came by a promise.</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w:numPr>
          <w:ilvl w:val="0"/>
          <w:numId w:val="24"/>
        </w:numPr>
        <w:rPr>
          <w:sz w:val="20"/>
          <w:szCs w:val="20"/>
        </w:rPr>
      </w:pPr>
      <w:r w:rsidRPr="007B69FD">
        <w:rPr>
          <w:sz w:val="20"/>
          <w:szCs w:val="20"/>
        </w:rPr>
        <w:t>[3:19]</w:t>
      </w:r>
      <w:r>
        <w:rPr>
          <w:sz w:val="20"/>
          <w:szCs w:val="20"/>
        </w:rPr>
        <w:t xml:space="preserve"> </w:t>
      </w:r>
      <w:r w:rsidR="00725491">
        <w:rPr>
          <w:sz w:val="20"/>
          <w:szCs w:val="20"/>
        </w:rPr>
        <w:tab/>
      </w:r>
      <w:r w:rsidR="00555394" w:rsidRPr="007B69FD">
        <w:rPr>
          <w:sz w:val="20"/>
          <w:szCs w:val="20"/>
        </w:rPr>
        <w:t xml:space="preserve">Why was the law added? </w:t>
      </w:r>
    </w:p>
    <w:p w14:paraId="0C921EEB" w14:textId="77777777" w:rsidR="00555394" w:rsidRPr="007B69FD" w:rsidRDefault="00555394" w:rsidP="00555394">
      <w:pPr>
        <w:ind w:left="720"/>
        <w:rPr>
          <w:sz w:val="20"/>
          <w:szCs w:val="20"/>
        </w:rPr>
      </w:pPr>
      <w:r w:rsidRPr="007B69FD">
        <w:rPr>
          <w:sz w:val="20"/>
          <w:szCs w:val="20"/>
        </w:rPr>
        <w:t>The law was added because of transgressions until Abraham's descendant came.</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w:numPr>
          <w:ilvl w:val="0"/>
          <w:numId w:val="24"/>
        </w:numPr>
        <w:rPr>
          <w:sz w:val="20"/>
          <w:szCs w:val="20"/>
        </w:rPr>
      </w:pPr>
      <w:r w:rsidRPr="007B69FD">
        <w:rPr>
          <w:sz w:val="20"/>
          <w:szCs w:val="20"/>
        </w:rPr>
        <w:t>[3:20]</w:t>
      </w:r>
      <w:r>
        <w:rPr>
          <w:sz w:val="20"/>
          <w:szCs w:val="20"/>
        </w:rPr>
        <w:t xml:space="preserve"> </w:t>
      </w:r>
      <w:r w:rsidR="00725491">
        <w:rPr>
          <w:sz w:val="20"/>
          <w:szCs w:val="20"/>
        </w:rPr>
        <w:tab/>
      </w:r>
      <w:r w:rsidR="00555394" w:rsidRPr="007B69FD">
        <w:rPr>
          <w:sz w:val="20"/>
          <w:szCs w:val="20"/>
        </w:rPr>
        <w:t xml:space="preserve">What did Paul say about God in verse 20? </w:t>
      </w:r>
    </w:p>
    <w:p w14:paraId="688ABC32" w14:textId="77777777" w:rsidR="00555394" w:rsidRPr="007B69FD" w:rsidRDefault="00555394" w:rsidP="00555394">
      <w:pPr>
        <w:ind w:left="720"/>
        <w:rPr>
          <w:sz w:val="20"/>
          <w:szCs w:val="20"/>
        </w:rPr>
      </w:pPr>
      <w:r w:rsidRPr="007B69FD">
        <w:rPr>
          <w:sz w:val="20"/>
          <w:szCs w:val="20"/>
        </w:rPr>
        <w:t>Paul said that God is one.</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w:numPr>
          <w:ilvl w:val="0"/>
          <w:numId w:val="24"/>
        </w:numPr>
        <w:rPr>
          <w:sz w:val="20"/>
          <w:szCs w:val="20"/>
        </w:rPr>
      </w:pPr>
      <w:r w:rsidRPr="007B69FD">
        <w:rPr>
          <w:sz w:val="20"/>
          <w:szCs w:val="20"/>
        </w:rPr>
        <w:t>[3:21]</w:t>
      </w:r>
      <w:r>
        <w:rPr>
          <w:sz w:val="20"/>
          <w:szCs w:val="20"/>
        </w:rPr>
        <w:t xml:space="preserve"> </w:t>
      </w:r>
      <w:r w:rsidR="00725491">
        <w:rPr>
          <w:sz w:val="20"/>
          <w:szCs w:val="20"/>
        </w:rPr>
        <w:tab/>
      </w:r>
      <w:r w:rsidR="00555394" w:rsidRPr="007B69FD">
        <w:rPr>
          <w:sz w:val="20"/>
          <w:szCs w:val="20"/>
        </w:rPr>
        <w:t xml:space="preserve">What reason did Paul give for saying that the law was not against the promise? </w:t>
      </w:r>
    </w:p>
    <w:p w14:paraId="32342951" w14:textId="77777777" w:rsidR="00555394" w:rsidRPr="007B69FD" w:rsidRDefault="00555394" w:rsidP="00555394">
      <w:pPr>
        <w:ind w:left="720"/>
        <w:rPr>
          <w:sz w:val="20"/>
          <w:szCs w:val="20"/>
        </w:rPr>
      </w:pPr>
      <w:r w:rsidRPr="007B69FD">
        <w:rPr>
          <w:sz w:val="20"/>
          <w:szCs w:val="20"/>
        </w:rPr>
        <w:t xml:space="preserve">The law could not give life, so righteousness could not come from the law. </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w:numPr>
          <w:ilvl w:val="0"/>
          <w:numId w:val="24"/>
        </w:numPr>
        <w:rPr>
          <w:sz w:val="20"/>
          <w:szCs w:val="20"/>
        </w:rPr>
      </w:pPr>
      <w:r w:rsidRPr="007B69FD">
        <w:rPr>
          <w:sz w:val="20"/>
          <w:szCs w:val="20"/>
        </w:rPr>
        <w:t>[3:22]</w:t>
      </w:r>
      <w:r w:rsidR="00555394" w:rsidRPr="007B69FD">
        <w:rPr>
          <w:sz w:val="20"/>
          <w:szCs w:val="20"/>
        </w:rPr>
        <w:t xml:space="preserve"> </w:t>
      </w:r>
      <w:r w:rsidR="00725491">
        <w:rPr>
          <w:sz w:val="20"/>
          <w:szCs w:val="20"/>
        </w:rPr>
        <w:tab/>
      </w:r>
      <w:r w:rsidR="00555394" w:rsidRPr="007B69FD">
        <w:rPr>
          <w:sz w:val="20"/>
          <w:szCs w:val="20"/>
        </w:rPr>
        <w:t xml:space="preserve">Under what did the scripture say everything was imprisoned? </w:t>
      </w:r>
    </w:p>
    <w:p w14:paraId="00C3B06C" w14:textId="77777777" w:rsidR="00555394" w:rsidRPr="007B69FD" w:rsidRDefault="00555394" w:rsidP="00555394">
      <w:pPr>
        <w:ind w:left="720"/>
        <w:rPr>
          <w:sz w:val="20"/>
          <w:szCs w:val="20"/>
        </w:rPr>
      </w:pPr>
      <w:r w:rsidRPr="007B69FD">
        <w:rPr>
          <w:sz w:val="20"/>
          <w:szCs w:val="20"/>
        </w:rPr>
        <w:t>Scripture said everything was imprisoned under sin.</w:t>
      </w:r>
    </w:p>
    <w:p w14:paraId="464E6931" w14:textId="77777777" w:rsidR="007879D7" w:rsidRPr="007B69FD" w:rsidRDefault="007879D7" w:rsidP="007879D7">
      <w:pPr>
        <w:pStyle w:val="Continuedline"/>
      </w:pPr>
      <w:r w:rsidRPr="007B69FD">
        <w:lastRenderedPageBreak/>
        <w:t>Galatians 3:15-25 continued</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w:numPr>
          <w:ilvl w:val="0"/>
          <w:numId w:val="24"/>
        </w:numPr>
        <w:rPr>
          <w:sz w:val="20"/>
          <w:szCs w:val="20"/>
        </w:rPr>
      </w:pPr>
      <w:r w:rsidRPr="007B69FD">
        <w:rPr>
          <w:sz w:val="20"/>
          <w:szCs w:val="20"/>
        </w:rPr>
        <w:t>[3:21-22]</w:t>
      </w:r>
      <w:r>
        <w:rPr>
          <w:sz w:val="20"/>
          <w:szCs w:val="20"/>
        </w:rPr>
        <w:t xml:space="preserve"> </w:t>
      </w:r>
      <w:r w:rsidR="00725491">
        <w:rPr>
          <w:sz w:val="20"/>
          <w:szCs w:val="20"/>
        </w:rPr>
        <w:tab/>
      </w:r>
      <w:r w:rsidR="00555394" w:rsidRPr="007B69FD">
        <w:rPr>
          <w:sz w:val="20"/>
          <w:szCs w:val="20"/>
        </w:rPr>
        <w:t xml:space="preserve">What do you think it meant that the law imprisoned people under sin? </w:t>
      </w:r>
    </w:p>
    <w:p w14:paraId="0BEE7B21" w14:textId="5D32C66D" w:rsidR="00555394" w:rsidRPr="007B69FD" w:rsidRDefault="004E762E" w:rsidP="48114252">
      <w:pPr>
        <w:ind w:left="720"/>
        <w:rPr>
          <w:sz w:val="20"/>
          <w:szCs w:val="20"/>
          <w:lang w:val="en-US"/>
        </w:rPr>
      </w:pPr>
      <w:r w:rsidRPr="48114252">
        <w:rPr>
          <w:i/>
          <w:iCs/>
          <w:sz w:val="20"/>
          <w:szCs w:val="20"/>
          <w:lang w:val="en-US"/>
        </w:rPr>
        <w:t xml:space="preserve">(Answer may vary.) </w:t>
      </w:r>
      <w:r w:rsidR="00555394" w:rsidRPr="48114252">
        <w:rPr>
          <w:sz w:val="20"/>
          <w:szCs w:val="20"/>
          <w:lang w:val="en-US"/>
        </w:rPr>
        <w:t xml:space="preserve">Perhaps it meant that the law made people aware that they were sinners because they could not perfectly obey the law. Just like a person could not get out of prison, a person could not stop themselves from sinning. </w:t>
      </w:r>
    </w:p>
    <w:p w14:paraId="475D4023" w14:textId="77777777" w:rsidR="00555394" w:rsidRPr="007B69FD" w:rsidRDefault="00555394" w:rsidP="00555394">
      <w:pPr>
        <w:rPr>
          <w:sz w:val="20"/>
          <w:szCs w:val="20"/>
        </w:rPr>
      </w:pPr>
    </w:p>
    <w:p w14:paraId="5F7257A7" w14:textId="5ED95DB0" w:rsidR="00555394" w:rsidRPr="007B69FD" w:rsidRDefault="00555394" w:rsidP="0099152C">
      <w:pPr>
        <w:numPr>
          <w:ilvl w:val="0"/>
          <w:numId w:val="24"/>
        </w:numPr>
        <w:rPr>
          <w:sz w:val="20"/>
          <w:szCs w:val="20"/>
        </w:rPr>
      </w:pPr>
      <w:r w:rsidRPr="007B69FD">
        <w:rPr>
          <w:sz w:val="20"/>
          <w:szCs w:val="20"/>
        </w:rPr>
        <w:t xml:space="preserve"> </w:t>
      </w:r>
      <w:r w:rsidR="002D4D9C" w:rsidRPr="007B69FD">
        <w:rPr>
          <w:sz w:val="20"/>
          <w:szCs w:val="20"/>
        </w:rPr>
        <w:t>[3:23]</w:t>
      </w:r>
      <w:r w:rsidR="002D4D9C">
        <w:rPr>
          <w:sz w:val="20"/>
          <w:szCs w:val="20"/>
        </w:rPr>
        <w:t xml:space="preserve"> </w:t>
      </w:r>
      <w:r w:rsidR="00725491">
        <w:rPr>
          <w:sz w:val="20"/>
          <w:szCs w:val="20"/>
        </w:rPr>
        <w:tab/>
      </w:r>
      <w:r w:rsidRPr="007B69FD">
        <w:rPr>
          <w:sz w:val="20"/>
          <w:szCs w:val="20"/>
        </w:rPr>
        <w:t xml:space="preserve">How were people released from the imprisonment of the law? </w:t>
      </w:r>
    </w:p>
    <w:p w14:paraId="409992CF" w14:textId="77777777" w:rsidR="00555394" w:rsidRPr="007B69FD" w:rsidRDefault="00555394" w:rsidP="00555394">
      <w:pPr>
        <w:ind w:left="720"/>
        <w:rPr>
          <w:sz w:val="20"/>
          <w:szCs w:val="20"/>
        </w:rPr>
      </w:pPr>
      <w:r w:rsidRPr="007B69FD">
        <w:rPr>
          <w:sz w:val="20"/>
          <w:szCs w:val="20"/>
        </w:rPr>
        <w:t xml:space="preserve"> People were released from the imprisonment of the law by faith in Christ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w:numPr>
          <w:ilvl w:val="0"/>
          <w:numId w:val="24"/>
        </w:numPr>
        <w:rPr>
          <w:sz w:val="20"/>
          <w:szCs w:val="20"/>
        </w:rPr>
      </w:pPr>
      <w:r w:rsidRPr="007B69FD">
        <w:rPr>
          <w:sz w:val="20"/>
          <w:szCs w:val="20"/>
        </w:rPr>
        <w:t>[3:24-25]</w:t>
      </w:r>
      <w:r>
        <w:rPr>
          <w:sz w:val="20"/>
          <w:szCs w:val="20"/>
        </w:rPr>
        <w:t xml:space="preserve"> </w:t>
      </w:r>
      <w:r w:rsidR="00725491">
        <w:rPr>
          <w:sz w:val="20"/>
          <w:szCs w:val="20"/>
        </w:rPr>
        <w:tab/>
      </w:r>
      <w:r w:rsidR="00555394" w:rsidRPr="007B69FD">
        <w:rPr>
          <w:sz w:val="20"/>
          <w:szCs w:val="20"/>
        </w:rPr>
        <w:t xml:space="preserve">What changed for believers since faith came? </w:t>
      </w:r>
    </w:p>
    <w:p w14:paraId="6785A433" w14:textId="77777777" w:rsidR="00555394" w:rsidRPr="007B69FD" w:rsidRDefault="00555394" w:rsidP="00555394">
      <w:pPr>
        <w:ind w:left="720"/>
        <w:rPr>
          <w:sz w:val="20"/>
          <w:szCs w:val="20"/>
        </w:rPr>
      </w:pPr>
      <w:r w:rsidRPr="007B69FD">
        <w:rPr>
          <w:sz w:val="20"/>
          <w:szCs w:val="20"/>
        </w:rPr>
        <w:t>Those who believed in Jesus no longer needed a guardian (that is, the law).</w:t>
      </w:r>
    </w:p>
    <w:p w14:paraId="0CF91597" w14:textId="77777777" w:rsidR="00555394" w:rsidRPr="007B69FD" w:rsidRDefault="00555394" w:rsidP="00555394">
      <w:pPr>
        <w:spacing w:before="240" w:after="240"/>
        <w:rPr>
          <w:b/>
          <w:sz w:val="20"/>
          <w:szCs w:val="20"/>
        </w:rPr>
      </w:pPr>
      <w:r w:rsidRPr="007B69FD">
        <w:rPr>
          <w:b/>
          <w:sz w:val="20"/>
          <w:szCs w:val="20"/>
        </w:rPr>
        <w:t>Comment Section:</w:t>
      </w:r>
    </w:p>
    <w:p w14:paraId="3B80381C" w14:textId="7940A52A" w:rsidR="00555394" w:rsidRPr="007B69FD" w:rsidRDefault="00555394">
      <w:r w:rsidRPr="007B69FD">
        <w:br w:type="page"/>
      </w:r>
    </w:p>
    <w:p w14:paraId="24797E08" w14:textId="1A0C9D35" w:rsidR="00555394" w:rsidRPr="007B69FD" w:rsidRDefault="00555394" w:rsidP="00555394">
      <w:pPr>
        <w:pStyle w:val="Heading1"/>
        <w:keepNext w:val="0"/>
        <w:keepLines w:val="0"/>
        <w:spacing w:before="480"/>
        <w:rPr>
          <w:b/>
          <w:bCs/>
          <w:szCs w:val="44"/>
        </w:rPr>
      </w:pPr>
      <w:bookmarkStart w:id="48" w:name="_Toc166194273"/>
      <w:r w:rsidRPr="007B69FD">
        <w:rPr>
          <w:b/>
          <w:bCs/>
          <w:szCs w:val="44"/>
        </w:rPr>
        <w:lastRenderedPageBreak/>
        <w:t>Galatians 4:1-7</w:t>
      </w:r>
      <w:bookmarkEnd w:id="48"/>
    </w:p>
    <w:p w14:paraId="63E4BAB1" w14:textId="77777777" w:rsidR="00555394" w:rsidRPr="007B69FD" w:rsidRDefault="00555394" w:rsidP="005459B7">
      <w:pPr>
        <w:pStyle w:val="Background"/>
      </w:pPr>
      <w:r w:rsidRPr="007B69FD">
        <w:rPr>
          <w:b/>
        </w:rPr>
        <w:t>Background</w:t>
      </w:r>
      <w:r w:rsidRPr="007B69FD">
        <w:t>: Paul continues his argument from 3:23-29. You may need to read it again to help you understand this passage.</w:t>
      </w:r>
    </w:p>
    <w:p w14:paraId="7ED15E58" w14:textId="77777777" w:rsidR="00170DC8" w:rsidRPr="00170DC8" w:rsidRDefault="00170DC8" w:rsidP="00170DC8">
      <w:pPr>
        <w:pStyle w:val="Background"/>
        <w:rPr>
          <w:b/>
          <w:bCs w:val="0"/>
          <w:i/>
          <w:iCs/>
        </w:rPr>
      </w:pPr>
      <w:r w:rsidRPr="00170DC8">
        <w:rPr>
          <w:b/>
          <w:bCs w:val="0"/>
          <w:i/>
          <w:iCs/>
        </w:rPr>
        <w:t>Read the passage.</w:t>
      </w:r>
    </w:p>
    <w:p w14:paraId="0EA12830" w14:textId="77777777" w:rsidR="00555394" w:rsidRPr="007B69FD" w:rsidRDefault="00555394" w:rsidP="005459B7">
      <w:pPr>
        <w:pStyle w:val="Part1"/>
      </w:pPr>
      <w:r w:rsidRPr="007B69FD">
        <w:t>Part 1</w:t>
      </w:r>
    </w:p>
    <w:p w14:paraId="578F6EDC" w14:textId="3A5801DD" w:rsidR="00555394" w:rsidRPr="007B69FD" w:rsidRDefault="00555394" w:rsidP="005459B7">
      <w:pPr>
        <w:pStyle w:val="Answerortell"/>
      </w:pPr>
      <w:r w:rsidRPr="007B69FD">
        <w:t xml:space="preserve">Tell in your own words what you just read in </w:t>
      </w:r>
      <w:r w:rsidR="003947E5">
        <w:t>this passage</w:t>
      </w:r>
      <w:r w:rsidRPr="007B69FD">
        <w:t>.</w:t>
      </w:r>
    </w:p>
    <w:p w14:paraId="349CDB51" w14:textId="569D2EC0" w:rsidR="00555394" w:rsidRPr="007B69FD" w:rsidRDefault="00555394" w:rsidP="005459B7">
      <w:pPr>
        <w:pStyle w:val="Checklist"/>
      </w:pPr>
      <w:r w:rsidRPr="007B69FD">
        <w:t xml:space="preserve">When an heir was a child, he was controlled by guardians and managers. </w:t>
      </w:r>
      <w:r w:rsidR="00725491" w:rsidRPr="007B69FD">
        <w:t>[4:1-2]</w:t>
      </w:r>
    </w:p>
    <w:p w14:paraId="009693C3" w14:textId="5FEA2956" w:rsidR="00555394" w:rsidRPr="007B69FD" w:rsidRDefault="00555394" w:rsidP="005459B7">
      <w:pPr>
        <w:pStyle w:val="Checklist"/>
      </w:pPr>
      <w:r w:rsidRPr="007B69FD">
        <w:t xml:space="preserve">Before Jesus came, people were like children and controlled by basic principles of the world. </w:t>
      </w:r>
      <w:r w:rsidR="00725491" w:rsidRPr="007B69FD">
        <w:t>[4:3-4]</w:t>
      </w:r>
    </w:p>
    <w:p w14:paraId="2BAF5172" w14:textId="0D374EE1" w:rsidR="00555394" w:rsidRPr="007B69FD" w:rsidRDefault="00555394" w:rsidP="005459B7">
      <w:pPr>
        <w:pStyle w:val="Checklist"/>
      </w:pPr>
      <w:r w:rsidRPr="007B69FD">
        <w:t xml:space="preserve">God sent his Son to redeem those under the law. </w:t>
      </w:r>
      <w:r w:rsidR="00725491" w:rsidRPr="007B69FD">
        <w:t>[4:5]</w:t>
      </w:r>
    </w:p>
    <w:p w14:paraId="7FD43F54" w14:textId="3B83BE99" w:rsidR="00555394" w:rsidRPr="007B69FD" w:rsidRDefault="00555394" w:rsidP="005459B7">
      <w:pPr>
        <w:pStyle w:val="Checklist"/>
      </w:pPr>
      <w:r w:rsidRPr="007B69FD">
        <w:t xml:space="preserve">God sent the Spirit of his Son into the hearts of the Galatian believers. </w:t>
      </w:r>
      <w:r w:rsidR="00725491" w:rsidRPr="007B69FD">
        <w:t>[4:6]</w:t>
      </w:r>
    </w:p>
    <w:p w14:paraId="0C8E78B6" w14:textId="70E84CD8" w:rsidR="00555394" w:rsidRPr="007B69FD" w:rsidRDefault="00555394" w:rsidP="005459B7">
      <w:pPr>
        <w:pStyle w:val="Checklist"/>
      </w:pPr>
      <w:r w:rsidRPr="48114252">
        <w:rPr>
          <w:lang w:val="en-US"/>
        </w:rPr>
        <w:t xml:space="preserve">The Galatian believer was no longer a slave, but instead a son and also an heir through God. </w:t>
      </w:r>
      <w:r w:rsidR="00725491" w:rsidRPr="48114252">
        <w:rPr>
          <w:lang w:val="en-US"/>
        </w:rPr>
        <w:t>[4:7]</w:t>
      </w:r>
    </w:p>
    <w:p w14:paraId="50B98B4C" w14:textId="77777777" w:rsidR="00555394" w:rsidRPr="007B69FD" w:rsidRDefault="00555394" w:rsidP="005459B7">
      <w:pPr>
        <w:pStyle w:val="Part2"/>
      </w:pPr>
      <w:r w:rsidRPr="007B69FD">
        <w:t>Part 2</w:t>
      </w:r>
    </w:p>
    <w:p w14:paraId="7921D0C0" w14:textId="65298198" w:rsidR="00555394" w:rsidRPr="007B69FD" w:rsidRDefault="003947E5" w:rsidP="005459B7">
      <w:pPr>
        <w:pStyle w:val="Answerortell"/>
      </w:pPr>
      <w:r>
        <w:t>Answer the following questions from the specified verses.</w:t>
      </w:r>
    </w:p>
    <w:p w14:paraId="21525667" w14:textId="6D0B037B"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[4:1-2]</w:t>
      </w:r>
      <w:r w:rsidR="00725491">
        <w:rPr>
          <w:sz w:val="20"/>
          <w:szCs w:val="20"/>
        </w:rPr>
        <w:tab/>
      </w:r>
      <w:r w:rsidR="00725491">
        <w:rPr>
          <w:sz w:val="20"/>
          <w:szCs w:val="20"/>
        </w:rPr>
        <w:tab/>
      </w:r>
      <w:r w:rsidRPr="007B69FD">
        <w:rPr>
          <w:sz w:val="20"/>
          <w:szCs w:val="20"/>
        </w:rPr>
        <w:t xml:space="preserve">How did the heir of an estate live while he was a child? </w:t>
      </w:r>
    </w:p>
    <w:p w14:paraId="6EC9829C" w14:textId="77777777" w:rsidR="00555394" w:rsidRPr="007B69FD" w:rsidRDefault="00555394" w:rsidP="00555394">
      <w:pPr>
        <w:ind w:left="720"/>
        <w:rPr>
          <w:sz w:val="20"/>
          <w:szCs w:val="20"/>
        </w:rPr>
      </w:pPr>
      <w:r w:rsidRPr="007B69FD">
        <w:rPr>
          <w:sz w:val="20"/>
          <w:szCs w:val="20"/>
        </w:rPr>
        <w:t xml:space="preserve"> The heir lived under guardians and managers until the time set by his father.</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w:numPr>
          <w:ilvl w:val="0"/>
          <w:numId w:val="25"/>
        </w:numPr>
        <w:rPr>
          <w:sz w:val="20"/>
          <w:szCs w:val="20"/>
        </w:rPr>
      </w:pPr>
      <w:r w:rsidRPr="007B69FD">
        <w:rPr>
          <w:sz w:val="20"/>
          <w:szCs w:val="20"/>
        </w:rPr>
        <w:t xml:space="preserve">[4:3] </w:t>
      </w:r>
      <w:r w:rsidR="00725491">
        <w:rPr>
          <w:sz w:val="20"/>
          <w:szCs w:val="20"/>
        </w:rPr>
        <w:tab/>
      </w:r>
      <w:r w:rsidRPr="007B69FD">
        <w:rPr>
          <w:sz w:val="20"/>
          <w:szCs w:val="20"/>
        </w:rPr>
        <w:t>What</w:t>
      </w:r>
      <w:r w:rsidR="00555394" w:rsidRPr="007B69FD">
        <w:rPr>
          <w:sz w:val="20"/>
          <w:szCs w:val="20"/>
        </w:rPr>
        <w:t xml:space="preserve"> did Paul say enslaved them when they were children? </w:t>
      </w:r>
    </w:p>
    <w:p w14:paraId="38B30352" w14:textId="77777777" w:rsidR="00555394" w:rsidRPr="007B69FD" w:rsidRDefault="00555394" w:rsidP="00555394">
      <w:pPr>
        <w:ind w:left="720"/>
        <w:rPr>
          <w:sz w:val="20"/>
          <w:szCs w:val="20"/>
        </w:rPr>
      </w:pPr>
      <w:r w:rsidRPr="007B69FD">
        <w:rPr>
          <w:sz w:val="20"/>
          <w:szCs w:val="20"/>
        </w:rPr>
        <w:t>They were enslaved to the basic elementary standards of the world.</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w:numPr>
          <w:ilvl w:val="0"/>
          <w:numId w:val="25"/>
        </w:numPr>
        <w:rPr>
          <w:sz w:val="20"/>
          <w:szCs w:val="20"/>
        </w:rPr>
      </w:pPr>
      <w:r w:rsidRPr="007B69FD">
        <w:rPr>
          <w:sz w:val="20"/>
          <w:szCs w:val="20"/>
        </w:rPr>
        <w:t>[4:4]</w:t>
      </w:r>
      <w:r w:rsidR="00555394" w:rsidRPr="007B69FD">
        <w:rPr>
          <w:sz w:val="20"/>
          <w:szCs w:val="20"/>
        </w:rPr>
        <w:t xml:space="preserve"> </w:t>
      </w:r>
      <w:r w:rsidR="00725491">
        <w:rPr>
          <w:sz w:val="20"/>
          <w:szCs w:val="20"/>
        </w:rPr>
        <w:tab/>
      </w:r>
      <w:r w:rsidR="00555394" w:rsidRPr="007B69FD">
        <w:rPr>
          <w:sz w:val="20"/>
          <w:szCs w:val="20"/>
        </w:rPr>
        <w:t xml:space="preserve">What did God do at the right time in history? </w:t>
      </w:r>
    </w:p>
    <w:p w14:paraId="49AA541D" w14:textId="77777777" w:rsidR="00555394" w:rsidRPr="007B69FD" w:rsidRDefault="00555394" w:rsidP="00555394">
      <w:pPr>
        <w:ind w:left="720"/>
        <w:rPr>
          <w:sz w:val="20"/>
          <w:szCs w:val="20"/>
        </w:rPr>
      </w:pPr>
      <w:r w:rsidRPr="007B69FD">
        <w:rPr>
          <w:sz w:val="20"/>
          <w:szCs w:val="20"/>
        </w:rPr>
        <w:t xml:space="preserve"> God, at the right time, sent forth his Son to redeem those under the law.</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w:numPr>
          <w:ilvl w:val="0"/>
          <w:numId w:val="25"/>
        </w:numPr>
        <w:rPr>
          <w:sz w:val="20"/>
          <w:szCs w:val="20"/>
        </w:rPr>
      </w:pPr>
      <w:r w:rsidRPr="007B69FD">
        <w:rPr>
          <w:sz w:val="20"/>
          <w:szCs w:val="20"/>
        </w:rPr>
        <w:t>[4:5]</w:t>
      </w:r>
      <w:r>
        <w:rPr>
          <w:sz w:val="20"/>
          <w:szCs w:val="20"/>
        </w:rPr>
        <w:t xml:space="preserve"> </w:t>
      </w:r>
      <w:r w:rsidR="00725491">
        <w:rPr>
          <w:sz w:val="20"/>
          <w:szCs w:val="20"/>
        </w:rPr>
        <w:tab/>
      </w:r>
      <w:r w:rsidR="00555394" w:rsidRPr="007B69FD">
        <w:rPr>
          <w:sz w:val="20"/>
          <w:szCs w:val="20"/>
        </w:rPr>
        <w:t xml:space="preserve">How did God bring children who were under the law into his family? </w:t>
      </w:r>
    </w:p>
    <w:p w14:paraId="32EF0A6E" w14:textId="77777777" w:rsidR="00555394" w:rsidRPr="007B69FD" w:rsidRDefault="00555394" w:rsidP="00555394">
      <w:pPr>
        <w:ind w:left="720"/>
        <w:rPr>
          <w:sz w:val="20"/>
          <w:szCs w:val="20"/>
        </w:rPr>
      </w:pPr>
      <w:r w:rsidRPr="007B69FD">
        <w:rPr>
          <w:sz w:val="20"/>
          <w:szCs w:val="20"/>
        </w:rPr>
        <w:t>God adopted them as sons.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[4:5]</w:t>
      </w:r>
      <w:r w:rsidR="002D4D9C">
        <w:rPr>
          <w:sz w:val="20"/>
          <w:szCs w:val="20"/>
        </w:rPr>
        <w:t xml:space="preserve"> </w:t>
      </w:r>
      <w:r w:rsidR="00725491">
        <w:rPr>
          <w:sz w:val="20"/>
          <w:szCs w:val="20"/>
        </w:rPr>
        <w:tab/>
        <w:t xml:space="preserve"> </w:t>
      </w:r>
      <w:r w:rsidRPr="007B69FD">
        <w:rPr>
          <w:sz w:val="20"/>
          <w:szCs w:val="20"/>
        </w:rPr>
        <w:t xml:space="preserve">What do you think it meant to receive adoption as sons? </w:t>
      </w:r>
    </w:p>
    <w:p w14:paraId="7D84E5A0" w14:textId="476659DD" w:rsidR="00555394" w:rsidRPr="007B69FD" w:rsidRDefault="00EA11B0"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P</w:t>
      </w:r>
      <w:r w:rsidR="004E762E" w:rsidRPr="48114252">
        <w:rPr>
          <w:sz w:val="20"/>
          <w:szCs w:val="20"/>
          <w:lang w:val="en-US"/>
        </w:rPr>
        <w:t>robably</w:t>
      </w:r>
      <w:r w:rsidR="00555394" w:rsidRPr="48114252">
        <w:rPr>
          <w:sz w:val="20"/>
          <w:szCs w:val="20"/>
          <w:lang w:val="en-US"/>
        </w:rPr>
        <w:t xml:space="preserve"> it meant that when </w:t>
      </w:r>
      <w:r w:rsidR="004E762E" w:rsidRPr="48114252">
        <w:rPr>
          <w:sz w:val="20"/>
          <w:szCs w:val="20"/>
          <w:lang w:val="en-US"/>
        </w:rPr>
        <w:t>people</w:t>
      </w:r>
      <w:r w:rsidR="00555394" w:rsidRPr="48114252">
        <w:rPr>
          <w:sz w:val="20"/>
          <w:szCs w:val="20"/>
          <w:lang w:val="en-US"/>
        </w:rPr>
        <w:t xml:space="preserve"> believed in Jesus, they belonged to God, and God treated them as if they were his children born into his family. </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w:numPr>
          <w:ilvl w:val="0"/>
          <w:numId w:val="25"/>
        </w:numPr>
        <w:rPr>
          <w:sz w:val="20"/>
          <w:szCs w:val="20"/>
        </w:rPr>
      </w:pPr>
      <w:r w:rsidRPr="007B69FD">
        <w:rPr>
          <w:sz w:val="20"/>
          <w:szCs w:val="20"/>
        </w:rPr>
        <w:t>[4:6]</w:t>
      </w:r>
      <w:r w:rsidR="00555394" w:rsidRPr="007B69FD">
        <w:rPr>
          <w:sz w:val="20"/>
          <w:szCs w:val="20"/>
        </w:rPr>
        <w:t xml:space="preserve"> </w:t>
      </w:r>
      <w:r w:rsidR="00725491">
        <w:rPr>
          <w:sz w:val="20"/>
          <w:szCs w:val="20"/>
        </w:rPr>
        <w:tab/>
      </w:r>
      <w:r w:rsidR="00555394" w:rsidRPr="007B69FD">
        <w:rPr>
          <w:sz w:val="20"/>
          <w:szCs w:val="20"/>
        </w:rPr>
        <w:t xml:space="preserve">What does God send forth into the hearts of his children? </w:t>
      </w:r>
    </w:p>
    <w:p w14:paraId="52EDC7EB" w14:textId="77777777" w:rsidR="00555394" w:rsidRPr="007B69FD" w:rsidRDefault="00555394" w:rsidP="00555394">
      <w:pPr>
        <w:ind w:left="720"/>
        <w:rPr>
          <w:sz w:val="20"/>
          <w:szCs w:val="20"/>
        </w:rPr>
      </w:pPr>
      <w:r w:rsidRPr="007B69FD">
        <w:rPr>
          <w:sz w:val="20"/>
          <w:szCs w:val="20"/>
        </w:rPr>
        <w:t xml:space="preserve"> God sends forth the Spirit of his Son into the hearts of his children.</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w:numPr>
          <w:ilvl w:val="0"/>
          <w:numId w:val="25"/>
        </w:numPr>
        <w:rPr>
          <w:sz w:val="20"/>
          <w:szCs w:val="20"/>
          <w:lang w:val="en-US"/>
        </w:rPr>
      </w:pPr>
      <w:r w:rsidRPr="48114252">
        <w:rPr>
          <w:sz w:val="20"/>
          <w:szCs w:val="20"/>
          <w:lang w:val="en-US"/>
        </w:rPr>
        <w:t>[4:6]</w:t>
      </w:r>
      <w:r w:rsidR="00555394" w:rsidRPr="48114252">
        <w:rPr>
          <w:sz w:val="20"/>
          <w:szCs w:val="20"/>
          <w:lang w:val="en-US"/>
        </w:rPr>
        <w:t xml:space="preserve"> </w:t>
      </w:r>
      <w:r w:rsidR="00725491">
        <w:rPr>
          <w:sz w:val="20"/>
          <w:szCs w:val="20"/>
          <w:lang w:val="en-US"/>
        </w:rPr>
        <w:tab/>
      </w:r>
      <w:r w:rsidR="00555394" w:rsidRPr="48114252">
        <w:rPr>
          <w:sz w:val="20"/>
          <w:szCs w:val="20"/>
          <w:lang w:val="en-US"/>
        </w:rPr>
        <w:t xml:space="preserve">In verse 6, who is it that calls out to the </w:t>
      </w:r>
      <w:proofErr w:type="gramStart"/>
      <w:r w:rsidR="00555394" w:rsidRPr="48114252">
        <w:rPr>
          <w:sz w:val="20"/>
          <w:szCs w:val="20"/>
          <w:lang w:val="en-US"/>
        </w:rPr>
        <w:t>Father</w:t>
      </w:r>
      <w:proofErr w:type="gramEnd"/>
      <w:r w:rsidR="00555394" w:rsidRPr="48114252">
        <w:rPr>
          <w:sz w:val="20"/>
          <w:szCs w:val="20"/>
          <w:lang w:val="en-US"/>
        </w:rPr>
        <w:t xml:space="preserve"> (Abba)? </w:t>
      </w:r>
    </w:p>
    <w:p w14:paraId="6B4B9008" w14:textId="48F9F832" w:rsidR="00555394" w:rsidRPr="007B69FD" w:rsidRDefault="00555394" w:rsidP="00555394">
      <w:pPr>
        <w:ind w:left="720"/>
        <w:rPr>
          <w:sz w:val="20"/>
          <w:szCs w:val="20"/>
        </w:rPr>
      </w:pPr>
      <w:r w:rsidRPr="007B69FD">
        <w:rPr>
          <w:sz w:val="20"/>
          <w:szCs w:val="20"/>
        </w:rPr>
        <w:t>The Spirit in us enables us to call the Father.</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w:numPr>
          <w:ilvl w:val="0"/>
          <w:numId w:val="25"/>
        </w:numPr>
        <w:rPr>
          <w:sz w:val="20"/>
          <w:szCs w:val="20"/>
        </w:rPr>
      </w:pPr>
      <w:r w:rsidRPr="007B69FD">
        <w:rPr>
          <w:sz w:val="20"/>
          <w:szCs w:val="20"/>
        </w:rPr>
        <w:t>[4:7]</w:t>
      </w:r>
      <w:r w:rsidR="00555394" w:rsidRPr="007B69FD">
        <w:rPr>
          <w:sz w:val="20"/>
          <w:szCs w:val="20"/>
        </w:rPr>
        <w:t xml:space="preserve"> </w:t>
      </w:r>
      <w:r w:rsidR="00725491">
        <w:rPr>
          <w:sz w:val="20"/>
          <w:szCs w:val="20"/>
        </w:rPr>
        <w:tab/>
      </w:r>
      <w:r w:rsidR="00555394" w:rsidRPr="007B69FD">
        <w:rPr>
          <w:sz w:val="20"/>
          <w:szCs w:val="20"/>
        </w:rPr>
        <w:t xml:space="preserve">Paul said if a person was no longer a slave but a son, then what else was he? </w:t>
      </w:r>
    </w:p>
    <w:p w14:paraId="658B6E8E" w14:textId="77777777" w:rsidR="00555394" w:rsidRPr="007B69FD" w:rsidRDefault="00555394" w:rsidP="00555394">
      <w:pPr>
        <w:ind w:left="720"/>
        <w:rPr>
          <w:sz w:val="20"/>
          <w:szCs w:val="20"/>
        </w:rPr>
      </w:pPr>
      <w:r w:rsidRPr="007B69FD">
        <w:rPr>
          <w:sz w:val="20"/>
          <w:szCs w:val="20"/>
        </w:rPr>
        <w:t>He was an heir through God.</w:t>
      </w:r>
    </w:p>
    <w:p w14:paraId="311D187A" w14:textId="77777777" w:rsidR="00555394" w:rsidRPr="007B69FD" w:rsidRDefault="00555394" w:rsidP="00555394">
      <w:pPr>
        <w:spacing w:before="240" w:after="240"/>
        <w:rPr>
          <w:b/>
          <w:sz w:val="20"/>
          <w:szCs w:val="20"/>
        </w:rPr>
      </w:pPr>
      <w:r w:rsidRPr="007B69FD">
        <w:rPr>
          <w:b/>
          <w:sz w:val="20"/>
          <w:szCs w:val="20"/>
        </w:rPr>
        <w:t>Comment Section:</w:t>
      </w:r>
    </w:p>
    <w:p w14:paraId="4942AA76" w14:textId="7DF5863D" w:rsidR="00555394" w:rsidRPr="007B69FD" w:rsidRDefault="00555394" w:rsidP="00257891">
      <w:pPr>
        <w:pStyle w:val="Heading1"/>
        <w:rPr>
          <w:b/>
          <w:sz w:val="20"/>
          <w:szCs w:val="20"/>
        </w:rPr>
      </w:pPr>
      <w:bookmarkStart w:id="49" w:name="_Toc166194274"/>
      <w:r w:rsidRPr="007B69FD">
        <w:rPr>
          <w:b/>
        </w:rPr>
        <w:lastRenderedPageBreak/>
        <w:t>Galatians 5:7-15</w:t>
      </w:r>
      <w:bookmarkEnd w:id="49"/>
    </w:p>
    <w:p w14:paraId="411D526D" w14:textId="77777777" w:rsidR="00170DC8" w:rsidRPr="00170DC8" w:rsidRDefault="00170DC8" w:rsidP="00170DC8">
      <w:pPr>
        <w:pStyle w:val="Background"/>
        <w:rPr>
          <w:b/>
          <w:bCs w:val="0"/>
          <w:i/>
          <w:iCs/>
        </w:rPr>
      </w:pPr>
      <w:r w:rsidRPr="00170DC8">
        <w:rPr>
          <w:b/>
          <w:bCs w:val="0"/>
          <w:i/>
          <w:iCs/>
        </w:rPr>
        <w:t>Read the passage.</w:t>
      </w:r>
    </w:p>
    <w:p w14:paraId="7FF29275" w14:textId="77777777" w:rsidR="00555394" w:rsidRPr="007B69FD" w:rsidRDefault="00555394" w:rsidP="002F163F">
      <w:pPr>
        <w:pStyle w:val="Part1"/>
      </w:pPr>
      <w:r w:rsidRPr="007B69FD">
        <w:t>Part 1</w:t>
      </w:r>
    </w:p>
    <w:p w14:paraId="17E995EE" w14:textId="53004E97" w:rsidR="00555394" w:rsidRPr="007B69FD" w:rsidRDefault="00555394" w:rsidP="002F163F">
      <w:pPr>
        <w:pStyle w:val="Answerortell"/>
      </w:pPr>
      <w:r w:rsidRPr="007B69FD">
        <w:t xml:space="preserve">Tell in your own words what you just read in </w:t>
      </w:r>
      <w:r w:rsidR="003947E5">
        <w:t>this passage</w:t>
      </w:r>
      <w:r w:rsidRPr="007B69FD">
        <w:t>.</w:t>
      </w:r>
    </w:p>
    <w:p w14:paraId="77299603" w14:textId="603CD20E" w:rsidR="00555394" w:rsidRPr="007B69FD" w:rsidRDefault="00555394" w:rsidP="002F163F">
      <w:pPr>
        <w:pStyle w:val="Checklist"/>
      </w:pPr>
      <w:r w:rsidRPr="007B69FD">
        <w:t xml:space="preserve">Paul said whoever was troubling the Galatians would be punished. </w:t>
      </w:r>
      <w:r w:rsidR="00725491" w:rsidRPr="007B69FD">
        <w:t>[5:7-10, 12]</w:t>
      </w:r>
    </w:p>
    <w:p w14:paraId="116CE708" w14:textId="7DD1A134" w:rsidR="00555394" w:rsidRPr="007B69FD" w:rsidRDefault="00555394" w:rsidP="002F163F">
      <w:pPr>
        <w:pStyle w:val="Checklist"/>
      </w:pPr>
      <w:r w:rsidRPr="007B69FD">
        <w:t xml:space="preserve">Paul said he was being persecuted because he no longer taught people that they should be circumcised. </w:t>
      </w:r>
      <w:r w:rsidR="00725491" w:rsidRPr="007B69FD">
        <w:t>[5:11]</w:t>
      </w:r>
    </w:p>
    <w:p w14:paraId="19E7CDCA" w14:textId="2645D4B0" w:rsidR="00555394" w:rsidRPr="007B69FD" w:rsidRDefault="00555394" w:rsidP="002F163F">
      <w:pPr>
        <w:pStyle w:val="Checklist"/>
      </w:pPr>
      <w:r w:rsidRPr="007B69FD">
        <w:t xml:space="preserve">The Galatians were told not to use freedom as an opportunity for the sinful nature, but rather they should love and serve one another. </w:t>
      </w:r>
      <w:r w:rsidR="00725491" w:rsidRPr="007B69FD">
        <w:t>[5:13]</w:t>
      </w:r>
    </w:p>
    <w:p w14:paraId="6CCE747B" w14:textId="42E2BFF9" w:rsidR="00555394" w:rsidRPr="007B69FD" w:rsidRDefault="00555394" w:rsidP="002F163F">
      <w:pPr>
        <w:pStyle w:val="Checklist"/>
      </w:pPr>
      <w:r w:rsidRPr="007B69FD">
        <w:t xml:space="preserve">The entire law was fulfilled in the command for believers to love their neighbor as themselves. </w:t>
      </w:r>
      <w:r w:rsidR="00725491" w:rsidRPr="007B69FD">
        <w:t>[5:14]</w:t>
      </w:r>
    </w:p>
    <w:p w14:paraId="47577211" w14:textId="51B448F5" w:rsidR="00555394" w:rsidRPr="007B69FD" w:rsidRDefault="00555394" w:rsidP="002F163F">
      <w:pPr>
        <w:pStyle w:val="Checklist"/>
      </w:pPr>
      <w:r w:rsidRPr="007B69FD">
        <w:t xml:space="preserve">Paul warned that if they harmed one another, they might destroy their community. </w:t>
      </w:r>
      <w:r w:rsidR="00725491" w:rsidRPr="007B69FD">
        <w:t>[5:15]</w:t>
      </w:r>
    </w:p>
    <w:p w14:paraId="00BFD8DC" w14:textId="77777777" w:rsidR="00555394" w:rsidRPr="007B69FD" w:rsidRDefault="00555394" w:rsidP="002F163F">
      <w:pPr>
        <w:pStyle w:val="Part2"/>
      </w:pPr>
      <w:r w:rsidRPr="007B69FD">
        <w:t>Part 2</w:t>
      </w:r>
    </w:p>
    <w:p w14:paraId="5AEF2BDD" w14:textId="16F83ABB" w:rsidR="00555394" w:rsidRPr="007B69FD" w:rsidRDefault="003947E5" w:rsidP="002F163F">
      <w:pPr>
        <w:pStyle w:val="Answerortell"/>
      </w:pPr>
      <w:r>
        <w:t>Answer the following questions from the specified verses.</w:t>
      </w:r>
    </w:p>
    <w:p w14:paraId="2472A31E" w14:textId="0C5FD312" w:rsidR="00555394" w:rsidRPr="007B69FD" w:rsidRDefault="007016D3" w:rsidP="0099152C">
      <w:pPr>
        <w:numPr>
          <w:ilvl w:val="0"/>
          <w:numId w:val="26"/>
        </w:numPr>
        <w:rPr>
          <w:sz w:val="20"/>
          <w:szCs w:val="20"/>
        </w:rPr>
      </w:pPr>
      <w:r w:rsidRPr="007B69FD">
        <w:rPr>
          <w:sz w:val="20"/>
          <w:szCs w:val="20"/>
        </w:rPr>
        <w:t>[5:7]</w:t>
      </w:r>
      <w:r>
        <w:rPr>
          <w:sz w:val="20"/>
          <w:szCs w:val="20"/>
        </w:rPr>
        <w:t xml:space="preserve"> </w:t>
      </w:r>
      <w:r w:rsidR="00725491">
        <w:rPr>
          <w:sz w:val="20"/>
          <w:szCs w:val="20"/>
        </w:rPr>
        <w:tab/>
      </w:r>
      <w:r w:rsidR="00555394" w:rsidRPr="007B69FD">
        <w:rPr>
          <w:sz w:val="20"/>
          <w:szCs w:val="20"/>
        </w:rPr>
        <w:t>What did Paul ask the believers</w:t>
      </w:r>
      <w:r w:rsidR="004E762E" w:rsidRPr="007B69FD">
        <w:rPr>
          <w:sz w:val="20"/>
          <w:szCs w:val="20"/>
        </w:rPr>
        <w:t>, after saying</w:t>
      </w:r>
      <w:r w:rsidR="00555394" w:rsidRPr="007B69FD">
        <w:rPr>
          <w:sz w:val="20"/>
          <w:szCs w:val="20"/>
        </w:rPr>
        <w:t xml:space="preserve"> they were running so well? </w:t>
      </w:r>
    </w:p>
    <w:p w14:paraId="5CE86F11" w14:textId="77777777" w:rsidR="00555394" w:rsidRPr="007B69FD" w:rsidRDefault="00555394" w:rsidP="00555394">
      <w:pPr>
        <w:ind w:left="720"/>
        <w:rPr>
          <w:sz w:val="20"/>
          <w:szCs w:val="20"/>
        </w:rPr>
      </w:pPr>
      <w:r w:rsidRPr="007B69FD">
        <w:rPr>
          <w:sz w:val="20"/>
          <w:szCs w:val="20"/>
        </w:rPr>
        <w:t>Paul asked who prevented them from obeying the truth.</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w:numPr>
          <w:ilvl w:val="0"/>
          <w:numId w:val="26"/>
        </w:numPr>
        <w:rPr>
          <w:sz w:val="20"/>
          <w:szCs w:val="20"/>
        </w:rPr>
      </w:pPr>
      <w:r w:rsidRPr="007B69FD">
        <w:rPr>
          <w:sz w:val="20"/>
          <w:szCs w:val="20"/>
        </w:rPr>
        <w:t>[5:9]</w:t>
      </w:r>
      <w:r w:rsidR="00555394" w:rsidRPr="007B69FD">
        <w:rPr>
          <w:sz w:val="20"/>
          <w:szCs w:val="20"/>
        </w:rPr>
        <w:t xml:space="preserve"> </w:t>
      </w:r>
      <w:r w:rsidR="00725491">
        <w:rPr>
          <w:sz w:val="20"/>
          <w:szCs w:val="20"/>
        </w:rPr>
        <w:tab/>
      </w:r>
      <w:r w:rsidR="00555394" w:rsidRPr="007B69FD">
        <w:rPr>
          <w:sz w:val="20"/>
          <w:szCs w:val="20"/>
        </w:rPr>
        <w:t xml:space="preserve">What did Paul say about yeast? </w:t>
      </w:r>
    </w:p>
    <w:p w14:paraId="0DD219E4" w14:textId="77777777" w:rsidR="00555394" w:rsidRPr="007B69FD" w:rsidRDefault="00555394" w:rsidP="00555394">
      <w:pPr>
        <w:ind w:left="720"/>
        <w:rPr>
          <w:sz w:val="20"/>
          <w:szCs w:val="20"/>
        </w:rPr>
      </w:pPr>
      <w:r w:rsidRPr="007B69FD">
        <w:rPr>
          <w:sz w:val="20"/>
          <w:szCs w:val="20"/>
        </w:rPr>
        <w:t xml:space="preserve"> Paul said that a little yeast leavens the whole batch of dough.</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w:numPr>
          <w:ilvl w:val="0"/>
          <w:numId w:val="26"/>
        </w:numPr>
        <w:rPr>
          <w:sz w:val="20"/>
          <w:szCs w:val="20"/>
        </w:rPr>
      </w:pPr>
      <w:r w:rsidRPr="007B69FD">
        <w:rPr>
          <w:sz w:val="20"/>
          <w:szCs w:val="20"/>
        </w:rPr>
        <w:t>[5:9]</w:t>
      </w:r>
      <w:r>
        <w:rPr>
          <w:sz w:val="20"/>
          <w:szCs w:val="20"/>
        </w:rPr>
        <w:t xml:space="preserve"> </w:t>
      </w:r>
      <w:r w:rsidR="00725491">
        <w:rPr>
          <w:sz w:val="20"/>
          <w:szCs w:val="20"/>
        </w:rPr>
        <w:tab/>
      </w:r>
      <w:r w:rsidR="00555394" w:rsidRPr="007B69FD">
        <w:rPr>
          <w:sz w:val="20"/>
          <w:szCs w:val="20"/>
        </w:rPr>
        <w:t xml:space="preserve">What do you think Paul meant when he spoke about yeast? </w:t>
      </w:r>
    </w:p>
    <w:p w14:paraId="5D2C5E5C" w14:textId="00E0153E" w:rsidR="00555394" w:rsidRPr="007B69FD" w:rsidRDefault="004E762E" w:rsidP="48114252">
      <w:pPr>
        <w:ind w:left="720"/>
        <w:rPr>
          <w:sz w:val="20"/>
          <w:szCs w:val="20"/>
          <w:lang w:val="en-US"/>
        </w:rPr>
      </w:pPr>
      <w:r w:rsidRPr="48114252">
        <w:rPr>
          <w:i/>
          <w:iCs/>
          <w:sz w:val="20"/>
          <w:szCs w:val="20"/>
          <w:lang w:val="en-US"/>
        </w:rPr>
        <w:t xml:space="preserve">(Answer may vary.) </w:t>
      </w:r>
      <w:r w:rsidR="00555394" w:rsidRPr="48114252">
        <w:rPr>
          <w:sz w:val="20"/>
          <w:szCs w:val="20"/>
          <w:lang w:val="en-US"/>
        </w:rPr>
        <w:t>Perhaps Paul meant that a few people speaking false words could affect a believer’s mind and heart, just as yeast affects a lump of dough.</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w:numPr>
          <w:ilvl w:val="0"/>
          <w:numId w:val="26"/>
        </w:numPr>
        <w:rPr>
          <w:sz w:val="20"/>
          <w:szCs w:val="20"/>
        </w:rPr>
      </w:pPr>
      <w:r w:rsidRPr="007B69FD">
        <w:rPr>
          <w:sz w:val="20"/>
          <w:szCs w:val="20"/>
        </w:rPr>
        <w:t>[5:10]</w:t>
      </w:r>
      <w:r>
        <w:rPr>
          <w:sz w:val="20"/>
          <w:szCs w:val="20"/>
        </w:rPr>
        <w:t xml:space="preserve"> </w:t>
      </w:r>
      <w:r w:rsidR="00725491">
        <w:rPr>
          <w:sz w:val="20"/>
          <w:szCs w:val="20"/>
        </w:rPr>
        <w:tab/>
      </w:r>
      <w:r w:rsidR="00555394" w:rsidRPr="007B69FD">
        <w:rPr>
          <w:sz w:val="20"/>
          <w:szCs w:val="20"/>
        </w:rPr>
        <w:t xml:space="preserve">What did Paul say about the one who was troubling the Galatians? </w:t>
      </w:r>
    </w:p>
    <w:p w14:paraId="1E8B7CAF" w14:textId="2AFB0696" w:rsidR="00555394" w:rsidRPr="007B69FD" w:rsidRDefault="00555394" w:rsidP="00555394">
      <w:pPr>
        <w:ind w:left="720"/>
        <w:rPr>
          <w:sz w:val="20"/>
          <w:szCs w:val="20"/>
        </w:rPr>
      </w:pPr>
      <w:r w:rsidRPr="007B69FD">
        <w:rPr>
          <w:sz w:val="20"/>
          <w:szCs w:val="20"/>
        </w:rPr>
        <w:t xml:space="preserve"> Paul said that one would suffer</w:t>
      </w:r>
      <w:r w:rsidR="00F60AA7" w:rsidRPr="007B69FD">
        <w:rPr>
          <w:sz w:val="20"/>
          <w:szCs w:val="20"/>
        </w:rPr>
        <w:t xml:space="preserve"> the</w:t>
      </w:r>
      <w:r w:rsidRPr="007B69FD">
        <w:rPr>
          <w:sz w:val="20"/>
          <w:szCs w:val="20"/>
        </w:rPr>
        <w:t xml:space="preserve"> judgment. </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w:numPr>
          <w:ilvl w:val="0"/>
          <w:numId w:val="26"/>
        </w:numPr>
        <w:rPr>
          <w:sz w:val="20"/>
          <w:szCs w:val="20"/>
          <w:lang w:val="en-US"/>
        </w:rPr>
      </w:pPr>
      <w:r w:rsidRPr="48114252">
        <w:rPr>
          <w:sz w:val="20"/>
          <w:szCs w:val="20"/>
          <w:lang w:val="en-US"/>
        </w:rPr>
        <w:t>[5:11]</w:t>
      </w:r>
      <w:r w:rsidR="00555394" w:rsidRPr="48114252">
        <w:rPr>
          <w:sz w:val="20"/>
          <w:szCs w:val="20"/>
          <w:lang w:val="en-US"/>
        </w:rPr>
        <w:t xml:space="preserve"> </w:t>
      </w:r>
      <w:r w:rsidR="00725491">
        <w:rPr>
          <w:sz w:val="20"/>
          <w:szCs w:val="20"/>
          <w:lang w:val="en-US"/>
        </w:rPr>
        <w:tab/>
      </w:r>
      <w:r w:rsidR="00555394" w:rsidRPr="48114252">
        <w:rPr>
          <w:sz w:val="20"/>
          <w:szCs w:val="20"/>
          <w:lang w:val="en-US"/>
        </w:rPr>
        <w:t xml:space="preserve">What would be the result if Paul was still proclaiming circumcision? </w:t>
      </w:r>
    </w:p>
    <w:p w14:paraId="3B516FD8" w14:textId="77777777" w:rsidR="00555394" w:rsidRPr="007B69FD" w:rsidRDefault="00555394" w:rsidP="00555394">
      <w:pPr>
        <w:ind w:left="720"/>
        <w:rPr>
          <w:sz w:val="20"/>
          <w:szCs w:val="20"/>
        </w:rPr>
      </w:pPr>
      <w:r w:rsidRPr="007B69FD">
        <w:rPr>
          <w:sz w:val="20"/>
          <w:szCs w:val="20"/>
        </w:rPr>
        <w:t xml:space="preserve"> It would remove the offensiveness of the cross.</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What instruction did Paul give believers about their freedom in Christ? </w:t>
      </w:r>
    </w:p>
    <w:p w14:paraId="381F8599" w14:textId="6DDC92AA" w:rsidR="00555394" w:rsidRPr="007B69FD" w:rsidRDefault="00555394" w:rsidP="00555394">
      <w:pPr>
        <w:ind w:left="720"/>
        <w:rPr>
          <w:sz w:val="20"/>
          <w:szCs w:val="20"/>
        </w:rPr>
      </w:pPr>
      <w:r w:rsidRPr="007B69FD">
        <w:rPr>
          <w:sz w:val="20"/>
          <w:szCs w:val="20"/>
        </w:rPr>
        <w:t xml:space="preserve"> Believers </w:t>
      </w:r>
      <w:r w:rsidR="005B3F9D">
        <w:rPr>
          <w:sz w:val="20"/>
          <w:szCs w:val="20"/>
        </w:rPr>
        <w:t>should</w:t>
      </w:r>
      <w:r w:rsidRPr="007B69FD">
        <w:rPr>
          <w:sz w:val="20"/>
          <w:szCs w:val="20"/>
        </w:rPr>
        <w:t xml:space="preserve"> not use their freedom in Christ as an opportunity for the flesh (that is, to sin).</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How </w:t>
      </w:r>
      <w:r w:rsidR="00CB092E" w:rsidRPr="007B69FD">
        <w:rPr>
          <w:sz w:val="20"/>
          <w:szCs w:val="20"/>
        </w:rPr>
        <w:t>should</w:t>
      </w:r>
      <w:r w:rsidR="00555394" w:rsidRPr="007B69FD">
        <w:rPr>
          <w:sz w:val="20"/>
          <w:szCs w:val="20"/>
        </w:rPr>
        <w:t xml:space="preserve"> believers use their freedom in Christ? </w:t>
      </w:r>
    </w:p>
    <w:p w14:paraId="541A4024" w14:textId="276D7F28" w:rsidR="00555394" w:rsidRPr="007B69FD" w:rsidRDefault="00555394" w:rsidP="00555394">
      <w:pPr>
        <w:ind w:left="720"/>
        <w:rPr>
          <w:sz w:val="20"/>
          <w:szCs w:val="20"/>
        </w:rPr>
      </w:pPr>
      <w:r w:rsidRPr="007B69FD">
        <w:rPr>
          <w:sz w:val="20"/>
          <w:szCs w:val="20"/>
        </w:rPr>
        <w:t xml:space="preserve"> Believers </w:t>
      </w:r>
      <w:r w:rsidR="00CB092E" w:rsidRPr="007B69FD">
        <w:rPr>
          <w:sz w:val="20"/>
          <w:szCs w:val="20"/>
        </w:rPr>
        <w:t>should</w:t>
      </w:r>
      <w:r w:rsidRPr="007B69FD">
        <w:rPr>
          <w:sz w:val="20"/>
          <w:szCs w:val="20"/>
        </w:rPr>
        <w:t xml:space="preserve"> use their freedom in Christ to serve one another in love.</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w:numPr>
          <w:ilvl w:val="0"/>
          <w:numId w:val="26"/>
        </w:numPr>
        <w:rPr>
          <w:sz w:val="20"/>
          <w:szCs w:val="20"/>
        </w:rPr>
      </w:pPr>
      <w:r w:rsidRPr="007B69FD">
        <w:rPr>
          <w:sz w:val="20"/>
          <w:szCs w:val="20"/>
        </w:rPr>
        <w:t>[5:14]</w:t>
      </w:r>
      <w:r w:rsidR="00555394" w:rsidRPr="007B69FD">
        <w:rPr>
          <w:sz w:val="20"/>
          <w:szCs w:val="20"/>
        </w:rPr>
        <w:t xml:space="preserve"> </w:t>
      </w:r>
      <w:r w:rsidR="00725491">
        <w:rPr>
          <w:sz w:val="20"/>
          <w:szCs w:val="20"/>
        </w:rPr>
        <w:tab/>
      </w:r>
      <w:r w:rsidR="00555394" w:rsidRPr="007B69FD">
        <w:rPr>
          <w:sz w:val="20"/>
          <w:szCs w:val="20"/>
        </w:rPr>
        <w:t xml:space="preserve">The whole law was fulfilled in what one commandment? </w:t>
      </w:r>
    </w:p>
    <w:p w14:paraId="611289AD" w14:textId="77777777" w:rsidR="00555394" w:rsidRPr="007B69FD" w:rsidRDefault="00555394" w:rsidP="00555394">
      <w:pPr>
        <w:ind w:left="720"/>
        <w:rPr>
          <w:sz w:val="20"/>
          <w:szCs w:val="20"/>
        </w:rPr>
      </w:pPr>
      <w:r w:rsidRPr="007B69FD">
        <w:rPr>
          <w:sz w:val="20"/>
          <w:szCs w:val="20"/>
        </w:rPr>
        <w:t>The whole law was fulfilled in the commandment to love your neighbor as yourself.</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w:numPr>
          <w:ilvl w:val="0"/>
          <w:numId w:val="26"/>
        </w:numPr>
        <w:rPr>
          <w:sz w:val="20"/>
          <w:szCs w:val="20"/>
        </w:rPr>
      </w:pPr>
      <w:r w:rsidRPr="007B69FD">
        <w:rPr>
          <w:sz w:val="20"/>
          <w:szCs w:val="20"/>
        </w:rPr>
        <w:t>[5:15]</w:t>
      </w:r>
      <w:r w:rsidR="00555394" w:rsidRPr="007B69FD">
        <w:rPr>
          <w:sz w:val="20"/>
          <w:szCs w:val="20"/>
        </w:rPr>
        <w:t xml:space="preserve"> </w:t>
      </w:r>
      <w:r w:rsidR="00725491">
        <w:rPr>
          <w:sz w:val="20"/>
          <w:szCs w:val="20"/>
        </w:rPr>
        <w:tab/>
      </w:r>
      <w:r w:rsidR="00555394" w:rsidRPr="007B69FD">
        <w:rPr>
          <w:sz w:val="20"/>
          <w:szCs w:val="20"/>
        </w:rPr>
        <w:t xml:space="preserve">What warning did Paul give the Galatians? </w:t>
      </w:r>
    </w:p>
    <w:p w14:paraId="02CAD185" w14:textId="77777777" w:rsidR="00555394" w:rsidRPr="007B69FD" w:rsidRDefault="00555394" w:rsidP="00555394">
      <w:pPr>
        <w:ind w:left="720"/>
        <w:rPr>
          <w:sz w:val="20"/>
          <w:szCs w:val="20"/>
        </w:rPr>
      </w:pPr>
      <w:r w:rsidRPr="007B69FD">
        <w:rPr>
          <w:sz w:val="20"/>
          <w:szCs w:val="20"/>
        </w:rPr>
        <w:t>Paul said that if the believers would bite and devour each other, they might consume each other.</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w:pStyle w:val="Continuedline"/>
      </w:pPr>
      <w:r w:rsidRPr="007B69FD">
        <w:lastRenderedPageBreak/>
        <w:t>Galatians 5:7-15 continued</w:t>
      </w:r>
    </w:p>
    <w:p w14:paraId="798086F9" w14:textId="77777777" w:rsidR="00555394" w:rsidRPr="007B69FD" w:rsidRDefault="00555394" w:rsidP="00555394">
      <w:pPr>
        <w:rPr>
          <w:sz w:val="20"/>
          <w:szCs w:val="20"/>
        </w:rPr>
      </w:pPr>
    </w:p>
    <w:p w14:paraId="52C6FD76" w14:textId="4065648A" w:rsidR="00555394" w:rsidRPr="007B69FD" w:rsidRDefault="007016D3" w:rsidP="0099152C">
      <w:pPr>
        <w:numPr>
          <w:ilvl w:val="0"/>
          <w:numId w:val="26"/>
        </w:numPr>
        <w:rPr>
          <w:sz w:val="20"/>
          <w:szCs w:val="20"/>
        </w:rPr>
      </w:pPr>
      <w:r w:rsidRPr="007B69FD">
        <w:rPr>
          <w:sz w:val="20"/>
          <w:szCs w:val="20"/>
        </w:rPr>
        <w:t>[5:15]</w:t>
      </w:r>
      <w:r>
        <w:rPr>
          <w:sz w:val="20"/>
          <w:szCs w:val="20"/>
        </w:rPr>
        <w:t xml:space="preserve"> </w:t>
      </w:r>
      <w:r w:rsidR="00725491">
        <w:rPr>
          <w:sz w:val="20"/>
          <w:szCs w:val="20"/>
        </w:rPr>
        <w:tab/>
      </w:r>
      <w:r w:rsidR="00555394" w:rsidRPr="007B69FD">
        <w:rPr>
          <w:sz w:val="20"/>
          <w:szCs w:val="20"/>
        </w:rPr>
        <w:t xml:space="preserve">What do you think Paul meant by saying the believers might consume each other? </w:t>
      </w:r>
    </w:p>
    <w:p w14:paraId="36F66D36" w14:textId="3569411E" w:rsidR="00555394" w:rsidRPr="007B69FD" w:rsidRDefault="00F60AA7" w:rsidP="00933EA9">
      <w:pPr>
        <w:ind w:firstLine="720"/>
        <w:rPr>
          <w:sz w:val="20"/>
          <w:szCs w:val="20"/>
        </w:rPr>
      </w:pPr>
      <w:r w:rsidRPr="007B69FD">
        <w:rPr>
          <w:i/>
          <w:iCs/>
          <w:sz w:val="20"/>
          <w:szCs w:val="20"/>
        </w:rPr>
        <w:t xml:space="preserve">(Answer may vary.) </w:t>
      </w:r>
      <w:r w:rsidR="00555394" w:rsidRPr="007B69FD">
        <w:rPr>
          <w:sz w:val="20"/>
          <w:szCs w:val="20"/>
        </w:rPr>
        <w:t xml:space="preserve">Perhaps if the believers harmed and fought with one another, then they could ruin the church. </w:t>
      </w:r>
    </w:p>
    <w:p w14:paraId="26C88630" w14:textId="77777777" w:rsidR="00555394" w:rsidRPr="007B69FD" w:rsidRDefault="00555394" w:rsidP="00555394">
      <w:pPr>
        <w:spacing w:before="240" w:after="240"/>
        <w:rPr>
          <w:b/>
          <w:sz w:val="20"/>
          <w:szCs w:val="20"/>
        </w:rPr>
      </w:pPr>
      <w:r w:rsidRPr="007B69FD">
        <w:rPr>
          <w:b/>
          <w:sz w:val="20"/>
          <w:szCs w:val="20"/>
        </w:rPr>
        <w:t>Comment Section:</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w:pStyle w:val="Heading1"/>
        <w:keepNext w:val="0"/>
        <w:keepLines w:val="0"/>
        <w:spacing w:before="480"/>
        <w:rPr>
          <w:b/>
          <w:bCs/>
          <w:szCs w:val="44"/>
        </w:rPr>
      </w:pPr>
      <w:bookmarkStart w:id="50" w:name="_Toc166194275"/>
      <w:r w:rsidRPr="007B69FD">
        <w:rPr>
          <w:b/>
          <w:bCs/>
          <w:szCs w:val="44"/>
        </w:rPr>
        <w:lastRenderedPageBreak/>
        <w:t>Galatians 6:1-10</w:t>
      </w:r>
      <w:bookmarkEnd w:id="50"/>
    </w:p>
    <w:p w14:paraId="1CEFEE33" w14:textId="77777777" w:rsidR="00170DC8" w:rsidRPr="00170DC8" w:rsidRDefault="00170DC8" w:rsidP="00170DC8">
      <w:pPr>
        <w:pStyle w:val="Background"/>
        <w:rPr>
          <w:b/>
          <w:bCs w:val="0"/>
          <w:i/>
          <w:iCs/>
        </w:rPr>
      </w:pPr>
      <w:r w:rsidRPr="00170DC8">
        <w:rPr>
          <w:b/>
          <w:bCs w:val="0"/>
          <w:i/>
          <w:iCs/>
        </w:rPr>
        <w:t>Read the passage.</w:t>
      </w:r>
    </w:p>
    <w:p w14:paraId="03CDA3A1" w14:textId="77777777" w:rsidR="00555394" w:rsidRPr="007B69FD" w:rsidRDefault="00555394" w:rsidP="002F163F">
      <w:pPr>
        <w:pStyle w:val="Part1"/>
      </w:pPr>
      <w:r w:rsidRPr="007B69FD">
        <w:t>Part 1</w:t>
      </w:r>
    </w:p>
    <w:p w14:paraId="030B1ADA" w14:textId="54FC6BAD" w:rsidR="00555394" w:rsidRPr="007B69FD" w:rsidRDefault="00555394" w:rsidP="002F163F">
      <w:pPr>
        <w:pStyle w:val="Answerortell"/>
      </w:pPr>
      <w:r w:rsidRPr="007B69FD">
        <w:t xml:space="preserve">Tell in your own words what you just read in </w:t>
      </w:r>
      <w:r w:rsidR="003947E5">
        <w:t>this passage</w:t>
      </w:r>
      <w:r w:rsidRPr="007B69FD">
        <w:t>.</w:t>
      </w:r>
    </w:p>
    <w:p w14:paraId="5C11DBFC" w14:textId="3AE9F8D4" w:rsidR="00555394" w:rsidRPr="007B69FD" w:rsidRDefault="00555394" w:rsidP="002F163F">
      <w:pPr>
        <w:pStyle w:val="Checklist"/>
      </w:pPr>
      <w:r w:rsidRPr="007B69FD">
        <w:t xml:space="preserve">Paul encouraged the Galatians to carry each other’s burdens and correct those doing wrong. </w:t>
      </w:r>
      <w:r w:rsidR="00725491" w:rsidRPr="007B69FD">
        <w:t>[6:1-2]</w:t>
      </w:r>
    </w:p>
    <w:p w14:paraId="343134A2" w14:textId="4A0F3FD0" w:rsidR="00555394" w:rsidRPr="007B69FD" w:rsidRDefault="00555394" w:rsidP="002F163F">
      <w:pPr>
        <w:pStyle w:val="Checklist"/>
      </w:pPr>
      <w:r w:rsidRPr="007B69FD">
        <w:t xml:space="preserve">Paul told the Galatians they should not consider themselves to be overly important, but they should examine their own works carefully. </w:t>
      </w:r>
      <w:r w:rsidR="00725491" w:rsidRPr="007B69FD">
        <w:t>[6:3-5]</w:t>
      </w:r>
    </w:p>
    <w:p w14:paraId="5EBCEC6A" w14:textId="6683DB9A" w:rsidR="00555394" w:rsidRPr="007B69FD" w:rsidRDefault="00555394" w:rsidP="002F163F">
      <w:pPr>
        <w:pStyle w:val="Checklist"/>
      </w:pPr>
      <w:r w:rsidRPr="007B69FD">
        <w:t xml:space="preserve">Paul said they should share good things with the one who taught them the gospel. </w:t>
      </w:r>
      <w:r w:rsidR="00725491" w:rsidRPr="007B69FD">
        <w:t>[6:6]</w:t>
      </w:r>
    </w:p>
    <w:p w14:paraId="10C675E1" w14:textId="6FB2826B" w:rsidR="00555394" w:rsidRPr="007B69FD" w:rsidRDefault="007016D3" w:rsidP="002F163F">
      <w:pPr>
        <w:pStyle w:val="Checklist"/>
      </w:pPr>
      <w:r w:rsidRPr="007B69FD">
        <w:t>Paul</w:t>
      </w:r>
      <w:r w:rsidR="00555394" w:rsidRPr="007B69FD">
        <w:t xml:space="preserve"> talked about people reaping what they sow. </w:t>
      </w:r>
      <w:r w:rsidR="00725491" w:rsidRPr="007B69FD">
        <w:t>[6:7-8]</w:t>
      </w:r>
    </w:p>
    <w:p w14:paraId="28A4E446" w14:textId="2F8376ED" w:rsidR="00555394" w:rsidRPr="007B69FD" w:rsidRDefault="007016D3" w:rsidP="002F163F">
      <w:pPr>
        <w:pStyle w:val="Checklist"/>
      </w:pPr>
      <w:r w:rsidRPr="007B69FD">
        <w:t>Christians</w:t>
      </w:r>
      <w:r w:rsidR="00555394" w:rsidRPr="007B69FD">
        <w:t xml:space="preserve"> </w:t>
      </w:r>
      <w:r w:rsidR="006C7606" w:rsidRPr="007B69FD">
        <w:t>should</w:t>
      </w:r>
      <w:r w:rsidR="00555394" w:rsidRPr="007B69FD">
        <w:t xml:space="preserve"> not become weary </w:t>
      </w:r>
      <w:r w:rsidR="006C7606" w:rsidRPr="007B69FD">
        <w:t>of</w:t>
      </w:r>
      <w:r w:rsidR="00555394" w:rsidRPr="007B69FD">
        <w:t xml:space="preserve"> doing good to all people, especially to other Christians. </w:t>
      </w:r>
      <w:r w:rsidR="00725491" w:rsidRPr="007B69FD">
        <w:t>[6:9-10]</w:t>
      </w:r>
    </w:p>
    <w:p w14:paraId="58D6195C" w14:textId="77777777" w:rsidR="00555394" w:rsidRPr="007B69FD" w:rsidRDefault="00555394" w:rsidP="002F163F">
      <w:pPr>
        <w:pStyle w:val="Part2"/>
      </w:pPr>
      <w:r w:rsidRPr="007B69FD">
        <w:t>Part 2</w:t>
      </w:r>
    </w:p>
    <w:p w14:paraId="2897C6A6" w14:textId="150FB897" w:rsidR="00555394" w:rsidRPr="007B69FD" w:rsidRDefault="003947E5" w:rsidP="002F163F">
      <w:pPr>
        <w:pStyle w:val="Answerortell"/>
      </w:pPr>
      <w:r>
        <w:t>Answer the following questions from the specified verses.</w:t>
      </w:r>
    </w:p>
    <w:p w14:paraId="61AC9B2E" w14:textId="61763E42" w:rsidR="00555394" w:rsidRPr="007B69FD" w:rsidRDefault="007016D3" w:rsidP="0099152C">
      <w:pPr>
        <w:numPr>
          <w:ilvl w:val="0"/>
          <w:numId w:val="27"/>
        </w:numPr>
        <w:rPr>
          <w:sz w:val="20"/>
          <w:szCs w:val="20"/>
        </w:rPr>
      </w:pPr>
      <w:r w:rsidRPr="007B69FD">
        <w:rPr>
          <w:sz w:val="20"/>
          <w:szCs w:val="20"/>
        </w:rPr>
        <w:t xml:space="preserve">[6:1] </w:t>
      </w:r>
      <w:r w:rsidR="00725491">
        <w:rPr>
          <w:sz w:val="20"/>
          <w:szCs w:val="20"/>
        </w:rPr>
        <w:tab/>
      </w:r>
      <w:r w:rsidRPr="007B69FD">
        <w:rPr>
          <w:sz w:val="20"/>
          <w:szCs w:val="20"/>
        </w:rPr>
        <w:t>What</w:t>
      </w:r>
      <w:r w:rsidR="00555394" w:rsidRPr="007B69FD">
        <w:rPr>
          <w:sz w:val="20"/>
          <w:szCs w:val="20"/>
        </w:rPr>
        <w:t xml:space="preserve"> </w:t>
      </w:r>
      <w:r w:rsidR="006C7606" w:rsidRPr="007B69FD">
        <w:rPr>
          <w:sz w:val="20"/>
          <w:szCs w:val="20"/>
        </w:rPr>
        <w:t>should</w:t>
      </w:r>
      <w:r w:rsidR="00555394" w:rsidRPr="007B69FD">
        <w:rPr>
          <w:sz w:val="20"/>
          <w:szCs w:val="20"/>
        </w:rPr>
        <w:t xml:space="preserve"> those who were spiritual do if someone was caught doing something sinful? </w:t>
      </w:r>
    </w:p>
    <w:p w14:paraId="35CA1B7D" w14:textId="0C718EF8" w:rsidR="00555394" w:rsidRPr="007B69FD" w:rsidRDefault="00555394" w:rsidP="00555394">
      <w:pPr>
        <w:ind w:left="720"/>
        <w:rPr>
          <w:sz w:val="20"/>
          <w:szCs w:val="20"/>
        </w:rPr>
      </w:pPr>
      <w:r w:rsidRPr="007B69FD">
        <w:rPr>
          <w:sz w:val="20"/>
          <w:szCs w:val="20"/>
        </w:rPr>
        <w:t xml:space="preserve">Those who were spiritual </w:t>
      </w:r>
      <w:r w:rsidR="006C7606" w:rsidRPr="007B69FD">
        <w:rPr>
          <w:sz w:val="20"/>
          <w:szCs w:val="20"/>
        </w:rPr>
        <w:t>should</w:t>
      </w:r>
      <w:r w:rsidRPr="007B69FD">
        <w:rPr>
          <w:sz w:val="20"/>
          <w:szCs w:val="20"/>
        </w:rPr>
        <w:t xml:space="preserve"> restore that person in a spirit of gentleness.</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w:numPr>
          <w:ilvl w:val="0"/>
          <w:numId w:val="27"/>
        </w:numPr>
        <w:rPr>
          <w:sz w:val="20"/>
          <w:szCs w:val="20"/>
        </w:rPr>
      </w:pPr>
      <w:r w:rsidRPr="007B69FD">
        <w:rPr>
          <w:sz w:val="20"/>
          <w:szCs w:val="20"/>
        </w:rPr>
        <w:t>[6:1]</w:t>
      </w:r>
      <w:r w:rsidR="00555394" w:rsidRPr="007B69FD">
        <w:rPr>
          <w:sz w:val="20"/>
          <w:szCs w:val="20"/>
        </w:rPr>
        <w:t xml:space="preserve"> </w:t>
      </w:r>
      <w:r w:rsidR="00725491">
        <w:rPr>
          <w:sz w:val="20"/>
          <w:szCs w:val="20"/>
        </w:rPr>
        <w:tab/>
      </w:r>
      <w:r w:rsidR="00555394" w:rsidRPr="007B69FD">
        <w:rPr>
          <w:sz w:val="20"/>
          <w:szCs w:val="20"/>
        </w:rPr>
        <w:t xml:space="preserve">What danger must those who were spiritual watch out for? </w:t>
      </w:r>
    </w:p>
    <w:p w14:paraId="6A5EED11" w14:textId="3B21707A" w:rsidR="00555394" w:rsidRPr="007B69FD" w:rsidRDefault="00555394" w:rsidP="00555394">
      <w:pPr>
        <w:ind w:left="720"/>
        <w:rPr>
          <w:sz w:val="20"/>
          <w:szCs w:val="20"/>
        </w:rPr>
      </w:pPr>
      <w:r w:rsidRPr="007B69FD">
        <w:rPr>
          <w:sz w:val="20"/>
          <w:szCs w:val="20"/>
        </w:rPr>
        <w:t xml:space="preserve">Those who were spiritual must watch out </w:t>
      </w:r>
      <w:r w:rsidR="006C7606" w:rsidRPr="007B69FD">
        <w:rPr>
          <w:sz w:val="20"/>
          <w:szCs w:val="20"/>
        </w:rPr>
        <w:t xml:space="preserve">so </w:t>
      </w:r>
      <w:r w:rsidRPr="007B69FD">
        <w:rPr>
          <w:sz w:val="20"/>
          <w:szCs w:val="20"/>
        </w:rPr>
        <w:t>that they would not also be tempted.</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w:numPr>
          <w:ilvl w:val="0"/>
          <w:numId w:val="27"/>
        </w:numPr>
        <w:rPr>
          <w:sz w:val="20"/>
          <w:szCs w:val="20"/>
        </w:rPr>
      </w:pPr>
      <w:r w:rsidRPr="007B69FD">
        <w:rPr>
          <w:sz w:val="20"/>
          <w:szCs w:val="20"/>
        </w:rPr>
        <w:t xml:space="preserve">[6:2] </w:t>
      </w:r>
      <w:r w:rsidR="00725491">
        <w:rPr>
          <w:sz w:val="20"/>
          <w:szCs w:val="20"/>
        </w:rPr>
        <w:tab/>
      </w:r>
      <w:r w:rsidRPr="007B69FD">
        <w:rPr>
          <w:sz w:val="20"/>
          <w:szCs w:val="20"/>
        </w:rPr>
        <w:t>How</w:t>
      </w:r>
      <w:r w:rsidR="00555394" w:rsidRPr="007B69FD">
        <w:rPr>
          <w:sz w:val="20"/>
          <w:szCs w:val="20"/>
        </w:rPr>
        <w:t xml:space="preserve"> did believers fulfill the law of Christ? </w:t>
      </w:r>
    </w:p>
    <w:p w14:paraId="6AE587BE" w14:textId="77777777" w:rsidR="00555394" w:rsidRPr="007B69FD" w:rsidRDefault="00555394" w:rsidP="00555394">
      <w:pPr>
        <w:ind w:left="720"/>
        <w:rPr>
          <w:sz w:val="20"/>
          <w:szCs w:val="20"/>
        </w:rPr>
      </w:pPr>
      <w:r w:rsidRPr="007B69FD">
        <w:rPr>
          <w:sz w:val="20"/>
          <w:szCs w:val="20"/>
        </w:rPr>
        <w:t xml:space="preserve"> Believers fulfilled the law of Christ by carrying one another's burdens.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w:numPr>
          <w:ilvl w:val="0"/>
          <w:numId w:val="27"/>
        </w:numPr>
        <w:rPr>
          <w:sz w:val="20"/>
          <w:szCs w:val="20"/>
        </w:rPr>
      </w:pPr>
      <w:r w:rsidRPr="007B69FD">
        <w:rPr>
          <w:sz w:val="20"/>
          <w:szCs w:val="20"/>
        </w:rPr>
        <w:t xml:space="preserve">[6:3] </w:t>
      </w:r>
      <w:r w:rsidR="00725491">
        <w:rPr>
          <w:sz w:val="20"/>
          <w:szCs w:val="20"/>
        </w:rPr>
        <w:tab/>
      </w:r>
      <w:r w:rsidRPr="007B69FD">
        <w:rPr>
          <w:sz w:val="20"/>
          <w:szCs w:val="20"/>
        </w:rPr>
        <w:t>What</w:t>
      </w:r>
      <w:r w:rsidR="00555394" w:rsidRPr="007B69FD">
        <w:rPr>
          <w:sz w:val="20"/>
          <w:szCs w:val="20"/>
        </w:rPr>
        <w:t xml:space="preserve"> is a way a person deceives himself? </w:t>
      </w:r>
    </w:p>
    <w:p w14:paraId="1B59FAB2" w14:textId="77777777" w:rsidR="00555394" w:rsidRPr="007B69FD" w:rsidRDefault="00555394" w:rsidP="48114252">
      <w:pPr>
        <w:ind w:left="720"/>
        <w:rPr>
          <w:sz w:val="20"/>
          <w:szCs w:val="20"/>
          <w:lang w:val="en-US"/>
        </w:rPr>
      </w:pPr>
      <w:r w:rsidRPr="48114252">
        <w:rPr>
          <w:sz w:val="20"/>
          <w:szCs w:val="20"/>
          <w:lang w:val="en-US"/>
        </w:rPr>
        <w:t xml:space="preserve">A person deceives himself if he thinks of himself as being something when he is nothing.  </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w:numPr>
          <w:ilvl w:val="0"/>
          <w:numId w:val="27"/>
        </w:numPr>
        <w:rPr>
          <w:sz w:val="20"/>
          <w:szCs w:val="20"/>
        </w:rPr>
      </w:pPr>
      <w:r w:rsidRPr="007B69FD">
        <w:rPr>
          <w:sz w:val="20"/>
          <w:szCs w:val="20"/>
        </w:rPr>
        <w:t xml:space="preserve">[6:4] </w:t>
      </w:r>
      <w:r w:rsidR="00725491">
        <w:rPr>
          <w:sz w:val="20"/>
          <w:szCs w:val="20"/>
        </w:rPr>
        <w:tab/>
      </w:r>
      <w:r w:rsidRPr="007B69FD">
        <w:rPr>
          <w:sz w:val="20"/>
          <w:szCs w:val="20"/>
        </w:rPr>
        <w:t>What</w:t>
      </w:r>
      <w:r w:rsidR="00555394" w:rsidRPr="007B69FD">
        <w:rPr>
          <w:sz w:val="20"/>
          <w:szCs w:val="20"/>
        </w:rPr>
        <w:t xml:space="preserve"> was the result of a person examining his own work? </w:t>
      </w:r>
    </w:p>
    <w:p w14:paraId="23BE6B4B" w14:textId="77777777" w:rsidR="00555394" w:rsidRPr="007B69FD" w:rsidRDefault="00555394" w:rsidP="48114252">
      <w:pPr>
        <w:ind w:left="720"/>
        <w:rPr>
          <w:sz w:val="20"/>
          <w:szCs w:val="20"/>
          <w:lang w:val="en-US"/>
        </w:rPr>
      </w:pPr>
      <w:r w:rsidRPr="48114252">
        <w:rPr>
          <w:sz w:val="20"/>
          <w:szCs w:val="20"/>
          <w:lang w:val="en-US"/>
        </w:rPr>
        <w:t>His reason to boast would be in himself alone and not in someone else.</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w:numPr>
          <w:ilvl w:val="0"/>
          <w:numId w:val="27"/>
        </w:numPr>
        <w:rPr>
          <w:sz w:val="20"/>
          <w:szCs w:val="20"/>
        </w:rPr>
      </w:pPr>
      <w:r w:rsidRPr="007B69FD">
        <w:rPr>
          <w:sz w:val="20"/>
          <w:szCs w:val="20"/>
        </w:rPr>
        <w:t>[6:6</w:t>
      </w:r>
      <w:proofErr w:type="gramStart"/>
      <w:r w:rsidRPr="007B69FD">
        <w:rPr>
          <w:sz w:val="20"/>
          <w:szCs w:val="20"/>
        </w:rPr>
        <w:t xml:space="preserve">] </w:t>
      </w:r>
      <w:r w:rsidR="00C57CDF">
        <w:rPr>
          <w:sz w:val="20"/>
          <w:szCs w:val="20"/>
        </w:rPr>
        <w:t xml:space="preserve"> </w:t>
      </w:r>
      <w:r w:rsidRPr="007B69FD">
        <w:rPr>
          <w:sz w:val="20"/>
          <w:szCs w:val="20"/>
        </w:rPr>
        <w:t>What</w:t>
      </w:r>
      <w:proofErr w:type="gramEnd"/>
      <w:r w:rsidR="006C7606" w:rsidRPr="007B69FD">
        <w:rPr>
          <w:sz w:val="20"/>
          <w:szCs w:val="20"/>
        </w:rPr>
        <w:t xml:space="preserve"> should</w:t>
      </w:r>
      <w:r w:rsidR="00555394" w:rsidRPr="007B69FD">
        <w:rPr>
          <w:sz w:val="20"/>
          <w:szCs w:val="20"/>
        </w:rPr>
        <w:t xml:space="preserve"> one who was taught the word do for his teacher? </w:t>
      </w:r>
    </w:p>
    <w:p w14:paraId="45D929CB" w14:textId="2110D32A" w:rsidR="00555394" w:rsidRPr="007B69FD" w:rsidRDefault="00555394" w:rsidP="00555394">
      <w:pPr>
        <w:ind w:left="720"/>
        <w:rPr>
          <w:sz w:val="20"/>
          <w:szCs w:val="20"/>
        </w:rPr>
      </w:pPr>
      <w:r w:rsidRPr="007B69FD">
        <w:rPr>
          <w:sz w:val="20"/>
          <w:szCs w:val="20"/>
        </w:rPr>
        <w:t xml:space="preserve">One who was taught the word </w:t>
      </w:r>
      <w:r w:rsidR="006C7606" w:rsidRPr="007B69FD">
        <w:rPr>
          <w:sz w:val="20"/>
          <w:szCs w:val="20"/>
        </w:rPr>
        <w:t>should</w:t>
      </w:r>
      <w:r w:rsidRPr="007B69FD">
        <w:rPr>
          <w:sz w:val="20"/>
          <w:szCs w:val="20"/>
        </w:rPr>
        <w:t xml:space="preserve"> share all good things with his teacher.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w:numPr>
          <w:ilvl w:val="0"/>
          <w:numId w:val="27"/>
        </w:numPr>
        <w:rPr>
          <w:sz w:val="20"/>
          <w:szCs w:val="20"/>
        </w:rPr>
      </w:pPr>
      <w:r w:rsidRPr="007B69FD">
        <w:rPr>
          <w:sz w:val="20"/>
          <w:szCs w:val="20"/>
        </w:rPr>
        <w:t>[6:7]</w:t>
      </w:r>
      <w:r w:rsidR="00555394" w:rsidRPr="007B69FD">
        <w:rPr>
          <w:sz w:val="20"/>
          <w:szCs w:val="20"/>
        </w:rPr>
        <w:t xml:space="preserve"> </w:t>
      </w:r>
      <w:r w:rsidR="00725491">
        <w:rPr>
          <w:sz w:val="20"/>
          <w:szCs w:val="20"/>
        </w:rPr>
        <w:tab/>
      </w:r>
      <w:r w:rsidR="00555394" w:rsidRPr="007B69FD">
        <w:rPr>
          <w:sz w:val="20"/>
          <w:szCs w:val="20"/>
        </w:rPr>
        <w:t xml:space="preserve">Why did Paul tell the believers not to be deceived? </w:t>
      </w:r>
    </w:p>
    <w:p w14:paraId="722725C3" w14:textId="77777777" w:rsidR="00555394" w:rsidRPr="007B69FD" w:rsidRDefault="00555394" w:rsidP="48114252">
      <w:pPr>
        <w:ind w:left="720"/>
        <w:rPr>
          <w:sz w:val="20"/>
          <w:szCs w:val="20"/>
          <w:lang w:val="en-US"/>
        </w:rPr>
      </w:pPr>
      <w:r w:rsidRPr="48114252">
        <w:rPr>
          <w:sz w:val="20"/>
          <w:szCs w:val="20"/>
          <w:lang w:val="en-US"/>
        </w:rPr>
        <w:t xml:space="preserve">God cannot be humiliated. Whatever a man plants </w:t>
      </w:r>
      <w:proofErr w:type="gramStart"/>
      <w:r w:rsidRPr="48114252">
        <w:rPr>
          <w:sz w:val="20"/>
          <w:szCs w:val="20"/>
          <w:lang w:val="en-US"/>
        </w:rPr>
        <w:t>is</w:t>
      </w:r>
      <w:proofErr w:type="gramEnd"/>
      <w:r w:rsidRPr="48114252">
        <w:rPr>
          <w:sz w:val="20"/>
          <w:szCs w:val="20"/>
          <w:lang w:val="en-US"/>
        </w:rPr>
        <w:t xml:space="preserve"> what he reaps.</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w:numPr>
          <w:ilvl w:val="0"/>
          <w:numId w:val="27"/>
        </w:numPr>
        <w:rPr>
          <w:sz w:val="20"/>
          <w:szCs w:val="20"/>
        </w:rPr>
      </w:pPr>
      <w:r w:rsidRPr="007B69FD">
        <w:rPr>
          <w:sz w:val="20"/>
          <w:szCs w:val="20"/>
        </w:rPr>
        <w:t xml:space="preserve">[6:8] </w:t>
      </w:r>
      <w:r w:rsidR="00725491">
        <w:rPr>
          <w:sz w:val="20"/>
          <w:szCs w:val="20"/>
        </w:rPr>
        <w:tab/>
      </w:r>
      <w:r w:rsidRPr="007B69FD">
        <w:rPr>
          <w:sz w:val="20"/>
          <w:szCs w:val="20"/>
        </w:rPr>
        <w:t>What</w:t>
      </w:r>
      <w:r w:rsidR="00555394" w:rsidRPr="007B69FD">
        <w:rPr>
          <w:sz w:val="20"/>
          <w:szCs w:val="20"/>
        </w:rPr>
        <w:t xml:space="preserve"> does a person harvest who plants to please his own flesh? </w:t>
      </w:r>
    </w:p>
    <w:p w14:paraId="1AEDB914" w14:textId="77777777" w:rsidR="00555394" w:rsidRPr="007B69FD" w:rsidRDefault="00555394" w:rsidP="00555394">
      <w:pPr>
        <w:ind w:left="720"/>
        <w:rPr>
          <w:sz w:val="20"/>
          <w:szCs w:val="20"/>
        </w:rPr>
      </w:pPr>
      <w:r w:rsidRPr="007B69FD">
        <w:rPr>
          <w:sz w:val="20"/>
          <w:szCs w:val="20"/>
        </w:rPr>
        <w:t>A person who plants to please his own flesh harvests destruction.</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w:numPr>
          <w:ilvl w:val="0"/>
          <w:numId w:val="27"/>
        </w:numPr>
        <w:rPr>
          <w:sz w:val="20"/>
          <w:szCs w:val="20"/>
        </w:rPr>
      </w:pPr>
      <w:r w:rsidRPr="007B69FD">
        <w:rPr>
          <w:sz w:val="20"/>
          <w:szCs w:val="20"/>
        </w:rPr>
        <w:t>[6:8]</w:t>
      </w:r>
      <w:r w:rsidR="00555394" w:rsidRPr="007B69FD">
        <w:rPr>
          <w:sz w:val="20"/>
          <w:szCs w:val="20"/>
        </w:rPr>
        <w:t xml:space="preserve"> </w:t>
      </w:r>
      <w:r w:rsidR="00725491">
        <w:rPr>
          <w:sz w:val="20"/>
          <w:szCs w:val="20"/>
        </w:rPr>
        <w:tab/>
      </w:r>
      <w:r w:rsidR="00555394" w:rsidRPr="007B69FD">
        <w:rPr>
          <w:sz w:val="20"/>
          <w:szCs w:val="20"/>
        </w:rPr>
        <w:t xml:space="preserve">What does a person harvest who plants to please the Spirit? </w:t>
      </w:r>
    </w:p>
    <w:p w14:paraId="56807EE6" w14:textId="77777777" w:rsidR="00555394" w:rsidRPr="007B69FD" w:rsidRDefault="00555394" w:rsidP="00555394">
      <w:pPr>
        <w:ind w:left="720"/>
        <w:rPr>
          <w:sz w:val="20"/>
          <w:szCs w:val="20"/>
        </w:rPr>
      </w:pPr>
      <w:r w:rsidRPr="007B69FD">
        <w:rPr>
          <w:sz w:val="20"/>
          <w:szCs w:val="20"/>
        </w:rPr>
        <w:t>A person who plants to please the Spirit harvests eternal life from the Spirit.</w:t>
      </w:r>
    </w:p>
    <w:p w14:paraId="5CB3EA2B" w14:textId="77777777" w:rsidR="002F163F" w:rsidRPr="007B69FD" w:rsidRDefault="002F163F" w:rsidP="002F163F">
      <w:pPr>
        <w:pStyle w:val="Continuedline"/>
      </w:pPr>
      <w:r w:rsidRPr="007B69FD">
        <w:lastRenderedPageBreak/>
        <w:t>Galatians 6:1-10 continued</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w:numPr>
          <w:ilvl w:val="0"/>
          <w:numId w:val="27"/>
        </w:numPr>
        <w:rPr>
          <w:sz w:val="20"/>
          <w:szCs w:val="20"/>
        </w:rPr>
      </w:pPr>
      <w:r w:rsidRPr="007B69FD">
        <w:rPr>
          <w:sz w:val="20"/>
          <w:szCs w:val="20"/>
        </w:rPr>
        <w:t xml:space="preserve">[6:7-8] </w:t>
      </w:r>
      <w:r w:rsidR="00725491">
        <w:rPr>
          <w:sz w:val="20"/>
          <w:szCs w:val="20"/>
        </w:rPr>
        <w:tab/>
        <w:t xml:space="preserve"> </w:t>
      </w:r>
      <w:r w:rsidRPr="007B69FD">
        <w:rPr>
          <w:sz w:val="20"/>
          <w:szCs w:val="20"/>
        </w:rPr>
        <w:t>What</w:t>
      </w:r>
      <w:r w:rsidR="00555394" w:rsidRPr="007B69FD">
        <w:rPr>
          <w:sz w:val="20"/>
          <w:szCs w:val="20"/>
        </w:rPr>
        <w:t xml:space="preserve"> do you think Paul meant when he wrote about planting and harvesting in verses 7 and 8? </w:t>
      </w:r>
    </w:p>
    <w:p w14:paraId="0DA69BFA" w14:textId="2289E261" w:rsidR="00555394" w:rsidRPr="007B69FD" w:rsidRDefault="00101B0A"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 xml:space="preserve">Perhaps Paul was talking about a person’s actions and the consequences. Perhaps just like a person received a crop based on what kind of seed he planted, so too a person received a consequence based on his actions. </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w:numPr>
          <w:ilvl w:val="0"/>
          <w:numId w:val="27"/>
        </w:numPr>
        <w:rPr>
          <w:sz w:val="20"/>
          <w:szCs w:val="20"/>
        </w:rPr>
      </w:pPr>
      <w:r w:rsidRPr="007B69FD">
        <w:rPr>
          <w:sz w:val="20"/>
          <w:szCs w:val="20"/>
        </w:rPr>
        <w:t>[6:9]</w:t>
      </w:r>
      <w:r w:rsidR="00555394" w:rsidRPr="007B69FD">
        <w:rPr>
          <w:sz w:val="20"/>
          <w:szCs w:val="20"/>
        </w:rPr>
        <w:t xml:space="preserve"> </w:t>
      </w:r>
      <w:r w:rsidR="00725491">
        <w:rPr>
          <w:sz w:val="20"/>
          <w:szCs w:val="20"/>
        </w:rPr>
        <w:tab/>
      </w:r>
      <w:r w:rsidR="00555394" w:rsidRPr="007B69FD">
        <w:rPr>
          <w:sz w:val="20"/>
          <w:szCs w:val="20"/>
        </w:rPr>
        <w:t xml:space="preserve">If a believer does not give up and continues to do good, what will he receive? </w:t>
      </w:r>
    </w:p>
    <w:p w14:paraId="64B234AB" w14:textId="77777777" w:rsidR="00555394" w:rsidRPr="007B69FD" w:rsidRDefault="00555394" w:rsidP="00555394">
      <w:pPr>
        <w:ind w:left="720"/>
        <w:rPr>
          <w:sz w:val="20"/>
          <w:szCs w:val="20"/>
        </w:rPr>
      </w:pPr>
      <w:r w:rsidRPr="007B69FD">
        <w:rPr>
          <w:sz w:val="20"/>
          <w:szCs w:val="20"/>
        </w:rPr>
        <w:t>A believer who continues to do good will reap a harvest.</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w:numPr>
          <w:ilvl w:val="0"/>
          <w:numId w:val="27"/>
        </w:numPr>
        <w:rPr>
          <w:sz w:val="20"/>
          <w:szCs w:val="20"/>
        </w:rPr>
      </w:pPr>
      <w:r w:rsidRPr="007B69FD">
        <w:rPr>
          <w:sz w:val="20"/>
          <w:szCs w:val="20"/>
        </w:rPr>
        <w:t>[6:10]</w:t>
      </w:r>
      <w:r w:rsidR="00555394" w:rsidRPr="007B69FD">
        <w:rPr>
          <w:sz w:val="20"/>
          <w:szCs w:val="20"/>
        </w:rPr>
        <w:t xml:space="preserve"> </w:t>
      </w:r>
      <w:r w:rsidR="00725491">
        <w:rPr>
          <w:sz w:val="20"/>
          <w:szCs w:val="20"/>
        </w:rPr>
        <w:tab/>
      </w:r>
      <w:r w:rsidR="00555394" w:rsidRPr="007B69FD">
        <w:rPr>
          <w:sz w:val="20"/>
          <w:szCs w:val="20"/>
        </w:rPr>
        <w:t xml:space="preserve">To whom </w:t>
      </w:r>
      <w:r w:rsidR="00A71AC9" w:rsidRPr="007B69FD">
        <w:rPr>
          <w:sz w:val="20"/>
          <w:szCs w:val="20"/>
        </w:rPr>
        <w:t>should</w:t>
      </w:r>
      <w:r w:rsidR="00555394" w:rsidRPr="007B69FD">
        <w:rPr>
          <w:sz w:val="20"/>
          <w:szCs w:val="20"/>
        </w:rPr>
        <w:t xml:space="preserve"> believers especially do good? </w:t>
      </w:r>
    </w:p>
    <w:p w14:paraId="6AEC279D" w14:textId="00FD2542" w:rsidR="00555394" w:rsidRPr="007B69FD" w:rsidRDefault="00555394" w:rsidP="00555394">
      <w:pPr>
        <w:ind w:left="720"/>
        <w:rPr>
          <w:sz w:val="20"/>
          <w:szCs w:val="20"/>
        </w:rPr>
      </w:pPr>
      <w:r w:rsidRPr="007B69FD">
        <w:rPr>
          <w:sz w:val="20"/>
          <w:szCs w:val="20"/>
        </w:rPr>
        <w:t xml:space="preserve">Believers </w:t>
      </w:r>
      <w:r w:rsidR="00A71AC9" w:rsidRPr="007B69FD">
        <w:rPr>
          <w:sz w:val="20"/>
          <w:szCs w:val="20"/>
        </w:rPr>
        <w:t>should</w:t>
      </w:r>
      <w:r w:rsidRPr="007B69FD">
        <w:rPr>
          <w:sz w:val="20"/>
          <w:szCs w:val="20"/>
        </w:rPr>
        <w:t xml:space="preserve"> especially do good to other believers, or other Christians.</w:t>
      </w:r>
    </w:p>
    <w:p w14:paraId="00B8A1E8" w14:textId="77777777" w:rsidR="00555394" w:rsidRPr="007B69FD" w:rsidRDefault="00555394" w:rsidP="00555394">
      <w:pPr>
        <w:spacing w:before="240" w:after="240"/>
        <w:rPr>
          <w:b/>
          <w:sz w:val="20"/>
          <w:szCs w:val="20"/>
        </w:rPr>
      </w:pPr>
      <w:r w:rsidRPr="007B69FD">
        <w:rPr>
          <w:b/>
          <w:sz w:val="20"/>
          <w:szCs w:val="20"/>
        </w:rPr>
        <w:t>Comment Section:</w:t>
      </w:r>
    </w:p>
    <w:p w14:paraId="05672ED9" w14:textId="778E92DB" w:rsidR="00555394" w:rsidRPr="007B69FD" w:rsidRDefault="00555394">
      <w:r w:rsidRPr="007B69FD">
        <w:br w:type="page"/>
      </w:r>
    </w:p>
    <w:p w14:paraId="78F3C702" w14:textId="14D94B63" w:rsidR="00665040" w:rsidRPr="007B69FD" w:rsidRDefault="00665040" w:rsidP="00665040">
      <w:pPr>
        <w:pStyle w:val="Heading1"/>
        <w:keepNext w:val="0"/>
        <w:keepLines w:val="0"/>
        <w:spacing w:before="0"/>
        <w:rPr>
          <w:b/>
          <w:bCs/>
          <w:szCs w:val="44"/>
        </w:rPr>
      </w:pPr>
      <w:bookmarkStart w:id="51" w:name="_Toc166194276"/>
      <w:r w:rsidRPr="007B69FD">
        <w:rPr>
          <w:b/>
          <w:bCs/>
          <w:szCs w:val="44"/>
        </w:rPr>
        <w:lastRenderedPageBreak/>
        <w:t>Ephesians 1:3-14</w:t>
      </w:r>
      <w:bookmarkEnd w:id="51"/>
    </w:p>
    <w:p w14:paraId="3B269D8D" w14:textId="11A56CD4" w:rsidR="00665040" w:rsidRPr="007B69FD" w:rsidRDefault="00665040" w:rsidP="002F163F">
      <w:pPr>
        <w:pStyle w:val="Background"/>
      </w:pPr>
      <w:r w:rsidRPr="007B69FD">
        <w:rPr>
          <w:b/>
        </w:rPr>
        <w:t xml:space="preserve">Background: </w:t>
      </w:r>
      <w:r w:rsidRPr="007B69FD">
        <w:t>Throughout this letter to the Ephesians, Paul talked about “us” and “you.” Although what Paul said in this letter appl</w:t>
      </w:r>
      <w:r w:rsidR="002C76EF" w:rsidRPr="007B69FD">
        <w:t>ies</w:t>
      </w:r>
      <w:r w:rsidRPr="007B69FD">
        <w:t xml:space="preserve"> to </w:t>
      </w:r>
      <w:r w:rsidR="002C76EF" w:rsidRPr="007B69FD">
        <w:t xml:space="preserve">God’s plan for </w:t>
      </w:r>
      <w:r w:rsidRPr="007B69FD">
        <w:t xml:space="preserve">all Christians, Paul </w:t>
      </w:r>
      <w:r w:rsidR="002C76EF" w:rsidRPr="007B69FD">
        <w:t>speaks</w:t>
      </w:r>
      <w:r w:rsidRPr="007B69FD">
        <w:t xml:space="preserve"> about </w:t>
      </w:r>
      <w:r w:rsidR="002C76EF" w:rsidRPr="007B69FD">
        <w:t xml:space="preserve">it as what already happened for </w:t>
      </w:r>
      <w:r w:rsidRPr="007B69FD">
        <w:t xml:space="preserve">himself and </w:t>
      </w:r>
      <w:r w:rsidR="002C76EF" w:rsidRPr="007B69FD">
        <w:t xml:space="preserve">for </w:t>
      </w:r>
      <w:r w:rsidRPr="007B69FD">
        <w:t>the Ephesian Christians.</w:t>
      </w:r>
    </w:p>
    <w:p w14:paraId="3B91E2C2" w14:textId="77777777" w:rsidR="00170DC8" w:rsidRPr="00170DC8" w:rsidRDefault="00170DC8" w:rsidP="00170DC8">
      <w:pPr>
        <w:pStyle w:val="Background"/>
        <w:rPr>
          <w:b/>
          <w:bCs w:val="0"/>
          <w:i/>
          <w:iCs/>
        </w:rPr>
      </w:pPr>
      <w:r w:rsidRPr="00170DC8">
        <w:rPr>
          <w:b/>
          <w:bCs w:val="0"/>
          <w:i/>
          <w:iCs/>
        </w:rPr>
        <w:t>Read the passage.</w:t>
      </w:r>
    </w:p>
    <w:p w14:paraId="5376ED95" w14:textId="77777777" w:rsidR="00665040" w:rsidRPr="007B69FD" w:rsidRDefault="00665040" w:rsidP="002F163F">
      <w:pPr>
        <w:pStyle w:val="Part1"/>
      </w:pPr>
      <w:r w:rsidRPr="007B69FD">
        <w:t>Part 1</w:t>
      </w:r>
    </w:p>
    <w:p w14:paraId="14855249" w14:textId="24F5556C" w:rsidR="00665040" w:rsidRPr="007B69FD" w:rsidRDefault="00665040" w:rsidP="002F163F">
      <w:pPr>
        <w:pStyle w:val="Answerortell"/>
      </w:pPr>
      <w:r w:rsidRPr="007B69FD">
        <w:t xml:space="preserve">Tell in your own words what you just read in </w:t>
      </w:r>
      <w:r w:rsidR="003947E5">
        <w:t>this passage</w:t>
      </w:r>
      <w:r w:rsidRPr="007B69FD">
        <w:t>.</w:t>
      </w:r>
    </w:p>
    <w:p w14:paraId="59B2763C" w14:textId="6E1D1446" w:rsidR="00665040" w:rsidRPr="007B69FD" w:rsidRDefault="007016D3" w:rsidP="002F163F">
      <w:pPr>
        <w:pStyle w:val="Checklist"/>
      </w:pPr>
      <w:r w:rsidRPr="007B69FD">
        <w:t>Paul</w:t>
      </w:r>
      <w:r w:rsidR="00665040" w:rsidRPr="007B69FD">
        <w:t xml:space="preserve"> praised God for the good things God had done for those he had chosen in Christ. </w:t>
      </w:r>
      <w:r w:rsidR="00725491" w:rsidRPr="007B69FD">
        <w:t>[1:3-6]</w:t>
      </w:r>
    </w:p>
    <w:p w14:paraId="2E6ED316" w14:textId="5244149A" w:rsidR="00665040" w:rsidRPr="007B69FD" w:rsidRDefault="007016D3" w:rsidP="002F163F">
      <w:pPr>
        <w:pStyle w:val="Checklist"/>
      </w:pPr>
      <w:r w:rsidRPr="007B69FD">
        <w:t>Believers</w:t>
      </w:r>
      <w:r w:rsidR="00665040" w:rsidRPr="007B69FD">
        <w:t xml:space="preserve"> have been redeemed and forgiven through Christ’s blood. </w:t>
      </w:r>
      <w:r w:rsidR="00725491" w:rsidRPr="007B69FD">
        <w:t>[1:7-8]</w:t>
      </w:r>
    </w:p>
    <w:p w14:paraId="6CA4AD0F" w14:textId="2F955824" w:rsidR="00665040" w:rsidRPr="007B69FD" w:rsidRDefault="007016D3" w:rsidP="002F163F">
      <w:pPr>
        <w:pStyle w:val="Checklist"/>
      </w:pPr>
      <w:r w:rsidRPr="007B69FD">
        <w:t>God</w:t>
      </w:r>
      <w:r w:rsidR="00665040" w:rsidRPr="007B69FD">
        <w:t xml:space="preserve"> has blessed his people by revealing his plan to unite all things through the work of Christ. </w:t>
      </w:r>
      <w:r w:rsidR="00725491" w:rsidRPr="007B69FD">
        <w:t>[1:9-10]</w:t>
      </w:r>
    </w:p>
    <w:p w14:paraId="04900FE4" w14:textId="1574E14A" w:rsidR="00665040" w:rsidRPr="007B69FD" w:rsidRDefault="007016D3" w:rsidP="002F163F">
      <w:pPr>
        <w:pStyle w:val="Checklist"/>
      </w:pPr>
      <w:r w:rsidRPr="007B69FD">
        <w:t>Paul</w:t>
      </w:r>
      <w:r w:rsidR="00665040" w:rsidRPr="007B69FD">
        <w:t xml:space="preserve"> praised God because God has made his adopted children his heirs. </w:t>
      </w:r>
      <w:r w:rsidR="00725491" w:rsidRPr="007B69FD">
        <w:t>[1:11-12]</w:t>
      </w:r>
    </w:p>
    <w:p w14:paraId="25BE3F9F" w14:textId="766143C0" w:rsidR="00665040" w:rsidRPr="007B69FD" w:rsidRDefault="007016D3" w:rsidP="002F163F">
      <w:pPr>
        <w:pStyle w:val="Checklist"/>
      </w:pPr>
      <w:r w:rsidRPr="007B69FD">
        <w:t>In</w:t>
      </w:r>
      <w:r w:rsidR="00665040" w:rsidRPr="007B69FD">
        <w:t xml:space="preserve"> Christ </w:t>
      </w:r>
      <w:r w:rsidR="00107BA5" w:rsidRPr="007B69FD">
        <w:t>believers</w:t>
      </w:r>
      <w:r w:rsidR="00665040" w:rsidRPr="007B69FD">
        <w:t xml:space="preserve"> have been sealed by the Holy Spirit to guarantee</w:t>
      </w:r>
      <w:r w:rsidR="00107BA5" w:rsidRPr="007B69FD">
        <w:t xml:space="preserve"> thei</w:t>
      </w:r>
      <w:r w:rsidR="00665040" w:rsidRPr="007B69FD">
        <w:t xml:space="preserve">r salvation. </w:t>
      </w:r>
      <w:r w:rsidR="00725491" w:rsidRPr="007B69FD">
        <w:t>[1:13-14]</w:t>
      </w:r>
    </w:p>
    <w:p w14:paraId="0E9B8D88" w14:textId="77777777" w:rsidR="00665040" w:rsidRPr="007B69FD" w:rsidRDefault="00665040" w:rsidP="002F163F">
      <w:pPr>
        <w:pStyle w:val="Part2"/>
        <w:rPr>
          <w:sz w:val="20"/>
          <w:szCs w:val="20"/>
        </w:rPr>
      </w:pPr>
      <w:r w:rsidRPr="007B69FD">
        <w:t>Part 2</w:t>
      </w:r>
    </w:p>
    <w:p w14:paraId="00915AEC" w14:textId="203ABA34" w:rsidR="00665040" w:rsidRPr="007B69FD" w:rsidRDefault="003947E5" w:rsidP="002F163F">
      <w:pPr>
        <w:pStyle w:val="Answerortell"/>
      </w:pPr>
      <w:r>
        <w:t>Answer the following questions from the specified verses.</w:t>
      </w:r>
    </w:p>
    <w:p w14:paraId="6359D245" w14:textId="0C7116E3" w:rsidR="00665040" w:rsidRPr="007B69FD" w:rsidRDefault="007016D3" w:rsidP="0099152C">
      <w:pPr>
        <w:numPr>
          <w:ilvl w:val="0"/>
          <w:numId w:val="28"/>
        </w:numPr>
        <w:rPr>
          <w:sz w:val="20"/>
          <w:szCs w:val="20"/>
        </w:rPr>
      </w:pPr>
      <w:r w:rsidRPr="007B69FD">
        <w:rPr>
          <w:sz w:val="20"/>
          <w:szCs w:val="20"/>
        </w:rPr>
        <w:t xml:space="preserve">[1:3] </w:t>
      </w:r>
      <w:r w:rsidR="00725491">
        <w:rPr>
          <w:sz w:val="20"/>
          <w:szCs w:val="20"/>
        </w:rPr>
        <w:tab/>
      </w:r>
      <w:r w:rsidRPr="007B69FD">
        <w:rPr>
          <w:sz w:val="20"/>
          <w:szCs w:val="20"/>
        </w:rPr>
        <w:t>How</w:t>
      </w:r>
      <w:r w:rsidR="00665040" w:rsidRPr="007B69FD">
        <w:rPr>
          <w:sz w:val="20"/>
          <w:szCs w:val="20"/>
        </w:rPr>
        <w:t xml:space="preserve"> did God the Father bless Paul and the Ephesians? </w:t>
      </w:r>
    </w:p>
    <w:p w14:paraId="07E4864D" w14:textId="77777777" w:rsidR="00665040" w:rsidRPr="007B69FD" w:rsidRDefault="00665040" w:rsidP="00665040">
      <w:pPr>
        <w:ind w:left="720"/>
        <w:rPr>
          <w:sz w:val="20"/>
          <w:szCs w:val="20"/>
        </w:rPr>
      </w:pPr>
      <w:r w:rsidRPr="007B69FD">
        <w:rPr>
          <w:sz w:val="20"/>
          <w:szCs w:val="20"/>
        </w:rPr>
        <w:t>He blessed them with every spiritual blessing in the heavenly places in Christ.</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When</w:t>
      </w:r>
      <w:r w:rsidR="00665040" w:rsidRPr="007B69FD">
        <w:rPr>
          <w:sz w:val="20"/>
          <w:szCs w:val="20"/>
        </w:rPr>
        <w:t xml:space="preserve"> did God the Father choose them in Christ? </w:t>
      </w:r>
    </w:p>
    <w:p w14:paraId="0845CA3A" w14:textId="77777777" w:rsidR="00665040" w:rsidRPr="007B69FD" w:rsidRDefault="00665040" w:rsidP="00665040">
      <w:pPr>
        <w:ind w:left="720"/>
        <w:rPr>
          <w:sz w:val="20"/>
          <w:szCs w:val="20"/>
        </w:rPr>
      </w:pPr>
      <w:r w:rsidRPr="007B69FD">
        <w:rPr>
          <w:sz w:val="20"/>
          <w:szCs w:val="20"/>
        </w:rPr>
        <w:t>He chose them in Christ before the creation of the world.</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For</w:t>
      </w:r>
      <w:r w:rsidR="00665040" w:rsidRPr="007B69FD">
        <w:rPr>
          <w:sz w:val="20"/>
          <w:szCs w:val="20"/>
        </w:rPr>
        <w:t xml:space="preserve"> what purpose did God the Father choose them? </w:t>
      </w:r>
    </w:p>
    <w:p w14:paraId="173E06F5" w14:textId="77777777" w:rsidR="00665040" w:rsidRPr="007B69FD" w:rsidRDefault="00665040" w:rsidP="00665040">
      <w:pPr>
        <w:ind w:left="720"/>
        <w:rPr>
          <w:sz w:val="20"/>
          <w:szCs w:val="20"/>
        </w:rPr>
      </w:pPr>
      <w:r w:rsidRPr="007B69FD">
        <w:rPr>
          <w:sz w:val="20"/>
          <w:szCs w:val="20"/>
        </w:rPr>
        <w:t>He chose them so that they could be holy and blameless in his sight.</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w:numPr>
          <w:ilvl w:val="0"/>
          <w:numId w:val="28"/>
        </w:numPr>
        <w:rPr>
          <w:sz w:val="20"/>
          <w:szCs w:val="20"/>
        </w:rPr>
      </w:pPr>
      <w:r w:rsidRPr="007B69FD">
        <w:rPr>
          <w:sz w:val="20"/>
          <w:szCs w:val="20"/>
        </w:rPr>
        <w:t xml:space="preserve">[1:5-6] </w:t>
      </w:r>
      <w:r w:rsidR="00725491">
        <w:rPr>
          <w:sz w:val="20"/>
          <w:szCs w:val="20"/>
        </w:rPr>
        <w:tab/>
      </w:r>
      <w:r w:rsidRPr="007B69FD">
        <w:rPr>
          <w:sz w:val="20"/>
          <w:szCs w:val="20"/>
        </w:rPr>
        <w:t>Why</w:t>
      </w:r>
      <w:r w:rsidR="00665040" w:rsidRPr="007B69FD">
        <w:rPr>
          <w:sz w:val="20"/>
          <w:szCs w:val="20"/>
        </w:rPr>
        <w:t xml:space="preserve"> did God predestine them in advance for adoption? </w:t>
      </w:r>
    </w:p>
    <w:p w14:paraId="720D1A31" w14:textId="11426624" w:rsidR="00665040" w:rsidRPr="007B69FD" w:rsidRDefault="00665040" w:rsidP="00665040">
      <w:pPr>
        <w:ind w:left="720"/>
        <w:rPr>
          <w:sz w:val="20"/>
          <w:szCs w:val="20"/>
        </w:rPr>
      </w:pPr>
      <w:r w:rsidRPr="007B69FD">
        <w:rPr>
          <w:sz w:val="20"/>
          <w:szCs w:val="20"/>
        </w:rPr>
        <w:t xml:space="preserve">He predestined them in advance because he was pleased to do it. This leads to praise of </w:t>
      </w:r>
      <w:r w:rsidR="0047627D" w:rsidRPr="007B69FD">
        <w:rPr>
          <w:sz w:val="20"/>
          <w:szCs w:val="20"/>
        </w:rPr>
        <w:t>God’s</w:t>
      </w:r>
      <w:r w:rsidRPr="007B69FD">
        <w:rPr>
          <w:sz w:val="20"/>
          <w:szCs w:val="20"/>
        </w:rPr>
        <w:t xml:space="preserve"> glorious grace.</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w:numPr>
          <w:ilvl w:val="0"/>
          <w:numId w:val="28"/>
        </w:numPr>
        <w:rPr>
          <w:sz w:val="20"/>
          <w:szCs w:val="20"/>
        </w:rPr>
      </w:pPr>
      <w:r w:rsidRPr="007B69FD">
        <w:rPr>
          <w:sz w:val="20"/>
          <w:szCs w:val="20"/>
        </w:rPr>
        <w:t xml:space="preserve">[1:7] </w:t>
      </w:r>
      <w:r w:rsidR="00725491">
        <w:rPr>
          <w:sz w:val="20"/>
          <w:szCs w:val="20"/>
        </w:rPr>
        <w:tab/>
      </w:r>
      <w:r w:rsidRPr="007B69FD">
        <w:rPr>
          <w:sz w:val="20"/>
          <w:szCs w:val="20"/>
        </w:rPr>
        <w:t>What</w:t>
      </w:r>
      <w:r w:rsidR="00665040" w:rsidRPr="007B69FD">
        <w:rPr>
          <w:sz w:val="20"/>
          <w:szCs w:val="20"/>
        </w:rPr>
        <w:t xml:space="preserve"> did they receive through the blood of Christ? </w:t>
      </w:r>
    </w:p>
    <w:p w14:paraId="24B06C39" w14:textId="77777777" w:rsidR="00665040" w:rsidRPr="007B69FD" w:rsidRDefault="00665040" w:rsidP="00665040">
      <w:pPr>
        <w:ind w:left="720"/>
        <w:rPr>
          <w:sz w:val="20"/>
          <w:szCs w:val="20"/>
        </w:rPr>
      </w:pPr>
      <w:r w:rsidRPr="007B69FD">
        <w:rPr>
          <w:sz w:val="20"/>
          <w:szCs w:val="20"/>
        </w:rPr>
        <w:t>They received redemption, the forgiveness of sins, through the blood of Christ.</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w:numPr>
          <w:ilvl w:val="0"/>
          <w:numId w:val="28"/>
        </w:numPr>
        <w:rPr>
          <w:sz w:val="20"/>
          <w:szCs w:val="20"/>
        </w:rPr>
      </w:pPr>
      <w:r w:rsidRPr="007B69FD">
        <w:rPr>
          <w:sz w:val="20"/>
          <w:szCs w:val="20"/>
        </w:rPr>
        <w:t xml:space="preserve">[1:8] </w:t>
      </w:r>
      <w:r w:rsidR="00725491">
        <w:rPr>
          <w:sz w:val="20"/>
          <w:szCs w:val="20"/>
        </w:rPr>
        <w:tab/>
      </w:r>
      <w:r w:rsidRPr="007B69FD">
        <w:rPr>
          <w:sz w:val="20"/>
          <w:szCs w:val="20"/>
        </w:rPr>
        <w:t>How</w:t>
      </w:r>
      <w:r w:rsidR="00665040" w:rsidRPr="007B69FD">
        <w:rPr>
          <w:sz w:val="20"/>
          <w:szCs w:val="20"/>
        </w:rPr>
        <w:t xml:space="preserve"> did Christ multiply his grace to them? </w:t>
      </w:r>
    </w:p>
    <w:p w14:paraId="2F8C67B6" w14:textId="77777777" w:rsidR="00665040" w:rsidRPr="007B69FD" w:rsidRDefault="00665040" w:rsidP="00665040">
      <w:pPr>
        <w:ind w:left="720"/>
        <w:rPr>
          <w:sz w:val="20"/>
          <w:szCs w:val="20"/>
        </w:rPr>
      </w:pPr>
      <w:r w:rsidRPr="007B69FD">
        <w:rPr>
          <w:sz w:val="20"/>
          <w:szCs w:val="20"/>
        </w:rPr>
        <w:t>He multiplied his grace with wisdom and understanding.</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did God make known to all of them in Jesus Christ? </w:t>
      </w:r>
    </w:p>
    <w:p w14:paraId="25082FCD" w14:textId="77777777" w:rsidR="00665040" w:rsidRPr="007B69FD" w:rsidRDefault="00665040" w:rsidP="00665040">
      <w:pPr>
        <w:ind w:left="720"/>
        <w:rPr>
          <w:sz w:val="20"/>
          <w:szCs w:val="20"/>
        </w:rPr>
      </w:pPr>
      <w:r w:rsidRPr="007B69FD">
        <w:rPr>
          <w:sz w:val="20"/>
          <w:szCs w:val="20"/>
        </w:rPr>
        <w:t xml:space="preserve">God made known the mystery of his will according to what pleased him, which was shown in Christ. </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do you think Paul meant when he wrote about the mystery of God’s will? </w:t>
      </w:r>
    </w:p>
    <w:p w14:paraId="437E9172" w14:textId="3B553F6E" w:rsidR="00665040" w:rsidRPr="007B69FD" w:rsidRDefault="0047627D" w:rsidP="48114252">
      <w:pPr>
        <w:ind w:left="720"/>
        <w:rPr>
          <w:sz w:val="20"/>
          <w:szCs w:val="20"/>
          <w:lang w:val="en-US"/>
        </w:rPr>
      </w:pPr>
      <w:r w:rsidRPr="48114252">
        <w:rPr>
          <w:i/>
          <w:iCs/>
          <w:sz w:val="20"/>
          <w:szCs w:val="20"/>
          <w:lang w:val="en-US"/>
        </w:rPr>
        <w:t xml:space="preserve">(Answer may vary.) </w:t>
      </w:r>
      <w:r w:rsidR="00665040" w:rsidRPr="48114252">
        <w:rPr>
          <w:sz w:val="20"/>
          <w:szCs w:val="20"/>
          <w:lang w:val="en-US"/>
        </w:rPr>
        <w:t xml:space="preserve">Perhaps this referred to something unknown or difficult to understand but that God explained through Christ to his people. </w:t>
      </w:r>
    </w:p>
    <w:p w14:paraId="349077E8" w14:textId="77777777" w:rsidR="005B3F9D" w:rsidRPr="007B69FD" w:rsidRDefault="005B3F9D" w:rsidP="005B3F9D">
      <w:pPr>
        <w:pStyle w:val="Continuedline"/>
      </w:pPr>
      <w:r w:rsidRPr="007B69FD">
        <w:lastRenderedPageBreak/>
        <w:t>Ephesians 1:3-14 continued</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w:numPr>
          <w:ilvl w:val="0"/>
          <w:numId w:val="28"/>
        </w:numPr>
        <w:rPr>
          <w:sz w:val="20"/>
          <w:szCs w:val="20"/>
        </w:rPr>
      </w:pPr>
      <w:r w:rsidRPr="007B69FD">
        <w:rPr>
          <w:sz w:val="20"/>
          <w:szCs w:val="20"/>
        </w:rPr>
        <w:t xml:space="preserve">[1:10] </w:t>
      </w:r>
      <w:r w:rsidR="00725491">
        <w:rPr>
          <w:sz w:val="20"/>
          <w:szCs w:val="20"/>
        </w:rPr>
        <w:tab/>
      </w:r>
      <w:r w:rsidRPr="007B69FD">
        <w:rPr>
          <w:sz w:val="20"/>
          <w:szCs w:val="20"/>
        </w:rPr>
        <w:t>What</w:t>
      </w:r>
      <w:r w:rsidR="00665040" w:rsidRPr="007B69FD">
        <w:rPr>
          <w:sz w:val="20"/>
          <w:szCs w:val="20"/>
        </w:rPr>
        <w:t xml:space="preserve"> did Paul say would happen at the fulness of time? </w:t>
      </w:r>
    </w:p>
    <w:p w14:paraId="479477B3" w14:textId="77777777" w:rsidR="00665040" w:rsidRPr="007B69FD" w:rsidRDefault="00665040" w:rsidP="00665040">
      <w:pPr>
        <w:ind w:left="720"/>
        <w:rPr>
          <w:sz w:val="20"/>
          <w:szCs w:val="20"/>
        </w:rPr>
      </w:pPr>
      <w:r w:rsidRPr="007B69FD">
        <w:rPr>
          <w:sz w:val="20"/>
          <w:szCs w:val="20"/>
        </w:rPr>
        <w:t>God would bring together everything in heaven and on the earth under Christ.</w:t>
      </w:r>
    </w:p>
    <w:p w14:paraId="33A4CDC0" w14:textId="3801B3EE" w:rsidR="00555394" w:rsidRPr="007B69FD" w:rsidRDefault="00555394" w:rsidP="003C3658"/>
    <w:p w14:paraId="50A61FE5" w14:textId="2C6AD4C1" w:rsidR="00665040" w:rsidRPr="007B69FD" w:rsidRDefault="007016D3" w:rsidP="0099152C">
      <w:pPr>
        <w:numPr>
          <w:ilvl w:val="0"/>
          <w:numId w:val="28"/>
        </w:numPr>
        <w:rPr>
          <w:sz w:val="20"/>
          <w:szCs w:val="20"/>
        </w:rPr>
      </w:pPr>
      <w:r w:rsidRPr="007B69FD">
        <w:rPr>
          <w:sz w:val="20"/>
          <w:szCs w:val="20"/>
        </w:rPr>
        <w:t xml:space="preserve">[1:11] </w:t>
      </w:r>
      <w:r w:rsidR="00725491">
        <w:rPr>
          <w:sz w:val="20"/>
          <w:szCs w:val="20"/>
        </w:rPr>
        <w:tab/>
      </w:r>
      <w:r w:rsidRPr="007B69FD">
        <w:rPr>
          <w:sz w:val="20"/>
          <w:szCs w:val="20"/>
        </w:rPr>
        <w:t>What</w:t>
      </w:r>
      <w:r w:rsidR="00665040" w:rsidRPr="007B69FD">
        <w:rPr>
          <w:sz w:val="20"/>
          <w:szCs w:val="20"/>
        </w:rPr>
        <w:t xml:space="preserve"> did Paul say they were given in Christ? </w:t>
      </w:r>
    </w:p>
    <w:p w14:paraId="10227873" w14:textId="77777777" w:rsidR="00665040" w:rsidRPr="007B69FD" w:rsidRDefault="00665040" w:rsidP="00665040">
      <w:pPr>
        <w:ind w:left="720"/>
        <w:rPr>
          <w:sz w:val="20"/>
          <w:szCs w:val="20"/>
        </w:rPr>
      </w:pPr>
      <w:r w:rsidRPr="007B69FD">
        <w:rPr>
          <w:sz w:val="20"/>
          <w:szCs w:val="20"/>
        </w:rPr>
        <w:t>They were given an inheritance.</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w:numPr>
          <w:ilvl w:val="0"/>
          <w:numId w:val="28"/>
        </w:numPr>
        <w:rPr>
          <w:sz w:val="20"/>
          <w:szCs w:val="20"/>
        </w:rPr>
      </w:pPr>
      <w:r w:rsidRPr="007B69FD">
        <w:rPr>
          <w:sz w:val="20"/>
          <w:szCs w:val="20"/>
        </w:rPr>
        <w:t xml:space="preserve">[1:12] </w:t>
      </w:r>
      <w:r w:rsidR="00725491">
        <w:rPr>
          <w:sz w:val="20"/>
          <w:szCs w:val="20"/>
        </w:rPr>
        <w:tab/>
      </w:r>
      <w:r w:rsidRPr="007B69FD">
        <w:rPr>
          <w:sz w:val="20"/>
          <w:szCs w:val="20"/>
        </w:rPr>
        <w:t>Why</w:t>
      </w:r>
      <w:r w:rsidR="00665040" w:rsidRPr="007B69FD">
        <w:rPr>
          <w:sz w:val="20"/>
          <w:szCs w:val="20"/>
        </w:rPr>
        <w:t xml:space="preserve"> did God appoint them as heirs? </w:t>
      </w:r>
    </w:p>
    <w:p w14:paraId="67D72DF0" w14:textId="77777777" w:rsidR="00665040" w:rsidRPr="007B69FD" w:rsidRDefault="00665040" w:rsidP="00665040">
      <w:pPr>
        <w:ind w:left="720"/>
        <w:rPr>
          <w:sz w:val="20"/>
          <w:szCs w:val="20"/>
        </w:rPr>
      </w:pPr>
      <w:r w:rsidRPr="007B69FD">
        <w:rPr>
          <w:sz w:val="20"/>
          <w:szCs w:val="20"/>
        </w:rPr>
        <w:t xml:space="preserve">God appointed them as heirs so they would praise God in a way that would bring him glory. </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w:numPr>
          <w:ilvl w:val="0"/>
          <w:numId w:val="28"/>
        </w:numPr>
        <w:rPr>
          <w:sz w:val="20"/>
          <w:szCs w:val="20"/>
        </w:rPr>
      </w:pPr>
      <w:r w:rsidRPr="007B69FD">
        <w:rPr>
          <w:sz w:val="20"/>
          <w:szCs w:val="20"/>
        </w:rPr>
        <w:t xml:space="preserve">[1:13] </w:t>
      </w:r>
      <w:r w:rsidR="00725491">
        <w:rPr>
          <w:sz w:val="20"/>
          <w:szCs w:val="20"/>
        </w:rPr>
        <w:tab/>
      </w:r>
      <w:r w:rsidRPr="007B69FD">
        <w:rPr>
          <w:sz w:val="20"/>
          <w:szCs w:val="20"/>
        </w:rPr>
        <w:t>What</w:t>
      </w:r>
      <w:r w:rsidR="00665040" w:rsidRPr="007B69FD">
        <w:rPr>
          <w:sz w:val="20"/>
          <w:szCs w:val="20"/>
        </w:rPr>
        <w:t xml:space="preserve"> seal did the Ephesians receive when they heard the word of truth? </w:t>
      </w:r>
    </w:p>
    <w:p w14:paraId="17029C80" w14:textId="77777777" w:rsidR="00665040" w:rsidRPr="007B69FD" w:rsidRDefault="00665040" w:rsidP="00665040">
      <w:pPr>
        <w:ind w:left="720"/>
        <w:rPr>
          <w:sz w:val="20"/>
          <w:szCs w:val="20"/>
        </w:rPr>
      </w:pPr>
      <w:r w:rsidRPr="007B69FD">
        <w:rPr>
          <w:sz w:val="20"/>
          <w:szCs w:val="20"/>
        </w:rPr>
        <w:t>They received the seal of the promised Holy Spirit.</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w:numPr>
          <w:ilvl w:val="0"/>
          <w:numId w:val="28"/>
        </w:numPr>
        <w:rPr>
          <w:sz w:val="20"/>
          <w:szCs w:val="20"/>
        </w:rPr>
      </w:pPr>
      <w:r w:rsidRPr="007B69FD">
        <w:rPr>
          <w:sz w:val="20"/>
          <w:szCs w:val="20"/>
        </w:rPr>
        <w:t xml:space="preserve">[1:14] </w:t>
      </w:r>
      <w:r w:rsidR="00725491">
        <w:rPr>
          <w:sz w:val="20"/>
          <w:szCs w:val="20"/>
        </w:rPr>
        <w:tab/>
      </w:r>
      <w:r w:rsidRPr="007B69FD">
        <w:rPr>
          <w:sz w:val="20"/>
          <w:szCs w:val="20"/>
        </w:rPr>
        <w:t>What</w:t>
      </w:r>
      <w:r w:rsidR="00665040" w:rsidRPr="007B69FD">
        <w:rPr>
          <w:sz w:val="20"/>
          <w:szCs w:val="20"/>
        </w:rPr>
        <w:t xml:space="preserve"> is the Holy Spirit given to </w:t>
      </w:r>
      <w:r w:rsidR="00107BA5" w:rsidRPr="007B69FD">
        <w:rPr>
          <w:sz w:val="20"/>
          <w:szCs w:val="20"/>
        </w:rPr>
        <w:t>believers</w:t>
      </w:r>
      <w:r w:rsidR="00665040" w:rsidRPr="007B69FD">
        <w:rPr>
          <w:sz w:val="20"/>
          <w:szCs w:val="20"/>
        </w:rPr>
        <w:t xml:space="preserve"> to guarantee? </w:t>
      </w:r>
    </w:p>
    <w:p w14:paraId="00F2D4AB" w14:textId="2AC2E31A" w:rsidR="00665040" w:rsidRPr="007B69FD" w:rsidRDefault="00665040" w:rsidP="00665040">
      <w:pPr>
        <w:ind w:left="720"/>
        <w:rPr>
          <w:sz w:val="20"/>
          <w:szCs w:val="20"/>
        </w:rPr>
      </w:pPr>
      <w:r w:rsidRPr="007B69FD">
        <w:rPr>
          <w:sz w:val="20"/>
          <w:szCs w:val="20"/>
        </w:rPr>
        <w:t xml:space="preserve">Being given the Holy Spirit is a guarantee that </w:t>
      </w:r>
      <w:r w:rsidR="00107BA5" w:rsidRPr="007B69FD">
        <w:rPr>
          <w:sz w:val="20"/>
          <w:szCs w:val="20"/>
        </w:rPr>
        <w:t xml:space="preserve">believers </w:t>
      </w:r>
      <w:r w:rsidRPr="007B69FD">
        <w:rPr>
          <w:sz w:val="20"/>
          <w:szCs w:val="20"/>
        </w:rPr>
        <w:t>will inherit all that God promised.</w:t>
      </w:r>
    </w:p>
    <w:p w14:paraId="7ED557F8" w14:textId="46A07016" w:rsidR="00665040" w:rsidRPr="007B69FD" w:rsidRDefault="00665040" w:rsidP="00665040">
      <w:pPr>
        <w:spacing w:before="240" w:after="240"/>
        <w:rPr>
          <w:b/>
          <w:sz w:val="20"/>
          <w:szCs w:val="20"/>
        </w:rPr>
      </w:pPr>
      <w:r w:rsidRPr="007B69FD">
        <w:rPr>
          <w:b/>
          <w:sz w:val="20"/>
          <w:szCs w:val="20"/>
        </w:rPr>
        <w:t>Comment Section:</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w:pStyle w:val="Heading1"/>
        <w:rPr>
          <w:b/>
          <w:szCs w:val="44"/>
        </w:rPr>
      </w:pPr>
      <w:bookmarkStart w:id="52" w:name="_Toc166194277"/>
      <w:r w:rsidRPr="007B69FD">
        <w:rPr>
          <w:b/>
          <w:szCs w:val="44"/>
        </w:rPr>
        <w:lastRenderedPageBreak/>
        <w:t>Colossians 1:1-12</w:t>
      </w:r>
      <w:bookmarkEnd w:id="52"/>
    </w:p>
    <w:p w14:paraId="66B50A36" w14:textId="77777777" w:rsidR="00170DC8" w:rsidRPr="00170DC8" w:rsidRDefault="00170DC8" w:rsidP="00170DC8">
      <w:pPr>
        <w:pStyle w:val="Background"/>
        <w:rPr>
          <w:b/>
          <w:bCs w:val="0"/>
          <w:i/>
          <w:iCs/>
        </w:rPr>
      </w:pPr>
      <w:r w:rsidRPr="00170DC8">
        <w:rPr>
          <w:b/>
          <w:bCs w:val="0"/>
          <w:i/>
          <w:iCs/>
        </w:rPr>
        <w:t>Read the passage.</w:t>
      </w:r>
    </w:p>
    <w:p w14:paraId="2FCABB0C" w14:textId="77777777" w:rsidR="00345B02" w:rsidRPr="007B69FD" w:rsidRDefault="00345B02" w:rsidP="002F163F">
      <w:pPr>
        <w:pStyle w:val="Part1"/>
      </w:pPr>
      <w:r w:rsidRPr="007B69FD">
        <w:t>Part 1</w:t>
      </w:r>
    </w:p>
    <w:p w14:paraId="0F767A61" w14:textId="4DC0ECB8" w:rsidR="00345B02" w:rsidRPr="007B69FD" w:rsidRDefault="00345B02" w:rsidP="002F163F">
      <w:pPr>
        <w:pStyle w:val="Answerortell"/>
      </w:pPr>
      <w:r w:rsidRPr="007B69FD">
        <w:t xml:space="preserve">Tell in your own words what you just read in </w:t>
      </w:r>
      <w:r w:rsidR="003947E5">
        <w:t>this passage</w:t>
      </w:r>
      <w:r w:rsidRPr="007B69FD">
        <w:t>.</w:t>
      </w:r>
    </w:p>
    <w:p w14:paraId="4F41857F" w14:textId="6C2A55E0" w:rsidR="00345B02" w:rsidRPr="007B69FD" w:rsidRDefault="007016D3" w:rsidP="002F163F">
      <w:pPr>
        <w:pStyle w:val="Checklist"/>
      </w:pPr>
      <w:r w:rsidRPr="007B69FD">
        <w:t>Paul</w:t>
      </w:r>
      <w:r w:rsidR="00345B02" w:rsidRPr="007B69FD">
        <w:t xml:space="preserve"> greeted all the Christians in Colossae and said he thanked God for them. </w:t>
      </w:r>
      <w:r w:rsidR="000174F5" w:rsidRPr="007B69FD">
        <w:t>[1:1-3]</w:t>
      </w:r>
    </w:p>
    <w:p w14:paraId="1FAB4410" w14:textId="05E146AB" w:rsidR="00345B02" w:rsidRPr="007B69FD" w:rsidRDefault="007016D3" w:rsidP="002F163F">
      <w:pPr>
        <w:pStyle w:val="Checklist"/>
      </w:pPr>
      <w:r w:rsidRPr="007B69FD">
        <w:t>Paul</w:t>
      </w:r>
      <w:r w:rsidR="00345B02" w:rsidRPr="007B69FD">
        <w:t xml:space="preserve"> heard about their faith and love, which they had because Epaphras taught them the gospel. </w:t>
      </w:r>
      <w:r w:rsidR="000174F5" w:rsidRPr="007B69FD">
        <w:t>[1:4-8]</w:t>
      </w:r>
    </w:p>
    <w:p w14:paraId="085ED502" w14:textId="1CC57B72" w:rsidR="00345B02" w:rsidRPr="007B69FD" w:rsidRDefault="007016D3" w:rsidP="002F163F">
      <w:pPr>
        <w:pStyle w:val="Checklist"/>
      </w:pPr>
      <w:r w:rsidRPr="007B69FD">
        <w:t>Paul</w:t>
      </w:r>
      <w:r w:rsidR="00345B02" w:rsidRPr="007B69FD">
        <w:t xml:space="preserve"> prayed that God would fill the Colossians with knowledge of his will, so that they would live in a way that pleased God. </w:t>
      </w:r>
      <w:r w:rsidR="000174F5" w:rsidRPr="007B69FD">
        <w:t>[1:9-10]</w:t>
      </w:r>
    </w:p>
    <w:p w14:paraId="391E743C" w14:textId="0391AFD0" w:rsidR="00345B02" w:rsidRPr="007B69FD" w:rsidRDefault="007016D3" w:rsidP="002F163F">
      <w:pPr>
        <w:pStyle w:val="Checklist"/>
      </w:pPr>
      <w:r w:rsidRPr="007B69FD">
        <w:t>Paul</w:t>
      </w:r>
      <w:r w:rsidR="00345B02" w:rsidRPr="007B69FD">
        <w:t xml:space="preserve"> prayed that God would strengthen them, so they would be able to endure and have patience. </w:t>
      </w:r>
      <w:r w:rsidR="000174F5" w:rsidRPr="007B69FD">
        <w:t>[1:11]</w:t>
      </w:r>
    </w:p>
    <w:p w14:paraId="605DF8B6" w14:textId="045F9058" w:rsidR="00345B02" w:rsidRPr="007B69FD" w:rsidRDefault="007016D3" w:rsidP="002F163F">
      <w:pPr>
        <w:pStyle w:val="Checklist"/>
      </w:pPr>
      <w:r w:rsidRPr="007B69FD">
        <w:t>Paul</w:t>
      </w:r>
      <w:r w:rsidR="00345B02" w:rsidRPr="007B69FD">
        <w:t xml:space="preserve"> prayed that they would be thankful to God because he made them able to share in his inheritance. </w:t>
      </w:r>
      <w:r w:rsidR="000174F5" w:rsidRPr="007B69FD">
        <w:t>[1:12]</w:t>
      </w:r>
    </w:p>
    <w:p w14:paraId="101B52EF" w14:textId="77777777" w:rsidR="00345B02" w:rsidRPr="007B69FD" w:rsidRDefault="00345B02" w:rsidP="002F163F">
      <w:pPr>
        <w:pStyle w:val="Part2"/>
      </w:pPr>
      <w:r w:rsidRPr="007B69FD">
        <w:t>Part 2</w:t>
      </w:r>
    </w:p>
    <w:p w14:paraId="0349551F" w14:textId="6B9A98B9" w:rsidR="00345B02" w:rsidRPr="007B69FD" w:rsidRDefault="003947E5" w:rsidP="002F163F">
      <w:pPr>
        <w:pStyle w:val="Answerortell"/>
      </w:pPr>
      <w:r>
        <w:t>Answer the following questions from the specified verses.</w:t>
      </w:r>
    </w:p>
    <w:p w14:paraId="2F5345E1" w14:textId="78372616" w:rsidR="00345B02" w:rsidRPr="007B69FD" w:rsidRDefault="007016D3" w:rsidP="0099152C">
      <w:pPr>
        <w:numPr>
          <w:ilvl w:val="0"/>
          <w:numId w:val="29"/>
        </w:numPr>
        <w:rPr>
          <w:sz w:val="20"/>
          <w:szCs w:val="20"/>
        </w:rPr>
      </w:pPr>
      <w:r w:rsidRPr="007B69FD">
        <w:rPr>
          <w:sz w:val="20"/>
          <w:szCs w:val="20"/>
        </w:rPr>
        <w:t xml:space="preserve">[1:1-2] </w:t>
      </w:r>
      <w:r w:rsidR="000174F5">
        <w:rPr>
          <w:sz w:val="20"/>
          <w:szCs w:val="20"/>
        </w:rPr>
        <w:tab/>
      </w:r>
      <w:r w:rsidR="005F742B">
        <w:rPr>
          <w:sz w:val="20"/>
          <w:szCs w:val="20"/>
        </w:rPr>
        <w:t xml:space="preserve"> </w:t>
      </w:r>
      <w:r w:rsidRPr="007B69FD">
        <w:rPr>
          <w:sz w:val="20"/>
          <w:szCs w:val="20"/>
        </w:rPr>
        <w:t>What</w:t>
      </w:r>
      <w:r w:rsidR="00345B02" w:rsidRPr="007B69FD">
        <w:rPr>
          <w:sz w:val="20"/>
          <w:szCs w:val="20"/>
        </w:rPr>
        <w:t xml:space="preserve"> do verses 1 and 2 tell us about who wrote this letter and those he wrote it to? </w:t>
      </w:r>
    </w:p>
    <w:p w14:paraId="28AC8463" w14:textId="77777777" w:rsidR="00345B02" w:rsidRPr="007B69FD" w:rsidRDefault="00345B02" w:rsidP="00345B02">
      <w:pPr>
        <w:ind w:left="720"/>
        <w:rPr>
          <w:sz w:val="20"/>
          <w:szCs w:val="20"/>
        </w:rPr>
      </w:pPr>
      <w:r w:rsidRPr="007B69FD">
        <w:rPr>
          <w:sz w:val="20"/>
          <w:szCs w:val="20"/>
        </w:rPr>
        <w:t>The letter was from Paul, an apostle of Christ Jesus, and Timothy, a brother in Christ. It was sent to the believers in Colossae.</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w:numPr>
          <w:ilvl w:val="0"/>
          <w:numId w:val="29"/>
        </w:numPr>
        <w:rPr>
          <w:sz w:val="20"/>
          <w:szCs w:val="20"/>
        </w:rPr>
      </w:pPr>
      <w:r w:rsidRPr="007B69FD">
        <w:rPr>
          <w:sz w:val="20"/>
          <w:szCs w:val="20"/>
        </w:rPr>
        <w:t xml:space="preserve">[1:1-3] </w:t>
      </w:r>
      <w:r w:rsidR="000174F5">
        <w:rPr>
          <w:sz w:val="20"/>
          <w:szCs w:val="20"/>
        </w:rPr>
        <w:tab/>
      </w:r>
      <w:r w:rsidR="005F742B">
        <w:rPr>
          <w:sz w:val="20"/>
          <w:szCs w:val="20"/>
        </w:rPr>
        <w:t xml:space="preserve"> </w:t>
      </w:r>
      <w:r w:rsidRPr="007B69FD">
        <w:rPr>
          <w:sz w:val="20"/>
          <w:szCs w:val="20"/>
        </w:rPr>
        <w:t>Who</w:t>
      </w:r>
      <w:r w:rsidR="00345B02" w:rsidRPr="007B69FD">
        <w:rPr>
          <w:sz w:val="20"/>
          <w:szCs w:val="20"/>
        </w:rPr>
        <w:t xml:space="preserve"> do you think was the main author of the letter? How do you know? </w:t>
      </w:r>
    </w:p>
    <w:p w14:paraId="7DDAC348" w14:textId="0FC3C9B0" w:rsidR="00345B02" w:rsidRPr="007B69FD" w:rsidRDefault="00345B02" w:rsidP="48114252">
      <w:pPr>
        <w:ind w:left="720"/>
        <w:rPr>
          <w:sz w:val="20"/>
          <w:szCs w:val="20"/>
          <w:lang w:val="en-US"/>
        </w:rPr>
      </w:pPr>
      <w:r w:rsidRPr="48114252">
        <w:rPr>
          <w:i/>
          <w:iCs/>
          <w:sz w:val="20"/>
          <w:szCs w:val="20"/>
          <w:lang w:val="en-US"/>
        </w:rPr>
        <w:t>(Answer may vary.)</w:t>
      </w:r>
      <w:r w:rsidRPr="48114252">
        <w:rPr>
          <w:sz w:val="20"/>
          <w:szCs w:val="20"/>
          <w:lang w:val="en-US"/>
        </w:rPr>
        <w:t xml:space="preserve"> From the whole letter (especially the end of it), </w:t>
      </w:r>
      <w:r w:rsidR="008D2632" w:rsidRPr="48114252">
        <w:rPr>
          <w:sz w:val="20"/>
          <w:szCs w:val="20"/>
          <w:lang w:val="en-US"/>
        </w:rPr>
        <w:t>it is evident</w:t>
      </w:r>
      <w:r w:rsidRPr="48114252">
        <w:rPr>
          <w:sz w:val="20"/>
          <w:szCs w:val="20"/>
          <w:lang w:val="en-US"/>
        </w:rPr>
        <w:t xml:space="preserve"> that Paul was the main author. Paul’s name was also listed first, which is one of the ways the letter shows that he was the main author. </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w:numPr>
          <w:ilvl w:val="0"/>
          <w:numId w:val="29"/>
        </w:numPr>
        <w:rPr>
          <w:sz w:val="20"/>
          <w:szCs w:val="20"/>
        </w:rPr>
      </w:pPr>
      <w:r w:rsidRPr="007B69FD">
        <w:rPr>
          <w:sz w:val="20"/>
          <w:szCs w:val="20"/>
        </w:rPr>
        <w:t xml:space="preserve">[1:1] </w:t>
      </w:r>
      <w:r w:rsidR="000174F5">
        <w:rPr>
          <w:sz w:val="20"/>
          <w:szCs w:val="20"/>
        </w:rPr>
        <w:tab/>
      </w:r>
      <w:r w:rsidRPr="007B69FD">
        <w:rPr>
          <w:sz w:val="20"/>
          <w:szCs w:val="20"/>
        </w:rPr>
        <w:t>Why</w:t>
      </w:r>
      <w:r w:rsidR="00345B02" w:rsidRPr="007B69FD">
        <w:rPr>
          <w:sz w:val="20"/>
          <w:szCs w:val="20"/>
        </w:rPr>
        <w:t xml:space="preserve"> do you think Paul mentioned Timothy? </w:t>
      </w:r>
    </w:p>
    <w:p w14:paraId="63EF36EE" w14:textId="77777777" w:rsidR="00345B02" w:rsidRPr="007B69FD" w:rsidRDefault="00345B02" w:rsidP="48114252">
      <w:pPr>
        <w:ind w:left="720"/>
        <w:rPr>
          <w:sz w:val="20"/>
          <w:szCs w:val="20"/>
          <w:lang w:val="en-US"/>
        </w:rPr>
      </w:pPr>
      <w:r w:rsidRPr="48114252">
        <w:rPr>
          <w:i/>
          <w:iCs/>
          <w:sz w:val="20"/>
          <w:szCs w:val="20"/>
          <w:lang w:val="en-US"/>
        </w:rPr>
        <w:t>(Answer may vary.)</w:t>
      </w:r>
      <w:r w:rsidRPr="48114252">
        <w:rPr>
          <w:sz w:val="20"/>
          <w:szCs w:val="20"/>
          <w:lang w:val="en-US"/>
        </w:rPr>
        <w:t xml:space="preserve"> Perhaps Paul wrote Timothy’s name here because the Colossians knew him, and he was with Paul at that time. Or perhaps Timothy also wrote down the words of the letter as Paul </w:t>
      </w:r>
      <w:proofErr w:type="gramStart"/>
      <w:r w:rsidRPr="48114252">
        <w:rPr>
          <w:sz w:val="20"/>
          <w:szCs w:val="20"/>
          <w:lang w:val="en-US"/>
        </w:rPr>
        <w:t>spoke</w:t>
      </w:r>
      <w:proofErr w:type="gramEnd"/>
      <w:r w:rsidRPr="48114252">
        <w:rPr>
          <w:sz w:val="20"/>
          <w:szCs w:val="20"/>
          <w:lang w:val="en-US"/>
        </w:rPr>
        <w:t xml:space="preserve"> them to him.</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w:numPr>
          <w:ilvl w:val="0"/>
          <w:numId w:val="29"/>
        </w:numPr>
        <w:rPr>
          <w:sz w:val="20"/>
          <w:szCs w:val="20"/>
        </w:rPr>
      </w:pPr>
      <w:r w:rsidRPr="007B69FD">
        <w:rPr>
          <w:sz w:val="20"/>
          <w:szCs w:val="20"/>
        </w:rPr>
        <w:t xml:space="preserve">[1:4] </w:t>
      </w:r>
      <w:r w:rsidR="000174F5">
        <w:rPr>
          <w:sz w:val="20"/>
          <w:szCs w:val="20"/>
        </w:rPr>
        <w:tab/>
      </w:r>
      <w:r w:rsidRPr="007B69FD">
        <w:rPr>
          <w:sz w:val="20"/>
          <w:szCs w:val="20"/>
        </w:rPr>
        <w:t>What</w:t>
      </w:r>
      <w:r w:rsidR="00345B02" w:rsidRPr="007B69FD">
        <w:rPr>
          <w:sz w:val="20"/>
          <w:szCs w:val="20"/>
        </w:rPr>
        <w:t xml:space="preserve"> did Paul and Timothy hear about the Colossian believers? </w:t>
      </w:r>
    </w:p>
    <w:p w14:paraId="29C70771" w14:textId="77777777" w:rsidR="00345B02" w:rsidRPr="007B69FD" w:rsidRDefault="00345B02" w:rsidP="00345B02">
      <w:pPr>
        <w:ind w:left="720"/>
        <w:rPr>
          <w:sz w:val="20"/>
          <w:szCs w:val="20"/>
        </w:rPr>
      </w:pPr>
      <w:r w:rsidRPr="007B69FD">
        <w:rPr>
          <w:sz w:val="20"/>
          <w:szCs w:val="20"/>
        </w:rPr>
        <w:t>They heard of the Colossians’ faith in Jesus Christ and their love for his people.</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w:numPr>
          <w:ilvl w:val="0"/>
          <w:numId w:val="29"/>
        </w:numPr>
        <w:rPr>
          <w:sz w:val="20"/>
          <w:szCs w:val="20"/>
        </w:rPr>
      </w:pPr>
      <w:r w:rsidRPr="007B69FD">
        <w:rPr>
          <w:sz w:val="20"/>
          <w:szCs w:val="20"/>
        </w:rPr>
        <w:t>[1:5]</w:t>
      </w:r>
      <w:r w:rsidR="00345B02" w:rsidRPr="007B69FD">
        <w:rPr>
          <w:sz w:val="20"/>
          <w:szCs w:val="20"/>
        </w:rPr>
        <w:t xml:space="preserve"> </w:t>
      </w:r>
      <w:r w:rsidR="000174F5">
        <w:rPr>
          <w:sz w:val="20"/>
          <w:szCs w:val="20"/>
        </w:rPr>
        <w:tab/>
      </w:r>
      <w:r w:rsidR="00345B02" w:rsidRPr="007B69FD">
        <w:rPr>
          <w:sz w:val="20"/>
          <w:szCs w:val="20"/>
        </w:rPr>
        <w:t xml:space="preserve">Why did the Colossian believers have faith and love? </w:t>
      </w:r>
    </w:p>
    <w:p w14:paraId="1567014D" w14:textId="77777777" w:rsidR="00345B02" w:rsidRPr="007B69FD" w:rsidRDefault="00345B02" w:rsidP="00345B02">
      <w:pPr>
        <w:ind w:left="720"/>
        <w:rPr>
          <w:sz w:val="20"/>
          <w:szCs w:val="20"/>
        </w:rPr>
      </w:pPr>
      <w:r w:rsidRPr="007B69FD">
        <w:rPr>
          <w:sz w:val="20"/>
          <w:szCs w:val="20"/>
        </w:rPr>
        <w:t>They had faith and love because they had hope in the reward they would receive in heaven.</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was the gospel doing? </w:t>
      </w:r>
    </w:p>
    <w:p w14:paraId="0689073E" w14:textId="77777777" w:rsidR="00345B02" w:rsidRPr="007B69FD" w:rsidRDefault="00345B02" w:rsidP="00345B02">
      <w:pPr>
        <w:ind w:left="720"/>
        <w:rPr>
          <w:sz w:val="20"/>
          <w:szCs w:val="20"/>
        </w:rPr>
      </w:pPr>
      <w:r w:rsidRPr="007B69FD">
        <w:rPr>
          <w:sz w:val="20"/>
          <w:szCs w:val="20"/>
        </w:rPr>
        <w:t>The gospel was bearing fruit and growing throughout the world.</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do you think it meant for the gospel to bear fruit? </w:t>
      </w:r>
    </w:p>
    <w:p w14:paraId="7F09FC22" w14:textId="17B4BB37" w:rsidR="00345B02" w:rsidRPr="007B69FD" w:rsidRDefault="00345B02" w:rsidP="48114252">
      <w:pPr>
        <w:ind w:left="720"/>
        <w:rPr>
          <w:sz w:val="20"/>
          <w:szCs w:val="20"/>
          <w:lang w:val="en-US"/>
        </w:rPr>
      </w:pPr>
      <w:r w:rsidRPr="48114252">
        <w:rPr>
          <w:sz w:val="20"/>
          <w:szCs w:val="20"/>
          <w:lang w:val="en-US"/>
        </w:rPr>
        <w:t>It probably meant that more and more people heard and believed the gospel.</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w:numPr>
          <w:ilvl w:val="0"/>
          <w:numId w:val="29"/>
        </w:numPr>
        <w:rPr>
          <w:sz w:val="20"/>
          <w:szCs w:val="20"/>
        </w:rPr>
      </w:pPr>
      <w:r w:rsidRPr="007B69FD">
        <w:rPr>
          <w:sz w:val="20"/>
          <w:szCs w:val="20"/>
        </w:rPr>
        <w:t xml:space="preserve">[1:7] </w:t>
      </w:r>
      <w:r w:rsidR="000174F5">
        <w:rPr>
          <w:sz w:val="20"/>
          <w:szCs w:val="20"/>
        </w:rPr>
        <w:tab/>
      </w:r>
      <w:r w:rsidRPr="007B69FD">
        <w:rPr>
          <w:sz w:val="20"/>
          <w:szCs w:val="20"/>
        </w:rPr>
        <w:t>How</w:t>
      </w:r>
      <w:r w:rsidR="00345B02" w:rsidRPr="007B69FD">
        <w:rPr>
          <w:sz w:val="20"/>
          <w:szCs w:val="20"/>
        </w:rPr>
        <w:t xml:space="preserve"> did the Colossians learn the gospel? </w:t>
      </w:r>
    </w:p>
    <w:p w14:paraId="4FC07886" w14:textId="77777777" w:rsidR="00345B02" w:rsidRPr="007B69FD" w:rsidRDefault="00345B02" w:rsidP="00345B02">
      <w:pPr>
        <w:ind w:left="720"/>
        <w:rPr>
          <w:sz w:val="20"/>
          <w:szCs w:val="20"/>
        </w:rPr>
      </w:pPr>
      <w:r w:rsidRPr="007B69FD">
        <w:rPr>
          <w:sz w:val="20"/>
          <w:szCs w:val="20"/>
        </w:rPr>
        <w:t>Epaphras preached the gospel to them.</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w:rPr>
          <w:sz w:val="20"/>
          <w:szCs w:val="20"/>
        </w:rPr>
      </w:pPr>
      <w:r w:rsidRPr="007B69FD">
        <w:br w:type="page"/>
      </w:r>
      <w:r w:rsidRPr="007B69FD">
        <w:rPr>
          <w:b/>
          <w:sz w:val="20"/>
          <w:szCs w:val="20"/>
        </w:rPr>
        <w:lastRenderedPageBreak/>
        <w:t>Colossians 1:1-12 continued</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w:numPr>
          <w:ilvl w:val="0"/>
          <w:numId w:val="29"/>
        </w:numPr>
        <w:rPr>
          <w:sz w:val="20"/>
          <w:szCs w:val="20"/>
        </w:rPr>
      </w:pPr>
      <w:r w:rsidRPr="007B69FD">
        <w:rPr>
          <w:sz w:val="20"/>
          <w:szCs w:val="20"/>
        </w:rPr>
        <w:t xml:space="preserve">[1:9-12] </w:t>
      </w:r>
      <w:r w:rsidR="000174F5">
        <w:rPr>
          <w:sz w:val="20"/>
          <w:szCs w:val="20"/>
        </w:rPr>
        <w:tab/>
      </w:r>
      <w:r w:rsidRPr="007B69FD">
        <w:rPr>
          <w:sz w:val="20"/>
          <w:szCs w:val="20"/>
        </w:rPr>
        <w:t>What</w:t>
      </w:r>
      <w:r w:rsidR="00345B02" w:rsidRPr="007B69FD">
        <w:rPr>
          <w:sz w:val="20"/>
          <w:szCs w:val="20"/>
        </w:rPr>
        <w:t xml:space="preserve"> was Paul’s prayer for the church? </w:t>
      </w:r>
    </w:p>
    <w:p w14:paraId="73DB29E6" w14:textId="77777777" w:rsidR="00345B02" w:rsidRPr="007B69FD" w:rsidRDefault="00345B02" w:rsidP="00345B02">
      <w:pPr>
        <w:ind w:left="720"/>
        <w:rPr>
          <w:sz w:val="20"/>
          <w:szCs w:val="20"/>
        </w:rPr>
      </w:pPr>
      <w:r w:rsidRPr="007B69FD">
        <w:rPr>
          <w:sz w:val="20"/>
          <w:szCs w:val="20"/>
        </w:rPr>
        <w:t>Paul prayed that they would:</w:t>
      </w:r>
    </w:p>
    <w:p w14:paraId="39E348D4"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filled with the knowledge of his (God’s) will</w:t>
      </w:r>
    </w:p>
    <w:p w14:paraId="5F6DB29F"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all wisdom and spiritual understanding</w:t>
      </w:r>
    </w:p>
    <w:p w14:paraId="0E6A7427"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live in a way to please God</w:t>
      </w:r>
    </w:p>
    <w:p w14:paraId="24F6AF59" w14:textId="77777777" w:rsidR="00345B02" w:rsidRPr="007B69FD" w:rsidRDefault="00345B02" w:rsidP="0099152C">
      <w:pPr>
        <w:numPr>
          <w:ilvl w:val="0"/>
          <w:numId w:val="30"/>
        </w:numPr>
        <w:tabs>
          <w:tab w:val="left" w:pos="432"/>
        </w:tabs>
        <w:ind w:left="1080" w:hanging="180"/>
        <w:rPr>
          <w:sz w:val="20"/>
          <w:szCs w:val="20"/>
          <w:lang w:val="en-US"/>
        </w:rPr>
      </w:pPr>
      <w:r w:rsidRPr="48114252">
        <w:rPr>
          <w:sz w:val="20"/>
          <w:szCs w:val="20"/>
          <w:lang w:val="en-US"/>
        </w:rPr>
        <w:t xml:space="preserve">  bear fruit in every good work</w:t>
      </w:r>
    </w:p>
    <w:p w14:paraId="26B19F22"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grow in the knowledge of God</w:t>
      </w:r>
    </w:p>
    <w:p w14:paraId="07329ED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strengthened with God’s might</w:t>
      </w:r>
    </w:p>
    <w:p w14:paraId="3C055103"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great endurance and patience</w:t>
      </w:r>
    </w:p>
    <w:p w14:paraId="3301B9E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joyfully give thanks to God</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w:numPr>
          <w:ilvl w:val="0"/>
          <w:numId w:val="29"/>
        </w:numPr>
        <w:tabs>
          <w:tab w:val="left" w:pos="432"/>
        </w:tabs>
        <w:rPr>
          <w:sz w:val="20"/>
          <w:szCs w:val="20"/>
        </w:rPr>
      </w:pPr>
      <w:r w:rsidRPr="007B69FD">
        <w:rPr>
          <w:sz w:val="20"/>
          <w:szCs w:val="20"/>
        </w:rPr>
        <w:t xml:space="preserve">[1:12] </w:t>
      </w:r>
      <w:r w:rsidR="000174F5">
        <w:rPr>
          <w:sz w:val="20"/>
          <w:szCs w:val="20"/>
        </w:rPr>
        <w:tab/>
      </w:r>
      <w:r w:rsidRPr="007B69FD">
        <w:rPr>
          <w:sz w:val="20"/>
          <w:szCs w:val="20"/>
        </w:rPr>
        <w:t>For</w:t>
      </w:r>
      <w:r w:rsidR="00345B02" w:rsidRPr="007B69FD">
        <w:rPr>
          <w:sz w:val="20"/>
          <w:szCs w:val="20"/>
        </w:rPr>
        <w:t xml:space="preserve"> what reason did Paul want the Colossians to give thanks to God? </w:t>
      </w:r>
    </w:p>
    <w:p w14:paraId="15A1CD40" w14:textId="77777777" w:rsidR="00345B02" w:rsidRPr="007B69FD" w:rsidRDefault="00345B02" w:rsidP="00345B02">
      <w:pPr>
        <w:tabs>
          <w:tab w:val="left" w:pos="432"/>
        </w:tabs>
        <w:ind w:left="720"/>
        <w:rPr>
          <w:sz w:val="20"/>
          <w:szCs w:val="20"/>
        </w:rPr>
      </w:pPr>
      <w:r w:rsidRPr="007B69FD">
        <w:rPr>
          <w:sz w:val="20"/>
          <w:szCs w:val="20"/>
        </w:rPr>
        <w:t>Paul wanted them to give thanks to God because he had given them the inheritance of God’s holy people.</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w:rPr>
          <w:b/>
          <w:sz w:val="20"/>
          <w:szCs w:val="20"/>
        </w:rPr>
      </w:pPr>
      <w:r w:rsidRPr="007B69FD">
        <w:rPr>
          <w:b/>
          <w:sz w:val="20"/>
          <w:szCs w:val="20"/>
        </w:rPr>
        <w:t>Comment Section:</w:t>
      </w:r>
    </w:p>
    <w:p w14:paraId="5D930CCD" w14:textId="77777777" w:rsidR="002F163F" w:rsidRPr="007B69FD" w:rsidRDefault="002F163F">
      <w:pPr>
        <w:spacing w:line="240" w:lineRule="auto"/>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w:pStyle w:val="Heading1"/>
        <w:rPr>
          <w:b/>
          <w:szCs w:val="44"/>
        </w:rPr>
      </w:pPr>
      <w:bookmarkStart w:id="61" w:name="_Toc166194278"/>
      <w:r w:rsidRPr="007B69FD">
        <w:rPr>
          <w:b/>
          <w:szCs w:val="44"/>
        </w:rPr>
        <w:lastRenderedPageBreak/>
        <w:t>Colossians 1:13-23</w:t>
      </w:r>
      <w:bookmarkEnd w:id="61"/>
    </w:p>
    <w:p w14:paraId="4A559C5F" w14:textId="77777777" w:rsidR="00170DC8" w:rsidRPr="00170DC8" w:rsidRDefault="00170DC8" w:rsidP="00170DC8">
      <w:pPr>
        <w:pStyle w:val="Background"/>
        <w:rPr>
          <w:b/>
          <w:bCs w:val="0"/>
          <w:i/>
          <w:iCs/>
        </w:rPr>
      </w:pPr>
      <w:r w:rsidRPr="00170DC8">
        <w:rPr>
          <w:b/>
          <w:bCs w:val="0"/>
          <w:i/>
          <w:iCs/>
        </w:rPr>
        <w:t>Read the passage.</w:t>
      </w:r>
    </w:p>
    <w:p w14:paraId="516F577B" w14:textId="77777777" w:rsidR="00345B02" w:rsidRPr="007B69FD" w:rsidRDefault="00345B02" w:rsidP="002F163F">
      <w:pPr>
        <w:pStyle w:val="Part1"/>
      </w:pPr>
      <w:r w:rsidRPr="007B69FD">
        <w:t>Part 1</w:t>
      </w:r>
    </w:p>
    <w:p w14:paraId="377BEE8A" w14:textId="09204167" w:rsidR="00345B02" w:rsidRPr="007B69FD" w:rsidRDefault="00345B02" w:rsidP="002F163F">
      <w:pPr>
        <w:pStyle w:val="Answerortell"/>
      </w:pPr>
      <w:r w:rsidRPr="007B69FD">
        <w:t xml:space="preserve">Tell in your own words what you just read in </w:t>
      </w:r>
      <w:r w:rsidR="003947E5">
        <w:t>this passage</w:t>
      </w:r>
      <w:r w:rsidRPr="007B69FD">
        <w:t>.</w:t>
      </w:r>
    </w:p>
    <w:p w14:paraId="287AEA58" w14:textId="0B7A194B" w:rsidR="00345B02" w:rsidRPr="007B69FD" w:rsidRDefault="00345B02" w:rsidP="002F163F">
      <w:pPr>
        <w:pStyle w:val="Checklist"/>
      </w:pPr>
      <w:r w:rsidRPr="007B69FD">
        <w:t xml:space="preserve">Paul said that God rescued the Colossians from evil and brought them to his Son’s kingdom. </w:t>
      </w:r>
      <w:r w:rsidR="000174F5" w:rsidRPr="007B69FD">
        <w:t>[1:13-14]</w:t>
      </w:r>
    </w:p>
    <w:p w14:paraId="0E7CED04" w14:textId="1D855672" w:rsidR="00345B02" w:rsidRPr="007B69FD" w:rsidRDefault="00C93D46" w:rsidP="002F163F">
      <w:pPr>
        <w:pStyle w:val="Checklist"/>
      </w:pPr>
      <w:r w:rsidRPr="007B69FD">
        <w:t>The</w:t>
      </w:r>
      <w:r w:rsidR="00345B02" w:rsidRPr="007B69FD">
        <w:t xml:space="preserve"> Son is the image of the invisible God. All things were created in him and for him, and he existed before all things. </w:t>
      </w:r>
      <w:r w:rsidR="000174F5" w:rsidRPr="007B69FD">
        <w:t>[1:15-17]</w:t>
      </w:r>
    </w:p>
    <w:p w14:paraId="699D6B06" w14:textId="7AF4966B" w:rsidR="00345B02" w:rsidRPr="007B69FD" w:rsidRDefault="00C93D46" w:rsidP="002F163F">
      <w:pPr>
        <w:pStyle w:val="Checklist"/>
      </w:pPr>
      <w:r w:rsidRPr="007B69FD">
        <w:t>The</w:t>
      </w:r>
      <w:r w:rsidR="00345B02" w:rsidRPr="007B69FD">
        <w:t xml:space="preserve"> Son is the leader of the church, the first to be resurrected, and God’s fullness lives in him. </w:t>
      </w:r>
      <w:r w:rsidR="000174F5" w:rsidRPr="007B69FD">
        <w:t>[1:18-19]</w:t>
      </w:r>
    </w:p>
    <w:p w14:paraId="571FA456" w14:textId="23174CA0" w:rsidR="00345B02" w:rsidRPr="007B69FD" w:rsidRDefault="00C93D46" w:rsidP="002F163F">
      <w:pPr>
        <w:pStyle w:val="Checklist"/>
      </w:pPr>
      <w:r w:rsidRPr="007B69FD">
        <w:t>God</w:t>
      </w:r>
      <w:r w:rsidR="00345B02" w:rsidRPr="007B69FD">
        <w:t xml:space="preserve"> made peace with all things through the death of his Son. </w:t>
      </w:r>
      <w:r w:rsidR="000174F5" w:rsidRPr="007B69FD">
        <w:t>[1:20]</w:t>
      </w:r>
    </w:p>
    <w:p w14:paraId="73F06B4E" w14:textId="72A30CA8" w:rsidR="00345B02" w:rsidRPr="007B69FD" w:rsidRDefault="00C93D46" w:rsidP="002F163F">
      <w:pPr>
        <w:pStyle w:val="Checklist"/>
      </w:pPr>
      <w:r w:rsidRPr="007B69FD">
        <w:t>Because</w:t>
      </w:r>
      <w:r w:rsidR="00345B02" w:rsidRPr="007B69FD">
        <w:t xml:space="preserve"> of the Son’s death, believers who continue in the faith are presented as holy and blameless. </w:t>
      </w:r>
      <w:r w:rsidR="000174F5" w:rsidRPr="007B69FD">
        <w:t>[1:21-23]</w:t>
      </w:r>
    </w:p>
    <w:p w14:paraId="75507D17" w14:textId="77777777" w:rsidR="00345B02" w:rsidRPr="007B69FD" w:rsidRDefault="00345B02" w:rsidP="002F163F">
      <w:pPr>
        <w:pStyle w:val="Part2"/>
      </w:pPr>
      <w:r w:rsidRPr="007B69FD">
        <w:t>Part 2</w:t>
      </w:r>
    </w:p>
    <w:p w14:paraId="2BDBDFFB" w14:textId="0978CC05" w:rsidR="00345B02" w:rsidRPr="007B69FD" w:rsidRDefault="003947E5" w:rsidP="002F163F">
      <w:pPr>
        <w:pStyle w:val="Answerortell"/>
      </w:pPr>
      <w:r>
        <w:t>Answer the following questions from the specified verses.</w:t>
      </w:r>
    </w:p>
    <w:p w14:paraId="2D2C6724" w14:textId="74297CA5" w:rsidR="00345B02" w:rsidRPr="007B69FD" w:rsidRDefault="00C93D46" w:rsidP="0099152C">
      <w:pPr>
        <w:numPr>
          <w:ilvl w:val="0"/>
          <w:numId w:val="31"/>
        </w:numPr>
        <w:rPr>
          <w:sz w:val="20"/>
          <w:szCs w:val="20"/>
        </w:rPr>
      </w:pPr>
      <w:r w:rsidRPr="007B69FD">
        <w:rPr>
          <w:sz w:val="20"/>
          <w:szCs w:val="20"/>
        </w:rPr>
        <w:t xml:space="preserve">[1:13] </w:t>
      </w:r>
      <w:r w:rsidR="000174F5">
        <w:rPr>
          <w:sz w:val="20"/>
          <w:szCs w:val="20"/>
        </w:rPr>
        <w:tab/>
      </w:r>
      <w:r w:rsidRPr="007B69FD">
        <w:rPr>
          <w:sz w:val="20"/>
          <w:szCs w:val="20"/>
        </w:rPr>
        <w:t>What</w:t>
      </w:r>
      <w:r w:rsidR="00345B02" w:rsidRPr="007B69FD">
        <w:rPr>
          <w:sz w:val="20"/>
          <w:szCs w:val="20"/>
        </w:rPr>
        <w:t xml:space="preserve"> did God rescue Paul, Timothy, and the Colossian believers from? </w:t>
      </w:r>
    </w:p>
    <w:p w14:paraId="1B7DAA72" w14:textId="77777777" w:rsidR="00345B02" w:rsidRPr="007B69FD" w:rsidRDefault="00345B02" w:rsidP="00345B02">
      <w:pPr>
        <w:ind w:left="720"/>
        <w:rPr>
          <w:sz w:val="20"/>
          <w:szCs w:val="20"/>
        </w:rPr>
      </w:pPr>
      <w:r w:rsidRPr="007B69FD">
        <w:rPr>
          <w:sz w:val="20"/>
          <w:szCs w:val="20"/>
        </w:rPr>
        <w:t>He rescued them from the power of sin and evil.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w:numPr>
          <w:ilvl w:val="0"/>
          <w:numId w:val="31"/>
        </w:numPr>
        <w:rPr>
          <w:sz w:val="20"/>
          <w:szCs w:val="20"/>
          <w:lang w:val="en-US"/>
        </w:rPr>
      </w:pPr>
      <w:r w:rsidRPr="48114252">
        <w:rPr>
          <w:sz w:val="20"/>
          <w:szCs w:val="20"/>
          <w:lang w:val="en-US"/>
        </w:rPr>
        <w:t xml:space="preserve">[1:14] </w:t>
      </w:r>
      <w:r w:rsidR="000174F5">
        <w:rPr>
          <w:sz w:val="20"/>
          <w:szCs w:val="20"/>
          <w:lang w:val="en-US"/>
        </w:rPr>
        <w:tab/>
      </w:r>
      <w:r w:rsidR="00345B02" w:rsidRPr="48114252">
        <w:rPr>
          <w:sz w:val="20"/>
          <w:szCs w:val="20"/>
          <w:lang w:val="en-US"/>
        </w:rPr>
        <w:t xml:space="preserve">What does Paul say believers have because of the </w:t>
      </w:r>
      <w:proofErr w:type="gramStart"/>
      <w:r w:rsidR="00345B02" w:rsidRPr="48114252">
        <w:rPr>
          <w:sz w:val="20"/>
          <w:szCs w:val="20"/>
          <w:lang w:val="en-US"/>
        </w:rPr>
        <w:t>Son</w:t>
      </w:r>
      <w:proofErr w:type="gramEnd"/>
      <w:r w:rsidR="00345B02" w:rsidRPr="48114252">
        <w:rPr>
          <w:sz w:val="20"/>
          <w:szCs w:val="20"/>
          <w:lang w:val="en-US"/>
        </w:rPr>
        <w:t xml:space="preserve">? </w:t>
      </w:r>
    </w:p>
    <w:p w14:paraId="3428569C" w14:textId="77777777" w:rsidR="00345B02" w:rsidRPr="007B69FD" w:rsidRDefault="00345B02" w:rsidP="00345B02">
      <w:pPr>
        <w:ind w:left="720"/>
        <w:rPr>
          <w:sz w:val="20"/>
          <w:szCs w:val="20"/>
        </w:rPr>
      </w:pPr>
      <w:r w:rsidRPr="007B69FD">
        <w:rPr>
          <w:sz w:val="20"/>
          <w:szCs w:val="20"/>
        </w:rPr>
        <w:t>They have redemption and the forgiveness of sins.</w:t>
      </w:r>
    </w:p>
    <w:p w14:paraId="0A8F7824" w14:textId="77777777" w:rsidR="00345B02" w:rsidRPr="007B69FD" w:rsidRDefault="00345B02" w:rsidP="00345B02">
      <w:pPr>
        <w:ind w:left="720"/>
        <w:rPr>
          <w:sz w:val="20"/>
          <w:szCs w:val="20"/>
        </w:rPr>
      </w:pPr>
      <w:r w:rsidRPr="007B69FD">
        <w:rPr>
          <w:sz w:val="20"/>
          <w:szCs w:val="20"/>
        </w:rPr>
        <w:t xml:space="preserve"> </w:t>
      </w:r>
    </w:p>
    <w:p w14:paraId="3D00ABE9" w14:textId="6653FB4C" w:rsidR="00345B02" w:rsidRPr="007B69FD" w:rsidRDefault="00C93D46" w:rsidP="0099152C">
      <w:pPr>
        <w:numPr>
          <w:ilvl w:val="0"/>
          <w:numId w:val="31"/>
        </w:numPr>
        <w:rPr>
          <w:sz w:val="20"/>
          <w:szCs w:val="20"/>
        </w:rPr>
      </w:pPr>
      <w:r w:rsidRPr="007B69FD">
        <w:rPr>
          <w:sz w:val="20"/>
          <w:szCs w:val="20"/>
        </w:rPr>
        <w:t xml:space="preserve">[1:15] </w:t>
      </w:r>
      <w:r w:rsidR="000174F5">
        <w:rPr>
          <w:sz w:val="20"/>
          <w:szCs w:val="20"/>
        </w:rPr>
        <w:tab/>
      </w:r>
      <w:r w:rsidRPr="007B69FD">
        <w:rPr>
          <w:sz w:val="20"/>
          <w:szCs w:val="20"/>
        </w:rPr>
        <w:t>The</w:t>
      </w:r>
      <w:r w:rsidR="00345B02" w:rsidRPr="007B69FD">
        <w:rPr>
          <w:sz w:val="20"/>
          <w:szCs w:val="20"/>
        </w:rPr>
        <w:t xml:space="preserve"> Son is whose image? </w:t>
      </w:r>
    </w:p>
    <w:p w14:paraId="5DCFD146" w14:textId="77777777" w:rsidR="00345B02" w:rsidRPr="007B69FD" w:rsidRDefault="00345B02" w:rsidP="00345B02">
      <w:pPr>
        <w:ind w:left="720"/>
        <w:rPr>
          <w:sz w:val="20"/>
          <w:szCs w:val="20"/>
        </w:rPr>
      </w:pPr>
      <w:r w:rsidRPr="007B69FD">
        <w:rPr>
          <w:sz w:val="20"/>
          <w:szCs w:val="20"/>
        </w:rPr>
        <w:t>The Son is the image of the invisible God.</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w:numPr>
          <w:ilvl w:val="0"/>
          <w:numId w:val="31"/>
        </w:numPr>
        <w:rPr>
          <w:sz w:val="20"/>
          <w:szCs w:val="20"/>
          <w:lang w:val="en-US"/>
        </w:rPr>
      </w:pPr>
      <w:r w:rsidRPr="48114252">
        <w:rPr>
          <w:sz w:val="20"/>
          <w:szCs w:val="20"/>
          <w:lang w:val="en-US"/>
        </w:rPr>
        <w:t xml:space="preserve">[1:15-17] </w:t>
      </w:r>
      <w:r w:rsidR="000174F5">
        <w:rPr>
          <w:sz w:val="20"/>
          <w:szCs w:val="20"/>
          <w:lang w:val="en-US"/>
        </w:rPr>
        <w:tab/>
      </w:r>
      <w:r w:rsidR="00345B02" w:rsidRPr="48114252">
        <w:rPr>
          <w:sz w:val="20"/>
          <w:szCs w:val="20"/>
          <w:lang w:val="en-US"/>
        </w:rPr>
        <w:t xml:space="preserve">What is the </w:t>
      </w:r>
      <w:proofErr w:type="gramStart"/>
      <w:r w:rsidR="00345B02" w:rsidRPr="48114252">
        <w:rPr>
          <w:sz w:val="20"/>
          <w:szCs w:val="20"/>
          <w:lang w:val="en-US"/>
        </w:rPr>
        <w:t>Son’s</w:t>
      </w:r>
      <w:proofErr w:type="gramEnd"/>
      <w:r w:rsidR="00345B02" w:rsidRPr="48114252">
        <w:rPr>
          <w:sz w:val="20"/>
          <w:szCs w:val="20"/>
          <w:lang w:val="en-US"/>
        </w:rPr>
        <w:t xml:space="preserve"> relationship with his creation? </w:t>
      </w:r>
    </w:p>
    <w:p w14:paraId="42B96BC0" w14:textId="77777777" w:rsidR="00345B02" w:rsidRPr="007B69FD" w:rsidRDefault="00345B02" w:rsidP="00345B02">
      <w:pPr>
        <w:ind w:left="720"/>
        <w:rPr>
          <w:sz w:val="20"/>
          <w:szCs w:val="20"/>
        </w:rPr>
      </w:pPr>
      <w:r w:rsidRPr="007B69FD">
        <w:rPr>
          <w:sz w:val="20"/>
          <w:szCs w:val="20"/>
        </w:rPr>
        <w:t>The Son is the firstborn of all creation. He is before all things. All things were created in him, through him, and for him.</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is the Son’s relationship with the church? </w:t>
      </w:r>
    </w:p>
    <w:p w14:paraId="56F503B6" w14:textId="77777777" w:rsidR="00345B02" w:rsidRPr="007B69FD" w:rsidRDefault="00345B02" w:rsidP="00345B02">
      <w:pPr>
        <w:tabs>
          <w:tab w:val="left" w:pos="432"/>
        </w:tabs>
        <w:ind w:left="360"/>
        <w:rPr>
          <w:sz w:val="20"/>
          <w:szCs w:val="20"/>
        </w:rPr>
      </w:pPr>
      <w:r w:rsidRPr="007B69FD">
        <w:rPr>
          <w:sz w:val="20"/>
          <w:szCs w:val="20"/>
        </w:rPr>
        <w:t xml:space="preserve">      He is the head of the body, which is the church. </w:t>
      </w:r>
      <w:r w:rsidRPr="007B69FD">
        <w:rPr>
          <w:sz w:val="20"/>
          <w:szCs w:val="20"/>
        </w:rPr>
        <w:br/>
      </w:r>
    </w:p>
    <w:p w14:paraId="109C4678" w14:textId="6077BABB"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head of the body, which is the church? </w:t>
      </w:r>
    </w:p>
    <w:p w14:paraId="56482BE7" w14:textId="04CACF76" w:rsidR="00345B02" w:rsidRPr="007B69FD" w:rsidRDefault="00345B02"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w:t>
      </w:r>
      <w:r w:rsidR="006B04BD" w:rsidRPr="48114252">
        <w:rPr>
          <w:sz w:val="20"/>
          <w:szCs w:val="20"/>
          <w:lang w:val="en-US"/>
        </w:rPr>
        <w:t>It probably means</w:t>
      </w:r>
      <w:r w:rsidR="00175B3F" w:rsidRPr="48114252">
        <w:rPr>
          <w:sz w:val="20"/>
          <w:szCs w:val="20"/>
          <w:lang w:val="en-US"/>
        </w:rPr>
        <w:t xml:space="preserve"> </w:t>
      </w:r>
      <w:r w:rsidRPr="48114252">
        <w:rPr>
          <w:sz w:val="20"/>
          <w:szCs w:val="20"/>
          <w:lang w:val="en-US"/>
        </w:rPr>
        <w:t>that Jesus</w:t>
      </w:r>
      <w:r w:rsidR="006B04BD" w:rsidRPr="48114252">
        <w:rPr>
          <w:sz w:val="20"/>
          <w:szCs w:val="20"/>
          <w:lang w:val="en-US"/>
        </w:rPr>
        <w:t>, God</w:t>
      </w:r>
      <w:r w:rsidRPr="48114252">
        <w:rPr>
          <w:sz w:val="20"/>
          <w:szCs w:val="20"/>
          <w:lang w:val="en-US"/>
        </w:rPr>
        <w:t xml:space="preserve"> the Son</w:t>
      </w:r>
      <w:r w:rsidR="006B04BD" w:rsidRPr="48114252">
        <w:rPr>
          <w:sz w:val="20"/>
          <w:szCs w:val="20"/>
          <w:lang w:val="en-US"/>
        </w:rPr>
        <w:t>,</w:t>
      </w:r>
      <w:r w:rsidRPr="48114252">
        <w:rPr>
          <w:sz w:val="20"/>
          <w:szCs w:val="20"/>
          <w:lang w:val="en-US"/>
        </w:rPr>
        <w:t xml:space="preserve"> is the leader of the church.</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w:numPr>
          <w:ilvl w:val="0"/>
          <w:numId w:val="31"/>
        </w:numPr>
        <w:tabs>
          <w:tab w:val="left" w:pos="432"/>
        </w:tabs>
        <w:rPr>
          <w:sz w:val="20"/>
          <w:szCs w:val="20"/>
          <w:lang w:val="en-US"/>
        </w:rPr>
      </w:pPr>
      <w:r w:rsidRPr="48114252">
        <w:rPr>
          <w:sz w:val="20"/>
          <w:szCs w:val="20"/>
          <w:lang w:val="en-US"/>
        </w:rPr>
        <w:t xml:space="preserve">[1:18] </w:t>
      </w:r>
      <w:r w:rsidR="000174F5">
        <w:rPr>
          <w:sz w:val="20"/>
          <w:szCs w:val="20"/>
          <w:lang w:val="en-US"/>
        </w:rPr>
        <w:tab/>
      </w:r>
      <w:r w:rsidR="00345B02" w:rsidRPr="48114252">
        <w:rPr>
          <w:sz w:val="20"/>
          <w:szCs w:val="20"/>
          <w:lang w:val="en-US"/>
        </w:rPr>
        <w:t xml:space="preserve">What else does verse 18 say about the </w:t>
      </w:r>
      <w:proofErr w:type="gramStart"/>
      <w:r w:rsidR="00345B02" w:rsidRPr="48114252">
        <w:rPr>
          <w:sz w:val="20"/>
          <w:szCs w:val="20"/>
          <w:lang w:val="en-US"/>
        </w:rPr>
        <w:t>Son</w:t>
      </w:r>
      <w:proofErr w:type="gramEnd"/>
      <w:r w:rsidR="00345B02" w:rsidRPr="48114252">
        <w:rPr>
          <w:sz w:val="20"/>
          <w:szCs w:val="20"/>
          <w:lang w:val="en-US"/>
        </w:rPr>
        <w:t xml:space="preserve">? </w:t>
      </w:r>
    </w:p>
    <w:p w14:paraId="3727E51A" w14:textId="77777777" w:rsidR="00345B02" w:rsidRPr="007B69FD" w:rsidRDefault="00345B02" w:rsidP="00345B02">
      <w:pPr>
        <w:tabs>
          <w:tab w:val="left" w:pos="432"/>
        </w:tabs>
        <w:ind w:left="360"/>
        <w:rPr>
          <w:sz w:val="20"/>
          <w:szCs w:val="20"/>
        </w:rPr>
      </w:pPr>
      <w:r w:rsidRPr="007B69FD">
        <w:rPr>
          <w:sz w:val="20"/>
          <w:szCs w:val="20"/>
        </w:rPr>
        <w:t xml:space="preserve">       It says that he is the firstborn from among the dead, and that he will have first place in everything.</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firstborn from among the dead? </w:t>
      </w:r>
    </w:p>
    <w:p w14:paraId="54E31D96" w14:textId="1A350909" w:rsidR="00345B02" w:rsidRPr="007B69FD" w:rsidRDefault="00175B3F"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w:t>
      </w:r>
      <w:r w:rsidR="00443A26" w:rsidRPr="48114252">
        <w:rPr>
          <w:sz w:val="20"/>
          <w:szCs w:val="20"/>
          <w:lang w:val="en-US"/>
        </w:rPr>
        <w:t>This</w:t>
      </w:r>
      <w:r w:rsidR="00345B02" w:rsidRPr="48114252">
        <w:rPr>
          <w:sz w:val="20"/>
          <w:szCs w:val="20"/>
          <w:lang w:val="en-US"/>
        </w:rPr>
        <w:t xml:space="preserve"> </w:t>
      </w:r>
      <w:r w:rsidR="006B04BD" w:rsidRPr="48114252">
        <w:rPr>
          <w:sz w:val="20"/>
          <w:szCs w:val="20"/>
          <w:lang w:val="en-US"/>
        </w:rPr>
        <w:t>probably means that, as with everything else in this passage, Jesus has led the way in his</w:t>
      </w:r>
      <w:r w:rsidR="00345B02" w:rsidRPr="48114252">
        <w:rPr>
          <w:sz w:val="20"/>
          <w:szCs w:val="20"/>
          <w:lang w:val="en-US"/>
        </w:rPr>
        <w:t xml:space="preserve"> resurrection. </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w:numPr>
          <w:ilvl w:val="0"/>
          <w:numId w:val="31"/>
        </w:numPr>
        <w:tabs>
          <w:tab w:val="left" w:pos="432"/>
        </w:tabs>
        <w:rPr>
          <w:sz w:val="20"/>
          <w:szCs w:val="20"/>
        </w:rPr>
      </w:pPr>
      <w:r w:rsidRPr="007B69FD">
        <w:rPr>
          <w:sz w:val="20"/>
          <w:szCs w:val="20"/>
        </w:rPr>
        <w:t xml:space="preserve">[1:19-20] </w:t>
      </w:r>
      <w:r w:rsidR="000174F5">
        <w:rPr>
          <w:sz w:val="20"/>
          <w:szCs w:val="20"/>
        </w:rPr>
        <w:tab/>
      </w:r>
      <w:r w:rsidRPr="007B69FD">
        <w:rPr>
          <w:sz w:val="20"/>
          <w:szCs w:val="20"/>
        </w:rPr>
        <w:t>What</w:t>
      </w:r>
      <w:r w:rsidR="00345B02" w:rsidRPr="007B69FD">
        <w:rPr>
          <w:sz w:val="20"/>
          <w:szCs w:val="20"/>
        </w:rPr>
        <w:t xml:space="preserve"> pleased God? </w:t>
      </w:r>
    </w:p>
    <w:p w14:paraId="6BDD5C98" w14:textId="77777777" w:rsidR="00345B02" w:rsidRPr="007B69FD" w:rsidRDefault="00345B02" w:rsidP="00345B02">
      <w:pPr>
        <w:tabs>
          <w:tab w:val="left" w:pos="432"/>
        </w:tabs>
        <w:ind w:left="720"/>
        <w:rPr>
          <w:sz w:val="20"/>
          <w:szCs w:val="20"/>
        </w:rPr>
      </w:pPr>
      <w:r w:rsidRPr="007B69FD">
        <w:rPr>
          <w:sz w:val="20"/>
          <w:szCs w:val="20"/>
        </w:rPr>
        <w:t xml:space="preserve">God was pleased to have his fullness live in the Son and to make peace with all things through the Son’s death. </w:t>
      </w:r>
    </w:p>
    <w:p w14:paraId="7B002011" w14:textId="77777777" w:rsidR="002F163F" w:rsidRPr="007B69FD" w:rsidRDefault="002F163F" w:rsidP="002F163F">
      <w:pPr>
        <w:pStyle w:val="Continuedline"/>
      </w:pPr>
      <w:r w:rsidRPr="007B69FD">
        <w:lastRenderedPageBreak/>
        <w:t>Colossians 1:13-23 continued</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w:numPr>
          <w:ilvl w:val="0"/>
          <w:numId w:val="31"/>
        </w:numPr>
        <w:tabs>
          <w:tab w:val="left" w:pos="432"/>
        </w:tabs>
        <w:rPr>
          <w:sz w:val="20"/>
          <w:szCs w:val="20"/>
        </w:rPr>
      </w:pPr>
      <w:r w:rsidRPr="007B69FD">
        <w:rPr>
          <w:sz w:val="20"/>
          <w:szCs w:val="20"/>
        </w:rPr>
        <w:t xml:space="preserve">[1:21] </w:t>
      </w:r>
      <w:r w:rsidR="000174F5">
        <w:rPr>
          <w:sz w:val="20"/>
          <w:szCs w:val="20"/>
        </w:rPr>
        <w:tab/>
      </w:r>
      <w:r w:rsidRPr="007B69FD">
        <w:rPr>
          <w:sz w:val="20"/>
          <w:szCs w:val="20"/>
        </w:rPr>
        <w:t>What</w:t>
      </w:r>
      <w:r w:rsidR="00345B02" w:rsidRPr="007B69FD">
        <w:rPr>
          <w:sz w:val="20"/>
          <w:szCs w:val="20"/>
        </w:rPr>
        <w:t xml:space="preserve"> relationship did the Colossians have with God before they believed the gospel? </w:t>
      </w:r>
    </w:p>
    <w:p w14:paraId="2CEDCE69" w14:textId="77777777" w:rsidR="00345B02" w:rsidRPr="007B69FD" w:rsidRDefault="00345B02" w:rsidP="00345B02">
      <w:pPr>
        <w:tabs>
          <w:tab w:val="left" w:pos="432"/>
        </w:tabs>
        <w:ind w:left="720"/>
        <w:rPr>
          <w:sz w:val="20"/>
          <w:szCs w:val="20"/>
        </w:rPr>
      </w:pPr>
      <w:r w:rsidRPr="007B69FD">
        <w:rPr>
          <w:sz w:val="20"/>
          <w:szCs w:val="20"/>
        </w:rPr>
        <w:t>Before believing the gospel, the Colossians were strangers from God and were his enemies.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w:numPr>
          <w:ilvl w:val="0"/>
          <w:numId w:val="31"/>
        </w:numPr>
        <w:tabs>
          <w:tab w:val="left" w:pos="432"/>
        </w:tabs>
        <w:rPr>
          <w:sz w:val="20"/>
          <w:szCs w:val="20"/>
        </w:rPr>
      </w:pPr>
      <w:r w:rsidRPr="007B69FD">
        <w:rPr>
          <w:sz w:val="20"/>
          <w:szCs w:val="20"/>
        </w:rPr>
        <w:t>[1:23]</w:t>
      </w:r>
      <w:r>
        <w:rPr>
          <w:sz w:val="20"/>
          <w:szCs w:val="20"/>
        </w:rPr>
        <w:t xml:space="preserve"> </w:t>
      </w:r>
      <w:r w:rsidR="000174F5">
        <w:rPr>
          <w:sz w:val="20"/>
          <w:szCs w:val="20"/>
        </w:rPr>
        <w:tab/>
      </w:r>
      <w:r w:rsidR="00345B02" w:rsidRPr="007B69FD">
        <w:rPr>
          <w:sz w:val="20"/>
          <w:szCs w:val="20"/>
        </w:rPr>
        <w:t xml:space="preserve">What must the Colossians continue to do? </w:t>
      </w:r>
    </w:p>
    <w:p w14:paraId="6C66B720" w14:textId="77777777" w:rsidR="00345B02" w:rsidRPr="007B69FD" w:rsidRDefault="00345B02" w:rsidP="48114252">
      <w:pPr>
        <w:tabs>
          <w:tab w:val="left" w:pos="432"/>
        </w:tabs>
        <w:ind w:left="720"/>
        <w:rPr>
          <w:sz w:val="20"/>
          <w:szCs w:val="20"/>
          <w:lang w:val="en-US"/>
        </w:rPr>
      </w:pPr>
      <w:r w:rsidRPr="48114252">
        <w:rPr>
          <w:sz w:val="20"/>
          <w:szCs w:val="20"/>
          <w:lang w:val="en-US"/>
        </w:rPr>
        <w:t>The Colossians must continue in the faith. They must be established and firm in it. They must not move away from the hope of the gospel they heard.</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w:tabs>
          <w:tab w:val="left" w:pos="432"/>
        </w:tabs>
        <w:rPr>
          <w:b/>
          <w:sz w:val="20"/>
          <w:szCs w:val="20"/>
        </w:rPr>
      </w:pPr>
      <w:r w:rsidRPr="007B69FD">
        <w:rPr>
          <w:b/>
          <w:sz w:val="20"/>
          <w:szCs w:val="20"/>
        </w:rPr>
        <w:t>Comment Section:</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spacing w:line="240" w:lineRule="auto"/>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w:pStyle w:val="Heading1"/>
        <w:tabs>
          <w:tab w:val="left" w:pos="432"/>
        </w:tabs>
        <w:rPr>
          <w:b/>
          <w:szCs w:val="44"/>
        </w:rPr>
      </w:pPr>
      <w:bookmarkStart w:id="64" w:name="_Toc166194279"/>
      <w:r w:rsidRPr="007B69FD">
        <w:rPr>
          <w:b/>
          <w:szCs w:val="44"/>
        </w:rPr>
        <w:lastRenderedPageBreak/>
        <w:t>Colossians 2:6-15</w:t>
      </w:r>
      <w:bookmarkEnd w:id="64"/>
    </w:p>
    <w:p w14:paraId="70E8EDB9" w14:textId="77777777" w:rsidR="00170DC8" w:rsidRPr="00170DC8" w:rsidRDefault="00170DC8" w:rsidP="00170DC8">
      <w:pPr>
        <w:pStyle w:val="Background"/>
        <w:rPr>
          <w:b/>
          <w:bCs w:val="0"/>
          <w:i/>
          <w:iCs/>
        </w:rPr>
      </w:pPr>
      <w:r w:rsidRPr="00170DC8">
        <w:rPr>
          <w:b/>
          <w:bCs w:val="0"/>
          <w:i/>
          <w:iCs/>
        </w:rPr>
        <w:t>Read the passage.</w:t>
      </w:r>
    </w:p>
    <w:p w14:paraId="6A7B920D" w14:textId="77777777" w:rsidR="00345B02" w:rsidRPr="007B69FD" w:rsidRDefault="00345B02" w:rsidP="002F163F">
      <w:pPr>
        <w:pStyle w:val="Part1"/>
      </w:pPr>
      <w:r w:rsidRPr="007B69FD">
        <w:t>Part 1</w:t>
      </w:r>
    </w:p>
    <w:p w14:paraId="219EEB18" w14:textId="1BB4FB01" w:rsidR="00345B02" w:rsidRPr="007B69FD" w:rsidRDefault="00345B02" w:rsidP="002F163F">
      <w:pPr>
        <w:pStyle w:val="Answerortell"/>
      </w:pPr>
      <w:r w:rsidRPr="007B69FD">
        <w:t xml:space="preserve">Tell in your own words what you just read in </w:t>
      </w:r>
      <w:r w:rsidR="003947E5">
        <w:t>this passage</w:t>
      </w:r>
      <w:r w:rsidRPr="007B69FD">
        <w:t>.</w:t>
      </w:r>
    </w:p>
    <w:p w14:paraId="6CC0A9FA" w14:textId="52E7759B" w:rsidR="00345B02" w:rsidRPr="007B69FD" w:rsidRDefault="00C93D46" w:rsidP="002F163F">
      <w:pPr>
        <w:pStyle w:val="Checklist"/>
      </w:pPr>
      <w:r w:rsidRPr="007B69FD">
        <w:t>Paul</w:t>
      </w:r>
      <w:r w:rsidR="00345B02" w:rsidRPr="007B69FD">
        <w:t xml:space="preserve"> told the Colossians to continue to live in Christ. </w:t>
      </w:r>
      <w:r w:rsidR="000174F5" w:rsidRPr="007B69FD">
        <w:t>[2:6]</w:t>
      </w:r>
    </w:p>
    <w:p w14:paraId="3645C3F9" w14:textId="7F559D93" w:rsidR="00345B02" w:rsidRPr="007B69FD" w:rsidRDefault="00345B02" w:rsidP="002F163F">
      <w:pPr>
        <w:pStyle w:val="Checklist"/>
      </w:pPr>
      <w:r w:rsidRPr="007B69FD">
        <w:t xml:space="preserve">Paul told the Colossians not to let anyone deceive them. </w:t>
      </w:r>
      <w:r w:rsidR="000174F5" w:rsidRPr="007B69FD">
        <w:t>[2:8]</w:t>
      </w:r>
    </w:p>
    <w:p w14:paraId="2D7BED84" w14:textId="6ED0E1B4" w:rsidR="00345B02" w:rsidRPr="007B69FD" w:rsidRDefault="00345B02" w:rsidP="002F163F">
      <w:pPr>
        <w:pStyle w:val="Checklist"/>
      </w:pPr>
      <w:r w:rsidRPr="007B69FD">
        <w:t xml:space="preserve">All the fullness of God lives in Christ, and the Colossians have been fulfilled in Christ. </w:t>
      </w:r>
      <w:r w:rsidR="000174F5" w:rsidRPr="007B69FD">
        <w:t>[2:9-10]</w:t>
      </w:r>
    </w:p>
    <w:p w14:paraId="0653B46D" w14:textId="62FD1230" w:rsidR="00345B02" w:rsidRPr="007B69FD" w:rsidRDefault="00345B02" w:rsidP="002F163F">
      <w:pPr>
        <w:pStyle w:val="Checklist"/>
      </w:pPr>
      <w:r w:rsidRPr="007B69FD">
        <w:t xml:space="preserve">In Christ they were also spiritually circumcised, and they were buried with Christ in baptism. </w:t>
      </w:r>
      <w:r w:rsidR="000174F5" w:rsidRPr="007B69FD">
        <w:t>[2:11-1</w:t>
      </w:r>
      <w:r w:rsidR="000174F5">
        <w:t>2</w:t>
      </w:r>
      <w:r w:rsidR="000174F5" w:rsidRPr="007B69FD">
        <w:t>]</w:t>
      </w:r>
    </w:p>
    <w:p w14:paraId="543D7A69" w14:textId="6EA6E2F2" w:rsidR="00345B02" w:rsidRPr="007B69FD" w:rsidRDefault="00345B02" w:rsidP="002F163F">
      <w:pPr>
        <w:pStyle w:val="Checklist"/>
      </w:pPr>
      <w:r w:rsidRPr="007B69FD">
        <w:t xml:space="preserve">They were raised up by believing in God's power, which made them alive with Christ. </w:t>
      </w:r>
      <w:r w:rsidR="000174F5" w:rsidRPr="007B69FD">
        <w:t>[2:12-13]</w:t>
      </w:r>
    </w:p>
    <w:p w14:paraId="558DEC8E" w14:textId="29905C03" w:rsidR="00345B02" w:rsidRPr="007B69FD" w:rsidRDefault="00345B02" w:rsidP="002F163F">
      <w:pPr>
        <w:pStyle w:val="Checklist"/>
      </w:pPr>
      <w:r w:rsidRPr="007B69FD">
        <w:t xml:space="preserve">God forgave all their sins and took away their debt through the cross. </w:t>
      </w:r>
      <w:r w:rsidR="000174F5" w:rsidRPr="007B69FD">
        <w:t>[2:13-14]</w:t>
      </w:r>
    </w:p>
    <w:p w14:paraId="40B8D855" w14:textId="009E138D" w:rsidR="00345B02" w:rsidRPr="007B69FD" w:rsidRDefault="00345B02" w:rsidP="002F163F">
      <w:pPr>
        <w:pStyle w:val="Checklist"/>
      </w:pPr>
      <w:r w:rsidRPr="007B69FD">
        <w:t xml:space="preserve">Christ triumphed over the rulers and authorities by the cross. </w:t>
      </w:r>
      <w:r w:rsidR="000174F5" w:rsidRPr="007B69FD">
        <w:t>[2:15]</w:t>
      </w:r>
    </w:p>
    <w:p w14:paraId="2D12BFE4" w14:textId="77777777" w:rsidR="00345B02" w:rsidRPr="007B69FD" w:rsidRDefault="00345B02" w:rsidP="002F163F">
      <w:pPr>
        <w:pStyle w:val="Part2"/>
      </w:pPr>
      <w:r w:rsidRPr="007B69FD">
        <w:t>Part 2</w:t>
      </w:r>
    </w:p>
    <w:p w14:paraId="435868F1" w14:textId="42164FAF" w:rsidR="00345B02" w:rsidRPr="007B69FD" w:rsidRDefault="003947E5" w:rsidP="002F163F">
      <w:pPr>
        <w:pStyle w:val="Answerortell"/>
      </w:pPr>
      <w:r>
        <w:t>Answer the following questions from the specified verses.</w:t>
      </w:r>
    </w:p>
    <w:p w14:paraId="7D093946" w14:textId="4B60C537" w:rsidR="00345B02" w:rsidRPr="007B69FD" w:rsidRDefault="00C93D46" w:rsidP="0099152C">
      <w:pPr>
        <w:keepNext/>
        <w:keepLines/>
        <w:numPr>
          <w:ilvl w:val="0"/>
          <w:numId w:val="59"/>
        </w:numPr>
        <w:rPr>
          <w:sz w:val="20"/>
          <w:szCs w:val="20"/>
        </w:rPr>
      </w:pPr>
      <w:r w:rsidRPr="007B69FD">
        <w:rPr>
          <w:sz w:val="20"/>
          <w:szCs w:val="20"/>
        </w:rPr>
        <w:t xml:space="preserve">[2:6] </w:t>
      </w:r>
      <w:r w:rsidR="000174F5">
        <w:rPr>
          <w:sz w:val="20"/>
          <w:szCs w:val="20"/>
        </w:rPr>
        <w:tab/>
      </w:r>
      <w:r w:rsidRPr="007B69FD">
        <w:rPr>
          <w:sz w:val="20"/>
          <w:szCs w:val="20"/>
        </w:rPr>
        <w:t>What</w:t>
      </w:r>
      <w:r w:rsidR="00345B02" w:rsidRPr="007B69FD">
        <w:rPr>
          <w:sz w:val="20"/>
          <w:szCs w:val="20"/>
        </w:rPr>
        <w:t xml:space="preserve"> did Paul tell the Colossians to do? </w:t>
      </w:r>
    </w:p>
    <w:p w14:paraId="65E72D63" w14:textId="77777777" w:rsidR="00345B02" w:rsidRPr="007B69FD" w:rsidRDefault="00345B02" w:rsidP="00345B02">
      <w:pPr>
        <w:keepNext/>
        <w:keepLines/>
        <w:ind w:left="720"/>
        <w:rPr>
          <w:sz w:val="20"/>
          <w:szCs w:val="20"/>
        </w:rPr>
      </w:pPr>
      <w:r w:rsidRPr="007B69FD">
        <w:rPr>
          <w:sz w:val="20"/>
          <w:szCs w:val="20"/>
        </w:rPr>
        <w:t>Paul told them to walk in Christ Jesus the Lord.</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w:keepNext/>
        <w:keepLines/>
        <w:numPr>
          <w:ilvl w:val="0"/>
          <w:numId w:val="59"/>
        </w:numPr>
        <w:rPr>
          <w:sz w:val="20"/>
          <w:szCs w:val="20"/>
        </w:rPr>
      </w:pPr>
      <w:r w:rsidRPr="007B69FD">
        <w:rPr>
          <w:sz w:val="20"/>
          <w:szCs w:val="20"/>
        </w:rPr>
        <w:t>[2:7]</w:t>
      </w:r>
      <w:r>
        <w:rPr>
          <w:sz w:val="20"/>
          <w:szCs w:val="20"/>
        </w:rPr>
        <w:t xml:space="preserve"> </w:t>
      </w:r>
      <w:r w:rsidR="000174F5">
        <w:rPr>
          <w:sz w:val="20"/>
          <w:szCs w:val="20"/>
        </w:rPr>
        <w:tab/>
      </w:r>
      <w:r w:rsidR="00345B02" w:rsidRPr="007B69FD">
        <w:rPr>
          <w:sz w:val="20"/>
          <w:szCs w:val="20"/>
        </w:rPr>
        <w:t xml:space="preserve">What did Paul explain in verse </w:t>
      </w:r>
      <w:r w:rsidR="00175B3F">
        <w:rPr>
          <w:sz w:val="20"/>
          <w:szCs w:val="20"/>
        </w:rPr>
        <w:t xml:space="preserve">7 </w:t>
      </w:r>
      <w:r w:rsidR="00345B02" w:rsidRPr="007B69FD">
        <w:rPr>
          <w:sz w:val="20"/>
          <w:szCs w:val="20"/>
        </w:rPr>
        <w:t xml:space="preserve">about what it meant to walk in Christ? </w:t>
      </w:r>
    </w:p>
    <w:p w14:paraId="4E2E4476" w14:textId="77777777" w:rsidR="00345B02" w:rsidRPr="007B69FD" w:rsidRDefault="00345B02" w:rsidP="00345B02">
      <w:pPr>
        <w:keepNext/>
        <w:keepLines/>
        <w:ind w:firstLine="720"/>
        <w:rPr>
          <w:sz w:val="20"/>
          <w:szCs w:val="20"/>
        </w:rPr>
      </w:pPr>
      <w:r w:rsidRPr="007B69FD">
        <w:rPr>
          <w:sz w:val="20"/>
          <w:szCs w:val="20"/>
        </w:rPr>
        <w:t>When they walked in Christ, they would:</w:t>
      </w:r>
    </w:p>
    <w:p w14:paraId="60053F54"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rooted in him</w:t>
      </w:r>
    </w:p>
    <w:p w14:paraId="445B58E6"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built up in him</w:t>
      </w:r>
    </w:p>
    <w:p w14:paraId="7F6E5228" w14:textId="77777777" w:rsidR="00345B02" w:rsidRPr="007B69FD" w:rsidRDefault="00345B02" w:rsidP="0099152C">
      <w:pPr>
        <w:numPr>
          <w:ilvl w:val="0"/>
          <w:numId w:val="62"/>
        </w:numPr>
        <w:tabs>
          <w:tab w:val="left" w:pos="432"/>
        </w:tabs>
        <w:ind w:left="1080" w:hanging="180"/>
        <w:rPr>
          <w:sz w:val="20"/>
          <w:szCs w:val="20"/>
          <w:lang w:val="en-US"/>
        </w:rPr>
      </w:pPr>
      <w:r w:rsidRPr="48114252">
        <w:rPr>
          <w:sz w:val="20"/>
          <w:szCs w:val="20"/>
          <w:lang w:val="en-US"/>
        </w:rPr>
        <w:t>be established in faith</w:t>
      </w:r>
    </w:p>
    <w:p w14:paraId="4652CA3B"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very thankful</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w:numPr>
          <w:ilvl w:val="0"/>
          <w:numId w:val="59"/>
        </w:numPr>
        <w:tabs>
          <w:tab w:val="left" w:pos="432"/>
        </w:tabs>
        <w:rPr>
          <w:sz w:val="20"/>
          <w:szCs w:val="20"/>
        </w:rPr>
      </w:pPr>
      <w:r w:rsidRPr="007B69FD">
        <w:rPr>
          <w:sz w:val="20"/>
          <w:szCs w:val="20"/>
        </w:rPr>
        <w:t>[2:8]</w:t>
      </w:r>
      <w:r>
        <w:rPr>
          <w:sz w:val="20"/>
          <w:szCs w:val="20"/>
        </w:rPr>
        <w:t xml:space="preserve"> </w:t>
      </w:r>
      <w:r w:rsidR="000174F5">
        <w:rPr>
          <w:sz w:val="20"/>
          <w:szCs w:val="20"/>
        </w:rPr>
        <w:tab/>
      </w:r>
      <w:r w:rsidR="00345B02" w:rsidRPr="007B69FD">
        <w:rPr>
          <w:sz w:val="20"/>
          <w:szCs w:val="20"/>
        </w:rPr>
        <w:t xml:space="preserve">What did Paul warn the Colossians about? </w:t>
      </w:r>
    </w:p>
    <w:p w14:paraId="55CEB55E" w14:textId="77777777" w:rsidR="00345B02" w:rsidRPr="007B69FD" w:rsidRDefault="00345B02" w:rsidP="00345B02">
      <w:pPr>
        <w:tabs>
          <w:tab w:val="left" w:pos="432"/>
        </w:tabs>
        <w:ind w:left="720"/>
        <w:rPr>
          <w:sz w:val="20"/>
          <w:szCs w:val="20"/>
        </w:rPr>
      </w:pPr>
      <w:r w:rsidRPr="007B69FD">
        <w:rPr>
          <w:sz w:val="20"/>
          <w:szCs w:val="20"/>
        </w:rPr>
        <w:t>Paul warned them not to be captured through philosophy or empty deceit.</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w:numPr>
          <w:ilvl w:val="0"/>
          <w:numId w:val="59"/>
        </w:numPr>
        <w:tabs>
          <w:tab w:val="left" w:pos="432"/>
        </w:tabs>
        <w:rPr>
          <w:sz w:val="20"/>
          <w:szCs w:val="20"/>
        </w:rPr>
      </w:pPr>
      <w:r w:rsidRPr="007B69FD">
        <w:rPr>
          <w:sz w:val="20"/>
          <w:szCs w:val="20"/>
        </w:rPr>
        <w:t xml:space="preserve">[2:8] </w:t>
      </w:r>
      <w:r w:rsidR="000174F5">
        <w:rPr>
          <w:sz w:val="20"/>
          <w:szCs w:val="20"/>
        </w:rPr>
        <w:tab/>
      </w:r>
      <w:r w:rsidRPr="007B69FD">
        <w:rPr>
          <w:sz w:val="20"/>
          <w:szCs w:val="20"/>
        </w:rPr>
        <w:t>Where</w:t>
      </w:r>
      <w:r w:rsidR="00345B02" w:rsidRPr="007B69FD">
        <w:rPr>
          <w:sz w:val="20"/>
          <w:szCs w:val="20"/>
        </w:rPr>
        <w:t xml:space="preserve"> did the philosophy and deceit Paul warned against come from? </w:t>
      </w:r>
    </w:p>
    <w:p w14:paraId="534B4915" w14:textId="77777777" w:rsidR="00345B02" w:rsidRPr="007B69FD" w:rsidRDefault="00345B02" w:rsidP="00345B02">
      <w:pPr>
        <w:tabs>
          <w:tab w:val="left" w:pos="432"/>
        </w:tabs>
        <w:ind w:left="720"/>
        <w:rPr>
          <w:sz w:val="20"/>
          <w:szCs w:val="20"/>
        </w:rPr>
      </w:pPr>
      <w:r w:rsidRPr="007B69FD">
        <w:rPr>
          <w:sz w:val="20"/>
          <w:szCs w:val="20"/>
        </w:rPr>
        <w:t xml:space="preserve">They came from men’s traditions and from the elemental spirits of the world. </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w:numPr>
          <w:ilvl w:val="0"/>
          <w:numId w:val="59"/>
        </w:numPr>
        <w:tabs>
          <w:tab w:val="left" w:pos="432"/>
        </w:tabs>
        <w:rPr>
          <w:sz w:val="20"/>
          <w:szCs w:val="20"/>
        </w:rPr>
      </w:pPr>
      <w:r w:rsidRPr="007B69FD">
        <w:rPr>
          <w:sz w:val="20"/>
          <w:szCs w:val="20"/>
        </w:rPr>
        <w:t>[2:9]</w:t>
      </w:r>
      <w:r>
        <w:rPr>
          <w:sz w:val="20"/>
          <w:szCs w:val="20"/>
        </w:rPr>
        <w:t xml:space="preserve"> </w:t>
      </w:r>
      <w:r w:rsidR="000174F5">
        <w:rPr>
          <w:sz w:val="20"/>
          <w:szCs w:val="20"/>
        </w:rPr>
        <w:tab/>
      </w:r>
      <w:r w:rsidR="00345B02" w:rsidRPr="007B69FD">
        <w:rPr>
          <w:sz w:val="20"/>
          <w:szCs w:val="20"/>
        </w:rPr>
        <w:t xml:space="preserve">Who does the fullness of God live in? </w:t>
      </w:r>
    </w:p>
    <w:p w14:paraId="0213122F" w14:textId="77777777" w:rsidR="00345B02" w:rsidRPr="007B69FD" w:rsidRDefault="00345B02" w:rsidP="00345B02">
      <w:pPr>
        <w:tabs>
          <w:tab w:val="left" w:pos="432"/>
        </w:tabs>
        <w:ind w:left="720"/>
        <w:rPr>
          <w:sz w:val="20"/>
          <w:szCs w:val="20"/>
        </w:rPr>
      </w:pPr>
      <w:r w:rsidRPr="007B69FD">
        <w:rPr>
          <w:sz w:val="20"/>
          <w:szCs w:val="20"/>
        </w:rPr>
        <w:t>The fullness of God lives in Christ.</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w:numPr>
          <w:ilvl w:val="0"/>
          <w:numId w:val="59"/>
        </w:numPr>
        <w:rPr>
          <w:sz w:val="20"/>
          <w:szCs w:val="20"/>
        </w:rPr>
      </w:pPr>
      <w:r w:rsidRPr="007B69FD">
        <w:rPr>
          <w:sz w:val="20"/>
          <w:szCs w:val="20"/>
        </w:rPr>
        <w:t xml:space="preserve">[2:10-12] </w:t>
      </w:r>
      <w:r w:rsidR="000174F5">
        <w:rPr>
          <w:sz w:val="20"/>
          <w:szCs w:val="20"/>
        </w:rPr>
        <w:tab/>
      </w:r>
      <w:r w:rsidRPr="007B69FD">
        <w:rPr>
          <w:sz w:val="20"/>
          <w:szCs w:val="20"/>
        </w:rPr>
        <w:t>How</w:t>
      </w:r>
      <w:r w:rsidR="00345B02" w:rsidRPr="007B69FD">
        <w:rPr>
          <w:sz w:val="20"/>
          <w:szCs w:val="20"/>
        </w:rPr>
        <w:t xml:space="preserve"> were the Colossians changed by being in him? </w:t>
      </w:r>
    </w:p>
    <w:p w14:paraId="79E1BE02" w14:textId="77777777" w:rsidR="00345B02" w:rsidRPr="007B69FD" w:rsidRDefault="00345B02" w:rsidP="00345B02">
      <w:pPr>
        <w:ind w:left="720"/>
        <w:rPr>
          <w:sz w:val="20"/>
          <w:szCs w:val="20"/>
        </w:rPr>
      </w:pPr>
      <w:r w:rsidRPr="007B69FD">
        <w:rPr>
          <w:sz w:val="20"/>
          <w:szCs w:val="20"/>
        </w:rPr>
        <w:t>They were:</w:t>
      </w:r>
    </w:p>
    <w:p w14:paraId="64435AF2" w14:textId="77777777" w:rsidR="00345B02" w:rsidRPr="007B69FD" w:rsidRDefault="00345B02" w:rsidP="0099152C">
      <w:pPr>
        <w:numPr>
          <w:ilvl w:val="0"/>
          <w:numId w:val="60"/>
        </w:numPr>
        <w:tabs>
          <w:tab w:val="left" w:pos="432"/>
        </w:tabs>
        <w:ind w:left="1080" w:hanging="180"/>
        <w:rPr>
          <w:sz w:val="20"/>
          <w:szCs w:val="20"/>
        </w:rPr>
      </w:pPr>
      <w:r w:rsidRPr="007B69FD">
        <w:rPr>
          <w:sz w:val="20"/>
          <w:szCs w:val="20"/>
        </w:rPr>
        <w:t>filled in Christ</w:t>
      </w:r>
    </w:p>
    <w:p w14:paraId="0704D873" w14:textId="7809F5E8"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circumcised in Christ </w:t>
      </w:r>
    </w:p>
    <w:p w14:paraId="5FF061C8" w14:textId="36AAA6CB"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buried with Christ </w:t>
      </w:r>
    </w:p>
    <w:p w14:paraId="23E423BA" w14:textId="3EE085A5"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raised up with Christ from the dead </w:t>
      </w:r>
    </w:p>
    <w:p w14:paraId="72263668" w14:textId="77777777" w:rsidR="002F163F" w:rsidRPr="007B69FD" w:rsidRDefault="002F163F" w:rsidP="002F163F">
      <w:pPr>
        <w:pStyle w:val="Continuedline"/>
      </w:pPr>
      <w:r w:rsidRPr="007B69FD">
        <w:lastRenderedPageBreak/>
        <w:t>Colossians 2:6-15 continued</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w:numPr>
          <w:ilvl w:val="0"/>
          <w:numId w:val="59"/>
        </w:numPr>
        <w:tabs>
          <w:tab w:val="left" w:pos="432"/>
        </w:tabs>
        <w:rPr>
          <w:sz w:val="20"/>
          <w:szCs w:val="20"/>
        </w:rPr>
      </w:pPr>
      <w:r w:rsidRPr="007B69FD">
        <w:rPr>
          <w:sz w:val="20"/>
          <w:szCs w:val="20"/>
        </w:rPr>
        <w:t xml:space="preserve">[2:10] </w:t>
      </w:r>
      <w:r w:rsidR="000174F5">
        <w:rPr>
          <w:sz w:val="20"/>
          <w:szCs w:val="20"/>
        </w:rPr>
        <w:tab/>
      </w:r>
      <w:r w:rsidRPr="007B69FD">
        <w:rPr>
          <w:sz w:val="20"/>
          <w:szCs w:val="20"/>
        </w:rPr>
        <w:t>How</w:t>
      </w:r>
      <w:r w:rsidR="00345B02" w:rsidRPr="007B69FD">
        <w:rPr>
          <w:sz w:val="20"/>
          <w:szCs w:val="20"/>
        </w:rPr>
        <w:t xml:space="preserve"> was Christ described in verse 10? </w:t>
      </w:r>
    </w:p>
    <w:p w14:paraId="69E657D4" w14:textId="77777777" w:rsidR="00345B02" w:rsidRPr="007B69FD" w:rsidRDefault="00345B02" w:rsidP="00345B02">
      <w:pPr>
        <w:tabs>
          <w:tab w:val="left" w:pos="432"/>
        </w:tabs>
        <w:ind w:left="720"/>
        <w:rPr>
          <w:sz w:val="20"/>
          <w:szCs w:val="20"/>
        </w:rPr>
      </w:pPr>
      <w:r w:rsidRPr="007B69FD">
        <w:rPr>
          <w:sz w:val="20"/>
          <w:szCs w:val="20"/>
        </w:rPr>
        <w:t>He was called the head of every ruler and authority.</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w:numPr>
          <w:ilvl w:val="0"/>
          <w:numId w:val="59"/>
        </w:numPr>
        <w:tabs>
          <w:tab w:val="left" w:pos="432"/>
        </w:tabs>
        <w:rPr>
          <w:sz w:val="20"/>
          <w:szCs w:val="20"/>
        </w:rPr>
      </w:pPr>
      <w:r w:rsidRPr="007B69FD">
        <w:rPr>
          <w:sz w:val="20"/>
          <w:szCs w:val="20"/>
        </w:rPr>
        <w:t>[2:10]</w:t>
      </w:r>
      <w:r>
        <w:rPr>
          <w:sz w:val="20"/>
          <w:szCs w:val="20"/>
        </w:rPr>
        <w:t xml:space="preserve"> </w:t>
      </w:r>
      <w:r w:rsidR="000174F5">
        <w:rPr>
          <w:sz w:val="20"/>
          <w:szCs w:val="20"/>
        </w:rPr>
        <w:tab/>
      </w:r>
      <w:r w:rsidR="00345B02" w:rsidRPr="007B69FD">
        <w:rPr>
          <w:sz w:val="20"/>
          <w:szCs w:val="20"/>
        </w:rPr>
        <w:t xml:space="preserve">What do you think it meant to be filled in Christ? </w:t>
      </w:r>
    </w:p>
    <w:p w14:paraId="2B807EEF" w14:textId="77777777" w:rsidR="00345B02" w:rsidRPr="007B69FD" w:rsidRDefault="00345B02"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Perhaps it meant to have everything one needed for salvation because of Christ.</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w:numPr>
          <w:ilvl w:val="0"/>
          <w:numId w:val="59"/>
        </w:numPr>
        <w:tabs>
          <w:tab w:val="left" w:pos="432"/>
        </w:tabs>
        <w:rPr>
          <w:sz w:val="20"/>
          <w:szCs w:val="20"/>
        </w:rPr>
      </w:pPr>
      <w:r w:rsidRPr="007B69FD">
        <w:rPr>
          <w:sz w:val="20"/>
          <w:szCs w:val="20"/>
        </w:rPr>
        <w:t xml:space="preserve">[2:11] </w:t>
      </w:r>
      <w:r w:rsidR="000174F5">
        <w:rPr>
          <w:sz w:val="20"/>
          <w:szCs w:val="20"/>
        </w:rPr>
        <w:tab/>
      </w:r>
      <w:r w:rsidRPr="007B69FD">
        <w:rPr>
          <w:sz w:val="20"/>
          <w:szCs w:val="20"/>
        </w:rPr>
        <w:t>What</w:t>
      </w:r>
      <w:r w:rsidR="00345B02" w:rsidRPr="007B69FD">
        <w:rPr>
          <w:sz w:val="20"/>
          <w:szCs w:val="20"/>
        </w:rPr>
        <w:t xml:space="preserve"> do you think a circumcision not done by hands was? </w:t>
      </w:r>
    </w:p>
    <w:p w14:paraId="4E4A0EEF" w14:textId="77777777" w:rsidR="00345B02" w:rsidRPr="007B69FD" w:rsidRDefault="00345B02"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It seems to mean a spiritual circumcision. </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w:numPr>
          <w:ilvl w:val="0"/>
          <w:numId w:val="59"/>
        </w:numPr>
        <w:tabs>
          <w:tab w:val="left" w:pos="432"/>
        </w:tabs>
        <w:rPr>
          <w:sz w:val="20"/>
          <w:szCs w:val="20"/>
        </w:rPr>
      </w:pPr>
      <w:r w:rsidRPr="007B69FD">
        <w:rPr>
          <w:sz w:val="20"/>
          <w:szCs w:val="20"/>
        </w:rPr>
        <w:t>[2:12]</w:t>
      </w:r>
      <w:r>
        <w:rPr>
          <w:sz w:val="20"/>
          <w:szCs w:val="20"/>
        </w:rPr>
        <w:t xml:space="preserve"> </w:t>
      </w:r>
      <w:r w:rsidR="000174F5">
        <w:rPr>
          <w:sz w:val="20"/>
          <w:szCs w:val="20"/>
        </w:rPr>
        <w:tab/>
      </w:r>
      <w:r w:rsidR="00345B02" w:rsidRPr="007B69FD">
        <w:rPr>
          <w:sz w:val="20"/>
          <w:szCs w:val="20"/>
        </w:rPr>
        <w:t xml:space="preserve">How were the Colossians buried with Christ? </w:t>
      </w:r>
    </w:p>
    <w:p w14:paraId="5B31F3B7" w14:textId="77777777" w:rsidR="00345B02" w:rsidRPr="007B69FD" w:rsidRDefault="00345B02" w:rsidP="00345B02">
      <w:pPr>
        <w:tabs>
          <w:tab w:val="left" w:pos="432"/>
        </w:tabs>
        <w:ind w:left="720"/>
        <w:rPr>
          <w:sz w:val="20"/>
          <w:szCs w:val="20"/>
        </w:rPr>
      </w:pPr>
      <w:r w:rsidRPr="007B69FD">
        <w:rPr>
          <w:sz w:val="20"/>
          <w:szCs w:val="20"/>
        </w:rPr>
        <w:t>They were buried with Christ through baptism.</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w:numPr>
          <w:ilvl w:val="0"/>
          <w:numId w:val="59"/>
        </w:numPr>
        <w:tabs>
          <w:tab w:val="left" w:pos="432"/>
        </w:tabs>
        <w:rPr>
          <w:sz w:val="20"/>
          <w:szCs w:val="20"/>
        </w:rPr>
      </w:pPr>
      <w:r w:rsidRPr="007B69FD">
        <w:rPr>
          <w:sz w:val="20"/>
          <w:szCs w:val="20"/>
        </w:rPr>
        <w:t xml:space="preserve">[2:12] </w:t>
      </w:r>
      <w:r w:rsidR="000174F5">
        <w:rPr>
          <w:sz w:val="20"/>
          <w:szCs w:val="20"/>
        </w:rPr>
        <w:tab/>
      </w:r>
      <w:r w:rsidRPr="007B69FD">
        <w:rPr>
          <w:sz w:val="20"/>
          <w:szCs w:val="20"/>
        </w:rPr>
        <w:t>How</w:t>
      </w:r>
      <w:r w:rsidR="00345B02" w:rsidRPr="007B69FD">
        <w:rPr>
          <w:sz w:val="20"/>
          <w:szCs w:val="20"/>
        </w:rPr>
        <w:t xml:space="preserve"> were the Colossians raised with Christ? </w:t>
      </w:r>
    </w:p>
    <w:p w14:paraId="11964406" w14:textId="77777777" w:rsidR="00345B02" w:rsidRPr="007B69FD" w:rsidRDefault="00345B02" w:rsidP="00345B02">
      <w:pPr>
        <w:tabs>
          <w:tab w:val="left" w:pos="432"/>
        </w:tabs>
        <w:ind w:left="720"/>
        <w:rPr>
          <w:sz w:val="20"/>
          <w:szCs w:val="20"/>
        </w:rPr>
      </w:pPr>
      <w:r w:rsidRPr="007B69FD">
        <w:rPr>
          <w:sz w:val="20"/>
          <w:szCs w:val="20"/>
        </w:rPr>
        <w:t>They were raised with Christ through faith in the power of God, who also raised Jesus from the dead.</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w:numPr>
          <w:ilvl w:val="0"/>
          <w:numId w:val="59"/>
        </w:numPr>
        <w:tabs>
          <w:tab w:val="left" w:pos="432"/>
        </w:tabs>
        <w:rPr>
          <w:sz w:val="20"/>
          <w:szCs w:val="20"/>
        </w:rPr>
      </w:pPr>
      <w:r w:rsidRPr="007B69FD">
        <w:rPr>
          <w:sz w:val="20"/>
          <w:szCs w:val="20"/>
        </w:rPr>
        <w:t xml:space="preserve">[2:13] </w:t>
      </w:r>
      <w:r w:rsidR="000174F5">
        <w:rPr>
          <w:sz w:val="20"/>
          <w:szCs w:val="20"/>
        </w:rPr>
        <w:tab/>
      </w:r>
      <w:r w:rsidRPr="007B69FD">
        <w:rPr>
          <w:sz w:val="20"/>
          <w:szCs w:val="20"/>
        </w:rPr>
        <w:t>How</w:t>
      </w:r>
      <w:r w:rsidR="00345B02" w:rsidRPr="007B69FD">
        <w:rPr>
          <w:sz w:val="20"/>
          <w:szCs w:val="20"/>
        </w:rPr>
        <w:t xml:space="preserve"> did God help them when they were dead in their sin? </w:t>
      </w:r>
    </w:p>
    <w:p w14:paraId="02562F7E" w14:textId="77777777" w:rsidR="00345B02" w:rsidRPr="007B69FD" w:rsidRDefault="00345B02" w:rsidP="48114252">
      <w:pPr>
        <w:tabs>
          <w:tab w:val="left" w:pos="432"/>
        </w:tabs>
        <w:ind w:left="720"/>
        <w:rPr>
          <w:sz w:val="20"/>
          <w:szCs w:val="20"/>
          <w:lang w:val="en-US"/>
        </w:rPr>
      </w:pPr>
      <w:r w:rsidRPr="48114252">
        <w:rPr>
          <w:sz w:val="20"/>
          <w:szCs w:val="20"/>
          <w:lang w:val="en-US"/>
        </w:rPr>
        <w:t xml:space="preserve"> He made them alive with Christ and forgave all of their sins.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w:numPr>
          <w:ilvl w:val="0"/>
          <w:numId w:val="59"/>
        </w:numPr>
        <w:tabs>
          <w:tab w:val="left" w:pos="432"/>
        </w:tabs>
        <w:rPr>
          <w:sz w:val="20"/>
          <w:szCs w:val="20"/>
        </w:rPr>
      </w:pPr>
      <w:r w:rsidRPr="007B69FD">
        <w:rPr>
          <w:sz w:val="20"/>
          <w:szCs w:val="20"/>
        </w:rPr>
        <w:t xml:space="preserve">[2:14] </w:t>
      </w:r>
      <w:r w:rsidR="000174F5">
        <w:rPr>
          <w:sz w:val="20"/>
          <w:szCs w:val="20"/>
        </w:rPr>
        <w:tab/>
      </w:r>
      <w:r w:rsidRPr="007B69FD">
        <w:rPr>
          <w:sz w:val="20"/>
          <w:szCs w:val="20"/>
        </w:rPr>
        <w:t>What</w:t>
      </w:r>
      <w:r w:rsidR="00345B02" w:rsidRPr="007B69FD">
        <w:rPr>
          <w:sz w:val="20"/>
          <w:szCs w:val="20"/>
        </w:rPr>
        <w:t xml:space="preserve"> did God do to the written record of debt that was hostile to people? </w:t>
      </w:r>
    </w:p>
    <w:p w14:paraId="20F91562" w14:textId="77777777" w:rsidR="00345B02" w:rsidRPr="007B69FD" w:rsidRDefault="00345B02" w:rsidP="00345B02">
      <w:pPr>
        <w:tabs>
          <w:tab w:val="left" w:pos="432"/>
        </w:tabs>
        <w:ind w:left="720"/>
        <w:rPr>
          <w:sz w:val="20"/>
          <w:szCs w:val="20"/>
        </w:rPr>
      </w:pPr>
      <w:r w:rsidRPr="007B69FD">
        <w:rPr>
          <w:sz w:val="20"/>
          <w:szCs w:val="20"/>
        </w:rPr>
        <w:t>He blotted it out. He took it away by nailing it to the cross.</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w:numPr>
          <w:ilvl w:val="0"/>
          <w:numId w:val="59"/>
        </w:numPr>
        <w:tabs>
          <w:tab w:val="left" w:pos="432"/>
        </w:tabs>
        <w:rPr>
          <w:sz w:val="20"/>
          <w:szCs w:val="20"/>
        </w:rPr>
      </w:pPr>
      <w:r w:rsidRPr="007B69FD">
        <w:rPr>
          <w:sz w:val="20"/>
          <w:szCs w:val="20"/>
        </w:rPr>
        <w:t xml:space="preserve">[2:15] </w:t>
      </w:r>
      <w:r w:rsidR="000174F5">
        <w:rPr>
          <w:sz w:val="20"/>
          <w:szCs w:val="20"/>
        </w:rPr>
        <w:tab/>
      </w:r>
      <w:r w:rsidRPr="007B69FD">
        <w:rPr>
          <w:sz w:val="20"/>
          <w:szCs w:val="20"/>
        </w:rPr>
        <w:t>What</w:t>
      </w:r>
      <w:r w:rsidR="00345B02" w:rsidRPr="007B69FD">
        <w:rPr>
          <w:sz w:val="20"/>
          <w:szCs w:val="20"/>
        </w:rPr>
        <w:t xml:space="preserve"> did Christ do to the rulers and authorities? </w:t>
      </w:r>
    </w:p>
    <w:p w14:paraId="1CC7CF06" w14:textId="77777777" w:rsidR="00345B02" w:rsidRDefault="00345B02" w:rsidP="00345B02">
      <w:pPr>
        <w:tabs>
          <w:tab w:val="left" w:pos="432"/>
        </w:tabs>
        <w:ind w:left="720"/>
        <w:rPr>
          <w:sz w:val="20"/>
          <w:szCs w:val="20"/>
        </w:rPr>
      </w:pPr>
      <w:r w:rsidRPr="007B69FD">
        <w:rPr>
          <w:sz w:val="20"/>
          <w:szCs w:val="20"/>
        </w:rPr>
        <w:t>He disarmed them and made a public spectacle of them by triumphing over them by the cross.</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w:numPr>
          <w:ilvl w:val="0"/>
          <w:numId w:val="59"/>
        </w:numPr>
        <w:tabs>
          <w:tab w:val="left" w:pos="432"/>
        </w:tabs>
        <w:rPr>
          <w:sz w:val="20"/>
          <w:szCs w:val="20"/>
        </w:rPr>
      </w:pPr>
      <w:r>
        <w:rPr>
          <w:sz w:val="20"/>
          <w:szCs w:val="20"/>
        </w:rPr>
        <w:t>[2:15]</w:t>
      </w:r>
      <w:r w:rsidRPr="007B69FD">
        <w:rPr>
          <w:sz w:val="20"/>
          <w:szCs w:val="20"/>
        </w:rPr>
        <w:t xml:space="preserve"> </w:t>
      </w:r>
      <w:r w:rsidR="000174F5">
        <w:rPr>
          <w:sz w:val="20"/>
          <w:szCs w:val="20"/>
        </w:rPr>
        <w:tab/>
      </w:r>
      <w:r w:rsidRPr="007B69FD">
        <w:rPr>
          <w:sz w:val="20"/>
          <w:szCs w:val="20"/>
        </w:rPr>
        <w:t>Who</w:t>
      </w:r>
      <w:r w:rsidR="00175B3F" w:rsidRPr="007B69FD">
        <w:rPr>
          <w:sz w:val="20"/>
          <w:szCs w:val="20"/>
        </w:rPr>
        <w:t xml:space="preserve"> do you think </w:t>
      </w:r>
      <w:r w:rsidR="00175B3F">
        <w:rPr>
          <w:sz w:val="20"/>
          <w:szCs w:val="20"/>
        </w:rPr>
        <w:t xml:space="preserve">are the rulers and authorities that Christ triumphed over? </w:t>
      </w:r>
    </w:p>
    <w:p w14:paraId="325BE0BB" w14:textId="3E49150C" w:rsidR="00175B3F" w:rsidRPr="000174F5" w:rsidRDefault="00175B3F" w:rsidP="000174F5">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In this passage, the rulers and authorities were probably the evil and malicious spirits who opposed everything and everyone that was of God.</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w:tabs>
          <w:tab w:val="left" w:pos="432"/>
        </w:tabs>
        <w:rPr>
          <w:b/>
          <w:sz w:val="20"/>
          <w:szCs w:val="20"/>
        </w:rPr>
      </w:pPr>
      <w:r w:rsidRPr="007B69FD">
        <w:rPr>
          <w:b/>
          <w:sz w:val="20"/>
          <w:szCs w:val="20"/>
        </w:rPr>
        <w:t>Comment Section:</w:t>
      </w:r>
    </w:p>
    <w:p w14:paraId="14A36FAB" w14:textId="77777777" w:rsidR="002F163F" w:rsidRPr="007B69FD" w:rsidRDefault="002F163F">
      <w:pPr>
        <w:spacing w:line="240" w:lineRule="auto"/>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w:pStyle w:val="Heading1"/>
        <w:rPr>
          <w:b/>
          <w:szCs w:val="44"/>
        </w:rPr>
      </w:pPr>
      <w:bookmarkStart w:id="72" w:name="_v0nissv5m7s" w:colFirst="0" w:colLast="0"/>
      <w:bookmarkStart w:id="73" w:name="_kt59bvfk89b7" w:colFirst="0" w:colLast="0"/>
      <w:bookmarkStart w:id="74" w:name="_Toc166194280"/>
      <w:bookmarkEnd w:id="72"/>
      <w:bookmarkEnd w:id="73"/>
      <w:r w:rsidRPr="007B69FD">
        <w:rPr>
          <w:b/>
          <w:szCs w:val="44"/>
        </w:rPr>
        <w:lastRenderedPageBreak/>
        <w:t>Colossians 3:1-</w:t>
      </w:r>
      <w:r w:rsidR="00D73376">
        <w:rPr>
          <w:b/>
          <w:szCs w:val="44"/>
        </w:rPr>
        <w:t>17</w:t>
      </w:r>
      <w:bookmarkEnd w:id="74"/>
    </w:p>
    <w:p w14:paraId="7469E133" w14:textId="77777777" w:rsidR="00170DC8" w:rsidRPr="00170DC8" w:rsidRDefault="00170DC8" w:rsidP="00170DC8">
      <w:pPr>
        <w:pStyle w:val="Background"/>
        <w:rPr>
          <w:b/>
          <w:bCs w:val="0"/>
          <w:i/>
          <w:iCs/>
        </w:rPr>
      </w:pPr>
      <w:r w:rsidRPr="00170DC8">
        <w:rPr>
          <w:b/>
          <w:bCs w:val="0"/>
          <w:i/>
          <w:iCs/>
        </w:rPr>
        <w:t>Read the passage.</w:t>
      </w:r>
    </w:p>
    <w:p w14:paraId="3D59E6B9" w14:textId="77777777" w:rsidR="00345B02" w:rsidRPr="007B69FD" w:rsidRDefault="00345B02" w:rsidP="009A736E">
      <w:pPr>
        <w:pStyle w:val="Part1"/>
      </w:pPr>
      <w:r w:rsidRPr="007B69FD">
        <w:t>Part 1</w:t>
      </w:r>
    </w:p>
    <w:p w14:paraId="3CF516EE" w14:textId="7A42341A" w:rsidR="00345B02" w:rsidRPr="007B69FD" w:rsidRDefault="00345B02" w:rsidP="009A736E">
      <w:pPr>
        <w:pStyle w:val="Answerortell"/>
      </w:pPr>
      <w:r w:rsidRPr="007B69FD">
        <w:t xml:space="preserve">Tell in your own words what you just read in </w:t>
      </w:r>
      <w:r w:rsidR="003947E5">
        <w:t>this passage</w:t>
      </w:r>
      <w:r w:rsidRPr="007B69FD">
        <w:t>.</w:t>
      </w:r>
    </w:p>
    <w:p w14:paraId="6883840E" w14:textId="7D7606F3" w:rsidR="00345B02" w:rsidRPr="007B69FD" w:rsidRDefault="00C93D46" w:rsidP="009A736E">
      <w:pPr>
        <w:pStyle w:val="Checklist"/>
      </w:pPr>
      <w:r w:rsidRPr="007B69FD">
        <w:t>Paul</w:t>
      </w:r>
      <w:r w:rsidR="00345B02" w:rsidRPr="007B69FD">
        <w:t xml:space="preserve"> told the believers to seek the things above rather than the things on earth, because their lives are now with Christ, who is in heaven with God. </w:t>
      </w:r>
      <w:r w:rsidR="000174F5" w:rsidRPr="007B69FD">
        <w:t>[3:1-4]</w:t>
      </w:r>
    </w:p>
    <w:p w14:paraId="186DF577" w14:textId="49C000F8" w:rsidR="00345B02" w:rsidRPr="007B69FD" w:rsidRDefault="00C93D46" w:rsidP="009A736E">
      <w:pPr>
        <w:pStyle w:val="Checklist"/>
      </w:pPr>
      <w:r w:rsidRPr="007B69FD">
        <w:t>Paul</w:t>
      </w:r>
      <w:r w:rsidR="00345B02" w:rsidRPr="007B69FD">
        <w:t xml:space="preserve"> told them to put sinful practices to death because they had put on the new man. </w:t>
      </w:r>
      <w:r w:rsidR="000174F5" w:rsidRPr="007B69FD">
        <w:t>[3:5-10]</w:t>
      </w:r>
    </w:p>
    <w:p w14:paraId="4D6E8AAE" w14:textId="1981A2D9" w:rsidR="00345B02" w:rsidRPr="007B69FD" w:rsidRDefault="00C93D46" w:rsidP="009A736E">
      <w:pPr>
        <w:pStyle w:val="Checklist"/>
      </w:pPr>
      <w:r w:rsidRPr="007B69FD">
        <w:t>Paul</w:t>
      </w:r>
      <w:r w:rsidR="00345B02" w:rsidRPr="007B69FD">
        <w:t xml:space="preserve"> told them to love one another and to do everything in the name of the Lord Jesus. </w:t>
      </w:r>
      <w:r w:rsidR="000174F5" w:rsidRPr="007B69FD">
        <w:t>[3:11-17]</w:t>
      </w:r>
    </w:p>
    <w:p w14:paraId="24CB14BF" w14:textId="04D51E8F" w:rsidR="00345B02" w:rsidRPr="007B69FD" w:rsidRDefault="00C93D46" w:rsidP="009A736E">
      <w:pPr>
        <w:pStyle w:val="Checklist"/>
      </w:pPr>
      <w:r w:rsidRPr="007B69FD">
        <w:t>Paul</w:t>
      </w:r>
      <w:r w:rsidR="00345B02" w:rsidRPr="007B69FD">
        <w:t xml:space="preserve"> gave instructions to wives, husbands, children, fathers, slaves, and masters. </w:t>
      </w:r>
      <w:r w:rsidR="000174F5" w:rsidRPr="007B69FD">
        <w:t>[3:18-4:1]</w:t>
      </w:r>
    </w:p>
    <w:p w14:paraId="1DE7AD91" w14:textId="77777777" w:rsidR="00345B02" w:rsidRPr="007B69FD" w:rsidRDefault="00345B02" w:rsidP="009A736E">
      <w:pPr>
        <w:pStyle w:val="Part2"/>
      </w:pPr>
      <w:r w:rsidRPr="007B69FD">
        <w:t>Part 2</w:t>
      </w:r>
    </w:p>
    <w:p w14:paraId="5BFA66C5" w14:textId="1111AC87" w:rsidR="00345B02" w:rsidRPr="007B69FD" w:rsidRDefault="003947E5" w:rsidP="009A736E">
      <w:pPr>
        <w:pStyle w:val="Answerortell"/>
      </w:pPr>
      <w:r>
        <w:t>Answer the following questions from the specified verses.</w:t>
      </w:r>
    </w:p>
    <w:p w14:paraId="30457E44" w14:textId="7F01FA3C" w:rsidR="00345B02" w:rsidRPr="007B69FD" w:rsidRDefault="00C93D46" w:rsidP="0099152C">
      <w:pPr>
        <w:numPr>
          <w:ilvl w:val="0"/>
          <w:numId w:val="63"/>
        </w:numPr>
        <w:spacing w:line="259" w:lineRule="auto"/>
        <w:rPr>
          <w:sz w:val="20"/>
          <w:szCs w:val="20"/>
        </w:rPr>
      </w:pPr>
      <w:r w:rsidRPr="007B69FD">
        <w:rPr>
          <w:sz w:val="20"/>
          <w:szCs w:val="20"/>
        </w:rPr>
        <w:t xml:space="preserve">[3:1] </w:t>
      </w:r>
      <w:r w:rsidR="000174F5">
        <w:rPr>
          <w:sz w:val="20"/>
          <w:szCs w:val="20"/>
        </w:rPr>
        <w:tab/>
      </w:r>
      <w:r w:rsidRPr="007B69FD">
        <w:rPr>
          <w:sz w:val="20"/>
          <w:szCs w:val="20"/>
        </w:rPr>
        <w:t>What</w:t>
      </w:r>
      <w:r w:rsidR="00345B02" w:rsidRPr="007B69FD">
        <w:rPr>
          <w:sz w:val="20"/>
          <w:szCs w:val="20"/>
        </w:rPr>
        <w:t xml:space="preserve"> did Paul say that those raised with Christ should seek? </w:t>
      </w:r>
    </w:p>
    <w:p w14:paraId="7509C35A" w14:textId="77777777" w:rsidR="00345B02" w:rsidRPr="007B69FD" w:rsidRDefault="00345B02" w:rsidP="00345B02">
      <w:pPr>
        <w:spacing w:line="259" w:lineRule="auto"/>
        <w:ind w:left="720"/>
        <w:rPr>
          <w:sz w:val="20"/>
          <w:szCs w:val="20"/>
        </w:rPr>
      </w:pPr>
      <w:r w:rsidRPr="007B69FD">
        <w:rPr>
          <w:sz w:val="20"/>
          <w:szCs w:val="20"/>
        </w:rPr>
        <w:t>Paul said that they should seek the things above.</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w:numPr>
          <w:ilvl w:val="0"/>
          <w:numId w:val="63"/>
        </w:numPr>
        <w:spacing w:line="259" w:lineRule="auto"/>
        <w:rPr>
          <w:sz w:val="20"/>
          <w:szCs w:val="20"/>
        </w:rPr>
      </w:pPr>
      <w:r w:rsidRPr="007B69FD">
        <w:rPr>
          <w:sz w:val="20"/>
          <w:szCs w:val="20"/>
        </w:rPr>
        <w:t xml:space="preserve">[3:2] </w:t>
      </w:r>
      <w:r w:rsidR="000174F5">
        <w:rPr>
          <w:sz w:val="20"/>
          <w:szCs w:val="20"/>
        </w:rPr>
        <w:tab/>
      </w:r>
      <w:r w:rsidRPr="007B69FD">
        <w:rPr>
          <w:sz w:val="20"/>
          <w:szCs w:val="20"/>
        </w:rPr>
        <w:t>What</w:t>
      </w:r>
      <w:r w:rsidR="00345B02" w:rsidRPr="007B69FD">
        <w:rPr>
          <w:sz w:val="20"/>
          <w:szCs w:val="20"/>
        </w:rPr>
        <w:t xml:space="preserve"> do you think Paul meant when he said to think about the things above? </w:t>
      </w:r>
    </w:p>
    <w:p w14:paraId="6C6A825E"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Paul meant that Christians should think about things that are important to God or heaven.</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w:numPr>
          <w:ilvl w:val="0"/>
          <w:numId w:val="63"/>
        </w:numPr>
        <w:spacing w:line="259" w:lineRule="auto"/>
        <w:rPr>
          <w:sz w:val="20"/>
          <w:szCs w:val="20"/>
        </w:rPr>
      </w:pPr>
      <w:r w:rsidRPr="007B69FD">
        <w:rPr>
          <w:sz w:val="20"/>
          <w:szCs w:val="20"/>
        </w:rPr>
        <w:t xml:space="preserve">[3:3] </w:t>
      </w:r>
      <w:r w:rsidR="000174F5">
        <w:rPr>
          <w:sz w:val="20"/>
          <w:szCs w:val="20"/>
        </w:rPr>
        <w:tab/>
      </w:r>
      <w:r w:rsidRPr="007B69FD">
        <w:rPr>
          <w:sz w:val="20"/>
          <w:szCs w:val="20"/>
        </w:rPr>
        <w:t>In</w:t>
      </w:r>
      <w:r w:rsidR="00345B02" w:rsidRPr="007B69FD">
        <w:rPr>
          <w:sz w:val="20"/>
          <w:szCs w:val="20"/>
        </w:rPr>
        <w:t xml:space="preserve"> verse 3, what did Paul say has happened? </w:t>
      </w:r>
    </w:p>
    <w:p w14:paraId="7AFD9D06" w14:textId="77777777" w:rsidR="00345B02" w:rsidRPr="007B69FD" w:rsidRDefault="00345B02" w:rsidP="00345B02">
      <w:pPr>
        <w:pStyle w:val="ListParagraph"/>
        <w:spacing w:line="259" w:lineRule="auto"/>
        <w:ind w:left="360" w:firstLine="360"/>
        <w:rPr>
          <w:sz w:val="20"/>
          <w:szCs w:val="20"/>
        </w:rPr>
      </w:pPr>
      <w:r w:rsidRPr="007B69FD">
        <w:rPr>
          <w:sz w:val="20"/>
          <w:szCs w:val="20"/>
        </w:rPr>
        <w:t xml:space="preserve">He said the believers have died, and their life is hidden with Christ in God. </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w:numPr>
          <w:ilvl w:val="0"/>
          <w:numId w:val="63"/>
        </w:numPr>
        <w:spacing w:line="259" w:lineRule="auto"/>
        <w:rPr>
          <w:sz w:val="20"/>
          <w:szCs w:val="20"/>
        </w:rPr>
      </w:pPr>
      <w:r w:rsidRPr="007B69FD">
        <w:rPr>
          <w:sz w:val="20"/>
          <w:szCs w:val="20"/>
        </w:rPr>
        <w:t xml:space="preserve">[3:4] </w:t>
      </w:r>
      <w:r w:rsidR="000174F5">
        <w:rPr>
          <w:sz w:val="20"/>
          <w:szCs w:val="20"/>
        </w:rPr>
        <w:tab/>
      </w:r>
      <w:r w:rsidRPr="007B69FD">
        <w:rPr>
          <w:sz w:val="20"/>
          <w:szCs w:val="20"/>
        </w:rPr>
        <w:t>What</w:t>
      </w:r>
      <w:r w:rsidR="00345B02" w:rsidRPr="007B69FD">
        <w:rPr>
          <w:sz w:val="20"/>
          <w:szCs w:val="20"/>
        </w:rPr>
        <w:t xml:space="preserve"> will happen to Christians when Christ appears? </w:t>
      </w:r>
    </w:p>
    <w:p w14:paraId="784F76F3" w14:textId="77777777" w:rsidR="00345B02" w:rsidRPr="007B69FD" w:rsidRDefault="00345B02" w:rsidP="00345B02">
      <w:pPr>
        <w:spacing w:line="259" w:lineRule="auto"/>
        <w:ind w:left="720"/>
        <w:rPr>
          <w:sz w:val="20"/>
          <w:szCs w:val="20"/>
        </w:rPr>
      </w:pPr>
      <w:r w:rsidRPr="007B69FD">
        <w:rPr>
          <w:sz w:val="20"/>
          <w:szCs w:val="20"/>
        </w:rPr>
        <w:t>Christians will appear with Christ in glory.</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things did Paul instruct believers to put to death? </w:t>
      </w:r>
    </w:p>
    <w:p w14:paraId="08F2A210" w14:textId="77777777" w:rsidR="00345B02" w:rsidRPr="007B69FD" w:rsidRDefault="00345B02" w:rsidP="00345B02">
      <w:pPr>
        <w:spacing w:line="259" w:lineRule="auto"/>
        <w:ind w:left="720"/>
        <w:rPr>
          <w:sz w:val="20"/>
          <w:szCs w:val="20"/>
        </w:rPr>
      </w:pPr>
      <w:r w:rsidRPr="007B69FD">
        <w:rPr>
          <w:sz w:val="20"/>
          <w:szCs w:val="20"/>
        </w:rPr>
        <w:t>Paul said believers should put to death sexual immorality, uncleanness, passion, evil desires, and greed.</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do you think Paul meant when he said to put to death certain behaviors and attitudes? </w:t>
      </w:r>
    </w:p>
    <w:p w14:paraId="0310F77A"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he meant to stop doing those things and to stop having those attitudes.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w:numPr>
          <w:ilvl w:val="0"/>
          <w:numId w:val="63"/>
        </w:numPr>
        <w:spacing w:line="259" w:lineRule="auto"/>
        <w:rPr>
          <w:sz w:val="20"/>
          <w:szCs w:val="20"/>
        </w:rPr>
      </w:pPr>
      <w:r w:rsidRPr="007B69FD">
        <w:rPr>
          <w:sz w:val="20"/>
          <w:szCs w:val="20"/>
        </w:rPr>
        <w:t xml:space="preserve">[3:6] </w:t>
      </w:r>
      <w:r w:rsidR="000174F5">
        <w:rPr>
          <w:sz w:val="20"/>
          <w:szCs w:val="20"/>
        </w:rPr>
        <w:tab/>
      </w:r>
      <w:r w:rsidRPr="007B69FD">
        <w:rPr>
          <w:sz w:val="20"/>
          <w:szCs w:val="20"/>
        </w:rPr>
        <w:t>What</w:t>
      </w:r>
      <w:r w:rsidR="00345B02" w:rsidRPr="007B69FD">
        <w:rPr>
          <w:sz w:val="20"/>
          <w:szCs w:val="20"/>
        </w:rPr>
        <w:t xml:space="preserve"> did Paul say about the wrath of God? </w:t>
      </w:r>
    </w:p>
    <w:p w14:paraId="1BBE4283" w14:textId="77777777" w:rsidR="00345B02" w:rsidRPr="007B69FD" w:rsidRDefault="00345B02" w:rsidP="00345B02">
      <w:pPr>
        <w:spacing w:line="259" w:lineRule="auto"/>
        <w:ind w:left="720"/>
        <w:rPr>
          <w:sz w:val="20"/>
          <w:szCs w:val="20"/>
        </w:rPr>
      </w:pPr>
      <w:r w:rsidRPr="007B69FD">
        <w:rPr>
          <w:sz w:val="20"/>
          <w:szCs w:val="20"/>
        </w:rPr>
        <w:t>He said that God’s wrath is coming.</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w:numPr>
          <w:ilvl w:val="0"/>
          <w:numId w:val="63"/>
        </w:numPr>
        <w:spacing w:line="259" w:lineRule="auto"/>
        <w:rPr>
          <w:sz w:val="20"/>
          <w:szCs w:val="20"/>
        </w:rPr>
      </w:pPr>
      <w:r w:rsidRPr="007B69FD">
        <w:rPr>
          <w:sz w:val="20"/>
          <w:szCs w:val="20"/>
        </w:rPr>
        <w:t xml:space="preserve">[3:8] </w:t>
      </w:r>
      <w:r w:rsidR="000174F5">
        <w:rPr>
          <w:sz w:val="20"/>
          <w:szCs w:val="20"/>
        </w:rPr>
        <w:tab/>
      </w:r>
      <w:r w:rsidRPr="007B69FD">
        <w:rPr>
          <w:sz w:val="20"/>
          <w:szCs w:val="20"/>
        </w:rPr>
        <w:t>What</w:t>
      </w:r>
      <w:r w:rsidR="00345B02" w:rsidRPr="007B69FD">
        <w:rPr>
          <w:sz w:val="20"/>
          <w:szCs w:val="20"/>
        </w:rPr>
        <w:t xml:space="preserve"> did Paul tell Christians to get rid of? </w:t>
      </w:r>
    </w:p>
    <w:p w14:paraId="3E2AAAC2" w14:textId="77777777" w:rsidR="00345B02" w:rsidRPr="007B69FD" w:rsidRDefault="00345B02" w:rsidP="00345B02">
      <w:pPr>
        <w:spacing w:line="259" w:lineRule="auto"/>
        <w:ind w:left="720"/>
        <w:rPr>
          <w:sz w:val="20"/>
          <w:szCs w:val="20"/>
        </w:rPr>
      </w:pPr>
      <w:r w:rsidRPr="007B69FD">
        <w:rPr>
          <w:sz w:val="20"/>
          <w:szCs w:val="20"/>
        </w:rPr>
        <w:t xml:space="preserve">Paul told them to get rid of wrath, anger, evil intentions, slander, and obscene speech. </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Why</w:t>
      </w:r>
      <w:r w:rsidR="00345B02" w:rsidRPr="007B69FD">
        <w:rPr>
          <w:sz w:val="20"/>
          <w:szCs w:val="20"/>
        </w:rPr>
        <w:t xml:space="preserve"> should Christians not lie to each other? </w:t>
      </w:r>
    </w:p>
    <w:p w14:paraId="2A837084" w14:textId="77777777" w:rsidR="00345B02" w:rsidRPr="007B69FD" w:rsidRDefault="00345B02" w:rsidP="00345B02">
      <w:pPr>
        <w:spacing w:line="259" w:lineRule="auto"/>
        <w:ind w:left="720"/>
        <w:rPr>
          <w:sz w:val="20"/>
          <w:szCs w:val="20"/>
        </w:rPr>
      </w:pPr>
      <w:r w:rsidRPr="007B69FD">
        <w:rPr>
          <w:sz w:val="20"/>
          <w:szCs w:val="20"/>
        </w:rPr>
        <w:t>Christians should not lie because they have taken off the old man and they have put on the new man.</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What</w:t>
      </w:r>
      <w:r w:rsidR="00345B02" w:rsidRPr="007B69FD">
        <w:rPr>
          <w:sz w:val="20"/>
          <w:szCs w:val="20"/>
        </w:rPr>
        <w:t xml:space="preserve"> do you think Paul meant when he said they had taken off the old man and put on the new man? </w:t>
      </w:r>
    </w:p>
    <w:p w14:paraId="09C11331"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Paul meant that they had stopped living according to their old worldly ways and had started living how God intended Christians to live.</w:t>
      </w:r>
    </w:p>
    <w:p w14:paraId="185E531F" w14:textId="77777777" w:rsidR="006B04BD" w:rsidRPr="007B69FD" w:rsidRDefault="006B04BD" w:rsidP="006B04BD">
      <w:pPr>
        <w:pStyle w:val="Continuedline"/>
      </w:pPr>
      <w:r w:rsidRPr="007B69FD">
        <w:lastRenderedPageBreak/>
        <w:t>Colossians 3:1-</w:t>
      </w:r>
      <w:r>
        <w:t>17</w:t>
      </w:r>
      <w:r w:rsidRPr="007B69FD">
        <w:t xml:space="preserve"> continued</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w:numPr>
          <w:ilvl w:val="0"/>
          <w:numId w:val="63"/>
        </w:numPr>
        <w:spacing w:line="259" w:lineRule="auto"/>
        <w:rPr>
          <w:sz w:val="20"/>
          <w:szCs w:val="20"/>
        </w:rPr>
      </w:pPr>
      <w:r w:rsidRPr="007B69FD">
        <w:rPr>
          <w:sz w:val="20"/>
          <w:szCs w:val="20"/>
        </w:rPr>
        <w:t xml:space="preserve">[3:10] </w:t>
      </w:r>
      <w:r w:rsidR="000174F5">
        <w:rPr>
          <w:sz w:val="20"/>
          <w:szCs w:val="20"/>
        </w:rPr>
        <w:tab/>
      </w:r>
      <w:r w:rsidRPr="007B69FD">
        <w:rPr>
          <w:sz w:val="20"/>
          <w:szCs w:val="20"/>
        </w:rPr>
        <w:t>What</w:t>
      </w:r>
      <w:r w:rsidR="00345B02" w:rsidRPr="007B69FD">
        <w:rPr>
          <w:sz w:val="20"/>
          <w:szCs w:val="20"/>
        </w:rPr>
        <w:t xml:space="preserve"> was happening to each Christian’s new man? </w:t>
      </w:r>
    </w:p>
    <w:p w14:paraId="40919225" w14:textId="77777777" w:rsidR="00345B02" w:rsidRPr="007B69FD" w:rsidRDefault="00345B02" w:rsidP="00345B02">
      <w:pPr>
        <w:spacing w:line="259" w:lineRule="auto"/>
        <w:ind w:left="720"/>
        <w:rPr>
          <w:sz w:val="20"/>
          <w:szCs w:val="20"/>
        </w:rPr>
      </w:pPr>
      <w:r w:rsidRPr="007B69FD">
        <w:rPr>
          <w:sz w:val="20"/>
          <w:szCs w:val="20"/>
        </w:rPr>
        <w:t>It was being made new in knowledge according to the image of God.</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w:numPr>
          <w:ilvl w:val="0"/>
          <w:numId w:val="63"/>
        </w:numPr>
        <w:spacing w:line="259" w:lineRule="auto"/>
        <w:rPr>
          <w:sz w:val="20"/>
          <w:szCs w:val="20"/>
        </w:rPr>
      </w:pPr>
      <w:r w:rsidRPr="007B69FD">
        <w:rPr>
          <w:sz w:val="20"/>
          <w:szCs w:val="20"/>
        </w:rPr>
        <w:t xml:space="preserve">[3:11] </w:t>
      </w:r>
      <w:r w:rsidR="000174F5">
        <w:rPr>
          <w:sz w:val="20"/>
          <w:szCs w:val="20"/>
        </w:rPr>
        <w:tab/>
      </w:r>
      <w:r w:rsidRPr="007B69FD">
        <w:rPr>
          <w:sz w:val="20"/>
          <w:szCs w:val="20"/>
        </w:rPr>
        <w:t>What</w:t>
      </w:r>
      <w:r w:rsidR="00345B02" w:rsidRPr="007B69FD">
        <w:rPr>
          <w:sz w:val="20"/>
          <w:szCs w:val="20"/>
        </w:rPr>
        <w:t xml:space="preserve"> do you think Paul meant by saying there was no Greek or Jew, circumcision or uncircumcision, barbarian, Scythian, slave, or free? </w:t>
      </w:r>
    </w:p>
    <w:p w14:paraId="6FD249EF"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Paul meant that God treats all Christians the same way. He does not treat one group differently from another. </w:t>
      </w:r>
    </w:p>
    <w:p w14:paraId="716B452A" w14:textId="77777777" w:rsidR="00345B02" w:rsidRPr="007B69FD" w:rsidRDefault="00345B02" w:rsidP="00345B02">
      <w:pPr>
        <w:spacing w:line="259" w:lineRule="auto"/>
        <w:ind w:left="720"/>
        <w:rPr>
          <w:sz w:val="20"/>
          <w:szCs w:val="20"/>
        </w:rPr>
      </w:pPr>
      <w:r w:rsidRPr="007B69FD">
        <w:rPr>
          <w:sz w:val="20"/>
          <w:szCs w:val="20"/>
        </w:rPr>
        <w:t xml:space="preserve"> .</w:t>
      </w:r>
    </w:p>
    <w:p w14:paraId="3B495977" w14:textId="1284690D"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How</w:t>
      </w:r>
      <w:r w:rsidR="00345B02" w:rsidRPr="007B69FD">
        <w:rPr>
          <w:sz w:val="20"/>
          <w:szCs w:val="20"/>
        </w:rPr>
        <w:t xml:space="preserve"> did Paul describe the Colossian Christians in verse 12? </w:t>
      </w:r>
    </w:p>
    <w:p w14:paraId="07F9F1CA" w14:textId="77777777" w:rsidR="00345B02" w:rsidRPr="007B69FD" w:rsidRDefault="00345B02" w:rsidP="00345B02">
      <w:pPr>
        <w:spacing w:line="259" w:lineRule="auto"/>
        <w:ind w:left="720"/>
        <w:rPr>
          <w:sz w:val="20"/>
          <w:szCs w:val="20"/>
        </w:rPr>
      </w:pPr>
      <w:r w:rsidRPr="007B69FD">
        <w:rPr>
          <w:sz w:val="20"/>
          <w:szCs w:val="20"/>
        </w:rPr>
        <w:t>He described them as God’s chosen ones, holy and beloved.</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What</w:t>
      </w:r>
      <w:r w:rsidR="00345B02" w:rsidRPr="007B69FD">
        <w:rPr>
          <w:sz w:val="20"/>
          <w:szCs w:val="20"/>
        </w:rPr>
        <w:t xml:space="preserve"> instruction did Paul give Christians in verse 12? </w:t>
      </w:r>
    </w:p>
    <w:p w14:paraId="5F56EE7A" w14:textId="77777777" w:rsidR="00345B02" w:rsidRPr="007B69FD" w:rsidRDefault="00345B02" w:rsidP="00345B02">
      <w:pPr>
        <w:spacing w:line="259" w:lineRule="auto"/>
        <w:ind w:left="720"/>
        <w:rPr>
          <w:sz w:val="20"/>
          <w:szCs w:val="20"/>
        </w:rPr>
      </w:pPr>
      <w:r w:rsidRPr="007B69FD">
        <w:rPr>
          <w:sz w:val="20"/>
          <w:szCs w:val="20"/>
        </w:rPr>
        <w:t>Paul told them to put on a heart of mercy, kindness, humility, gentleness, and patience.</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instructions did Paul give Christians in verse 13? </w:t>
      </w:r>
    </w:p>
    <w:p w14:paraId="3C1EE851" w14:textId="77777777" w:rsidR="00345B02" w:rsidRPr="007B69FD" w:rsidRDefault="00345B02" w:rsidP="00345B02">
      <w:pPr>
        <w:spacing w:line="259" w:lineRule="auto"/>
        <w:ind w:left="720"/>
        <w:rPr>
          <w:sz w:val="20"/>
          <w:szCs w:val="20"/>
        </w:rPr>
      </w:pPr>
      <w:r w:rsidRPr="007B69FD">
        <w:rPr>
          <w:sz w:val="20"/>
          <w:szCs w:val="20"/>
        </w:rPr>
        <w:t>Paul instructed Christians to bear with one another, to be gracious, and to forgive each other in the same way that Christ forgave them.</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do you think Paul meant by telling them to bear with one another? </w:t>
      </w:r>
    </w:p>
    <w:p w14:paraId="14641D78" w14:textId="77777777" w:rsidR="00345B02" w:rsidRPr="007B69FD" w:rsidRDefault="00345B02" w:rsidP="48114252">
      <w:pPr>
        <w:pStyle w:val="ListParagraph"/>
        <w:spacing w:line="259" w:lineRule="auto"/>
        <w:ind w:firstLine="20"/>
        <w:rPr>
          <w:sz w:val="20"/>
          <w:szCs w:val="20"/>
          <w:lang w:val="en-US"/>
        </w:rPr>
      </w:pPr>
      <w:r w:rsidRPr="48114252">
        <w:rPr>
          <w:i/>
          <w:iCs/>
          <w:sz w:val="20"/>
          <w:szCs w:val="20"/>
          <w:lang w:val="en-US"/>
        </w:rPr>
        <w:t>(Answer may vary.)</w:t>
      </w:r>
      <w:r w:rsidRPr="48114252">
        <w:rPr>
          <w:sz w:val="20"/>
          <w:szCs w:val="20"/>
          <w:lang w:val="en-US"/>
        </w:rPr>
        <w:t xml:space="preserve"> Perhaps he meant that Christians should be patient with one another, gracious, and forgiving.</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w:numPr>
          <w:ilvl w:val="0"/>
          <w:numId w:val="63"/>
        </w:numPr>
        <w:spacing w:line="259" w:lineRule="auto"/>
        <w:rPr>
          <w:sz w:val="20"/>
          <w:szCs w:val="20"/>
        </w:rPr>
      </w:pPr>
      <w:r w:rsidRPr="007B69FD">
        <w:rPr>
          <w:sz w:val="20"/>
          <w:szCs w:val="20"/>
        </w:rPr>
        <w:t xml:space="preserve">[3:14] </w:t>
      </w:r>
      <w:r w:rsidR="000174F5">
        <w:rPr>
          <w:sz w:val="20"/>
          <w:szCs w:val="20"/>
        </w:rPr>
        <w:tab/>
      </w:r>
      <w:r w:rsidRPr="007B69FD">
        <w:rPr>
          <w:sz w:val="20"/>
          <w:szCs w:val="20"/>
        </w:rPr>
        <w:t>What</w:t>
      </w:r>
      <w:r w:rsidR="00345B02" w:rsidRPr="007B69FD">
        <w:rPr>
          <w:sz w:val="20"/>
          <w:szCs w:val="20"/>
        </w:rPr>
        <w:t xml:space="preserve"> did Paul tell them to have above everything else? </w:t>
      </w:r>
    </w:p>
    <w:p w14:paraId="03436AFB" w14:textId="77777777" w:rsidR="00345B02" w:rsidRPr="007B69FD" w:rsidRDefault="00345B02" w:rsidP="00345B02">
      <w:pPr>
        <w:spacing w:line="259" w:lineRule="auto"/>
        <w:ind w:left="360"/>
        <w:rPr>
          <w:sz w:val="20"/>
          <w:szCs w:val="20"/>
        </w:rPr>
      </w:pPr>
      <w:r w:rsidRPr="007B69FD">
        <w:rPr>
          <w:sz w:val="20"/>
          <w:szCs w:val="20"/>
        </w:rPr>
        <w:t xml:space="preserve">       He told them to have love, which binds everything together perfectly.</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w:numPr>
          <w:ilvl w:val="0"/>
          <w:numId w:val="63"/>
        </w:numPr>
        <w:spacing w:line="259" w:lineRule="auto"/>
        <w:rPr>
          <w:sz w:val="20"/>
          <w:szCs w:val="20"/>
        </w:rPr>
      </w:pPr>
      <w:r w:rsidRPr="007B69FD">
        <w:rPr>
          <w:sz w:val="20"/>
          <w:szCs w:val="20"/>
        </w:rPr>
        <w:t xml:space="preserve">[3:15] </w:t>
      </w:r>
      <w:r w:rsidR="000174F5">
        <w:rPr>
          <w:sz w:val="20"/>
          <w:szCs w:val="20"/>
        </w:rPr>
        <w:tab/>
      </w:r>
      <w:r w:rsidRPr="007B69FD">
        <w:rPr>
          <w:sz w:val="20"/>
          <w:szCs w:val="20"/>
        </w:rPr>
        <w:t>What</w:t>
      </w:r>
      <w:r w:rsidR="00345B02" w:rsidRPr="007B69FD">
        <w:rPr>
          <w:sz w:val="20"/>
          <w:szCs w:val="20"/>
        </w:rPr>
        <w:t xml:space="preserve"> do you think Paul meant when he told them to let the peace of Christ rule in their hearts? </w:t>
      </w:r>
    </w:p>
    <w:p w14:paraId="60B7785B" w14:textId="77777777" w:rsidR="00345B02" w:rsidRPr="007B69FD" w:rsidRDefault="00345B02" w:rsidP="48114252">
      <w:pPr>
        <w:pStyle w:val="ListParagraph"/>
        <w:spacing w:line="259" w:lineRule="auto"/>
        <w:rPr>
          <w:sz w:val="20"/>
          <w:szCs w:val="20"/>
          <w:lang w:val="en-US"/>
        </w:rPr>
      </w:pPr>
      <w:r w:rsidRPr="48114252">
        <w:rPr>
          <w:i/>
          <w:iCs/>
          <w:sz w:val="20"/>
          <w:szCs w:val="20"/>
          <w:lang w:val="en-US"/>
        </w:rPr>
        <w:t>(Answer may vary.)</w:t>
      </w:r>
      <w:r w:rsidRPr="48114252">
        <w:rPr>
          <w:sz w:val="20"/>
          <w:szCs w:val="20"/>
          <w:lang w:val="en-US"/>
        </w:rPr>
        <w:t xml:space="preserve"> Perhaps he meant that because Christ had given them peace with God, that peace should govern their attitudes toward one another. </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w:numPr>
          <w:ilvl w:val="0"/>
          <w:numId w:val="63"/>
        </w:numPr>
        <w:spacing w:line="259" w:lineRule="auto"/>
        <w:rPr>
          <w:sz w:val="20"/>
          <w:szCs w:val="20"/>
        </w:rPr>
      </w:pPr>
      <w:r w:rsidRPr="007B69FD">
        <w:rPr>
          <w:sz w:val="20"/>
          <w:szCs w:val="20"/>
        </w:rPr>
        <w:t xml:space="preserve">[3:16] </w:t>
      </w:r>
      <w:r w:rsidR="000174F5">
        <w:rPr>
          <w:sz w:val="20"/>
          <w:szCs w:val="20"/>
        </w:rPr>
        <w:tab/>
      </w:r>
      <w:r w:rsidRPr="007B69FD">
        <w:rPr>
          <w:sz w:val="20"/>
          <w:szCs w:val="20"/>
        </w:rPr>
        <w:t>What</w:t>
      </w:r>
      <w:r w:rsidR="00345B02" w:rsidRPr="007B69FD">
        <w:rPr>
          <w:sz w:val="20"/>
          <w:szCs w:val="20"/>
        </w:rPr>
        <w:t xml:space="preserve"> did Paul said to do as they let Christ’s word dwell richly in them? </w:t>
      </w:r>
    </w:p>
    <w:p w14:paraId="0E663DB6" w14:textId="77777777" w:rsidR="00345B02" w:rsidRPr="007B69FD" w:rsidRDefault="00345B02" w:rsidP="00345B02">
      <w:pPr>
        <w:spacing w:line="259" w:lineRule="auto"/>
        <w:ind w:left="720"/>
        <w:rPr>
          <w:sz w:val="20"/>
          <w:szCs w:val="20"/>
        </w:rPr>
      </w:pPr>
      <w:r w:rsidRPr="007B69FD">
        <w:rPr>
          <w:sz w:val="20"/>
          <w:szCs w:val="20"/>
        </w:rPr>
        <w:t>He told them to teach and instruct each other wisely. He told them to sing to God with thankful hearts.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w:numPr>
          <w:ilvl w:val="0"/>
          <w:numId w:val="63"/>
        </w:numPr>
        <w:spacing w:line="259" w:lineRule="auto"/>
        <w:rPr>
          <w:sz w:val="20"/>
          <w:szCs w:val="20"/>
        </w:rPr>
      </w:pPr>
      <w:r w:rsidRPr="007B69FD">
        <w:rPr>
          <w:sz w:val="20"/>
          <w:szCs w:val="20"/>
        </w:rPr>
        <w:t xml:space="preserve">[3:17] </w:t>
      </w:r>
      <w:r w:rsidR="000174F5">
        <w:rPr>
          <w:sz w:val="20"/>
          <w:szCs w:val="20"/>
        </w:rPr>
        <w:tab/>
      </w:r>
      <w:r w:rsidRPr="007B69FD">
        <w:rPr>
          <w:sz w:val="20"/>
          <w:szCs w:val="20"/>
        </w:rPr>
        <w:t>How</w:t>
      </w:r>
      <w:r w:rsidR="00345B02" w:rsidRPr="007B69FD">
        <w:rPr>
          <w:sz w:val="20"/>
          <w:szCs w:val="20"/>
        </w:rPr>
        <w:t xml:space="preserve"> did Paul want Christians to live? </w:t>
      </w:r>
    </w:p>
    <w:p w14:paraId="77A0ABDC" w14:textId="77777777" w:rsidR="00345B02" w:rsidRPr="007B69FD" w:rsidRDefault="00345B02" w:rsidP="00345B02">
      <w:pPr>
        <w:spacing w:line="259" w:lineRule="auto"/>
        <w:ind w:left="720"/>
        <w:rPr>
          <w:sz w:val="20"/>
          <w:szCs w:val="20"/>
        </w:rPr>
      </w:pPr>
      <w:r w:rsidRPr="007B69FD">
        <w:rPr>
          <w:sz w:val="20"/>
          <w:szCs w:val="20"/>
        </w:rPr>
        <w:t>Paul wanted Christians to do everything, whether in their words or in their deeds, in the name of the Lord Jesus. Paul also wanted Christians to give thanks to God the Father through Jesus Christ.</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w:spacing w:after="160" w:line="259" w:lineRule="auto"/>
        <w:rPr>
          <w:b/>
          <w:sz w:val="20"/>
          <w:szCs w:val="20"/>
        </w:rPr>
      </w:pPr>
      <w:r w:rsidRPr="007B69FD">
        <w:rPr>
          <w:b/>
          <w:sz w:val="20"/>
          <w:szCs w:val="20"/>
        </w:rPr>
        <w:t>Comment Section:</w:t>
      </w:r>
    </w:p>
    <w:p w14:paraId="1A319028" w14:textId="77777777" w:rsidR="009A736E" w:rsidRPr="007B69FD" w:rsidRDefault="009A736E">
      <w:pPr>
        <w:spacing w:line="240" w:lineRule="auto"/>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w:pStyle w:val="Heading1"/>
        <w:spacing w:after="160" w:line="259" w:lineRule="auto"/>
        <w:rPr>
          <w:b/>
          <w:szCs w:val="44"/>
        </w:rPr>
      </w:pPr>
      <w:bookmarkStart w:id="76" w:name="_Toc166194281"/>
      <w:r w:rsidRPr="007B69FD">
        <w:rPr>
          <w:b/>
          <w:szCs w:val="44"/>
        </w:rPr>
        <w:lastRenderedPageBreak/>
        <w:t>Colossians 4:2-6</w:t>
      </w:r>
      <w:bookmarkEnd w:id="76"/>
    </w:p>
    <w:p w14:paraId="1CF15E10" w14:textId="77777777" w:rsidR="00170DC8" w:rsidRPr="00170DC8" w:rsidRDefault="00170DC8" w:rsidP="00170DC8">
      <w:pPr>
        <w:pStyle w:val="Background"/>
        <w:rPr>
          <w:b/>
          <w:bCs w:val="0"/>
          <w:i/>
          <w:iCs/>
        </w:rPr>
      </w:pPr>
      <w:r w:rsidRPr="00170DC8">
        <w:rPr>
          <w:b/>
          <w:bCs w:val="0"/>
          <w:i/>
          <w:iCs/>
        </w:rPr>
        <w:t>Read the passage.</w:t>
      </w:r>
    </w:p>
    <w:p w14:paraId="69F95C55" w14:textId="77777777" w:rsidR="00345B02" w:rsidRPr="007B69FD" w:rsidRDefault="00345B02" w:rsidP="009A736E">
      <w:pPr>
        <w:pStyle w:val="Part1"/>
      </w:pPr>
      <w:r w:rsidRPr="007B69FD">
        <w:t>Part 1</w:t>
      </w:r>
    </w:p>
    <w:p w14:paraId="1E5805B8" w14:textId="1C32BC3A" w:rsidR="00345B02" w:rsidRPr="007B69FD" w:rsidRDefault="00345B02" w:rsidP="009A736E">
      <w:pPr>
        <w:pStyle w:val="Answerortell"/>
      </w:pPr>
      <w:r w:rsidRPr="007B69FD">
        <w:t xml:space="preserve">Tell in your own words what you just read in </w:t>
      </w:r>
      <w:r w:rsidR="003947E5">
        <w:t>this passage</w:t>
      </w:r>
      <w:r w:rsidRPr="007B69FD">
        <w:t>.</w:t>
      </w:r>
    </w:p>
    <w:p w14:paraId="31E01958" w14:textId="7D19DC3E" w:rsidR="00345B02" w:rsidRPr="007B69FD" w:rsidRDefault="00C7171E" w:rsidP="009A736E">
      <w:pPr>
        <w:pStyle w:val="Checklist"/>
      </w:pPr>
      <w:r w:rsidRPr="007B69FD">
        <w:t>Paul</w:t>
      </w:r>
      <w:r w:rsidR="00345B02" w:rsidRPr="007B69FD">
        <w:t xml:space="preserve"> told the Christians to continue to pray. </w:t>
      </w:r>
      <w:r w:rsidR="000174F5" w:rsidRPr="007B69FD">
        <w:t>[4:2]</w:t>
      </w:r>
    </w:p>
    <w:p w14:paraId="7D3912F7" w14:textId="2D7DA623" w:rsidR="00345B02" w:rsidRPr="007B69FD" w:rsidRDefault="00C7171E" w:rsidP="009A736E">
      <w:pPr>
        <w:pStyle w:val="Checklist"/>
      </w:pPr>
      <w:r w:rsidRPr="007B69FD">
        <w:t>Paul</w:t>
      </w:r>
      <w:r w:rsidR="00345B02" w:rsidRPr="007B69FD">
        <w:t xml:space="preserve"> asked them to pray that God would open a way for him and his co-workers to tell others about the mystery of Christ. </w:t>
      </w:r>
      <w:r w:rsidR="000174F5" w:rsidRPr="007B69FD">
        <w:t>[4:3-4]</w:t>
      </w:r>
    </w:p>
    <w:p w14:paraId="1199914F" w14:textId="52926C5B" w:rsidR="00345B02" w:rsidRPr="007B69FD" w:rsidRDefault="00345B02" w:rsidP="009A736E">
      <w:pPr>
        <w:pStyle w:val="Checklist"/>
        <w:rPr>
          <w:sz w:val="24"/>
          <w:szCs w:val="24"/>
        </w:rPr>
      </w:pPr>
      <w:r w:rsidRPr="007B69FD">
        <w:t xml:space="preserve">Paul told them to be wise toward outsiders and to let their words be gracious. </w:t>
      </w:r>
      <w:r w:rsidR="000174F5" w:rsidRPr="007B69FD">
        <w:t>[4:6]</w:t>
      </w:r>
    </w:p>
    <w:p w14:paraId="4B6835AD" w14:textId="77777777" w:rsidR="00345B02" w:rsidRPr="007B69FD" w:rsidRDefault="00345B02" w:rsidP="009A736E">
      <w:pPr>
        <w:pStyle w:val="Part2"/>
      </w:pPr>
      <w:r w:rsidRPr="007B69FD">
        <w:t>Part 2</w:t>
      </w:r>
    </w:p>
    <w:p w14:paraId="77E00D9A" w14:textId="239FDB74" w:rsidR="00345B02" w:rsidRPr="007B69FD" w:rsidRDefault="003947E5" w:rsidP="009A736E">
      <w:pPr>
        <w:pStyle w:val="Answerortell"/>
      </w:pPr>
      <w:r>
        <w:t>Answer the following questions from the specified verses.</w:t>
      </w:r>
    </w:p>
    <w:p w14:paraId="6976D264" w14:textId="5653B47A" w:rsidR="00345B02" w:rsidRPr="007B69FD" w:rsidRDefault="00C7171E" w:rsidP="0099152C">
      <w:pPr>
        <w:numPr>
          <w:ilvl w:val="0"/>
          <w:numId w:val="61"/>
        </w:numPr>
        <w:spacing w:line="259" w:lineRule="auto"/>
        <w:rPr>
          <w:sz w:val="20"/>
          <w:szCs w:val="20"/>
        </w:rPr>
      </w:pPr>
      <w:r w:rsidRPr="007B69FD">
        <w:rPr>
          <w:sz w:val="20"/>
          <w:szCs w:val="20"/>
        </w:rPr>
        <w:t xml:space="preserve">[4:2] </w:t>
      </w:r>
      <w:r w:rsidR="000174F5">
        <w:rPr>
          <w:sz w:val="20"/>
          <w:szCs w:val="20"/>
        </w:rPr>
        <w:tab/>
      </w:r>
      <w:r w:rsidRPr="007B69FD">
        <w:rPr>
          <w:sz w:val="20"/>
          <w:szCs w:val="20"/>
        </w:rPr>
        <w:t>What</w:t>
      </w:r>
      <w:r w:rsidR="00345B02" w:rsidRPr="007B69FD">
        <w:rPr>
          <w:sz w:val="20"/>
          <w:szCs w:val="20"/>
        </w:rPr>
        <w:t xml:space="preserve"> instruction did Paul give Christians in verse 2? </w:t>
      </w:r>
    </w:p>
    <w:p w14:paraId="0E723381" w14:textId="77777777" w:rsidR="00345B02" w:rsidRPr="007B69FD" w:rsidRDefault="00345B02" w:rsidP="00345B02">
      <w:pPr>
        <w:spacing w:line="259" w:lineRule="auto"/>
        <w:ind w:left="720"/>
        <w:rPr>
          <w:sz w:val="20"/>
          <w:szCs w:val="20"/>
        </w:rPr>
      </w:pPr>
      <w:r w:rsidRPr="007B69FD">
        <w:rPr>
          <w:sz w:val="20"/>
          <w:szCs w:val="20"/>
        </w:rPr>
        <w:t>Paul told Christians to continue in prayer and thanksgiving.</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w:numPr>
          <w:ilvl w:val="0"/>
          <w:numId w:val="61"/>
        </w:numPr>
        <w:spacing w:line="259" w:lineRule="auto"/>
        <w:rPr>
          <w:sz w:val="20"/>
          <w:szCs w:val="20"/>
        </w:rPr>
      </w:pPr>
      <w:r w:rsidRPr="007B69FD">
        <w:rPr>
          <w:sz w:val="20"/>
          <w:szCs w:val="20"/>
        </w:rPr>
        <w:t xml:space="preserve">[4:3-4] </w:t>
      </w:r>
      <w:r w:rsidR="000174F5">
        <w:rPr>
          <w:sz w:val="20"/>
          <w:szCs w:val="20"/>
        </w:rPr>
        <w:tab/>
      </w:r>
      <w:r w:rsidRPr="007B69FD">
        <w:rPr>
          <w:sz w:val="20"/>
          <w:szCs w:val="20"/>
        </w:rPr>
        <w:t>What</w:t>
      </w:r>
      <w:r w:rsidR="00345B02" w:rsidRPr="007B69FD">
        <w:rPr>
          <w:sz w:val="20"/>
          <w:szCs w:val="20"/>
        </w:rPr>
        <w:t xml:space="preserve"> did Paul ask the Colossians to pray for? </w:t>
      </w:r>
    </w:p>
    <w:p w14:paraId="21E348C2" w14:textId="77777777" w:rsidR="00345B02" w:rsidRPr="007B69FD" w:rsidRDefault="00345B02" w:rsidP="00345B02">
      <w:pPr>
        <w:spacing w:line="259" w:lineRule="auto"/>
        <w:ind w:left="720"/>
        <w:rPr>
          <w:sz w:val="20"/>
          <w:szCs w:val="20"/>
        </w:rPr>
      </w:pPr>
      <w:r w:rsidRPr="007B69FD">
        <w:rPr>
          <w:sz w:val="20"/>
          <w:szCs w:val="20"/>
        </w:rPr>
        <w:t>Paul asked them to pray that he and those he worked with would have an open door to go and speak about Christ. He asked them to pray that he would speak in a way that would make the mystery of Christ clear.</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w:numPr>
          <w:ilvl w:val="0"/>
          <w:numId w:val="61"/>
        </w:numPr>
        <w:spacing w:line="259" w:lineRule="auto"/>
        <w:rPr>
          <w:sz w:val="20"/>
          <w:szCs w:val="20"/>
        </w:rPr>
      </w:pPr>
      <w:r w:rsidRPr="007B69FD">
        <w:rPr>
          <w:sz w:val="20"/>
          <w:szCs w:val="20"/>
        </w:rPr>
        <w:t xml:space="preserve">[4:5] </w:t>
      </w:r>
      <w:r w:rsidR="000174F5">
        <w:rPr>
          <w:sz w:val="20"/>
          <w:szCs w:val="20"/>
        </w:rPr>
        <w:tab/>
      </w:r>
      <w:r w:rsidRPr="007B69FD">
        <w:rPr>
          <w:sz w:val="20"/>
          <w:szCs w:val="20"/>
        </w:rPr>
        <w:t>How</w:t>
      </w:r>
      <w:r w:rsidR="00345B02" w:rsidRPr="007B69FD">
        <w:rPr>
          <w:sz w:val="20"/>
          <w:szCs w:val="20"/>
        </w:rPr>
        <w:t xml:space="preserve"> should Christians behave toward non-Christians? </w:t>
      </w:r>
    </w:p>
    <w:p w14:paraId="545BC44B" w14:textId="77777777" w:rsidR="00345B02" w:rsidRPr="007B69FD" w:rsidRDefault="00345B02" w:rsidP="00345B02">
      <w:pPr>
        <w:spacing w:line="259" w:lineRule="auto"/>
        <w:ind w:left="720"/>
        <w:rPr>
          <w:sz w:val="20"/>
          <w:szCs w:val="20"/>
        </w:rPr>
      </w:pPr>
      <w:r w:rsidRPr="007B69FD">
        <w:rPr>
          <w:sz w:val="20"/>
          <w:szCs w:val="20"/>
        </w:rPr>
        <w:t>Christians should be wise and use the time well.</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did Paul say about how the Colossians should talk to people? </w:t>
      </w:r>
    </w:p>
    <w:p w14:paraId="378EA454" w14:textId="77777777" w:rsidR="00345B02" w:rsidRPr="007B69FD" w:rsidRDefault="00345B02" w:rsidP="00345B02">
      <w:pPr>
        <w:spacing w:line="259" w:lineRule="auto"/>
        <w:ind w:left="720"/>
        <w:rPr>
          <w:sz w:val="20"/>
          <w:szCs w:val="20"/>
        </w:rPr>
      </w:pPr>
      <w:r w:rsidRPr="007B69FD">
        <w:rPr>
          <w:sz w:val="20"/>
          <w:szCs w:val="20"/>
        </w:rPr>
        <w:t xml:space="preserve">Paul said that people should speak with grace. He said their speech should be seasoned with salt. </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do you think it mean</w:t>
      </w:r>
      <w:r w:rsidR="00F71ED2" w:rsidRPr="007B69FD">
        <w:rPr>
          <w:sz w:val="20"/>
          <w:szCs w:val="20"/>
        </w:rPr>
        <w:t>s</w:t>
      </w:r>
      <w:r w:rsidR="00345B02" w:rsidRPr="007B69FD">
        <w:rPr>
          <w:sz w:val="20"/>
          <w:szCs w:val="20"/>
        </w:rPr>
        <w:t xml:space="preserve"> for words to be seasoned with salt? </w:t>
      </w:r>
    </w:p>
    <w:p w14:paraId="3D74F449" w14:textId="22F7363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it mean</w:t>
      </w:r>
      <w:r w:rsidR="00F71ED2" w:rsidRPr="48114252">
        <w:rPr>
          <w:sz w:val="20"/>
          <w:szCs w:val="20"/>
          <w:lang w:val="en-US"/>
        </w:rPr>
        <w:t>s</w:t>
      </w:r>
      <w:r w:rsidRPr="48114252">
        <w:rPr>
          <w:sz w:val="20"/>
          <w:szCs w:val="20"/>
          <w:lang w:val="en-US"/>
        </w:rPr>
        <w:t xml:space="preserve"> that the words should be pleasant to hear, just as food with salt tasted good. Perhaps it mean</w:t>
      </w:r>
      <w:r w:rsidR="00F71ED2" w:rsidRPr="48114252">
        <w:rPr>
          <w:sz w:val="20"/>
          <w:szCs w:val="20"/>
          <w:lang w:val="en-US"/>
        </w:rPr>
        <w:t>s</w:t>
      </w:r>
      <w:r w:rsidRPr="48114252">
        <w:rPr>
          <w:sz w:val="20"/>
          <w:szCs w:val="20"/>
          <w:lang w:val="en-US"/>
        </w:rPr>
        <w:t xml:space="preserve"> that the words should be wholesome (beneficial), just as food that was preserved with salt is wholesome. </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w:spacing w:line="259" w:lineRule="auto"/>
        <w:rPr>
          <w:b/>
          <w:sz w:val="20"/>
          <w:szCs w:val="20"/>
        </w:rPr>
      </w:pPr>
      <w:r w:rsidRPr="007B69FD">
        <w:rPr>
          <w:b/>
          <w:sz w:val="20"/>
          <w:szCs w:val="20"/>
        </w:rPr>
        <w:t>Comment Section:</w:t>
      </w:r>
    </w:p>
    <w:p w14:paraId="0564993B" w14:textId="77777777" w:rsidR="009A736E" w:rsidRPr="007B69FD" w:rsidRDefault="009A736E">
      <w:pPr>
        <w:spacing w:line="240" w:lineRule="auto"/>
        <w:rPr>
          <w:bCs/>
          <w:sz w:val="40"/>
          <w:szCs w:val="44"/>
        </w:rPr>
      </w:pPr>
      <w:bookmarkStart w:id="77" w:name="_4za21kefkhle" w:colFirst="0" w:colLast="0"/>
      <w:bookmarkEnd w:id="77"/>
      <w:r w:rsidRPr="007B69FD">
        <w:rPr>
          <w:bCs/>
          <w:szCs w:val="44"/>
        </w:rPr>
        <w:br w:type="page"/>
      </w:r>
    </w:p>
    <w:p w14:paraId="50D5B4DA" w14:textId="5F1E20B4" w:rsidR="002D655E" w:rsidRPr="007B69FD" w:rsidRDefault="002D655E" w:rsidP="002D655E">
      <w:pPr>
        <w:pStyle w:val="Heading1"/>
        <w:keepNext w:val="0"/>
        <w:keepLines w:val="0"/>
        <w:spacing w:before="480"/>
        <w:rPr>
          <w:b/>
          <w:bCs/>
          <w:szCs w:val="44"/>
        </w:rPr>
      </w:pPr>
      <w:bookmarkStart w:id="78" w:name="_Toc166194282"/>
      <w:r w:rsidRPr="007B69FD">
        <w:rPr>
          <w:b/>
          <w:bCs/>
          <w:szCs w:val="44"/>
        </w:rPr>
        <w:lastRenderedPageBreak/>
        <w:t>Hebrews 3:1-6</w:t>
      </w:r>
      <w:bookmarkEnd w:id="78"/>
    </w:p>
    <w:p w14:paraId="11E6075D" w14:textId="6F2358D2" w:rsidR="00B81824" w:rsidRPr="007B69FD" w:rsidRDefault="00B81824" w:rsidP="009A736E">
      <w:pPr>
        <w:pStyle w:val="Background"/>
      </w:pPr>
      <w:r w:rsidRPr="007B69FD">
        <w:rPr>
          <w:b/>
        </w:rPr>
        <w:t>Background</w:t>
      </w:r>
      <w:r w:rsidRPr="007B69FD">
        <w:t>: The identity of the author of Hebrews is unknown. In this part of the Reviewers’ Guide, the author will be referred to as “the author.”</w:t>
      </w:r>
      <w:r w:rsidR="00D932BB" w:rsidRPr="007B69FD">
        <w:t xml:space="preserve"> This passage mentions Moses, who </w:t>
      </w:r>
      <w:r w:rsidR="009D0DCD" w:rsidRPr="007B69FD">
        <w:t>was</w:t>
      </w:r>
      <w:r w:rsidR="00D932BB" w:rsidRPr="007B69FD">
        <w:t xml:space="preserve"> </w:t>
      </w:r>
      <w:r w:rsidR="00947F7F" w:rsidRPr="007B69FD">
        <w:t xml:space="preserve">famous for his </w:t>
      </w:r>
      <w:r w:rsidR="00D932BB" w:rsidRPr="007B69FD">
        <w:t>faithful</w:t>
      </w:r>
      <w:r w:rsidR="00947F7F" w:rsidRPr="007B69FD">
        <w:t>ness</w:t>
      </w:r>
      <w:r w:rsidR="00D932BB" w:rsidRPr="007B69FD">
        <w:t xml:space="preserve"> to God. </w:t>
      </w:r>
      <w:r w:rsidR="00947F7F" w:rsidRPr="007B69FD">
        <w:t xml:space="preserve">In the Old Testament, </w:t>
      </w:r>
      <w:r w:rsidR="00D932BB" w:rsidRPr="007B69FD">
        <w:t>God gave the Law through Moses.</w:t>
      </w:r>
    </w:p>
    <w:p w14:paraId="72B23B17" w14:textId="77777777" w:rsidR="00170DC8" w:rsidRPr="00170DC8" w:rsidRDefault="00170DC8" w:rsidP="00170DC8">
      <w:pPr>
        <w:pStyle w:val="Background"/>
        <w:rPr>
          <w:b/>
          <w:bCs w:val="0"/>
          <w:i/>
          <w:iCs/>
        </w:rPr>
      </w:pPr>
      <w:r w:rsidRPr="00170DC8">
        <w:rPr>
          <w:b/>
          <w:bCs w:val="0"/>
          <w:i/>
          <w:iCs/>
        </w:rPr>
        <w:t>Read the passage.</w:t>
      </w:r>
    </w:p>
    <w:p w14:paraId="3187EE5B" w14:textId="27C9CCDA" w:rsidR="002D655E" w:rsidRPr="007B69FD" w:rsidRDefault="002D655E" w:rsidP="009A736E">
      <w:pPr>
        <w:pStyle w:val="Part1"/>
      </w:pPr>
      <w:r w:rsidRPr="007B69FD">
        <w:t>Part 1</w:t>
      </w:r>
    </w:p>
    <w:p w14:paraId="46CFE6C2" w14:textId="7E0FBD9E" w:rsidR="002D655E" w:rsidRPr="007B69FD" w:rsidRDefault="002D655E" w:rsidP="009A736E">
      <w:pPr>
        <w:pStyle w:val="Answerortell"/>
      </w:pPr>
      <w:r w:rsidRPr="007B69FD">
        <w:t xml:space="preserve">Tell in your own words what you just read in </w:t>
      </w:r>
      <w:r w:rsidR="003947E5">
        <w:t>this passage</w:t>
      </w:r>
      <w:r w:rsidRPr="007B69FD">
        <w:t>.</w:t>
      </w:r>
    </w:p>
    <w:p w14:paraId="30D4882E" w14:textId="04EEB59A" w:rsidR="002D655E" w:rsidRPr="007B69FD" w:rsidRDefault="00C7171E" w:rsidP="009A736E">
      <w:pPr>
        <w:pStyle w:val="Checklist"/>
      </w:pPr>
      <w:r w:rsidRPr="007B69FD">
        <w:t>Believers</w:t>
      </w:r>
      <w:r w:rsidR="002D655E" w:rsidRPr="007B69FD">
        <w:t xml:space="preserve"> shared in a heavenly calling. </w:t>
      </w:r>
      <w:r w:rsidR="000174F5" w:rsidRPr="007B69FD">
        <w:t>[3:1]</w:t>
      </w:r>
    </w:p>
    <w:p w14:paraId="64790F2C" w14:textId="79DE8DD6" w:rsidR="002D655E" w:rsidRPr="007B69FD" w:rsidRDefault="00C7171E" w:rsidP="009A736E">
      <w:pPr>
        <w:pStyle w:val="Checklist"/>
      </w:pPr>
      <w:r w:rsidRPr="007B69FD">
        <w:t>Jesus</w:t>
      </w:r>
      <w:r w:rsidR="002D655E" w:rsidRPr="007B69FD">
        <w:t xml:space="preserve"> was faithful to God like Moses was, but Jesus is greater than Moses. </w:t>
      </w:r>
      <w:r w:rsidR="000174F5" w:rsidRPr="007B69FD">
        <w:t>[3:2-3]</w:t>
      </w:r>
    </w:p>
    <w:p w14:paraId="1347E93F" w14:textId="661DCE35" w:rsidR="002D655E" w:rsidRPr="007B69FD" w:rsidRDefault="00C7171E" w:rsidP="009A736E">
      <w:pPr>
        <w:pStyle w:val="Checklist"/>
      </w:pPr>
      <w:r w:rsidRPr="007B69FD">
        <w:t>Moses</w:t>
      </w:r>
      <w:r w:rsidR="002D655E" w:rsidRPr="007B69FD">
        <w:t xml:space="preserve"> was a servant of God’s house, but Jesus is in charge over God’s house. </w:t>
      </w:r>
      <w:r w:rsidR="000174F5" w:rsidRPr="007B69FD">
        <w:t>[3:4-6]</w:t>
      </w:r>
    </w:p>
    <w:p w14:paraId="48CBDCB2" w14:textId="3F1FC8CB" w:rsidR="002D655E" w:rsidRPr="007B69FD" w:rsidRDefault="00C7171E" w:rsidP="009A736E">
      <w:pPr>
        <w:pStyle w:val="Checklist"/>
      </w:pPr>
      <w:r w:rsidRPr="007B69FD">
        <w:t>Christians</w:t>
      </w:r>
      <w:r w:rsidR="002D655E" w:rsidRPr="007B69FD">
        <w:t xml:space="preserve"> are God’s house, if they continue to have courage and hope. </w:t>
      </w:r>
      <w:r w:rsidR="000174F5" w:rsidRPr="007B69FD">
        <w:t>[3:6]</w:t>
      </w:r>
    </w:p>
    <w:p w14:paraId="4FDE6517" w14:textId="77777777" w:rsidR="002D655E" w:rsidRPr="007B69FD" w:rsidRDefault="002D655E" w:rsidP="009A736E">
      <w:pPr>
        <w:pStyle w:val="Part2"/>
      </w:pPr>
      <w:r w:rsidRPr="007B69FD">
        <w:t>Part 2</w:t>
      </w:r>
    </w:p>
    <w:p w14:paraId="21D907B0" w14:textId="4E3F949F" w:rsidR="002D655E" w:rsidRPr="007B69FD" w:rsidRDefault="003947E5" w:rsidP="009A736E">
      <w:pPr>
        <w:pStyle w:val="Answerortell"/>
      </w:pPr>
      <w:r>
        <w:t>Answer the following questions from the specified verses.</w:t>
      </w:r>
    </w:p>
    <w:p w14:paraId="1E08A6BC" w14:textId="4166E977"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holy brothers share in verse 1? </w:t>
      </w:r>
    </w:p>
    <w:p w14:paraId="4CF12BD3" w14:textId="77777777" w:rsidR="002D655E" w:rsidRPr="007B69FD" w:rsidRDefault="002D655E" w:rsidP="0047627D">
      <w:pPr>
        <w:pStyle w:val="ListParagraph"/>
        <w:ind w:left="360" w:firstLine="360"/>
        <w:rPr>
          <w:sz w:val="20"/>
          <w:szCs w:val="20"/>
        </w:rPr>
      </w:pPr>
      <w:r w:rsidRPr="007B69FD">
        <w:rPr>
          <w:sz w:val="20"/>
          <w:szCs w:val="20"/>
        </w:rPr>
        <w:t>The holy brothers shared a heavenly calling.</w:t>
      </w:r>
    </w:p>
    <w:p w14:paraId="5B2B19F6" w14:textId="24174C47" w:rsidR="002D655E" w:rsidRPr="007B69FD" w:rsidRDefault="00C7171E" w:rsidP="0099152C">
      <w:pPr>
        <w:numPr>
          <w:ilvl w:val="0"/>
          <w:numId w:val="47"/>
        </w:numPr>
        <w:spacing w:before="200"/>
        <w:rPr>
          <w:sz w:val="20"/>
          <w:szCs w:val="20"/>
        </w:rPr>
      </w:pPr>
      <w:r w:rsidRPr="007B69FD">
        <w:rPr>
          <w:sz w:val="20"/>
          <w:szCs w:val="20"/>
        </w:rPr>
        <w:t xml:space="preserve">[3:1] </w:t>
      </w:r>
      <w:r w:rsidR="000174F5">
        <w:rPr>
          <w:sz w:val="20"/>
          <w:szCs w:val="20"/>
        </w:rPr>
        <w:tab/>
      </w:r>
      <w:r w:rsidRPr="007B69FD">
        <w:rPr>
          <w:sz w:val="20"/>
          <w:szCs w:val="20"/>
        </w:rPr>
        <w:t>Who</w:t>
      </w:r>
      <w:r w:rsidR="002D655E" w:rsidRPr="007B69FD">
        <w:rPr>
          <w:sz w:val="20"/>
          <w:szCs w:val="20"/>
        </w:rPr>
        <w:t xml:space="preserve"> do you think the author is addressing as brothers in verse 1? </w:t>
      </w:r>
    </w:p>
    <w:p w14:paraId="1F8FEA2E" w14:textId="104A42DF" w:rsidR="002D655E" w:rsidRPr="007B69FD" w:rsidRDefault="00EF5212" w:rsidP="48114252">
      <w:pPr>
        <w:ind w:left="720"/>
        <w:rPr>
          <w:sz w:val="20"/>
          <w:szCs w:val="20"/>
          <w:lang w:val="en-US"/>
        </w:rPr>
      </w:pPr>
      <w:r w:rsidRPr="48114252">
        <w:rPr>
          <w:i/>
          <w:iCs/>
          <w:sz w:val="20"/>
          <w:szCs w:val="20"/>
          <w:lang w:val="en-US"/>
        </w:rPr>
        <w:t xml:space="preserve">(Answer may vary.) </w:t>
      </w:r>
      <w:r w:rsidR="002D655E" w:rsidRPr="48114252">
        <w:rPr>
          <w:sz w:val="20"/>
          <w:szCs w:val="20"/>
          <w:lang w:val="en-US"/>
        </w:rPr>
        <w:t>The author seems to be speaking to the believers he wrote to.</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author of the book of Hebrews call Jesus? </w:t>
      </w:r>
    </w:p>
    <w:p w14:paraId="3E71F1D1" w14:textId="77777777" w:rsidR="002D655E" w:rsidRPr="007B69FD" w:rsidRDefault="002D655E" w:rsidP="002D655E">
      <w:pPr>
        <w:ind w:left="720"/>
        <w:rPr>
          <w:sz w:val="20"/>
          <w:szCs w:val="20"/>
        </w:rPr>
      </w:pPr>
      <w:r w:rsidRPr="007B69FD">
        <w:rPr>
          <w:sz w:val="20"/>
          <w:szCs w:val="20"/>
        </w:rPr>
        <w:t>The author called Jesus the apostle and high priest.</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w:numPr>
          <w:ilvl w:val="0"/>
          <w:numId w:val="47"/>
        </w:numPr>
        <w:rPr>
          <w:sz w:val="20"/>
          <w:szCs w:val="20"/>
        </w:rPr>
      </w:pPr>
      <w:r>
        <w:rPr>
          <w:sz w:val="20"/>
          <w:szCs w:val="20"/>
        </w:rPr>
        <w:t>[</w:t>
      </w:r>
      <w:r w:rsidRPr="007B69FD">
        <w:rPr>
          <w:sz w:val="20"/>
          <w:szCs w:val="20"/>
        </w:rPr>
        <w:t xml:space="preserve">3:2] </w:t>
      </w:r>
      <w:r w:rsidR="000174F5">
        <w:rPr>
          <w:sz w:val="20"/>
          <w:szCs w:val="20"/>
        </w:rPr>
        <w:tab/>
      </w:r>
      <w:r w:rsidRPr="007B69FD">
        <w:rPr>
          <w:sz w:val="20"/>
          <w:szCs w:val="20"/>
        </w:rPr>
        <w:t>What</w:t>
      </w:r>
      <w:r w:rsidR="002D655E" w:rsidRPr="007B69FD">
        <w:rPr>
          <w:sz w:val="20"/>
          <w:szCs w:val="20"/>
        </w:rPr>
        <w:t xml:space="preserve"> two people does verse 2 say were faithful to God? </w:t>
      </w:r>
    </w:p>
    <w:p w14:paraId="2C51014D" w14:textId="77777777" w:rsidR="002D655E" w:rsidRPr="007B69FD" w:rsidRDefault="002D655E" w:rsidP="002D655E">
      <w:pPr>
        <w:ind w:left="720"/>
        <w:rPr>
          <w:sz w:val="20"/>
          <w:szCs w:val="20"/>
        </w:rPr>
      </w:pPr>
      <w:r w:rsidRPr="007B69FD">
        <w:rPr>
          <w:sz w:val="20"/>
          <w:szCs w:val="20"/>
        </w:rPr>
        <w:t>Jesus and Moses were faithful to God.</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w:numPr>
          <w:ilvl w:val="0"/>
          <w:numId w:val="47"/>
        </w:numPr>
        <w:rPr>
          <w:sz w:val="20"/>
          <w:szCs w:val="20"/>
        </w:rPr>
      </w:pPr>
      <w:r w:rsidRPr="007B69FD">
        <w:rPr>
          <w:sz w:val="20"/>
          <w:szCs w:val="20"/>
        </w:rPr>
        <w:t xml:space="preserve">[3:3] </w:t>
      </w:r>
      <w:r w:rsidR="000174F5">
        <w:rPr>
          <w:sz w:val="20"/>
          <w:szCs w:val="20"/>
        </w:rPr>
        <w:tab/>
      </w:r>
      <w:r w:rsidRPr="007B69FD">
        <w:rPr>
          <w:sz w:val="20"/>
          <w:szCs w:val="20"/>
        </w:rPr>
        <w:t>Why</w:t>
      </w:r>
      <w:r w:rsidR="002D655E" w:rsidRPr="007B69FD">
        <w:rPr>
          <w:sz w:val="20"/>
          <w:szCs w:val="20"/>
        </w:rPr>
        <w:t xml:space="preserve"> was Jesus considered worthy of greater glory than Moses? </w:t>
      </w:r>
    </w:p>
    <w:p w14:paraId="6CCC6DAB" w14:textId="77777777" w:rsidR="002D655E" w:rsidRPr="007B69FD" w:rsidRDefault="002D655E" w:rsidP="002D655E">
      <w:pPr>
        <w:ind w:left="720"/>
        <w:rPr>
          <w:sz w:val="20"/>
          <w:szCs w:val="20"/>
        </w:rPr>
      </w:pPr>
      <w:r w:rsidRPr="007B69FD">
        <w:rPr>
          <w:sz w:val="20"/>
          <w:szCs w:val="20"/>
        </w:rPr>
        <w:t>Jesus was considered worthy of greater glory because Jesus is the one who built the house.</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w:numPr>
          <w:ilvl w:val="0"/>
          <w:numId w:val="47"/>
        </w:numPr>
        <w:rPr>
          <w:sz w:val="20"/>
          <w:szCs w:val="20"/>
        </w:rPr>
      </w:pPr>
      <w:r w:rsidRPr="007B69FD">
        <w:rPr>
          <w:sz w:val="20"/>
          <w:szCs w:val="20"/>
        </w:rPr>
        <w:t xml:space="preserve">[3:4] </w:t>
      </w:r>
      <w:r w:rsidR="000174F5">
        <w:rPr>
          <w:sz w:val="20"/>
          <w:szCs w:val="20"/>
        </w:rPr>
        <w:tab/>
      </w:r>
      <w:r w:rsidRPr="007B69FD">
        <w:rPr>
          <w:sz w:val="20"/>
          <w:szCs w:val="20"/>
        </w:rPr>
        <w:t>Who</w:t>
      </w:r>
      <w:r w:rsidR="002D655E" w:rsidRPr="007B69FD">
        <w:rPr>
          <w:sz w:val="20"/>
          <w:szCs w:val="20"/>
        </w:rPr>
        <w:t xml:space="preserve"> built everything? </w:t>
      </w:r>
    </w:p>
    <w:p w14:paraId="07297C91" w14:textId="77777777" w:rsidR="002D655E" w:rsidRPr="007B69FD" w:rsidRDefault="002D655E" w:rsidP="002D655E">
      <w:pPr>
        <w:ind w:left="720"/>
        <w:rPr>
          <w:sz w:val="20"/>
          <w:szCs w:val="20"/>
        </w:rPr>
      </w:pPr>
      <w:r w:rsidRPr="007B69FD">
        <w:rPr>
          <w:sz w:val="20"/>
          <w:szCs w:val="20"/>
        </w:rPr>
        <w:t>God built everything.</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What</w:t>
      </w:r>
      <w:r w:rsidR="002D655E" w:rsidRPr="007B69FD">
        <w:rPr>
          <w:sz w:val="20"/>
          <w:szCs w:val="20"/>
        </w:rPr>
        <w:t xml:space="preserve"> was Moses' role in God's house? </w:t>
      </w:r>
    </w:p>
    <w:p w14:paraId="63656B8A" w14:textId="77777777" w:rsidR="002D655E" w:rsidRPr="007B69FD" w:rsidRDefault="002D655E" w:rsidP="002D655E">
      <w:pPr>
        <w:ind w:left="720"/>
        <w:rPr>
          <w:sz w:val="20"/>
          <w:szCs w:val="20"/>
        </w:rPr>
      </w:pPr>
      <w:r w:rsidRPr="007B69FD">
        <w:rPr>
          <w:sz w:val="20"/>
          <w:szCs w:val="20"/>
        </w:rPr>
        <w:t>Moses was a faithful servant in God's house.</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About</w:t>
      </w:r>
      <w:r w:rsidR="002D655E" w:rsidRPr="007B69FD">
        <w:rPr>
          <w:sz w:val="20"/>
          <w:szCs w:val="20"/>
        </w:rPr>
        <w:t xml:space="preserve"> what did Moses bear witness? </w:t>
      </w:r>
    </w:p>
    <w:p w14:paraId="0138BD97" w14:textId="6EFC82EE" w:rsidR="002D655E" w:rsidRPr="007B69FD" w:rsidRDefault="002D655E" w:rsidP="48114252">
      <w:pPr>
        <w:ind w:left="720"/>
        <w:rPr>
          <w:sz w:val="20"/>
          <w:szCs w:val="20"/>
          <w:lang w:val="en-US"/>
        </w:rPr>
      </w:pPr>
      <w:r w:rsidRPr="48114252">
        <w:rPr>
          <w:sz w:val="20"/>
          <w:szCs w:val="20"/>
          <w:lang w:val="en-US"/>
        </w:rPr>
        <w:t>Moses bore witness about the things that w</w:t>
      </w:r>
      <w:r w:rsidR="0047627D" w:rsidRPr="48114252">
        <w:rPr>
          <w:sz w:val="20"/>
          <w:szCs w:val="20"/>
          <w:lang w:val="en-US"/>
        </w:rPr>
        <w:t>ould</w:t>
      </w:r>
      <w:r w:rsidRPr="48114252">
        <w:rPr>
          <w:sz w:val="20"/>
          <w:szCs w:val="20"/>
          <w:lang w:val="en-US"/>
        </w:rPr>
        <w:t xml:space="preserve"> be spoken of in the future.</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w:numPr>
          <w:ilvl w:val="0"/>
          <w:numId w:val="47"/>
        </w:numPr>
        <w:rPr>
          <w:sz w:val="20"/>
          <w:szCs w:val="20"/>
        </w:rPr>
      </w:pPr>
      <w:r w:rsidRPr="007B69FD">
        <w:rPr>
          <w:sz w:val="20"/>
          <w:szCs w:val="20"/>
        </w:rPr>
        <w:t>[3:6]</w:t>
      </w:r>
      <w:r w:rsidR="002D655E" w:rsidRPr="007B69FD">
        <w:rPr>
          <w:sz w:val="20"/>
          <w:szCs w:val="20"/>
        </w:rPr>
        <w:t xml:space="preserve"> </w:t>
      </w:r>
      <w:r w:rsidR="000174F5">
        <w:rPr>
          <w:sz w:val="20"/>
          <w:szCs w:val="20"/>
        </w:rPr>
        <w:tab/>
      </w:r>
      <w:r w:rsidR="002D655E" w:rsidRPr="007B69FD">
        <w:rPr>
          <w:sz w:val="20"/>
          <w:szCs w:val="20"/>
        </w:rPr>
        <w:t xml:space="preserve">What do you think was Jesus’ role in God’s house? </w:t>
      </w:r>
    </w:p>
    <w:p w14:paraId="16DFC71C" w14:textId="712FDA6E" w:rsidR="002D655E" w:rsidRPr="007B69FD" w:rsidRDefault="00EF5212" w:rsidP="002D655E">
      <w:pPr>
        <w:ind w:left="720"/>
        <w:rPr>
          <w:sz w:val="20"/>
          <w:szCs w:val="20"/>
        </w:rPr>
      </w:pPr>
      <w:r w:rsidRPr="007B69FD">
        <w:rPr>
          <w:i/>
          <w:iCs/>
          <w:sz w:val="20"/>
          <w:szCs w:val="20"/>
        </w:rPr>
        <w:t xml:space="preserve">(Answer may vary.) </w:t>
      </w:r>
      <w:r w:rsidR="002D655E" w:rsidRPr="007B69FD">
        <w:rPr>
          <w:sz w:val="20"/>
          <w:szCs w:val="20"/>
        </w:rPr>
        <w:t xml:space="preserve">Scripture says that Jesus the Son is over God’s house. </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w:pStyle w:val="Continuedline"/>
      </w:pPr>
      <w:r w:rsidRPr="007B69FD">
        <w:lastRenderedPageBreak/>
        <w:t>Hebrews 3:1-6 continued</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w:numPr>
          <w:ilvl w:val="0"/>
          <w:numId w:val="47"/>
        </w:numPr>
        <w:rPr>
          <w:sz w:val="20"/>
          <w:szCs w:val="20"/>
        </w:rPr>
      </w:pPr>
      <w:r w:rsidRPr="007B69FD">
        <w:rPr>
          <w:sz w:val="20"/>
          <w:szCs w:val="20"/>
        </w:rPr>
        <w:t xml:space="preserve">[3:6] </w:t>
      </w:r>
      <w:r w:rsidR="000174F5">
        <w:rPr>
          <w:sz w:val="20"/>
          <w:szCs w:val="20"/>
        </w:rPr>
        <w:tab/>
      </w:r>
      <w:r w:rsidRPr="007B69FD">
        <w:rPr>
          <w:sz w:val="20"/>
          <w:szCs w:val="20"/>
        </w:rPr>
        <w:t>What</w:t>
      </w:r>
      <w:r w:rsidR="002D655E" w:rsidRPr="007B69FD">
        <w:rPr>
          <w:sz w:val="20"/>
          <w:szCs w:val="20"/>
        </w:rPr>
        <w:t xml:space="preserve"> did the author say about Christians and God’s house? </w:t>
      </w:r>
    </w:p>
    <w:p w14:paraId="2037D2FC" w14:textId="77777777" w:rsidR="002D655E" w:rsidRPr="007B69FD" w:rsidRDefault="002D655E" w:rsidP="48114252">
      <w:pPr>
        <w:ind w:left="720"/>
        <w:rPr>
          <w:sz w:val="20"/>
          <w:szCs w:val="20"/>
          <w:lang w:val="en-US"/>
        </w:rPr>
      </w:pPr>
      <w:r w:rsidRPr="48114252">
        <w:rPr>
          <w:sz w:val="20"/>
          <w:szCs w:val="20"/>
          <w:lang w:val="en-US"/>
        </w:rPr>
        <w:t>Christians are considered to be God’s house, if they continue to have courage and hope.</w:t>
      </w:r>
    </w:p>
    <w:p w14:paraId="18A5D45B" w14:textId="77777777" w:rsidR="002D655E" w:rsidRPr="007B69FD" w:rsidRDefault="002D655E" w:rsidP="002D655E">
      <w:pPr>
        <w:spacing w:before="240" w:after="240"/>
        <w:rPr>
          <w:b/>
          <w:sz w:val="20"/>
          <w:szCs w:val="20"/>
        </w:rPr>
      </w:pPr>
      <w:r w:rsidRPr="007B69FD">
        <w:rPr>
          <w:b/>
          <w:sz w:val="20"/>
          <w:szCs w:val="20"/>
        </w:rPr>
        <w:t>Comment Section:</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w:pStyle w:val="Heading1"/>
        <w:keepNext w:val="0"/>
        <w:keepLines w:val="0"/>
        <w:spacing w:before="480"/>
        <w:rPr>
          <w:b/>
          <w:bCs/>
          <w:szCs w:val="44"/>
        </w:rPr>
      </w:pPr>
      <w:bookmarkStart w:id="79" w:name="_Toc166194283"/>
      <w:r w:rsidRPr="007B69FD">
        <w:rPr>
          <w:b/>
          <w:bCs/>
          <w:szCs w:val="44"/>
        </w:rPr>
        <w:lastRenderedPageBreak/>
        <w:t>Hebrews 4:12-16</w:t>
      </w:r>
      <w:bookmarkEnd w:id="79"/>
    </w:p>
    <w:p w14:paraId="3A91D2CC" w14:textId="77777777" w:rsidR="00170DC8" w:rsidRPr="00170DC8" w:rsidRDefault="00170DC8" w:rsidP="00170DC8">
      <w:pPr>
        <w:pStyle w:val="Background"/>
        <w:rPr>
          <w:b/>
          <w:bCs w:val="0"/>
          <w:i/>
          <w:iCs/>
        </w:rPr>
      </w:pPr>
      <w:r w:rsidRPr="00170DC8">
        <w:rPr>
          <w:b/>
          <w:bCs w:val="0"/>
          <w:i/>
          <w:iCs/>
        </w:rPr>
        <w:t>Read the passage.</w:t>
      </w:r>
    </w:p>
    <w:p w14:paraId="6B6CD50E" w14:textId="77777777" w:rsidR="00B81824" w:rsidRPr="007B69FD" w:rsidRDefault="00B81824" w:rsidP="009A736E">
      <w:pPr>
        <w:pStyle w:val="Part1"/>
      </w:pPr>
      <w:r w:rsidRPr="007B69FD">
        <w:t>Part 1</w:t>
      </w:r>
    </w:p>
    <w:p w14:paraId="49365B1E" w14:textId="06D7EECD" w:rsidR="00B81824" w:rsidRPr="007B69FD" w:rsidRDefault="00B81824" w:rsidP="009A736E">
      <w:pPr>
        <w:pStyle w:val="Answerortell"/>
      </w:pPr>
      <w:r w:rsidRPr="007B69FD">
        <w:t xml:space="preserve">Tell in your own words what you just read in </w:t>
      </w:r>
      <w:r w:rsidR="003947E5">
        <w:t>this passage</w:t>
      </w:r>
      <w:r w:rsidRPr="007B69FD">
        <w:t>.</w:t>
      </w:r>
    </w:p>
    <w:p w14:paraId="4552706E" w14:textId="24CAA827" w:rsidR="00B81824" w:rsidRPr="007B69FD" w:rsidRDefault="00C7171E" w:rsidP="009A736E">
      <w:pPr>
        <w:pStyle w:val="Checklist"/>
      </w:pPr>
      <w:r w:rsidRPr="007B69FD">
        <w:t>The</w:t>
      </w:r>
      <w:r w:rsidR="00B81824" w:rsidRPr="007B69FD">
        <w:t xml:space="preserve"> word of God is like a two-edged sword</w:t>
      </w:r>
      <w:r w:rsidR="00367FB3" w:rsidRPr="007B69FD">
        <w:t>. It</w:t>
      </w:r>
      <w:r w:rsidR="00B81824" w:rsidRPr="007B69FD">
        <w:t xml:space="preserve"> can discern a person’s thoughts and intentions. </w:t>
      </w:r>
      <w:r w:rsidR="000174F5" w:rsidRPr="007B69FD">
        <w:t>[4:12]</w:t>
      </w:r>
    </w:p>
    <w:p w14:paraId="06B00056" w14:textId="40EAEC04" w:rsidR="00B81824" w:rsidRPr="007B69FD" w:rsidRDefault="00C7171E" w:rsidP="009A736E">
      <w:pPr>
        <w:pStyle w:val="Checklist"/>
      </w:pPr>
      <w:r w:rsidRPr="48114252">
        <w:rPr>
          <w:lang w:val="en-US"/>
        </w:rPr>
        <w:t>God</w:t>
      </w:r>
      <w:r w:rsidR="00B81824" w:rsidRPr="48114252">
        <w:rPr>
          <w:lang w:val="en-US"/>
        </w:rPr>
        <w:t xml:space="preserve"> is able to see all things. </w:t>
      </w:r>
      <w:r w:rsidR="000174F5" w:rsidRPr="48114252">
        <w:rPr>
          <w:lang w:val="en-US"/>
        </w:rPr>
        <w:t>[4:13]</w:t>
      </w:r>
    </w:p>
    <w:p w14:paraId="29098496" w14:textId="5B1DA642" w:rsidR="00B81824" w:rsidRPr="007B69FD" w:rsidRDefault="00C7171E" w:rsidP="009A736E">
      <w:pPr>
        <w:pStyle w:val="Checklist"/>
      </w:pPr>
      <w:r w:rsidRPr="007B69FD">
        <w:t>Jesus</w:t>
      </w:r>
      <w:r w:rsidR="00B81824" w:rsidRPr="007B69FD">
        <w:t xml:space="preserve"> is a high priest who can sympathize with humans because he too was tempted, yet he did not sin. </w:t>
      </w:r>
      <w:r w:rsidR="000174F5" w:rsidRPr="007B69FD">
        <w:t>[4:14-15]</w:t>
      </w:r>
    </w:p>
    <w:p w14:paraId="6D3041CF" w14:textId="1E210879" w:rsidR="00B81824" w:rsidRPr="007B69FD" w:rsidRDefault="00C7171E" w:rsidP="009A736E">
      <w:pPr>
        <w:pStyle w:val="Checklist"/>
      </w:pPr>
      <w:r w:rsidRPr="007B69FD">
        <w:t>Believers</w:t>
      </w:r>
      <w:r w:rsidR="00B81824" w:rsidRPr="007B69FD">
        <w:t xml:space="preserve"> can approach the throne of God with confidence to receive mercy and grace. </w:t>
      </w:r>
      <w:r w:rsidR="000174F5" w:rsidRPr="007B69FD">
        <w:t>[4:16]</w:t>
      </w:r>
    </w:p>
    <w:p w14:paraId="6F59A1CD" w14:textId="77777777" w:rsidR="00B81824" w:rsidRPr="007B69FD" w:rsidRDefault="00B81824" w:rsidP="009A736E">
      <w:pPr>
        <w:pStyle w:val="Part2"/>
      </w:pPr>
      <w:r w:rsidRPr="007B69FD">
        <w:t xml:space="preserve">Part 2 </w:t>
      </w:r>
    </w:p>
    <w:p w14:paraId="5CA11C33" w14:textId="36EC2041" w:rsidR="00B81824" w:rsidRPr="007B69FD" w:rsidRDefault="003947E5" w:rsidP="009A736E">
      <w:pPr>
        <w:pStyle w:val="Answerortell"/>
      </w:pPr>
      <w:r>
        <w:t>Answer the following questions from the specified verses.</w:t>
      </w:r>
    </w:p>
    <w:p w14:paraId="2BC3AB91" w14:textId="744ECF7D"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To what did the author compare God’s living and active </w:t>
      </w:r>
      <w:r w:rsidR="002557BD" w:rsidRPr="007B69FD">
        <w:rPr>
          <w:sz w:val="20"/>
          <w:szCs w:val="20"/>
        </w:rPr>
        <w:t>w</w:t>
      </w:r>
      <w:r w:rsidR="00B81824" w:rsidRPr="007B69FD">
        <w:rPr>
          <w:sz w:val="20"/>
          <w:szCs w:val="20"/>
        </w:rPr>
        <w:t xml:space="preserve">ord? </w:t>
      </w:r>
    </w:p>
    <w:p w14:paraId="0C99A7C1" w14:textId="77777777" w:rsidR="00B81824" w:rsidRPr="007B69FD" w:rsidRDefault="00B81824" w:rsidP="00B81824">
      <w:pPr>
        <w:ind w:left="720"/>
        <w:rPr>
          <w:sz w:val="20"/>
          <w:szCs w:val="20"/>
        </w:rPr>
      </w:pPr>
      <w:r w:rsidRPr="007B69FD">
        <w:rPr>
          <w:sz w:val="20"/>
          <w:szCs w:val="20"/>
        </w:rPr>
        <w:t xml:space="preserve"> The author compared it to a sword that has two edges.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do you think the author meant by God’s </w:t>
      </w:r>
      <w:r w:rsidR="002557BD" w:rsidRPr="007B69FD">
        <w:rPr>
          <w:sz w:val="20"/>
          <w:szCs w:val="20"/>
        </w:rPr>
        <w:t>w</w:t>
      </w:r>
      <w:r w:rsidR="00B81824" w:rsidRPr="007B69FD">
        <w:rPr>
          <w:sz w:val="20"/>
          <w:szCs w:val="20"/>
        </w:rPr>
        <w:t xml:space="preserve">ord? </w:t>
      </w:r>
    </w:p>
    <w:p w14:paraId="496BAD58" w14:textId="60835B8D" w:rsidR="00B81824" w:rsidRPr="007B69FD" w:rsidRDefault="00B81824" w:rsidP="00B81824">
      <w:pPr>
        <w:ind w:left="720"/>
        <w:rPr>
          <w:sz w:val="20"/>
          <w:szCs w:val="20"/>
        </w:rPr>
      </w:pPr>
      <w:r w:rsidRPr="007B69FD">
        <w:rPr>
          <w:sz w:val="20"/>
          <w:szCs w:val="20"/>
        </w:rPr>
        <w:t xml:space="preserve"> By God’s </w:t>
      </w:r>
      <w:r w:rsidR="002557BD" w:rsidRPr="007B69FD">
        <w:rPr>
          <w:sz w:val="20"/>
          <w:szCs w:val="20"/>
        </w:rPr>
        <w:t>w</w:t>
      </w:r>
      <w:r w:rsidRPr="007B69FD">
        <w:rPr>
          <w:sz w:val="20"/>
          <w:szCs w:val="20"/>
        </w:rPr>
        <w:t>ord, the author</w:t>
      </w:r>
      <w:r w:rsidR="00D369C9" w:rsidRPr="007B69FD">
        <w:rPr>
          <w:sz w:val="20"/>
          <w:szCs w:val="20"/>
        </w:rPr>
        <w:t xml:space="preserve"> meant</w:t>
      </w:r>
      <w:r w:rsidRPr="007B69FD">
        <w:rPr>
          <w:sz w:val="20"/>
          <w:szCs w:val="20"/>
        </w:rPr>
        <w:t xml:space="preserve"> God’s message as it is written in the Bible.</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are some of the qualities shared between God’s word and a sword? </w:t>
      </w:r>
    </w:p>
    <w:p w14:paraId="408AF7E3" w14:textId="528AD1A4" w:rsidR="00B81824" w:rsidRPr="007B69FD" w:rsidRDefault="00B81824" w:rsidP="48114252">
      <w:pPr>
        <w:ind w:left="720"/>
        <w:rPr>
          <w:sz w:val="20"/>
          <w:szCs w:val="20"/>
          <w:lang w:val="en-US"/>
        </w:rPr>
      </w:pPr>
      <w:r w:rsidRPr="48114252">
        <w:rPr>
          <w:sz w:val="20"/>
          <w:szCs w:val="20"/>
          <w:lang w:val="en-US"/>
        </w:rPr>
        <w:t xml:space="preserve">Both are sharp. </w:t>
      </w:r>
      <w:r w:rsidR="00F21DBA" w:rsidRPr="48114252">
        <w:rPr>
          <w:sz w:val="20"/>
          <w:szCs w:val="20"/>
          <w:lang w:val="en-US"/>
        </w:rPr>
        <w:t>Both</w:t>
      </w:r>
      <w:r w:rsidRPr="48114252">
        <w:rPr>
          <w:sz w:val="20"/>
          <w:szCs w:val="20"/>
          <w:lang w:val="en-US"/>
        </w:rPr>
        <w:t xml:space="preserve"> can </w:t>
      </w:r>
      <w:r w:rsidR="00F21DBA" w:rsidRPr="48114252">
        <w:rPr>
          <w:sz w:val="20"/>
          <w:szCs w:val="20"/>
          <w:lang w:val="en-US"/>
        </w:rPr>
        <w:t xml:space="preserve">be used powerfully to </w:t>
      </w:r>
      <w:r w:rsidRPr="48114252">
        <w:rPr>
          <w:sz w:val="20"/>
          <w:szCs w:val="20"/>
          <w:lang w:val="en-US"/>
        </w:rPr>
        <w:t xml:space="preserve">divide, cut, and separate things that are closely connected. </w:t>
      </w:r>
    </w:p>
    <w:p w14:paraId="54F6A216" w14:textId="77777777" w:rsidR="00B81824" w:rsidRPr="007B69FD" w:rsidRDefault="00B81824" w:rsidP="00F21DBA">
      <w:pPr>
        <w:rPr>
          <w:sz w:val="20"/>
          <w:szCs w:val="20"/>
        </w:rPr>
      </w:pPr>
    </w:p>
    <w:p w14:paraId="14B5127E" w14:textId="110D0782" w:rsidR="00B81824" w:rsidRPr="007B69FD" w:rsidRDefault="00C7171E" w:rsidP="0099152C">
      <w:pPr>
        <w:numPr>
          <w:ilvl w:val="0"/>
          <w:numId w:val="48"/>
        </w:numPr>
        <w:rPr>
          <w:sz w:val="20"/>
          <w:szCs w:val="20"/>
        </w:rPr>
      </w:pPr>
      <w:r w:rsidRPr="007B69FD">
        <w:rPr>
          <w:sz w:val="20"/>
          <w:szCs w:val="20"/>
        </w:rPr>
        <w:t xml:space="preserve">[4:12] </w:t>
      </w:r>
      <w:r w:rsidR="000174F5">
        <w:rPr>
          <w:sz w:val="20"/>
          <w:szCs w:val="20"/>
        </w:rPr>
        <w:tab/>
      </w:r>
      <w:r w:rsidRPr="007B69FD">
        <w:rPr>
          <w:sz w:val="20"/>
          <w:szCs w:val="20"/>
        </w:rPr>
        <w:t>What</w:t>
      </w:r>
      <w:r w:rsidR="00B81824" w:rsidRPr="007B69FD">
        <w:rPr>
          <w:sz w:val="20"/>
          <w:szCs w:val="20"/>
        </w:rPr>
        <w:t xml:space="preserve"> does the end of verse 12 say the word of God is able to do? </w:t>
      </w:r>
    </w:p>
    <w:p w14:paraId="01931FDA" w14:textId="77777777" w:rsidR="00B81824" w:rsidRPr="007B69FD" w:rsidRDefault="00B81824" w:rsidP="00B81824">
      <w:pPr>
        <w:ind w:left="720"/>
        <w:rPr>
          <w:sz w:val="20"/>
          <w:szCs w:val="20"/>
        </w:rPr>
      </w:pPr>
      <w:r w:rsidRPr="007B69FD">
        <w:rPr>
          <w:sz w:val="20"/>
          <w:szCs w:val="20"/>
        </w:rPr>
        <w:t>It can discern or judge a person’s thoughts and intentions.</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w:numPr>
          <w:ilvl w:val="0"/>
          <w:numId w:val="48"/>
        </w:numPr>
        <w:rPr>
          <w:sz w:val="20"/>
          <w:szCs w:val="20"/>
        </w:rPr>
      </w:pPr>
      <w:r w:rsidRPr="007B69FD">
        <w:rPr>
          <w:sz w:val="20"/>
          <w:szCs w:val="20"/>
        </w:rPr>
        <w:t>[4:13]</w:t>
      </w:r>
      <w:r w:rsidR="00B81824" w:rsidRPr="007B69FD">
        <w:rPr>
          <w:sz w:val="20"/>
          <w:szCs w:val="20"/>
        </w:rPr>
        <w:t xml:space="preserve"> </w:t>
      </w:r>
      <w:r w:rsidR="000174F5">
        <w:rPr>
          <w:sz w:val="20"/>
          <w:szCs w:val="20"/>
        </w:rPr>
        <w:tab/>
      </w:r>
      <w:r w:rsidR="00B81824" w:rsidRPr="007B69FD">
        <w:rPr>
          <w:sz w:val="20"/>
          <w:szCs w:val="20"/>
        </w:rPr>
        <w:t xml:space="preserve">What is hidden from God? </w:t>
      </w:r>
    </w:p>
    <w:p w14:paraId="2EDB34F4" w14:textId="5194FBD8" w:rsidR="00B81824" w:rsidRPr="007B69FD" w:rsidRDefault="00B81824" w:rsidP="00B81824">
      <w:pPr>
        <w:ind w:left="720"/>
        <w:rPr>
          <w:sz w:val="20"/>
          <w:szCs w:val="20"/>
        </w:rPr>
      </w:pPr>
      <w:r w:rsidRPr="007B69FD">
        <w:rPr>
          <w:sz w:val="20"/>
          <w:szCs w:val="20"/>
        </w:rPr>
        <w:t>Nothing is hidden from God. God sees and knows everything clearly.</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w:numPr>
          <w:ilvl w:val="0"/>
          <w:numId w:val="48"/>
        </w:numPr>
        <w:rPr>
          <w:sz w:val="20"/>
          <w:szCs w:val="20"/>
        </w:rPr>
      </w:pPr>
      <w:r w:rsidRPr="007B69FD">
        <w:rPr>
          <w:sz w:val="20"/>
          <w:szCs w:val="20"/>
        </w:rPr>
        <w:t>[4:14]</w:t>
      </w:r>
      <w:r w:rsidR="00B81824" w:rsidRPr="007B69FD">
        <w:rPr>
          <w:sz w:val="20"/>
          <w:szCs w:val="20"/>
        </w:rPr>
        <w:t xml:space="preserve"> </w:t>
      </w:r>
      <w:r w:rsidR="000174F5">
        <w:rPr>
          <w:sz w:val="20"/>
          <w:szCs w:val="20"/>
        </w:rPr>
        <w:tab/>
      </w:r>
      <w:r w:rsidR="00B81824" w:rsidRPr="007B69FD">
        <w:rPr>
          <w:sz w:val="20"/>
          <w:szCs w:val="20"/>
        </w:rPr>
        <w:t xml:space="preserve">In verse 14, how did the author describe Jesus? </w:t>
      </w:r>
    </w:p>
    <w:p w14:paraId="5A2791C8" w14:textId="77777777" w:rsidR="00B81824" w:rsidRPr="007B69FD" w:rsidRDefault="00B81824" w:rsidP="00B81824">
      <w:pPr>
        <w:ind w:left="720"/>
        <w:rPr>
          <w:sz w:val="20"/>
          <w:szCs w:val="20"/>
        </w:rPr>
      </w:pPr>
      <w:r w:rsidRPr="007B69FD">
        <w:rPr>
          <w:sz w:val="20"/>
          <w:szCs w:val="20"/>
        </w:rPr>
        <w:t>The author described Jesus as a great high priest.</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Pr="007B69FD">
        <w:rPr>
          <w:sz w:val="20"/>
          <w:szCs w:val="20"/>
        </w:rPr>
        <w:t>Where</w:t>
      </w:r>
      <w:r w:rsidR="00B81824" w:rsidRPr="007B69FD">
        <w:rPr>
          <w:sz w:val="20"/>
          <w:szCs w:val="20"/>
        </w:rPr>
        <w:t xml:space="preserve"> did the author say Jesus has gone? </w:t>
      </w:r>
    </w:p>
    <w:p w14:paraId="32E669EC" w14:textId="63EA8D4A" w:rsidR="00B81824" w:rsidRPr="00F21DBA" w:rsidRDefault="00B81824" w:rsidP="00F21DBA">
      <w:pPr>
        <w:ind w:left="720"/>
        <w:rPr>
          <w:sz w:val="20"/>
          <w:szCs w:val="20"/>
        </w:rPr>
      </w:pPr>
      <w:r w:rsidRPr="007B69FD">
        <w:rPr>
          <w:sz w:val="20"/>
          <w:szCs w:val="20"/>
        </w:rPr>
        <w:t>Jesus has passed through the heavens.</w:t>
      </w:r>
    </w:p>
    <w:p w14:paraId="4C7A60B2" w14:textId="77777777" w:rsidR="00B81824" w:rsidRPr="007B69FD" w:rsidRDefault="00B81824" w:rsidP="00B81824">
      <w:pPr>
        <w:ind w:left="720"/>
        <w:rPr>
          <w:sz w:val="20"/>
          <w:szCs w:val="20"/>
        </w:rPr>
      </w:pPr>
      <w:r w:rsidRPr="007B69FD">
        <w:rPr>
          <w:sz w:val="20"/>
          <w:szCs w:val="20"/>
        </w:rPr>
        <w:t xml:space="preserve"> </w:t>
      </w:r>
    </w:p>
    <w:p w14:paraId="0DDC5DF7" w14:textId="218305F6"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00B81824" w:rsidRPr="007B69FD">
        <w:rPr>
          <w:sz w:val="20"/>
          <w:szCs w:val="20"/>
        </w:rPr>
        <w:t xml:space="preserve">Since Jesus is a great high priest who has passed through the heavens, what does verse 14 say that believers should do? </w:t>
      </w:r>
    </w:p>
    <w:p w14:paraId="5A0D8347" w14:textId="6F9765A0" w:rsidR="00B81824" w:rsidRPr="007B69FD" w:rsidRDefault="00B81824" w:rsidP="48114252">
      <w:pPr>
        <w:ind w:left="360" w:firstLine="360"/>
        <w:rPr>
          <w:sz w:val="20"/>
          <w:szCs w:val="20"/>
          <w:lang w:val="en-US"/>
        </w:rPr>
      </w:pPr>
      <w:r w:rsidRPr="48114252">
        <w:rPr>
          <w:sz w:val="20"/>
          <w:szCs w:val="20"/>
          <w:lang w:val="en-US"/>
        </w:rPr>
        <w:t>Believers should firmly hold to their confession</w:t>
      </w:r>
      <w:r w:rsidR="00F21DBA" w:rsidRPr="48114252">
        <w:rPr>
          <w:sz w:val="20"/>
          <w:szCs w:val="20"/>
          <w:lang w:val="en-US"/>
        </w:rPr>
        <w:t xml:space="preserve"> (to what they believe)</w:t>
      </w:r>
      <w:r w:rsidRPr="48114252">
        <w:rPr>
          <w:sz w:val="20"/>
          <w:szCs w:val="20"/>
          <w:lang w:val="en-US"/>
        </w:rPr>
        <w:t>.</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w:numPr>
          <w:ilvl w:val="0"/>
          <w:numId w:val="48"/>
        </w:numPr>
        <w:rPr>
          <w:sz w:val="20"/>
          <w:szCs w:val="20"/>
          <w:lang w:val="en-US"/>
        </w:rPr>
      </w:pPr>
      <w:r>
        <w:rPr>
          <w:sz w:val="20"/>
          <w:szCs w:val="20"/>
          <w:lang w:val="en-US"/>
        </w:rPr>
        <w:t>[4:14]</w:t>
      </w:r>
      <w:r>
        <w:rPr>
          <w:sz w:val="20"/>
          <w:szCs w:val="20"/>
          <w:lang w:val="en-US"/>
        </w:rPr>
        <w:tab/>
      </w:r>
      <w:r>
        <w:rPr>
          <w:sz w:val="20"/>
          <w:szCs w:val="20"/>
          <w:lang w:val="en-US"/>
        </w:rPr>
        <w:tab/>
      </w:r>
      <w:r w:rsidR="00B81824" w:rsidRPr="48114252">
        <w:rPr>
          <w:sz w:val="20"/>
          <w:szCs w:val="20"/>
          <w:lang w:val="en-US"/>
        </w:rPr>
        <w:t>What do you think</w:t>
      </w:r>
      <w:r w:rsidR="00762512" w:rsidRPr="48114252">
        <w:rPr>
          <w:sz w:val="20"/>
          <w:szCs w:val="20"/>
          <w:lang w:val="en-US"/>
        </w:rPr>
        <w:t xml:space="preserve"> it</w:t>
      </w:r>
      <w:r w:rsidR="00B81824" w:rsidRPr="48114252">
        <w:rPr>
          <w:sz w:val="20"/>
          <w:szCs w:val="20"/>
          <w:lang w:val="en-US"/>
        </w:rPr>
        <w:t xml:space="preserve"> means</w:t>
      </w:r>
      <w:r w:rsidR="00762512" w:rsidRPr="48114252">
        <w:rPr>
          <w:sz w:val="20"/>
          <w:szCs w:val="20"/>
          <w:lang w:val="en-US"/>
        </w:rPr>
        <w:t xml:space="preserve"> for </w:t>
      </w:r>
      <w:r w:rsidR="00F21DBA" w:rsidRPr="48114252">
        <w:rPr>
          <w:sz w:val="20"/>
          <w:szCs w:val="20"/>
          <w:lang w:val="en-US"/>
        </w:rPr>
        <w:t>someone</w:t>
      </w:r>
      <w:r w:rsidR="00762512" w:rsidRPr="48114252">
        <w:rPr>
          <w:sz w:val="20"/>
          <w:szCs w:val="20"/>
          <w:lang w:val="en-US"/>
        </w:rPr>
        <w:t xml:space="preserve"> to firmly hold to </w:t>
      </w:r>
      <w:r w:rsidR="00F21DBA" w:rsidRPr="48114252">
        <w:rPr>
          <w:sz w:val="20"/>
          <w:szCs w:val="20"/>
          <w:lang w:val="en-US"/>
        </w:rPr>
        <w:t>what they believe</w:t>
      </w:r>
      <w:r w:rsidR="00B81824" w:rsidRPr="48114252">
        <w:rPr>
          <w:sz w:val="20"/>
          <w:szCs w:val="20"/>
          <w:lang w:val="en-US"/>
        </w:rPr>
        <w:t>?</w:t>
      </w:r>
    </w:p>
    <w:p w14:paraId="5381FCF3" w14:textId="4C14A9B3" w:rsidR="00B81824" w:rsidRPr="007B69FD" w:rsidRDefault="00EF5212" w:rsidP="48114252">
      <w:pPr>
        <w:ind w:left="720"/>
        <w:rPr>
          <w:sz w:val="20"/>
          <w:szCs w:val="20"/>
          <w:lang w:val="en-US"/>
        </w:rPr>
      </w:pPr>
      <w:r w:rsidRPr="48114252">
        <w:rPr>
          <w:i/>
          <w:iCs/>
          <w:sz w:val="20"/>
          <w:szCs w:val="20"/>
          <w:lang w:val="en-US"/>
        </w:rPr>
        <w:t xml:space="preserve">(Answer may vary.) </w:t>
      </w:r>
      <w:r w:rsidR="00B81824" w:rsidRPr="48114252">
        <w:rPr>
          <w:sz w:val="20"/>
          <w:szCs w:val="20"/>
          <w:lang w:val="en-US"/>
        </w:rPr>
        <w:t xml:space="preserve">This probably means that Christians should continue believing the true teachings about </w:t>
      </w:r>
      <w:r w:rsidR="002557BD" w:rsidRPr="48114252">
        <w:rPr>
          <w:sz w:val="20"/>
          <w:szCs w:val="20"/>
          <w:lang w:val="en-US"/>
        </w:rPr>
        <w:t xml:space="preserve">Jesus </w:t>
      </w:r>
      <w:r w:rsidR="00B81824" w:rsidRPr="48114252">
        <w:rPr>
          <w:sz w:val="20"/>
          <w:szCs w:val="20"/>
          <w:lang w:val="en-US"/>
        </w:rPr>
        <w:t xml:space="preserve">Christ. </w:t>
      </w:r>
    </w:p>
    <w:p w14:paraId="3CD1CB19" w14:textId="4A47F21C" w:rsidR="00B81824" w:rsidRPr="007B69FD" w:rsidRDefault="00F21DBA" w:rsidP="00F21DBA">
      <w:pPr>
        <w:pStyle w:val="Continuedline"/>
      </w:pPr>
      <w:r w:rsidRPr="007B69FD">
        <w:lastRenderedPageBreak/>
        <w:t>Hebrews 4:12-16 continued</w:t>
      </w:r>
      <w:r>
        <w:br/>
      </w:r>
    </w:p>
    <w:p w14:paraId="5769493C" w14:textId="7C5266D7" w:rsidR="00B81824" w:rsidRPr="007B69FD" w:rsidRDefault="00C7171E" w:rsidP="0099152C">
      <w:pPr>
        <w:numPr>
          <w:ilvl w:val="0"/>
          <w:numId w:val="48"/>
        </w:numPr>
        <w:rPr>
          <w:sz w:val="20"/>
          <w:szCs w:val="20"/>
          <w:lang w:val="en-US"/>
        </w:rPr>
      </w:pPr>
      <w:r w:rsidRPr="48114252">
        <w:rPr>
          <w:sz w:val="20"/>
          <w:szCs w:val="20"/>
          <w:lang w:val="en-US"/>
        </w:rPr>
        <w:t xml:space="preserve">[4:15] </w:t>
      </w:r>
      <w:r w:rsidR="003B4263">
        <w:rPr>
          <w:sz w:val="20"/>
          <w:szCs w:val="20"/>
          <w:lang w:val="en-US"/>
        </w:rPr>
        <w:tab/>
      </w:r>
      <w:r w:rsidRPr="48114252">
        <w:rPr>
          <w:sz w:val="20"/>
          <w:szCs w:val="20"/>
          <w:lang w:val="en-US"/>
        </w:rPr>
        <w:t>How</w:t>
      </w:r>
      <w:r w:rsidR="00B81824" w:rsidRPr="48114252">
        <w:rPr>
          <w:sz w:val="20"/>
          <w:szCs w:val="20"/>
          <w:lang w:val="en-US"/>
        </w:rPr>
        <w:t xml:space="preserve"> was Jesus similar to all believers? How was he different? </w:t>
      </w:r>
    </w:p>
    <w:p w14:paraId="7D2B63C0" w14:textId="77777777" w:rsidR="00B81824" w:rsidRPr="007B69FD" w:rsidRDefault="00B81824" w:rsidP="48114252">
      <w:pPr>
        <w:ind w:left="720"/>
        <w:rPr>
          <w:sz w:val="20"/>
          <w:szCs w:val="20"/>
          <w:lang w:val="en-US"/>
        </w:rPr>
      </w:pPr>
      <w:r w:rsidRPr="48114252">
        <w:rPr>
          <w:sz w:val="20"/>
          <w:szCs w:val="20"/>
          <w:lang w:val="en-US"/>
        </w:rPr>
        <w:t xml:space="preserve">He was similar to all believers when he lived on earth in a human body, because he was tempted in the same way that all believers are tempted. He was different from believers because he never sinned. </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Pr="007B69FD">
        <w:rPr>
          <w:sz w:val="20"/>
          <w:szCs w:val="20"/>
        </w:rPr>
        <w:t>What</w:t>
      </w:r>
      <w:r w:rsidR="00B81824" w:rsidRPr="007B69FD">
        <w:rPr>
          <w:sz w:val="20"/>
          <w:szCs w:val="20"/>
        </w:rPr>
        <w:t xml:space="preserve"> did the author invite believers to do in verse 16? </w:t>
      </w:r>
    </w:p>
    <w:p w14:paraId="601305EA" w14:textId="406A0D14" w:rsidR="00B81824" w:rsidRPr="007B69FD" w:rsidRDefault="00B81824" w:rsidP="00B81824">
      <w:pPr>
        <w:ind w:left="720"/>
        <w:rPr>
          <w:sz w:val="20"/>
          <w:szCs w:val="20"/>
        </w:rPr>
      </w:pPr>
      <w:r w:rsidRPr="007B69FD">
        <w:rPr>
          <w:sz w:val="20"/>
          <w:szCs w:val="20"/>
        </w:rPr>
        <w:t>The author encouraged believers to go with confidence to the throne of grace, so they would find mercy and grace in their time of need.</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00B81824" w:rsidRPr="007B69FD">
        <w:rPr>
          <w:sz w:val="20"/>
          <w:szCs w:val="20"/>
        </w:rPr>
        <w:t xml:space="preserve">What do you think it means to go to the throne of grace? </w:t>
      </w:r>
    </w:p>
    <w:p w14:paraId="5856AA34" w14:textId="186D3263" w:rsidR="00B81824" w:rsidRPr="007B69FD" w:rsidRDefault="00EF5212" w:rsidP="48114252">
      <w:pPr>
        <w:ind w:left="720"/>
        <w:rPr>
          <w:sz w:val="20"/>
          <w:szCs w:val="20"/>
          <w:lang w:val="en-US"/>
        </w:rPr>
      </w:pPr>
      <w:r w:rsidRPr="48114252">
        <w:rPr>
          <w:i/>
          <w:iCs/>
          <w:sz w:val="20"/>
          <w:szCs w:val="20"/>
          <w:lang w:val="en-US"/>
        </w:rPr>
        <w:t xml:space="preserve">(Answer may vary.) </w:t>
      </w:r>
      <w:r w:rsidR="00B81824" w:rsidRPr="48114252">
        <w:rPr>
          <w:sz w:val="20"/>
          <w:szCs w:val="20"/>
          <w:lang w:val="en-US"/>
        </w:rPr>
        <w:t xml:space="preserve">Here the word </w:t>
      </w:r>
      <w:r w:rsidR="00762512" w:rsidRPr="48114252">
        <w:rPr>
          <w:sz w:val="20"/>
          <w:szCs w:val="20"/>
          <w:lang w:val="en-US"/>
        </w:rPr>
        <w:t>“</w:t>
      </w:r>
      <w:r w:rsidR="00B81824" w:rsidRPr="48114252">
        <w:rPr>
          <w:sz w:val="20"/>
          <w:szCs w:val="20"/>
          <w:lang w:val="en-US"/>
        </w:rPr>
        <w:t>throne</w:t>
      </w:r>
      <w:r w:rsidR="00762512" w:rsidRPr="48114252">
        <w:rPr>
          <w:sz w:val="20"/>
          <w:szCs w:val="20"/>
          <w:lang w:val="en-US"/>
        </w:rPr>
        <w:t>”</w:t>
      </w:r>
      <w:r w:rsidR="00B81824" w:rsidRPr="48114252">
        <w:rPr>
          <w:sz w:val="20"/>
          <w:szCs w:val="20"/>
          <w:lang w:val="en-US"/>
        </w:rPr>
        <w:t xml:space="preserve"> seems to mean God himself. This verse then means that a person can </w:t>
      </w:r>
      <w:r w:rsidR="00F21DBA" w:rsidRPr="48114252">
        <w:rPr>
          <w:sz w:val="20"/>
          <w:szCs w:val="20"/>
          <w:lang w:val="en-US"/>
        </w:rPr>
        <w:t>pray</w:t>
      </w:r>
      <w:r w:rsidR="00B81824" w:rsidRPr="48114252">
        <w:rPr>
          <w:sz w:val="20"/>
          <w:szCs w:val="20"/>
          <w:lang w:val="en-US"/>
        </w:rPr>
        <w:t xml:space="preserve"> confidently to God, who is gracious. </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w:numPr>
          <w:ilvl w:val="0"/>
          <w:numId w:val="48"/>
        </w:numPr>
        <w:rPr>
          <w:sz w:val="20"/>
          <w:szCs w:val="20"/>
        </w:rPr>
      </w:pPr>
      <w:r w:rsidRPr="007B69FD">
        <w:rPr>
          <w:sz w:val="20"/>
          <w:szCs w:val="20"/>
        </w:rPr>
        <w:t>[4:16]</w:t>
      </w:r>
      <w:r w:rsidR="00B81824" w:rsidRPr="007B69FD">
        <w:rPr>
          <w:sz w:val="20"/>
          <w:szCs w:val="20"/>
        </w:rPr>
        <w:t xml:space="preserve"> </w:t>
      </w:r>
      <w:r w:rsidR="003B4263">
        <w:rPr>
          <w:sz w:val="20"/>
          <w:szCs w:val="20"/>
        </w:rPr>
        <w:tab/>
      </w:r>
      <w:r w:rsidR="00B81824" w:rsidRPr="007B69FD">
        <w:rPr>
          <w:sz w:val="20"/>
          <w:szCs w:val="20"/>
        </w:rPr>
        <w:t xml:space="preserve">What </w:t>
      </w:r>
      <w:r w:rsidR="00F21DBA">
        <w:rPr>
          <w:sz w:val="20"/>
          <w:szCs w:val="20"/>
        </w:rPr>
        <w:t>does</w:t>
      </w:r>
      <w:r w:rsidR="00B81824" w:rsidRPr="007B69FD">
        <w:rPr>
          <w:sz w:val="20"/>
          <w:szCs w:val="20"/>
        </w:rPr>
        <w:t xml:space="preserve"> verse 16 tell people about God? </w:t>
      </w:r>
    </w:p>
    <w:p w14:paraId="789E5372" w14:textId="77777777" w:rsidR="00B81824" w:rsidRPr="007B69FD" w:rsidRDefault="00B81824" w:rsidP="00B81824">
      <w:pPr>
        <w:ind w:left="720"/>
        <w:rPr>
          <w:sz w:val="20"/>
          <w:szCs w:val="20"/>
        </w:rPr>
      </w:pPr>
      <w:r w:rsidRPr="007B69FD">
        <w:rPr>
          <w:sz w:val="20"/>
          <w:szCs w:val="20"/>
        </w:rPr>
        <w:t>He is gracious and merciful, and he helps believers when they need him.</w:t>
      </w:r>
    </w:p>
    <w:p w14:paraId="6CF444C8" w14:textId="28631E4F" w:rsidR="00B81824" w:rsidRPr="007B69FD" w:rsidRDefault="00B81824" w:rsidP="00B81824">
      <w:pPr>
        <w:spacing w:before="240" w:after="240"/>
        <w:rPr>
          <w:b/>
          <w:sz w:val="20"/>
          <w:szCs w:val="20"/>
        </w:rPr>
      </w:pPr>
      <w:r w:rsidRPr="007B69FD">
        <w:rPr>
          <w:b/>
          <w:sz w:val="20"/>
          <w:szCs w:val="20"/>
        </w:rPr>
        <w:t>Comment Section:</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w:pStyle w:val="Heading1"/>
        <w:keepNext w:val="0"/>
        <w:keepLines w:val="0"/>
        <w:spacing w:before="480"/>
        <w:rPr>
          <w:b/>
          <w:bCs/>
          <w:szCs w:val="44"/>
        </w:rPr>
      </w:pPr>
      <w:bookmarkStart w:id="80" w:name="_Toc166194284"/>
      <w:r w:rsidRPr="007B69FD">
        <w:rPr>
          <w:b/>
          <w:bCs/>
          <w:szCs w:val="44"/>
        </w:rPr>
        <w:lastRenderedPageBreak/>
        <w:t>Hebrews 5:11-14</w:t>
      </w:r>
      <w:bookmarkEnd w:id="80"/>
    </w:p>
    <w:p w14:paraId="0750B640" w14:textId="77777777" w:rsidR="00170DC8" w:rsidRPr="00170DC8" w:rsidRDefault="00170DC8" w:rsidP="00170DC8">
      <w:pPr>
        <w:pStyle w:val="Background"/>
        <w:rPr>
          <w:b/>
          <w:bCs w:val="0"/>
          <w:i/>
          <w:iCs/>
        </w:rPr>
      </w:pPr>
      <w:r w:rsidRPr="00170DC8">
        <w:rPr>
          <w:b/>
          <w:bCs w:val="0"/>
          <w:i/>
          <w:iCs/>
        </w:rPr>
        <w:t>Read the passage.</w:t>
      </w:r>
    </w:p>
    <w:p w14:paraId="011FAE3C" w14:textId="77777777" w:rsidR="00E519F2" w:rsidRPr="007B69FD" w:rsidRDefault="00E519F2" w:rsidP="009A736E">
      <w:pPr>
        <w:pStyle w:val="Part1"/>
      </w:pPr>
      <w:r w:rsidRPr="007B69FD">
        <w:t>Part 1</w:t>
      </w:r>
    </w:p>
    <w:p w14:paraId="376BD750" w14:textId="4655AD41" w:rsidR="00E519F2" w:rsidRPr="007B69FD" w:rsidRDefault="00E519F2" w:rsidP="009A736E">
      <w:pPr>
        <w:pStyle w:val="Answerortell"/>
      </w:pPr>
      <w:r w:rsidRPr="007B69FD">
        <w:t xml:space="preserve">Tell in your own words what you just read in </w:t>
      </w:r>
      <w:r w:rsidR="003947E5">
        <w:t>this passage</w:t>
      </w:r>
      <w:r w:rsidRPr="007B69FD">
        <w:t>.</w:t>
      </w:r>
    </w:p>
    <w:p w14:paraId="3F2FF5A6" w14:textId="76EE095F" w:rsidR="00E519F2" w:rsidRPr="007B69FD" w:rsidRDefault="00C7171E" w:rsidP="009A736E">
      <w:pPr>
        <w:pStyle w:val="Checklist"/>
      </w:pPr>
      <w:r w:rsidRPr="007B69FD">
        <w:t>Paul</w:t>
      </w:r>
      <w:r w:rsidR="00E519F2" w:rsidRPr="007B69FD">
        <w:t xml:space="preserve"> described the Christians as being immature in their understanding of God’s message. </w:t>
      </w:r>
      <w:r w:rsidR="003B4263" w:rsidRPr="007B69FD">
        <w:t>[5:11-13]</w:t>
      </w:r>
    </w:p>
    <w:p w14:paraId="2DEFC197" w14:textId="0DF8943A" w:rsidR="00E519F2" w:rsidRPr="007B69FD" w:rsidRDefault="00C7171E" w:rsidP="009A736E">
      <w:pPr>
        <w:pStyle w:val="Checklist"/>
      </w:pPr>
      <w:r w:rsidRPr="007B69FD">
        <w:t>Only</w:t>
      </w:r>
      <w:r w:rsidR="00E519F2" w:rsidRPr="007B69FD">
        <w:t xml:space="preserve"> the mature Christians understood the difference between good and evil. </w:t>
      </w:r>
      <w:r w:rsidR="003B4263" w:rsidRPr="007B69FD">
        <w:t>[5:14]</w:t>
      </w:r>
    </w:p>
    <w:p w14:paraId="61E280FD" w14:textId="77777777" w:rsidR="00E519F2" w:rsidRPr="007B69FD" w:rsidRDefault="00E519F2" w:rsidP="009A736E">
      <w:pPr>
        <w:pStyle w:val="Part2"/>
      </w:pPr>
      <w:r w:rsidRPr="007B69FD">
        <w:t>Part 2</w:t>
      </w:r>
    </w:p>
    <w:p w14:paraId="497B6085" w14:textId="1E3B4067" w:rsidR="00E519F2" w:rsidRPr="007B69FD" w:rsidRDefault="003947E5" w:rsidP="009A736E">
      <w:pPr>
        <w:pStyle w:val="Answerortell"/>
      </w:pPr>
      <w:r>
        <w:t>Answer the following questions from the specified verses.</w:t>
      </w:r>
    </w:p>
    <w:p w14:paraId="1D32BCC3" w14:textId="145B1DD6" w:rsidR="00E519F2" w:rsidRPr="007B69FD" w:rsidRDefault="00C7171E" w:rsidP="0099152C">
      <w:pPr>
        <w:numPr>
          <w:ilvl w:val="0"/>
          <w:numId w:val="50"/>
        </w:numPr>
        <w:rPr>
          <w:sz w:val="20"/>
          <w:szCs w:val="20"/>
        </w:rPr>
      </w:pPr>
      <w:r w:rsidRPr="007B69FD">
        <w:rPr>
          <w:sz w:val="20"/>
          <w:szCs w:val="20"/>
        </w:rPr>
        <w:t xml:space="preserve">[5:11] </w:t>
      </w:r>
      <w:r w:rsidR="003B4263">
        <w:rPr>
          <w:sz w:val="20"/>
          <w:szCs w:val="20"/>
        </w:rPr>
        <w:tab/>
      </w:r>
      <w:r w:rsidRPr="007B69FD">
        <w:rPr>
          <w:sz w:val="20"/>
          <w:szCs w:val="20"/>
        </w:rPr>
        <w:t>Why</w:t>
      </w:r>
      <w:r w:rsidR="00E519F2" w:rsidRPr="007B69FD">
        <w:rPr>
          <w:sz w:val="20"/>
          <w:szCs w:val="20"/>
        </w:rPr>
        <w:t xml:space="preserve"> was it hard to explain things about Jesus to the people? </w:t>
      </w:r>
    </w:p>
    <w:p w14:paraId="3E8054A4" w14:textId="3748229E" w:rsidR="00E519F2" w:rsidRPr="007B69FD" w:rsidRDefault="00E519F2" w:rsidP="00E519F2">
      <w:pPr>
        <w:ind w:left="720"/>
        <w:rPr>
          <w:sz w:val="20"/>
          <w:szCs w:val="20"/>
        </w:rPr>
      </w:pPr>
      <w:r w:rsidRPr="007B69FD">
        <w:rPr>
          <w:sz w:val="20"/>
          <w:szCs w:val="20"/>
        </w:rPr>
        <w:t xml:space="preserve">It was hard to explain things about Jesus because the people had </w:t>
      </w:r>
      <w:r w:rsidR="00F21DBA">
        <w:rPr>
          <w:sz w:val="20"/>
          <w:szCs w:val="20"/>
        </w:rPr>
        <w:t xml:space="preserve">not been </w:t>
      </w:r>
      <w:r w:rsidRPr="007B69FD">
        <w:rPr>
          <w:sz w:val="20"/>
          <w:szCs w:val="20"/>
        </w:rPr>
        <w:t>hearing</w:t>
      </w:r>
      <w:r w:rsidR="00F21DBA">
        <w:rPr>
          <w:sz w:val="20"/>
          <w:szCs w:val="20"/>
        </w:rPr>
        <w:t xml:space="preserve"> and understanding</w:t>
      </w:r>
      <w:r w:rsidRPr="007B69FD">
        <w:rPr>
          <w:sz w:val="20"/>
          <w:szCs w:val="20"/>
        </w:rPr>
        <w:t>.</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w:numPr>
          <w:ilvl w:val="0"/>
          <w:numId w:val="50"/>
        </w:numPr>
        <w:rPr>
          <w:sz w:val="20"/>
          <w:szCs w:val="20"/>
        </w:rPr>
      </w:pPr>
      <w:r w:rsidRPr="007B69FD">
        <w:rPr>
          <w:sz w:val="20"/>
          <w:szCs w:val="20"/>
        </w:rPr>
        <w:t xml:space="preserve">[5:12] </w:t>
      </w:r>
      <w:r w:rsidR="003B4263">
        <w:rPr>
          <w:sz w:val="20"/>
          <w:szCs w:val="20"/>
        </w:rPr>
        <w:tab/>
      </w:r>
      <w:r w:rsidRPr="007B69FD">
        <w:rPr>
          <w:sz w:val="20"/>
          <w:szCs w:val="20"/>
        </w:rPr>
        <w:t>Though</w:t>
      </w:r>
      <w:r w:rsidR="00E519F2" w:rsidRPr="007B69FD">
        <w:rPr>
          <w:sz w:val="20"/>
          <w:szCs w:val="20"/>
        </w:rPr>
        <w:t xml:space="preserve"> at that time they should have been teachers, what did the author say about what the people still needed? </w:t>
      </w:r>
    </w:p>
    <w:p w14:paraId="501F09D4" w14:textId="77777777" w:rsidR="00E519F2" w:rsidRPr="007B69FD" w:rsidRDefault="00E519F2" w:rsidP="00E519F2">
      <w:pPr>
        <w:ind w:left="720"/>
        <w:rPr>
          <w:sz w:val="20"/>
          <w:szCs w:val="20"/>
        </w:rPr>
      </w:pPr>
      <w:r w:rsidRPr="007B69FD">
        <w:rPr>
          <w:sz w:val="20"/>
          <w:szCs w:val="20"/>
        </w:rPr>
        <w:t>The people still needed to be taught the elementary principles of God’s messages.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w:numPr>
          <w:ilvl w:val="0"/>
          <w:numId w:val="50"/>
        </w:numPr>
        <w:rPr>
          <w:sz w:val="20"/>
          <w:szCs w:val="20"/>
        </w:rPr>
      </w:pPr>
      <w:r w:rsidRPr="007B69FD">
        <w:rPr>
          <w:sz w:val="20"/>
          <w:szCs w:val="20"/>
        </w:rPr>
        <w:t xml:space="preserve">[5:12-13] </w:t>
      </w:r>
      <w:r w:rsidR="003B4263">
        <w:rPr>
          <w:sz w:val="20"/>
          <w:szCs w:val="20"/>
        </w:rPr>
        <w:tab/>
      </w:r>
      <w:r w:rsidRPr="007B69FD">
        <w:rPr>
          <w:sz w:val="20"/>
          <w:szCs w:val="20"/>
        </w:rPr>
        <w:t>To</w:t>
      </w:r>
      <w:r w:rsidR="00E519F2" w:rsidRPr="007B69FD">
        <w:rPr>
          <w:sz w:val="20"/>
          <w:szCs w:val="20"/>
        </w:rPr>
        <w:t xml:space="preserve"> what did the author compare his readers? </w:t>
      </w:r>
    </w:p>
    <w:p w14:paraId="5B5FE652" w14:textId="77777777" w:rsidR="00E519F2" w:rsidRPr="007B69FD" w:rsidRDefault="00E519F2" w:rsidP="00E519F2">
      <w:pPr>
        <w:ind w:left="720"/>
        <w:rPr>
          <w:sz w:val="20"/>
          <w:szCs w:val="20"/>
        </w:rPr>
      </w:pPr>
      <w:r w:rsidRPr="007B69FD">
        <w:rPr>
          <w:sz w:val="20"/>
          <w:szCs w:val="20"/>
        </w:rPr>
        <w:t>The author compared them to little children who only took milk and did not eat solid food.</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For</w:t>
      </w:r>
      <w:r w:rsidR="00E519F2" w:rsidRPr="007B69FD">
        <w:rPr>
          <w:sz w:val="20"/>
          <w:szCs w:val="20"/>
        </w:rPr>
        <w:t xml:space="preserve"> what people was the solid food? </w:t>
      </w:r>
    </w:p>
    <w:p w14:paraId="08BD5DC0" w14:textId="77777777" w:rsidR="00E519F2" w:rsidRPr="007B69FD" w:rsidRDefault="00E519F2" w:rsidP="00E519F2">
      <w:pPr>
        <w:ind w:left="720"/>
        <w:rPr>
          <w:sz w:val="20"/>
          <w:szCs w:val="20"/>
        </w:rPr>
      </w:pPr>
      <w:r w:rsidRPr="007B69FD">
        <w:rPr>
          <w:sz w:val="20"/>
          <w:szCs w:val="20"/>
        </w:rPr>
        <w:t>The solid food was for people who were mature in understanding God’s messages.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What</w:t>
      </w:r>
      <w:r w:rsidR="00E519F2" w:rsidRPr="007B69FD">
        <w:rPr>
          <w:sz w:val="20"/>
          <w:szCs w:val="20"/>
        </w:rPr>
        <w:t xml:space="preserve"> could mature Christians distinguish? </w:t>
      </w:r>
    </w:p>
    <w:p w14:paraId="0E291FA1" w14:textId="77777777" w:rsidR="00E519F2" w:rsidRPr="007B69FD" w:rsidRDefault="00E519F2" w:rsidP="00E519F2">
      <w:pPr>
        <w:ind w:left="720"/>
        <w:rPr>
          <w:sz w:val="20"/>
          <w:szCs w:val="20"/>
        </w:rPr>
      </w:pPr>
      <w:r w:rsidRPr="007B69FD">
        <w:rPr>
          <w:sz w:val="20"/>
          <w:szCs w:val="20"/>
        </w:rPr>
        <w:t xml:space="preserve"> Mature Christians could distinguish good from evil.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w:numPr>
          <w:ilvl w:val="0"/>
          <w:numId w:val="50"/>
        </w:numPr>
        <w:rPr>
          <w:sz w:val="20"/>
          <w:szCs w:val="20"/>
        </w:rPr>
      </w:pPr>
      <w:r w:rsidRPr="007B69FD">
        <w:rPr>
          <w:sz w:val="20"/>
          <w:szCs w:val="20"/>
        </w:rPr>
        <w:t xml:space="preserve">[5:11-13] </w:t>
      </w:r>
      <w:r w:rsidR="003B4263">
        <w:rPr>
          <w:sz w:val="20"/>
          <w:szCs w:val="20"/>
        </w:rPr>
        <w:tab/>
      </w:r>
      <w:r w:rsidRPr="007B69FD">
        <w:rPr>
          <w:sz w:val="20"/>
          <w:szCs w:val="20"/>
        </w:rPr>
        <w:t>Why</w:t>
      </w:r>
      <w:r w:rsidR="00E519F2" w:rsidRPr="007B69FD">
        <w:rPr>
          <w:sz w:val="20"/>
          <w:szCs w:val="20"/>
        </w:rPr>
        <w:t xml:space="preserve"> do you think the author was unhappy with the believers? </w:t>
      </w:r>
    </w:p>
    <w:p w14:paraId="40C328DA" w14:textId="774904EE" w:rsidR="00E519F2" w:rsidRPr="007B69FD" w:rsidRDefault="00E519F2" w:rsidP="48114252">
      <w:pPr>
        <w:ind w:left="720"/>
        <w:rPr>
          <w:sz w:val="20"/>
          <w:szCs w:val="20"/>
          <w:lang w:val="en-US"/>
        </w:rPr>
      </w:pPr>
      <w:r w:rsidRPr="48114252">
        <w:rPr>
          <w:i/>
          <w:iCs/>
          <w:sz w:val="20"/>
          <w:szCs w:val="20"/>
          <w:lang w:val="en-US"/>
        </w:rPr>
        <w:t>(Answer may vary.)</w:t>
      </w:r>
      <w:r w:rsidRPr="48114252">
        <w:rPr>
          <w:sz w:val="20"/>
          <w:szCs w:val="20"/>
          <w:lang w:val="en-US"/>
        </w:rPr>
        <w:t xml:space="preserve"> The author was </w:t>
      </w:r>
      <w:r w:rsidR="00762512" w:rsidRPr="48114252">
        <w:rPr>
          <w:sz w:val="20"/>
          <w:szCs w:val="20"/>
          <w:lang w:val="en-US"/>
        </w:rPr>
        <w:t>apparently</w:t>
      </w:r>
      <w:r w:rsidRPr="48114252">
        <w:rPr>
          <w:sz w:val="20"/>
          <w:szCs w:val="20"/>
          <w:lang w:val="en-US"/>
        </w:rPr>
        <w:t xml:space="preserve"> unhappy because the believers had not advanced in their understanding of God’s messages. Perhaps the believers had become lazy or no longer wanted to study God’s messages. The author wanted them to teach others God’s message</w:t>
      </w:r>
      <w:r w:rsidR="00762512" w:rsidRPr="48114252">
        <w:rPr>
          <w:sz w:val="20"/>
          <w:szCs w:val="20"/>
          <w:lang w:val="en-US"/>
        </w:rPr>
        <w:t>s</w:t>
      </w:r>
      <w:r w:rsidRPr="48114252">
        <w:rPr>
          <w:sz w:val="20"/>
          <w:szCs w:val="20"/>
          <w:lang w:val="en-US"/>
        </w:rPr>
        <w:t>, but they still needed instruction themselves.</w:t>
      </w:r>
    </w:p>
    <w:p w14:paraId="1A0301F3" w14:textId="77777777" w:rsidR="00E519F2" w:rsidRPr="007B69FD" w:rsidRDefault="00E519F2" w:rsidP="00E519F2">
      <w:pPr>
        <w:spacing w:before="240" w:after="240"/>
        <w:rPr>
          <w:b/>
          <w:sz w:val="20"/>
          <w:szCs w:val="20"/>
        </w:rPr>
      </w:pPr>
      <w:r w:rsidRPr="007B69FD">
        <w:rPr>
          <w:b/>
          <w:sz w:val="20"/>
          <w:szCs w:val="20"/>
        </w:rPr>
        <w:t>Comment Section:</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w:pStyle w:val="Heading1"/>
        <w:keepNext w:val="0"/>
        <w:keepLines w:val="0"/>
        <w:spacing w:before="480"/>
        <w:rPr>
          <w:b/>
          <w:bCs/>
          <w:szCs w:val="44"/>
        </w:rPr>
      </w:pPr>
      <w:bookmarkStart w:id="81" w:name="_b3on8lpjcjcq" w:colFirst="0" w:colLast="0"/>
      <w:bookmarkStart w:id="82" w:name="_Toc166194285"/>
      <w:bookmarkEnd w:id="81"/>
      <w:r w:rsidRPr="007B69FD">
        <w:rPr>
          <w:b/>
          <w:bCs/>
          <w:szCs w:val="44"/>
        </w:rPr>
        <w:lastRenderedPageBreak/>
        <w:t>Hebrews 6:13-20</w:t>
      </w:r>
      <w:bookmarkEnd w:id="82"/>
    </w:p>
    <w:p w14:paraId="04F571B9" w14:textId="010E2D4A" w:rsidR="001D1E8E" w:rsidRPr="007B69FD" w:rsidRDefault="001D1E8E" w:rsidP="48114252">
      <w:pPr>
        <w:pStyle w:val="Background"/>
        <w:rPr>
          <w:b/>
          <w:i/>
          <w:iCs/>
          <w:lang w:val="en-US"/>
        </w:rPr>
      </w:pPr>
      <w:r w:rsidRPr="48114252">
        <w:rPr>
          <w:b/>
          <w:lang w:val="en-US"/>
        </w:rPr>
        <w:t>Background:</w:t>
      </w:r>
      <w:r w:rsidRPr="48114252">
        <w:rPr>
          <w:b/>
          <w:i/>
          <w:iCs/>
          <w:lang w:val="en-US"/>
        </w:rPr>
        <w:t xml:space="preserve"> </w:t>
      </w:r>
      <w:r w:rsidRPr="48114252">
        <w:rPr>
          <w:lang w:val="en-US"/>
        </w:rPr>
        <w:t xml:space="preserve">In the Old Testament, God promised to bless the whole world through Abraham, one of the most famous ancestors of the Jewish people. </w:t>
      </w:r>
      <w:r w:rsidR="006355F6" w:rsidRPr="48114252">
        <w:rPr>
          <w:lang w:val="en-US"/>
        </w:rPr>
        <w:t xml:space="preserve">Long ago, </w:t>
      </w:r>
      <w:r w:rsidRPr="48114252">
        <w:rPr>
          <w:lang w:val="en-US"/>
        </w:rPr>
        <w:t>Abraham gave a tenth of</w:t>
      </w:r>
      <w:r w:rsidR="006355F6" w:rsidRPr="48114252">
        <w:rPr>
          <w:lang w:val="en-US"/>
        </w:rPr>
        <w:t xml:space="preserve"> all</w:t>
      </w:r>
      <w:r w:rsidRPr="48114252">
        <w:rPr>
          <w:lang w:val="en-US"/>
        </w:rPr>
        <w:t xml:space="preserve"> he owned to God’s priest, Melchizedek</w:t>
      </w:r>
      <w:r w:rsidR="006355F6" w:rsidRPr="48114252">
        <w:rPr>
          <w:lang w:val="en-US"/>
        </w:rPr>
        <w:t>, after he blessed Abraham</w:t>
      </w:r>
      <w:r w:rsidRPr="48114252">
        <w:rPr>
          <w:lang w:val="en-US"/>
        </w:rPr>
        <w:t>.</w:t>
      </w:r>
    </w:p>
    <w:p w14:paraId="3E6C7C6F" w14:textId="77777777" w:rsidR="00170DC8" w:rsidRPr="00170DC8" w:rsidRDefault="00170DC8" w:rsidP="00170DC8">
      <w:pPr>
        <w:pStyle w:val="Background"/>
        <w:rPr>
          <w:b/>
          <w:bCs w:val="0"/>
          <w:i/>
          <w:iCs/>
        </w:rPr>
      </w:pPr>
      <w:r w:rsidRPr="00170DC8">
        <w:rPr>
          <w:b/>
          <w:bCs w:val="0"/>
          <w:i/>
          <w:iCs/>
        </w:rPr>
        <w:t>Read the passage.</w:t>
      </w:r>
    </w:p>
    <w:p w14:paraId="19A1554A" w14:textId="77777777" w:rsidR="00E519F2" w:rsidRPr="007B69FD" w:rsidRDefault="00E519F2" w:rsidP="009A736E">
      <w:pPr>
        <w:pStyle w:val="Part1"/>
      </w:pPr>
      <w:r w:rsidRPr="007B69FD">
        <w:t>Part 1</w:t>
      </w:r>
    </w:p>
    <w:p w14:paraId="5D51C3A2" w14:textId="58E34D83" w:rsidR="00E519F2" w:rsidRPr="007B69FD" w:rsidRDefault="00E519F2" w:rsidP="009A736E">
      <w:pPr>
        <w:pStyle w:val="Answerortell"/>
      </w:pPr>
      <w:r w:rsidRPr="007B69FD">
        <w:t xml:space="preserve">Tell in your own words what you just read in </w:t>
      </w:r>
      <w:r w:rsidR="003947E5">
        <w:t>this passage</w:t>
      </w:r>
      <w:r w:rsidRPr="007B69FD">
        <w:t>.</w:t>
      </w:r>
    </w:p>
    <w:p w14:paraId="24CB1032" w14:textId="3A856123" w:rsidR="00E519F2" w:rsidRPr="007B69FD" w:rsidRDefault="00C7171E" w:rsidP="009A736E">
      <w:pPr>
        <w:pStyle w:val="Checklist"/>
      </w:pPr>
      <w:r w:rsidRPr="007B69FD">
        <w:t>God</w:t>
      </w:r>
      <w:r w:rsidR="00E519F2" w:rsidRPr="007B69FD">
        <w:t xml:space="preserve"> promised</w:t>
      </w:r>
      <w:r w:rsidR="00762512" w:rsidRPr="007B69FD">
        <w:t xml:space="preserve"> to</w:t>
      </w:r>
      <w:r w:rsidR="00E519F2" w:rsidRPr="007B69FD">
        <w:t xml:space="preserve"> bless Abraham and give him many descendants. </w:t>
      </w:r>
      <w:r w:rsidR="003B4263" w:rsidRPr="007B69FD">
        <w:t>[6:13-15]</w:t>
      </w:r>
    </w:p>
    <w:p w14:paraId="1D3908AF" w14:textId="05BDBFEA" w:rsidR="00E519F2" w:rsidRPr="007B69FD" w:rsidRDefault="00C7171E" w:rsidP="009A736E">
      <w:pPr>
        <w:pStyle w:val="Checklist"/>
      </w:pPr>
      <w:r w:rsidRPr="007B69FD">
        <w:t>People</w:t>
      </w:r>
      <w:r w:rsidR="00E519F2" w:rsidRPr="007B69FD">
        <w:t xml:space="preserve"> swore by someone greater than themselves to confirm their oaths. </w:t>
      </w:r>
      <w:r w:rsidR="003B4263" w:rsidRPr="007B69FD">
        <w:t>[6:16]</w:t>
      </w:r>
    </w:p>
    <w:p w14:paraId="300EF618" w14:textId="3B6F0FF4" w:rsidR="00E519F2" w:rsidRPr="007B69FD" w:rsidRDefault="00C7171E" w:rsidP="009A736E">
      <w:pPr>
        <w:pStyle w:val="Checklist"/>
      </w:pPr>
      <w:r w:rsidRPr="007B69FD">
        <w:t>God</w:t>
      </w:r>
      <w:r w:rsidR="00E519F2" w:rsidRPr="007B69FD">
        <w:t xml:space="preserve"> showed his promise was certain by swearing by himself, because there was no one greater to swear by, and God cannot lie. </w:t>
      </w:r>
      <w:r w:rsidR="003B4263" w:rsidRPr="007B69FD">
        <w:t>[6:15, 17-18]</w:t>
      </w:r>
    </w:p>
    <w:p w14:paraId="4903CC5D" w14:textId="14293731" w:rsidR="00E519F2" w:rsidRPr="007B69FD" w:rsidRDefault="00C7171E" w:rsidP="009A736E">
      <w:pPr>
        <w:pStyle w:val="Checklist"/>
      </w:pPr>
      <w:r w:rsidRPr="007B69FD">
        <w:t>Christians</w:t>
      </w:r>
      <w:r w:rsidR="00E519F2" w:rsidRPr="007B69FD">
        <w:t xml:space="preserve"> should be encouraged and continue to have hope because God’s promise is secure. </w:t>
      </w:r>
      <w:r w:rsidR="003B4263" w:rsidRPr="007B69FD">
        <w:t>[6:18-19]</w:t>
      </w:r>
    </w:p>
    <w:p w14:paraId="31C3D6DD" w14:textId="33139D7F" w:rsidR="00E519F2" w:rsidRPr="007B69FD" w:rsidRDefault="00C7171E" w:rsidP="009A736E">
      <w:pPr>
        <w:pStyle w:val="Checklist"/>
      </w:pPr>
      <w:r w:rsidRPr="007B69FD">
        <w:t>Jesus</w:t>
      </w:r>
      <w:r w:rsidR="00E519F2" w:rsidRPr="007B69FD">
        <w:t xml:space="preserve"> became a high priest for us after the order of Melchizedek. </w:t>
      </w:r>
      <w:r w:rsidR="003B4263" w:rsidRPr="007B69FD">
        <w:t>[6:20]</w:t>
      </w:r>
    </w:p>
    <w:p w14:paraId="4116B646" w14:textId="77777777" w:rsidR="00E519F2" w:rsidRPr="007B69FD" w:rsidRDefault="00E519F2" w:rsidP="009A736E">
      <w:pPr>
        <w:pStyle w:val="Part2"/>
      </w:pPr>
      <w:r w:rsidRPr="007B69FD">
        <w:t>Part 2</w:t>
      </w:r>
    </w:p>
    <w:p w14:paraId="1F5B7B0A" w14:textId="5FA8554A" w:rsidR="00E519F2" w:rsidRPr="007B69FD" w:rsidRDefault="003947E5" w:rsidP="009A736E">
      <w:pPr>
        <w:pStyle w:val="Answerortell"/>
      </w:pPr>
      <w:r>
        <w:t>Answer the following questions from the specified verses.</w:t>
      </w:r>
    </w:p>
    <w:p w14:paraId="138BFFC8" w14:textId="128DD28D" w:rsidR="00E519F2" w:rsidRPr="007B69FD" w:rsidRDefault="00C7171E" w:rsidP="0099152C">
      <w:pPr>
        <w:numPr>
          <w:ilvl w:val="0"/>
          <w:numId w:val="51"/>
        </w:numPr>
        <w:rPr>
          <w:sz w:val="20"/>
          <w:szCs w:val="20"/>
        </w:rPr>
      </w:pPr>
      <w:r w:rsidRPr="007B69FD">
        <w:rPr>
          <w:sz w:val="20"/>
          <w:szCs w:val="20"/>
        </w:rPr>
        <w:t xml:space="preserve">[6:13] </w:t>
      </w:r>
      <w:r w:rsidR="003B4263">
        <w:rPr>
          <w:sz w:val="20"/>
          <w:szCs w:val="20"/>
        </w:rPr>
        <w:tab/>
      </w:r>
      <w:r w:rsidRPr="007B69FD">
        <w:rPr>
          <w:sz w:val="20"/>
          <w:szCs w:val="20"/>
        </w:rPr>
        <w:t>When</w:t>
      </w:r>
      <w:r w:rsidR="00E519F2" w:rsidRPr="007B69FD">
        <w:rPr>
          <w:sz w:val="20"/>
          <w:szCs w:val="20"/>
        </w:rPr>
        <w:t xml:space="preserve"> God made a promise, why did God swear by himself? </w:t>
      </w:r>
    </w:p>
    <w:p w14:paraId="7CE06AA1" w14:textId="77777777" w:rsidR="00E519F2" w:rsidRPr="007B69FD" w:rsidRDefault="00E519F2" w:rsidP="00E519F2">
      <w:pPr>
        <w:ind w:left="720"/>
        <w:rPr>
          <w:sz w:val="20"/>
          <w:szCs w:val="20"/>
        </w:rPr>
      </w:pPr>
      <w:r w:rsidRPr="007B69FD">
        <w:rPr>
          <w:sz w:val="20"/>
          <w:szCs w:val="20"/>
        </w:rPr>
        <w:t>God swore by himself because there was no one greater by whom he could swear.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w:numPr>
          <w:ilvl w:val="0"/>
          <w:numId w:val="51"/>
        </w:numPr>
        <w:rPr>
          <w:sz w:val="20"/>
          <w:szCs w:val="20"/>
        </w:rPr>
      </w:pPr>
      <w:r w:rsidRPr="007B69FD">
        <w:rPr>
          <w:sz w:val="20"/>
          <w:szCs w:val="20"/>
        </w:rPr>
        <w:t xml:space="preserve">[6:14] </w:t>
      </w:r>
      <w:r w:rsidR="003B4263">
        <w:rPr>
          <w:sz w:val="20"/>
          <w:szCs w:val="20"/>
        </w:rPr>
        <w:tab/>
      </w:r>
      <w:r w:rsidRPr="007B69FD">
        <w:rPr>
          <w:sz w:val="20"/>
          <w:szCs w:val="20"/>
        </w:rPr>
        <w:t>What</w:t>
      </w:r>
      <w:r w:rsidR="00E519F2" w:rsidRPr="007B69FD">
        <w:rPr>
          <w:sz w:val="20"/>
          <w:szCs w:val="20"/>
        </w:rPr>
        <w:t xml:space="preserve"> did God promise to Abraham? </w:t>
      </w:r>
    </w:p>
    <w:p w14:paraId="0FD1318E" w14:textId="77777777" w:rsidR="00E519F2" w:rsidRPr="007B69FD" w:rsidRDefault="00E519F2" w:rsidP="00E519F2">
      <w:pPr>
        <w:ind w:left="720"/>
        <w:rPr>
          <w:sz w:val="20"/>
          <w:szCs w:val="20"/>
        </w:rPr>
      </w:pPr>
      <w:r w:rsidRPr="007B69FD">
        <w:rPr>
          <w:sz w:val="20"/>
          <w:szCs w:val="20"/>
        </w:rPr>
        <w:t>God promised to bless Abraham and give him many descendants.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w:numPr>
          <w:ilvl w:val="0"/>
          <w:numId w:val="51"/>
        </w:numPr>
        <w:rPr>
          <w:sz w:val="20"/>
          <w:szCs w:val="20"/>
          <w:lang w:val="en-US"/>
        </w:rPr>
      </w:pPr>
      <w:r w:rsidRPr="48114252">
        <w:rPr>
          <w:sz w:val="20"/>
          <w:szCs w:val="20"/>
          <w:lang w:val="en-US"/>
        </w:rPr>
        <w:t xml:space="preserve">[6:15] </w:t>
      </w:r>
      <w:r w:rsidR="003B4263">
        <w:rPr>
          <w:sz w:val="20"/>
          <w:szCs w:val="20"/>
          <w:lang w:val="en-US"/>
        </w:rPr>
        <w:tab/>
      </w:r>
      <w:r w:rsidRPr="48114252">
        <w:rPr>
          <w:sz w:val="20"/>
          <w:szCs w:val="20"/>
          <w:lang w:val="en-US"/>
        </w:rPr>
        <w:t>What</w:t>
      </w:r>
      <w:r w:rsidR="00E519F2" w:rsidRPr="48114252">
        <w:rPr>
          <w:sz w:val="20"/>
          <w:szCs w:val="20"/>
          <w:lang w:val="en-US"/>
        </w:rPr>
        <w:t xml:space="preserve"> did Abraham have to do in order to obtain what God promised him? </w:t>
      </w:r>
    </w:p>
    <w:p w14:paraId="4C10B29F" w14:textId="77777777" w:rsidR="00E519F2" w:rsidRPr="007B69FD" w:rsidRDefault="00E519F2" w:rsidP="00E519F2">
      <w:pPr>
        <w:ind w:left="720"/>
        <w:rPr>
          <w:sz w:val="20"/>
          <w:szCs w:val="20"/>
        </w:rPr>
      </w:pPr>
      <w:r w:rsidRPr="007B69FD">
        <w:rPr>
          <w:sz w:val="20"/>
          <w:szCs w:val="20"/>
        </w:rPr>
        <w:t>Abraham had to wait patiently to obtain what God promised him.</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w:numPr>
          <w:ilvl w:val="0"/>
          <w:numId w:val="51"/>
        </w:numPr>
        <w:rPr>
          <w:sz w:val="20"/>
          <w:szCs w:val="20"/>
        </w:rPr>
      </w:pPr>
      <w:r w:rsidRPr="007B69FD">
        <w:rPr>
          <w:sz w:val="20"/>
          <w:szCs w:val="20"/>
        </w:rPr>
        <w:t>[6:16]</w:t>
      </w:r>
      <w:r>
        <w:rPr>
          <w:sz w:val="20"/>
          <w:szCs w:val="20"/>
        </w:rPr>
        <w:t xml:space="preserve"> </w:t>
      </w:r>
      <w:r w:rsidR="003B4263">
        <w:rPr>
          <w:sz w:val="20"/>
          <w:szCs w:val="20"/>
        </w:rPr>
        <w:tab/>
      </w:r>
      <w:r w:rsidR="00E519F2" w:rsidRPr="007B69FD">
        <w:rPr>
          <w:sz w:val="20"/>
          <w:szCs w:val="20"/>
        </w:rPr>
        <w:t xml:space="preserve">When people made an oath, who did they swear by? </w:t>
      </w:r>
    </w:p>
    <w:p w14:paraId="4A076191" w14:textId="77777777" w:rsidR="00E519F2" w:rsidRPr="007B69FD" w:rsidRDefault="00E519F2" w:rsidP="48114252">
      <w:pPr>
        <w:ind w:left="720"/>
        <w:rPr>
          <w:sz w:val="20"/>
          <w:szCs w:val="20"/>
          <w:lang w:val="en-US"/>
        </w:rPr>
      </w:pPr>
      <w:r w:rsidRPr="48114252">
        <w:rPr>
          <w:sz w:val="20"/>
          <w:szCs w:val="20"/>
          <w:lang w:val="en-US"/>
        </w:rPr>
        <w:t xml:space="preserve">People swore by someone greater than themselves. </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w:numPr>
          <w:ilvl w:val="0"/>
          <w:numId w:val="51"/>
        </w:numPr>
        <w:rPr>
          <w:sz w:val="20"/>
          <w:szCs w:val="20"/>
        </w:rPr>
      </w:pPr>
      <w:r w:rsidRPr="007B69FD">
        <w:rPr>
          <w:sz w:val="20"/>
          <w:szCs w:val="20"/>
        </w:rPr>
        <w:t xml:space="preserve">[6:17] </w:t>
      </w:r>
      <w:r w:rsidR="003B4263">
        <w:rPr>
          <w:sz w:val="20"/>
          <w:szCs w:val="20"/>
        </w:rPr>
        <w:tab/>
      </w:r>
      <w:r w:rsidRPr="007B69FD">
        <w:rPr>
          <w:sz w:val="20"/>
          <w:szCs w:val="20"/>
        </w:rPr>
        <w:t>How</w:t>
      </w:r>
      <w:r w:rsidR="00E519F2" w:rsidRPr="007B69FD">
        <w:rPr>
          <w:sz w:val="20"/>
          <w:szCs w:val="20"/>
        </w:rPr>
        <w:t xml:space="preserve"> did God decide to show his unchangeable quality to his heirs? </w:t>
      </w:r>
    </w:p>
    <w:p w14:paraId="75F6F25F" w14:textId="77777777" w:rsidR="00E519F2" w:rsidRPr="007B69FD" w:rsidRDefault="00E519F2" w:rsidP="00E519F2">
      <w:pPr>
        <w:ind w:left="720"/>
        <w:rPr>
          <w:sz w:val="20"/>
          <w:szCs w:val="20"/>
        </w:rPr>
      </w:pPr>
      <w:r w:rsidRPr="007B69FD">
        <w:rPr>
          <w:sz w:val="20"/>
          <w:szCs w:val="20"/>
        </w:rPr>
        <w:t>God guaranteed his unchangeable quality with an oath.</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w:numPr>
          <w:ilvl w:val="0"/>
          <w:numId w:val="51"/>
        </w:numPr>
        <w:rPr>
          <w:sz w:val="20"/>
          <w:szCs w:val="20"/>
        </w:rPr>
      </w:pPr>
      <w:r w:rsidRPr="007B69FD">
        <w:rPr>
          <w:sz w:val="20"/>
          <w:szCs w:val="20"/>
        </w:rPr>
        <w:t xml:space="preserve">[6:18] </w:t>
      </w:r>
      <w:r w:rsidR="003B4263">
        <w:rPr>
          <w:sz w:val="20"/>
          <w:szCs w:val="20"/>
        </w:rPr>
        <w:tab/>
      </w:r>
      <w:r w:rsidRPr="007B69FD">
        <w:rPr>
          <w:sz w:val="20"/>
          <w:szCs w:val="20"/>
        </w:rPr>
        <w:t>What</w:t>
      </w:r>
      <w:r w:rsidR="00E519F2" w:rsidRPr="007B69FD">
        <w:rPr>
          <w:sz w:val="20"/>
          <w:szCs w:val="20"/>
        </w:rPr>
        <w:t xml:space="preserve"> did the author say is impossible for God to do? </w:t>
      </w:r>
    </w:p>
    <w:p w14:paraId="407A04AE" w14:textId="77777777" w:rsidR="00E519F2" w:rsidRPr="007B69FD" w:rsidRDefault="00E519F2" w:rsidP="00E519F2">
      <w:pPr>
        <w:ind w:left="720"/>
        <w:rPr>
          <w:sz w:val="20"/>
          <w:szCs w:val="20"/>
        </w:rPr>
      </w:pPr>
      <w:r w:rsidRPr="007B69FD">
        <w:rPr>
          <w:sz w:val="20"/>
          <w:szCs w:val="20"/>
        </w:rPr>
        <w:t>It is impossible for God to lie.</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What</w:t>
      </w:r>
      <w:r w:rsidR="00E519F2" w:rsidRPr="007B69FD">
        <w:rPr>
          <w:sz w:val="20"/>
          <w:szCs w:val="20"/>
        </w:rPr>
        <w:t xml:space="preserve"> was </w:t>
      </w:r>
      <w:r w:rsidR="00762512" w:rsidRPr="007B69FD">
        <w:rPr>
          <w:sz w:val="20"/>
          <w:szCs w:val="20"/>
        </w:rPr>
        <w:t xml:space="preserve">described as </w:t>
      </w:r>
      <w:r w:rsidR="00E519F2" w:rsidRPr="007B69FD">
        <w:rPr>
          <w:sz w:val="20"/>
          <w:szCs w:val="20"/>
        </w:rPr>
        <w:t xml:space="preserve">the believer's secure and reliable anchor for the soul? </w:t>
      </w:r>
    </w:p>
    <w:p w14:paraId="186BC417" w14:textId="638BE055" w:rsidR="00E519F2" w:rsidRPr="007B69FD" w:rsidRDefault="00E519F2" w:rsidP="48114252">
      <w:pPr>
        <w:ind w:left="720"/>
        <w:rPr>
          <w:sz w:val="20"/>
          <w:szCs w:val="20"/>
          <w:lang w:val="en-US"/>
        </w:rPr>
      </w:pPr>
      <w:r w:rsidRPr="48114252">
        <w:rPr>
          <w:sz w:val="20"/>
          <w:szCs w:val="20"/>
          <w:lang w:val="en-US"/>
        </w:rPr>
        <w:t xml:space="preserve">The believer's anchor was </w:t>
      </w:r>
      <w:r w:rsidR="00762512" w:rsidRPr="48114252">
        <w:rPr>
          <w:sz w:val="20"/>
          <w:szCs w:val="20"/>
          <w:lang w:val="en-US"/>
        </w:rPr>
        <w:t xml:space="preserve">described as </w:t>
      </w:r>
      <w:r w:rsidRPr="48114252">
        <w:rPr>
          <w:sz w:val="20"/>
          <w:szCs w:val="20"/>
          <w:lang w:val="en-US"/>
        </w:rPr>
        <w:t>a hope that entered into the inner place, where Jesus went behind the curtain.</w:t>
      </w:r>
    </w:p>
    <w:p w14:paraId="794E6FDB" w14:textId="7FF6FF60" w:rsidR="00E519F2" w:rsidRPr="007B69FD" w:rsidRDefault="001D1E8E" w:rsidP="001D1E8E">
      <w:pPr>
        <w:pStyle w:val="Continuedline"/>
      </w:pPr>
      <w:r w:rsidRPr="007B69FD">
        <w:lastRenderedPageBreak/>
        <w:t>Hebrews 6:13-20 continued</w:t>
      </w:r>
      <w:r w:rsidRPr="007B69FD">
        <w:br/>
      </w:r>
    </w:p>
    <w:p w14:paraId="51262C07" w14:textId="1C2164FC" w:rsidR="00E519F2" w:rsidRPr="007B69FD" w:rsidRDefault="00C7171E" w:rsidP="0099152C">
      <w:pPr>
        <w:numPr>
          <w:ilvl w:val="0"/>
          <w:numId w:val="51"/>
        </w:numPr>
        <w:rPr>
          <w:sz w:val="20"/>
          <w:szCs w:val="20"/>
        </w:rPr>
      </w:pPr>
      <w:r w:rsidRPr="007B69FD">
        <w:rPr>
          <w:sz w:val="20"/>
          <w:szCs w:val="20"/>
        </w:rPr>
        <w:t xml:space="preserve">[6:19] </w:t>
      </w:r>
      <w:r w:rsidR="003B4263">
        <w:rPr>
          <w:sz w:val="20"/>
          <w:szCs w:val="20"/>
        </w:rPr>
        <w:tab/>
      </w:r>
      <w:r w:rsidRPr="007B69FD">
        <w:rPr>
          <w:sz w:val="20"/>
          <w:szCs w:val="20"/>
        </w:rPr>
        <w:t>What</w:t>
      </w:r>
      <w:r w:rsidR="00E519F2" w:rsidRPr="007B69FD">
        <w:rPr>
          <w:sz w:val="20"/>
          <w:szCs w:val="20"/>
        </w:rPr>
        <w:t xml:space="preserve"> do you think it means to call something an anchor for the soul? </w:t>
      </w:r>
    </w:p>
    <w:p w14:paraId="4073F1F8" w14:textId="7BDCDC5F" w:rsidR="00E519F2" w:rsidRPr="007B69FD" w:rsidRDefault="00AB37C9"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519F2" w:rsidRPr="48114252">
        <w:rPr>
          <w:sz w:val="20"/>
          <w:szCs w:val="20"/>
          <w:lang w:val="en-US"/>
        </w:rPr>
        <w:t xml:space="preserve">Perhaps it is a way of talking about something that helps a person feel secure and peaceful when difficult times come. This is </w:t>
      </w:r>
      <w:r w:rsidR="00762512" w:rsidRPr="48114252">
        <w:rPr>
          <w:sz w:val="20"/>
          <w:szCs w:val="20"/>
          <w:lang w:val="en-US"/>
        </w:rPr>
        <w:t>comparable to</w:t>
      </w:r>
      <w:r w:rsidR="00E519F2" w:rsidRPr="48114252">
        <w:rPr>
          <w:sz w:val="20"/>
          <w:szCs w:val="20"/>
          <w:lang w:val="en-US"/>
        </w:rPr>
        <w:t xml:space="preserve"> an anchor that holds a boat in place in the water so that the wind and waves do not cause it to drift away.</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Where</w:t>
      </w:r>
      <w:r w:rsidR="00E519F2" w:rsidRPr="007B69FD">
        <w:rPr>
          <w:sz w:val="20"/>
          <w:szCs w:val="20"/>
        </w:rPr>
        <w:t xml:space="preserve"> did Jesus enter as the forerunner for the believers? </w:t>
      </w:r>
    </w:p>
    <w:p w14:paraId="6EF48B74" w14:textId="70920AF3" w:rsidR="00E519F2" w:rsidRPr="007B69FD" w:rsidRDefault="00E519F2" w:rsidP="48114252">
      <w:pPr>
        <w:ind w:left="720"/>
        <w:rPr>
          <w:sz w:val="20"/>
          <w:szCs w:val="20"/>
          <w:lang w:val="en-US"/>
        </w:rPr>
      </w:pPr>
      <w:r w:rsidRPr="48114252">
        <w:rPr>
          <w:sz w:val="20"/>
          <w:szCs w:val="20"/>
          <w:lang w:val="en-US"/>
        </w:rPr>
        <w:t>Jesus entered into the inner place behind the curtain as the forerunner for the believers.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w:numPr>
          <w:ilvl w:val="0"/>
          <w:numId w:val="51"/>
        </w:numPr>
        <w:rPr>
          <w:sz w:val="20"/>
          <w:szCs w:val="20"/>
        </w:rPr>
      </w:pPr>
      <w:r w:rsidRPr="007B69FD">
        <w:rPr>
          <w:sz w:val="20"/>
          <w:szCs w:val="20"/>
        </w:rPr>
        <w:t xml:space="preserve">[6:20] </w:t>
      </w:r>
      <w:r w:rsidR="003B4263">
        <w:rPr>
          <w:sz w:val="20"/>
          <w:szCs w:val="20"/>
        </w:rPr>
        <w:tab/>
      </w:r>
      <w:r w:rsidRPr="007B69FD">
        <w:rPr>
          <w:sz w:val="20"/>
          <w:szCs w:val="20"/>
        </w:rPr>
        <w:t>What</w:t>
      </w:r>
      <w:r w:rsidR="00E519F2" w:rsidRPr="007B69FD">
        <w:rPr>
          <w:sz w:val="20"/>
          <w:szCs w:val="20"/>
        </w:rPr>
        <w:t xml:space="preserve"> did Jesus become? </w:t>
      </w:r>
    </w:p>
    <w:p w14:paraId="3453C736" w14:textId="77777777" w:rsidR="00E519F2" w:rsidRPr="007B69FD" w:rsidRDefault="00E519F2" w:rsidP="00E519F2">
      <w:pPr>
        <w:ind w:left="720"/>
        <w:rPr>
          <w:sz w:val="20"/>
          <w:szCs w:val="20"/>
        </w:rPr>
      </w:pPr>
      <w:r w:rsidRPr="007B69FD">
        <w:rPr>
          <w:sz w:val="20"/>
          <w:szCs w:val="20"/>
        </w:rPr>
        <w:t>He became a high priest after the order of Melchizedek.</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w:numPr>
          <w:ilvl w:val="0"/>
          <w:numId w:val="51"/>
        </w:numPr>
        <w:rPr>
          <w:sz w:val="20"/>
          <w:szCs w:val="20"/>
        </w:rPr>
      </w:pPr>
      <w:r w:rsidRPr="007B69FD">
        <w:rPr>
          <w:sz w:val="20"/>
          <w:szCs w:val="20"/>
        </w:rPr>
        <w:t xml:space="preserve">[6:17-18] </w:t>
      </w:r>
      <w:r w:rsidR="003B4263">
        <w:rPr>
          <w:sz w:val="20"/>
          <w:szCs w:val="20"/>
        </w:rPr>
        <w:tab/>
      </w:r>
      <w:r w:rsidRPr="007B69FD">
        <w:rPr>
          <w:sz w:val="20"/>
          <w:szCs w:val="20"/>
        </w:rPr>
        <w:t>Why</w:t>
      </w:r>
      <w:r w:rsidR="00E519F2" w:rsidRPr="007B69FD">
        <w:rPr>
          <w:sz w:val="20"/>
          <w:szCs w:val="20"/>
        </w:rPr>
        <w:t xml:space="preserve"> do you think it was important for the Christians to hear the guarantee of God’s oath? </w:t>
      </w:r>
    </w:p>
    <w:p w14:paraId="6CFD9695" w14:textId="5DC8CC2A" w:rsidR="00E519F2" w:rsidRPr="007B69FD" w:rsidRDefault="009509BB"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519F2" w:rsidRPr="48114252">
        <w:rPr>
          <w:sz w:val="20"/>
          <w:szCs w:val="20"/>
          <w:lang w:val="en-US"/>
        </w:rPr>
        <w:t xml:space="preserve">Perhaps </w:t>
      </w:r>
      <w:r w:rsidR="00762512" w:rsidRPr="48114252">
        <w:rPr>
          <w:sz w:val="20"/>
          <w:szCs w:val="20"/>
          <w:lang w:val="en-US"/>
        </w:rPr>
        <w:t xml:space="preserve">it was important </w:t>
      </w:r>
      <w:r w:rsidR="00E519F2" w:rsidRPr="48114252">
        <w:rPr>
          <w:sz w:val="20"/>
          <w:szCs w:val="20"/>
          <w:lang w:val="en-US"/>
        </w:rPr>
        <w:t>because people were used to dealing with other people who might not keep their promises. God cannot lie. His oath is reliable.</w:t>
      </w:r>
    </w:p>
    <w:p w14:paraId="5786C6A4" w14:textId="77777777" w:rsidR="00E519F2" w:rsidRPr="007B69FD" w:rsidRDefault="00E519F2" w:rsidP="00E519F2">
      <w:pPr>
        <w:spacing w:before="240" w:after="240"/>
        <w:rPr>
          <w:b/>
          <w:sz w:val="20"/>
          <w:szCs w:val="20"/>
        </w:rPr>
      </w:pPr>
      <w:r w:rsidRPr="007B69FD">
        <w:rPr>
          <w:b/>
          <w:sz w:val="20"/>
          <w:szCs w:val="20"/>
        </w:rPr>
        <w:t>Comment Section:</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w:pStyle w:val="Heading1"/>
        <w:keepNext w:val="0"/>
        <w:keepLines w:val="0"/>
        <w:spacing w:before="0"/>
        <w:rPr>
          <w:b/>
          <w:bCs/>
          <w:sz w:val="26"/>
          <w:szCs w:val="26"/>
        </w:rPr>
      </w:pPr>
      <w:bookmarkStart w:id="83" w:name="_Toc166194286"/>
      <w:r w:rsidRPr="007B69FD">
        <w:rPr>
          <w:b/>
          <w:bCs/>
          <w:szCs w:val="44"/>
        </w:rPr>
        <w:lastRenderedPageBreak/>
        <w:t>1 Peter 1:1-12</w:t>
      </w:r>
      <w:bookmarkEnd w:id="83"/>
      <w:r w:rsidRPr="007B69FD">
        <w:rPr>
          <w:b/>
          <w:bCs/>
          <w:szCs w:val="44"/>
        </w:rPr>
        <w:t xml:space="preserve"> </w:t>
      </w:r>
    </w:p>
    <w:p w14:paraId="62EE773A" w14:textId="77777777" w:rsidR="00170DC8" w:rsidRPr="00170DC8" w:rsidRDefault="00170DC8" w:rsidP="00170DC8">
      <w:pPr>
        <w:pStyle w:val="Background"/>
        <w:rPr>
          <w:b/>
          <w:bCs w:val="0"/>
          <w:i/>
          <w:iCs/>
        </w:rPr>
      </w:pPr>
      <w:r w:rsidRPr="00170DC8">
        <w:rPr>
          <w:b/>
          <w:bCs w:val="0"/>
          <w:i/>
          <w:iCs/>
        </w:rPr>
        <w:t>Read the passage.</w:t>
      </w:r>
    </w:p>
    <w:p w14:paraId="7ADA9841" w14:textId="77777777" w:rsidR="00B50BC4" w:rsidRPr="007B69FD" w:rsidRDefault="00B50BC4" w:rsidP="009A736E">
      <w:pPr>
        <w:pStyle w:val="Part1"/>
      </w:pPr>
      <w:r w:rsidRPr="007B69FD">
        <w:t>Part 1</w:t>
      </w:r>
    </w:p>
    <w:p w14:paraId="2F0FF55E" w14:textId="55BE8EA8" w:rsidR="00B50BC4" w:rsidRPr="007B69FD" w:rsidRDefault="00B50BC4" w:rsidP="009A736E">
      <w:pPr>
        <w:pStyle w:val="Answerortell"/>
      </w:pPr>
      <w:r w:rsidRPr="007B69FD">
        <w:t xml:space="preserve">Tell in your own words what you just read in </w:t>
      </w:r>
      <w:r w:rsidR="003947E5">
        <w:t>this passage</w:t>
      </w:r>
      <w:r w:rsidRPr="007B69FD">
        <w:t>.</w:t>
      </w:r>
    </w:p>
    <w:p w14:paraId="1244F3D6" w14:textId="12C9B57E" w:rsidR="00B50BC4" w:rsidRPr="007B69FD" w:rsidRDefault="00C7171E" w:rsidP="009A736E">
      <w:pPr>
        <w:pStyle w:val="Checklist"/>
      </w:pPr>
      <w:r w:rsidRPr="48114252">
        <w:rPr>
          <w:lang w:val="en-US"/>
        </w:rPr>
        <w:t>Peter</w:t>
      </w:r>
      <w:r w:rsidR="00B50BC4" w:rsidRPr="48114252">
        <w:rPr>
          <w:lang w:val="en-US"/>
        </w:rPr>
        <w:t xml:space="preserve"> identified himself as an apostle of Jesus Christ. </w:t>
      </w:r>
      <w:r w:rsidR="003B4263" w:rsidRPr="48114252">
        <w:rPr>
          <w:lang w:val="en-US"/>
        </w:rPr>
        <w:t>[1:1]</w:t>
      </w:r>
    </w:p>
    <w:p w14:paraId="7A4B26AA" w14:textId="54E659CC" w:rsidR="00B50BC4" w:rsidRPr="007B69FD" w:rsidRDefault="00C7171E" w:rsidP="009A736E">
      <w:pPr>
        <w:pStyle w:val="Checklist"/>
      </w:pPr>
      <w:r w:rsidRPr="007B69FD">
        <w:t>Peter</w:t>
      </w:r>
      <w:r w:rsidR="00B50BC4" w:rsidRPr="007B69FD">
        <w:t xml:space="preserve"> wrote to Christians who were scattered to other regions. </w:t>
      </w:r>
      <w:r w:rsidR="003B4263" w:rsidRPr="007B69FD">
        <w:t>[1:1]</w:t>
      </w:r>
    </w:p>
    <w:p w14:paraId="3017445D" w14:textId="4EE07CB1" w:rsidR="00B50BC4" w:rsidRPr="007B69FD" w:rsidRDefault="00C7171E" w:rsidP="009A736E">
      <w:pPr>
        <w:pStyle w:val="Checklist"/>
      </w:pPr>
      <w:r w:rsidRPr="007B69FD">
        <w:t>Peter</w:t>
      </w:r>
      <w:r w:rsidR="00B50BC4" w:rsidRPr="007B69FD">
        <w:t xml:space="preserve"> praised God for all the blessings reserved in heaven for Christians. </w:t>
      </w:r>
      <w:r w:rsidR="003B4263" w:rsidRPr="007B69FD">
        <w:t>[1:3]</w:t>
      </w:r>
    </w:p>
    <w:p w14:paraId="07A68053" w14:textId="6E8C71E3" w:rsidR="00B50BC4" w:rsidRPr="007B69FD" w:rsidRDefault="00C7171E" w:rsidP="009A736E">
      <w:pPr>
        <w:pStyle w:val="Checklist"/>
      </w:pPr>
      <w:r w:rsidRPr="007B69FD">
        <w:t>Peter</w:t>
      </w:r>
      <w:r w:rsidR="00B50BC4" w:rsidRPr="007B69FD">
        <w:t xml:space="preserve"> wrote that God’s power protected Christians even in the middle of suffering and trials. </w:t>
      </w:r>
      <w:r w:rsidR="003B4263" w:rsidRPr="007B69FD">
        <w:t>[1:5-6]</w:t>
      </w:r>
    </w:p>
    <w:p w14:paraId="1995B025" w14:textId="7926E0B2" w:rsidR="00B50BC4" w:rsidRPr="007B69FD" w:rsidRDefault="00C7171E" w:rsidP="009A736E">
      <w:pPr>
        <w:pStyle w:val="Checklist"/>
      </w:pPr>
      <w:r w:rsidRPr="007B69FD">
        <w:t>The</w:t>
      </w:r>
      <w:r w:rsidR="00B50BC4" w:rsidRPr="007B69FD">
        <w:t xml:space="preserve"> prophets had spoken earlier about Christ’s suffering and glory. </w:t>
      </w:r>
      <w:r w:rsidR="003B4263" w:rsidRPr="007B69FD">
        <w:t>[1:10-11]</w:t>
      </w:r>
    </w:p>
    <w:p w14:paraId="1E933391" w14:textId="77777777" w:rsidR="00B50BC4" w:rsidRPr="007B69FD" w:rsidRDefault="00B50BC4" w:rsidP="009A736E">
      <w:pPr>
        <w:pStyle w:val="Part2"/>
      </w:pPr>
      <w:r w:rsidRPr="007B69FD">
        <w:t>Part 2</w:t>
      </w:r>
    </w:p>
    <w:p w14:paraId="102DF707" w14:textId="4E12F01E" w:rsidR="00B50BC4" w:rsidRPr="007B69FD" w:rsidRDefault="003947E5" w:rsidP="009A736E">
      <w:pPr>
        <w:pStyle w:val="Answerortell"/>
      </w:pPr>
      <w:r>
        <w:t>Answer the following questions from the specified verses.</w:t>
      </w:r>
    </w:p>
    <w:p w14:paraId="4E6A879B" w14:textId="638710B0" w:rsidR="00B50BC4" w:rsidRPr="007B69FD" w:rsidRDefault="00C7171E" w:rsidP="0099152C">
      <w:pPr>
        <w:numPr>
          <w:ilvl w:val="0"/>
          <w:numId w:val="53"/>
        </w:numPr>
        <w:rPr>
          <w:sz w:val="20"/>
          <w:szCs w:val="20"/>
        </w:rPr>
      </w:pPr>
      <w:r w:rsidRPr="007B69FD">
        <w:rPr>
          <w:sz w:val="20"/>
          <w:szCs w:val="20"/>
        </w:rPr>
        <w:t xml:space="preserve">[1:1] </w:t>
      </w:r>
      <w:r w:rsidR="003B4263">
        <w:rPr>
          <w:sz w:val="20"/>
          <w:szCs w:val="20"/>
        </w:rPr>
        <w:tab/>
      </w:r>
      <w:r w:rsidRPr="007B69FD">
        <w:rPr>
          <w:sz w:val="20"/>
          <w:szCs w:val="20"/>
        </w:rPr>
        <w:t>Who</w:t>
      </w:r>
      <w:r w:rsidR="00B50BC4" w:rsidRPr="007B69FD">
        <w:rPr>
          <w:sz w:val="20"/>
          <w:szCs w:val="20"/>
        </w:rPr>
        <w:t xml:space="preserve"> wrote this letter, and to whom was it written? </w:t>
      </w:r>
    </w:p>
    <w:p w14:paraId="67E12AC2" w14:textId="77777777" w:rsidR="00B50BC4" w:rsidRPr="007B69FD" w:rsidRDefault="00B50BC4" w:rsidP="00B50BC4">
      <w:pPr>
        <w:ind w:left="720"/>
        <w:rPr>
          <w:sz w:val="20"/>
          <w:szCs w:val="20"/>
        </w:rPr>
      </w:pPr>
      <w:r w:rsidRPr="007B69FD">
        <w:rPr>
          <w:sz w:val="20"/>
          <w:szCs w:val="20"/>
        </w:rPr>
        <w:t>Peter wrote this to the chosen ones who were living as foreigners throughout Pontus, Galatia, Cappadocia, Asia, and Bithynia.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How</w:t>
      </w:r>
      <w:r w:rsidR="00B50BC4" w:rsidRPr="007B69FD">
        <w:rPr>
          <w:sz w:val="20"/>
          <w:szCs w:val="20"/>
        </w:rPr>
        <w:t xml:space="preserve"> were those people chosen? </w:t>
      </w:r>
    </w:p>
    <w:p w14:paraId="316F16C6" w14:textId="77777777" w:rsidR="00B50BC4" w:rsidRPr="007B69FD" w:rsidRDefault="00B50BC4" w:rsidP="00B50BC4">
      <w:pPr>
        <w:ind w:left="720"/>
        <w:rPr>
          <w:sz w:val="20"/>
          <w:szCs w:val="20"/>
        </w:rPr>
      </w:pPr>
      <w:r w:rsidRPr="007B69FD">
        <w:rPr>
          <w:sz w:val="20"/>
          <w:szCs w:val="20"/>
        </w:rPr>
        <w:t>They were chosen according to the foreknowledge of God, through the sanctifying work of the Spirit.</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What</w:t>
      </w:r>
      <w:r w:rsidR="00B50BC4" w:rsidRPr="007B69FD">
        <w:rPr>
          <w:sz w:val="20"/>
          <w:szCs w:val="20"/>
        </w:rPr>
        <w:t xml:space="preserve"> did Peter say that God gave them? </w:t>
      </w:r>
    </w:p>
    <w:p w14:paraId="366C4AE6" w14:textId="77777777" w:rsidR="00B50BC4" w:rsidRPr="007B69FD" w:rsidRDefault="00B50BC4" w:rsidP="00B50BC4">
      <w:pPr>
        <w:ind w:left="720"/>
        <w:rPr>
          <w:sz w:val="20"/>
          <w:szCs w:val="20"/>
        </w:rPr>
      </w:pPr>
      <w:r w:rsidRPr="007B69FD">
        <w:rPr>
          <w:sz w:val="20"/>
          <w:szCs w:val="20"/>
        </w:rPr>
        <w:t>God gave them a new birth to a living hope.</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How</w:t>
      </w:r>
      <w:r w:rsidR="00B50BC4" w:rsidRPr="007B69FD">
        <w:rPr>
          <w:sz w:val="20"/>
          <w:szCs w:val="20"/>
        </w:rPr>
        <w:t xml:space="preserve"> did God give them new birth into a living hope? </w:t>
      </w:r>
    </w:p>
    <w:p w14:paraId="70BFE811" w14:textId="77777777" w:rsidR="00B50BC4" w:rsidRPr="007B69FD" w:rsidRDefault="00B50BC4" w:rsidP="00B50BC4">
      <w:pPr>
        <w:ind w:left="720"/>
        <w:rPr>
          <w:sz w:val="20"/>
          <w:szCs w:val="20"/>
        </w:rPr>
      </w:pPr>
      <w:r w:rsidRPr="007B69FD">
        <w:rPr>
          <w:sz w:val="20"/>
          <w:szCs w:val="20"/>
        </w:rPr>
        <w:t>God gave it to them in his great mercy and through the resurrection of Jesus Christ from the dead.</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w:numPr>
          <w:ilvl w:val="0"/>
          <w:numId w:val="53"/>
        </w:numPr>
        <w:rPr>
          <w:sz w:val="20"/>
          <w:szCs w:val="20"/>
        </w:rPr>
      </w:pPr>
      <w:r w:rsidRPr="007B69FD">
        <w:rPr>
          <w:sz w:val="20"/>
          <w:szCs w:val="20"/>
        </w:rPr>
        <w:t>[1:4]</w:t>
      </w:r>
      <w:r>
        <w:rPr>
          <w:sz w:val="20"/>
          <w:szCs w:val="20"/>
        </w:rPr>
        <w:t xml:space="preserve"> </w:t>
      </w:r>
      <w:r w:rsidR="003B4263">
        <w:rPr>
          <w:sz w:val="20"/>
          <w:szCs w:val="20"/>
        </w:rPr>
        <w:tab/>
      </w:r>
      <w:r w:rsidR="00B50BC4" w:rsidRPr="007B69FD">
        <w:rPr>
          <w:sz w:val="20"/>
          <w:szCs w:val="20"/>
        </w:rPr>
        <w:t xml:space="preserve">What did Peter say about the inheritance God gave them? </w:t>
      </w:r>
    </w:p>
    <w:p w14:paraId="4B627321" w14:textId="77777777" w:rsidR="00B50BC4" w:rsidRPr="007B69FD" w:rsidRDefault="00B50BC4" w:rsidP="00B50BC4">
      <w:pPr>
        <w:ind w:left="720"/>
        <w:rPr>
          <w:sz w:val="20"/>
          <w:szCs w:val="20"/>
        </w:rPr>
      </w:pPr>
      <w:r w:rsidRPr="007B69FD">
        <w:rPr>
          <w:sz w:val="20"/>
          <w:szCs w:val="20"/>
        </w:rPr>
        <w:t>This inheritance would not perish or fade away, and it was reserved in heaven.</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w:numPr>
          <w:ilvl w:val="0"/>
          <w:numId w:val="53"/>
        </w:numPr>
        <w:rPr>
          <w:sz w:val="20"/>
          <w:szCs w:val="20"/>
        </w:rPr>
      </w:pPr>
      <w:r w:rsidRPr="007B69FD">
        <w:rPr>
          <w:sz w:val="20"/>
          <w:szCs w:val="20"/>
        </w:rPr>
        <w:t xml:space="preserve">[1:5] </w:t>
      </w:r>
      <w:r w:rsidR="003B4263">
        <w:rPr>
          <w:sz w:val="20"/>
          <w:szCs w:val="20"/>
        </w:rPr>
        <w:tab/>
      </w:r>
      <w:r w:rsidRPr="007B69FD">
        <w:rPr>
          <w:sz w:val="20"/>
          <w:szCs w:val="20"/>
        </w:rPr>
        <w:t>What</w:t>
      </w:r>
      <w:r w:rsidR="00B50BC4" w:rsidRPr="007B69FD">
        <w:rPr>
          <w:sz w:val="20"/>
          <w:szCs w:val="20"/>
        </w:rPr>
        <w:t xml:space="preserve"> was God’s power protecting them for? </w:t>
      </w:r>
    </w:p>
    <w:p w14:paraId="56913B1A" w14:textId="77777777" w:rsidR="00B50BC4" w:rsidRPr="007B69FD" w:rsidRDefault="00B50BC4" w:rsidP="48114252">
      <w:pPr>
        <w:ind w:left="720"/>
        <w:rPr>
          <w:sz w:val="20"/>
          <w:szCs w:val="20"/>
          <w:lang w:val="en-US"/>
        </w:rPr>
      </w:pPr>
      <w:r w:rsidRPr="48114252">
        <w:rPr>
          <w:sz w:val="20"/>
          <w:szCs w:val="20"/>
          <w:lang w:val="en-US"/>
        </w:rPr>
        <w:t>It was protecting them for the salvation that would be revealed in the last time.</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w:numPr>
          <w:ilvl w:val="0"/>
          <w:numId w:val="53"/>
        </w:numPr>
        <w:rPr>
          <w:sz w:val="20"/>
          <w:szCs w:val="20"/>
        </w:rPr>
      </w:pPr>
      <w:r w:rsidRPr="007B69FD">
        <w:rPr>
          <w:sz w:val="20"/>
          <w:szCs w:val="20"/>
        </w:rPr>
        <w:t xml:space="preserve">[1:6-7] </w:t>
      </w:r>
      <w:r w:rsidR="003B4263">
        <w:rPr>
          <w:sz w:val="20"/>
          <w:szCs w:val="20"/>
        </w:rPr>
        <w:tab/>
      </w:r>
      <w:r w:rsidRPr="007B69FD">
        <w:rPr>
          <w:sz w:val="20"/>
          <w:szCs w:val="20"/>
        </w:rPr>
        <w:t>What</w:t>
      </w:r>
      <w:r w:rsidR="00B50BC4" w:rsidRPr="007B69FD">
        <w:rPr>
          <w:sz w:val="20"/>
          <w:szCs w:val="20"/>
        </w:rPr>
        <w:t xml:space="preserve"> was the purpose of their trials? </w:t>
      </w:r>
    </w:p>
    <w:p w14:paraId="5355A50F" w14:textId="77777777" w:rsidR="00B50BC4" w:rsidRPr="007B69FD" w:rsidRDefault="00B50BC4" w:rsidP="00B50BC4">
      <w:pPr>
        <w:ind w:left="720"/>
        <w:rPr>
          <w:sz w:val="20"/>
          <w:szCs w:val="20"/>
        </w:rPr>
      </w:pPr>
      <w:r w:rsidRPr="007B69FD">
        <w:rPr>
          <w:sz w:val="20"/>
          <w:szCs w:val="20"/>
        </w:rPr>
        <w:t>It was so that their faith would be proved genuine and would result in praise, glory, and honor at the revelation of Jesus Christ.</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w:numPr>
          <w:ilvl w:val="0"/>
          <w:numId w:val="53"/>
        </w:numPr>
        <w:rPr>
          <w:sz w:val="20"/>
          <w:szCs w:val="20"/>
        </w:rPr>
      </w:pPr>
      <w:r w:rsidRPr="007B69FD">
        <w:rPr>
          <w:sz w:val="20"/>
          <w:szCs w:val="20"/>
        </w:rPr>
        <w:t xml:space="preserve">[1:8] </w:t>
      </w:r>
      <w:r w:rsidR="003B4263">
        <w:rPr>
          <w:sz w:val="20"/>
          <w:szCs w:val="20"/>
        </w:rPr>
        <w:tab/>
      </w:r>
      <w:r w:rsidRPr="007B69FD">
        <w:rPr>
          <w:sz w:val="20"/>
          <w:szCs w:val="20"/>
        </w:rPr>
        <w:t>Although</w:t>
      </w:r>
      <w:r w:rsidR="00B50BC4" w:rsidRPr="007B69FD">
        <w:rPr>
          <w:sz w:val="20"/>
          <w:szCs w:val="20"/>
        </w:rPr>
        <w:t xml:space="preserve"> Peter’s audience had not seen Jesus and they still did not see him, what did they do? </w:t>
      </w:r>
    </w:p>
    <w:p w14:paraId="778BE139" w14:textId="77777777" w:rsidR="00B50BC4" w:rsidRPr="007B69FD" w:rsidRDefault="00B50BC4" w:rsidP="48114252">
      <w:pPr>
        <w:ind w:left="720"/>
        <w:rPr>
          <w:sz w:val="20"/>
          <w:szCs w:val="20"/>
          <w:lang w:val="en-US"/>
        </w:rPr>
      </w:pPr>
      <w:r w:rsidRPr="48114252">
        <w:rPr>
          <w:sz w:val="20"/>
          <w:szCs w:val="20"/>
          <w:lang w:val="en-US"/>
        </w:rPr>
        <w:t>They loved him, and believed in him, and rejoiced with unspeakable joy that was full of glory.</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w:numPr>
          <w:ilvl w:val="0"/>
          <w:numId w:val="53"/>
        </w:numPr>
        <w:rPr>
          <w:sz w:val="20"/>
          <w:szCs w:val="20"/>
        </w:rPr>
      </w:pPr>
      <w:r w:rsidRPr="007B69FD">
        <w:rPr>
          <w:sz w:val="20"/>
          <w:szCs w:val="20"/>
        </w:rPr>
        <w:t>[1:9]</w:t>
      </w:r>
      <w:r>
        <w:rPr>
          <w:sz w:val="20"/>
          <w:szCs w:val="20"/>
        </w:rPr>
        <w:t xml:space="preserve"> </w:t>
      </w:r>
      <w:r w:rsidR="003B4263">
        <w:rPr>
          <w:sz w:val="20"/>
          <w:szCs w:val="20"/>
        </w:rPr>
        <w:tab/>
      </w:r>
      <w:r w:rsidR="00B50BC4" w:rsidRPr="007B69FD">
        <w:rPr>
          <w:sz w:val="20"/>
          <w:szCs w:val="20"/>
        </w:rPr>
        <w:t xml:space="preserve">What was the result of their faith? </w:t>
      </w:r>
    </w:p>
    <w:p w14:paraId="624F4BC6" w14:textId="77777777" w:rsidR="00B50BC4" w:rsidRPr="007B69FD" w:rsidRDefault="00B50BC4" w:rsidP="00B50BC4">
      <w:pPr>
        <w:ind w:left="720"/>
        <w:rPr>
          <w:sz w:val="20"/>
          <w:szCs w:val="20"/>
        </w:rPr>
      </w:pPr>
      <w:r w:rsidRPr="007B69FD">
        <w:rPr>
          <w:sz w:val="20"/>
          <w:szCs w:val="20"/>
        </w:rPr>
        <w:t>The result of their faith was the salvation of their souls.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w:rPr>
          <w:b/>
          <w:sz w:val="20"/>
          <w:szCs w:val="20"/>
        </w:rPr>
      </w:pPr>
      <w:r w:rsidRPr="007B69FD">
        <w:rPr>
          <w:b/>
          <w:sz w:val="20"/>
          <w:szCs w:val="20"/>
        </w:rPr>
        <w:lastRenderedPageBreak/>
        <w:t>1 Peter 1:1-12 continued</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w:numPr>
          <w:ilvl w:val="0"/>
          <w:numId w:val="53"/>
        </w:numPr>
        <w:rPr>
          <w:sz w:val="20"/>
          <w:szCs w:val="20"/>
        </w:rPr>
      </w:pPr>
      <w:r w:rsidRPr="007B69FD">
        <w:rPr>
          <w:sz w:val="20"/>
          <w:szCs w:val="20"/>
        </w:rPr>
        <w:t xml:space="preserve">[1:11] </w:t>
      </w:r>
      <w:r w:rsidR="003B4263">
        <w:rPr>
          <w:sz w:val="20"/>
          <w:szCs w:val="20"/>
        </w:rPr>
        <w:tab/>
      </w:r>
      <w:r w:rsidRPr="007B69FD">
        <w:rPr>
          <w:sz w:val="20"/>
          <w:szCs w:val="20"/>
        </w:rPr>
        <w:t>What</w:t>
      </w:r>
      <w:r w:rsidR="00B50BC4" w:rsidRPr="007B69FD">
        <w:rPr>
          <w:sz w:val="20"/>
          <w:szCs w:val="20"/>
        </w:rPr>
        <w:t xml:space="preserve"> did the Spirit of Christ tell the prophets about in advance? </w:t>
      </w:r>
    </w:p>
    <w:p w14:paraId="2C2D3FBC" w14:textId="77777777" w:rsidR="00B50BC4" w:rsidRPr="007B69FD" w:rsidRDefault="00B50BC4" w:rsidP="00B50BC4">
      <w:pPr>
        <w:ind w:left="720"/>
        <w:rPr>
          <w:sz w:val="20"/>
          <w:szCs w:val="20"/>
        </w:rPr>
      </w:pPr>
      <w:r w:rsidRPr="007B69FD">
        <w:rPr>
          <w:sz w:val="20"/>
          <w:szCs w:val="20"/>
        </w:rPr>
        <w:t>He told them about the sufferings of Christ and the glories that would follow.</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Who</w:t>
      </w:r>
      <w:r w:rsidR="00B50BC4" w:rsidRPr="007B69FD">
        <w:rPr>
          <w:sz w:val="20"/>
          <w:szCs w:val="20"/>
        </w:rPr>
        <w:t xml:space="preserve"> were the prophets serving by their </w:t>
      </w:r>
      <w:r w:rsidR="00F21DBA">
        <w:rPr>
          <w:sz w:val="20"/>
          <w:szCs w:val="20"/>
        </w:rPr>
        <w:t>prophecies</w:t>
      </w:r>
      <w:r w:rsidR="00B50BC4" w:rsidRPr="007B69FD">
        <w:rPr>
          <w:sz w:val="20"/>
          <w:szCs w:val="20"/>
        </w:rPr>
        <w:t xml:space="preserve">? </w:t>
      </w:r>
    </w:p>
    <w:p w14:paraId="58E88D76" w14:textId="6F48E1B4" w:rsidR="00B50BC4" w:rsidRPr="007B69FD" w:rsidRDefault="00F21DBA" w:rsidP="00B50BC4">
      <w:pPr>
        <w:ind w:left="720"/>
        <w:rPr>
          <w:sz w:val="20"/>
          <w:szCs w:val="20"/>
        </w:rPr>
      </w:pPr>
      <w:r>
        <w:rPr>
          <w:sz w:val="20"/>
          <w:szCs w:val="20"/>
        </w:rPr>
        <w:t>Peter said t</w:t>
      </w:r>
      <w:r w:rsidR="00B50BC4" w:rsidRPr="007B69FD">
        <w:rPr>
          <w:sz w:val="20"/>
          <w:szCs w:val="20"/>
        </w:rPr>
        <w:t xml:space="preserve">hey were serving the </w:t>
      </w:r>
      <w:r>
        <w:rPr>
          <w:sz w:val="20"/>
          <w:szCs w:val="20"/>
        </w:rPr>
        <w:t xml:space="preserve">believers who heard the gospel. </w:t>
      </w:r>
    </w:p>
    <w:p w14:paraId="11E8325E" w14:textId="77777777" w:rsidR="00B50BC4" w:rsidRPr="007B69FD" w:rsidRDefault="00B50BC4" w:rsidP="00B50BC4">
      <w:pPr>
        <w:spacing w:before="240" w:after="240"/>
        <w:rPr>
          <w:sz w:val="20"/>
          <w:szCs w:val="20"/>
        </w:rPr>
      </w:pPr>
      <w:r w:rsidRPr="007B69FD">
        <w:rPr>
          <w:b/>
          <w:sz w:val="20"/>
          <w:szCs w:val="20"/>
        </w:rPr>
        <w:t>Comment Section:</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spacing w:line="240" w:lineRule="auto"/>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w:pStyle w:val="Heading1"/>
        <w:spacing w:before="240" w:after="240"/>
        <w:rPr>
          <w:b/>
          <w:bCs/>
          <w:szCs w:val="44"/>
        </w:rPr>
      </w:pPr>
      <w:bookmarkStart w:id="85" w:name="_Toc166194287"/>
      <w:r w:rsidRPr="007B69FD">
        <w:rPr>
          <w:b/>
          <w:bCs/>
          <w:szCs w:val="44"/>
        </w:rPr>
        <w:lastRenderedPageBreak/>
        <w:t>1 Peter 1:13-25</w:t>
      </w:r>
      <w:bookmarkEnd w:id="85"/>
    </w:p>
    <w:p w14:paraId="7160E228" w14:textId="77777777" w:rsidR="00170DC8" w:rsidRPr="00170DC8" w:rsidRDefault="00170DC8" w:rsidP="00170DC8">
      <w:pPr>
        <w:pStyle w:val="Background"/>
        <w:rPr>
          <w:b/>
          <w:bCs w:val="0"/>
          <w:i/>
          <w:iCs/>
        </w:rPr>
      </w:pPr>
      <w:r w:rsidRPr="00170DC8">
        <w:rPr>
          <w:b/>
          <w:bCs w:val="0"/>
          <w:i/>
          <w:iCs/>
        </w:rPr>
        <w:t>Read the passage.</w:t>
      </w:r>
    </w:p>
    <w:p w14:paraId="58533950" w14:textId="77777777" w:rsidR="00B50BC4" w:rsidRPr="007B69FD" w:rsidRDefault="00B50BC4" w:rsidP="009A736E">
      <w:pPr>
        <w:pStyle w:val="Part1"/>
      </w:pPr>
      <w:r w:rsidRPr="007B69FD">
        <w:t>Part 1</w:t>
      </w:r>
    </w:p>
    <w:p w14:paraId="0BCA87DC" w14:textId="134FA66A" w:rsidR="00B50BC4" w:rsidRPr="007B69FD" w:rsidRDefault="00B50BC4" w:rsidP="009A736E">
      <w:pPr>
        <w:pStyle w:val="Answerortell"/>
        <w:rPr>
          <w:b/>
          <w:sz w:val="32"/>
          <w:szCs w:val="32"/>
        </w:rPr>
      </w:pPr>
      <w:r w:rsidRPr="007B69FD">
        <w:t xml:space="preserve">Tell in your own words what you just read in </w:t>
      </w:r>
      <w:r w:rsidR="003947E5">
        <w:t>this passage</w:t>
      </w:r>
      <w:r w:rsidRPr="007B69FD">
        <w:t>.</w:t>
      </w:r>
    </w:p>
    <w:p w14:paraId="73CAB592" w14:textId="521D2521" w:rsidR="00B50BC4" w:rsidRPr="007B69FD" w:rsidRDefault="001974FE" w:rsidP="009A736E">
      <w:pPr>
        <w:pStyle w:val="Checklist"/>
      </w:pPr>
      <w:r w:rsidRPr="007B69FD">
        <w:t>Peter</w:t>
      </w:r>
      <w:r w:rsidR="00B50BC4" w:rsidRPr="007B69FD">
        <w:t xml:space="preserve"> told them to be sober and holy. </w:t>
      </w:r>
      <w:r w:rsidR="003B4263" w:rsidRPr="007B69FD">
        <w:t>[1:13-16]</w:t>
      </w:r>
    </w:p>
    <w:p w14:paraId="42A49A26" w14:textId="1054FB86" w:rsidR="00B50BC4" w:rsidRPr="007B69FD" w:rsidRDefault="001974FE" w:rsidP="009A736E">
      <w:pPr>
        <w:pStyle w:val="Checklist"/>
      </w:pPr>
      <w:r w:rsidRPr="007B69FD">
        <w:t>They</w:t>
      </w:r>
      <w:r w:rsidR="00B50BC4" w:rsidRPr="007B69FD">
        <w:t xml:space="preserve"> were redeemed with Christ’s blood. </w:t>
      </w:r>
      <w:r w:rsidR="003B4263" w:rsidRPr="007B69FD">
        <w:t>[1:18-19]</w:t>
      </w:r>
    </w:p>
    <w:p w14:paraId="3FBA843D" w14:textId="11F28CF4" w:rsidR="00B50BC4" w:rsidRPr="007B69FD" w:rsidRDefault="001974FE" w:rsidP="009A736E">
      <w:pPr>
        <w:pStyle w:val="Checklist"/>
      </w:pPr>
      <w:r w:rsidRPr="007B69FD">
        <w:t>They</w:t>
      </w:r>
      <w:r w:rsidR="00B50BC4" w:rsidRPr="007B69FD">
        <w:t xml:space="preserve"> were born again by the word of God. </w:t>
      </w:r>
      <w:r w:rsidR="003B4263" w:rsidRPr="007B69FD">
        <w:t>[1:23]</w:t>
      </w:r>
    </w:p>
    <w:p w14:paraId="716FE93B" w14:textId="64E2B09C" w:rsidR="00B50BC4" w:rsidRPr="007B69FD" w:rsidRDefault="001974FE" w:rsidP="009A736E">
      <w:pPr>
        <w:pStyle w:val="Checklist"/>
      </w:pPr>
      <w:r w:rsidRPr="48114252">
        <w:rPr>
          <w:lang w:val="en-US"/>
        </w:rPr>
        <w:t>God’s</w:t>
      </w:r>
      <w:r w:rsidR="00B50BC4" w:rsidRPr="48114252">
        <w:rPr>
          <w:lang w:val="en-US"/>
        </w:rPr>
        <w:t xml:space="preserve"> word remains forever. </w:t>
      </w:r>
      <w:r w:rsidR="003B4263" w:rsidRPr="48114252">
        <w:rPr>
          <w:lang w:val="en-US"/>
        </w:rPr>
        <w:t>[1:23-25]</w:t>
      </w:r>
    </w:p>
    <w:p w14:paraId="6D536ACD" w14:textId="77777777" w:rsidR="00B50BC4" w:rsidRPr="007B69FD" w:rsidRDefault="00B50BC4" w:rsidP="009A736E">
      <w:pPr>
        <w:pStyle w:val="Part2"/>
      </w:pPr>
      <w:r w:rsidRPr="007B69FD">
        <w:t>Part 2</w:t>
      </w:r>
    </w:p>
    <w:p w14:paraId="343529BE" w14:textId="5EB3A861" w:rsidR="00B50BC4" w:rsidRPr="007B69FD" w:rsidRDefault="003947E5" w:rsidP="009A736E">
      <w:pPr>
        <w:pStyle w:val="Answerortell"/>
      </w:pPr>
      <w:r>
        <w:t>Answer the following questions from the specified verses.</w:t>
      </w:r>
    </w:p>
    <w:p w14:paraId="768F2DD2" w14:textId="679E2F01" w:rsidR="00B50BC4" w:rsidRPr="007B69FD" w:rsidRDefault="001974FE" w:rsidP="0099152C">
      <w:pPr>
        <w:numPr>
          <w:ilvl w:val="0"/>
          <w:numId w:val="55"/>
        </w:numPr>
        <w:rPr>
          <w:sz w:val="20"/>
          <w:szCs w:val="20"/>
        </w:rPr>
      </w:pPr>
      <w:r w:rsidRPr="007B69FD">
        <w:rPr>
          <w:sz w:val="20"/>
          <w:szCs w:val="20"/>
        </w:rPr>
        <w:t>[1:13]</w:t>
      </w:r>
      <w:r>
        <w:rPr>
          <w:sz w:val="20"/>
          <w:szCs w:val="20"/>
        </w:rPr>
        <w:t xml:space="preserve"> </w:t>
      </w:r>
      <w:r w:rsidR="003B4263">
        <w:rPr>
          <w:sz w:val="20"/>
          <w:szCs w:val="20"/>
        </w:rPr>
        <w:tab/>
      </w:r>
      <w:r w:rsidR="00B50BC4" w:rsidRPr="007B69FD">
        <w:rPr>
          <w:sz w:val="20"/>
          <w:szCs w:val="20"/>
        </w:rPr>
        <w:t xml:space="preserve">What did Peter command the believers to do? </w:t>
      </w:r>
    </w:p>
    <w:p w14:paraId="6DDDBC49" w14:textId="106F9338" w:rsidR="00B50BC4" w:rsidRPr="007B69FD" w:rsidRDefault="00B50BC4" w:rsidP="00B50BC4">
      <w:pPr>
        <w:ind w:left="720"/>
        <w:rPr>
          <w:sz w:val="20"/>
          <w:szCs w:val="20"/>
        </w:rPr>
      </w:pPr>
      <w:r w:rsidRPr="007B69FD">
        <w:rPr>
          <w:sz w:val="20"/>
          <w:szCs w:val="20"/>
        </w:rPr>
        <w:t>He commanded them to gird up the loins of their mind</w:t>
      </w:r>
      <w:r w:rsidR="00AE1EEB" w:rsidRPr="007B69FD">
        <w:rPr>
          <w:sz w:val="20"/>
          <w:szCs w:val="20"/>
        </w:rPr>
        <w:t>s</w:t>
      </w:r>
      <w:r w:rsidRPr="007B69FD">
        <w:rPr>
          <w:sz w:val="20"/>
          <w:szCs w:val="20"/>
        </w:rPr>
        <w:t>, to be sober, and to have complete confidence in the grace that would be brought to them.</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w:numPr>
          <w:ilvl w:val="0"/>
          <w:numId w:val="55"/>
        </w:numPr>
        <w:rPr>
          <w:sz w:val="20"/>
          <w:szCs w:val="20"/>
        </w:rPr>
      </w:pPr>
      <w:r w:rsidRPr="007B69FD">
        <w:rPr>
          <w:sz w:val="20"/>
          <w:szCs w:val="20"/>
        </w:rPr>
        <w:t xml:space="preserve">[1:13] </w:t>
      </w:r>
      <w:r w:rsidR="003B4263">
        <w:rPr>
          <w:sz w:val="20"/>
          <w:szCs w:val="20"/>
        </w:rPr>
        <w:tab/>
      </w:r>
      <w:r w:rsidRPr="007B69FD">
        <w:rPr>
          <w:sz w:val="20"/>
          <w:szCs w:val="20"/>
        </w:rPr>
        <w:t>What</w:t>
      </w:r>
      <w:r w:rsidR="00B50BC4" w:rsidRPr="007B69FD">
        <w:rPr>
          <w:sz w:val="20"/>
          <w:szCs w:val="20"/>
        </w:rPr>
        <w:t xml:space="preserve"> do you think Peter meant when he</w:t>
      </w:r>
      <w:r w:rsidR="00AE1EEB" w:rsidRPr="007B69FD">
        <w:rPr>
          <w:sz w:val="20"/>
          <w:szCs w:val="20"/>
        </w:rPr>
        <w:t xml:space="preserve"> told the believers</w:t>
      </w:r>
      <w:r w:rsidR="000C38A3" w:rsidRPr="007B69FD">
        <w:rPr>
          <w:sz w:val="20"/>
          <w:szCs w:val="20"/>
        </w:rPr>
        <w:t xml:space="preserve"> to </w:t>
      </w:r>
      <w:r w:rsidR="00B50BC4" w:rsidRPr="007B69FD">
        <w:rPr>
          <w:sz w:val="20"/>
          <w:szCs w:val="20"/>
        </w:rPr>
        <w:t xml:space="preserve">gird up the loins of </w:t>
      </w:r>
      <w:r w:rsidR="00AE1EEB" w:rsidRPr="007B69FD">
        <w:rPr>
          <w:sz w:val="20"/>
          <w:szCs w:val="20"/>
        </w:rPr>
        <w:t>their</w:t>
      </w:r>
      <w:r w:rsidR="00B50BC4" w:rsidRPr="007B69FD">
        <w:rPr>
          <w:sz w:val="20"/>
          <w:szCs w:val="20"/>
        </w:rPr>
        <w:t xml:space="preserve"> mind</w:t>
      </w:r>
      <w:r w:rsidR="00AE1EEB" w:rsidRPr="007B69FD">
        <w:rPr>
          <w:sz w:val="20"/>
          <w:szCs w:val="20"/>
        </w:rPr>
        <w:t>s</w:t>
      </w:r>
      <w:r w:rsidR="00B50BC4" w:rsidRPr="007B69FD">
        <w:rPr>
          <w:sz w:val="20"/>
          <w:szCs w:val="20"/>
        </w:rPr>
        <w:t xml:space="preserve">? </w:t>
      </w:r>
    </w:p>
    <w:p w14:paraId="34ACF9A0" w14:textId="346BC0AF" w:rsidR="00B50BC4" w:rsidRPr="007B69FD" w:rsidRDefault="000C38A3"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B50BC4" w:rsidRPr="48114252">
        <w:rPr>
          <w:sz w:val="20"/>
          <w:szCs w:val="20"/>
          <w:lang w:val="en-US"/>
        </w:rPr>
        <w:t>He probably meant that they should get their minds ready to think well.</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w:numPr>
          <w:ilvl w:val="0"/>
          <w:numId w:val="55"/>
        </w:numPr>
        <w:rPr>
          <w:sz w:val="20"/>
          <w:szCs w:val="20"/>
        </w:rPr>
      </w:pPr>
      <w:r w:rsidRPr="007B69FD">
        <w:rPr>
          <w:sz w:val="20"/>
          <w:szCs w:val="20"/>
        </w:rPr>
        <w:t xml:space="preserve">[1:14] </w:t>
      </w:r>
      <w:r w:rsidR="003B4263">
        <w:rPr>
          <w:sz w:val="20"/>
          <w:szCs w:val="20"/>
        </w:rPr>
        <w:tab/>
      </w:r>
      <w:r w:rsidRPr="007B69FD">
        <w:rPr>
          <w:sz w:val="20"/>
          <w:szCs w:val="20"/>
        </w:rPr>
        <w:t>What</w:t>
      </w:r>
      <w:r w:rsidR="00B50BC4" w:rsidRPr="007B69FD">
        <w:rPr>
          <w:sz w:val="20"/>
          <w:szCs w:val="20"/>
        </w:rPr>
        <w:t xml:space="preserve"> instruction did Peter give the Christians in </w:t>
      </w:r>
      <w:r w:rsidR="00AE1EEB" w:rsidRPr="007B69FD">
        <w:rPr>
          <w:sz w:val="20"/>
          <w:szCs w:val="20"/>
        </w:rPr>
        <w:t xml:space="preserve">verse 14? </w:t>
      </w:r>
    </w:p>
    <w:p w14:paraId="5925997C" w14:textId="77777777" w:rsidR="00B50BC4" w:rsidRPr="007B69FD" w:rsidRDefault="00B50BC4" w:rsidP="00B50BC4">
      <w:pPr>
        <w:ind w:left="720"/>
        <w:rPr>
          <w:sz w:val="20"/>
          <w:szCs w:val="20"/>
        </w:rPr>
      </w:pPr>
      <w:r w:rsidRPr="007B69FD">
        <w:rPr>
          <w:sz w:val="20"/>
          <w:szCs w:val="20"/>
        </w:rPr>
        <w:t>Peter told them not to follow the desires they used to follow.</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w:numPr>
          <w:ilvl w:val="0"/>
          <w:numId w:val="55"/>
        </w:numPr>
        <w:rPr>
          <w:sz w:val="20"/>
          <w:szCs w:val="20"/>
        </w:rPr>
      </w:pPr>
      <w:r w:rsidRPr="007B69FD">
        <w:rPr>
          <w:sz w:val="20"/>
          <w:szCs w:val="20"/>
        </w:rPr>
        <w:t>[1:15-16]</w:t>
      </w:r>
      <w:r>
        <w:rPr>
          <w:sz w:val="20"/>
          <w:szCs w:val="20"/>
        </w:rPr>
        <w:t xml:space="preserve"> </w:t>
      </w:r>
      <w:r w:rsidR="003B4263">
        <w:rPr>
          <w:sz w:val="20"/>
          <w:szCs w:val="20"/>
        </w:rPr>
        <w:tab/>
      </w:r>
      <w:r w:rsidR="00B50BC4" w:rsidRPr="007B69FD">
        <w:rPr>
          <w:sz w:val="20"/>
          <w:szCs w:val="20"/>
        </w:rPr>
        <w:t>What instruction did Peter give them in</w:t>
      </w:r>
      <w:r w:rsidR="00AE1EEB" w:rsidRPr="007B69FD">
        <w:rPr>
          <w:sz w:val="20"/>
          <w:szCs w:val="20"/>
        </w:rPr>
        <w:t xml:space="preserve"> verses </w:t>
      </w:r>
      <w:r w:rsidR="00B50BC4" w:rsidRPr="007B69FD">
        <w:rPr>
          <w:sz w:val="20"/>
          <w:szCs w:val="20"/>
        </w:rPr>
        <w:t>15</w:t>
      </w:r>
      <w:r w:rsidR="00AE1EEB" w:rsidRPr="007B69FD">
        <w:rPr>
          <w:sz w:val="20"/>
          <w:szCs w:val="20"/>
        </w:rPr>
        <w:t xml:space="preserve"> and </w:t>
      </w:r>
      <w:r w:rsidR="00B50BC4" w:rsidRPr="007B69FD">
        <w:rPr>
          <w:sz w:val="20"/>
          <w:szCs w:val="20"/>
        </w:rPr>
        <w:t>16?</w:t>
      </w:r>
      <w:r w:rsidR="00AE1EEB" w:rsidRPr="007B69FD">
        <w:rPr>
          <w:sz w:val="20"/>
          <w:szCs w:val="20"/>
        </w:rPr>
        <w:t xml:space="preserve"> </w:t>
      </w:r>
    </w:p>
    <w:p w14:paraId="5A3021F0" w14:textId="77777777" w:rsidR="00B50BC4" w:rsidRPr="007B69FD" w:rsidRDefault="00B50BC4" w:rsidP="48114252">
      <w:pPr>
        <w:ind w:left="720"/>
        <w:rPr>
          <w:sz w:val="20"/>
          <w:szCs w:val="20"/>
          <w:lang w:val="en-US"/>
        </w:rPr>
      </w:pPr>
      <w:r w:rsidRPr="48114252">
        <w:rPr>
          <w:sz w:val="20"/>
          <w:szCs w:val="20"/>
          <w:lang w:val="en-US"/>
        </w:rPr>
        <w:t>Peter told them to be holy in all of their behavior.</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w:numPr>
          <w:ilvl w:val="0"/>
          <w:numId w:val="55"/>
        </w:numPr>
        <w:rPr>
          <w:sz w:val="20"/>
          <w:szCs w:val="20"/>
        </w:rPr>
      </w:pPr>
      <w:r w:rsidRPr="007B69FD">
        <w:rPr>
          <w:sz w:val="20"/>
          <w:szCs w:val="20"/>
        </w:rPr>
        <w:t xml:space="preserve">[1:17] </w:t>
      </w:r>
      <w:r w:rsidR="003B4263">
        <w:rPr>
          <w:sz w:val="20"/>
          <w:szCs w:val="20"/>
        </w:rPr>
        <w:tab/>
      </w:r>
      <w:r w:rsidRPr="007B69FD">
        <w:rPr>
          <w:sz w:val="20"/>
          <w:szCs w:val="20"/>
        </w:rPr>
        <w:t>Who</w:t>
      </w:r>
      <w:r w:rsidR="00B50BC4" w:rsidRPr="007B69FD">
        <w:rPr>
          <w:sz w:val="20"/>
          <w:szCs w:val="20"/>
        </w:rPr>
        <w:t xml:space="preserve"> is the one who judges impartially? </w:t>
      </w:r>
    </w:p>
    <w:p w14:paraId="34E14A78" w14:textId="77777777" w:rsidR="00B50BC4" w:rsidRPr="007B69FD" w:rsidRDefault="00B50BC4" w:rsidP="00B50BC4">
      <w:pPr>
        <w:ind w:left="720"/>
        <w:rPr>
          <w:sz w:val="20"/>
          <w:szCs w:val="20"/>
        </w:rPr>
      </w:pPr>
      <w:r w:rsidRPr="007B69FD">
        <w:rPr>
          <w:sz w:val="20"/>
          <w:szCs w:val="20"/>
        </w:rPr>
        <w:t>God the Father is the one who judges impartially.</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w:numPr>
          <w:ilvl w:val="0"/>
          <w:numId w:val="55"/>
        </w:numPr>
        <w:rPr>
          <w:sz w:val="20"/>
          <w:szCs w:val="20"/>
        </w:rPr>
      </w:pPr>
      <w:r w:rsidRPr="007B69FD">
        <w:rPr>
          <w:sz w:val="20"/>
          <w:szCs w:val="20"/>
        </w:rPr>
        <w:t xml:space="preserve">[1:18] </w:t>
      </w:r>
      <w:r w:rsidR="003B4263">
        <w:rPr>
          <w:sz w:val="20"/>
          <w:szCs w:val="20"/>
        </w:rPr>
        <w:tab/>
      </w:r>
      <w:r w:rsidRPr="007B69FD">
        <w:rPr>
          <w:sz w:val="20"/>
          <w:szCs w:val="20"/>
        </w:rPr>
        <w:t>What</w:t>
      </w:r>
      <w:r w:rsidR="00B50BC4" w:rsidRPr="007B69FD">
        <w:rPr>
          <w:sz w:val="20"/>
          <w:szCs w:val="20"/>
        </w:rPr>
        <w:t xml:space="preserve"> did the Christians inherit from their ancestors? </w:t>
      </w:r>
    </w:p>
    <w:p w14:paraId="2A76AC72" w14:textId="77777777" w:rsidR="00B50BC4" w:rsidRPr="007B69FD" w:rsidRDefault="00B50BC4" w:rsidP="00B50BC4">
      <w:pPr>
        <w:ind w:left="720"/>
        <w:rPr>
          <w:sz w:val="20"/>
          <w:szCs w:val="20"/>
        </w:rPr>
      </w:pPr>
      <w:r w:rsidRPr="007B69FD">
        <w:rPr>
          <w:sz w:val="20"/>
          <w:szCs w:val="20"/>
        </w:rPr>
        <w:t>They inherited a futile or empty way of life.</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w:numPr>
          <w:ilvl w:val="0"/>
          <w:numId w:val="55"/>
        </w:numPr>
        <w:rPr>
          <w:sz w:val="20"/>
          <w:szCs w:val="20"/>
        </w:rPr>
      </w:pPr>
      <w:r w:rsidRPr="007B69FD">
        <w:rPr>
          <w:sz w:val="20"/>
          <w:szCs w:val="20"/>
        </w:rPr>
        <w:t>[1:18-19]</w:t>
      </w:r>
      <w:r w:rsidR="003B4263">
        <w:rPr>
          <w:sz w:val="20"/>
          <w:szCs w:val="20"/>
        </w:rPr>
        <w:tab/>
      </w:r>
      <w:r>
        <w:rPr>
          <w:sz w:val="20"/>
          <w:szCs w:val="20"/>
        </w:rPr>
        <w:t xml:space="preserve"> </w:t>
      </w:r>
      <w:r w:rsidR="003B4263">
        <w:rPr>
          <w:sz w:val="20"/>
          <w:szCs w:val="20"/>
        </w:rPr>
        <w:tab/>
      </w:r>
      <w:r w:rsidR="00B50BC4" w:rsidRPr="007B69FD">
        <w:rPr>
          <w:sz w:val="20"/>
          <w:szCs w:val="20"/>
        </w:rPr>
        <w:t xml:space="preserve">What was the price paid for Christians to be redeemed? </w:t>
      </w:r>
    </w:p>
    <w:p w14:paraId="3F752AF9" w14:textId="77777777" w:rsidR="00B50BC4" w:rsidRPr="007B69FD" w:rsidRDefault="00B50BC4" w:rsidP="00B50BC4">
      <w:pPr>
        <w:ind w:left="720"/>
        <w:rPr>
          <w:sz w:val="20"/>
          <w:szCs w:val="20"/>
        </w:rPr>
      </w:pPr>
      <w:r w:rsidRPr="007B69FD">
        <w:rPr>
          <w:sz w:val="20"/>
          <w:szCs w:val="20"/>
        </w:rPr>
        <w:t>The redemption price was the precious blood of Christ.</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w:numPr>
          <w:ilvl w:val="0"/>
          <w:numId w:val="55"/>
        </w:numPr>
        <w:rPr>
          <w:sz w:val="20"/>
          <w:szCs w:val="20"/>
        </w:rPr>
      </w:pPr>
      <w:r w:rsidRPr="007B69FD">
        <w:rPr>
          <w:sz w:val="20"/>
          <w:szCs w:val="20"/>
        </w:rPr>
        <w:t>[1:20]</w:t>
      </w:r>
      <w:r>
        <w:rPr>
          <w:sz w:val="20"/>
          <w:szCs w:val="20"/>
        </w:rPr>
        <w:t xml:space="preserve"> </w:t>
      </w:r>
      <w:r w:rsidR="003B4263">
        <w:rPr>
          <w:sz w:val="20"/>
          <w:szCs w:val="20"/>
        </w:rPr>
        <w:tab/>
      </w:r>
      <w:r>
        <w:rPr>
          <w:sz w:val="20"/>
          <w:szCs w:val="20"/>
        </w:rPr>
        <w:t>What</w:t>
      </w:r>
      <w:r w:rsidR="00503EAA">
        <w:rPr>
          <w:sz w:val="20"/>
          <w:szCs w:val="20"/>
        </w:rPr>
        <w:t xml:space="preserve"> did Peter say had happened</w:t>
      </w:r>
      <w:r w:rsidR="00B50BC4" w:rsidRPr="007B69FD">
        <w:rPr>
          <w:sz w:val="20"/>
          <w:szCs w:val="20"/>
        </w:rPr>
        <w:t xml:space="preserve"> long ago? </w:t>
      </w:r>
    </w:p>
    <w:p w14:paraId="151BAACE" w14:textId="308AED8F" w:rsidR="00B50BC4" w:rsidRPr="007B69FD" w:rsidRDefault="00503EAA" w:rsidP="00B50BC4">
      <w:pPr>
        <w:ind w:left="720"/>
        <w:rPr>
          <w:sz w:val="20"/>
          <w:szCs w:val="20"/>
        </w:rPr>
      </w:pPr>
      <w:r>
        <w:rPr>
          <w:sz w:val="20"/>
          <w:szCs w:val="20"/>
        </w:rPr>
        <w:t xml:space="preserve">Christ was </w:t>
      </w:r>
      <w:r w:rsidR="00B50BC4" w:rsidRPr="007B69FD">
        <w:rPr>
          <w:sz w:val="20"/>
          <w:szCs w:val="20"/>
        </w:rPr>
        <w:t>forekn</w:t>
      </w:r>
      <w:r>
        <w:rPr>
          <w:sz w:val="20"/>
          <w:szCs w:val="20"/>
        </w:rPr>
        <w:t>own</w:t>
      </w:r>
      <w:r w:rsidR="00B50BC4" w:rsidRPr="007B69FD">
        <w:rPr>
          <w:sz w:val="20"/>
          <w:szCs w:val="20"/>
        </w:rPr>
        <w:t xml:space="preserve"> before the foundation of the world.</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w:numPr>
          <w:ilvl w:val="0"/>
          <w:numId w:val="55"/>
        </w:numPr>
        <w:rPr>
          <w:sz w:val="20"/>
          <w:szCs w:val="20"/>
        </w:rPr>
      </w:pPr>
      <w:r w:rsidRPr="007B69FD">
        <w:rPr>
          <w:sz w:val="20"/>
          <w:szCs w:val="20"/>
        </w:rPr>
        <w:t xml:space="preserve">[1:20] </w:t>
      </w:r>
      <w:r w:rsidR="003B4263">
        <w:rPr>
          <w:sz w:val="20"/>
          <w:szCs w:val="20"/>
        </w:rPr>
        <w:tab/>
      </w:r>
      <w:r w:rsidRPr="007B69FD">
        <w:rPr>
          <w:sz w:val="20"/>
          <w:szCs w:val="20"/>
        </w:rPr>
        <w:t>What</w:t>
      </w:r>
      <w:r w:rsidR="00B50BC4" w:rsidRPr="007B69FD">
        <w:rPr>
          <w:sz w:val="20"/>
          <w:szCs w:val="20"/>
        </w:rPr>
        <w:t xml:space="preserve"> did Peter say had happened recently? </w:t>
      </w:r>
    </w:p>
    <w:p w14:paraId="363EEDF7" w14:textId="674F6EDE" w:rsidR="00B50BC4" w:rsidRPr="007B69FD" w:rsidRDefault="00B50BC4" w:rsidP="00B50BC4">
      <w:pPr>
        <w:ind w:left="720"/>
        <w:rPr>
          <w:sz w:val="20"/>
          <w:szCs w:val="20"/>
        </w:rPr>
      </w:pPr>
      <w:r w:rsidRPr="007B69FD">
        <w:rPr>
          <w:sz w:val="20"/>
          <w:szCs w:val="20"/>
        </w:rPr>
        <w:t xml:space="preserve">Christ had been revealed to the people </w:t>
      </w:r>
      <w:r w:rsidR="00503EAA">
        <w:rPr>
          <w:sz w:val="20"/>
          <w:szCs w:val="20"/>
        </w:rPr>
        <w:t>Peter</w:t>
      </w:r>
      <w:r w:rsidRPr="007B69FD">
        <w:rPr>
          <w:sz w:val="20"/>
          <w:szCs w:val="20"/>
        </w:rPr>
        <w:t xml:space="preserve"> was writing to.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w:numPr>
          <w:ilvl w:val="0"/>
          <w:numId w:val="55"/>
        </w:numPr>
        <w:rPr>
          <w:sz w:val="20"/>
          <w:szCs w:val="20"/>
        </w:rPr>
      </w:pPr>
      <w:r w:rsidRPr="007B69FD">
        <w:rPr>
          <w:sz w:val="20"/>
          <w:szCs w:val="20"/>
        </w:rPr>
        <w:t>[1:21]</w:t>
      </w:r>
      <w:r>
        <w:rPr>
          <w:sz w:val="20"/>
          <w:szCs w:val="20"/>
        </w:rPr>
        <w:t xml:space="preserve"> </w:t>
      </w:r>
      <w:r w:rsidR="003B4263">
        <w:rPr>
          <w:sz w:val="20"/>
          <w:szCs w:val="20"/>
        </w:rPr>
        <w:tab/>
      </w:r>
      <w:r w:rsidR="00B50BC4" w:rsidRPr="007B69FD">
        <w:rPr>
          <w:sz w:val="20"/>
          <w:szCs w:val="20"/>
        </w:rPr>
        <w:t xml:space="preserve">What did God do for Jesus? </w:t>
      </w:r>
    </w:p>
    <w:p w14:paraId="0CCC31DD" w14:textId="77777777" w:rsidR="00B50BC4" w:rsidRPr="007B69FD" w:rsidRDefault="00B50BC4" w:rsidP="00B50BC4">
      <w:pPr>
        <w:ind w:left="720"/>
        <w:rPr>
          <w:sz w:val="20"/>
          <w:szCs w:val="20"/>
        </w:rPr>
      </w:pPr>
      <w:r w:rsidRPr="007B69FD">
        <w:rPr>
          <w:sz w:val="20"/>
          <w:szCs w:val="20"/>
        </w:rPr>
        <w:t>God raised Jesus from the dead and gave him glory.</w:t>
      </w:r>
    </w:p>
    <w:p w14:paraId="26BE4933" w14:textId="77777777" w:rsidR="00B50BC4" w:rsidRPr="007B69FD" w:rsidRDefault="00B50BC4" w:rsidP="009A736E">
      <w:pPr>
        <w:pStyle w:val="Continuedline"/>
      </w:pPr>
      <w:r w:rsidRPr="007B69FD">
        <w:lastRenderedPageBreak/>
        <w:t>1 Peter 1:13-25 continued</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How</w:t>
      </w:r>
      <w:r w:rsidR="00B50BC4" w:rsidRPr="007B69FD">
        <w:rPr>
          <w:sz w:val="20"/>
          <w:szCs w:val="20"/>
        </w:rPr>
        <w:t xml:space="preserve"> did the Christians make their souls pure</w:t>
      </w:r>
      <w:r w:rsidR="00AE1EEB" w:rsidRPr="007B69FD">
        <w:rPr>
          <w:sz w:val="20"/>
          <w:szCs w:val="20"/>
        </w:rPr>
        <w:t>, according to verse 22</w:t>
      </w:r>
      <w:r w:rsidR="00B50BC4" w:rsidRPr="007B69FD">
        <w:rPr>
          <w:sz w:val="20"/>
          <w:szCs w:val="20"/>
        </w:rPr>
        <w:t xml:space="preserve">? </w:t>
      </w:r>
    </w:p>
    <w:p w14:paraId="1C072113" w14:textId="77777777" w:rsidR="00B50BC4" w:rsidRPr="007B69FD" w:rsidRDefault="00B50BC4" w:rsidP="00B50BC4">
      <w:pPr>
        <w:ind w:left="720"/>
        <w:rPr>
          <w:sz w:val="20"/>
          <w:szCs w:val="20"/>
        </w:rPr>
      </w:pPr>
      <w:r w:rsidRPr="007B69FD">
        <w:rPr>
          <w:sz w:val="20"/>
          <w:szCs w:val="20"/>
        </w:rPr>
        <w:t>They made their hearts pure by obeying the truth.</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Now</w:t>
      </w:r>
      <w:r w:rsidR="00B50BC4" w:rsidRPr="007B69FD">
        <w:rPr>
          <w:sz w:val="20"/>
          <w:szCs w:val="20"/>
        </w:rPr>
        <w:t xml:space="preserve"> that they had made their souls pure, what did Peter want them to do? </w:t>
      </w:r>
    </w:p>
    <w:p w14:paraId="564DB906" w14:textId="77777777" w:rsidR="00B50BC4" w:rsidRPr="007B69FD" w:rsidRDefault="00B50BC4" w:rsidP="00B50BC4">
      <w:pPr>
        <w:ind w:left="720"/>
        <w:rPr>
          <w:sz w:val="20"/>
          <w:szCs w:val="20"/>
        </w:rPr>
      </w:pPr>
      <w:r w:rsidRPr="007B69FD">
        <w:rPr>
          <w:sz w:val="20"/>
          <w:szCs w:val="20"/>
        </w:rPr>
        <w:t>He wanted them to love one another earnestly from a pure heart.</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w:numPr>
          <w:ilvl w:val="0"/>
          <w:numId w:val="55"/>
        </w:numPr>
        <w:rPr>
          <w:sz w:val="20"/>
          <w:szCs w:val="20"/>
        </w:rPr>
      </w:pPr>
      <w:r w:rsidRPr="007B69FD">
        <w:rPr>
          <w:sz w:val="20"/>
          <w:szCs w:val="20"/>
        </w:rPr>
        <w:t xml:space="preserve">[1:23] </w:t>
      </w:r>
      <w:r w:rsidR="003B4263">
        <w:rPr>
          <w:sz w:val="20"/>
          <w:szCs w:val="20"/>
        </w:rPr>
        <w:tab/>
      </w:r>
      <w:r w:rsidRPr="007B69FD">
        <w:rPr>
          <w:sz w:val="20"/>
          <w:szCs w:val="20"/>
        </w:rPr>
        <w:t>From</w:t>
      </w:r>
      <w:r w:rsidR="00B50BC4" w:rsidRPr="007B69FD">
        <w:rPr>
          <w:sz w:val="20"/>
          <w:szCs w:val="20"/>
        </w:rPr>
        <w:t xml:space="preserve"> what kind of seed were they born again? </w:t>
      </w:r>
    </w:p>
    <w:p w14:paraId="4E6233D5" w14:textId="77777777" w:rsidR="00B50BC4" w:rsidRPr="007B69FD" w:rsidRDefault="00B50BC4" w:rsidP="00B50BC4">
      <w:pPr>
        <w:ind w:left="720"/>
        <w:rPr>
          <w:sz w:val="20"/>
          <w:szCs w:val="20"/>
        </w:rPr>
      </w:pPr>
      <w:r w:rsidRPr="007B69FD">
        <w:rPr>
          <w:sz w:val="20"/>
          <w:szCs w:val="20"/>
        </w:rPr>
        <w:t>They were born again from imperishable seed.</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w:numPr>
          <w:ilvl w:val="0"/>
          <w:numId w:val="55"/>
        </w:numPr>
        <w:rPr>
          <w:sz w:val="20"/>
          <w:szCs w:val="20"/>
        </w:rPr>
      </w:pPr>
      <w:r w:rsidRPr="007B69FD">
        <w:rPr>
          <w:sz w:val="20"/>
          <w:szCs w:val="20"/>
        </w:rPr>
        <w:t>[1:23]</w:t>
      </w:r>
      <w:r>
        <w:rPr>
          <w:sz w:val="20"/>
          <w:szCs w:val="20"/>
        </w:rPr>
        <w:t xml:space="preserve"> </w:t>
      </w:r>
      <w:r w:rsidR="003B4263">
        <w:rPr>
          <w:sz w:val="20"/>
          <w:szCs w:val="20"/>
        </w:rPr>
        <w:tab/>
      </w:r>
      <w:r w:rsidR="00AE1EEB" w:rsidRPr="007B69FD">
        <w:rPr>
          <w:sz w:val="20"/>
          <w:szCs w:val="20"/>
        </w:rPr>
        <w:t>How</w:t>
      </w:r>
      <w:r w:rsidR="00B50BC4" w:rsidRPr="007B69FD">
        <w:rPr>
          <w:sz w:val="20"/>
          <w:szCs w:val="20"/>
        </w:rPr>
        <w:t xml:space="preserve"> </w:t>
      </w:r>
      <w:r w:rsidR="000C38A3" w:rsidRPr="007B69FD">
        <w:rPr>
          <w:sz w:val="20"/>
          <w:szCs w:val="20"/>
        </w:rPr>
        <w:t xml:space="preserve">do you think </w:t>
      </w:r>
      <w:r w:rsidR="00B50BC4" w:rsidRPr="007B69FD">
        <w:rPr>
          <w:sz w:val="20"/>
          <w:szCs w:val="20"/>
        </w:rPr>
        <w:t xml:space="preserve">the imperishable seed </w:t>
      </w:r>
      <w:r w:rsidR="00AE1EEB" w:rsidRPr="007B69FD">
        <w:rPr>
          <w:sz w:val="20"/>
          <w:szCs w:val="20"/>
        </w:rPr>
        <w:t>is related to</w:t>
      </w:r>
      <w:r w:rsidR="00B50BC4" w:rsidRPr="007B69FD">
        <w:rPr>
          <w:sz w:val="20"/>
          <w:szCs w:val="20"/>
        </w:rPr>
        <w:t xml:space="preserve"> the word of God? </w:t>
      </w:r>
    </w:p>
    <w:p w14:paraId="2510E7D7" w14:textId="23B20E74" w:rsidR="00B50BC4" w:rsidRPr="007B69FD" w:rsidRDefault="000C38A3"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B50BC4" w:rsidRPr="48114252">
        <w:rPr>
          <w:sz w:val="20"/>
          <w:szCs w:val="20"/>
          <w:lang w:val="en-US"/>
        </w:rPr>
        <w:t>Perhaps the seed represents the word of God. Perhaps people received the seed through the word of God.</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w:numPr>
          <w:ilvl w:val="0"/>
          <w:numId w:val="55"/>
        </w:numPr>
        <w:rPr>
          <w:sz w:val="20"/>
          <w:szCs w:val="20"/>
        </w:rPr>
      </w:pPr>
      <w:r w:rsidRPr="007B69FD">
        <w:rPr>
          <w:sz w:val="20"/>
          <w:szCs w:val="20"/>
        </w:rPr>
        <w:t xml:space="preserve">[1:24-25] </w:t>
      </w:r>
      <w:r w:rsidR="003B4263">
        <w:rPr>
          <w:sz w:val="20"/>
          <w:szCs w:val="20"/>
        </w:rPr>
        <w:tab/>
      </w:r>
      <w:r w:rsidRPr="007B69FD">
        <w:rPr>
          <w:sz w:val="20"/>
          <w:szCs w:val="20"/>
        </w:rPr>
        <w:t>How</w:t>
      </w:r>
      <w:r w:rsidR="00B50BC4" w:rsidRPr="007B69FD">
        <w:rPr>
          <w:sz w:val="20"/>
          <w:szCs w:val="20"/>
        </w:rPr>
        <w:t xml:space="preserve"> is the word of the Lord different from flesh? </w:t>
      </w:r>
    </w:p>
    <w:p w14:paraId="756532BC" w14:textId="77777777" w:rsidR="00B50BC4" w:rsidRPr="007B69FD" w:rsidRDefault="00B50BC4" w:rsidP="48114252">
      <w:pPr>
        <w:ind w:left="720"/>
        <w:rPr>
          <w:sz w:val="20"/>
          <w:szCs w:val="20"/>
          <w:lang w:val="en-US"/>
        </w:rPr>
      </w:pPr>
      <w:r w:rsidRPr="48114252">
        <w:rPr>
          <w:sz w:val="20"/>
          <w:szCs w:val="20"/>
          <w:lang w:val="en-US"/>
        </w:rPr>
        <w:t>Flesh is like a flower that dries up, but the word of the Lord remains forever.</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w:rPr>
          <w:b/>
          <w:sz w:val="20"/>
          <w:szCs w:val="20"/>
        </w:rPr>
      </w:pPr>
      <w:r w:rsidRPr="007B69FD">
        <w:rPr>
          <w:b/>
          <w:sz w:val="20"/>
          <w:szCs w:val="20"/>
        </w:rPr>
        <w:t>Comment Section:</w:t>
      </w:r>
    </w:p>
    <w:p w14:paraId="22E77B04" w14:textId="77777777" w:rsidR="00FC60EA" w:rsidRPr="007B69FD" w:rsidRDefault="00FC60EA">
      <w:pPr>
        <w:spacing w:line="240" w:lineRule="auto"/>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w:pStyle w:val="Heading1"/>
        <w:keepNext w:val="0"/>
        <w:keepLines w:val="0"/>
        <w:spacing w:before="480"/>
        <w:rPr>
          <w:b/>
          <w:bCs/>
          <w:szCs w:val="44"/>
        </w:rPr>
      </w:pPr>
      <w:bookmarkStart w:id="94" w:name="_Toc166194288"/>
      <w:r w:rsidRPr="007B69FD">
        <w:rPr>
          <w:b/>
          <w:bCs/>
          <w:szCs w:val="44"/>
        </w:rPr>
        <w:lastRenderedPageBreak/>
        <w:t>1 Peter 2:1-12</w:t>
      </w:r>
      <w:bookmarkEnd w:id="94"/>
    </w:p>
    <w:p w14:paraId="2CD0FC90" w14:textId="77777777" w:rsidR="00170DC8" w:rsidRPr="00170DC8" w:rsidRDefault="00170DC8" w:rsidP="00170DC8">
      <w:pPr>
        <w:pStyle w:val="Background"/>
        <w:rPr>
          <w:b/>
          <w:bCs w:val="0"/>
          <w:i/>
          <w:iCs/>
        </w:rPr>
      </w:pPr>
      <w:r w:rsidRPr="00170DC8">
        <w:rPr>
          <w:b/>
          <w:bCs w:val="0"/>
          <w:i/>
          <w:iCs/>
        </w:rPr>
        <w:t>Read the passage.</w:t>
      </w:r>
    </w:p>
    <w:p w14:paraId="7922045F" w14:textId="77777777" w:rsidR="00B50BC4" w:rsidRPr="007B69FD" w:rsidRDefault="00B50BC4" w:rsidP="00FC60EA">
      <w:pPr>
        <w:pStyle w:val="Part1"/>
      </w:pPr>
      <w:r w:rsidRPr="007B69FD">
        <w:t>Part 1</w:t>
      </w:r>
    </w:p>
    <w:p w14:paraId="290EB789" w14:textId="06C989B1" w:rsidR="00B50BC4" w:rsidRPr="007B69FD" w:rsidRDefault="00B50BC4" w:rsidP="00FC60EA">
      <w:pPr>
        <w:pStyle w:val="Answerortell"/>
      </w:pPr>
      <w:r w:rsidRPr="007B69FD">
        <w:t xml:space="preserve">Tell in your own words what you just read in </w:t>
      </w:r>
      <w:r w:rsidR="003947E5">
        <w:t>this passage</w:t>
      </w:r>
      <w:r w:rsidRPr="007B69FD">
        <w:t>.</w:t>
      </w:r>
    </w:p>
    <w:p w14:paraId="34A3C289" w14:textId="534470FB" w:rsidR="00B50BC4" w:rsidRPr="007B69FD" w:rsidRDefault="001974FE" w:rsidP="00FC60EA">
      <w:pPr>
        <w:pStyle w:val="Checklist"/>
      </w:pPr>
      <w:r w:rsidRPr="007B69FD">
        <w:t>Peter</w:t>
      </w:r>
      <w:r w:rsidR="00B50BC4" w:rsidRPr="007B69FD">
        <w:t xml:space="preserve"> </w:t>
      </w:r>
      <w:r w:rsidR="00AE1EEB" w:rsidRPr="007B69FD">
        <w:t>i</w:t>
      </w:r>
      <w:r w:rsidR="00B50BC4" w:rsidRPr="007B69FD">
        <w:t xml:space="preserve">nstructed the Christians to put aside the behaviors that belonged to their lives before they were saved. </w:t>
      </w:r>
      <w:r w:rsidR="00450B32" w:rsidRPr="007B69FD">
        <w:t>[2:1]</w:t>
      </w:r>
    </w:p>
    <w:p w14:paraId="096ACB5A" w14:textId="59DBE10A" w:rsidR="00B50BC4" w:rsidRPr="007B69FD" w:rsidRDefault="001974FE" w:rsidP="00FC60EA">
      <w:pPr>
        <w:pStyle w:val="Checklist"/>
      </w:pPr>
      <w:r w:rsidRPr="007B69FD">
        <w:t>Peter</w:t>
      </w:r>
      <w:r w:rsidR="00B50BC4" w:rsidRPr="007B69FD">
        <w:t xml:space="preserve"> told them to come to the living stone. </w:t>
      </w:r>
      <w:r w:rsidR="00450B32" w:rsidRPr="007B69FD">
        <w:t>[2:4]</w:t>
      </w:r>
    </w:p>
    <w:p w14:paraId="6107FD68" w14:textId="177CDD59" w:rsidR="00B50BC4" w:rsidRPr="007B69FD" w:rsidRDefault="001974FE" w:rsidP="00FC60EA">
      <w:pPr>
        <w:pStyle w:val="Checklist"/>
      </w:pPr>
      <w:r w:rsidRPr="007B69FD">
        <w:t>Peter</w:t>
      </w:r>
      <w:r w:rsidR="00B50BC4" w:rsidRPr="007B69FD">
        <w:t xml:space="preserve"> told the Christians they were like stones that were being used to build a spiritual house. </w:t>
      </w:r>
      <w:r w:rsidR="00450B32" w:rsidRPr="007B69FD">
        <w:t>[2:5]</w:t>
      </w:r>
    </w:p>
    <w:p w14:paraId="0A916416" w14:textId="59AE8592" w:rsidR="00B50BC4" w:rsidRPr="007B69FD" w:rsidRDefault="001974FE" w:rsidP="00FC60EA">
      <w:pPr>
        <w:pStyle w:val="Checklist"/>
      </w:pPr>
      <w:r w:rsidRPr="007B69FD">
        <w:t>Peter</w:t>
      </w:r>
      <w:r w:rsidR="00B50BC4" w:rsidRPr="007B69FD">
        <w:t xml:space="preserve"> quoted scriptures about a cornerstone. </w:t>
      </w:r>
      <w:r w:rsidR="00450B32" w:rsidRPr="007B69FD">
        <w:t>[2:6-8]</w:t>
      </w:r>
    </w:p>
    <w:p w14:paraId="06B969A7" w14:textId="591C22A0" w:rsidR="00B50BC4" w:rsidRPr="007B69FD" w:rsidRDefault="001974FE" w:rsidP="00FC60EA">
      <w:pPr>
        <w:pStyle w:val="Checklist"/>
      </w:pPr>
      <w:r w:rsidRPr="007B69FD">
        <w:t>Peter</w:t>
      </w:r>
      <w:r w:rsidR="00B50BC4" w:rsidRPr="007B69FD">
        <w:t xml:space="preserve"> warned the Christians that their own fleshly desires fight against their souls. </w:t>
      </w:r>
      <w:r w:rsidR="00450B32" w:rsidRPr="007B69FD">
        <w:t>[2:11]</w:t>
      </w:r>
    </w:p>
    <w:p w14:paraId="1216CDFD" w14:textId="4632618E" w:rsidR="00B50BC4" w:rsidRPr="007B69FD" w:rsidRDefault="001974FE" w:rsidP="00FC60EA">
      <w:pPr>
        <w:pStyle w:val="Checklist"/>
      </w:pPr>
      <w:r w:rsidRPr="007B69FD">
        <w:t>Peter</w:t>
      </w:r>
      <w:r w:rsidR="00B50BC4" w:rsidRPr="007B69FD">
        <w:t xml:space="preserve"> encouraged them to live in an honorable way, so that others might give glory to God when he appears. </w:t>
      </w:r>
      <w:r w:rsidR="00450B32" w:rsidRPr="007B69FD">
        <w:t>[2:12]</w:t>
      </w:r>
    </w:p>
    <w:p w14:paraId="0FE91DBB" w14:textId="77777777" w:rsidR="00B50BC4" w:rsidRPr="007B69FD" w:rsidRDefault="00B50BC4" w:rsidP="00FC60EA">
      <w:pPr>
        <w:pStyle w:val="Part2"/>
      </w:pPr>
      <w:r w:rsidRPr="007B69FD">
        <w:t>Part 2</w:t>
      </w:r>
    </w:p>
    <w:p w14:paraId="7D2658F6" w14:textId="5B83A7A9" w:rsidR="00B50BC4" w:rsidRPr="007B69FD" w:rsidRDefault="003947E5" w:rsidP="00FC60EA">
      <w:pPr>
        <w:pStyle w:val="Answerortell"/>
      </w:pPr>
      <w:r>
        <w:t>Answer the following questions from the specified verses.</w:t>
      </w:r>
    </w:p>
    <w:p w14:paraId="432FC0E4" w14:textId="15D55343" w:rsidR="00B50BC4" w:rsidRPr="007B69FD" w:rsidRDefault="001974FE" w:rsidP="0099152C">
      <w:pPr>
        <w:numPr>
          <w:ilvl w:val="0"/>
          <w:numId w:val="54"/>
        </w:numPr>
        <w:rPr>
          <w:sz w:val="20"/>
          <w:szCs w:val="20"/>
        </w:rPr>
      </w:pPr>
      <w:r w:rsidRPr="007B69FD">
        <w:rPr>
          <w:sz w:val="20"/>
          <w:szCs w:val="20"/>
        </w:rPr>
        <w:t xml:space="preserve">[2:1] </w:t>
      </w:r>
      <w:r w:rsidR="00450B32">
        <w:rPr>
          <w:sz w:val="20"/>
          <w:szCs w:val="20"/>
        </w:rPr>
        <w:tab/>
      </w:r>
      <w:r w:rsidRPr="007B69FD">
        <w:rPr>
          <w:sz w:val="20"/>
          <w:szCs w:val="20"/>
        </w:rPr>
        <w:t>What</w:t>
      </w:r>
      <w:r w:rsidR="00B50BC4" w:rsidRPr="007B69FD">
        <w:rPr>
          <w:sz w:val="20"/>
          <w:szCs w:val="20"/>
        </w:rPr>
        <w:t xml:space="preserve"> did Peter tell the Christians to put aside? </w:t>
      </w:r>
    </w:p>
    <w:p w14:paraId="1A07B77B" w14:textId="77777777" w:rsidR="00B50BC4" w:rsidRPr="007B69FD" w:rsidRDefault="00B50BC4" w:rsidP="00B50BC4">
      <w:pPr>
        <w:ind w:left="720"/>
        <w:rPr>
          <w:sz w:val="20"/>
          <w:szCs w:val="20"/>
        </w:rPr>
      </w:pPr>
      <w:r w:rsidRPr="007B69FD">
        <w:rPr>
          <w:sz w:val="20"/>
          <w:szCs w:val="20"/>
        </w:rPr>
        <w:t>Peter told them to put aside evil, deceit, hypocrisy, envy, and slander.</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w:numPr>
          <w:ilvl w:val="0"/>
          <w:numId w:val="54"/>
        </w:numPr>
        <w:rPr>
          <w:sz w:val="20"/>
          <w:szCs w:val="20"/>
        </w:rPr>
      </w:pPr>
      <w:r w:rsidRPr="007B69FD">
        <w:rPr>
          <w:sz w:val="20"/>
          <w:szCs w:val="20"/>
        </w:rPr>
        <w:t xml:space="preserve">[2:2] </w:t>
      </w:r>
      <w:r w:rsidR="00450B32">
        <w:rPr>
          <w:sz w:val="20"/>
          <w:szCs w:val="20"/>
        </w:rPr>
        <w:tab/>
      </w:r>
      <w:r w:rsidRPr="007B69FD">
        <w:rPr>
          <w:sz w:val="20"/>
          <w:szCs w:val="20"/>
        </w:rPr>
        <w:t>What</w:t>
      </w:r>
      <w:r w:rsidR="00B50BC4" w:rsidRPr="007B69FD">
        <w:rPr>
          <w:sz w:val="20"/>
          <w:szCs w:val="20"/>
        </w:rPr>
        <w:t xml:space="preserve"> did Peter tell them to do so that they would grow in salvation? </w:t>
      </w:r>
    </w:p>
    <w:p w14:paraId="42738741" w14:textId="77777777" w:rsidR="00B50BC4" w:rsidRPr="007B69FD" w:rsidRDefault="00B50BC4" w:rsidP="48114252">
      <w:pPr>
        <w:ind w:left="720"/>
        <w:rPr>
          <w:sz w:val="20"/>
          <w:szCs w:val="20"/>
          <w:lang w:val="en-US"/>
        </w:rPr>
      </w:pPr>
      <w:r w:rsidRPr="48114252">
        <w:rPr>
          <w:sz w:val="20"/>
          <w:szCs w:val="20"/>
          <w:lang w:val="en-US"/>
        </w:rPr>
        <w:t>He told them to greatly desire pure spiritual milk.</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w:numPr>
          <w:ilvl w:val="0"/>
          <w:numId w:val="54"/>
        </w:numPr>
        <w:rPr>
          <w:sz w:val="20"/>
          <w:szCs w:val="20"/>
        </w:rPr>
      </w:pPr>
      <w:r w:rsidRPr="007B69FD">
        <w:rPr>
          <w:sz w:val="20"/>
          <w:szCs w:val="20"/>
        </w:rPr>
        <w:t xml:space="preserve">[2:2-3] </w:t>
      </w:r>
      <w:r w:rsidR="00450B32">
        <w:rPr>
          <w:sz w:val="20"/>
          <w:szCs w:val="20"/>
        </w:rPr>
        <w:tab/>
        <w:t xml:space="preserve"> </w:t>
      </w:r>
      <w:r w:rsidRPr="007B69FD">
        <w:rPr>
          <w:sz w:val="20"/>
          <w:szCs w:val="20"/>
        </w:rPr>
        <w:t>What</w:t>
      </w:r>
      <w:r w:rsidR="00B50BC4" w:rsidRPr="007B69FD">
        <w:rPr>
          <w:sz w:val="20"/>
          <w:szCs w:val="20"/>
        </w:rPr>
        <w:t xml:space="preserve"> do you think Peter meant by pure spiritual milk? </w:t>
      </w:r>
    </w:p>
    <w:p w14:paraId="58F311C2" w14:textId="2F3B5208" w:rsidR="00B50BC4" w:rsidRPr="007B69FD" w:rsidRDefault="000C38A3" w:rsidP="48114252">
      <w:pPr>
        <w:ind w:left="720"/>
        <w:rPr>
          <w:color w:val="3C4043"/>
          <w:sz w:val="20"/>
          <w:szCs w:val="20"/>
          <w:lang w:val="en-US"/>
        </w:rPr>
      </w:pPr>
      <w:r w:rsidRPr="48114252">
        <w:rPr>
          <w:i/>
          <w:iCs/>
          <w:color w:val="000000" w:themeColor="text1"/>
          <w:sz w:val="20"/>
          <w:szCs w:val="20"/>
          <w:lang w:val="en-US"/>
        </w:rPr>
        <w:t>(Answer may vary.)</w:t>
      </w:r>
      <w:r w:rsidRPr="48114252">
        <w:rPr>
          <w:color w:val="000000" w:themeColor="text1"/>
          <w:sz w:val="20"/>
          <w:szCs w:val="20"/>
          <w:lang w:val="en-US"/>
        </w:rPr>
        <w:t xml:space="preserve"> </w:t>
      </w:r>
      <w:r w:rsidR="00B50BC4" w:rsidRPr="48114252">
        <w:rPr>
          <w:color w:val="3C4043"/>
          <w:sz w:val="20"/>
          <w:szCs w:val="20"/>
          <w:lang w:val="en-US"/>
        </w:rPr>
        <w:t xml:space="preserve">Perhaps he meant the teaching about the Lord or the word of God. Or perhaps he meant attitudes that contrasted with the attitudes listed in </w:t>
      </w:r>
      <w:r w:rsidR="00AE1EEB" w:rsidRPr="48114252">
        <w:rPr>
          <w:color w:val="3C4043"/>
          <w:sz w:val="20"/>
          <w:szCs w:val="20"/>
          <w:lang w:val="en-US"/>
        </w:rPr>
        <w:t xml:space="preserve">verse </w:t>
      </w:r>
      <w:r w:rsidR="00B50BC4" w:rsidRPr="48114252">
        <w:rPr>
          <w:color w:val="3C4043"/>
          <w:sz w:val="20"/>
          <w:szCs w:val="20"/>
          <w:lang w:val="en-US"/>
        </w:rPr>
        <w:t>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had people rejected? </w:t>
      </w:r>
    </w:p>
    <w:p w14:paraId="4E71BA64" w14:textId="77777777" w:rsidR="00B50BC4" w:rsidRPr="007B69FD" w:rsidRDefault="00B50BC4" w:rsidP="00B50BC4">
      <w:pPr>
        <w:ind w:left="720"/>
        <w:rPr>
          <w:sz w:val="20"/>
          <w:szCs w:val="20"/>
        </w:rPr>
      </w:pPr>
      <w:r w:rsidRPr="007B69FD">
        <w:rPr>
          <w:sz w:val="20"/>
          <w:szCs w:val="20"/>
        </w:rPr>
        <w:t>They had rejected the one who is a living stone.</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do you think this living stone is? </w:t>
      </w:r>
    </w:p>
    <w:p w14:paraId="53242031" w14:textId="3C8AFE2E" w:rsidR="00B50BC4" w:rsidRPr="007B69FD" w:rsidRDefault="00AE1EEB" w:rsidP="00B50BC4">
      <w:pPr>
        <w:ind w:left="720"/>
        <w:rPr>
          <w:sz w:val="20"/>
          <w:szCs w:val="20"/>
        </w:rPr>
      </w:pPr>
      <w:r w:rsidRPr="007B69FD">
        <w:rPr>
          <w:sz w:val="20"/>
          <w:szCs w:val="20"/>
        </w:rPr>
        <w:t>Because Jesus is the one that was rejected, t</w:t>
      </w:r>
      <w:r w:rsidR="00B50BC4" w:rsidRPr="007B69FD">
        <w:rPr>
          <w:sz w:val="20"/>
          <w:szCs w:val="20"/>
        </w:rPr>
        <w:t>his living stone is Jesus Christ.</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w:numPr>
          <w:ilvl w:val="0"/>
          <w:numId w:val="54"/>
        </w:numPr>
        <w:rPr>
          <w:sz w:val="20"/>
          <w:szCs w:val="20"/>
        </w:rPr>
      </w:pPr>
      <w:r w:rsidRPr="007B69FD">
        <w:rPr>
          <w:sz w:val="20"/>
          <w:szCs w:val="20"/>
        </w:rPr>
        <w:t xml:space="preserve">[2:5] </w:t>
      </w:r>
      <w:r w:rsidR="00450B32">
        <w:rPr>
          <w:sz w:val="20"/>
          <w:szCs w:val="20"/>
        </w:rPr>
        <w:tab/>
      </w:r>
      <w:r w:rsidRPr="007B69FD">
        <w:rPr>
          <w:sz w:val="20"/>
          <w:szCs w:val="20"/>
        </w:rPr>
        <w:t>What</w:t>
      </w:r>
      <w:r w:rsidR="00B50BC4" w:rsidRPr="007B69FD">
        <w:rPr>
          <w:sz w:val="20"/>
          <w:szCs w:val="20"/>
        </w:rPr>
        <w:t xml:space="preserve"> did Peter say about the Christians in </w:t>
      </w:r>
      <w:r w:rsidR="00AE1EEB" w:rsidRPr="007B69FD">
        <w:rPr>
          <w:sz w:val="20"/>
          <w:szCs w:val="20"/>
        </w:rPr>
        <w:t xml:space="preserve">verse 5? </w:t>
      </w:r>
    </w:p>
    <w:p w14:paraId="00C991DB" w14:textId="5825D71D" w:rsidR="00B50BC4" w:rsidRPr="007B69FD" w:rsidRDefault="00B50BC4" w:rsidP="48114252">
      <w:pPr>
        <w:ind w:left="720"/>
        <w:rPr>
          <w:sz w:val="20"/>
          <w:szCs w:val="20"/>
          <w:lang w:val="en-US"/>
        </w:rPr>
      </w:pPr>
      <w:r w:rsidRPr="48114252">
        <w:rPr>
          <w:sz w:val="20"/>
          <w:szCs w:val="20"/>
          <w:lang w:val="en-US"/>
        </w:rPr>
        <w:t>Peter said they were like living stones</w:t>
      </w:r>
      <w:r w:rsidR="00AE1EEB" w:rsidRPr="48114252">
        <w:rPr>
          <w:sz w:val="20"/>
          <w:szCs w:val="20"/>
          <w:lang w:val="en-US"/>
        </w:rPr>
        <w:t>. T</w:t>
      </w:r>
      <w:r w:rsidRPr="48114252">
        <w:rPr>
          <w:sz w:val="20"/>
          <w:szCs w:val="20"/>
          <w:lang w:val="en-US"/>
        </w:rPr>
        <w:t>hey were being built to be a spiritual house</w:t>
      </w:r>
      <w:r w:rsidR="006355F6" w:rsidRPr="48114252">
        <w:rPr>
          <w:sz w:val="20"/>
          <w:szCs w:val="20"/>
          <w:lang w:val="en-US"/>
        </w:rPr>
        <w:t>, and</w:t>
      </w:r>
      <w:r w:rsidR="00AE1EEB" w:rsidRPr="48114252">
        <w:rPr>
          <w:sz w:val="20"/>
          <w:szCs w:val="20"/>
          <w:lang w:val="en-US"/>
        </w:rPr>
        <w:t xml:space="preserve"> </w:t>
      </w:r>
      <w:r w:rsidRPr="48114252">
        <w:rPr>
          <w:sz w:val="20"/>
          <w:szCs w:val="20"/>
          <w:lang w:val="en-US"/>
        </w:rPr>
        <w:t>to be a holy priesthood.</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w:numPr>
          <w:ilvl w:val="0"/>
          <w:numId w:val="54"/>
        </w:numPr>
        <w:rPr>
          <w:sz w:val="20"/>
          <w:szCs w:val="20"/>
          <w:lang w:val="en-US"/>
        </w:rPr>
      </w:pPr>
      <w:r w:rsidRPr="48114252">
        <w:rPr>
          <w:sz w:val="20"/>
          <w:szCs w:val="20"/>
          <w:lang w:val="en-US"/>
        </w:rPr>
        <w:t xml:space="preserve">[2:6] </w:t>
      </w:r>
      <w:r w:rsidR="00450B32">
        <w:rPr>
          <w:sz w:val="20"/>
          <w:szCs w:val="20"/>
          <w:lang w:val="en-US"/>
        </w:rPr>
        <w:tab/>
      </w:r>
      <w:r w:rsidRPr="48114252">
        <w:rPr>
          <w:sz w:val="20"/>
          <w:szCs w:val="20"/>
          <w:lang w:val="en-US"/>
        </w:rPr>
        <w:t>Who</w:t>
      </w:r>
      <w:r w:rsidR="00B50BC4" w:rsidRPr="48114252">
        <w:rPr>
          <w:sz w:val="20"/>
          <w:szCs w:val="20"/>
          <w:lang w:val="en-US"/>
        </w:rPr>
        <w:t xml:space="preserve"> do you think laid a cornerstone in Zion? </w:t>
      </w:r>
    </w:p>
    <w:p w14:paraId="075F8D61" w14:textId="45C4DA06" w:rsidR="00B50BC4" w:rsidRPr="007B69FD" w:rsidRDefault="00AE1EEB" w:rsidP="48114252">
      <w:pPr>
        <w:ind w:left="720"/>
        <w:rPr>
          <w:sz w:val="20"/>
          <w:szCs w:val="20"/>
          <w:lang w:val="en-US"/>
        </w:rPr>
      </w:pPr>
      <w:r w:rsidRPr="48114252">
        <w:rPr>
          <w:sz w:val="20"/>
          <w:szCs w:val="20"/>
          <w:lang w:val="en-US"/>
        </w:rPr>
        <w:t xml:space="preserve">It is evident from the passage that </w:t>
      </w:r>
      <w:r w:rsidR="00B50BC4" w:rsidRPr="48114252">
        <w:rPr>
          <w:sz w:val="20"/>
          <w:szCs w:val="20"/>
          <w:lang w:val="en-US"/>
        </w:rPr>
        <w:t>God laid it.</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w:numPr>
          <w:ilvl w:val="0"/>
          <w:numId w:val="54"/>
        </w:numPr>
        <w:rPr>
          <w:sz w:val="20"/>
          <w:szCs w:val="20"/>
          <w:lang w:val="en-US"/>
        </w:rPr>
      </w:pPr>
      <w:r w:rsidRPr="48114252">
        <w:rPr>
          <w:sz w:val="20"/>
          <w:szCs w:val="20"/>
          <w:lang w:val="en-US"/>
        </w:rPr>
        <w:t xml:space="preserve">[2:6] </w:t>
      </w:r>
      <w:r w:rsidR="00450B32">
        <w:rPr>
          <w:sz w:val="20"/>
          <w:szCs w:val="20"/>
          <w:lang w:val="en-US"/>
        </w:rPr>
        <w:tab/>
      </w:r>
      <w:r w:rsidRPr="48114252">
        <w:rPr>
          <w:sz w:val="20"/>
          <w:szCs w:val="20"/>
          <w:lang w:val="en-US"/>
        </w:rPr>
        <w:t>Who</w:t>
      </w:r>
      <w:r w:rsidR="00B50BC4" w:rsidRPr="48114252">
        <w:rPr>
          <w:sz w:val="20"/>
          <w:szCs w:val="20"/>
          <w:lang w:val="en-US"/>
        </w:rPr>
        <w:t xml:space="preserve"> do you think this chosen and valuable cornerstone represents?</w:t>
      </w:r>
      <w:r w:rsidR="00503EAA" w:rsidRPr="48114252">
        <w:rPr>
          <w:sz w:val="20"/>
          <w:szCs w:val="20"/>
          <w:lang w:val="en-US"/>
        </w:rPr>
        <w:t xml:space="preserve"> </w:t>
      </w:r>
    </w:p>
    <w:p w14:paraId="52CBD835" w14:textId="7A9C2687" w:rsidR="00B50BC4" w:rsidRPr="007B69FD" w:rsidRDefault="00B50BC4" w:rsidP="48114252">
      <w:pPr>
        <w:ind w:left="720"/>
        <w:rPr>
          <w:sz w:val="20"/>
          <w:szCs w:val="20"/>
          <w:lang w:val="en-US"/>
        </w:rPr>
      </w:pPr>
      <w:r w:rsidRPr="48114252">
        <w:rPr>
          <w:sz w:val="20"/>
          <w:szCs w:val="20"/>
          <w:lang w:val="en-US"/>
        </w:rPr>
        <w:t xml:space="preserve">It </w:t>
      </w:r>
      <w:r w:rsidR="00AE1EEB" w:rsidRPr="48114252">
        <w:rPr>
          <w:sz w:val="20"/>
          <w:szCs w:val="20"/>
          <w:lang w:val="en-US"/>
        </w:rPr>
        <w:t xml:space="preserve">is evident from the passage that it </w:t>
      </w:r>
      <w:r w:rsidRPr="48114252">
        <w:rPr>
          <w:sz w:val="20"/>
          <w:szCs w:val="20"/>
          <w:lang w:val="en-US"/>
        </w:rPr>
        <w:t>represents Jesus Christ.</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w:numPr>
          <w:ilvl w:val="0"/>
          <w:numId w:val="54"/>
        </w:numPr>
        <w:rPr>
          <w:sz w:val="20"/>
          <w:szCs w:val="20"/>
        </w:rPr>
      </w:pPr>
      <w:r w:rsidRPr="007B69FD">
        <w:rPr>
          <w:sz w:val="20"/>
          <w:szCs w:val="20"/>
        </w:rPr>
        <w:t xml:space="preserve">[2:6] </w:t>
      </w:r>
      <w:r w:rsidR="00450B32">
        <w:rPr>
          <w:sz w:val="20"/>
          <w:szCs w:val="20"/>
        </w:rPr>
        <w:tab/>
      </w:r>
      <w:r w:rsidRPr="007B69FD">
        <w:rPr>
          <w:sz w:val="20"/>
          <w:szCs w:val="20"/>
        </w:rPr>
        <w:t>Who</w:t>
      </w:r>
      <w:r w:rsidR="00B50BC4" w:rsidRPr="007B69FD">
        <w:rPr>
          <w:sz w:val="20"/>
          <w:szCs w:val="20"/>
        </w:rPr>
        <w:t xml:space="preserve"> will not be ashamed? </w:t>
      </w:r>
    </w:p>
    <w:p w14:paraId="474096E6" w14:textId="77777777" w:rsidR="00B50BC4" w:rsidRPr="007B69FD" w:rsidRDefault="00B50BC4" w:rsidP="00B50BC4">
      <w:pPr>
        <w:ind w:left="720"/>
        <w:rPr>
          <w:sz w:val="20"/>
          <w:szCs w:val="20"/>
        </w:rPr>
      </w:pPr>
      <w:r w:rsidRPr="007B69FD">
        <w:rPr>
          <w:sz w:val="20"/>
          <w:szCs w:val="20"/>
        </w:rPr>
        <w:t>Whoever believes in Jesus Christ (the chosen and valuable cornerstone) will never be ashamed.</w:t>
      </w:r>
    </w:p>
    <w:p w14:paraId="0D42E55B" w14:textId="77777777" w:rsidR="00503EAA" w:rsidRPr="007B69FD" w:rsidRDefault="00503EAA" w:rsidP="00503EAA">
      <w:pPr>
        <w:pStyle w:val="Continuedline"/>
      </w:pPr>
      <w:r w:rsidRPr="007B69FD">
        <w:lastRenderedPageBreak/>
        <w:t>1 Peter 2:1-12 continued</w:t>
      </w:r>
    </w:p>
    <w:p w14:paraId="4C3E4B7F" w14:textId="77777777" w:rsidR="00B50BC4" w:rsidRPr="007B69FD" w:rsidRDefault="00B50BC4" w:rsidP="006355F6">
      <w:pPr>
        <w:rPr>
          <w:sz w:val="20"/>
          <w:szCs w:val="20"/>
        </w:rPr>
      </w:pPr>
    </w:p>
    <w:p w14:paraId="0CE31909" w14:textId="59288798" w:rsidR="00B50BC4" w:rsidRPr="007B69FD" w:rsidRDefault="001974FE" w:rsidP="0099152C">
      <w:pPr>
        <w:numPr>
          <w:ilvl w:val="0"/>
          <w:numId w:val="54"/>
        </w:numPr>
        <w:rPr>
          <w:sz w:val="20"/>
          <w:szCs w:val="20"/>
          <w:lang w:val="en-US"/>
        </w:rPr>
      </w:pPr>
      <w:r w:rsidRPr="48114252">
        <w:rPr>
          <w:sz w:val="20"/>
          <w:szCs w:val="20"/>
          <w:lang w:val="en-US"/>
        </w:rPr>
        <w:t xml:space="preserve">[2:7] </w:t>
      </w:r>
      <w:r w:rsidR="00450B32">
        <w:rPr>
          <w:sz w:val="20"/>
          <w:szCs w:val="20"/>
          <w:lang w:val="en-US"/>
        </w:rPr>
        <w:tab/>
      </w:r>
      <w:r w:rsidRPr="48114252">
        <w:rPr>
          <w:sz w:val="20"/>
          <w:szCs w:val="20"/>
          <w:lang w:val="en-US"/>
        </w:rPr>
        <w:t>What</w:t>
      </w:r>
      <w:r w:rsidR="00B50BC4" w:rsidRPr="48114252">
        <w:rPr>
          <w:sz w:val="20"/>
          <w:szCs w:val="20"/>
          <w:lang w:val="en-US"/>
        </w:rPr>
        <w:t xml:space="preserve"> was the builders' attitude toward the stone?  </w:t>
      </w:r>
    </w:p>
    <w:p w14:paraId="7F443632" w14:textId="77777777" w:rsidR="00B50BC4" w:rsidRPr="007B69FD" w:rsidRDefault="00B50BC4" w:rsidP="00B50BC4">
      <w:pPr>
        <w:ind w:left="720"/>
        <w:rPr>
          <w:sz w:val="20"/>
          <w:szCs w:val="20"/>
        </w:rPr>
      </w:pPr>
      <w:r w:rsidRPr="007B69FD">
        <w:rPr>
          <w:sz w:val="20"/>
          <w:szCs w:val="20"/>
        </w:rPr>
        <w:t>They rejected it.</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w:numPr>
          <w:ilvl w:val="0"/>
          <w:numId w:val="54"/>
        </w:numPr>
        <w:rPr>
          <w:sz w:val="20"/>
          <w:szCs w:val="20"/>
        </w:rPr>
      </w:pPr>
      <w:r w:rsidRPr="007B69FD">
        <w:rPr>
          <w:sz w:val="20"/>
          <w:szCs w:val="20"/>
        </w:rPr>
        <w:t xml:space="preserve">[2:7-8] </w:t>
      </w:r>
      <w:r w:rsidR="00450B32">
        <w:rPr>
          <w:sz w:val="20"/>
          <w:szCs w:val="20"/>
        </w:rPr>
        <w:tab/>
      </w:r>
      <w:r w:rsidRPr="007B69FD">
        <w:rPr>
          <w:sz w:val="20"/>
          <w:szCs w:val="20"/>
        </w:rPr>
        <w:t>How</w:t>
      </w:r>
      <w:r w:rsidR="00B50BC4" w:rsidRPr="007B69FD">
        <w:rPr>
          <w:sz w:val="20"/>
          <w:szCs w:val="20"/>
        </w:rPr>
        <w:t xml:space="preserve"> did those who did not believe stumble? </w:t>
      </w:r>
    </w:p>
    <w:p w14:paraId="55B083A1" w14:textId="77777777" w:rsidR="00B50BC4" w:rsidRPr="007B69FD" w:rsidRDefault="00B50BC4" w:rsidP="00B50BC4">
      <w:pPr>
        <w:ind w:left="720"/>
        <w:rPr>
          <w:sz w:val="20"/>
          <w:szCs w:val="20"/>
        </w:rPr>
      </w:pPr>
      <w:r w:rsidRPr="007B69FD">
        <w:rPr>
          <w:sz w:val="20"/>
          <w:szCs w:val="20"/>
        </w:rPr>
        <w:t>They stumbled by disobeying the word.</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w:numPr>
          <w:ilvl w:val="0"/>
          <w:numId w:val="54"/>
        </w:numPr>
        <w:rPr>
          <w:sz w:val="20"/>
          <w:szCs w:val="20"/>
        </w:rPr>
      </w:pPr>
      <w:r w:rsidRPr="007B69FD">
        <w:rPr>
          <w:sz w:val="20"/>
          <w:szCs w:val="20"/>
        </w:rPr>
        <w:t xml:space="preserve">[2:9] </w:t>
      </w:r>
      <w:r w:rsidR="00450B32">
        <w:rPr>
          <w:sz w:val="20"/>
          <w:szCs w:val="20"/>
        </w:rPr>
        <w:tab/>
      </w:r>
      <w:r w:rsidRPr="007B69FD">
        <w:rPr>
          <w:sz w:val="20"/>
          <w:szCs w:val="20"/>
        </w:rPr>
        <w:t>Why</w:t>
      </w:r>
      <w:r w:rsidR="00B50BC4" w:rsidRPr="007B69FD">
        <w:rPr>
          <w:sz w:val="20"/>
          <w:szCs w:val="20"/>
        </w:rPr>
        <w:t xml:space="preserve"> were the believers a chosen race, a royal priesthood, a holy nation, and a people for God's possession? </w:t>
      </w:r>
    </w:p>
    <w:p w14:paraId="7C2E95B5" w14:textId="77777777" w:rsidR="00B50BC4" w:rsidRPr="007B69FD" w:rsidRDefault="00B50BC4" w:rsidP="00B50BC4">
      <w:pPr>
        <w:ind w:left="720"/>
        <w:rPr>
          <w:sz w:val="20"/>
          <w:szCs w:val="20"/>
        </w:rPr>
      </w:pPr>
      <w:r w:rsidRPr="007B69FD">
        <w:rPr>
          <w:sz w:val="20"/>
          <w:szCs w:val="20"/>
        </w:rPr>
        <w:t>They were these things so that they might announce the wonderful actions of God.</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w:numPr>
          <w:ilvl w:val="0"/>
          <w:numId w:val="54"/>
        </w:numPr>
        <w:rPr>
          <w:sz w:val="20"/>
          <w:szCs w:val="20"/>
        </w:rPr>
      </w:pPr>
      <w:r w:rsidRPr="007B69FD">
        <w:rPr>
          <w:sz w:val="20"/>
          <w:szCs w:val="20"/>
        </w:rPr>
        <w:t xml:space="preserve">[2:10] </w:t>
      </w:r>
      <w:r w:rsidR="00450B32">
        <w:rPr>
          <w:sz w:val="20"/>
          <w:szCs w:val="20"/>
        </w:rPr>
        <w:tab/>
      </w:r>
      <w:r w:rsidRPr="007B69FD">
        <w:rPr>
          <w:sz w:val="20"/>
          <w:szCs w:val="20"/>
        </w:rPr>
        <w:t>What</w:t>
      </w:r>
      <w:r w:rsidR="00B50BC4" w:rsidRPr="007B69FD">
        <w:rPr>
          <w:sz w:val="20"/>
          <w:szCs w:val="20"/>
        </w:rPr>
        <w:t xml:space="preserve"> did Peter remind Christians about in </w:t>
      </w:r>
      <w:r w:rsidR="000C38A3" w:rsidRPr="007B69FD">
        <w:rPr>
          <w:sz w:val="20"/>
          <w:szCs w:val="20"/>
        </w:rPr>
        <w:t xml:space="preserve">verse </w:t>
      </w:r>
      <w:r w:rsidR="00B50BC4" w:rsidRPr="007B69FD">
        <w:rPr>
          <w:sz w:val="20"/>
          <w:szCs w:val="20"/>
        </w:rPr>
        <w:t>10?</w:t>
      </w:r>
      <w:r w:rsidR="000C38A3" w:rsidRPr="007B69FD">
        <w:rPr>
          <w:sz w:val="20"/>
          <w:szCs w:val="20"/>
        </w:rPr>
        <w:t xml:space="preserve"> </w:t>
      </w:r>
    </w:p>
    <w:p w14:paraId="16B70202" w14:textId="77777777" w:rsidR="00B50BC4" w:rsidRPr="007B69FD" w:rsidRDefault="00B50BC4" w:rsidP="00B50BC4">
      <w:pPr>
        <w:ind w:left="720"/>
        <w:rPr>
          <w:sz w:val="20"/>
          <w:szCs w:val="20"/>
        </w:rPr>
      </w:pPr>
      <w:r w:rsidRPr="007B69FD">
        <w:rPr>
          <w:sz w:val="20"/>
          <w:szCs w:val="20"/>
        </w:rPr>
        <w:t xml:space="preserve">At one time they were not the people of God, but now they were the people of God and had received God’s mercy. </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Why</w:t>
      </w:r>
      <w:r w:rsidR="00B50BC4" w:rsidRPr="007B69FD">
        <w:rPr>
          <w:sz w:val="20"/>
          <w:szCs w:val="20"/>
        </w:rPr>
        <w:t xml:space="preserve"> do you think Peter referred to these Christians as foreigners and exiles? </w:t>
      </w:r>
    </w:p>
    <w:p w14:paraId="446DBD45" w14:textId="5BBCA038" w:rsidR="00B50BC4" w:rsidRPr="007B69FD" w:rsidRDefault="000C38A3" w:rsidP="00B50BC4">
      <w:pPr>
        <w:ind w:left="720"/>
        <w:rPr>
          <w:sz w:val="20"/>
          <w:szCs w:val="20"/>
        </w:rPr>
      </w:pPr>
      <w:r w:rsidRPr="007B69FD">
        <w:rPr>
          <w:i/>
          <w:iCs/>
          <w:sz w:val="20"/>
          <w:szCs w:val="20"/>
        </w:rPr>
        <w:t>(Answer may vary.)</w:t>
      </w:r>
      <w:r w:rsidRPr="007B69FD">
        <w:rPr>
          <w:sz w:val="20"/>
          <w:szCs w:val="20"/>
        </w:rPr>
        <w:t xml:space="preserve"> </w:t>
      </w:r>
      <w:r w:rsidR="00B50BC4" w:rsidRPr="007B69FD">
        <w:rPr>
          <w:sz w:val="20"/>
          <w:szCs w:val="20"/>
        </w:rPr>
        <w:t xml:space="preserve">He </w:t>
      </w:r>
      <w:r w:rsidR="00845102" w:rsidRPr="007B69FD">
        <w:rPr>
          <w:sz w:val="20"/>
          <w:szCs w:val="20"/>
        </w:rPr>
        <w:t>may have</w:t>
      </w:r>
      <w:r w:rsidRPr="007B69FD">
        <w:rPr>
          <w:sz w:val="20"/>
          <w:szCs w:val="20"/>
        </w:rPr>
        <w:t xml:space="preserve"> </w:t>
      </w:r>
      <w:r w:rsidR="00B50BC4" w:rsidRPr="007B69FD">
        <w:rPr>
          <w:sz w:val="20"/>
          <w:szCs w:val="20"/>
        </w:rPr>
        <w:t>referred to them this way because they were driven out from their homeland.</w:t>
      </w:r>
      <w:r w:rsidRPr="007B69FD">
        <w:rPr>
          <w:sz w:val="20"/>
          <w:szCs w:val="20"/>
        </w:rPr>
        <w:t xml:space="preserve"> </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did Peter say about fleshly desires? </w:t>
      </w:r>
    </w:p>
    <w:p w14:paraId="141D06CC" w14:textId="77777777" w:rsidR="00B50BC4" w:rsidRPr="007B69FD" w:rsidRDefault="00B50BC4" w:rsidP="00B50BC4">
      <w:pPr>
        <w:ind w:left="720"/>
        <w:rPr>
          <w:sz w:val="20"/>
          <w:szCs w:val="20"/>
        </w:rPr>
      </w:pPr>
      <w:r w:rsidRPr="007B69FD">
        <w:rPr>
          <w:sz w:val="20"/>
          <w:szCs w:val="20"/>
        </w:rPr>
        <w:t>Fleshly desires fight against the soul of the Christian.</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do you think Peter meant by fleshly desires? </w:t>
      </w:r>
    </w:p>
    <w:p w14:paraId="2DEA3C71" w14:textId="0FC78DC6" w:rsidR="00B50BC4" w:rsidRPr="007B69FD" w:rsidRDefault="00E56543" w:rsidP="48114252">
      <w:pPr>
        <w:ind w:left="720"/>
        <w:rPr>
          <w:sz w:val="20"/>
          <w:szCs w:val="20"/>
          <w:lang w:val="en-US"/>
        </w:rPr>
      </w:pPr>
      <w:r w:rsidRPr="48114252">
        <w:rPr>
          <w:sz w:val="20"/>
          <w:szCs w:val="20"/>
          <w:lang w:val="en-US"/>
        </w:rPr>
        <w:t>Because they fight against Christians’ souls, this indicates that h</w:t>
      </w:r>
      <w:r w:rsidR="00B50BC4" w:rsidRPr="48114252">
        <w:rPr>
          <w:sz w:val="20"/>
          <w:szCs w:val="20"/>
          <w:lang w:val="en-US"/>
        </w:rPr>
        <w:t xml:space="preserve">e was referring to sinful things that people </w:t>
      </w:r>
      <w:r w:rsidRPr="48114252">
        <w:rPr>
          <w:sz w:val="20"/>
          <w:szCs w:val="20"/>
          <w:lang w:val="en-US"/>
        </w:rPr>
        <w:t>want</w:t>
      </w:r>
      <w:r w:rsidR="00B50BC4" w:rsidRPr="48114252">
        <w:rPr>
          <w:sz w:val="20"/>
          <w:szCs w:val="20"/>
          <w:lang w:val="en-US"/>
        </w:rPr>
        <w:t xml:space="preserve"> to do.</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w:numPr>
          <w:ilvl w:val="0"/>
          <w:numId w:val="54"/>
        </w:numPr>
        <w:rPr>
          <w:sz w:val="20"/>
          <w:szCs w:val="20"/>
        </w:rPr>
      </w:pPr>
      <w:r w:rsidRPr="007B69FD">
        <w:rPr>
          <w:sz w:val="20"/>
          <w:szCs w:val="20"/>
        </w:rPr>
        <w:t xml:space="preserve">[2:12] </w:t>
      </w:r>
      <w:r w:rsidR="00450B32">
        <w:rPr>
          <w:sz w:val="20"/>
          <w:szCs w:val="20"/>
        </w:rPr>
        <w:tab/>
      </w:r>
      <w:r w:rsidRPr="007B69FD">
        <w:rPr>
          <w:sz w:val="20"/>
          <w:szCs w:val="20"/>
        </w:rPr>
        <w:t>What</w:t>
      </w:r>
      <w:r w:rsidR="00B50BC4" w:rsidRPr="007B69FD">
        <w:rPr>
          <w:sz w:val="20"/>
          <w:szCs w:val="20"/>
        </w:rPr>
        <w:t xml:space="preserve"> did Peter say about Christians’ conduct in </w:t>
      </w:r>
      <w:r w:rsidR="00E56543" w:rsidRPr="007B69FD">
        <w:rPr>
          <w:sz w:val="20"/>
          <w:szCs w:val="20"/>
        </w:rPr>
        <w:t xml:space="preserve">verse 12? </w:t>
      </w:r>
    </w:p>
    <w:p w14:paraId="67CF46BE" w14:textId="77777777" w:rsidR="00B50BC4" w:rsidRPr="007B69FD" w:rsidRDefault="00B50BC4" w:rsidP="00B50BC4">
      <w:pPr>
        <w:ind w:left="720"/>
        <w:rPr>
          <w:sz w:val="20"/>
          <w:szCs w:val="20"/>
        </w:rPr>
      </w:pPr>
      <w:r w:rsidRPr="007B69FD">
        <w:rPr>
          <w:sz w:val="20"/>
          <w:szCs w:val="20"/>
        </w:rPr>
        <w:t>Peter said that their conduct should be honorable.</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w:numPr>
          <w:ilvl w:val="0"/>
          <w:numId w:val="54"/>
        </w:numPr>
        <w:rPr>
          <w:sz w:val="20"/>
          <w:szCs w:val="20"/>
        </w:rPr>
      </w:pPr>
      <w:r w:rsidRPr="007B69FD">
        <w:rPr>
          <w:sz w:val="20"/>
          <w:szCs w:val="20"/>
        </w:rPr>
        <w:t>[2:12]</w:t>
      </w:r>
      <w:r>
        <w:rPr>
          <w:sz w:val="20"/>
          <w:szCs w:val="20"/>
        </w:rPr>
        <w:t xml:space="preserve"> </w:t>
      </w:r>
      <w:r w:rsidR="00450B32">
        <w:rPr>
          <w:sz w:val="20"/>
          <w:szCs w:val="20"/>
        </w:rPr>
        <w:tab/>
      </w:r>
      <w:r w:rsidR="00B50BC4" w:rsidRPr="007B69FD">
        <w:rPr>
          <w:sz w:val="20"/>
          <w:szCs w:val="20"/>
        </w:rPr>
        <w:t xml:space="preserve">What was Peter’s reason for telling Christians to behave honorably among the Gentiles? </w:t>
      </w:r>
    </w:p>
    <w:p w14:paraId="56B310A9" w14:textId="2FA99C06" w:rsidR="00B50BC4" w:rsidRPr="007B69FD" w:rsidRDefault="00B50BC4" w:rsidP="00450B32">
      <w:pPr>
        <w:ind w:left="720"/>
        <w:rPr>
          <w:sz w:val="20"/>
          <w:szCs w:val="20"/>
        </w:rPr>
      </w:pPr>
      <w:r w:rsidRPr="007B69FD">
        <w:rPr>
          <w:sz w:val="20"/>
          <w:szCs w:val="20"/>
        </w:rPr>
        <w:t>He told them to do this so that those who might speak of them as having done evil would see their good behavior and give glory to God.</w:t>
      </w:r>
    </w:p>
    <w:p w14:paraId="2E930600" w14:textId="77777777" w:rsidR="00B50BC4" w:rsidRPr="007B69FD" w:rsidRDefault="00B50BC4" w:rsidP="00B50BC4">
      <w:pPr>
        <w:spacing w:before="240" w:after="240"/>
        <w:rPr>
          <w:sz w:val="20"/>
          <w:szCs w:val="20"/>
        </w:rPr>
      </w:pPr>
      <w:r w:rsidRPr="007B69FD">
        <w:rPr>
          <w:b/>
          <w:sz w:val="20"/>
          <w:szCs w:val="20"/>
        </w:rPr>
        <w:t>Comment Section:</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w:pStyle w:val="Heading1"/>
        <w:keepNext w:val="0"/>
        <w:keepLines w:val="0"/>
        <w:spacing w:before="480"/>
        <w:rPr>
          <w:b/>
          <w:bCs/>
          <w:szCs w:val="44"/>
        </w:rPr>
      </w:pPr>
      <w:bookmarkStart w:id="95" w:name="_603tbm5nvihr" w:colFirst="0" w:colLast="0"/>
      <w:bookmarkStart w:id="96" w:name="_Toc166194289"/>
      <w:bookmarkEnd w:id="95"/>
      <w:r w:rsidRPr="007B69FD">
        <w:rPr>
          <w:b/>
          <w:bCs/>
          <w:szCs w:val="44"/>
        </w:rPr>
        <w:lastRenderedPageBreak/>
        <w:t>1 Peter 2:13-25</w:t>
      </w:r>
      <w:bookmarkEnd w:id="96"/>
    </w:p>
    <w:p w14:paraId="6875E6AB" w14:textId="77777777" w:rsidR="00170DC8" w:rsidRPr="00170DC8" w:rsidRDefault="00170DC8" w:rsidP="00170DC8">
      <w:pPr>
        <w:pStyle w:val="Background"/>
        <w:rPr>
          <w:b/>
          <w:bCs w:val="0"/>
          <w:i/>
          <w:iCs/>
        </w:rPr>
      </w:pPr>
      <w:r w:rsidRPr="00170DC8">
        <w:rPr>
          <w:b/>
          <w:bCs w:val="0"/>
          <w:i/>
          <w:iCs/>
        </w:rPr>
        <w:t>Read the passage.</w:t>
      </w:r>
    </w:p>
    <w:p w14:paraId="1F37B57F" w14:textId="77777777" w:rsidR="00B50BC4" w:rsidRPr="007B69FD" w:rsidRDefault="00B50BC4" w:rsidP="00FC60EA">
      <w:pPr>
        <w:pStyle w:val="Part1"/>
      </w:pPr>
      <w:r w:rsidRPr="007B69FD">
        <w:t>Part 1</w:t>
      </w:r>
    </w:p>
    <w:p w14:paraId="373A9EEE" w14:textId="22081589" w:rsidR="00B50BC4" w:rsidRPr="007B69FD" w:rsidRDefault="00B50BC4" w:rsidP="00FC60EA">
      <w:pPr>
        <w:pStyle w:val="Answerortell"/>
      </w:pPr>
      <w:r w:rsidRPr="007B69FD">
        <w:t xml:space="preserve">Tell in your own words what you just read in </w:t>
      </w:r>
      <w:r w:rsidR="003947E5">
        <w:t>this passage</w:t>
      </w:r>
      <w:r w:rsidRPr="007B69FD">
        <w:t>.</w:t>
      </w:r>
    </w:p>
    <w:p w14:paraId="5EEFE979" w14:textId="6D643439" w:rsidR="00B50BC4" w:rsidRPr="007B69FD" w:rsidRDefault="001974FE" w:rsidP="00FC60EA">
      <w:pPr>
        <w:pStyle w:val="Checklist"/>
      </w:pPr>
      <w:r w:rsidRPr="48114252">
        <w:rPr>
          <w:lang w:val="en-US"/>
        </w:rPr>
        <w:t>Peter</w:t>
      </w:r>
      <w:r w:rsidR="00B50BC4" w:rsidRPr="48114252">
        <w:rPr>
          <w:lang w:val="en-US"/>
        </w:rPr>
        <w:t xml:space="preserve"> told the Christians to submit to their human leaders. </w:t>
      </w:r>
      <w:r w:rsidR="00450B32" w:rsidRPr="48114252">
        <w:rPr>
          <w:lang w:val="en-US"/>
        </w:rPr>
        <w:t>[2:13-14]</w:t>
      </w:r>
    </w:p>
    <w:p w14:paraId="34DCBF11" w14:textId="06839DB9" w:rsidR="00B50BC4" w:rsidRPr="007B69FD" w:rsidRDefault="00B50BC4" w:rsidP="00FC60EA">
      <w:pPr>
        <w:pStyle w:val="Checklist"/>
      </w:pPr>
      <w:r w:rsidRPr="48114252">
        <w:rPr>
          <w:lang w:val="en-US"/>
        </w:rPr>
        <w:t xml:space="preserve">Peter told slaves to submit to their masters. </w:t>
      </w:r>
      <w:r w:rsidR="00450B32" w:rsidRPr="48114252">
        <w:rPr>
          <w:lang w:val="en-US"/>
        </w:rPr>
        <w:t>[2:18]</w:t>
      </w:r>
    </w:p>
    <w:p w14:paraId="139ACF89" w14:textId="1AC2EE87" w:rsidR="00B50BC4" w:rsidRPr="007B69FD" w:rsidRDefault="001974FE" w:rsidP="00FC60EA">
      <w:pPr>
        <w:pStyle w:val="Checklist"/>
      </w:pPr>
      <w:r w:rsidRPr="48114252">
        <w:rPr>
          <w:lang w:val="en-US"/>
        </w:rPr>
        <w:t>Peter</w:t>
      </w:r>
      <w:r w:rsidR="00B50BC4" w:rsidRPr="48114252">
        <w:rPr>
          <w:lang w:val="en-US"/>
        </w:rPr>
        <w:t xml:space="preserve"> told about how Jesus suffered and was an example to follow. </w:t>
      </w:r>
      <w:r w:rsidR="00450B32" w:rsidRPr="48114252">
        <w:rPr>
          <w:lang w:val="en-US"/>
        </w:rPr>
        <w:t>[2:21-23]</w:t>
      </w:r>
    </w:p>
    <w:p w14:paraId="351884E0" w14:textId="72AF1A32" w:rsidR="00B50BC4" w:rsidRPr="007B69FD" w:rsidRDefault="001974FE" w:rsidP="00FC60EA">
      <w:pPr>
        <w:pStyle w:val="Checklist"/>
      </w:pPr>
      <w:r w:rsidRPr="007B69FD">
        <w:t>Jesus</w:t>
      </w:r>
      <w:r w:rsidR="00B50BC4" w:rsidRPr="007B69FD">
        <w:t xml:space="preserve"> did this so that people would die to sin and live for righteousness. </w:t>
      </w:r>
      <w:r w:rsidR="00450B32" w:rsidRPr="007B69FD">
        <w:t>[2:24]</w:t>
      </w:r>
    </w:p>
    <w:p w14:paraId="08AE5181" w14:textId="77777777" w:rsidR="00B50BC4" w:rsidRPr="007B69FD" w:rsidRDefault="00B50BC4" w:rsidP="00FC60EA">
      <w:pPr>
        <w:pStyle w:val="Part2"/>
      </w:pPr>
      <w:r w:rsidRPr="007B69FD">
        <w:t>Part 2</w:t>
      </w:r>
    </w:p>
    <w:p w14:paraId="22798A52" w14:textId="48F1FFF8" w:rsidR="00B50BC4" w:rsidRPr="007B69FD" w:rsidRDefault="003947E5" w:rsidP="00FC60EA">
      <w:pPr>
        <w:pStyle w:val="Answerortell"/>
      </w:pPr>
      <w:r>
        <w:t>Answer the following questions from the specified verses.</w:t>
      </w:r>
    </w:p>
    <w:p w14:paraId="2BBC3811" w14:textId="428CE248" w:rsidR="00B50BC4" w:rsidRPr="007B69FD" w:rsidRDefault="001974FE" w:rsidP="0099152C">
      <w:pPr>
        <w:numPr>
          <w:ilvl w:val="0"/>
          <w:numId w:val="52"/>
        </w:numPr>
        <w:rPr>
          <w:sz w:val="20"/>
          <w:szCs w:val="20"/>
        </w:rPr>
      </w:pPr>
      <w:r w:rsidRPr="007B69FD">
        <w:rPr>
          <w:sz w:val="20"/>
          <w:szCs w:val="20"/>
        </w:rPr>
        <w:t>[2:13]</w:t>
      </w:r>
      <w:r>
        <w:rPr>
          <w:sz w:val="20"/>
          <w:szCs w:val="20"/>
        </w:rPr>
        <w:t xml:space="preserve"> </w:t>
      </w:r>
      <w:r w:rsidR="00450B32">
        <w:rPr>
          <w:sz w:val="20"/>
          <w:szCs w:val="20"/>
        </w:rPr>
        <w:tab/>
      </w:r>
      <w:r w:rsidR="00B50BC4" w:rsidRPr="007B69FD">
        <w:rPr>
          <w:sz w:val="20"/>
          <w:szCs w:val="20"/>
        </w:rPr>
        <w:t xml:space="preserve">Why </w:t>
      </w:r>
      <w:r w:rsidR="00CB092E" w:rsidRPr="007B69FD">
        <w:rPr>
          <w:sz w:val="20"/>
          <w:szCs w:val="20"/>
        </w:rPr>
        <w:t>should</w:t>
      </w:r>
      <w:r w:rsidR="00B50BC4" w:rsidRPr="007B69FD">
        <w:rPr>
          <w:sz w:val="20"/>
          <w:szCs w:val="20"/>
        </w:rPr>
        <w:t xml:space="preserve"> believers obey every human authority? </w:t>
      </w:r>
    </w:p>
    <w:p w14:paraId="6EBFBA91" w14:textId="33029D8D" w:rsidR="00B50BC4" w:rsidRPr="007B69FD" w:rsidRDefault="00B50BC4" w:rsidP="00B50BC4">
      <w:pPr>
        <w:ind w:left="720"/>
        <w:rPr>
          <w:sz w:val="20"/>
          <w:szCs w:val="20"/>
        </w:rPr>
      </w:pPr>
      <w:r w:rsidRPr="007B69FD">
        <w:rPr>
          <w:sz w:val="20"/>
          <w:szCs w:val="20"/>
        </w:rPr>
        <w:t xml:space="preserve">Christians </w:t>
      </w:r>
      <w:r w:rsidR="00CB092E" w:rsidRPr="007B69FD">
        <w:rPr>
          <w:sz w:val="20"/>
          <w:szCs w:val="20"/>
        </w:rPr>
        <w:t>should</w:t>
      </w:r>
      <w:r w:rsidRPr="007B69FD">
        <w:rPr>
          <w:sz w:val="20"/>
          <w:szCs w:val="20"/>
        </w:rPr>
        <w:t xml:space="preserve"> obey every human authority, both kings and governors</w:t>
      </w:r>
      <w:r w:rsidR="000C38A3" w:rsidRPr="007B69FD">
        <w:rPr>
          <w:sz w:val="20"/>
          <w:szCs w:val="20"/>
        </w:rPr>
        <w:t>,</w:t>
      </w:r>
      <w:r w:rsidRPr="007B69FD">
        <w:rPr>
          <w:sz w:val="20"/>
          <w:szCs w:val="20"/>
        </w:rPr>
        <w:t xml:space="preserve"> for the Lord’s sake.</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w:numPr>
          <w:ilvl w:val="0"/>
          <w:numId w:val="52"/>
        </w:numPr>
        <w:rPr>
          <w:sz w:val="20"/>
          <w:szCs w:val="20"/>
        </w:rPr>
      </w:pPr>
      <w:r w:rsidRPr="007B69FD">
        <w:rPr>
          <w:sz w:val="20"/>
          <w:szCs w:val="20"/>
        </w:rPr>
        <w:t xml:space="preserve">[2:14] </w:t>
      </w:r>
      <w:r w:rsidR="00450B32">
        <w:rPr>
          <w:sz w:val="20"/>
          <w:szCs w:val="20"/>
        </w:rPr>
        <w:tab/>
      </w:r>
      <w:r w:rsidRPr="007B69FD">
        <w:rPr>
          <w:sz w:val="20"/>
          <w:szCs w:val="20"/>
        </w:rPr>
        <w:t>According</w:t>
      </w:r>
      <w:r w:rsidR="00B50BC4" w:rsidRPr="007B69FD">
        <w:rPr>
          <w:sz w:val="20"/>
          <w:szCs w:val="20"/>
        </w:rPr>
        <w:t xml:space="preserve"> to Peter, why were human kings and governors sent? </w:t>
      </w:r>
    </w:p>
    <w:p w14:paraId="01F4A85B" w14:textId="77777777" w:rsidR="00B50BC4" w:rsidRPr="007B69FD" w:rsidRDefault="00B50BC4" w:rsidP="00B50BC4">
      <w:pPr>
        <w:ind w:left="720"/>
        <w:rPr>
          <w:sz w:val="20"/>
          <w:szCs w:val="20"/>
        </w:rPr>
      </w:pPr>
      <w:r w:rsidRPr="007B69FD">
        <w:rPr>
          <w:sz w:val="20"/>
          <w:szCs w:val="20"/>
        </w:rPr>
        <w:t>They were sent to punish people who did evil and to praise those who did good.</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What did Peter say was God’s will in</w:t>
      </w:r>
      <w:r w:rsidR="00CB092E" w:rsidRPr="007B69FD">
        <w:rPr>
          <w:sz w:val="20"/>
          <w:szCs w:val="20"/>
        </w:rPr>
        <w:t xml:space="preserve"> verse </w:t>
      </w:r>
      <w:r w:rsidR="00B50BC4" w:rsidRPr="007B69FD">
        <w:rPr>
          <w:sz w:val="20"/>
          <w:szCs w:val="20"/>
        </w:rPr>
        <w:t>15?</w:t>
      </w:r>
      <w:r w:rsidR="00CB092E" w:rsidRPr="007B69FD">
        <w:rPr>
          <w:sz w:val="20"/>
          <w:szCs w:val="20"/>
        </w:rPr>
        <w:t xml:space="preserve"> </w:t>
      </w:r>
    </w:p>
    <w:p w14:paraId="1149668A" w14:textId="77777777" w:rsidR="00B50BC4" w:rsidRPr="007B69FD" w:rsidRDefault="00B50BC4" w:rsidP="00B50BC4">
      <w:pPr>
        <w:ind w:left="720"/>
        <w:rPr>
          <w:sz w:val="20"/>
          <w:szCs w:val="20"/>
        </w:rPr>
      </w:pPr>
      <w:r w:rsidRPr="007B69FD">
        <w:rPr>
          <w:sz w:val="20"/>
          <w:szCs w:val="20"/>
        </w:rPr>
        <w:t>Peter said that it was God’s will that by doing good, Christians would silence the ignorant talk of foolish people.</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 xml:space="preserve">How do you think doing good could silence the ignorant talk of foolish people? </w:t>
      </w:r>
    </w:p>
    <w:p w14:paraId="2EC1ED03" w14:textId="299522BF" w:rsidR="00B50BC4" w:rsidRPr="007B69FD" w:rsidRDefault="000C38A3" w:rsidP="48114252">
      <w:pPr>
        <w:ind w:left="720"/>
        <w:rPr>
          <w:sz w:val="20"/>
          <w:szCs w:val="20"/>
          <w:lang w:val="en-US"/>
        </w:rPr>
      </w:pPr>
      <w:r w:rsidRPr="48114252">
        <w:rPr>
          <w:i/>
          <w:iCs/>
          <w:sz w:val="20"/>
          <w:szCs w:val="20"/>
          <w:lang w:val="en-US"/>
        </w:rPr>
        <w:t xml:space="preserve">(Answer may vary.) </w:t>
      </w:r>
      <w:r w:rsidR="00B50BC4" w:rsidRPr="48114252">
        <w:rPr>
          <w:sz w:val="20"/>
          <w:szCs w:val="20"/>
          <w:lang w:val="en-US"/>
        </w:rPr>
        <w:t>People who did not believe in God might say that Christians did bad things. They might say that Christians did not obey the king and governor. But if Christians did good, then those people will have no reason to say that Christians did evil.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w:numPr>
          <w:ilvl w:val="0"/>
          <w:numId w:val="52"/>
        </w:numPr>
        <w:rPr>
          <w:sz w:val="20"/>
          <w:szCs w:val="20"/>
        </w:rPr>
      </w:pPr>
      <w:r w:rsidRPr="007B69FD">
        <w:rPr>
          <w:sz w:val="20"/>
          <w:szCs w:val="20"/>
        </w:rPr>
        <w:t>[2:16]</w:t>
      </w:r>
      <w:r>
        <w:rPr>
          <w:sz w:val="20"/>
          <w:szCs w:val="20"/>
        </w:rPr>
        <w:t xml:space="preserve"> </w:t>
      </w:r>
      <w:r w:rsidR="00450B32">
        <w:rPr>
          <w:sz w:val="20"/>
          <w:szCs w:val="20"/>
        </w:rPr>
        <w:tab/>
      </w:r>
      <w:r w:rsidR="00B50BC4" w:rsidRPr="007B69FD">
        <w:rPr>
          <w:sz w:val="20"/>
          <w:szCs w:val="20"/>
        </w:rPr>
        <w:t xml:space="preserve">What do you think Peter meant when he told Christians not to use their freedom to cover up for wickedness? </w:t>
      </w:r>
    </w:p>
    <w:p w14:paraId="5E7DD2F6" w14:textId="626CB675" w:rsidR="00B50BC4" w:rsidRPr="007B69FD" w:rsidRDefault="00E56543" w:rsidP="48114252">
      <w:pPr>
        <w:ind w:left="720"/>
        <w:rPr>
          <w:sz w:val="20"/>
          <w:szCs w:val="20"/>
          <w:lang w:val="en-US"/>
        </w:rPr>
      </w:pPr>
      <w:r w:rsidRPr="48114252">
        <w:rPr>
          <w:i/>
          <w:iCs/>
          <w:sz w:val="20"/>
          <w:szCs w:val="20"/>
          <w:lang w:val="en-US"/>
        </w:rPr>
        <w:t xml:space="preserve">(Answer may vary.) </w:t>
      </w:r>
      <w:r w:rsidR="00B50BC4" w:rsidRPr="48114252">
        <w:rPr>
          <w:sz w:val="20"/>
          <w:szCs w:val="20"/>
          <w:lang w:val="en-US"/>
        </w:rPr>
        <w:t xml:space="preserve">He probably meant that they should not think that being free gave them an excuse to do wicked things. </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w:numPr>
          <w:ilvl w:val="0"/>
          <w:numId w:val="52"/>
        </w:numPr>
        <w:rPr>
          <w:sz w:val="20"/>
          <w:szCs w:val="20"/>
        </w:rPr>
      </w:pPr>
      <w:r w:rsidRPr="007B69FD">
        <w:rPr>
          <w:sz w:val="20"/>
          <w:szCs w:val="20"/>
        </w:rPr>
        <w:t xml:space="preserve">[2:17] </w:t>
      </w:r>
      <w:r w:rsidR="00450B32">
        <w:rPr>
          <w:sz w:val="20"/>
          <w:szCs w:val="20"/>
        </w:rPr>
        <w:tab/>
      </w:r>
      <w:r w:rsidRPr="007B69FD">
        <w:rPr>
          <w:sz w:val="20"/>
          <w:szCs w:val="20"/>
        </w:rPr>
        <w:t>What</w:t>
      </w:r>
      <w:r w:rsidR="00B50BC4" w:rsidRPr="007B69FD">
        <w:rPr>
          <w:sz w:val="20"/>
          <w:szCs w:val="20"/>
        </w:rPr>
        <w:t xml:space="preserve"> instructions did Peter give Christians in </w:t>
      </w:r>
      <w:r w:rsidR="00CB092E" w:rsidRPr="007B69FD">
        <w:rPr>
          <w:sz w:val="20"/>
          <w:szCs w:val="20"/>
        </w:rPr>
        <w:t xml:space="preserve">verse 17? </w:t>
      </w:r>
    </w:p>
    <w:p w14:paraId="22674CA0" w14:textId="77777777" w:rsidR="00B50BC4" w:rsidRPr="007B69FD" w:rsidRDefault="00B50BC4" w:rsidP="00B50BC4">
      <w:pPr>
        <w:ind w:left="720"/>
        <w:rPr>
          <w:sz w:val="20"/>
          <w:szCs w:val="20"/>
        </w:rPr>
      </w:pPr>
      <w:r w:rsidRPr="007B69FD">
        <w:rPr>
          <w:sz w:val="20"/>
          <w:szCs w:val="20"/>
        </w:rPr>
        <w:t>Peter told Christians to honor all people, to love other Christians, to fear God, and to honor the king.</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w:numPr>
          <w:ilvl w:val="0"/>
          <w:numId w:val="52"/>
        </w:numPr>
        <w:rPr>
          <w:sz w:val="20"/>
          <w:szCs w:val="20"/>
          <w:lang w:val="en-US"/>
        </w:rPr>
      </w:pPr>
      <w:r w:rsidRPr="48114252">
        <w:rPr>
          <w:sz w:val="20"/>
          <w:szCs w:val="20"/>
          <w:lang w:val="en-US"/>
        </w:rPr>
        <w:t xml:space="preserve">[2:18] </w:t>
      </w:r>
      <w:r w:rsidR="00450B32">
        <w:rPr>
          <w:sz w:val="20"/>
          <w:szCs w:val="20"/>
          <w:lang w:val="en-US"/>
        </w:rPr>
        <w:tab/>
      </w:r>
      <w:r w:rsidR="00B50BC4" w:rsidRPr="48114252">
        <w:rPr>
          <w:sz w:val="20"/>
          <w:szCs w:val="20"/>
          <w:lang w:val="en-US"/>
        </w:rPr>
        <w:t xml:space="preserve">Peter told servants to submit to their masters. What kinds of masters </w:t>
      </w:r>
      <w:r w:rsidR="00A71AC9" w:rsidRPr="48114252">
        <w:rPr>
          <w:sz w:val="20"/>
          <w:szCs w:val="20"/>
          <w:lang w:val="en-US"/>
        </w:rPr>
        <w:t>did he tell</w:t>
      </w:r>
      <w:r w:rsidR="00B50BC4" w:rsidRPr="48114252">
        <w:rPr>
          <w:sz w:val="20"/>
          <w:szCs w:val="20"/>
          <w:lang w:val="en-US"/>
        </w:rPr>
        <w:t xml:space="preserve"> the servants to submit to? </w:t>
      </w:r>
    </w:p>
    <w:p w14:paraId="59E2B875" w14:textId="290F593D" w:rsidR="00B50BC4" w:rsidRPr="007B69FD" w:rsidRDefault="00A71AC9" w:rsidP="48114252">
      <w:pPr>
        <w:ind w:left="720"/>
        <w:rPr>
          <w:sz w:val="20"/>
          <w:szCs w:val="20"/>
          <w:lang w:val="en-US"/>
        </w:rPr>
      </w:pPr>
      <w:r w:rsidRPr="48114252">
        <w:rPr>
          <w:sz w:val="20"/>
          <w:szCs w:val="20"/>
          <w:lang w:val="en-US"/>
        </w:rPr>
        <w:t>Peter said s</w:t>
      </w:r>
      <w:r w:rsidR="00B50BC4" w:rsidRPr="48114252">
        <w:rPr>
          <w:sz w:val="20"/>
          <w:szCs w:val="20"/>
          <w:lang w:val="en-US"/>
        </w:rPr>
        <w:t xml:space="preserve">ervants </w:t>
      </w:r>
      <w:r w:rsidRPr="48114252">
        <w:rPr>
          <w:sz w:val="20"/>
          <w:szCs w:val="20"/>
          <w:lang w:val="en-US"/>
        </w:rPr>
        <w:t>should</w:t>
      </w:r>
      <w:r w:rsidR="00B50BC4" w:rsidRPr="48114252">
        <w:rPr>
          <w:sz w:val="20"/>
          <w:szCs w:val="20"/>
          <w:lang w:val="en-US"/>
        </w:rPr>
        <w:t xml:space="preserve"> submit to both good and gentle masters and to harsh masters. </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w:numPr>
          <w:ilvl w:val="0"/>
          <w:numId w:val="52"/>
        </w:numPr>
        <w:rPr>
          <w:sz w:val="20"/>
          <w:szCs w:val="20"/>
        </w:rPr>
      </w:pPr>
      <w:r w:rsidRPr="007B69FD">
        <w:rPr>
          <w:sz w:val="20"/>
          <w:szCs w:val="20"/>
        </w:rPr>
        <w:t xml:space="preserve">[2:19] </w:t>
      </w:r>
      <w:r w:rsidR="00450B32">
        <w:rPr>
          <w:sz w:val="20"/>
          <w:szCs w:val="20"/>
        </w:rPr>
        <w:tab/>
      </w:r>
      <w:r w:rsidRPr="007B69FD">
        <w:rPr>
          <w:sz w:val="20"/>
          <w:szCs w:val="20"/>
        </w:rPr>
        <w:t>According</w:t>
      </w:r>
      <w:r w:rsidR="00B50BC4" w:rsidRPr="007B69FD">
        <w:rPr>
          <w:sz w:val="20"/>
          <w:szCs w:val="20"/>
        </w:rPr>
        <w:t xml:space="preserve"> to Peter, what was praiseworthy? </w:t>
      </w:r>
    </w:p>
    <w:p w14:paraId="2FC2FCA6" w14:textId="77777777" w:rsidR="00B50BC4" w:rsidRPr="007B69FD" w:rsidRDefault="00B50BC4" w:rsidP="00B50BC4">
      <w:pPr>
        <w:ind w:left="720"/>
        <w:rPr>
          <w:sz w:val="20"/>
          <w:szCs w:val="20"/>
        </w:rPr>
      </w:pPr>
      <w:r w:rsidRPr="007B69FD">
        <w:rPr>
          <w:sz w:val="20"/>
          <w:szCs w:val="20"/>
        </w:rPr>
        <w:t>Peter said that it was praiseworthy if a person endured the sorrow of suffering unjustly.</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w:numPr>
          <w:ilvl w:val="0"/>
          <w:numId w:val="52"/>
        </w:numPr>
        <w:rPr>
          <w:sz w:val="20"/>
          <w:szCs w:val="20"/>
        </w:rPr>
      </w:pPr>
      <w:r w:rsidRPr="007B69FD">
        <w:rPr>
          <w:sz w:val="20"/>
          <w:szCs w:val="20"/>
        </w:rPr>
        <w:t xml:space="preserve">[2:20] </w:t>
      </w:r>
      <w:r w:rsidR="00450B32">
        <w:rPr>
          <w:sz w:val="20"/>
          <w:szCs w:val="20"/>
        </w:rPr>
        <w:tab/>
      </w:r>
      <w:r w:rsidRPr="007B69FD">
        <w:rPr>
          <w:sz w:val="20"/>
          <w:szCs w:val="20"/>
        </w:rPr>
        <w:t>What</w:t>
      </w:r>
      <w:r w:rsidR="00B50BC4" w:rsidRPr="007B69FD">
        <w:rPr>
          <w:sz w:val="20"/>
          <w:szCs w:val="20"/>
        </w:rPr>
        <w:t xml:space="preserve"> do you think Peter meant when he asked how much credit was there if you sin and were afflicted? </w:t>
      </w:r>
    </w:p>
    <w:p w14:paraId="330E8F3B" w14:textId="0F5B1BE0" w:rsidR="00B50BC4" w:rsidRPr="007B69FD" w:rsidRDefault="00B50BC4" w:rsidP="00B50BC4">
      <w:pPr>
        <w:ind w:left="720"/>
        <w:rPr>
          <w:sz w:val="20"/>
          <w:szCs w:val="20"/>
        </w:rPr>
      </w:pPr>
      <w:r w:rsidRPr="007B69FD">
        <w:rPr>
          <w:sz w:val="20"/>
          <w:szCs w:val="20"/>
        </w:rPr>
        <w:t xml:space="preserve">He </w:t>
      </w:r>
      <w:r w:rsidR="00E56543" w:rsidRPr="007B69FD">
        <w:rPr>
          <w:sz w:val="20"/>
          <w:szCs w:val="20"/>
        </w:rPr>
        <w:t xml:space="preserve">seems to have </w:t>
      </w:r>
      <w:r w:rsidRPr="007B69FD">
        <w:rPr>
          <w:sz w:val="20"/>
          <w:szCs w:val="20"/>
        </w:rPr>
        <w:t xml:space="preserve">meant that a person received no credit for enduring affliction if that affliction was because of his sin. He was only receiving the punishment that he deserved. </w:t>
      </w:r>
    </w:p>
    <w:p w14:paraId="44D57657" w14:textId="77777777" w:rsidR="00503EAA" w:rsidRPr="007B69FD" w:rsidRDefault="00503EAA" w:rsidP="00503EAA">
      <w:pPr>
        <w:pStyle w:val="Continuedline"/>
      </w:pPr>
      <w:r w:rsidRPr="007B69FD">
        <w:lastRenderedPageBreak/>
        <w:t>1 Peter 2:13-25 continued</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w:numPr>
          <w:ilvl w:val="0"/>
          <w:numId w:val="52"/>
        </w:numPr>
        <w:rPr>
          <w:sz w:val="20"/>
          <w:szCs w:val="20"/>
        </w:rPr>
      </w:pPr>
      <w:r w:rsidRPr="007B69FD">
        <w:rPr>
          <w:sz w:val="20"/>
          <w:szCs w:val="20"/>
        </w:rPr>
        <w:t xml:space="preserve">[2:21-22] </w:t>
      </w:r>
      <w:r w:rsidR="00450B32">
        <w:rPr>
          <w:sz w:val="20"/>
          <w:szCs w:val="20"/>
        </w:rPr>
        <w:tab/>
      </w:r>
      <w:r w:rsidRPr="007B69FD">
        <w:rPr>
          <w:sz w:val="20"/>
          <w:szCs w:val="20"/>
        </w:rPr>
        <w:t>Why</w:t>
      </w:r>
      <w:r w:rsidR="00B50BC4" w:rsidRPr="007B69FD">
        <w:rPr>
          <w:sz w:val="20"/>
          <w:szCs w:val="20"/>
        </w:rPr>
        <w:t xml:space="preserve"> were the Christians called to suffer for doing good? </w:t>
      </w:r>
    </w:p>
    <w:p w14:paraId="6F6FC058" w14:textId="77777777" w:rsidR="00B50BC4" w:rsidRPr="007B69FD" w:rsidRDefault="00B50BC4" w:rsidP="00B50BC4">
      <w:pPr>
        <w:ind w:left="720"/>
        <w:rPr>
          <w:sz w:val="20"/>
          <w:szCs w:val="20"/>
        </w:rPr>
      </w:pPr>
      <w:r w:rsidRPr="007B69FD">
        <w:rPr>
          <w:sz w:val="20"/>
          <w:szCs w:val="20"/>
        </w:rPr>
        <w:t>Christians were called to suffer because Christ suffered for them and left an example for them to follow.</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w:numPr>
          <w:ilvl w:val="0"/>
          <w:numId w:val="52"/>
        </w:numPr>
        <w:rPr>
          <w:sz w:val="20"/>
          <w:szCs w:val="20"/>
        </w:rPr>
      </w:pPr>
      <w:r w:rsidRPr="007B69FD">
        <w:rPr>
          <w:sz w:val="20"/>
          <w:szCs w:val="20"/>
        </w:rPr>
        <w:t xml:space="preserve">[2:23] </w:t>
      </w:r>
      <w:r w:rsidR="00450B32">
        <w:rPr>
          <w:sz w:val="20"/>
          <w:szCs w:val="20"/>
        </w:rPr>
        <w:tab/>
      </w:r>
      <w:r w:rsidRPr="007B69FD">
        <w:rPr>
          <w:sz w:val="20"/>
          <w:szCs w:val="20"/>
        </w:rPr>
        <w:t>How</w:t>
      </w:r>
      <w:r w:rsidR="00B50BC4" w:rsidRPr="007B69FD">
        <w:rPr>
          <w:sz w:val="20"/>
          <w:szCs w:val="20"/>
        </w:rPr>
        <w:t xml:space="preserve"> did Jesus respond when he was insulted and when he suffered? </w:t>
      </w:r>
    </w:p>
    <w:p w14:paraId="55B405A6" w14:textId="77777777" w:rsidR="00B50BC4" w:rsidRPr="007B69FD" w:rsidRDefault="00B50BC4" w:rsidP="00B50BC4">
      <w:pPr>
        <w:ind w:left="720"/>
        <w:rPr>
          <w:sz w:val="20"/>
          <w:szCs w:val="20"/>
        </w:rPr>
      </w:pPr>
      <w:r w:rsidRPr="007B69FD">
        <w:rPr>
          <w:sz w:val="20"/>
          <w:szCs w:val="20"/>
        </w:rPr>
        <w:t>When Jesus was insulted, he did not give an insult in return. When he suffered, he did not threaten back. He gave himself over to the one who judges justly.</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w:numPr>
          <w:ilvl w:val="0"/>
          <w:numId w:val="52"/>
        </w:numPr>
        <w:rPr>
          <w:sz w:val="20"/>
          <w:szCs w:val="20"/>
        </w:rPr>
      </w:pPr>
      <w:r w:rsidRPr="007B69FD">
        <w:rPr>
          <w:sz w:val="20"/>
          <w:szCs w:val="20"/>
        </w:rPr>
        <w:t xml:space="preserve">[2:24] </w:t>
      </w:r>
      <w:r w:rsidR="00450B32">
        <w:rPr>
          <w:sz w:val="20"/>
          <w:szCs w:val="20"/>
        </w:rPr>
        <w:tab/>
      </w:r>
      <w:r w:rsidRPr="007B69FD">
        <w:rPr>
          <w:sz w:val="20"/>
          <w:szCs w:val="20"/>
        </w:rPr>
        <w:t>What</w:t>
      </w:r>
      <w:r w:rsidR="00B50BC4" w:rsidRPr="007B69FD">
        <w:rPr>
          <w:sz w:val="20"/>
          <w:szCs w:val="20"/>
        </w:rPr>
        <w:t xml:space="preserve"> did Peter tell Christians about sin? </w:t>
      </w:r>
    </w:p>
    <w:p w14:paraId="3DEFC20D" w14:textId="77777777" w:rsidR="00B50BC4" w:rsidRPr="007B69FD" w:rsidRDefault="00B50BC4" w:rsidP="00B50BC4">
      <w:pPr>
        <w:ind w:left="720"/>
        <w:rPr>
          <w:sz w:val="20"/>
          <w:szCs w:val="20"/>
        </w:rPr>
      </w:pPr>
      <w:r w:rsidRPr="007B69FD">
        <w:rPr>
          <w:sz w:val="20"/>
          <w:szCs w:val="20"/>
        </w:rPr>
        <w:t>Peter told Christians that Jesus took their sin on his body, so they could die to sin and live to righteousness.</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w:numPr>
          <w:ilvl w:val="0"/>
          <w:numId w:val="52"/>
        </w:numPr>
        <w:rPr>
          <w:sz w:val="20"/>
          <w:szCs w:val="20"/>
        </w:rPr>
      </w:pPr>
      <w:r w:rsidRPr="007B69FD">
        <w:rPr>
          <w:sz w:val="20"/>
          <w:szCs w:val="20"/>
        </w:rPr>
        <w:t>[2:24]</w:t>
      </w:r>
      <w:r>
        <w:rPr>
          <w:sz w:val="20"/>
          <w:szCs w:val="20"/>
        </w:rPr>
        <w:t xml:space="preserve"> </w:t>
      </w:r>
      <w:r w:rsidR="00450B32">
        <w:rPr>
          <w:sz w:val="20"/>
          <w:szCs w:val="20"/>
        </w:rPr>
        <w:tab/>
      </w:r>
      <w:r w:rsidR="00B50BC4" w:rsidRPr="007B69FD">
        <w:rPr>
          <w:sz w:val="20"/>
          <w:szCs w:val="20"/>
        </w:rPr>
        <w:t>What do you think Peter meant when he said</w:t>
      </w:r>
      <w:r w:rsidR="000C38A3" w:rsidRPr="007B69FD">
        <w:rPr>
          <w:sz w:val="20"/>
          <w:szCs w:val="20"/>
        </w:rPr>
        <w:t xml:space="preserve"> that </w:t>
      </w:r>
      <w:r w:rsidR="00E56543" w:rsidRPr="007B69FD">
        <w:rPr>
          <w:sz w:val="20"/>
          <w:szCs w:val="20"/>
        </w:rPr>
        <w:t>“</w:t>
      </w:r>
      <w:r w:rsidR="00B50BC4" w:rsidRPr="007B69FD">
        <w:rPr>
          <w:sz w:val="20"/>
          <w:szCs w:val="20"/>
        </w:rPr>
        <w:t>by his bruises you have been healed</w:t>
      </w:r>
      <w:r w:rsidR="00E56543" w:rsidRPr="007B69FD">
        <w:rPr>
          <w:sz w:val="20"/>
          <w:szCs w:val="20"/>
        </w:rPr>
        <w:t>”</w:t>
      </w:r>
      <w:r w:rsidR="00B50BC4" w:rsidRPr="007B69FD">
        <w:rPr>
          <w:sz w:val="20"/>
          <w:szCs w:val="20"/>
        </w:rPr>
        <w:t xml:space="preserve">? </w:t>
      </w:r>
    </w:p>
    <w:p w14:paraId="07B374D8" w14:textId="21D38AB5" w:rsidR="00B50BC4" w:rsidRPr="007B69FD" w:rsidRDefault="000C38A3" w:rsidP="48114252">
      <w:pPr>
        <w:ind w:left="720"/>
        <w:rPr>
          <w:sz w:val="20"/>
          <w:szCs w:val="20"/>
          <w:lang w:val="en-US"/>
        </w:rPr>
      </w:pPr>
      <w:r w:rsidRPr="48114252">
        <w:rPr>
          <w:i/>
          <w:iCs/>
          <w:sz w:val="20"/>
          <w:szCs w:val="20"/>
          <w:lang w:val="en-US"/>
        </w:rPr>
        <w:t xml:space="preserve">(Answer may vary.) </w:t>
      </w:r>
      <w:r w:rsidR="00B50BC4" w:rsidRPr="48114252">
        <w:rPr>
          <w:sz w:val="20"/>
          <w:szCs w:val="20"/>
          <w:lang w:val="en-US"/>
        </w:rPr>
        <w:t xml:space="preserve">The phrase “his bruises” </w:t>
      </w:r>
      <w:r w:rsidR="00E56543" w:rsidRPr="48114252">
        <w:rPr>
          <w:sz w:val="20"/>
          <w:szCs w:val="20"/>
          <w:lang w:val="en-US"/>
        </w:rPr>
        <w:t>seems to</w:t>
      </w:r>
      <w:r w:rsidRPr="48114252">
        <w:rPr>
          <w:sz w:val="20"/>
          <w:szCs w:val="20"/>
          <w:lang w:val="en-US"/>
        </w:rPr>
        <w:t xml:space="preserve"> </w:t>
      </w:r>
      <w:r w:rsidR="00B50BC4" w:rsidRPr="48114252">
        <w:rPr>
          <w:sz w:val="20"/>
          <w:szCs w:val="20"/>
          <w:lang w:val="en-US"/>
        </w:rPr>
        <w:t>represent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w:numPr>
          <w:ilvl w:val="0"/>
          <w:numId w:val="52"/>
        </w:numPr>
        <w:rPr>
          <w:sz w:val="20"/>
          <w:szCs w:val="20"/>
        </w:rPr>
      </w:pPr>
      <w:r w:rsidRPr="007B69FD">
        <w:rPr>
          <w:sz w:val="20"/>
          <w:szCs w:val="20"/>
        </w:rPr>
        <w:t xml:space="preserve">[2:25] </w:t>
      </w:r>
      <w:r w:rsidR="00450B32">
        <w:rPr>
          <w:sz w:val="20"/>
          <w:szCs w:val="20"/>
        </w:rPr>
        <w:tab/>
      </w:r>
      <w:r w:rsidRPr="007B69FD">
        <w:rPr>
          <w:sz w:val="20"/>
          <w:szCs w:val="20"/>
        </w:rPr>
        <w:t>What</w:t>
      </w:r>
      <w:r w:rsidR="00B50BC4" w:rsidRPr="007B69FD">
        <w:rPr>
          <w:sz w:val="20"/>
          <w:szCs w:val="20"/>
        </w:rPr>
        <w:t xml:space="preserve"> did Peter say about Christians and sheep? </w:t>
      </w:r>
    </w:p>
    <w:p w14:paraId="2A824DAC" w14:textId="2AC00558" w:rsidR="00B50BC4" w:rsidRPr="007B69FD" w:rsidRDefault="00B50BC4" w:rsidP="00B50BC4">
      <w:pPr>
        <w:ind w:left="720"/>
        <w:rPr>
          <w:sz w:val="20"/>
          <w:szCs w:val="20"/>
        </w:rPr>
      </w:pPr>
      <w:r w:rsidRPr="007B69FD">
        <w:rPr>
          <w:sz w:val="20"/>
          <w:szCs w:val="20"/>
        </w:rPr>
        <w:t>Peter compared Christians to sheep who at one time were lost and straying but who have returned to the shepherd</w:t>
      </w:r>
      <w:r w:rsidR="000C38A3" w:rsidRPr="007B69FD">
        <w:rPr>
          <w:sz w:val="20"/>
          <w:szCs w:val="20"/>
        </w:rPr>
        <w:t xml:space="preserve"> and overseer.</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w:numPr>
          <w:ilvl w:val="0"/>
          <w:numId w:val="52"/>
        </w:numPr>
        <w:rPr>
          <w:sz w:val="20"/>
          <w:szCs w:val="20"/>
        </w:rPr>
      </w:pPr>
      <w:r w:rsidRPr="007B69FD">
        <w:rPr>
          <w:sz w:val="20"/>
          <w:szCs w:val="20"/>
        </w:rPr>
        <w:t>[2:25]</w:t>
      </w:r>
      <w:r>
        <w:rPr>
          <w:sz w:val="20"/>
          <w:szCs w:val="20"/>
        </w:rPr>
        <w:t xml:space="preserve"> </w:t>
      </w:r>
      <w:r w:rsidR="00450B32">
        <w:rPr>
          <w:sz w:val="20"/>
          <w:szCs w:val="20"/>
        </w:rPr>
        <w:tab/>
      </w:r>
      <w:r w:rsidR="00B50BC4" w:rsidRPr="007B69FD">
        <w:rPr>
          <w:sz w:val="20"/>
          <w:szCs w:val="20"/>
        </w:rPr>
        <w:t xml:space="preserve">Who do you think this shepherd and overseer of Christians’ souls is? </w:t>
      </w:r>
    </w:p>
    <w:p w14:paraId="5149B170" w14:textId="77777777" w:rsidR="00B50BC4" w:rsidRPr="007B69FD" w:rsidRDefault="00B50BC4" w:rsidP="48114252">
      <w:pPr>
        <w:ind w:left="720"/>
        <w:rPr>
          <w:sz w:val="20"/>
          <w:szCs w:val="20"/>
          <w:lang w:val="en-US"/>
        </w:rPr>
      </w:pPr>
      <w:r w:rsidRPr="48114252">
        <w:rPr>
          <w:sz w:val="20"/>
          <w:szCs w:val="20"/>
          <w:lang w:val="en-US"/>
        </w:rPr>
        <w:t xml:space="preserve">The shepherd and overseer </w:t>
      </w:r>
      <w:proofErr w:type="gramStart"/>
      <w:r w:rsidRPr="48114252">
        <w:rPr>
          <w:sz w:val="20"/>
          <w:szCs w:val="20"/>
          <w:lang w:val="en-US"/>
        </w:rPr>
        <w:t>is</w:t>
      </w:r>
      <w:proofErr w:type="gramEnd"/>
      <w:r w:rsidRPr="48114252">
        <w:rPr>
          <w:sz w:val="20"/>
          <w:szCs w:val="20"/>
          <w:lang w:val="en-US"/>
        </w:rPr>
        <w:t xml:space="preserve"> Jesus Christ.</w:t>
      </w:r>
    </w:p>
    <w:p w14:paraId="132906D5" w14:textId="77777777" w:rsidR="00B50BC4" w:rsidRPr="007B69FD" w:rsidRDefault="00B50BC4" w:rsidP="00B50BC4">
      <w:pPr>
        <w:spacing w:before="240" w:after="240"/>
        <w:rPr>
          <w:b/>
          <w:sz w:val="20"/>
          <w:szCs w:val="20"/>
        </w:rPr>
      </w:pPr>
      <w:r w:rsidRPr="007B69FD">
        <w:rPr>
          <w:b/>
          <w:sz w:val="20"/>
          <w:szCs w:val="20"/>
        </w:rPr>
        <w:t>Comment Section:</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w:pStyle w:val="Heading1"/>
        <w:keepNext w:val="0"/>
        <w:keepLines w:val="0"/>
        <w:spacing w:before="480"/>
        <w:rPr>
          <w:b/>
          <w:bCs/>
          <w:szCs w:val="44"/>
        </w:rPr>
      </w:pPr>
      <w:bookmarkStart w:id="97" w:name="_Toc166194290"/>
      <w:r w:rsidRPr="007B69FD">
        <w:rPr>
          <w:b/>
          <w:bCs/>
          <w:szCs w:val="44"/>
        </w:rPr>
        <w:lastRenderedPageBreak/>
        <w:t>1 John 4:1-6</w:t>
      </w:r>
      <w:bookmarkEnd w:id="97"/>
    </w:p>
    <w:p w14:paraId="0E1F1D78" w14:textId="77777777" w:rsidR="00170DC8" w:rsidRPr="00170DC8" w:rsidRDefault="00170DC8" w:rsidP="00170DC8">
      <w:pPr>
        <w:pStyle w:val="Background"/>
        <w:rPr>
          <w:b/>
          <w:bCs w:val="0"/>
          <w:i/>
          <w:iCs/>
        </w:rPr>
      </w:pPr>
      <w:r w:rsidRPr="00170DC8">
        <w:rPr>
          <w:b/>
          <w:bCs w:val="0"/>
          <w:i/>
          <w:iCs/>
        </w:rPr>
        <w:t>Read the passage.</w:t>
      </w:r>
    </w:p>
    <w:p w14:paraId="0E53CD93" w14:textId="77777777" w:rsidR="0018639A" w:rsidRPr="007B69FD" w:rsidRDefault="0018639A" w:rsidP="00FC60EA">
      <w:pPr>
        <w:pStyle w:val="Part1"/>
      </w:pPr>
      <w:r w:rsidRPr="007B69FD">
        <w:t>Part 1</w:t>
      </w:r>
    </w:p>
    <w:p w14:paraId="40023108" w14:textId="3FDB2D86" w:rsidR="0018639A" w:rsidRPr="007B69FD" w:rsidRDefault="0018639A" w:rsidP="00FC60EA">
      <w:pPr>
        <w:pStyle w:val="Answerortell"/>
      </w:pPr>
      <w:r w:rsidRPr="007B69FD">
        <w:t xml:space="preserve">Tell in your own words what you just read in </w:t>
      </w:r>
      <w:r w:rsidR="003947E5">
        <w:t>this passage</w:t>
      </w:r>
      <w:r w:rsidRPr="007B69FD">
        <w:t>.</w:t>
      </w:r>
    </w:p>
    <w:p w14:paraId="2F1FD553" w14:textId="7A0268E4" w:rsidR="0018639A" w:rsidRPr="007B69FD" w:rsidRDefault="001974FE" w:rsidP="00FC60EA">
      <w:pPr>
        <w:pStyle w:val="Checklist"/>
      </w:pPr>
      <w:r w:rsidRPr="007B69FD">
        <w:t>John</w:t>
      </w:r>
      <w:r w:rsidR="0018639A" w:rsidRPr="007B69FD">
        <w:t xml:space="preserve"> warned the believers about many false prophets who are in the world. </w:t>
      </w:r>
      <w:r w:rsidR="00450B32" w:rsidRPr="007B69FD">
        <w:t>[4:1]</w:t>
      </w:r>
    </w:p>
    <w:p w14:paraId="7347ADB0" w14:textId="6087BECB" w:rsidR="0018639A" w:rsidRPr="007B69FD" w:rsidRDefault="001974FE" w:rsidP="00FC60EA">
      <w:pPr>
        <w:pStyle w:val="Checklist"/>
      </w:pPr>
      <w:r w:rsidRPr="007B69FD">
        <w:t>If</w:t>
      </w:r>
      <w:r w:rsidR="0018639A" w:rsidRPr="007B69FD">
        <w:t xml:space="preserve"> someone does not confess that Jesus Christ came in the flesh, they are not from God. </w:t>
      </w:r>
      <w:r w:rsidR="00450B32" w:rsidRPr="007B69FD">
        <w:t>[4:2-3]</w:t>
      </w:r>
    </w:p>
    <w:p w14:paraId="1FDF1F4B" w14:textId="0DBCBA9A" w:rsidR="0018639A" w:rsidRPr="007B69FD" w:rsidRDefault="001974FE" w:rsidP="00FC60EA">
      <w:pPr>
        <w:pStyle w:val="Checklist"/>
      </w:pPr>
      <w:r w:rsidRPr="007B69FD">
        <w:t>Those</w:t>
      </w:r>
      <w:r w:rsidR="0018639A" w:rsidRPr="007B69FD">
        <w:t xml:space="preserve"> who confess Jesus are from God and have overcome the false prophets. </w:t>
      </w:r>
      <w:r w:rsidR="00450B32" w:rsidRPr="007B69FD">
        <w:t>[4:2-4]</w:t>
      </w:r>
    </w:p>
    <w:p w14:paraId="4DC03884" w14:textId="602C8DC9" w:rsidR="0018639A" w:rsidRPr="007B69FD" w:rsidRDefault="001974FE" w:rsidP="00FC60EA">
      <w:pPr>
        <w:pStyle w:val="Checklist"/>
      </w:pPr>
      <w:r w:rsidRPr="007B69FD">
        <w:t>The</w:t>
      </w:r>
      <w:r w:rsidR="0018639A" w:rsidRPr="007B69FD">
        <w:t xml:space="preserve"> spirit who is in believers is greater than the spirit who is in the world. </w:t>
      </w:r>
      <w:r w:rsidR="00450B32" w:rsidRPr="007B69FD">
        <w:t>[4:4]</w:t>
      </w:r>
    </w:p>
    <w:p w14:paraId="0D8E3722" w14:textId="77777777" w:rsidR="0018639A" w:rsidRPr="007B69FD" w:rsidRDefault="0018639A" w:rsidP="00FC60EA">
      <w:pPr>
        <w:pStyle w:val="Part2"/>
      </w:pPr>
      <w:r w:rsidRPr="007B69FD">
        <w:t>Part 2</w:t>
      </w:r>
    </w:p>
    <w:p w14:paraId="23E5D331" w14:textId="17AD8089" w:rsidR="0018639A" w:rsidRPr="007B69FD" w:rsidRDefault="003947E5" w:rsidP="00FC60EA">
      <w:pPr>
        <w:pStyle w:val="Answerortell"/>
      </w:pPr>
      <w:r>
        <w:t>Answer the following questions from the specified verses.</w:t>
      </w:r>
    </w:p>
    <w:p w14:paraId="42E3CF59" w14:textId="28484EC8"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Why</w:t>
      </w:r>
      <w:r w:rsidR="0018639A" w:rsidRPr="007B69FD">
        <w:rPr>
          <w:sz w:val="20"/>
          <w:szCs w:val="20"/>
        </w:rPr>
        <w:t xml:space="preserve"> did John warn the believers not to believe every spirit? </w:t>
      </w:r>
    </w:p>
    <w:p w14:paraId="38966D4A" w14:textId="77777777" w:rsidR="0018639A" w:rsidRPr="007B69FD" w:rsidRDefault="0018639A" w:rsidP="0018639A">
      <w:pPr>
        <w:ind w:left="720"/>
        <w:rPr>
          <w:sz w:val="20"/>
          <w:szCs w:val="20"/>
        </w:rPr>
      </w:pPr>
      <w:r w:rsidRPr="007B69FD">
        <w:rPr>
          <w:sz w:val="20"/>
          <w:szCs w:val="20"/>
        </w:rPr>
        <w:t>He did this because many false prophets are in the world.</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How</w:t>
      </w:r>
      <w:r w:rsidR="0018639A" w:rsidRPr="007B69FD">
        <w:rPr>
          <w:sz w:val="20"/>
          <w:szCs w:val="20"/>
        </w:rPr>
        <w:t xml:space="preserve"> can the spirits be tested to see whether they are from God? </w:t>
      </w:r>
    </w:p>
    <w:p w14:paraId="7919D6D4" w14:textId="6BB88872" w:rsidR="0018639A" w:rsidRPr="007B69FD" w:rsidRDefault="0018639A" w:rsidP="00EB36A0">
      <w:pPr>
        <w:ind w:left="720"/>
        <w:rPr>
          <w:sz w:val="20"/>
          <w:szCs w:val="20"/>
        </w:rPr>
      </w:pPr>
      <w:r w:rsidRPr="007B69FD">
        <w:rPr>
          <w:sz w:val="20"/>
          <w:szCs w:val="20"/>
        </w:rPr>
        <w:t>Every spirit that confesses that Jesus Christ came in the flesh is of God.</w:t>
      </w:r>
      <w:r w:rsidR="00EB36A0" w:rsidRPr="007B69FD">
        <w:rPr>
          <w:sz w:val="20"/>
          <w:szCs w:val="20"/>
        </w:rPr>
        <w:t xml:space="preserve"> Every spirit that does not confess Jesus is not from God.</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w:numPr>
          <w:ilvl w:val="0"/>
          <w:numId w:val="58"/>
        </w:numPr>
        <w:rPr>
          <w:sz w:val="20"/>
          <w:szCs w:val="20"/>
        </w:rPr>
      </w:pPr>
      <w:r w:rsidRPr="007B69FD">
        <w:rPr>
          <w:sz w:val="20"/>
          <w:szCs w:val="20"/>
        </w:rPr>
        <w:t xml:space="preserve">[4:3] </w:t>
      </w:r>
      <w:r w:rsidR="00450B32">
        <w:rPr>
          <w:sz w:val="20"/>
          <w:szCs w:val="20"/>
        </w:rPr>
        <w:tab/>
      </w:r>
      <w:r w:rsidRPr="007B69FD">
        <w:rPr>
          <w:sz w:val="20"/>
          <w:szCs w:val="20"/>
        </w:rPr>
        <w:t>What</w:t>
      </w:r>
      <w:r w:rsidR="0018639A" w:rsidRPr="007B69FD">
        <w:rPr>
          <w:sz w:val="20"/>
          <w:szCs w:val="20"/>
        </w:rPr>
        <w:t xml:space="preserve"> is the spirit of the antichrist? </w:t>
      </w:r>
    </w:p>
    <w:p w14:paraId="60E98C35" w14:textId="77777777" w:rsidR="0018639A" w:rsidRPr="007B69FD" w:rsidRDefault="0018639A" w:rsidP="0018639A">
      <w:pPr>
        <w:ind w:left="720"/>
        <w:rPr>
          <w:sz w:val="20"/>
          <w:szCs w:val="20"/>
        </w:rPr>
      </w:pPr>
      <w:r w:rsidRPr="007B69FD">
        <w:rPr>
          <w:sz w:val="20"/>
          <w:szCs w:val="20"/>
        </w:rPr>
        <w:t>The spirit of the antichrist is every spirit that does not confess that Jesus has come in the flesh.</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Why</w:t>
      </w:r>
      <w:r w:rsidR="0018639A" w:rsidRPr="007B69FD">
        <w:rPr>
          <w:sz w:val="20"/>
          <w:szCs w:val="20"/>
        </w:rPr>
        <w:t xml:space="preserve"> are God’s children able to overcome those who oppose Christ? </w:t>
      </w:r>
    </w:p>
    <w:p w14:paraId="72101E52" w14:textId="77777777" w:rsidR="0018639A" w:rsidRPr="007B69FD" w:rsidRDefault="0018639A" w:rsidP="48114252">
      <w:pPr>
        <w:ind w:left="720"/>
        <w:rPr>
          <w:sz w:val="20"/>
          <w:szCs w:val="20"/>
          <w:lang w:val="en-US"/>
        </w:rPr>
      </w:pPr>
      <w:r w:rsidRPr="48114252">
        <w:rPr>
          <w:sz w:val="20"/>
          <w:szCs w:val="20"/>
          <w:lang w:val="en-US"/>
        </w:rPr>
        <w:t>God’s children are able to overcome because the one who is in God's children is greater than the one who is in the world.</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you"? </w:t>
      </w:r>
    </w:p>
    <w:p w14:paraId="639AB0E7" w14:textId="710054A5" w:rsidR="0018639A" w:rsidRPr="007B69FD" w:rsidRDefault="00EB36A0" w:rsidP="0018639A">
      <w:pPr>
        <w:ind w:left="720"/>
        <w:rPr>
          <w:sz w:val="20"/>
          <w:szCs w:val="20"/>
        </w:rPr>
      </w:pPr>
      <w:r w:rsidRPr="007B69FD">
        <w:rPr>
          <w:sz w:val="20"/>
          <w:szCs w:val="20"/>
        </w:rPr>
        <w:t>The passage shows that h</w:t>
      </w:r>
      <w:r w:rsidR="0018639A" w:rsidRPr="007B69FD">
        <w:rPr>
          <w:sz w:val="20"/>
          <w:szCs w:val="20"/>
        </w:rPr>
        <w:t>e was referring to God. He may have been referring specifically to the Holy Spirit.</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the world? </w:t>
      </w:r>
    </w:p>
    <w:p w14:paraId="4DD22801" w14:textId="6B5DAE6D" w:rsidR="0018639A" w:rsidRPr="007B69FD" w:rsidRDefault="00EB36A0" w:rsidP="48114252">
      <w:pPr>
        <w:ind w:left="720"/>
        <w:rPr>
          <w:sz w:val="20"/>
          <w:szCs w:val="20"/>
          <w:lang w:val="en-US"/>
        </w:rPr>
      </w:pPr>
      <w:r w:rsidRPr="48114252">
        <w:rPr>
          <w:i/>
          <w:iCs/>
          <w:sz w:val="20"/>
          <w:szCs w:val="20"/>
          <w:lang w:val="en-US"/>
        </w:rPr>
        <w:t xml:space="preserve">(Answer may vary.) </w:t>
      </w:r>
      <w:r w:rsidR="0018639A" w:rsidRPr="48114252">
        <w:rPr>
          <w:sz w:val="20"/>
          <w:szCs w:val="20"/>
          <w:lang w:val="en-US"/>
        </w:rPr>
        <w:t xml:space="preserve">He was probably referring to the spirit of the antichrist. </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w:numPr>
          <w:ilvl w:val="0"/>
          <w:numId w:val="58"/>
        </w:numPr>
        <w:rPr>
          <w:sz w:val="20"/>
          <w:szCs w:val="20"/>
        </w:rPr>
      </w:pPr>
      <w:r w:rsidRPr="007B69FD">
        <w:rPr>
          <w:sz w:val="20"/>
          <w:szCs w:val="20"/>
        </w:rPr>
        <w:t xml:space="preserve">[4:5] </w:t>
      </w:r>
      <w:r w:rsidR="00450B32">
        <w:rPr>
          <w:sz w:val="20"/>
          <w:szCs w:val="20"/>
        </w:rPr>
        <w:tab/>
      </w:r>
      <w:r w:rsidRPr="007B69FD">
        <w:rPr>
          <w:sz w:val="20"/>
          <w:szCs w:val="20"/>
        </w:rPr>
        <w:t>What</w:t>
      </w:r>
      <w:r w:rsidR="0018639A" w:rsidRPr="007B69FD">
        <w:rPr>
          <w:sz w:val="20"/>
          <w:szCs w:val="20"/>
        </w:rPr>
        <w:t xml:space="preserve"> do you think John meant when he said </w:t>
      </w:r>
      <w:r w:rsidR="00EB36A0" w:rsidRPr="007B69FD">
        <w:rPr>
          <w:sz w:val="20"/>
          <w:szCs w:val="20"/>
        </w:rPr>
        <w:t xml:space="preserve">in verse 5 </w:t>
      </w:r>
      <w:r w:rsidR="0018639A" w:rsidRPr="007B69FD">
        <w:rPr>
          <w:sz w:val="20"/>
          <w:szCs w:val="20"/>
        </w:rPr>
        <w:t>that they are from the world</w:t>
      </w:r>
      <w:r w:rsidR="00EB36A0" w:rsidRPr="007B69FD">
        <w:rPr>
          <w:sz w:val="20"/>
          <w:szCs w:val="20"/>
        </w:rPr>
        <w:t xml:space="preserve"> and speak from the world</w:t>
      </w:r>
      <w:r w:rsidR="0018639A" w:rsidRPr="007B69FD">
        <w:rPr>
          <w:sz w:val="20"/>
          <w:szCs w:val="20"/>
        </w:rPr>
        <w:t xml:space="preserve">? </w:t>
      </w:r>
    </w:p>
    <w:p w14:paraId="016FFDA4" w14:textId="0A952FEF" w:rsidR="0018639A" w:rsidRPr="007B69FD" w:rsidRDefault="00EC796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B36A0" w:rsidRPr="48114252">
        <w:rPr>
          <w:sz w:val="20"/>
          <w:szCs w:val="20"/>
          <w:lang w:val="en-US"/>
        </w:rPr>
        <w:t xml:space="preserve">He seems to be referring to those who do not confess Jesus. </w:t>
      </w:r>
      <w:r w:rsidR="0018639A" w:rsidRPr="48114252">
        <w:rPr>
          <w:sz w:val="20"/>
          <w:szCs w:val="20"/>
          <w:lang w:val="en-US"/>
        </w:rPr>
        <w:t>He probably meant that they were not from God, and they did not have God’s Spirit because they did not believe in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w:numPr>
          <w:ilvl w:val="0"/>
          <w:numId w:val="58"/>
        </w:numPr>
        <w:rPr>
          <w:sz w:val="20"/>
          <w:szCs w:val="20"/>
        </w:rPr>
      </w:pPr>
      <w:r w:rsidRPr="007B69FD">
        <w:rPr>
          <w:sz w:val="20"/>
          <w:szCs w:val="20"/>
        </w:rPr>
        <w:t xml:space="preserve">[4:6] </w:t>
      </w:r>
      <w:r w:rsidR="00450B32">
        <w:rPr>
          <w:sz w:val="20"/>
          <w:szCs w:val="20"/>
        </w:rPr>
        <w:tab/>
      </w:r>
      <w:r w:rsidRPr="007B69FD">
        <w:rPr>
          <w:sz w:val="20"/>
          <w:szCs w:val="20"/>
        </w:rPr>
        <w:t>How</w:t>
      </w:r>
      <w:r w:rsidR="0018639A" w:rsidRPr="007B69FD">
        <w:rPr>
          <w:sz w:val="20"/>
          <w:szCs w:val="20"/>
        </w:rPr>
        <w:t xml:space="preserve"> can believers tell the spirit of truth from the spirit of error? </w:t>
      </w:r>
    </w:p>
    <w:p w14:paraId="2DCE49DF" w14:textId="77777777" w:rsidR="0018639A" w:rsidRPr="007B69FD" w:rsidRDefault="0018639A" w:rsidP="0018639A">
      <w:pPr>
        <w:ind w:left="720"/>
        <w:rPr>
          <w:sz w:val="20"/>
          <w:szCs w:val="20"/>
        </w:rPr>
      </w:pPr>
      <w:r w:rsidRPr="007B69FD">
        <w:rPr>
          <w:sz w:val="20"/>
          <w:szCs w:val="20"/>
        </w:rPr>
        <w:t>Believers can tell them apart by whether they listen to what God’s people say.</w:t>
      </w:r>
    </w:p>
    <w:p w14:paraId="5DF4AC2D" w14:textId="77777777" w:rsidR="0018639A" w:rsidRPr="007B69FD" w:rsidRDefault="0018639A" w:rsidP="0018639A">
      <w:pPr>
        <w:spacing w:before="240" w:after="240"/>
        <w:rPr>
          <w:sz w:val="20"/>
          <w:szCs w:val="20"/>
        </w:rPr>
      </w:pPr>
      <w:r w:rsidRPr="007B69FD">
        <w:rPr>
          <w:b/>
          <w:sz w:val="20"/>
          <w:szCs w:val="20"/>
        </w:rPr>
        <w:t>Comment Section:</w:t>
      </w:r>
    </w:p>
    <w:p w14:paraId="73B3BDB3" w14:textId="77777777" w:rsidR="00FC60EA" w:rsidRPr="007B69FD" w:rsidRDefault="00FC60EA">
      <w:pPr>
        <w:spacing w:line="240" w:lineRule="auto"/>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w:pStyle w:val="Heading1"/>
        <w:keepNext w:val="0"/>
        <w:keepLines w:val="0"/>
        <w:spacing w:before="480"/>
        <w:rPr>
          <w:b/>
          <w:bCs/>
          <w:szCs w:val="44"/>
        </w:rPr>
      </w:pPr>
      <w:bookmarkStart w:id="100" w:name="_Toc166194291"/>
      <w:r w:rsidRPr="007B69FD">
        <w:rPr>
          <w:b/>
          <w:bCs/>
          <w:szCs w:val="44"/>
        </w:rPr>
        <w:lastRenderedPageBreak/>
        <w:t>1 John 4:7-21</w:t>
      </w:r>
      <w:bookmarkEnd w:id="100"/>
    </w:p>
    <w:p w14:paraId="5ABA34EC" w14:textId="77777777" w:rsidR="00170DC8" w:rsidRPr="00170DC8" w:rsidRDefault="00170DC8" w:rsidP="00170DC8">
      <w:pPr>
        <w:pStyle w:val="Background"/>
        <w:rPr>
          <w:b/>
          <w:bCs w:val="0"/>
          <w:i/>
          <w:iCs/>
        </w:rPr>
      </w:pPr>
      <w:r w:rsidRPr="00170DC8">
        <w:rPr>
          <w:b/>
          <w:bCs w:val="0"/>
          <w:i/>
          <w:iCs/>
        </w:rPr>
        <w:t>Read the passage.</w:t>
      </w:r>
    </w:p>
    <w:p w14:paraId="66496C8F" w14:textId="77777777" w:rsidR="0018639A" w:rsidRPr="007B69FD" w:rsidRDefault="0018639A" w:rsidP="00FC60EA">
      <w:pPr>
        <w:pStyle w:val="Part1"/>
      </w:pPr>
      <w:r w:rsidRPr="007B69FD">
        <w:t>Part 1</w:t>
      </w:r>
    </w:p>
    <w:p w14:paraId="29D6A98E" w14:textId="60784273" w:rsidR="0018639A" w:rsidRPr="007B69FD" w:rsidRDefault="0018639A" w:rsidP="00FC60EA">
      <w:pPr>
        <w:pStyle w:val="Answerortell"/>
      </w:pPr>
      <w:r w:rsidRPr="007B69FD">
        <w:t xml:space="preserve">Tell in your own words what you just read in </w:t>
      </w:r>
      <w:r w:rsidR="003947E5">
        <w:t>this passage</w:t>
      </w:r>
      <w:r w:rsidRPr="007B69FD">
        <w:t>.</w:t>
      </w:r>
    </w:p>
    <w:p w14:paraId="2B336CE0" w14:textId="1BE99E6A" w:rsidR="0018639A" w:rsidRPr="007B69FD" w:rsidRDefault="001974FE" w:rsidP="00FC60EA">
      <w:pPr>
        <w:pStyle w:val="Checklist"/>
      </w:pPr>
      <w:r w:rsidRPr="007B69FD">
        <w:t>Believers</w:t>
      </w:r>
      <w:r w:rsidR="0018639A" w:rsidRPr="007B69FD">
        <w:t xml:space="preserve"> love one another. This shows that they know God because God is love. </w:t>
      </w:r>
      <w:r w:rsidR="00450B32" w:rsidRPr="007B69FD">
        <w:t>[4:7-8]</w:t>
      </w:r>
    </w:p>
    <w:p w14:paraId="6EE4A15E" w14:textId="0AD16D2B" w:rsidR="0018639A" w:rsidRPr="007B69FD" w:rsidRDefault="001974FE" w:rsidP="00FC60EA">
      <w:pPr>
        <w:pStyle w:val="Checklist"/>
      </w:pPr>
      <w:r w:rsidRPr="007B69FD">
        <w:t>God</w:t>
      </w:r>
      <w:r w:rsidR="0018639A" w:rsidRPr="007B69FD">
        <w:t xml:space="preserve"> revealed his love for them by sending his only Son into the world. </w:t>
      </w:r>
      <w:r w:rsidR="00450B32" w:rsidRPr="007B69FD">
        <w:t>[4:9-10]</w:t>
      </w:r>
    </w:p>
    <w:p w14:paraId="5E8D01BB" w14:textId="0AAE4E55" w:rsidR="00EB36A0" w:rsidRPr="007B69FD" w:rsidRDefault="001974FE" w:rsidP="00EB36A0">
      <w:pPr>
        <w:pStyle w:val="Checklist"/>
      </w:pPr>
      <w:r w:rsidRPr="007B69FD">
        <w:t>Believers</w:t>
      </w:r>
      <w:r w:rsidR="00EB36A0" w:rsidRPr="007B69FD">
        <w:t xml:space="preserve"> abide in God’s love by loving each other. </w:t>
      </w:r>
      <w:r w:rsidR="00450B32" w:rsidRPr="007B69FD">
        <w:t>[4:11-14, 16-17]</w:t>
      </w:r>
    </w:p>
    <w:p w14:paraId="540F84BD" w14:textId="6D954EFD" w:rsidR="0018639A" w:rsidRPr="007B69FD" w:rsidRDefault="001974FE" w:rsidP="00FC60EA">
      <w:pPr>
        <w:pStyle w:val="Checklist"/>
      </w:pPr>
      <w:r w:rsidRPr="007B69FD">
        <w:t>True</w:t>
      </w:r>
      <w:r w:rsidR="0018639A" w:rsidRPr="007B69FD">
        <w:t xml:space="preserve"> believers confess that Jesus is the Son of God. </w:t>
      </w:r>
      <w:r w:rsidR="00450B32" w:rsidRPr="007B69FD">
        <w:t>[4:15]</w:t>
      </w:r>
    </w:p>
    <w:p w14:paraId="72642E95" w14:textId="27E982EF" w:rsidR="0018639A" w:rsidRPr="007B69FD" w:rsidRDefault="0018639A" w:rsidP="00FC60EA">
      <w:pPr>
        <w:pStyle w:val="Checklist"/>
      </w:pPr>
      <w:r w:rsidRPr="007B69FD">
        <w:t xml:space="preserve">We love others because God first loved us. </w:t>
      </w:r>
      <w:r w:rsidR="00450B32" w:rsidRPr="007B69FD">
        <w:t>[4:19]</w:t>
      </w:r>
    </w:p>
    <w:p w14:paraId="085C07DD" w14:textId="0DF9E76C" w:rsidR="0018639A" w:rsidRPr="007B69FD" w:rsidRDefault="001974FE" w:rsidP="00FC60EA">
      <w:pPr>
        <w:pStyle w:val="Checklist"/>
      </w:pPr>
      <w:r w:rsidRPr="007B69FD">
        <w:t>A</w:t>
      </w:r>
      <w:r w:rsidR="0018639A" w:rsidRPr="007B69FD">
        <w:t xml:space="preserve"> person cannot both love God and hate other Christians. </w:t>
      </w:r>
      <w:r w:rsidR="00450B32" w:rsidRPr="007B69FD">
        <w:t>[4:20-21]</w:t>
      </w:r>
    </w:p>
    <w:p w14:paraId="4DA654F8" w14:textId="77777777" w:rsidR="0018639A" w:rsidRPr="007B69FD" w:rsidRDefault="0018639A" w:rsidP="00FC60EA">
      <w:pPr>
        <w:pStyle w:val="Part2"/>
      </w:pPr>
      <w:r w:rsidRPr="007B69FD">
        <w:t>Part 2</w:t>
      </w:r>
    </w:p>
    <w:p w14:paraId="011683F7" w14:textId="156A5D21" w:rsidR="0018639A" w:rsidRPr="007B69FD" w:rsidRDefault="003947E5" w:rsidP="00FC60EA">
      <w:pPr>
        <w:pStyle w:val="Answerortell"/>
      </w:pPr>
      <w:r>
        <w:t>Answer the following questions from the specified verses.</w:t>
      </w:r>
    </w:p>
    <w:p w14:paraId="57D15459" w14:textId="472FD92D"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Why</w:t>
      </w:r>
      <w:r w:rsidR="0018639A" w:rsidRPr="007B69FD">
        <w:rPr>
          <w:sz w:val="20"/>
          <w:szCs w:val="20"/>
        </w:rPr>
        <w:t xml:space="preserve"> </w:t>
      </w:r>
      <w:r w:rsidR="00837A3C" w:rsidRPr="007B69FD">
        <w:rPr>
          <w:sz w:val="20"/>
          <w:szCs w:val="20"/>
        </w:rPr>
        <w:t xml:space="preserve">should </w:t>
      </w:r>
      <w:r w:rsidR="0018639A" w:rsidRPr="007B69FD">
        <w:rPr>
          <w:sz w:val="20"/>
          <w:szCs w:val="20"/>
        </w:rPr>
        <w:t>believers love one another</w:t>
      </w:r>
      <w:r w:rsidR="00EB36A0" w:rsidRPr="007B69FD">
        <w:rPr>
          <w:sz w:val="20"/>
          <w:szCs w:val="20"/>
        </w:rPr>
        <w:t>, according to verse 7</w:t>
      </w:r>
      <w:r w:rsidR="0018639A" w:rsidRPr="007B69FD">
        <w:rPr>
          <w:sz w:val="20"/>
          <w:szCs w:val="20"/>
        </w:rPr>
        <w:t xml:space="preserve">? </w:t>
      </w:r>
    </w:p>
    <w:p w14:paraId="149DCE53" w14:textId="497D40E7" w:rsidR="0018639A" w:rsidRPr="007B69FD" w:rsidRDefault="0018639A" w:rsidP="0018639A">
      <w:pPr>
        <w:ind w:left="720"/>
        <w:rPr>
          <w:sz w:val="20"/>
          <w:szCs w:val="20"/>
        </w:rPr>
      </w:pPr>
      <w:r w:rsidRPr="007B69FD">
        <w:rPr>
          <w:sz w:val="20"/>
          <w:szCs w:val="20"/>
        </w:rPr>
        <w:t xml:space="preserve">Believers </w:t>
      </w:r>
      <w:r w:rsidR="00837A3C" w:rsidRPr="007B69FD">
        <w:rPr>
          <w:sz w:val="20"/>
          <w:szCs w:val="20"/>
        </w:rPr>
        <w:t>should</w:t>
      </w:r>
      <w:r w:rsidRPr="007B69FD">
        <w:rPr>
          <w:sz w:val="20"/>
          <w:szCs w:val="20"/>
        </w:rPr>
        <w:t xml:space="preserve"> love one another because love comes from God.</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What</w:t>
      </w:r>
      <w:r w:rsidR="0018639A" w:rsidRPr="007B69FD">
        <w:rPr>
          <w:sz w:val="20"/>
          <w:szCs w:val="20"/>
        </w:rPr>
        <w:t xml:space="preserve"> did John say about everyone who loves others? </w:t>
      </w:r>
    </w:p>
    <w:p w14:paraId="6966C07F" w14:textId="7C731C51" w:rsidR="0018639A" w:rsidRPr="007B69FD" w:rsidRDefault="0018639A" w:rsidP="0018639A">
      <w:pPr>
        <w:ind w:left="720"/>
        <w:rPr>
          <w:sz w:val="20"/>
          <w:szCs w:val="20"/>
        </w:rPr>
      </w:pPr>
      <w:r w:rsidRPr="007B69FD">
        <w:rPr>
          <w:sz w:val="20"/>
          <w:szCs w:val="20"/>
        </w:rPr>
        <w:t>John said they are born of God</w:t>
      </w:r>
      <w:r w:rsidR="00EB36A0" w:rsidRPr="007B69FD">
        <w:rPr>
          <w:sz w:val="20"/>
          <w:szCs w:val="20"/>
        </w:rPr>
        <w:t>,</w:t>
      </w:r>
      <w:r w:rsidRPr="007B69FD">
        <w:rPr>
          <w:sz w:val="20"/>
          <w:szCs w:val="20"/>
        </w:rPr>
        <w:t xml:space="preserve"> and they know God.</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w:numPr>
          <w:ilvl w:val="0"/>
          <w:numId w:val="56"/>
        </w:numPr>
        <w:rPr>
          <w:sz w:val="20"/>
          <w:szCs w:val="20"/>
        </w:rPr>
      </w:pPr>
      <w:r w:rsidRPr="007B69FD">
        <w:rPr>
          <w:sz w:val="20"/>
          <w:szCs w:val="20"/>
        </w:rPr>
        <w:t xml:space="preserve">[4:8] </w:t>
      </w:r>
      <w:r w:rsidR="00450B32">
        <w:rPr>
          <w:sz w:val="20"/>
          <w:szCs w:val="20"/>
        </w:rPr>
        <w:tab/>
      </w:r>
      <w:r w:rsidRPr="007B69FD">
        <w:rPr>
          <w:sz w:val="20"/>
          <w:szCs w:val="20"/>
        </w:rPr>
        <w:t>What</w:t>
      </w:r>
      <w:r w:rsidR="0018639A" w:rsidRPr="007B69FD">
        <w:rPr>
          <w:sz w:val="20"/>
          <w:szCs w:val="20"/>
        </w:rPr>
        <w:t xml:space="preserve"> did John say about a person who does not love others? </w:t>
      </w:r>
    </w:p>
    <w:p w14:paraId="0CE15323" w14:textId="77777777" w:rsidR="0018639A" w:rsidRPr="007B69FD" w:rsidRDefault="0018639A" w:rsidP="0018639A">
      <w:pPr>
        <w:ind w:left="720"/>
        <w:rPr>
          <w:sz w:val="20"/>
          <w:szCs w:val="20"/>
        </w:rPr>
      </w:pPr>
      <w:r w:rsidRPr="007B69FD">
        <w:rPr>
          <w:sz w:val="20"/>
          <w:szCs w:val="20"/>
        </w:rPr>
        <w:t>The person who does not love others does not know God, because God is love.</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w:numPr>
          <w:ilvl w:val="0"/>
          <w:numId w:val="56"/>
        </w:numPr>
        <w:rPr>
          <w:sz w:val="20"/>
          <w:szCs w:val="20"/>
        </w:rPr>
      </w:pPr>
      <w:r w:rsidRPr="007B69FD">
        <w:rPr>
          <w:sz w:val="20"/>
          <w:szCs w:val="20"/>
        </w:rPr>
        <w:t xml:space="preserve">[4:9] </w:t>
      </w:r>
      <w:r w:rsidR="00450B32">
        <w:rPr>
          <w:sz w:val="20"/>
          <w:szCs w:val="20"/>
        </w:rPr>
        <w:tab/>
      </w:r>
      <w:r w:rsidRPr="007B69FD">
        <w:rPr>
          <w:sz w:val="20"/>
          <w:szCs w:val="20"/>
        </w:rPr>
        <w:t>How</w:t>
      </w:r>
      <w:r w:rsidR="0018639A" w:rsidRPr="007B69FD">
        <w:rPr>
          <w:sz w:val="20"/>
          <w:szCs w:val="20"/>
        </w:rPr>
        <w:t xml:space="preserve"> did God reveal his love for Christians? </w:t>
      </w:r>
    </w:p>
    <w:p w14:paraId="7F288725" w14:textId="77777777" w:rsidR="0018639A" w:rsidRPr="007B69FD" w:rsidRDefault="0018639A" w:rsidP="0018639A">
      <w:pPr>
        <w:ind w:left="720"/>
        <w:rPr>
          <w:sz w:val="20"/>
          <w:szCs w:val="20"/>
        </w:rPr>
      </w:pPr>
      <w:r w:rsidRPr="007B69FD">
        <w:rPr>
          <w:sz w:val="20"/>
          <w:szCs w:val="20"/>
        </w:rPr>
        <w:t>God revealed his love for Christians by sending his only Son into the world.</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w:numPr>
          <w:ilvl w:val="0"/>
          <w:numId w:val="56"/>
        </w:numPr>
        <w:rPr>
          <w:sz w:val="20"/>
          <w:szCs w:val="20"/>
        </w:rPr>
      </w:pPr>
      <w:r w:rsidRPr="007B69FD">
        <w:rPr>
          <w:sz w:val="20"/>
          <w:szCs w:val="20"/>
        </w:rPr>
        <w:t>[4:10]</w:t>
      </w:r>
      <w:r>
        <w:rPr>
          <w:sz w:val="20"/>
          <w:szCs w:val="20"/>
        </w:rPr>
        <w:t xml:space="preserve"> </w:t>
      </w:r>
      <w:r w:rsidR="00450B32">
        <w:rPr>
          <w:sz w:val="20"/>
          <w:szCs w:val="20"/>
        </w:rPr>
        <w:tab/>
      </w:r>
      <w:r w:rsidR="0018639A" w:rsidRPr="007B69FD">
        <w:rPr>
          <w:sz w:val="20"/>
          <w:szCs w:val="20"/>
        </w:rPr>
        <w:t xml:space="preserve">Whose love showed what real love was, and how was that love shown? </w:t>
      </w:r>
    </w:p>
    <w:p w14:paraId="538CBD39" w14:textId="77777777" w:rsidR="0018639A" w:rsidRPr="007B69FD" w:rsidRDefault="0018639A" w:rsidP="0018639A">
      <w:pPr>
        <w:ind w:left="720"/>
        <w:rPr>
          <w:sz w:val="20"/>
          <w:szCs w:val="20"/>
        </w:rPr>
      </w:pPr>
      <w:r w:rsidRPr="007B69FD">
        <w:rPr>
          <w:sz w:val="20"/>
          <w:szCs w:val="20"/>
        </w:rPr>
        <w:t>God's love showed what real love was. He showed his love to people by sending his Son to be the sacrifice that atones for their sin.</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w:numPr>
          <w:ilvl w:val="0"/>
          <w:numId w:val="56"/>
        </w:numPr>
        <w:rPr>
          <w:sz w:val="20"/>
          <w:szCs w:val="20"/>
        </w:rPr>
      </w:pPr>
      <w:r w:rsidRPr="007B69FD">
        <w:rPr>
          <w:sz w:val="20"/>
          <w:szCs w:val="20"/>
        </w:rPr>
        <w:t xml:space="preserve">[4:11] </w:t>
      </w:r>
      <w:r w:rsidR="00450B32">
        <w:rPr>
          <w:sz w:val="20"/>
          <w:szCs w:val="20"/>
        </w:rPr>
        <w:tab/>
      </w:r>
      <w:r w:rsidRPr="007B69FD">
        <w:rPr>
          <w:sz w:val="20"/>
          <w:szCs w:val="20"/>
        </w:rPr>
        <w:t>Since</w:t>
      </w:r>
      <w:r w:rsidR="0018639A" w:rsidRPr="007B69FD">
        <w:rPr>
          <w:sz w:val="20"/>
          <w:szCs w:val="20"/>
        </w:rPr>
        <w:t xml:space="preserve"> God loved Christians enough to send his only Son, what should they do in response? </w:t>
      </w:r>
    </w:p>
    <w:p w14:paraId="48DC1E72" w14:textId="77777777" w:rsidR="0018639A" w:rsidRPr="007B69FD" w:rsidRDefault="0018639A" w:rsidP="0018639A">
      <w:pPr>
        <w:ind w:left="720"/>
        <w:rPr>
          <w:sz w:val="20"/>
          <w:szCs w:val="20"/>
        </w:rPr>
      </w:pPr>
      <w:r w:rsidRPr="007B69FD">
        <w:rPr>
          <w:sz w:val="20"/>
          <w:szCs w:val="20"/>
        </w:rPr>
        <w:t>They should love each other.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w:numPr>
          <w:ilvl w:val="0"/>
          <w:numId w:val="56"/>
        </w:numPr>
        <w:rPr>
          <w:sz w:val="20"/>
          <w:szCs w:val="20"/>
        </w:rPr>
      </w:pPr>
      <w:r w:rsidRPr="007B69FD">
        <w:rPr>
          <w:sz w:val="20"/>
          <w:szCs w:val="20"/>
        </w:rPr>
        <w:t xml:space="preserve">[4:12] </w:t>
      </w:r>
      <w:r w:rsidR="00450B32">
        <w:rPr>
          <w:sz w:val="20"/>
          <w:szCs w:val="20"/>
        </w:rPr>
        <w:tab/>
      </w:r>
      <w:r w:rsidRPr="007B69FD">
        <w:rPr>
          <w:sz w:val="20"/>
          <w:szCs w:val="20"/>
        </w:rPr>
        <w:t>Though</w:t>
      </w:r>
      <w:r w:rsidR="0018639A" w:rsidRPr="007B69FD">
        <w:rPr>
          <w:sz w:val="20"/>
          <w:szCs w:val="20"/>
        </w:rPr>
        <w:t xml:space="preserve"> no one had ever seen God, what</w:t>
      </w:r>
      <w:r w:rsidR="00503EAA">
        <w:rPr>
          <w:sz w:val="20"/>
          <w:szCs w:val="20"/>
        </w:rPr>
        <w:t xml:space="preserve"> </w:t>
      </w:r>
      <w:r w:rsidR="0018639A" w:rsidRPr="007B69FD">
        <w:rPr>
          <w:sz w:val="20"/>
          <w:szCs w:val="20"/>
        </w:rPr>
        <w:t xml:space="preserve">could assure people that they truly know God? </w:t>
      </w:r>
    </w:p>
    <w:p w14:paraId="56F04A26" w14:textId="77777777" w:rsidR="0018639A" w:rsidRPr="007B69FD" w:rsidRDefault="0018639A" w:rsidP="48114252">
      <w:pPr>
        <w:ind w:left="720"/>
        <w:rPr>
          <w:sz w:val="20"/>
          <w:szCs w:val="20"/>
          <w:lang w:val="en-US"/>
        </w:rPr>
      </w:pPr>
      <w:r w:rsidRPr="48114252">
        <w:rPr>
          <w:sz w:val="20"/>
          <w:szCs w:val="20"/>
          <w:lang w:val="en-US"/>
        </w:rPr>
        <w:t xml:space="preserve">If they love one another, he lives in </w:t>
      </w:r>
      <w:proofErr w:type="gramStart"/>
      <w:r w:rsidRPr="48114252">
        <w:rPr>
          <w:sz w:val="20"/>
          <w:szCs w:val="20"/>
          <w:lang w:val="en-US"/>
        </w:rPr>
        <w:t>them</w:t>
      </w:r>
      <w:proofErr w:type="gramEnd"/>
      <w:r w:rsidRPr="48114252">
        <w:rPr>
          <w:sz w:val="20"/>
          <w:szCs w:val="20"/>
          <w:lang w:val="en-US"/>
        </w:rPr>
        <w:t xml:space="preserve"> and his love is perfected in them. That assures them that they know him.</w:t>
      </w:r>
    </w:p>
    <w:p w14:paraId="3970539A" w14:textId="77777777" w:rsidR="0018639A" w:rsidRPr="007B69FD" w:rsidRDefault="0018639A" w:rsidP="00503EAA">
      <w:pPr>
        <w:rPr>
          <w:sz w:val="20"/>
          <w:szCs w:val="20"/>
        </w:rPr>
      </w:pPr>
    </w:p>
    <w:p w14:paraId="25441576" w14:textId="5201E0C6" w:rsidR="0018639A" w:rsidRPr="007B69FD" w:rsidRDefault="001974FE" w:rsidP="0099152C">
      <w:pPr>
        <w:numPr>
          <w:ilvl w:val="0"/>
          <w:numId w:val="56"/>
        </w:numPr>
        <w:rPr>
          <w:sz w:val="20"/>
          <w:szCs w:val="20"/>
          <w:lang w:val="en-US"/>
        </w:rPr>
      </w:pPr>
      <w:r w:rsidRPr="48114252">
        <w:rPr>
          <w:sz w:val="20"/>
          <w:szCs w:val="20"/>
          <w:lang w:val="en-US"/>
        </w:rPr>
        <w:t xml:space="preserve">[4:13] </w:t>
      </w:r>
      <w:r w:rsidR="00450B32">
        <w:rPr>
          <w:sz w:val="20"/>
          <w:szCs w:val="20"/>
          <w:lang w:val="en-US"/>
        </w:rPr>
        <w:tab/>
      </w:r>
      <w:r w:rsidRPr="48114252">
        <w:rPr>
          <w:sz w:val="20"/>
          <w:szCs w:val="20"/>
          <w:lang w:val="en-US"/>
        </w:rPr>
        <w:t>How</w:t>
      </w:r>
      <w:r w:rsidR="0018639A" w:rsidRPr="48114252">
        <w:rPr>
          <w:sz w:val="20"/>
          <w:szCs w:val="20"/>
          <w:lang w:val="en-US"/>
        </w:rPr>
        <w:t xml:space="preserve"> can a believer know that he remains in God and God remains in him? </w:t>
      </w:r>
    </w:p>
    <w:p w14:paraId="3FF81387" w14:textId="77777777" w:rsidR="0018639A" w:rsidRPr="007B69FD" w:rsidRDefault="0018639A" w:rsidP="0018639A">
      <w:pPr>
        <w:ind w:left="720"/>
        <w:rPr>
          <w:sz w:val="20"/>
          <w:szCs w:val="20"/>
        </w:rPr>
      </w:pPr>
      <w:r w:rsidRPr="007B69FD">
        <w:rPr>
          <w:sz w:val="20"/>
          <w:szCs w:val="20"/>
        </w:rPr>
        <w:t>A believer can know this because God gave him his Spirit to live in him.</w:t>
      </w:r>
    </w:p>
    <w:p w14:paraId="11DD293F" w14:textId="77777777" w:rsidR="0018639A" w:rsidRPr="007B69FD" w:rsidRDefault="0018639A" w:rsidP="0018639A">
      <w:pPr>
        <w:rPr>
          <w:sz w:val="20"/>
          <w:szCs w:val="20"/>
        </w:rPr>
      </w:pPr>
    </w:p>
    <w:p w14:paraId="6C842144" w14:textId="2D18E253" w:rsidR="0018639A" w:rsidRPr="007B69FD" w:rsidRDefault="001974FE" w:rsidP="0099152C">
      <w:pPr>
        <w:numPr>
          <w:ilvl w:val="0"/>
          <w:numId w:val="56"/>
        </w:numPr>
        <w:rPr>
          <w:sz w:val="20"/>
          <w:szCs w:val="20"/>
          <w:lang w:val="en-US"/>
        </w:rPr>
      </w:pPr>
      <w:r w:rsidRPr="48114252">
        <w:rPr>
          <w:sz w:val="20"/>
          <w:szCs w:val="20"/>
          <w:lang w:val="en-US"/>
        </w:rPr>
        <w:t xml:space="preserve">[4:14] </w:t>
      </w:r>
      <w:r w:rsidR="00450B32">
        <w:rPr>
          <w:sz w:val="20"/>
          <w:szCs w:val="20"/>
          <w:lang w:val="en-US"/>
        </w:rPr>
        <w:tab/>
      </w:r>
      <w:r w:rsidRPr="48114252">
        <w:rPr>
          <w:sz w:val="20"/>
          <w:szCs w:val="20"/>
          <w:lang w:val="en-US"/>
        </w:rPr>
        <w:t>Why</w:t>
      </w:r>
      <w:r w:rsidR="0018639A" w:rsidRPr="48114252">
        <w:rPr>
          <w:sz w:val="20"/>
          <w:szCs w:val="20"/>
          <w:lang w:val="en-US"/>
        </w:rPr>
        <w:t xml:space="preserve"> did the </w:t>
      </w:r>
      <w:proofErr w:type="gramStart"/>
      <w:r w:rsidR="0018639A" w:rsidRPr="48114252">
        <w:rPr>
          <w:sz w:val="20"/>
          <w:szCs w:val="20"/>
          <w:lang w:val="en-US"/>
        </w:rPr>
        <w:t>Father</w:t>
      </w:r>
      <w:proofErr w:type="gramEnd"/>
      <w:r w:rsidR="0018639A" w:rsidRPr="48114252">
        <w:rPr>
          <w:sz w:val="20"/>
          <w:szCs w:val="20"/>
          <w:lang w:val="en-US"/>
        </w:rPr>
        <w:t xml:space="preserve"> send his Son into the world? </w:t>
      </w:r>
    </w:p>
    <w:p w14:paraId="23FD1435" w14:textId="77777777" w:rsidR="0018639A" w:rsidRPr="007B69FD" w:rsidRDefault="0018639A" w:rsidP="0018639A">
      <w:pPr>
        <w:ind w:left="720"/>
        <w:rPr>
          <w:sz w:val="20"/>
          <w:szCs w:val="20"/>
        </w:rPr>
      </w:pPr>
      <w:r w:rsidRPr="007B69FD">
        <w:rPr>
          <w:sz w:val="20"/>
          <w:szCs w:val="20"/>
        </w:rPr>
        <w:t>The Father sent his Son to be the Savior of the world.</w:t>
      </w:r>
    </w:p>
    <w:p w14:paraId="4D0F267A" w14:textId="77777777" w:rsidR="00503EAA" w:rsidRPr="007B69FD" w:rsidRDefault="00503EAA" w:rsidP="00503EAA">
      <w:pPr>
        <w:pStyle w:val="Continuedline"/>
      </w:pPr>
      <w:r w:rsidRPr="007B69FD">
        <w:lastRenderedPageBreak/>
        <w:t>1 John 4:7-21 continued</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w:numPr>
          <w:ilvl w:val="0"/>
          <w:numId w:val="56"/>
        </w:numPr>
        <w:rPr>
          <w:sz w:val="20"/>
          <w:szCs w:val="20"/>
        </w:rPr>
      </w:pPr>
      <w:r w:rsidRPr="007B69FD">
        <w:rPr>
          <w:sz w:val="20"/>
          <w:szCs w:val="20"/>
        </w:rPr>
        <w:t xml:space="preserve">[4:15] </w:t>
      </w:r>
      <w:r w:rsidR="00450B32">
        <w:rPr>
          <w:sz w:val="20"/>
          <w:szCs w:val="20"/>
        </w:rPr>
        <w:tab/>
      </w:r>
      <w:r w:rsidRPr="007B69FD">
        <w:rPr>
          <w:sz w:val="20"/>
          <w:szCs w:val="20"/>
        </w:rPr>
        <w:t>What</w:t>
      </w:r>
      <w:r w:rsidR="0018639A" w:rsidRPr="007B69FD">
        <w:rPr>
          <w:sz w:val="20"/>
          <w:szCs w:val="20"/>
        </w:rPr>
        <w:t xml:space="preserve"> happens to anyone who confesses that Jesus is the Son of God? </w:t>
      </w:r>
    </w:p>
    <w:p w14:paraId="20F4EB96" w14:textId="5DB2E7CA" w:rsidR="0018639A" w:rsidRPr="007B69FD" w:rsidRDefault="0018639A" w:rsidP="48114252">
      <w:pPr>
        <w:ind w:left="720"/>
        <w:rPr>
          <w:sz w:val="20"/>
          <w:szCs w:val="20"/>
          <w:lang w:val="en-US"/>
        </w:rPr>
      </w:pPr>
      <w:r w:rsidRPr="48114252">
        <w:rPr>
          <w:sz w:val="20"/>
          <w:szCs w:val="20"/>
          <w:lang w:val="en-US"/>
        </w:rPr>
        <w:t xml:space="preserve">God remains in </w:t>
      </w:r>
      <w:r w:rsidR="00EB36A0" w:rsidRPr="48114252">
        <w:rPr>
          <w:sz w:val="20"/>
          <w:szCs w:val="20"/>
          <w:lang w:val="en-US"/>
        </w:rPr>
        <w:t>that person,</w:t>
      </w:r>
      <w:r w:rsidRPr="48114252">
        <w:rPr>
          <w:sz w:val="20"/>
          <w:szCs w:val="20"/>
          <w:lang w:val="en-US"/>
        </w:rPr>
        <w:t xml:space="preserve"> and th</w:t>
      </w:r>
      <w:r w:rsidR="00EB36A0" w:rsidRPr="48114252">
        <w:rPr>
          <w:sz w:val="20"/>
          <w:szCs w:val="20"/>
          <w:lang w:val="en-US"/>
        </w:rPr>
        <w:t>at person</w:t>
      </w:r>
      <w:r w:rsidRPr="48114252">
        <w:rPr>
          <w:sz w:val="20"/>
          <w:szCs w:val="20"/>
          <w:lang w:val="en-US"/>
        </w:rPr>
        <w:t xml:space="preserve"> remain</w:t>
      </w:r>
      <w:r w:rsidR="00EB36A0" w:rsidRPr="48114252">
        <w:rPr>
          <w:sz w:val="20"/>
          <w:szCs w:val="20"/>
          <w:lang w:val="en-US"/>
        </w:rPr>
        <w:t>s</w:t>
      </w:r>
      <w:r w:rsidRPr="48114252">
        <w:rPr>
          <w:sz w:val="20"/>
          <w:szCs w:val="20"/>
          <w:lang w:val="en-US"/>
        </w:rPr>
        <w:t xml:space="preserve"> in God.</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w:numPr>
          <w:ilvl w:val="0"/>
          <w:numId w:val="56"/>
        </w:numPr>
        <w:rPr>
          <w:sz w:val="20"/>
          <w:szCs w:val="20"/>
          <w:lang w:val="en-US"/>
        </w:rPr>
      </w:pPr>
      <w:r w:rsidRPr="48114252">
        <w:rPr>
          <w:sz w:val="20"/>
          <w:szCs w:val="20"/>
          <w:lang w:val="en-US"/>
        </w:rPr>
        <w:t xml:space="preserve">[4:16] </w:t>
      </w:r>
      <w:r w:rsidR="00450B32">
        <w:rPr>
          <w:sz w:val="20"/>
          <w:szCs w:val="20"/>
          <w:lang w:val="en-US"/>
        </w:rPr>
        <w:tab/>
      </w:r>
      <w:r w:rsidRPr="48114252">
        <w:rPr>
          <w:sz w:val="20"/>
          <w:szCs w:val="20"/>
          <w:lang w:val="en-US"/>
        </w:rPr>
        <w:t>According</w:t>
      </w:r>
      <w:r w:rsidR="0018639A" w:rsidRPr="48114252">
        <w:rPr>
          <w:sz w:val="20"/>
          <w:szCs w:val="20"/>
          <w:lang w:val="en-US"/>
        </w:rPr>
        <w:t xml:space="preserve"> to</w:t>
      </w:r>
      <w:r w:rsidR="00EC7967" w:rsidRPr="48114252">
        <w:rPr>
          <w:sz w:val="20"/>
          <w:szCs w:val="20"/>
          <w:lang w:val="en-US"/>
        </w:rPr>
        <w:t xml:space="preserve"> verse </w:t>
      </w:r>
      <w:r w:rsidR="0018639A" w:rsidRPr="48114252">
        <w:rPr>
          <w:sz w:val="20"/>
          <w:szCs w:val="20"/>
          <w:lang w:val="en-US"/>
        </w:rPr>
        <w:t xml:space="preserve">16, who remains in God? </w:t>
      </w:r>
    </w:p>
    <w:p w14:paraId="35938F00" w14:textId="77777777" w:rsidR="0018639A" w:rsidRPr="007B69FD" w:rsidRDefault="0018639A" w:rsidP="48114252">
      <w:pPr>
        <w:ind w:left="720"/>
        <w:rPr>
          <w:sz w:val="20"/>
          <w:szCs w:val="20"/>
          <w:lang w:val="en-US"/>
        </w:rPr>
      </w:pPr>
      <w:r w:rsidRPr="48114252">
        <w:rPr>
          <w:sz w:val="20"/>
          <w:szCs w:val="20"/>
          <w:lang w:val="en-US"/>
        </w:rPr>
        <w:t>The one who remains in love remains in God.</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w:numPr>
          <w:ilvl w:val="0"/>
          <w:numId w:val="56"/>
        </w:numPr>
        <w:rPr>
          <w:sz w:val="20"/>
          <w:szCs w:val="20"/>
        </w:rPr>
      </w:pPr>
      <w:r w:rsidRPr="007B69FD">
        <w:rPr>
          <w:sz w:val="20"/>
          <w:szCs w:val="20"/>
        </w:rPr>
        <w:t>[4:16]</w:t>
      </w:r>
      <w:r w:rsidR="0018639A" w:rsidRPr="007B69FD">
        <w:rPr>
          <w:sz w:val="20"/>
          <w:szCs w:val="20"/>
        </w:rPr>
        <w:t xml:space="preserve"> </w:t>
      </w:r>
      <w:r w:rsidR="00450B32">
        <w:rPr>
          <w:sz w:val="20"/>
          <w:szCs w:val="20"/>
        </w:rPr>
        <w:tab/>
      </w:r>
      <w:r w:rsidR="0018639A" w:rsidRPr="007B69FD">
        <w:rPr>
          <w:sz w:val="20"/>
          <w:szCs w:val="20"/>
        </w:rPr>
        <w:t xml:space="preserve">What do you think it means to remain in love? </w:t>
      </w:r>
    </w:p>
    <w:p w14:paraId="1AC4D82C" w14:textId="79E1B6AF" w:rsidR="0018639A" w:rsidRPr="007B69FD" w:rsidRDefault="00EC796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18639A" w:rsidRPr="48114252">
        <w:rPr>
          <w:sz w:val="20"/>
          <w:szCs w:val="20"/>
          <w:lang w:val="en-US"/>
        </w:rPr>
        <w:t>Perhaps it means to keep trusting that God loves them. Perhaps it means to love God and others because God loves them.</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w:numPr>
          <w:ilvl w:val="0"/>
          <w:numId w:val="56"/>
        </w:numPr>
        <w:rPr>
          <w:sz w:val="20"/>
          <w:szCs w:val="20"/>
        </w:rPr>
      </w:pPr>
      <w:r w:rsidRPr="007B69FD">
        <w:rPr>
          <w:sz w:val="20"/>
          <w:szCs w:val="20"/>
        </w:rPr>
        <w:t xml:space="preserve">[4:17] </w:t>
      </w:r>
      <w:r w:rsidR="00450B32">
        <w:rPr>
          <w:sz w:val="20"/>
          <w:szCs w:val="20"/>
        </w:rPr>
        <w:tab/>
      </w:r>
      <w:r w:rsidRPr="007B69FD">
        <w:rPr>
          <w:sz w:val="20"/>
          <w:szCs w:val="20"/>
        </w:rPr>
        <w:t>On</w:t>
      </w:r>
      <w:r w:rsidR="0018639A" w:rsidRPr="007B69FD">
        <w:rPr>
          <w:sz w:val="20"/>
          <w:szCs w:val="20"/>
        </w:rPr>
        <w:t xml:space="preserve"> the day of judgment, what will be the attitude of those among whom love is made perfect? </w:t>
      </w:r>
    </w:p>
    <w:p w14:paraId="59CE7E6B" w14:textId="77777777" w:rsidR="0018639A" w:rsidRPr="007B69FD" w:rsidRDefault="0018639A" w:rsidP="0018639A">
      <w:pPr>
        <w:ind w:left="720"/>
        <w:rPr>
          <w:sz w:val="20"/>
          <w:szCs w:val="20"/>
        </w:rPr>
      </w:pPr>
      <w:r w:rsidRPr="007B69FD">
        <w:rPr>
          <w:sz w:val="20"/>
          <w:szCs w:val="20"/>
        </w:rPr>
        <w:t>They will have confidence on the day of judgment.</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w:numPr>
          <w:ilvl w:val="0"/>
          <w:numId w:val="56"/>
        </w:numPr>
        <w:rPr>
          <w:sz w:val="20"/>
          <w:szCs w:val="20"/>
        </w:rPr>
      </w:pPr>
      <w:r w:rsidRPr="007B69FD">
        <w:rPr>
          <w:sz w:val="20"/>
          <w:szCs w:val="20"/>
        </w:rPr>
        <w:t xml:space="preserve">[4:18] </w:t>
      </w:r>
      <w:r w:rsidR="00450B32">
        <w:rPr>
          <w:sz w:val="20"/>
          <w:szCs w:val="20"/>
        </w:rPr>
        <w:tab/>
      </w:r>
      <w:r w:rsidRPr="007B69FD">
        <w:rPr>
          <w:sz w:val="20"/>
          <w:szCs w:val="20"/>
        </w:rPr>
        <w:t>Why</w:t>
      </w:r>
      <w:r w:rsidR="0018639A" w:rsidRPr="007B69FD">
        <w:rPr>
          <w:sz w:val="20"/>
          <w:szCs w:val="20"/>
        </w:rPr>
        <w:t xml:space="preserve"> is there no fear in love? </w:t>
      </w:r>
    </w:p>
    <w:p w14:paraId="1A18482E" w14:textId="77777777" w:rsidR="0018639A" w:rsidRPr="007B69FD" w:rsidRDefault="0018639A" w:rsidP="48114252">
      <w:pPr>
        <w:ind w:left="720"/>
        <w:rPr>
          <w:sz w:val="20"/>
          <w:szCs w:val="20"/>
          <w:lang w:val="en-US"/>
        </w:rPr>
      </w:pPr>
      <w:r w:rsidRPr="48114252">
        <w:rPr>
          <w:sz w:val="20"/>
          <w:szCs w:val="20"/>
          <w:lang w:val="en-US"/>
        </w:rPr>
        <w:t>Perfect love gets rid of fear because fear has to do with punishment.</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w:numPr>
          <w:ilvl w:val="0"/>
          <w:numId w:val="56"/>
        </w:numPr>
        <w:rPr>
          <w:sz w:val="20"/>
          <w:szCs w:val="20"/>
        </w:rPr>
      </w:pPr>
      <w:r w:rsidRPr="007B69FD">
        <w:rPr>
          <w:sz w:val="20"/>
          <w:szCs w:val="20"/>
        </w:rPr>
        <w:t>[4:18]</w:t>
      </w:r>
      <w:r>
        <w:rPr>
          <w:sz w:val="20"/>
          <w:szCs w:val="20"/>
        </w:rPr>
        <w:t xml:space="preserve"> </w:t>
      </w:r>
      <w:r w:rsidR="00450B32">
        <w:rPr>
          <w:sz w:val="20"/>
          <w:szCs w:val="20"/>
        </w:rPr>
        <w:tab/>
      </w:r>
      <w:r w:rsidR="0018639A" w:rsidRPr="007B69FD">
        <w:rPr>
          <w:sz w:val="20"/>
          <w:szCs w:val="20"/>
        </w:rPr>
        <w:t xml:space="preserve">How do you think perfect love gets rid of fear? </w:t>
      </w:r>
    </w:p>
    <w:p w14:paraId="440C0D8E" w14:textId="593C1D14" w:rsidR="0018639A" w:rsidRPr="007B69FD" w:rsidRDefault="00EC7967" w:rsidP="0018639A">
      <w:pPr>
        <w:ind w:left="720"/>
        <w:rPr>
          <w:sz w:val="20"/>
          <w:szCs w:val="20"/>
        </w:rPr>
      </w:pPr>
      <w:r w:rsidRPr="007B69FD">
        <w:rPr>
          <w:i/>
          <w:iCs/>
          <w:sz w:val="20"/>
          <w:szCs w:val="20"/>
        </w:rPr>
        <w:t>(Answer may vary.)</w:t>
      </w:r>
      <w:r w:rsidRPr="007B69FD">
        <w:rPr>
          <w:sz w:val="20"/>
          <w:szCs w:val="20"/>
        </w:rPr>
        <w:t xml:space="preserve"> </w:t>
      </w:r>
      <w:r w:rsidR="00EB36A0" w:rsidRPr="007B69FD">
        <w:rPr>
          <w:sz w:val="20"/>
          <w:szCs w:val="20"/>
        </w:rPr>
        <w:t>Perhaps i</w:t>
      </w:r>
      <w:r w:rsidR="0018639A" w:rsidRPr="007B69FD">
        <w:rPr>
          <w:sz w:val="20"/>
          <w:szCs w:val="20"/>
        </w:rPr>
        <w:t>f a person knows that God loves him perfectly, he will not be afraid that God will punish him.</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w:numPr>
          <w:ilvl w:val="0"/>
          <w:numId w:val="56"/>
        </w:numPr>
        <w:rPr>
          <w:sz w:val="20"/>
          <w:szCs w:val="20"/>
        </w:rPr>
      </w:pPr>
      <w:r w:rsidRPr="007B69FD">
        <w:rPr>
          <w:sz w:val="20"/>
          <w:szCs w:val="20"/>
        </w:rPr>
        <w:t xml:space="preserve">[4:19] </w:t>
      </w:r>
      <w:r w:rsidR="00450B32">
        <w:rPr>
          <w:sz w:val="20"/>
          <w:szCs w:val="20"/>
        </w:rPr>
        <w:tab/>
      </w:r>
      <w:r w:rsidRPr="007B69FD">
        <w:rPr>
          <w:sz w:val="20"/>
          <w:szCs w:val="20"/>
        </w:rPr>
        <w:t>How</w:t>
      </w:r>
      <w:r w:rsidR="0018639A" w:rsidRPr="007B69FD">
        <w:rPr>
          <w:sz w:val="20"/>
          <w:szCs w:val="20"/>
        </w:rPr>
        <w:t xml:space="preserve"> are Christians able to love? </w:t>
      </w:r>
    </w:p>
    <w:p w14:paraId="7C6CAF54" w14:textId="77777777" w:rsidR="0018639A" w:rsidRPr="007B69FD" w:rsidRDefault="0018639A" w:rsidP="0018639A">
      <w:pPr>
        <w:ind w:left="720"/>
        <w:rPr>
          <w:sz w:val="20"/>
          <w:szCs w:val="20"/>
        </w:rPr>
      </w:pPr>
      <w:r w:rsidRPr="007B69FD">
        <w:rPr>
          <w:sz w:val="20"/>
          <w:szCs w:val="20"/>
        </w:rPr>
        <w:t>They love because God first loved them.</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w:numPr>
          <w:ilvl w:val="0"/>
          <w:numId w:val="56"/>
        </w:numPr>
        <w:rPr>
          <w:sz w:val="20"/>
          <w:szCs w:val="20"/>
          <w:lang w:val="en-US"/>
        </w:rPr>
      </w:pPr>
      <w:r w:rsidRPr="48114252">
        <w:rPr>
          <w:sz w:val="20"/>
          <w:szCs w:val="20"/>
          <w:lang w:val="en-US"/>
        </w:rPr>
        <w:t xml:space="preserve">[4:20] </w:t>
      </w:r>
      <w:r w:rsidR="00450B32">
        <w:rPr>
          <w:sz w:val="20"/>
          <w:szCs w:val="20"/>
          <w:lang w:val="en-US"/>
        </w:rPr>
        <w:tab/>
      </w:r>
      <w:r w:rsidRPr="48114252">
        <w:rPr>
          <w:sz w:val="20"/>
          <w:szCs w:val="20"/>
          <w:lang w:val="en-US"/>
        </w:rPr>
        <w:t>What</w:t>
      </w:r>
      <w:r w:rsidR="0018639A" w:rsidRPr="48114252">
        <w:rPr>
          <w:sz w:val="20"/>
          <w:szCs w:val="20"/>
          <w:lang w:val="en-US"/>
        </w:rPr>
        <w:t xml:space="preserve"> did John write about someone who does not love his brother?  </w:t>
      </w:r>
    </w:p>
    <w:p w14:paraId="78B2DABF" w14:textId="77777777" w:rsidR="0018639A" w:rsidRPr="007B69FD" w:rsidRDefault="0018639A" w:rsidP="0018639A">
      <w:pPr>
        <w:ind w:left="720"/>
        <w:rPr>
          <w:sz w:val="20"/>
          <w:szCs w:val="20"/>
        </w:rPr>
      </w:pPr>
      <w:r w:rsidRPr="007B69FD">
        <w:rPr>
          <w:sz w:val="20"/>
          <w:szCs w:val="20"/>
        </w:rPr>
        <w:t>Someone who does not love his brother cannot love God.</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w:numPr>
          <w:ilvl w:val="0"/>
          <w:numId w:val="56"/>
        </w:numPr>
        <w:rPr>
          <w:sz w:val="20"/>
          <w:szCs w:val="20"/>
        </w:rPr>
      </w:pPr>
      <w:r w:rsidRPr="007B69FD">
        <w:rPr>
          <w:sz w:val="20"/>
          <w:szCs w:val="20"/>
        </w:rPr>
        <w:t>[4:21]</w:t>
      </w:r>
      <w:r>
        <w:rPr>
          <w:sz w:val="20"/>
          <w:szCs w:val="20"/>
        </w:rPr>
        <w:t xml:space="preserve"> </w:t>
      </w:r>
      <w:r w:rsidR="00450B32">
        <w:rPr>
          <w:sz w:val="20"/>
          <w:szCs w:val="20"/>
        </w:rPr>
        <w:tab/>
      </w:r>
      <w:r w:rsidR="0018639A" w:rsidRPr="007B69FD">
        <w:rPr>
          <w:sz w:val="20"/>
          <w:szCs w:val="20"/>
        </w:rPr>
        <w:t xml:space="preserve">What did God command those who love him to do? </w:t>
      </w:r>
    </w:p>
    <w:p w14:paraId="24D96F9A" w14:textId="7CCA8DEC" w:rsidR="0018639A" w:rsidRPr="007B69FD" w:rsidRDefault="0018639A" w:rsidP="0018639A">
      <w:pPr>
        <w:ind w:left="720"/>
        <w:rPr>
          <w:sz w:val="20"/>
          <w:szCs w:val="20"/>
        </w:rPr>
      </w:pPr>
      <w:r w:rsidRPr="007B69FD">
        <w:rPr>
          <w:sz w:val="20"/>
          <w:szCs w:val="20"/>
        </w:rPr>
        <w:t xml:space="preserve">Whoever loves God is to love their brother. </w:t>
      </w:r>
    </w:p>
    <w:p w14:paraId="449B252C" w14:textId="77777777" w:rsidR="0018639A" w:rsidRPr="007B69FD" w:rsidRDefault="0018639A" w:rsidP="0018639A">
      <w:pPr>
        <w:spacing w:before="240" w:after="240"/>
        <w:rPr>
          <w:sz w:val="20"/>
          <w:szCs w:val="20"/>
        </w:rPr>
      </w:pPr>
      <w:r w:rsidRPr="007B69FD">
        <w:rPr>
          <w:b/>
          <w:sz w:val="20"/>
          <w:szCs w:val="20"/>
        </w:rPr>
        <w:t>Comment Section:</w:t>
      </w:r>
    </w:p>
    <w:p w14:paraId="0EEDF05A" w14:textId="77777777" w:rsidR="0018639A" w:rsidRPr="007B69FD" w:rsidRDefault="0018639A" w:rsidP="0018639A">
      <w:pPr>
        <w:spacing w:before="240" w:after="240"/>
        <w:rPr>
          <w:sz w:val="20"/>
          <w:szCs w:val="20"/>
        </w:rPr>
      </w:pPr>
      <w:r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spacing w:line="240" w:lineRule="auto"/>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w:pStyle w:val="Heading1"/>
        <w:keepNext w:val="0"/>
        <w:keepLines w:val="0"/>
        <w:spacing w:before="480"/>
        <w:rPr>
          <w:b/>
          <w:bCs/>
          <w:szCs w:val="44"/>
        </w:rPr>
      </w:pPr>
      <w:bookmarkStart w:id="103" w:name="_Toc166194292"/>
      <w:r w:rsidRPr="007B69FD">
        <w:rPr>
          <w:b/>
          <w:bCs/>
          <w:szCs w:val="44"/>
        </w:rPr>
        <w:lastRenderedPageBreak/>
        <w:t>1 John 5:1-12</w:t>
      </w:r>
      <w:bookmarkEnd w:id="103"/>
    </w:p>
    <w:p w14:paraId="348D21A5" w14:textId="77777777" w:rsidR="00170DC8" w:rsidRPr="00170DC8" w:rsidRDefault="00170DC8" w:rsidP="00170DC8">
      <w:pPr>
        <w:pStyle w:val="Background"/>
        <w:rPr>
          <w:b/>
          <w:bCs w:val="0"/>
          <w:i/>
          <w:iCs/>
        </w:rPr>
      </w:pPr>
      <w:r w:rsidRPr="00170DC8">
        <w:rPr>
          <w:b/>
          <w:bCs w:val="0"/>
          <w:i/>
          <w:iCs/>
        </w:rPr>
        <w:t>Read the passage.</w:t>
      </w:r>
    </w:p>
    <w:p w14:paraId="7D6F13F5" w14:textId="77777777" w:rsidR="0018639A" w:rsidRPr="007B69FD" w:rsidRDefault="0018639A" w:rsidP="00FC60EA">
      <w:pPr>
        <w:pStyle w:val="Part1"/>
      </w:pPr>
      <w:r w:rsidRPr="007B69FD">
        <w:t>Part 1</w:t>
      </w:r>
    </w:p>
    <w:p w14:paraId="295DA746" w14:textId="36803695" w:rsidR="0018639A" w:rsidRPr="007B69FD" w:rsidRDefault="0018639A" w:rsidP="00FC60EA">
      <w:pPr>
        <w:pStyle w:val="Answerortell"/>
      </w:pPr>
      <w:r w:rsidRPr="007B69FD">
        <w:t xml:space="preserve">Tell in your own words what you just read in </w:t>
      </w:r>
      <w:r w:rsidR="003947E5">
        <w:t>this passage</w:t>
      </w:r>
      <w:r w:rsidRPr="007B69FD">
        <w:t>.</w:t>
      </w:r>
    </w:p>
    <w:p w14:paraId="08E6F948" w14:textId="1E754831" w:rsidR="0018639A" w:rsidRPr="007B69FD" w:rsidRDefault="001974FE" w:rsidP="00FC60EA">
      <w:pPr>
        <w:pStyle w:val="Checklist"/>
      </w:pPr>
      <w:r w:rsidRPr="007B69FD">
        <w:t>People</w:t>
      </w:r>
      <w:r w:rsidR="0018639A" w:rsidRPr="007B69FD">
        <w:t xml:space="preserve"> who are born of God show that they love God by keeping his commandments. </w:t>
      </w:r>
      <w:r w:rsidR="00450B32" w:rsidRPr="007B69FD">
        <w:t>[5:3]</w:t>
      </w:r>
    </w:p>
    <w:p w14:paraId="1FF5F242" w14:textId="2A0289F6" w:rsidR="0018639A" w:rsidRPr="007B69FD" w:rsidRDefault="001974FE" w:rsidP="00FC60EA">
      <w:pPr>
        <w:pStyle w:val="Checklist"/>
      </w:pPr>
      <w:r w:rsidRPr="007B69FD">
        <w:t>Those</w:t>
      </w:r>
      <w:r w:rsidR="0018639A" w:rsidRPr="007B69FD">
        <w:t xml:space="preserve"> who believe that Jesus is the Son of God have victory over the world. </w:t>
      </w:r>
      <w:r w:rsidR="00450B32" w:rsidRPr="007B69FD">
        <w:t>[5:4]</w:t>
      </w:r>
    </w:p>
    <w:p w14:paraId="395BA32C" w14:textId="3B08B2B4" w:rsidR="0018639A" w:rsidRPr="007B69FD" w:rsidRDefault="0018639A" w:rsidP="00FC60EA">
      <w:pPr>
        <w:pStyle w:val="Checklist"/>
      </w:pPr>
      <w:r w:rsidRPr="007B69FD">
        <w:t xml:space="preserve">The Spirit, the water, and the blood all bear witness to Jesus Christ. </w:t>
      </w:r>
      <w:r w:rsidR="00450B32" w:rsidRPr="007B69FD">
        <w:t>[5:6-8]</w:t>
      </w:r>
    </w:p>
    <w:p w14:paraId="0B8F969F" w14:textId="55CE9781" w:rsidR="0018639A" w:rsidRPr="007B69FD" w:rsidRDefault="001974FE" w:rsidP="00FC60EA">
      <w:pPr>
        <w:pStyle w:val="Checklist"/>
      </w:pPr>
      <w:r w:rsidRPr="007B69FD">
        <w:t>God</w:t>
      </w:r>
      <w:r w:rsidR="0018639A" w:rsidRPr="007B69FD">
        <w:t xml:space="preserve"> testified that he gave Christians eternal life, and that life is in his Son. </w:t>
      </w:r>
      <w:r w:rsidR="00450B32" w:rsidRPr="007B69FD">
        <w:t>[5:10-11]</w:t>
      </w:r>
    </w:p>
    <w:p w14:paraId="1E91F7C1" w14:textId="77777777" w:rsidR="0018639A" w:rsidRPr="007B69FD" w:rsidRDefault="0018639A" w:rsidP="00FC60EA">
      <w:pPr>
        <w:pStyle w:val="Part2"/>
      </w:pPr>
      <w:r w:rsidRPr="007B69FD">
        <w:t>Part 2</w:t>
      </w:r>
    </w:p>
    <w:p w14:paraId="60DA5E1C" w14:textId="49489BDE" w:rsidR="0018639A" w:rsidRPr="007B69FD" w:rsidRDefault="003947E5" w:rsidP="00FC60EA">
      <w:pPr>
        <w:pStyle w:val="Answerortell"/>
      </w:pPr>
      <w:r>
        <w:t>Answer the following questions from the specified verses.</w:t>
      </w:r>
    </w:p>
    <w:p w14:paraId="34593E73" w14:textId="71970295" w:rsidR="0018639A" w:rsidRPr="007B69FD" w:rsidRDefault="001974FE" w:rsidP="0099152C">
      <w:pPr>
        <w:numPr>
          <w:ilvl w:val="0"/>
          <w:numId w:val="57"/>
        </w:numPr>
        <w:rPr>
          <w:sz w:val="20"/>
          <w:szCs w:val="20"/>
        </w:rPr>
      </w:pPr>
      <w:r w:rsidRPr="007B69FD">
        <w:rPr>
          <w:sz w:val="20"/>
          <w:szCs w:val="20"/>
        </w:rPr>
        <w:t>[5:1]</w:t>
      </w:r>
      <w:r>
        <w:rPr>
          <w:sz w:val="20"/>
          <w:szCs w:val="20"/>
        </w:rPr>
        <w:t xml:space="preserve"> </w:t>
      </w:r>
      <w:r w:rsidR="00450B32">
        <w:rPr>
          <w:sz w:val="20"/>
          <w:szCs w:val="20"/>
        </w:rPr>
        <w:tab/>
      </w:r>
      <w:r w:rsidR="0018639A" w:rsidRPr="007B69FD">
        <w:rPr>
          <w:sz w:val="20"/>
          <w:szCs w:val="20"/>
        </w:rPr>
        <w:t xml:space="preserve">What did John say is true of those who believe that Jesus is the Christ? </w:t>
      </w:r>
    </w:p>
    <w:p w14:paraId="5EBD994B" w14:textId="77777777" w:rsidR="0018639A" w:rsidRPr="007B69FD" w:rsidRDefault="0018639A" w:rsidP="0018639A">
      <w:pPr>
        <w:ind w:left="720"/>
        <w:rPr>
          <w:sz w:val="20"/>
          <w:szCs w:val="20"/>
        </w:rPr>
      </w:pPr>
      <w:r w:rsidRPr="007B69FD">
        <w:rPr>
          <w:sz w:val="20"/>
          <w:szCs w:val="20"/>
        </w:rPr>
        <w:t>They are born of God.</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w:numPr>
          <w:ilvl w:val="0"/>
          <w:numId w:val="57"/>
        </w:numPr>
        <w:rPr>
          <w:sz w:val="20"/>
          <w:szCs w:val="20"/>
        </w:rPr>
      </w:pPr>
      <w:r w:rsidRPr="007B69FD">
        <w:rPr>
          <w:sz w:val="20"/>
          <w:szCs w:val="20"/>
        </w:rPr>
        <w:t xml:space="preserve">[5:2] </w:t>
      </w:r>
      <w:r w:rsidR="00450B32">
        <w:rPr>
          <w:sz w:val="20"/>
          <w:szCs w:val="20"/>
        </w:rPr>
        <w:tab/>
      </w:r>
      <w:r w:rsidRPr="007B69FD">
        <w:rPr>
          <w:sz w:val="20"/>
          <w:szCs w:val="20"/>
        </w:rPr>
        <w:t>How</w:t>
      </w:r>
      <w:r w:rsidR="0018639A" w:rsidRPr="007B69FD">
        <w:rPr>
          <w:sz w:val="20"/>
          <w:szCs w:val="20"/>
        </w:rPr>
        <w:t xml:space="preserve"> do they know that they love God’s children? </w:t>
      </w:r>
    </w:p>
    <w:p w14:paraId="1670FF67" w14:textId="77777777" w:rsidR="0018639A" w:rsidRPr="007B69FD" w:rsidRDefault="0018639A" w:rsidP="0018639A">
      <w:pPr>
        <w:ind w:left="720"/>
        <w:rPr>
          <w:sz w:val="20"/>
          <w:szCs w:val="20"/>
        </w:rPr>
      </w:pPr>
      <w:r w:rsidRPr="007B69FD">
        <w:rPr>
          <w:sz w:val="20"/>
          <w:szCs w:val="20"/>
        </w:rPr>
        <w:t>Those who love God’s children also love God and obey his commandments.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w:numPr>
          <w:ilvl w:val="0"/>
          <w:numId w:val="57"/>
        </w:numPr>
        <w:rPr>
          <w:sz w:val="20"/>
          <w:szCs w:val="20"/>
        </w:rPr>
      </w:pPr>
      <w:r w:rsidRPr="007B69FD">
        <w:rPr>
          <w:sz w:val="20"/>
          <w:szCs w:val="20"/>
        </w:rPr>
        <w:t xml:space="preserve">[5:3] </w:t>
      </w:r>
      <w:r w:rsidR="00450B32">
        <w:rPr>
          <w:sz w:val="20"/>
          <w:szCs w:val="20"/>
        </w:rPr>
        <w:tab/>
      </w:r>
      <w:r w:rsidRPr="007B69FD">
        <w:rPr>
          <w:sz w:val="20"/>
          <w:szCs w:val="20"/>
        </w:rPr>
        <w:t>How</w:t>
      </w:r>
      <w:r w:rsidR="0018639A" w:rsidRPr="007B69FD">
        <w:rPr>
          <w:sz w:val="20"/>
          <w:szCs w:val="20"/>
        </w:rPr>
        <w:t xml:space="preserve"> do God's children love God? </w:t>
      </w:r>
    </w:p>
    <w:p w14:paraId="545A55E3" w14:textId="77777777" w:rsidR="0018639A" w:rsidRPr="007B69FD" w:rsidRDefault="0018639A" w:rsidP="0018639A">
      <w:pPr>
        <w:ind w:left="720"/>
        <w:rPr>
          <w:sz w:val="20"/>
          <w:szCs w:val="20"/>
        </w:rPr>
      </w:pPr>
      <w:r w:rsidRPr="007B69FD">
        <w:rPr>
          <w:sz w:val="20"/>
          <w:szCs w:val="20"/>
        </w:rPr>
        <w:t>They keep God’s commandments.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w:numPr>
          <w:ilvl w:val="0"/>
          <w:numId w:val="57"/>
        </w:numPr>
        <w:rPr>
          <w:sz w:val="20"/>
          <w:szCs w:val="20"/>
        </w:rPr>
      </w:pPr>
      <w:r w:rsidRPr="007B69FD">
        <w:rPr>
          <w:sz w:val="20"/>
          <w:szCs w:val="20"/>
        </w:rPr>
        <w:t xml:space="preserve">[5:3-4] </w:t>
      </w:r>
      <w:r w:rsidR="00450B32">
        <w:rPr>
          <w:sz w:val="20"/>
          <w:szCs w:val="20"/>
        </w:rPr>
        <w:tab/>
      </w:r>
      <w:r w:rsidRPr="007B69FD">
        <w:rPr>
          <w:sz w:val="20"/>
          <w:szCs w:val="20"/>
        </w:rPr>
        <w:t>Why</w:t>
      </w:r>
      <w:r w:rsidR="0018639A" w:rsidRPr="007B69FD">
        <w:rPr>
          <w:sz w:val="20"/>
          <w:szCs w:val="20"/>
        </w:rPr>
        <w:t xml:space="preserve"> are God's commandments not a burden to those who are born of God? </w:t>
      </w:r>
    </w:p>
    <w:p w14:paraId="1E5231DF" w14:textId="77777777" w:rsidR="0018639A" w:rsidRPr="007B69FD" w:rsidRDefault="0018639A" w:rsidP="0018639A">
      <w:pPr>
        <w:ind w:left="720"/>
        <w:rPr>
          <w:sz w:val="20"/>
          <w:szCs w:val="20"/>
        </w:rPr>
      </w:pPr>
      <w:r w:rsidRPr="007B69FD">
        <w:rPr>
          <w:sz w:val="20"/>
          <w:szCs w:val="20"/>
        </w:rPr>
        <w:t>They are not a burden because those who are born of God overcome the world.</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w:numPr>
          <w:ilvl w:val="0"/>
          <w:numId w:val="57"/>
        </w:numPr>
        <w:rPr>
          <w:sz w:val="20"/>
          <w:szCs w:val="20"/>
        </w:rPr>
      </w:pPr>
      <w:r>
        <w:rPr>
          <w:sz w:val="20"/>
          <w:szCs w:val="20"/>
        </w:rPr>
        <w:t xml:space="preserve">[5:4] </w:t>
      </w:r>
      <w:r>
        <w:rPr>
          <w:sz w:val="20"/>
          <w:szCs w:val="20"/>
        </w:rPr>
        <w:tab/>
      </w:r>
      <w:r w:rsidR="0018639A" w:rsidRPr="007B69FD">
        <w:rPr>
          <w:sz w:val="20"/>
          <w:szCs w:val="20"/>
        </w:rPr>
        <w:t>What do you think it means to overcome the world?</w:t>
      </w:r>
    </w:p>
    <w:p w14:paraId="3813E3BA" w14:textId="59676938" w:rsidR="0018639A" w:rsidRPr="007B69FD" w:rsidRDefault="00EC796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18639A" w:rsidRPr="48114252">
        <w:rPr>
          <w:sz w:val="20"/>
          <w:szCs w:val="20"/>
          <w:lang w:val="en-US"/>
        </w:rPr>
        <w:t xml:space="preserve">Perhaps it means to overcome sinful desires and to obey God instead. </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w:numPr>
          <w:ilvl w:val="0"/>
          <w:numId w:val="57"/>
        </w:numPr>
        <w:rPr>
          <w:sz w:val="20"/>
          <w:szCs w:val="20"/>
        </w:rPr>
      </w:pPr>
      <w:r w:rsidRPr="007B69FD">
        <w:rPr>
          <w:sz w:val="20"/>
          <w:szCs w:val="20"/>
        </w:rPr>
        <w:t xml:space="preserve">[5:4-5] </w:t>
      </w:r>
      <w:r w:rsidR="00464F40">
        <w:rPr>
          <w:sz w:val="20"/>
          <w:szCs w:val="20"/>
        </w:rPr>
        <w:tab/>
        <w:t xml:space="preserve"> </w:t>
      </w:r>
      <w:r w:rsidRPr="007B69FD">
        <w:rPr>
          <w:sz w:val="20"/>
          <w:szCs w:val="20"/>
        </w:rPr>
        <w:t>What</w:t>
      </w:r>
      <w:r w:rsidR="0018639A" w:rsidRPr="007B69FD">
        <w:rPr>
          <w:sz w:val="20"/>
          <w:szCs w:val="20"/>
        </w:rPr>
        <w:t xml:space="preserve"> is the victory that enables people to overcome the world? </w:t>
      </w:r>
    </w:p>
    <w:p w14:paraId="1832FAC7" w14:textId="77777777" w:rsidR="0018639A" w:rsidRPr="007B69FD" w:rsidRDefault="0018639A" w:rsidP="0018639A">
      <w:pPr>
        <w:ind w:left="720"/>
        <w:rPr>
          <w:sz w:val="20"/>
          <w:szCs w:val="20"/>
        </w:rPr>
      </w:pPr>
      <w:r w:rsidRPr="007B69FD">
        <w:rPr>
          <w:sz w:val="20"/>
          <w:szCs w:val="20"/>
        </w:rPr>
        <w:t>Faith that Jesus is the Son of God is the victory that enables people to overcome the world.</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By</w:t>
      </w:r>
      <w:r w:rsidR="0018639A" w:rsidRPr="007B69FD">
        <w:rPr>
          <w:sz w:val="20"/>
          <w:szCs w:val="20"/>
        </w:rPr>
        <w:t xml:space="preserve"> what two things did Jesus Christ come? </w:t>
      </w:r>
    </w:p>
    <w:p w14:paraId="394CA2EE" w14:textId="77777777" w:rsidR="0018639A" w:rsidRPr="007B69FD" w:rsidRDefault="0018639A" w:rsidP="0018639A">
      <w:pPr>
        <w:ind w:left="720"/>
        <w:rPr>
          <w:sz w:val="20"/>
          <w:szCs w:val="20"/>
        </w:rPr>
      </w:pPr>
      <w:r w:rsidRPr="007B69FD">
        <w:rPr>
          <w:sz w:val="20"/>
          <w:szCs w:val="20"/>
        </w:rPr>
        <w:t>Jesus came by water and by blood.</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How</w:t>
      </w:r>
      <w:r w:rsidR="0018639A" w:rsidRPr="007B69FD">
        <w:rPr>
          <w:sz w:val="20"/>
          <w:szCs w:val="20"/>
        </w:rPr>
        <w:t xml:space="preserve"> is the Spirit described in verse 6? </w:t>
      </w:r>
    </w:p>
    <w:p w14:paraId="26D84D7B" w14:textId="7B92B4CA" w:rsidR="0018639A" w:rsidRPr="007B69FD" w:rsidRDefault="0018639A" w:rsidP="0018639A">
      <w:pPr>
        <w:ind w:left="720"/>
        <w:rPr>
          <w:sz w:val="20"/>
          <w:szCs w:val="20"/>
        </w:rPr>
      </w:pPr>
      <w:r w:rsidRPr="007B69FD">
        <w:rPr>
          <w:sz w:val="20"/>
          <w:szCs w:val="20"/>
        </w:rPr>
        <w:t>The Spirit is the truth.</w:t>
      </w:r>
      <w:r w:rsidR="00EB36A0" w:rsidRPr="007B69FD">
        <w:rPr>
          <w:sz w:val="20"/>
          <w:szCs w:val="20"/>
        </w:rPr>
        <w:t xml:space="preserve"> (He is also the one that testifies.)</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w:numPr>
          <w:ilvl w:val="0"/>
          <w:numId w:val="57"/>
        </w:numPr>
        <w:rPr>
          <w:sz w:val="20"/>
          <w:szCs w:val="20"/>
        </w:rPr>
      </w:pPr>
      <w:r w:rsidRPr="007B69FD">
        <w:rPr>
          <w:sz w:val="20"/>
          <w:szCs w:val="20"/>
        </w:rPr>
        <w:t xml:space="preserve">[5:7-8] </w:t>
      </w:r>
      <w:r w:rsidR="00464F40">
        <w:rPr>
          <w:sz w:val="20"/>
          <w:szCs w:val="20"/>
        </w:rPr>
        <w:tab/>
        <w:t xml:space="preserve"> </w:t>
      </w:r>
      <w:r w:rsidRPr="007B69FD">
        <w:rPr>
          <w:sz w:val="20"/>
          <w:szCs w:val="20"/>
        </w:rPr>
        <w:t>What</w:t>
      </w:r>
      <w:r w:rsidR="0018639A" w:rsidRPr="007B69FD">
        <w:rPr>
          <w:sz w:val="20"/>
          <w:szCs w:val="20"/>
        </w:rPr>
        <w:t xml:space="preserve"> did the Spirit, the water, and the blood do? </w:t>
      </w:r>
    </w:p>
    <w:p w14:paraId="1E00B1D0" w14:textId="77777777" w:rsidR="0018639A" w:rsidRPr="007B69FD" w:rsidRDefault="0018639A" w:rsidP="0018639A">
      <w:pPr>
        <w:ind w:left="720"/>
        <w:rPr>
          <w:sz w:val="20"/>
          <w:szCs w:val="20"/>
        </w:rPr>
      </w:pPr>
      <w:r w:rsidRPr="007B69FD">
        <w:rPr>
          <w:sz w:val="20"/>
          <w:szCs w:val="20"/>
        </w:rPr>
        <w:t>They testified and they agreed with each other.</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w:numPr>
          <w:ilvl w:val="0"/>
          <w:numId w:val="57"/>
        </w:numPr>
        <w:rPr>
          <w:sz w:val="20"/>
          <w:szCs w:val="20"/>
          <w:lang w:val="en-US"/>
        </w:rPr>
      </w:pPr>
      <w:r w:rsidRPr="48114252">
        <w:rPr>
          <w:sz w:val="20"/>
          <w:szCs w:val="20"/>
          <w:lang w:val="en-US"/>
        </w:rPr>
        <w:t xml:space="preserve">[5:7-8] </w:t>
      </w:r>
      <w:r w:rsidR="00464F40">
        <w:rPr>
          <w:sz w:val="20"/>
          <w:szCs w:val="20"/>
          <w:lang w:val="en-US"/>
        </w:rPr>
        <w:tab/>
        <w:t xml:space="preserve"> </w:t>
      </w:r>
      <w:r w:rsidRPr="48114252">
        <w:rPr>
          <w:sz w:val="20"/>
          <w:szCs w:val="20"/>
          <w:lang w:val="en-US"/>
        </w:rPr>
        <w:t>What</w:t>
      </w:r>
      <w:r w:rsidR="0018639A" w:rsidRPr="48114252">
        <w:rPr>
          <w:sz w:val="20"/>
          <w:szCs w:val="20"/>
          <w:lang w:val="en-US"/>
        </w:rPr>
        <w:t xml:space="preserve"> do you think the Spirit, the water, and the blood testified? </w:t>
      </w:r>
    </w:p>
    <w:p w14:paraId="28B78E11" w14:textId="6BB064E0" w:rsidR="00EB36A0" w:rsidRPr="007B69FD" w:rsidRDefault="00EB36A0" w:rsidP="48114252">
      <w:pPr>
        <w:pStyle w:val="ListParagraph"/>
        <w:rPr>
          <w:sz w:val="20"/>
          <w:szCs w:val="20"/>
          <w:lang w:val="en-US"/>
        </w:rPr>
      </w:pPr>
      <w:r w:rsidRPr="48114252">
        <w:rPr>
          <w:sz w:val="20"/>
          <w:szCs w:val="20"/>
          <w:lang w:val="en-US"/>
        </w:rPr>
        <w:t xml:space="preserve">The </w:t>
      </w:r>
      <w:r w:rsidR="00503EAA" w:rsidRPr="48114252">
        <w:rPr>
          <w:sz w:val="20"/>
          <w:szCs w:val="20"/>
          <w:lang w:val="en-US"/>
        </w:rPr>
        <w:t>passage indicates that they testified that</w:t>
      </w:r>
      <w:r w:rsidRPr="48114252">
        <w:rPr>
          <w:sz w:val="20"/>
          <w:szCs w:val="20"/>
          <w:lang w:val="en-US"/>
        </w:rPr>
        <w:t xml:space="preserve"> Jesus Christ </w:t>
      </w:r>
      <w:r w:rsidR="00503EAA" w:rsidRPr="48114252">
        <w:rPr>
          <w:sz w:val="20"/>
          <w:szCs w:val="20"/>
          <w:lang w:val="en-US"/>
        </w:rPr>
        <w:t>has come</w:t>
      </w:r>
      <w:r w:rsidRPr="48114252">
        <w:rPr>
          <w:sz w:val="20"/>
          <w:szCs w:val="20"/>
          <w:lang w:val="en-US"/>
        </w:rPr>
        <w:t>.</w:t>
      </w:r>
    </w:p>
    <w:p w14:paraId="44233BC3" w14:textId="77777777" w:rsidR="00503EAA" w:rsidRPr="007B69FD" w:rsidRDefault="00503EAA" w:rsidP="00503EAA">
      <w:pPr>
        <w:pStyle w:val="Continuedline"/>
      </w:pPr>
      <w:r w:rsidRPr="007B69FD">
        <w:lastRenderedPageBreak/>
        <w:t>1 John 5:1-12 continued</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w:numPr>
          <w:ilvl w:val="0"/>
          <w:numId w:val="57"/>
        </w:numPr>
        <w:rPr>
          <w:sz w:val="20"/>
          <w:szCs w:val="20"/>
        </w:rPr>
      </w:pPr>
      <w:r w:rsidRPr="007B69FD">
        <w:rPr>
          <w:sz w:val="20"/>
          <w:szCs w:val="20"/>
        </w:rPr>
        <w:t xml:space="preserve">[5:9] </w:t>
      </w:r>
      <w:r w:rsidR="00464F40">
        <w:rPr>
          <w:sz w:val="20"/>
          <w:szCs w:val="20"/>
        </w:rPr>
        <w:tab/>
      </w:r>
      <w:r w:rsidRPr="007B69FD">
        <w:rPr>
          <w:sz w:val="20"/>
          <w:szCs w:val="20"/>
        </w:rPr>
        <w:t>What</w:t>
      </w:r>
      <w:r w:rsidR="0018639A" w:rsidRPr="007B69FD">
        <w:rPr>
          <w:sz w:val="20"/>
          <w:szCs w:val="20"/>
        </w:rPr>
        <w:t xml:space="preserve"> had God testified about? </w:t>
      </w:r>
    </w:p>
    <w:p w14:paraId="08DBCC83" w14:textId="77777777" w:rsidR="0018639A" w:rsidRPr="007B69FD" w:rsidRDefault="0018639A" w:rsidP="0018639A">
      <w:pPr>
        <w:ind w:left="720"/>
        <w:rPr>
          <w:sz w:val="20"/>
          <w:szCs w:val="20"/>
        </w:rPr>
      </w:pPr>
      <w:r w:rsidRPr="007B69FD">
        <w:rPr>
          <w:sz w:val="20"/>
          <w:szCs w:val="20"/>
        </w:rPr>
        <w:t>He testified about his Son.</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w:numPr>
          <w:ilvl w:val="0"/>
          <w:numId w:val="57"/>
        </w:numPr>
        <w:rPr>
          <w:sz w:val="20"/>
          <w:szCs w:val="20"/>
        </w:rPr>
      </w:pPr>
      <w:r w:rsidRPr="007B69FD">
        <w:rPr>
          <w:sz w:val="20"/>
          <w:szCs w:val="20"/>
        </w:rPr>
        <w:t xml:space="preserve">[5:10] </w:t>
      </w:r>
      <w:r w:rsidR="00464F40">
        <w:rPr>
          <w:sz w:val="20"/>
          <w:szCs w:val="20"/>
        </w:rPr>
        <w:tab/>
      </w:r>
      <w:r w:rsidRPr="007B69FD">
        <w:rPr>
          <w:sz w:val="20"/>
          <w:szCs w:val="20"/>
        </w:rPr>
        <w:t>If</w:t>
      </w:r>
      <w:r w:rsidR="0018639A" w:rsidRPr="007B69FD">
        <w:rPr>
          <w:sz w:val="20"/>
          <w:szCs w:val="20"/>
        </w:rPr>
        <w:t xml:space="preserve"> a person does not believe the testimony of God concerning his Son, what does he believe about God? </w:t>
      </w:r>
    </w:p>
    <w:p w14:paraId="47969A26" w14:textId="77777777" w:rsidR="0018639A" w:rsidRPr="007B69FD" w:rsidRDefault="0018639A" w:rsidP="0018639A">
      <w:pPr>
        <w:ind w:left="720"/>
        <w:rPr>
          <w:sz w:val="20"/>
          <w:szCs w:val="20"/>
        </w:rPr>
      </w:pPr>
      <w:r w:rsidRPr="007B69FD">
        <w:rPr>
          <w:sz w:val="20"/>
          <w:szCs w:val="20"/>
        </w:rPr>
        <w:t>Anyone who does not believe the testimony of God concerning his Son believes God is a liar.</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w:numPr>
          <w:ilvl w:val="0"/>
          <w:numId w:val="57"/>
        </w:numPr>
        <w:rPr>
          <w:sz w:val="20"/>
          <w:szCs w:val="20"/>
        </w:rPr>
      </w:pPr>
      <w:r w:rsidRPr="007B69FD">
        <w:rPr>
          <w:sz w:val="20"/>
          <w:szCs w:val="20"/>
        </w:rPr>
        <w:t>[5:10-11]</w:t>
      </w:r>
      <w:r>
        <w:rPr>
          <w:sz w:val="20"/>
          <w:szCs w:val="20"/>
        </w:rPr>
        <w:t xml:space="preserve"> </w:t>
      </w:r>
      <w:r w:rsidR="00464F40">
        <w:rPr>
          <w:sz w:val="20"/>
          <w:szCs w:val="20"/>
        </w:rPr>
        <w:tab/>
      </w:r>
      <w:r w:rsidR="0018639A" w:rsidRPr="007B69FD">
        <w:rPr>
          <w:sz w:val="20"/>
          <w:szCs w:val="20"/>
        </w:rPr>
        <w:t xml:space="preserve">What was God’s testimony concerning his Son? </w:t>
      </w:r>
    </w:p>
    <w:p w14:paraId="21F337C4" w14:textId="1892C8AD" w:rsidR="0018639A" w:rsidRPr="007B69FD" w:rsidRDefault="0018639A" w:rsidP="0018639A">
      <w:pPr>
        <w:ind w:left="720"/>
        <w:rPr>
          <w:sz w:val="20"/>
          <w:szCs w:val="20"/>
        </w:rPr>
      </w:pPr>
      <w:r w:rsidRPr="007B69FD">
        <w:rPr>
          <w:sz w:val="20"/>
          <w:szCs w:val="20"/>
        </w:rPr>
        <w:t xml:space="preserve">God’s testimony was that he gave </w:t>
      </w:r>
      <w:r w:rsidR="00EB36A0" w:rsidRPr="007B69FD">
        <w:rPr>
          <w:sz w:val="20"/>
          <w:szCs w:val="20"/>
        </w:rPr>
        <w:t xml:space="preserve">us </w:t>
      </w:r>
      <w:r w:rsidRPr="007B69FD">
        <w:rPr>
          <w:sz w:val="20"/>
          <w:szCs w:val="20"/>
        </w:rPr>
        <w:t>eternal life, and that life is in his Son.</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w:numPr>
          <w:ilvl w:val="0"/>
          <w:numId w:val="57"/>
        </w:numPr>
        <w:rPr>
          <w:sz w:val="20"/>
          <w:szCs w:val="20"/>
        </w:rPr>
      </w:pPr>
      <w:r w:rsidRPr="007B69FD">
        <w:rPr>
          <w:sz w:val="20"/>
          <w:szCs w:val="20"/>
        </w:rPr>
        <w:t xml:space="preserve">[5:12] </w:t>
      </w:r>
      <w:r w:rsidR="00464F40">
        <w:rPr>
          <w:sz w:val="20"/>
          <w:szCs w:val="20"/>
        </w:rPr>
        <w:tab/>
      </w:r>
      <w:r w:rsidRPr="007B69FD">
        <w:rPr>
          <w:sz w:val="20"/>
          <w:szCs w:val="20"/>
        </w:rPr>
        <w:t>Which</w:t>
      </w:r>
      <w:r w:rsidR="0018639A" w:rsidRPr="007B69FD">
        <w:rPr>
          <w:sz w:val="20"/>
          <w:szCs w:val="20"/>
        </w:rPr>
        <w:t xml:space="preserve"> people have life? </w:t>
      </w:r>
    </w:p>
    <w:p w14:paraId="1E81FCF1" w14:textId="77777777" w:rsidR="0018639A" w:rsidRPr="007B69FD" w:rsidRDefault="0018639A" w:rsidP="48114252">
      <w:pPr>
        <w:ind w:left="720"/>
        <w:rPr>
          <w:sz w:val="20"/>
          <w:szCs w:val="20"/>
          <w:lang w:val="en-US"/>
        </w:rPr>
      </w:pPr>
      <w:r w:rsidRPr="48114252">
        <w:rPr>
          <w:sz w:val="20"/>
          <w:szCs w:val="20"/>
          <w:lang w:val="en-US"/>
        </w:rPr>
        <w:t xml:space="preserve">People who have the </w:t>
      </w:r>
      <w:proofErr w:type="gramStart"/>
      <w:r w:rsidRPr="48114252">
        <w:rPr>
          <w:sz w:val="20"/>
          <w:szCs w:val="20"/>
          <w:lang w:val="en-US"/>
        </w:rPr>
        <w:t>Son</w:t>
      </w:r>
      <w:proofErr w:type="gramEnd"/>
      <w:r w:rsidRPr="48114252">
        <w:rPr>
          <w:sz w:val="20"/>
          <w:szCs w:val="20"/>
          <w:lang w:val="en-US"/>
        </w:rPr>
        <w:t xml:space="preserve"> have life.</w:t>
      </w:r>
    </w:p>
    <w:p w14:paraId="7BD1632B" w14:textId="77777777" w:rsidR="0018639A" w:rsidRPr="007B69FD" w:rsidRDefault="0018639A" w:rsidP="0018639A">
      <w:pPr>
        <w:spacing w:before="240" w:after="240"/>
        <w:ind w:left="-100"/>
        <w:rPr>
          <w:sz w:val="20"/>
          <w:szCs w:val="20"/>
        </w:rPr>
      </w:pPr>
      <w:r w:rsidRPr="007B69FD">
        <w:rPr>
          <w:b/>
          <w:sz w:val="20"/>
          <w:szCs w:val="20"/>
        </w:rPr>
        <w:t>Comment Section:</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w:pStyle w:val="Heading1"/>
        <w:keepNext w:val="0"/>
        <w:keepLines w:val="0"/>
        <w:spacing w:before="0"/>
        <w:rPr>
          <w:b/>
          <w:bCs/>
          <w:szCs w:val="44"/>
        </w:rPr>
      </w:pPr>
      <w:bookmarkStart w:id="104" w:name="_Toc166194293"/>
      <w:r w:rsidRPr="007B69FD">
        <w:rPr>
          <w:b/>
          <w:bCs/>
          <w:szCs w:val="44"/>
        </w:rPr>
        <w:lastRenderedPageBreak/>
        <w:t>Revelation 1:4-8</w:t>
      </w:r>
      <w:bookmarkEnd w:id="104"/>
    </w:p>
    <w:p w14:paraId="12B9ADFC" w14:textId="77777777" w:rsidR="00933EA9" w:rsidRPr="007B69FD" w:rsidRDefault="00933EA9" w:rsidP="00FC60EA">
      <w:pPr>
        <w:pStyle w:val="Background"/>
        <w:rPr>
          <w:b/>
          <w:sz w:val="32"/>
          <w:szCs w:val="32"/>
        </w:rPr>
      </w:pPr>
      <w:r w:rsidRPr="007B69FD">
        <w:rPr>
          <w:b/>
        </w:rPr>
        <w:t>Background</w:t>
      </w:r>
      <w:r w:rsidRPr="007B69FD">
        <w:t>: Revelation 1:8 has the words "Alpha" and "Omega." They are the names of the first letter and the last letter of the Greek alphabet.</w:t>
      </w:r>
    </w:p>
    <w:p w14:paraId="25507D9A" w14:textId="77777777" w:rsidR="00170DC8" w:rsidRPr="00170DC8" w:rsidRDefault="00170DC8" w:rsidP="00170DC8">
      <w:pPr>
        <w:pStyle w:val="Background"/>
        <w:rPr>
          <w:b/>
          <w:bCs w:val="0"/>
          <w:i/>
          <w:iCs/>
        </w:rPr>
      </w:pPr>
      <w:r w:rsidRPr="00170DC8">
        <w:rPr>
          <w:b/>
          <w:bCs w:val="0"/>
          <w:i/>
          <w:iCs/>
        </w:rPr>
        <w:t>Read the passage.</w:t>
      </w:r>
    </w:p>
    <w:p w14:paraId="78546752" w14:textId="77777777" w:rsidR="00933EA9" w:rsidRPr="007B69FD" w:rsidRDefault="00933EA9" w:rsidP="00FC60EA">
      <w:pPr>
        <w:pStyle w:val="Part1"/>
      </w:pPr>
      <w:r w:rsidRPr="007B69FD">
        <w:t>Part 1</w:t>
      </w:r>
    </w:p>
    <w:p w14:paraId="590CBFA1" w14:textId="69BD226C" w:rsidR="00933EA9" w:rsidRPr="007B69FD" w:rsidRDefault="00933EA9" w:rsidP="00FC60EA">
      <w:pPr>
        <w:pStyle w:val="Answerortell"/>
      </w:pPr>
      <w:r w:rsidRPr="007B69FD">
        <w:t xml:space="preserve">Tell in your own words what you just read in </w:t>
      </w:r>
      <w:r w:rsidR="003947E5">
        <w:t>this passage</w:t>
      </w:r>
      <w:r w:rsidRPr="007B69FD">
        <w:t>.</w:t>
      </w:r>
    </w:p>
    <w:p w14:paraId="592073A8" w14:textId="5CAE6664" w:rsidR="00933EA9" w:rsidRPr="007B69FD" w:rsidRDefault="001974FE" w:rsidP="00FC60EA">
      <w:pPr>
        <w:pStyle w:val="Checklist"/>
      </w:pPr>
      <w:r w:rsidRPr="007B69FD">
        <w:t>This</w:t>
      </w:r>
      <w:r w:rsidR="00933EA9" w:rsidRPr="007B69FD">
        <w:t xml:space="preserve"> passage shows that John was the author of the book. </w:t>
      </w:r>
      <w:r w:rsidR="00464F40" w:rsidRPr="007B69FD">
        <w:t>[1:4]</w:t>
      </w:r>
    </w:p>
    <w:p w14:paraId="4D01CAA6" w14:textId="5F37116F" w:rsidR="00933EA9" w:rsidRPr="007B69FD" w:rsidRDefault="001974FE" w:rsidP="00FC60EA">
      <w:pPr>
        <w:pStyle w:val="Checklist"/>
      </w:pPr>
      <w:r w:rsidRPr="007B69FD">
        <w:t>John</w:t>
      </w:r>
      <w:r w:rsidR="00933EA9" w:rsidRPr="007B69FD">
        <w:t xml:space="preserve"> described Jesus as the faithful witness, the firstborn of the dead, and the ruler of kings on earth. </w:t>
      </w:r>
      <w:r w:rsidR="00464F40" w:rsidRPr="007B69FD">
        <w:t>[1:5]</w:t>
      </w:r>
    </w:p>
    <w:p w14:paraId="58C81B3E" w14:textId="7EAE9F85" w:rsidR="00933EA9" w:rsidRPr="007B69FD" w:rsidRDefault="001974FE" w:rsidP="00FC60EA">
      <w:pPr>
        <w:pStyle w:val="Checklist"/>
      </w:pPr>
      <w:r w:rsidRPr="007B69FD">
        <w:t>Every</w:t>
      </w:r>
      <w:r w:rsidR="00933EA9" w:rsidRPr="007B69FD">
        <w:t xml:space="preserve"> eye will see Jesus when he returns. </w:t>
      </w:r>
      <w:r w:rsidR="00464F40" w:rsidRPr="007B69FD">
        <w:t>[1:7]</w:t>
      </w:r>
    </w:p>
    <w:p w14:paraId="0FCA0AAB" w14:textId="33FE3A82" w:rsidR="00933EA9" w:rsidRPr="007B69FD" w:rsidRDefault="001974FE" w:rsidP="00FC60EA">
      <w:pPr>
        <w:pStyle w:val="Checklist"/>
      </w:pPr>
      <w:r w:rsidRPr="48114252">
        <w:rPr>
          <w:lang w:val="en-US"/>
        </w:rPr>
        <w:t>The</w:t>
      </w:r>
      <w:r w:rsidR="00933EA9" w:rsidRPr="48114252">
        <w:rPr>
          <w:lang w:val="en-US"/>
        </w:rPr>
        <w:t xml:space="preserve"> Lord God described himself as the Alpha and the Omega, the beginning and the end. </w:t>
      </w:r>
      <w:r w:rsidR="00464F40" w:rsidRPr="48114252">
        <w:rPr>
          <w:lang w:val="en-US"/>
        </w:rPr>
        <w:t>[1:8]</w:t>
      </w:r>
    </w:p>
    <w:p w14:paraId="5508003C" w14:textId="77777777" w:rsidR="00933EA9" w:rsidRPr="007B69FD" w:rsidRDefault="00933EA9" w:rsidP="00FC60EA">
      <w:pPr>
        <w:pStyle w:val="Part2"/>
      </w:pPr>
      <w:r w:rsidRPr="007B69FD">
        <w:t>Part 2</w:t>
      </w:r>
    </w:p>
    <w:p w14:paraId="2EFDEDE4" w14:textId="1D82DD8D" w:rsidR="00933EA9" w:rsidRPr="007B69FD" w:rsidRDefault="003947E5" w:rsidP="00FC60EA">
      <w:pPr>
        <w:pStyle w:val="Answerortell"/>
      </w:pPr>
      <w:r>
        <w:t>Answer the following questions from the specified verses.</w:t>
      </w:r>
    </w:p>
    <w:p w14:paraId="5E9C137A" w14:textId="3B176412" w:rsidR="00933EA9" w:rsidRPr="007B69FD" w:rsidRDefault="001974FE" w:rsidP="0099152C">
      <w:pPr>
        <w:numPr>
          <w:ilvl w:val="0"/>
          <w:numId w:val="65"/>
        </w:numPr>
        <w:rPr>
          <w:sz w:val="20"/>
          <w:szCs w:val="20"/>
          <w:lang w:val="en-US"/>
        </w:rPr>
      </w:pPr>
      <w:r w:rsidRPr="48114252">
        <w:rPr>
          <w:sz w:val="20"/>
          <w:szCs w:val="20"/>
          <w:lang w:val="en-US"/>
        </w:rPr>
        <w:t xml:space="preserve">[1:4] </w:t>
      </w:r>
      <w:r w:rsidR="00464F40">
        <w:rPr>
          <w:sz w:val="20"/>
          <w:szCs w:val="20"/>
          <w:lang w:val="en-US"/>
        </w:rPr>
        <w:tab/>
      </w:r>
      <w:r w:rsidRPr="48114252">
        <w:rPr>
          <w:sz w:val="20"/>
          <w:szCs w:val="20"/>
          <w:lang w:val="en-US"/>
        </w:rPr>
        <w:t>Who</w:t>
      </w:r>
      <w:r w:rsidR="00933EA9" w:rsidRPr="48114252">
        <w:rPr>
          <w:sz w:val="20"/>
          <w:szCs w:val="20"/>
          <w:lang w:val="en-US"/>
        </w:rPr>
        <w:t xml:space="preserve"> wrote this book, and to whom did he write it? </w:t>
      </w:r>
    </w:p>
    <w:p w14:paraId="24A40C62" w14:textId="77777777" w:rsidR="00933EA9" w:rsidRPr="007B69FD" w:rsidRDefault="00933EA9" w:rsidP="48114252">
      <w:pPr>
        <w:ind w:left="720"/>
        <w:rPr>
          <w:sz w:val="20"/>
          <w:szCs w:val="20"/>
          <w:lang w:val="en-US"/>
        </w:rPr>
      </w:pPr>
      <w:r w:rsidRPr="48114252">
        <w:rPr>
          <w:sz w:val="20"/>
          <w:szCs w:val="20"/>
          <w:lang w:val="en-US"/>
        </w:rPr>
        <w:t>John wrote this book, and he wrote it to the seven churches in Asia.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w:numPr>
          <w:ilvl w:val="0"/>
          <w:numId w:val="65"/>
        </w:numPr>
        <w:rPr>
          <w:sz w:val="20"/>
          <w:szCs w:val="20"/>
        </w:rPr>
      </w:pPr>
      <w:r w:rsidRPr="007B69FD">
        <w:rPr>
          <w:sz w:val="20"/>
          <w:szCs w:val="20"/>
        </w:rPr>
        <w:t xml:space="preserve">[1:4] </w:t>
      </w:r>
      <w:r w:rsidR="00464F40">
        <w:rPr>
          <w:sz w:val="20"/>
          <w:szCs w:val="20"/>
        </w:rPr>
        <w:tab/>
      </w:r>
      <w:r w:rsidRPr="007B69FD">
        <w:rPr>
          <w:sz w:val="20"/>
          <w:szCs w:val="20"/>
        </w:rPr>
        <w:t>What</w:t>
      </w:r>
      <w:r w:rsidR="00933EA9" w:rsidRPr="007B69FD">
        <w:rPr>
          <w:sz w:val="20"/>
          <w:szCs w:val="20"/>
        </w:rPr>
        <w:t xml:space="preserve"> do you think it means to be the one who is and was and is to come? </w:t>
      </w:r>
    </w:p>
    <w:p w14:paraId="3B25EA1F" w14:textId="77777777" w:rsidR="00933EA9" w:rsidRPr="007B69FD" w:rsidRDefault="00933EA9" w:rsidP="48114252">
      <w:pPr>
        <w:ind w:left="720"/>
        <w:rPr>
          <w:sz w:val="20"/>
          <w:szCs w:val="20"/>
          <w:lang w:val="en-US"/>
        </w:rPr>
      </w:pPr>
      <w:r w:rsidRPr="48114252">
        <w:rPr>
          <w:sz w:val="20"/>
          <w:szCs w:val="20"/>
          <w:lang w:val="en-US"/>
        </w:rPr>
        <w:t xml:space="preserve">It appears that it means to be eternal. God has always existed in the past, he exists now, and he will always exist. </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w:numPr>
          <w:ilvl w:val="0"/>
          <w:numId w:val="65"/>
        </w:numPr>
        <w:rPr>
          <w:sz w:val="20"/>
          <w:szCs w:val="20"/>
        </w:rPr>
      </w:pPr>
      <w:r w:rsidRPr="007B69FD">
        <w:rPr>
          <w:sz w:val="20"/>
          <w:szCs w:val="20"/>
        </w:rPr>
        <w:t xml:space="preserve">[1:5] </w:t>
      </w:r>
      <w:r w:rsidR="00464F40">
        <w:rPr>
          <w:sz w:val="20"/>
          <w:szCs w:val="20"/>
        </w:rPr>
        <w:tab/>
      </w:r>
      <w:r w:rsidRPr="007B69FD">
        <w:rPr>
          <w:sz w:val="20"/>
          <w:szCs w:val="20"/>
        </w:rPr>
        <w:t>What</w:t>
      </w:r>
      <w:r w:rsidR="00933EA9" w:rsidRPr="007B69FD">
        <w:rPr>
          <w:sz w:val="20"/>
          <w:szCs w:val="20"/>
        </w:rPr>
        <w:t xml:space="preserve"> three titles did John call Jesus Christ? </w:t>
      </w:r>
    </w:p>
    <w:p w14:paraId="221283E5" w14:textId="77777777" w:rsidR="00933EA9" w:rsidRPr="007B69FD" w:rsidRDefault="00933EA9" w:rsidP="48114252">
      <w:pPr>
        <w:ind w:left="720"/>
        <w:rPr>
          <w:sz w:val="20"/>
          <w:szCs w:val="20"/>
          <w:lang w:val="en-US"/>
        </w:rPr>
      </w:pPr>
      <w:r w:rsidRPr="48114252">
        <w:rPr>
          <w:sz w:val="20"/>
          <w:szCs w:val="20"/>
          <w:lang w:val="en-US"/>
        </w:rPr>
        <w:t>John called him the faithful witness, the firstborn from the dead, and the ruler of the kings of the earth.</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w:numPr>
          <w:ilvl w:val="0"/>
          <w:numId w:val="65"/>
        </w:numPr>
        <w:rPr>
          <w:sz w:val="20"/>
          <w:szCs w:val="20"/>
        </w:rPr>
      </w:pPr>
      <w:r w:rsidRPr="007B69FD">
        <w:rPr>
          <w:sz w:val="20"/>
          <w:szCs w:val="20"/>
        </w:rPr>
        <w:t xml:space="preserve">[1:6] </w:t>
      </w:r>
      <w:r w:rsidR="00464F40">
        <w:rPr>
          <w:sz w:val="20"/>
          <w:szCs w:val="20"/>
        </w:rPr>
        <w:tab/>
      </w:r>
      <w:r w:rsidRPr="007B69FD">
        <w:rPr>
          <w:sz w:val="20"/>
          <w:szCs w:val="20"/>
        </w:rPr>
        <w:t>What</w:t>
      </w:r>
      <w:r w:rsidR="00933EA9" w:rsidRPr="007B69FD">
        <w:rPr>
          <w:sz w:val="20"/>
          <w:szCs w:val="20"/>
        </w:rPr>
        <w:t xml:space="preserve"> has Jesus made the believers, according to verse 6? </w:t>
      </w:r>
    </w:p>
    <w:p w14:paraId="62157E23" w14:textId="77777777" w:rsidR="00933EA9" w:rsidRPr="007B69FD" w:rsidRDefault="00933EA9" w:rsidP="00933EA9">
      <w:pPr>
        <w:ind w:left="720"/>
        <w:rPr>
          <w:sz w:val="20"/>
          <w:szCs w:val="20"/>
        </w:rPr>
      </w:pPr>
      <w:r w:rsidRPr="007B69FD">
        <w:rPr>
          <w:sz w:val="20"/>
          <w:szCs w:val="20"/>
        </w:rPr>
        <w:t>Jesus has made the believers a kingdom and priests to God the Father.</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w:numPr>
          <w:ilvl w:val="0"/>
          <w:numId w:val="65"/>
        </w:numPr>
        <w:rPr>
          <w:sz w:val="20"/>
          <w:szCs w:val="20"/>
        </w:rPr>
      </w:pPr>
      <w:r w:rsidRPr="007B69FD">
        <w:rPr>
          <w:sz w:val="20"/>
          <w:szCs w:val="20"/>
        </w:rPr>
        <w:t>[1:7]</w:t>
      </w:r>
      <w:r>
        <w:rPr>
          <w:sz w:val="20"/>
          <w:szCs w:val="20"/>
        </w:rPr>
        <w:t xml:space="preserve"> </w:t>
      </w:r>
      <w:r w:rsidR="00464F40">
        <w:rPr>
          <w:sz w:val="20"/>
          <w:szCs w:val="20"/>
        </w:rPr>
        <w:tab/>
      </w:r>
      <w:r w:rsidR="00933EA9" w:rsidRPr="007B69FD">
        <w:rPr>
          <w:sz w:val="20"/>
          <w:szCs w:val="20"/>
        </w:rPr>
        <w:t xml:space="preserve">Who will see Jesus when he comes? </w:t>
      </w:r>
    </w:p>
    <w:p w14:paraId="2D5A6067" w14:textId="77777777" w:rsidR="00933EA9" w:rsidRPr="007B69FD" w:rsidRDefault="00933EA9" w:rsidP="00933EA9">
      <w:pPr>
        <w:ind w:left="720"/>
        <w:rPr>
          <w:sz w:val="20"/>
          <w:szCs w:val="20"/>
        </w:rPr>
      </w:pPr>
      <w:r w:rsidRPr="007B69FD">
        <w:rPr>
          <w:sz w:val="20"/>
          <w:szCs w:val="20"/>
        </w:rPr>
        <w:t>Everyone, including those who pierced him, will see him.</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How</w:t>
      </w:r>
      <w:r w:rsidR="00933EA9" w:rsidRPr="007B69FD">
        <w:rPr>
          <w:sz w:val="20"/>
          <w:szCs w:val="20"/>
        </w:rPr>
        <w:t xml:space="preserve"> is the Lord God described in verse 8? </w:t>
      </w:r>
    </w:p>
    <w:p w14:paraId="2357B64F" w14:textId="745FE15B" w:rsidR="00933EA9" w:rsidRPr="007B69FD" w:rsidRDefault="00933EA9" w:rsidP="00933EA9">
      <w:pPr>
        <w:ind w:left="720"/>
        <w:rPr>
          <w:sz w:val="20"/>
          <w:szCs w:val="20"/>
        </w:rPr>
      </w:pPr>
      <w:r w:rsidRPr="007B69FD">
        <w:rPr>
          <w:sz w:val="20"/>
          <w:szCs w:val="20"/>
        </w:rPr>
        <w:t xml:space="preserve">He is described as the </w:t>
      </w:r>
      <w:r w:rsidR="00503EAA">
        <w:rPr>
          <w:sz w:val="20"/>
          <w:szCs w:val="20"/>
        </w:rPr>
        <w:t xml:space="preserve">first and the last (the </w:t>
      </w:r>
      <w:r w:rsidRPr="007B69FD">
        <w:rPr>
          <w:sz w:val="20"/>
          <w:szCs w:val="20"/>
        </w:rPr>
        <w:t>Alpha and the Omega</w:t>
      </w:r>
      <w:r w:rsidR="00503EAA">
        <w:rPr>
          <w:sz w:val="20"/>
          <w:szCs w:val="20"/>
        </w:rPr>
        <w:t>)</w:t>
      </w:r>
      <w:r w:rsidRPr="007B69FD">
        <w:rPr>
          <w:sz w:val="20"/>
          <w:szCs w:val="20"/>
        </w:rPr>
        <w:t>, the one who is, and who was, and who is to come, the Almighty.</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What</w:t>
      </w:r>
      <w:r w:rsidR="00933EA9" w:rsidRPr="007B69FD">
        <w:rPr>
          <w:sz w:val="20"/>
          <w:szCs w:val="20"/>
        </w:rPr>
        <w:t xml:space="preserve"> do you think </w:t>
      </w:r>
      <w:r w:rsidR="00503EAA">
        <w:rPr>
          <w:sz w:val="20"/>
          <w:szCs w:val="20"/>
        </w:rPr>
        <w:t xml:space="preserve">this description of God </w:t>
      </w:r>
      <w:r w:rsidR="00933EA9" w:rsidRPr="007B69FD">
        <w:rPr>
          <w:sz w:val="20"/>
          <w:szCs w:val="20"/>
        </w:rPr>
        <w:t xml:space="preserve">means? </w:t>
      </w:r>
    </w:p>
    <w:p w14:paraId="3811B8CE" w14:textId="06162D45" w:rsidR="00933EA9" w:rsidRPr="007B69FD" w:rsidRDefault="00933EA9"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03EAA" w:rsidRPr="48114252">
        <w:rPr>
          <w:sz w:val="20"/>
          <w:szCs w:val="20"/>
          <w:lang w:val="en-US"/>
        </w:rPr>
        <w:t xml:space="preserve">This description indicates that he is the one </w:t>
      </w:r>
      <w:r w:rsidRPr="48114252">
        <w:rPr>
          <w:sz w:val="20"/>
          <w:szCs w:val="20"/>
          <w:lang w:val="en-US"/>
        </w:rPr>
        <w:t>who began all things and who ends all things, or the one who has always lived and will always live.</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w:rPr>
          <w:b/>
          <w:sz w:val="20"/>
          <w:szCs w:val="20"/>
        </w:rPr>
      </w:pPr>
      <w:r w:rsidRPr="007B69FD">
        <w:rPr>
          <w:b/>
          <w:sz w:val="20"/>
          <w:szCs w:val="20"/>
        </w:rPr>
        <w:t>Comment Section:</w:t>
      </w:r>
    </w:p>
    <w:p w14:paraId="5D688449" w14:textId="77777777" w:rsidR="00FC60EA" w:rsidRPr="007B69FD" w:rsidRDefault="00FC60EA">
      <w:pPr>
        <w:spacing w:line="240" w:lineRule="auto"/>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w:pStyle w:val="Heading1"/>
        <w:keepNext w:val="0"/>
        <w:keepLines w:val="0"/>
        <w:spacing w:before="480"/>
        <w:rPr>
          <w:b/>
          <w:bCs/>
          <w:szCs w:val="44"/>
        </w:rPr>
      </w:pPr>
      <w:bookmarkStart w:id="107" w:name="_Toc166194294"/>
      <w:r w:rsidRPr="007B69FD">
        <w:rPr>
          <w:b/>
          <w:bCs/>
          <w:szCs w:val="44"/>
        </w:rPr>
        <w:lastRenderedPageBreak/>
        <w:t>Revelation 2:8-11</w:t>
      </w:r>
      <w:bookmarkEnd w:id="107"/>
    </w:p>
    <w:p w14:paraId="48904702" w14:textId="77777777" w:rsidR="00933EA9" w:rsidRPr="007B69FD" w:rsidRDefault="00933EA9" w:rsidP="00FC60EA">
      <w:pPr>
        <w:pStyle w:val="Background"/>
      </w:pPr>
      <w:r w:rsidRPr="007B69FD">
        <w:rPr>
          <w:b/>
        </w:rPr>
        <w:t>Background</w:t>
      </w:r>
      <w:r w:rsidRPr="007B69FD">
        <w:t xml:space="preserve">: John was in prison near the province called Asia. In 1:10-11 John heard a voice that told him to write what he saw and send it to the seven churches in Asia. In 1:17, the voice (the speaker) said that he was the first and the last, and that he was dead, but he now lives forever. </w:t>
      </w:r>
    </w:p>
    <w:p w14:paraId="1BEF3B70" w14:textId="77777777" w:rsidR="00170DC8" w:rsidRPr="00170DC8" w:rsidRDefault="00170DC8" w:rsidP="00170DC8">
      <w:pPr>
        <w:pStyle w:val="Background"/>
        <w:rPr>
          <w:b/>
          <w:bCs w:val="0"/>
          <w:i/>
          <w:iCs/>
        </w:rPr>
      </w:pPr>
      <w:r w:rsidRPr="00170DC8">
        <w:rPr>
          <w:b/>
          <w:bCs w:val="0"/>
          <w:i/>
          <w:iCs/>
        </w:rPr>
        <w:t>Read the passage.</w:t>
      </w:r>
    </w:p>
    <w:p w14:paraId="59B8D3EA" w14:textId="77777777" w:rsidR="00933EA9" w:rsidRPr="007B69FD" w:rsidRDefault="00933EA9" w:rsidP="00FC60EA">
      <w:pPr>
        <w:pStyle w:val="Part1"/>
      </w:pPr>
      <w:r w:rsidRPr="007B69FD">
        <w:t>Part 1</w:t>
      </w:r>
    </w:p>
    <w:p w14:paraId="22A6A422" w14:textId="4AB0D462" w:rsidR="00933EA9" w:rsidRPr="007B69FD" w:rsidRDefault="00933EA9" w:rsidP="00FC60EA">
      <w:pPr>
        <w:pStyle w:val="Answerortell"/>
      </w:pPr>
      <w:r w:rsidRPr="007B69FD">
        <w:t xml:space="preserve">Tell in your own words what you just read in </w:t>
      </w:r>
      <w:r w:rsidR="003947E5">
        <w:t>this passage</w:t>
      </w:r>
      <w:r w:rsidRPr="007B69FD">
        <w:t>.</w:t>
      </w:r>
    </w:p>
    <w:p w14:paraId="6DF363F2" w14:textId="7FE0C3D1" w:rsidR="00933EA9" w:rsidRPr="007B69FD" w:rsidRDefault="00933EA9" w:rsidP="00FC60EA">
      <w:pPr>
        <w:pStyle w:val="Checklist"/>
      </w:pPr>
      <w:r w:rsidRPr="007B69FD">
        <w:t xml:space="preserve">The speaker told John to write to the angel of the church in Smyrna. </w:t>
      </w:r>
      <w:r w:rsidR="00464F40" w:rsidRPr="007B69FD">
        <w:t>[2:8]</w:t>
      </w:r>
    </w:p>
    <w:p w14:paraId="2D4E3293" w14:textId="57DCD737" w:rsidR="00933EA9" w:rsidRPr="007B69FD" w:rsidRDefault="001974FE" w:rsidP="00FC60EA">
      <w:pPr>
        <w:pStyle w:val="Checklist"/>
      </w:pPr>
      <w:r w:rsidRPr="007B69FD">
        <w:t>The</w:t>
      </w:r>
      <w:r w:rsidR="00933EA9" w:rsidRPr="007B69FD">
        <w:t xml:space="preserve"> speaker said that he knew about their suffering and poverty. </w:t>
      </w:r>
      <w:r w:rsidR="00464F40" w:rsidRPr="007B69FD">
        <w:t>[2:9]</w:t>
      </w:r>
    </w:p>
    <w:p w14:paraId="2BF70E64" w14:textId="35609FA3" w:rsidR="00933EA9" w:rsidRPr="007B69FD" w:rsidRDefault="001974FE" w:rsidP="00FC60EA">
      <w:pPr>
        <w:pStyle w:val="Checklist"/>
      </w:pPr>
      <w:r w:rsidRPr="007B69FD">
        <w:t>The</w:t>
      </w:r>
      <w:r w:rsidR="00933EA9" w:rsidRPr="007B69FD">
        <w:t xml:space="preserve"> speaker told them not to be afraid, but to be faithful. </w:t>
      </w:r>
      <w:r w:rsidR="00464F40" w:rsidRPr="007B69FD">
        <w:t>[2:10]</w:t>
      </w:r>
    </w:p>
    <w:p w14:paraId="3FEFD5C4" w14:textId="7499D42D" w:rsidR="00933EA9" w:rsidRPr="007B69FD" w:rsidRDefault="00933EA9" w:rsidP="00FC60EA">
      <w:pPr>
        <w:pStyle w:val="Checklist"/>
      </w:pPr>
      <w:r w:rsidRPr="007B69FD">
        <w:t xml:space="preserve">The speaker said he would give them the crown of life. </w:t>
      </w:r>
      <w:r w:rsidR="00464F40" w:rsidRPr="007B69FD">
        <w:t>[2:10]</w:t>
      </w:r>
    </w:p>
    <w:p w14:paraId="6EE885F5" w14:textId="77777777" w:rsidR="00933EA9" w:rsidRPr="007B69FD" w:rsidRDefault="00933EA9" w:rsidP="00FC60EA">
      <w:pPr>
        <w:pStyle w:val="Part2"/>
      </w:pPr>
      <w:r w:rsidRPr="007B69FD">
        <w:t>Part 2</w:t>
      </w:r>
    </w:p>
    <w:p w14:paraId="69680C53" w14:textId="273CBFED" w:rsidR="00933EA9" w:rsidRPr="007B69FD" w:rsidRDefault="003947E5" w:rsidP="00FC60EA">
      <w:pPr>
        <w:pStyle w:val="Answerortell"/>
      </w:pPr>
      <w:r>
        <w:t>Answer the following questions from the specified verses.</w:t>
      </w:r>
    </w:p>
    <w:p w14:paraId="57ADC3F6" w14:textId="4C6DB0B7" w:rsidR="00933EA9" w:rsidRPr="007B69FD" w:rsidRDefault="001974FE" w:rsidP="0099152C">
      <w:pPr>
        <w:numPr>
          <w:ilvl w:val="0"/>
          <w:numId w:val="64"/>
        </w:numPr>
        <w:rPr>
          <w:sz w:val="20"/>
          <w:szCs w:val="20"/>
        </w:rPr>
      </w:pPr>
      <w:r w:rsidRPr="007B69FD">
        <w:rPr>
          <w:sz w:val="20"/>
          <w:szCs w:val="20"/>
        </w:rPr>
        <w:t>[2:8]</w:t>
      </w:r>
      <w:r>
        <w:rPr>
          <w:sz w:val="20"/>
          <w:szCs w:val="20"/>
        </w:rPr>
        <w:t xml:space="preserve"> </w:t>
      </w:r>
      <w:r w:rsidR="00464F40">
        <w:rPr>
          <w:sz w:val="20"/>
          <w:szCs w:val="20"/>
        </w:rPr>
        <w:tab/>
      </w:r>
      <w:r w:rsidR="00933EA9" w:rsidRPr="007B69FD">
        <w:rPr>
          <w:sz w:val="20"/>
          <w:szCs w:val="20"/>
        </w:rPr>
        <w:t xml:space="preserve">To which angel are the words in this passage written? </w:t>
      </w:r>
    </w:p>
    <w:p w14:paraId="40439F37" w14:textId="77777777" w:rsidR="00933EA9" w:rsidRPr="007B69FD" w:rsidRDefault="00933EA9" w:rsidP="00933EA9">
      <w:pPr>
        <w:ind w:left="720"/>
        <w:rPr>
          <w:sz w:val="20"/>
          <w:szCs w:val="20"/>
        </w:rPr>
      </w:pPr>
      <w:r w:rsidRPr="007B69FD">
        <w:rPr>
          <w:sz w:val="20"/>
          <w:szCs w:val="20"/>
        </w:rPr>
        <w:t>They are written to the angel of the church in Smyrna.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w:numPr>
          <w:ilvl w:val="0"/>
          <w:numId w:val="64"/>
        </w:numPr>
        <w:rPr>
          <w:sz w:val="20"/>
          <w:szCs w:val="20"/>
        </w:rPr>
      </w:pPr>
      <w:r w:rsidRPr="007B69FD">
        <w:rPr>
          <w:sz w:val="20"/>
          <w:szCs w:val="20"/>
        </w:rPr>
        <w:t>[2:</w:t>
      </w:r>
      <w:r>
        <w:rPr>
          <w:sz w:val="20"/>
          <w:szCs w:val="20"/>
        </w:rPr>
        <w:t>8</w:t>
      </w:r>
      <w:r w:rsidRPr="007B69FD">
        <w:rPr>
          <w:sz w:val="20"/>
          <w:szCs w:val="20"/>
        </w:rPr>
        <w:t xml:space="preserve">-11] </w:t>
      </w:r>
      <w:r w:rsidR="00464F40">
        <w:rPr>
          <w:sz w:val="20"/>
          <w:szCs w:val="20"/>
        </w:rPr>
        <w:tab/>
      </w:r>
      <w:r w:rsidRPr="007B69FD">
        <w:rPr>
          <w:sz w:val="20"/>
          <w:szCs w:val="20"/>
        </w:rPr>
        <w:t>Whose</w:t>
      </w:r>
      <w:r w:rsidR="00933EA9" w:rsidRPr="007B69FD">
        <w:rPr>
          <w:sz w:val="20"/>
          <w:szCs w:val="20"/>
        </w:rPr>
        <w:t xml:space="preserve"> words are in verses 9 to 11? </w:t>
      </w:r>
    </w:p>
    <w:p w14:paraId="7CF288A9" w14:textId="61D57988" w:rsidR="00933EA9" w:rsidRPr="007B69FD" w:rsidRDefault="00503EAA" w:rsidP="00933EA9">
      <w:pPr>
        <w:ind w:left="360" w:firstLine="360"/>
        <w:rPr>
          <w:sz w:val="20"/>
          <w:szCs w:val="20"/>
        </w:rPr>
      </w:pPr>
      <w:r>
        <w:rPr>
          <w:sz w:val="20"/>
          <w:szCs w:val="20"/>
        </w:rPr>
        <w:t>Verse 8 says t</w:t>
      </w:r>
      <w:r w:rsidR="00933EA9" w:rsidRPr="007B69FD">
        <w:rPr>
          <w:sz w:val="20"/>
          <w:szCs w:val="20"/>
        </w:rPr>
        <w:t>hey are the words of the one who was dead and became alive again.</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w:numPr>
          <w:ilvl w:val="0"/>
          <w:numId w:val="64"/>
        </w:numPr>
        <w:rPr>
          <w:sz w:val="20"/>
          <w:szCs w:val="20"/>
        </w:rPr>
      </w:pPr>
      <w:r w:rsidRPr="007B69FD">
        <w:rPr>
          <w:sz w:val="20"/>
          <w:szCs w:val="20"/>
        </w:rPr>
        <w:t xml:space="preserve">[2:8] </w:t>
      </w:r>
      <w:r w:rsidR="00464F40">
        <w:rPr>
          <w:sz w:val="20"/>
          <w:szCs w:val="20"/>
        </w:rPr>
        <w:tab/>
      </w:r>
      <w:r w:rsidRPr="007B69FD">
        <w:rPr>
          <w:sz w:val="20"/>
          <w:szCs w:val="20"/>
        </w:rPr>
        <w:t>Who</w:t>
      </w:r>
      <w:r w:rsidR="00933EA9" w:rsidRPr="007B69FD">
        <w:rPr>
          <w:sz w:val="20"/>
          <w:szCs w:val="20"/>
        </w:rPr>
        <w:t xml:space="preserve"> do you think the one who was dead and became alive again is? </w:t>
      </w:r>
    </w:p>
    <w:p w14:paraId="16EC1E4D" w14:textId="1CF69AEF" w:rsidR="00933EA9" w:rsidRPr="007B69FD" w:rsidRDefault="006A5C23" w:rsidP="48114252">
      <w:pPr>
        <w:ind w:left="720"/>
        <w:rPr>
          <w:sz w:val="20"/>
          <w:szCs w:val="20"/>
          <w:lang w:val="en-US"/>
        </w:rPr>
      </w:pPr>
      <w:r w:rsidRPr="48114252">
        <w:rPr>
          <w:sz w:val="20"/>
          <w:szCs w:val="20"/>
          <w:lang w:val="en-US"/>
        </w:rPr>
        <w:t>The passage indicate</w:t>
      </w:r>
      <w:r w:rsidR="00933EA9" w:rsidRPr="48114252">
        <w:rPr>
          <w:sz w:val="20"/>
          <w:szCs w:val="20"/>
          <w:lang w:val="en-US"/>
        </w:rPr>
        <w:t>s that he is Jesus Christ.</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w:numPr>
          <w:ilvl w:val="0"/>
          <w:numId w:val="64"/>
        </w:numPr>
        <w:rPr>
          <w:sz w:val="20"/>
          <w:szCs w:val="20"/>
        </w:rPr>
      </w:pPr>
      <w:r w:rsidRPr="007B69FD">
        <w:rPr>
          <w:sz w:val="20"/>
          <w:szCs w:val="20"/>
        </w:rPr>
        <w:t xml:space="preserve">[2:9] </w:t>
      </w:r>
      <w:r w:rsidR="00464F40">
        <w:rPr>
          <w:sz w:val="20"/>
          <w:szCs w:val="20"/>
        </w:rPr>
        <w:tab/>
      </w:r>
      <w:r w:rsidRPr="007B69FD">
        <w:rPr>
          <w:sz w:val="20"/>
          <w:szCs w:val="20"/>
        </w:rPr>
        <w:t>What</w:t>
      </w:r>
      <w:r w:rsidR="00933EA9" w:rsidRPr="007B69FD">
        <w:rPr>
          <w:sz w:val="20"/>
          <w:szCs w:val="20"/>
        </w:rPr>
        <w:t xml:space="preserve"> was happening to the church in Smyrna? </w:t>
      </w:r>
    </w:p>
    <w:p w14:paraId="19058B7E" w14:textId="77777777" w:rsidR="00933EA9" w:rsidRPr="007B69FD" w:rsidRDefault="00933EA9" w:rsidP="00933EA9">
      <w:pPr>
        <w:ind w:left="720"/>
        <w:rPr>
          <w:sz w:val="20"/>
          <w:szCs w:val="20"/>
        </w:rPr>
      </w:pPr>
      <w:r w:rsidRPr="007B69FD">
        <w:rPr>
          <w:sz w:val="20"/>
          <w:szCs w:val="20"/>
        </w:rPr>
        <w:t>They were suffering and in poverty, and others were speaking badly about them.</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would happen to some of the people? </w:t>
      </w:r>
    </w:p>
    <w:p w14:paraId="60720114" w14:textId="77777777" w:rsidR="00933EA9" w:rsidRPr="007B69FD" w:rsidRDefault="00933EA9" w:rsidP="00933EA9">
      <w:pPr>
        <w:ind w:left="720"/>
        <w:rPr>
          <w:sz w:val="20"/>
          <w:szCs w:val="20"/>
        </w:rPr>
      </w:pPr>
      <w:r w:rsidRPr="007B69FD">
        <w:rPr>
          <w:sz w:val="20"/>
          <w:szCs w:val="20"/>
        </w:rPr>
        <w:t>The devil would throw some of them in prison.</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did the speaker say he would give to those who were faithful until death? </w:t>
      </w:r>
    </w:p>
    <w:p w14:paraId="7CF65FCA" w14:textId="77777777" w:rsidR="00933EA9" w:rsidRPr="007B69FD" w:rsidRDefault="00933EA9" w:rsidP="00933EA9">
      <w:pPr>
        <w:ind w:left="720"/>
        <w:rPr>
          <w:sz w:val="20"/>
          <w:szCs w:val="20"/>
        </w:rPr>
      </w:pPr>
      <w:r w:rsidRPr="007B69FD">
        <w:rPr>
          <w:sz w:val="20"/>
          <w:szCs w:val="20"/>
        </w:rPr>
        <w:t>He said he would give them the crown of life.</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w:numPr>
          <w:ilvl w:val="0"/>
          <w:numId w:val="64"/>
        </w:numPr>
        <w:rPr>
          <w:sz w:val="20"/>
          <w:szCs w:val="20"/>
        </w:rPr>
      </w:pPr>
      <w:r w:rsidRPr="007B69FD">
        <w:rPr>
          <w:sz w:val="20"/>
          <w:szCs w:val="20"/>
        </w:rPr>
        <w:t xml:space="preserve">[2:11] </w:t>
      </w:r>
      <w:r w:rsidR="00464F40">
        <w:rPr>
          <w:sz w:val="20"/>
          <w:szCs w:val="20"/>
        </w:rPr>
        <w:tab/>
      </w:r>
      <w:r w:rsidRPr="007B69FD">
        <w:rPr>
          <w:sz w:val="20"/>
          <w:szCs w:val="20"/>
        </w:rPr>
        <w:t>What</w:t>
      </w:r>
      <w:r w:rsidR="00933EA9" w:rsidRPr="007B69FD">
        <w:rPr>
          <w:sz w:val="20"/>
          <w:szCs w:val="20"/>
        </w:rPr>
        <w:t xml:space="preserve"> did he say about those who conquered? </w:t>
      </w:r>
    </w:p>
    <w:p w14:paraId="750900F4" w14:textId="77777777" w:rsidR="00933EA9" w:rsidRPr="007B69FD" w:rsidRDefault="00933EA9" w:rsidP="00933EA9">
      <w:pPr>
        <w:ind w:left="720"/>
        <w:rPr>
          <w:sz w:val="20"/>
          <w:szCs w:val="20"/>
        </w:rPr>
      </w:pPr>
      <w:r w:rsidRPr="007B69FD">
        <w:rPr>
          <w:sz w:val="20"/>
          <w:szCs w:val="20"/>
        </w:rPr>
        <w:t>He said that those who conquered would not be hurt by the second death.</w:t>
      </w:r>
    </w:p>
    <w:p w14:paraId="3C680AF2" w14:textId="77777777" w:rsidR="00933EA9" w:rsidRPr="007B69FD" w:rsidRDefault="00933EA9" w:rsidP="00933EA9">
      <w:pPr>
        <w:spacing w:before="240" w:after="240"/>
        <w:rPr>
          <w:b/>
          <w:sz w:val="44"/>
          <w:szCs w:val="44"/>
        </w:rPr>
      </w:pPr>
      <w:r w:rsidRPr="007B69FD">
        <w:rPr>
          <w:b/>
          <w:sz w:val="20"/>
          <w:szCs w:val="20"/>
        </w:rPr>
        <w:t>Comment Section:</w:t>
      </w:r>
    </w:p>
    <w:p w14:paraId="424BF7DA" w14:textId="77777777" w:rsidR="006A5C23" w:rsidRDefault="006A5C23">
      <w:pPr>
        <w:spacing w:line="240" w:lineRule="auto"/>
        <w:rPr>
          <w:b/>
          <w:bCs/>
          <w:sz w:val="40"/>
          <w:szCs w:val="44"/>
        </w:rPr>
      </w:pPr>
      <w:r>
        <w:rPr>
          <w:b/>
          <w:bCs/>
          <w:szCs w:val="44"/>
        </w:rPr>
        <w:br w:type="page"/>
      </w:r>
    </w:p>
    <w:p w14:paraId="0EAF27F9" w14:textId="1B5FB914" w:rsidR="00933EA9" w:rsidRPr="007B69FD" w:rsidRDefault="00933EA9" w:rsidP="00933EA9">
      <w:pPr>
        <w:pStyle w:val="Heading1"/>
        <w:keepNext w:val="0"/>
        <w:keepLines w:val="0"/>
        <w:spacing w:before="480"/>
        <w:rPr>
          <w:b/>
          <w:bCs/>
          <w:szCs w:val="44"/>
        </w:rPr>
      </w:pPr>
      <w:bookmarkStart w:id="108" w:name="_Toc166194295"/>
      <w:r w:rsidRPr="007B69FD">
        <w:rPr>
          <w:b/>
          <w:bCs/>
          <w:szCs w:val="44"/>
        </w:rPr>
        <w:lastRenderedPageBreak/>
        <w:t>Revelation 11:1-6</w:t>
      </w:r>
      <w:bookmarkEnd w:id="108"/>
    </w:p>
    <w:p w14:paraId="709D3706" w14:textId="77777777" w:rsidR="00933EA9" w:rsidRPr="007B69FD" w:rsidRDefault="00933EA9" w:rsidP="00FC60EA">
      <w:pPr>
        <w:pStyle w:val="Background"/>
      </w:pPr>
      <w:r w:rsidRPr="007B69FD">
        <w:rPr>
          <w:b/>
        </w:rPr>
        <w:t>Background</w:t>
      </w:r>
      <w:r w:rsidRPr="007B69FD">
        <w:t>: In chapter 9, the sixth angel sounded his trumpet, and there were many soldiers on horseback. Fire, smoke, and sulfur came out of the horses' mouths and killed one third of the people. But those who lived still did not repent.</w:t>
      </w:r>
    </w:p>
    <w:p w14:paraId="5A54CA87" w14:textId="77777777" w:rsidR="00933EA9" w:rsidRPr="007B69FD" w:rsidRDefault="00933EA9" w:rsidP="00FC60EA">
      <w:pPr>
        <w:pStyle w:val="Background"/>
      </w:pPr>
      <w:r w:rsidRPr="007B69FD">
        <w:t>In chapter 10, John was told to eat a little scroll. It tasted sweet, but it turned sour in his stomach. Then he was told to prophesy about many nations.</w:t>
      </w:r>
    </w:p>
    <w:p w14:paraId="43C7FDE5" w14:textId="77777777" w:rsidR="00170DC8" w:rsidRPr="00170DC8" w:rsidRDefault="00170DC8" w:rsidP="00170DC8">
      <w:pPr>
        <w:pStyle w:val="Background"/>
        <w:rPr>
          <w:b/>
          <w:bCs w:val="0"/>
          <w:i/>
          <w:iCs/>
        </w:rPr>
      </w:pPr>
      <w:r w:rsidRPr="00170DC8">
        <w:rPr>
          <w:b/>
          <w:bCs w:val="0"/>
          <w:i/>
          <w:iCs/>
        </w:rPr>
        <w:t>Read the passage.</w:t>
      </w:r>
    </w:p>
    <w:p w14:paraId="01EA85DF" w14:textId="77777777" w:rsidR="00933EA9" w:rsidRPr="007B69FD" w:rsidRDefault="00933EA9" w:rsidP="00FC60EA">
      <w:pPr>
        <w:pStyle w:val="Part1"/>
      </w:pPr>
      <w:r w:rsidRPr="007B69FD">
        <w:t>Part 1</w:t>
      </w:r>
    </w:p>
    <w:p w14:paraId="1D1E73E9" w14:textId="67FCF7A7" w:rsidR="00933EA9" w:rsidRPr="007B69FD" w:rsidRDefault="00933EA9" w:rsidP="00FC60EA">
      <w:pPr>
        <w:pStyle w:val="Answerortell"/>
      </w:pPr>
      <w:r w:rsidRPr="007B69FD">
        <w:t xml:space="preserve">Tell in your own words what you just read in </w:t>
      </w:r>
      <w:r w:rsidR="003947E5">
        <w:t>this passage</w:t>
      </w:r>
      <w:r w:rsidRPr="007B69FD">
        <w:t>.</w:t>
      </w:r>
    </w:p>
    <w:p w14:paraId="34517875" w14:textId="29BD65D5" w:rsidR="00933EA9" w:rsidRPr="007B69FD" w:rsidRDefault="001974FE" w:rsidP="00FC60EA">
      <w:pPr>
        <w:pStyle w:val="Checklist"/>
      </w:pPr>
      <w:r w:rsidRPr="007B69FD">
        <w:t>John</w:t>
      </w:r>
      <w:r w:rsidR="00933EA9" w:rsidRPr="007B69FD">
        <w:t xml:space="preserve"> was told to measure the temple. </w:t>
      </w:r>
      <w:r w:rsidR="00464F40" w:rsidRPr="007B69FD">
        <w:t>[11:1]</w:t>
      </w:r>
    </w:p>
    <w:p w14:paraId="3486DD92" w14:textId="4AEFF0C2" w:rsidR="00933EA9" w:rsidRPr="007B69FD" w:rsidRDefault="001974FE" w:rsidP="00FC60EA">
      <w:pPr>
        <w:pStyle w:val="Checklist"/>
      </w:pPr>
      <w:r w:rsidRPr="007B69FD">
        <w:t>John</w:t>
      </w:r>
      <w:r w:rsidR="00933EA9" w:rsidRPr="007B69FD">
        <w:t xml:space="preserve"> was told that two witnesses would have authority to prophesy. </w:t>
      </w:r>
      <w:r w:rsidR="00464F40" w:rsidRPr="007B69FD">
        <w:t>[11:3]</w:t>
      </w:r>
    </w:p>
    <w:p w14:paraId="34EF054D" w14:textId="45CFEEA3" w:rsidR="00933EA9" w:rsidRPr="007B69FD" w:rsidRDefault="001974FE" w:rsidP="00FC60EA">
      <w:pPr>
        <w:pStyle w:val="Checklist"/>
      </w:pPr>
      <w:r w:rsidRPr="007B69FD">
        <w:t>The</w:t>
      </w:r>
      <w:r w:rsidR="00933EA9" w:rsidRPr="007B69FD">
        <w:t xml:space="preserve"> two witnesses would have power to do terrible things. </w:t>
      </w:r>
      <w:r w:rsidR="00464F40" w:rsidRPr="007B69FD">
        <w:t>[11:5-6]</w:t>
      </w:r>
    </w:p>
    <w:p w14:paraId="50AB3DF4" w14:textId="77777777" w:rsidR="00933EA9" w:rsidRPr="007B69FD" w:rsidRDefault="00933EA9" w:rsidP="00FC60EA">
      <w:pPr>
        <w:pStyle w:val="Part2"/>
      </w:pPr>
      <w:r w:rsidRPr="007B69FD">
        <w:t>Part 2</w:t>
      </w:r>
    </w:p>
    <w:p w14:paraId="54749175" w14:textId="52064BB4" w:rsidR="00933EA9" w:rsidRPr="007B69FD" w:rsidRDefault="003947E5" w:rsidP="00FC60EA">
      <w:pPr>
        <w:pStyle w:val="Answerortell"/>
      </w:pPr>
      <w:r>
        <w:t>Answer the following questions from the specified verses.</w:t>
      </w:r>
    </w:p>
    <w:p w14:paraId="16FD0ADA" w14:textId="5502CB70"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was John told to measure? </w:t>
      </w:r>
    </w:p>
    <w:p w14:paraId="0495FC67" w14:textId="77777777" w:rsidR="00933EA9" w:rsidRPr="007B69FD" w:rsidRDefault="00933EA9" w:rsidP="00933EA9">
      <w:pPr>
        <w:ind w:left="360" w:firstLine="360"/>
        <w:rPr>
          <w:sz w:val="20"/>
          <w:szCs w:val="20"/>
        </w:rPr>
      </w:pPr>
      <w:r w:rsidRPr="007B69FD">
        <w:rPr>
          <w:sz w:val="20"/>
          <w:szCs w:val="20"/>
        </w:rPr>
        <w:t>John was told to measure the temple of God and the altar, and those who worshiped in it.</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do you think it meant to measure the worshipers? </w:t>
      </w:r>
    </w:p>
    <w:p w14:paraId="7F67C366" w14:textId="77777777" w:rsidR="00933EA9" w:rsidRPr="007B69FD" w:rsidRDefault="00933EA9" w:rsidP="00933EA9">
      <w:pPr>
        <w:ind w:left="720"/>
        <w:rPr>
          <w:sz w:val="20"/>
          <w:szCs w:val="20"/>
        </w:rPr>
      </w:pPr>
      <w:r w:rsidRPr="007B69FD">
        <w:rPr>
          <w:i/>
          <w:iCs/>
          <w:sz w:val="20"/>
          <w:szCs w:val="20"/>
        </w:rPr>
        <w:t>(Answer may vary.)</w:t>
      </w:r>
      <w:r w:rsidRPr="007B69FD">
        <w:rPr>
          <w:sz w:val="20"/>
          <w:szCs w:val="20"/>
        </w:rPr>
        <w:t xml:space="preserve"> To measure the worshipers may have meant to count the number of worshipers.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w:numPr>
          <w:ilvl w:val="0"/>
          <w:numId w:val="67"/>
        </w:numPr>
        <w:rPr>
          <w:sz w:val="20"/>
          <w:szCs w:val="20"/>
        </w:rPr>
      </w:pPr>
      <w:r w:rsidRPr="007B69FD">
        <w:rPr>
          <w:sz w:val="20"/>
          <w:szCs w:val="20"/>
        </w:rPr>
        <w:t xml:space="preserve">[11:2] </w:t>
      </w:r>
      <w:r w:rsidR="00464F40">
        <w:rPr>
          <w:sz w:val="20"/>
          <w:szCs w:val="20"/>
        </w:rPr>
        <w:tab/>
      </w:r>
      <w:r w:rsidRPr="007B69FD">
        <w:rPr>
          <w:sz w:val="20"/>
          <w:szCs w:val="20"/>
        </w:rPr>
        <w:t>How</w:t>
      </w:r>
      <w:r w:rsidR="00933EA9" w:rsidRPr="007B69FD">
        <w:rPr>
          <w:sz w:val="20"/>
          <w:szCs w:val="20"/>
        </w:rPr>
        <w:t xml:space="preserve"> long will the Gentiles trample the holy city? </w:t>
      </w:r>
    </w:p>
    <w:p w14:paraId="6F0B59FF" w14:textId="77777777" w:rsidR="00933EA9" w:rsidRPr="007B69FD" w:rsidRDefault="00933EA9" w:rsidP="00933EA9">
      <w:pPr>
        <w:ind w:left="720"/>
        <w:rPr>
          <w:sz w:val="20"/>
          <w:szCs w:val="20"/>
        </w:rPr>
      </w:pPr>
      <w:r w:rsidRPr="007B69FD">
        <w:rPr>
          <w:sz w:val="20"/>
          <w:szCs w:val="20"/>
        </w:rPr>
        <w:t>The Gentiles will trample the holy city for 42 months.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w:numPr>
          <w:ilvl w:val="0"/>
          <w:numId w:val="67"/>
        </w:numPr>
        <w:rPr>
          <w:sz w:val="20"/>
          <w:szCs w:val="20"/>
        </w:rPr>
      </w:pPr>
      <w:r w:rsidRPr="007B69FD">
        <w:rPr>
          <w:sz w:val="20"/>
          <w:szCs w:val="20"/>
        </w:rPr>
        <w:t xml:space="preserve">[11:3] </w:t>
      </w:r>
      <w:r w:rsidR="00464F40">
        <w:rPr>
          <w:sz w:val="20"/>
          <w:szCs w:val="20"/>
        </w:rPr>
        <w:tab/>
      </w:r>
      <w:r w:rsidRPr="007B69FD">
        <w:rPr>
          <w:sz w:val="20"/>
          <w:szCs w:val="20"/>
        </w:rPr>
        <w:t>How</w:t>
      </w:r>
      <w:r w:rsidR="00933EA9" w:rsidRPr="007B69FD">
        <w:rPr>
          <w:sz w:val="20"/>
          <w:szCs w:val="20"/>
        </w:rPr>
        <w:t xml:space="preserve"> long will the two witnesses prophesy? </w:t>
      </w:r>
    </w:p>
    <w:p w14:paraId="23403BB6" w14:textId="77777777" w:rsidR="00933EA9" w:rsidRPr="007B69FD" w:rsidRDefault="00933EA9" w:rsidP="00933EA9">
      <w:pPr>
        <w:ind w:left="720"/>
        <w:rPr>
          <w:sz w:val="20"/>
          <w:szCs w:val="20"/>
        </w:rPr>
      </w:pPr>
      <w:r w:rsidRPr="007B69FD">
        <w:rPr>
          <w:sz w:val="20"/>
          <w:szCs w:val="20"/>
        </w:rPr>
        <w:t>The two witnesses will prophesy for 1,260 days.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w:numPr>
          <w:ilvl w:val="0"/>
          <w:numId w:val="67"/>
        </w:numPr>
        <w:rPr>
          <w:sz w:val="20"/>
          <w:szCs w:val="20"/>
        </w:rPr>
      </w:pPr>
      <w:r w:rsidRPr="007B69FD">
        <w:rPr>
          <w:sz w:val="20"/>
          <w:szCs w:val="20"/>
        </w:rPr>
        <w:t xml:space="preserve">[11:3-4] </w:t>
      </w:r>
      <w:r w:rsidR="00464F40">
        <w:rPr>
          <w:sz w:val="20"/>
          <w:szCs w:val="20"/>
        </w:rPr>
        <w:tab/>
      </w:r>
      <w:r w:rsidRPr="007B69FD">
        <w:rPr>
          <w:sz w:val="20"/>
          <w:szCs w:val="20"/>
        </w:rPr>
        <w:t>How</w:t>
      </w:r>
      <w:r w:rsidR="00933EA9" w:rsidRPr="007B69FD">
        <w:rPr>
          <w:sz w:val="20"/>
          <w:szCs w:val="20"/>
        </w:rPr>
        <w:t xml:space="preserve"> were the two witnesses described? </w:t>
      </w:r>
    </w:p>
    <w:p w14:paraId="1A0C3820" w14:textId="77777777" w:rsidR="00933EA9" w:rsidRPr="007B69FD" w:rsidRDefault="00933EA9" w:rsidP="00933EA9">
      <w:pPr>
        <w:ind w:left="720"/>
        <w:rPr>
          <w:sz w:val="20"/>
          <w:szCs w:val="20"/>
        </w:rPr>
      </w:pPr>
      <w:r w:rsidRPr="007B69FD">
        <w:rPr>
          <w:sz w:val="20"/>
          <w:szCs w:val="20"/>
        </w:rPr>
        <w:t>The two witnesses were described as the two olive trees and the two lampstands that stand before the Lord of the earth.</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w:numPr>
          <w:ilvl w:val="0"/>
          <w:numId w:val="67"/>
        </w:numPr>
        <w:rPr>
          <w:sz w:val="20"/>
          <w:szCs w:val="20"/>
        </w:rPr>
      </w:pPr>
      <w:r w:rsidRPr="007B69FD">
        <w:rPr>
          <w:sz w:val="20"/>
          <w:szCs w:val="20"/>
        </w:rPr>
        <w:t xml:space="preserve">[11:5] </w:t>
      </w:r>
      <w:r w:rsidR="00464F40">
        <w:rPr>
          <w:sz w:val="20"/>
          <w:szCs w:val="20"/>
        </w:rPr>
        <w:tab/>
      </w:r>
      <w:r w:rsidRPr="007B69FD">
        <w:rPr>
          <w:sz w:val="20"/>
          <w:szCs w:val="20"/>
        </w:rPr>
        <w:t>How</w:t>
      </w:r>
      <w:r w:rsidR="00933EA9" w:rsidRPr="007B69FD">
        <w:rPr>
          <w:sz w:val="20"/>
          <w:szCs w:val="20"/>
        </w:rPr>
        <w:t xml:space="preserve"> must anyone who would choose to harm the two witnesses die? </w:t>
      </w:r>
    </w:p>
    <w:p w14:paraId="15854FA7" w14:textId="77777777" w:rsidR="00933EA9" w:rsidRPr="007B69FD" w:rsidRDefault="00933EA9" w:rsidP="00933EA9">
      <w:pPr>
        <w:ind w:left="720"/>
        <w:rPr>
          <w:sz w:val="20"/>
          <w:szCs w:val="20"/>
        </w:rPr>
      </w:pPr>
      <w:r w:rsidRPr="007B69FD">
        <w:rPr>
          <w:sz w:val="20"/>
          <w:szCs w:val="20"/>
        </w:rPr>
        <w:t>Fire would come out of the witnesses' mouths and devour their enemies.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w:numPr>
          <w:ilvl w:val="0"/>
          <w:numId w:val="67"/>
        </w:numPr>
        <w:rPr>
          <w:sz w:val="20"/>
          <w:szCs w:val="20"/>
        </w:rPr>
      </w:pPr>
      <w:r w:rsidRPr="007B69FD">
        <w:rPr>
          <w:sz w:val="20"/>
          <w:szCs w:val="20"/>
        </w:rPr>
        <w:t xml:space="preserve">[11:6] </w:t>
      </w:r>
      <w:r w:rsidR="00464F40">
        <w:rPr>
          <w:sz w:val="20"/>
          <w:szCs w:val="20"/>
        </w:rPr>
        <w:tab/>
      </w:r>
      <w:r w:rsidRPr="007B69FD">
        <w:rPr>
          <w:sz w:val="20"/>
          <w:szCs w:val="20"/>
        </w:rPr>
        <w:t>What</w:t>
      </w:r>
      <w:r w:rsidR="00933EA9" w:rsidRPr="007B69FD">
        <w:rPr>
          <w:sz w:val="20"/>
          <w:szCs w:val="20"/>
        </w:rPr>
        <w:t xml:space="preserve"> did the two witnesses have the power to do? </w:t>
      </w:r>
    </w:p>
    <w:p w14:paraId="2BD1D5AF" w14:textId="77777777" w:rsidR="00933EA9" w:rsidRPr="007B69FD" w:rsidRDefault="00933EA9" w:rsidP="48114252">
      <w:pPr>
        <w:ind w:left="720"/>
        <w:rPr>
          <w:sz w:val="20"/>
          <w:szCs w:val="20"/>
          <w:lang w:val="en-US"/>
        </w:rPr>
      </w:pPr>
      <w:r w:rsidRPr="48114252">
        <w:rPr>
          <w:sz w:val="20"/>
          <w:szCs w:val="20"/>
          <w:lang w:val="en-US"/>
        </w:rPr>
        <w:t xml:space="preserve">They had power to close up the sky, to turn waters to blood, and to strike the earth with plagues. </w:t>
      </w:r>
    </w:p>
    <w:p w14:paraId="2BFF75FD" w14:textId="77777777" w:rsidR="00933EA9" w:rsidRPr="007B69FD" w:rsidRDefault="00933EA9" w:rsidP="00933EA9">
      <w:pPr>
        <w:spacing w:before="240" w:after="240"/>
        <w:rPr>
          <w:b/>
          <w:sz w:val="20"/>
          <w:szCs w:val="20"/>
        </w:rPr>
      </w:pPr>
      <w:r w:rsidRPr="007B69FD">
        <w:rPr>
          <w:b/>
          <w:sz w:val="20"/>
          <w:szCs w:val="20"/>
        </w:rPr>
        <w:t>Comment Section:</w:t>
      </w:r>
    </w:p>
    <w:p w14:paraId="025E3578" w14:textId="77777777" w:rsidR="00933EA9" w:rsidRPr="007B69FD" w:rsidRDefault="00933EA9" w:rsidP="00933EA9">
      <w:pPr>
        <w:spacing w:before="240" w:after="240"/>
        <w:rPr>
          <w:sz w:val="20"/>
          <w:szCs w:val="20"/>
        </w:rPr>
      </w:pPr>
      <w:r w:rsidRPr="007B69FD">
        <w:rPr>
          <w:sz w:val="20"/>
          <w:szCs w:val="20"/>
        </w:rPr>
        <w:t xml:space="preserve"> </w:t>
      </w:r>
    </w:p>
    <w:p w14:paraId="75BDE5EE" w14:textId="3AE38B63" w:rsidR="00933EA9" w:rsidRPr="007B69FD" w:rsidRDefault="00933EA9" w:rsidP="00933EA9">
      <w:pPr>
        <w:pStyle w:val="Heading1"/>
        <w:spacing w:before="240" w:after="0"/>
        <w:rPr>
          <w:b/>
          <w:bCs/>
          <w:szCs w:val="44"/>
        </w:rPr>
      </w:pPr>
      <w:bookmarkStart w:id="109" w:name="_cvru3t9f3aex" w:colFirst="0" w:colLast="0"/>
      <w:bookmarkStart w:id="110" w:name="_Toc166194296"/>
      <w:bookmarkEnd w:id="109"/>
      <w:r w:rsidRPr="007B69FD">
        <w:rPr>
          <w:b/>
          <w:bCs/>
          <w:szCs w:val="44"/>
        </w:rPr>
        <w:lastRenderedPageBreak/>
        <w:t>Revelation 12:1-9</w:t>
      </w:r>
      <w:bookmarkEnd w:id="110"/>
    </w:p>
    <w:p w14:paraId="112AC0FE" w14:textId="77777777" w:rsidR="00933EA9" w:rsidRPr="007B69FD" w:rsidRDefault="00933EA9" w:rsidP="00FC60EA">
      <w:pPr>
        <w:pStyle w:val="Background"/>
      </w:pPr>
      <w:r w:rsidRPr="007B69FD">
        <w:rPr>
          <w:b/>
        </w:rPr>
        <w:t>Background</w:t>
      </w:r>
      <w:r w:rsidRPr="007B69FD">
        <w:t>: Chapter 11 said that the beast would come from the bottomless pit and overpower and kill the two witnesses. They will die, be raised to life, and go to heaven. Then there will be an earthquake and many people will die.</w:t>
      </w:r>
    </w:p>
    <w:p w14:paraId="303A888C" w14:textId="77777777" w:rsidR="00933EA9" w:rsidRPr="007B69FD" w:rsidRDefault="00933EA9" w:rsidP="00FC60EA">
      <w:pPr>
        <w:pStyle w:val="Background"/>
      </w:pPr>
      <w:r w:rsidRPr="007B69FD">
        <w:t>Next, the seventh angel blew his trumpet, and voices in heaven said that Christ will reign forever. Then God's temple in heaven was opened and there was lightning, thunder, an earthquake, and a hailstorm.</w:t>
      </w:r>
    </w:p>
    <w:p w14:paraId="6A641B99" w14:textId="77777777" w:rsidR="00170DC8" w:rsidRPr="00170DC8" w:rsidRDefault="00170DC8" w:rsidP="00170DC8">
      <w:pPr>
        <w:pStyle w:val="Background"/>
        <w:rPr>
          <w:b/>
          <w:bCs w:val="0"/>
          <w:i/>
          <w:iCs/>
        </w:rPr>
      </w:pPr>
      <w:r w:rsidRPr="00170DC8">
        <w:rPr>
          <w:b/>
          <w:bCs w:val="0"/>
          <w:i/>
          <w:iCs/>
        </w:rPr>
        <w:t>Read the passage.</w:t>
      </w:r>
    </w:p>
    <w:p w14:paraId="50952625" w14:textId="77777777" w:rsidR="00933EA9" w:rsidRPr="007B69FD" w:rsidRDefault="00933EA9" w:rsidP="00FC60EA">
      <w:pPr>
        <w:pStyle w:val="Part1"/>
      </w:pPr>
      <w:r w:rsidRPr="007B69FD">
        <w:t>Part 1</w:t>
      </w:r>
    </w:p>
    <w:p w14:paraId="04E537A1" w14:textId="49A84A0D" w:rsidR="00933EA9" w:rsidRPr="007B69FD" w:rsidRDefault="00933EA9" w:rsidP="00FC60EA">
      <w:pPr>
        <w:pStyle w:val="Answerortell"/>
      </w:pPr>
      <w:r w:rsidRPr="007B69FD">
        <w:t xml:space="preserve">Tell in your own words what you just read in </w:t>
      </w:r>
      <w:r w:rsidR="003947E5">
        <w:t>this passage</w:t>
      </w:r>
      <w:r w:rsidRPr="007B69FD">
        <w:t>.</w:t>
      </w:r>
    </w:p>
    <w:p w14:paraId="6893DB53" w14:textId="005630F7" w:rsidR="00933EA9" w:rsidRPr="007B69FD" w:rsidRDefault="001974FE" w:rsidP="00FC60EA">
      <w:pPr>
        <w:pStyle w:val="Checklist"/>
      </w:pPr>
      <w:r w:rsidRPr="007B69FD">
        <w:t>John</w:t>
      </w:r>
      <w:r w:rsidR="00933EA9" w:rsidRPr="007B69FD">
        <w:t xml:space="preserve"> saw a vision of a woman clothed with the sun, and on her head was a crown of twelve stars, and she was pregnant. </w:t>
      </w:r>
      <w:r w:rsidR="00464F40" w:rsidRPr="007B69FD">
        <w:t>[12:1-2]</w:t>
      </w:r>
    </w:p>
    <w:p w14:paraId="0B51F611" w14:textId="37A81DEE" w:rsidR="00933EA9" w:rsidRPr="007B69FD" w:rsidRDefault="001974FE" w:rsidP="00FC60EA">
      <w:pPr>
        <w:pStyle w:val="Checklist"/>
      </w:pPr>
      <w:r w:rsidRPr="007B69FD">
        <w:t>Then</w:t>
      </w:r>
      <w:r w:rsidR="00933EA9" w:rsidRPr="007B69FD">
        <w:t xml:space="preserve"> John saw a great red dragon with seven heads and ten horns. </w:t>
      </w:r>
      <w:r w:rsidR="00464F40" w:rsidRPr="007B69FD">
        <w:t>[12:3]</w:t>
      </w:r>
    </w:p>
    <w:p w14:paraId="6259A7C4" w14:textId="0B07E481" w:rsidR="00933EA9" w:rsidRPr="007B69FD" w:rsidRDefault="001974FE" w:rsidP="00FC60EA">
      <w:pPr>
        <w:pStyle w:val="Checklist"/>
      </w:pPr>
      <w:r w:rsidRPr="007B69FD">
        <w:t>The</w:t>
      </w:r>
      <w:r w:rsidR="00933EA9" w:rsidRPr="007B69FD">
        <w:t xml:space="preserve"> woman gave birth to a male child, and the dragon wanted to devour him, but God took the child up into heaven. </w:t>
      </w:r>
      <w:r w:rsidR="00464F40" w:rsidRPr="007B69FD">
        <w:t>[12:5]</w:t>
      </w:r>
    </w:p>
    <w:p w14:paraId="2485EFE2" w14:textId="48C9FD43" w:rsidR="00933EA9" w:rsidRPr="007B69FD" w:rsidRDefault="001974FE" w:rsidP="00FC60EA">
      <w:pPr>
        <w:pStyle w:val="Checklist"/>
      </w:pPr>
      <w:r w:rsidRPr="007B69FD">
        <w:t>There</w:t>
      </w:r>
      <w:r w:rsidR="00933EA9" w:rsidRPr="007B69FD">
        <w:t xml:space="preserve"> was a war in heaven, and Michael threw the dragon and his angels down to earth. </w:t>
      </w:r>
      <w:r w:rsidR="00464F40" w:rsidRPr="007B69FD">
        <w:t>[12:7 &amp; 9]</w:t>
      </w:r>
    </w:p>
    <w:p w14:paraId="4150773C" w14:textId="77777777" w:rsidR="00933EA9" w:rsidRPr="007B69FD" w:rsidRDefault="00933EA9" w:rsidP="00FC60EA">
      <w:pPr>
        <w:pStyle w:val="Part2"/>
      </w:pPr>
      <w:r w:rsidRPr="007B69FD">
        <w:t>Part 2</w:t>
      </w:r>
    </w:p>
    <w:p w14:paraId="46FB133C" w14:textId="65349BD3" w:rsidR="00933EA9" w:rsidRPr="007B69FD" w:rsidRDefault="003947E5" w:rsidP="00FC60EA">
      <w:pPr>
        <w:pStyle w:val="Answerortell"/>
      </w:pPr>
      <w:r>
        <w:t>Answer the following questions from the specified verses.</w:t>
      </w:r>
    </w:p>
    <w:p w14:paraId="291DC7DB" w14:textId="3CE34435" w:rsidR="00933EA9" w:rsidRPr="007B69FD" w:rsidRDefault="001974FE" w:rsidP="0099152C">
      <w:pPr>
        <w:numPr>
          <w:ilvl w:val="0"/>
          <w:numId w:val="66"/>
        </w:numPr>
        <w:rPr>
          <w:sz w:val="20"/>
          <w:szCs w:val="20"/>
        </w:rPr>
      </w:pPr>
      <w:r w:rsidRPr="007B69FD">
        <w:rPr>
          <w:sz w:val="20"/>
          <w:szCs w:val="20"/>
        </w:rPr>
        <w:t xml:space="preserve">[12:1, 3] </w:t>
      </w:r>
      <w:r w:rsidR="00464F40">
        <w:rPr>
          <w:sz w:val="20"/>
          <w:szCs w:val="20"/>
        </w:rPr>
        <w:tab/>
        <w:t xml:space="preserve"> </w:t>
      </w:r>
      <w:r w:rsidRPr="007B69FD">
        <w:rPr>
          <w:sz w:val="20"/>
          <w:szCs w:val="20"/>
        </w:rPr>
        <w:t>What</w:t>
      </w:r>
      <w:r w:rsidR="00933EA9" w:rsidRPr="007B69FD">
        <w:rPr>
          <w:sz w:val="20"/>
          <w:szCs w:val="20"/>
        </w:rPr>
        <w:t xml:space="preserve"> appeared in heaven? </w:t>
      </w:r>
    </w:p>
    <w:p w14:paraId="7688D4FA" w14:textId="77777777" w:rsidR="00933EA9" w:rsidRPr="007B69FD" w:rsidRDefault="00933EA9" w:rsidP="00933EA9">
      <w:pPr>
        <w:ind w:left="720"/>
        <w:rPr>
          <w:sz w:val="20"/>
          <w:szCs w:val="20"/>
        </w:rPr>
      </w:pPr>
      <w:r w:rsidRPr="007B69FD">
        <w:rPr>
          <w:sz w:val="20"/>
          <w:szCs w:val="20"/>
        </w:rPr>
        <w:t>Two great signs appeared in heaven.</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w:numPr>
          <w:ilvl w:val="0"/>
          <w:numId w:val="66"/>
        </w:numPr>
        <w:rPr>
          <w:sz w:val="20"/>
          <w:szCs w:val="20"/>
        </w:rPr>
      </w:pPr>
      <w:r w:rsidRPr="007B69FD">
        <w:rPr>
          <w:sz w:val="20"/>
          <w:szCs w:val="20"/>
        </w:rPr>
        <w:t xml:space="preserve">[12:1] </w:t>
      </w:r>
      <w:r w:rsidR="00464F40">
        <w:rPr>
          <w:sz w:val="20"/>
          <w:szCs w:val="20"/>
        </w:rPr>
        <w:tab/>
      </w:r>
      <w:r w:rsidRPr="007B69FD">
        <w:rPr>
          <w:sz w:val="20"/>
          <w:szCs w:val="20"/>
        </w:rPr>
        <w:t>How</w:t>
      </w:r>
      <w:r w:rsidR="00933EA9" w:rsidRPr="007B69FD">
        <w:rPr>
          <w:sz w:val="20"/>
          <w:szCs w:val="20"/>
        </w:rPr>
        <w:t xml:space="preserve"> was the woman described? </w:t>
      </w:r>
    </w:p>
    <w:p w14:paraId="4678013C" w14:textId="77777777" w:rsidR="00933EA9" w:rsidRPr="007B69FD" w:rsidRDefault="00933EA9" w:rsidP="00933EA9">
      <w:pPr>
        <w:ind w:left="720"/>
        <w:rPr>
          <w:sz w:val="20"/>
          <w:szCs w:val="20"/>
        </w:rPr>
      </w:pPr>
      <w:r w:rsidRPr="007B69FD">
        <w:rPr>
          <w:sz w:val="20"/>
          <w:szCs w:val="20"/>
        </w:rPr>
        <w:t xml:space="preserve">She was wearing the sun, the moon was under her feet, and she was wearing a crown of twelve stars. </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w:numPr>
          <w:ilvl w:val="0"/>
          <w:numId w:val="66"/>
        </w:numPr>
        <w:rPr>
          <w:sz w:val="20"/>
          <w:szCs w:val="20"/>
        </w:rPr>
      </w:pPr>
      <w:r w:rsidRPr="007B69FD">
        <w:rPr>
          <w:sz w:val="20"/>
          <w:szCs w:val="20"/>
        </w:rPr>
        <w:t xml:space="preserve">[12:2] </w:t>
      </w:r>
      <w:r w:rsidR="00464F40">
        <w:rPr>
          <w:sz w:val="20"/>
          <w:szCs w:val="20"/>
        </w:rPr>
        <w:tab/>
      </w:r>
      <w:r w:rsidRPr="007B69FD">
        <w:rPr>
          <w:sz w:val="20"/>
          <w:szCs w:val="20"/>
        </w:rPr>
        <w:t>Why</w:t>
      </w:r>
      <w:r w:rsidR="00933EA9" w:rsidRPr="007B69FD">
        <w:rPr>
          <w:sz w:val="20"/>
          <w:szCs w:val="20"/>
        </w:rPr>
        <w:t xml:space="preserve"> was the woman crying out? </w:t>
      </w:r>
    </w:p>
    <w:p w14:paraId="67898385" w14:textId="77777777" w:rsidR="00933EA9" w:rsidRPr="007B69FD" w:rsidRDefault="00933EA9" w:rsidP="00933EA9">
      <w:pPr>
        <w:ind w:left="720"/>
        <w:rPr>
          <w:sz w:val="20"/>
          <w:szCs w:val="20"/>
        </w:rPr>
      </w:pPr>
      <w:r w:rsidRPr="007B69FD">
        <w:rPr>
          <w:sz w:val="20"/>
          <w:szCs w:val="20"/>
        </w:rPr>
        <w:t>She was pregnant and was having birth pains.</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w:numPr>
          <w:ilvl w:val="0"/>
          <w:numId w:val="66"/>
        </w:numPr>
        <w:rPr>
          <w:sz w:val="20"/>
          <w:szCs w:val="20"/>
        </w:rPr>
      </w:pPr>
      <w:r w:rsidRPr="007B69FD">
        <w:rPr>
          <w:sz w:val="20"/>
          <w:szCs w:val="20"/>
        </w:rPr>
        <w:t>[12:3]</w:t>
      </w:r>
      <w:r>
        <w:rPr>
          <w:sz w:val="20"/>
          <w:szCs w:val="20"/>
        </w:rPr>
        <w:t xml:space="preserve"> </w:t>
      </w:r>
      <w:r w:rsidR="00464F40">
        <w:rPr>
          <w:sz w:val="20"/>
          <w:szCs w:val="20"/>
        </w:rPr>
        <w:tab/>
      </w:r>
      <w:r w:rsidR="00933EA9" w:rsidRPr="007B69FD">
        <w:rPr>
          <w:sz w:val="20"/>
          <w:szCs w:val="20"/>
        </w:rPr>
        <w:t xml:space="preserve">How was the dragon described? </w:t>
      </w:r>
    </w:p>
    <w:p w14:paraId="7C53B899" w14:textId="77777777" w:rsidR="00933EA9" w:rsidRPr="007B69FD" w:rsidRDefault="00933EA9" w:rsidP="48114252">
      <w:pPr>
        <w:ind w:left="720"/>
        <w:rPr>
          <w:sz w:val="20"/>
          <w:szCs w:val="20"/>
          <w:lang w:val="en-US"/>
        </w:rPr>
      </w:pPr>
      <w:r w:rsidRPr="48114252">
        <w:rPr>
          <w:sz w:val="20"/>
          <w:szCs w:val="20"/>
          <w:lang w:val="en-US"/>
        </w:rPr>
        <w:t>He was huge, red, had seven heads and ten horns, and there were seven crowns on his heads.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w:numPr>
          <w:ilvl w:val="0"/>
          <w:numId w:val="66"/>
        </w:numPr>
        <w:rPr>
          <w:sz w:val="20"/>
          <w:szCs w:val="20"/>
        </w:rPr>
      </w:pPr>
      <w:r w:rsidRPr="007B69FD">
        <w:rPr>
          <w:sz w:val="20"/>
          <w:szCs w:val="20"/>
        </w:rPr>
        <w:t xml:space="preserve">[12:4] </w:t>
      </w:r>
      <w:r w:rsidR="00464F40">
        <w:rPr>
          <w:sz w:val="20"/>
          <w:szCs w:val="20"/>
        </w:rPr>
        <w:tab/>
      </w:r>
      <w:r w:rsidRPr="007B69FD">
        <w:rPr>
          <w:sz w:val="20"/>
          <w:szCs w:val="20"/>
        </w:rPr>
        <w:t>What</w:t>
      </w:r>
      <w:r w:rsidR="00933EA9" w:rsidRPr="007B69FD">
        <w:rPr>
          <w:sz w:val="20"/>
          <w:szCs w:val="20"/>
        </w:rPr>
        <w:t xml:space="preserve"> did the dragon do? </w:t>
      </w:r>
    </w:p>
    <w:p w14:paraId="28383236" w14:textId="77777777" w:rsidR="00933EA9" w:rsidRPr="007B69FD" w:rsidRDefault="00933EA9" w:rsidP="00933EA9">
      <w:pPr>
        <w:ind w:left="720"/>
        <w:rPr>
          <w:sz w:val="20"/>
          <w:szCs w:val="20"/>
        </w:rPr>
      </w:pPr>
      <w:r w:rsidRPr="007B69FD">
        <w:rPr>
          <w:sz w:val="20"/>
          <w:szCs w:val="20"/>
        </w:rPr>
        <w:t xml:space="preserve">He swung his tail and knocked a third of the stars out of the heavens. He stood in front of the woman waiting for her to give birth so he could destroy her child. </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w:numPr>
          <w:ilvl w:val="0"/>
          <w:numId w:val="66"/>
        </w:numPr>
        <w:rPr>
          <w:sz w:val="20"/>
          <w:szCs w:val="20"/>
        </w:rPr>
      </w:pPr>
      <w:r w:rsidRPr="007B69FD">
        <w:rPr>
          <w:sz w:val="20"/>
          <w:szCs w:val="20"/>
        </w:rPr>
        <w:t xml:space="preserve">[12:5] </w:t>
      </w:r>
      <w:r w:rsidR="00464F40">
        <w:rPr>
          <w:sz w:val="20"/>
          <w:szCs w:val="20"/>
        </w:rPr>
        <w:tab/>
      </w:r>
      <w:r w:rsidRPr="007B69FD">
        <w:rPr>
          <w:sz w:val="20"/>
          <w:szCs w:val="20"/>
        </w:rPr>
        <w:t>What</w:t>
      </w:r>
      <w:r w:rsidR="00933EA9" w:rsidRPr="007B69FD">
        <w:rPr>
          <w:sz w:val="20"/>
          <w:szCs w:val="20"/>
        </w:rPr>
        <w:t xml:space="preserve"> happened when she gave birth to her son? </w:t>
      </w:r>
    </w:p>
    <w:p w14:paraId="3BBBE5A2" w14:textId="77777777" w:rsidR="00933EA9" w:rsidRPr="007B69FD" w:rsidRDefault="00933EA9" w:rsidP="00933EA9">
      <w:pPr>
        <w:ind w:left="720"/>
        <w:rPr>
          <w:sz w:val="20"/>
          <w:szCs w:val="20"/>
        </w:rPr>
      </w:pPr>
      <w:r w:rsidRPr="007B69FD">
        <w:rPr>
          <w:sz w:val="20"/>
          <w:szCs w:val="20"/>
        </w:rPr>
        <w:t xml:space="preserve"> Her son was taken to God and to his throne. </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w:numPr>
          <w:ilvl w:val="0"/>
          <w:numId w:val="66"/>
        </w:numPr>
        <w:rPr>
          <w:sz w:val="20"/>
          <w:szCs w:val="20"/>
        </w:rPr>
      </w:pPr>
      <w:r w:rsidRPr="007B69FD">
        <w:rPr>
          <w:sz w:val="20"/>
          <w:szCs w:val="20"/>
        </w:rPr>
        <w:t xml:space="preserve">[12:6] </w:t>
      </w:r>
      <w:r w:rsidR="00464F40">
        <w:rPr>
          <w:sz w:val="20"/>
          <w:szCs w:val="20"/>
        </w:rPr>
        <w:tab/>
      </w:r>
      <w:r w:rsidRPr="007B69FD">
        <w:rPr>
          <w:sz w:val="20"/>
          <w:szCs w:val="20"/>
        </w:rPr>
        <w:t>What</w:t>
      </w:r>
      <w:r w:rsidR="00933EA9" w:rsidRPr="007B69FD">
        <w:rPr>
          <w:sz w:val="20"/>
          <w:szCs w:val="20"/>
        </w:rPr>
        <w:t xml:space="preserve"> did the woman do then? </w:t>
      </w:r>
    </w:p>
    <w:p w14:paraId="54315B8F" w14:textId="77777777" w:rsidR="00933EA9" w:rsidRPr="007B69FD" w:rsidRDefault="00933EA9" w:rsidP="00933EA9">
      <w:pPr>
        <w:ind w:left="720"/>
        <w:rPr>
          <w:sz w:val="20"/>
          <w:szCs w:val="20"/>
        </w:rPr>
      </w:pPr>
      <w:r w:rsidRPr="007B69FD">
        <w:rPr>
          <w:sz w:val="20"/>
          <w:szCs w:val="20"/>
        </w:rPr>
        <w:t xml:space="preserve"> She ran away into the wilderness to a place God had set aside for her to be taken care of. </w:t>
      </w:r>
    </w:p>
    <w:p w14:paraId="3C4C80A6" w14:textId="77777777" w:rsidR="00FC60EA" w:rsidRPr="007B69FD" w:rsidRDefault="00FC60EA" w:rsidP="00FC60EA">
      <w:pPr>
        <w:pStyle w:val="Continuedline"/>
      </w:pPr>
      <w:r w:rsidRPr="007B69FD">
        <w:lastRenderedPageBreak/>
        <w:t>Revelation 12:1-9 continued</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w:numPr>
          <w:ilvl w:val="0"/>
          <w:numId w:val="66"/>
        </w:numPr>
        <w:rPr>
          <w:sz w:val="20"/>
          <w:szCs w:val="20"/>
        </w:rPr>
      </w:pPr>
      <w:r w:rsidRPr="007B69FD">
        <w:rPr>
          <w:sz w:val="20"/>
          <w:szCs w:val="20"/>
        </w:rPr>
        <w:t xml:space="preserve">[12:7-9] </w:t>
      </w:r>
      <w:r w:rsidR="00464F40">
        <w:rPr>
          <w:sz w:val="20"/>
          <w:szCs w:val="20"/>
        </w:rPr>
        <w:tab/>
      </w:r>
      <w:r w:rsidRPr="007B69FD">
        <w:rPr>
          <w:sz w:val="20"/>
          <w:szCs w:val="20"/>
        </w:rPr>
        <w:t>What</w:t>
      </w:r>
      <w:r w:rsidR="00933EA9" w:rsidRPr="007B69FD">
        <w:rPr>
          <w:sz w:val="20"/>
          <w:szCs w:val="20"/>
        </w:rPr>
        <w:t xml:space="preserve"> happened in heaven? </w:t>
      </w:r>
    </w:p>
    <w:p w14:paraId="073789CA" w14:textId="77777777" w:rsidR="00933EA9" w:rsidRPr="007B69FD" w:rsidRDefault="00933EA9" w:rsidP="00933EA9">
      <w:pPr>
        <w:ind w:left="720"/>
        <w:rPr>
          <w:sz w:val="20"/>
          <w:szCs w:val="20"/>
        </w:rPr>
      </w:pPr>
      <w:r w:rsidRPr="007B69FD">
        <w:rPr>
          <w:sz w:val="20"/>
          <w:szCs w:val="20"/>
        </w:rPr>
        <w:t xml:space="preserve"> A war took place in heaven. Michael and his angels fought against the dragon and his angels. The dragon could not win, and he and his angels were thrown down to earth.</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w:numPr>
          <w:ilvl w:val="0"/>
          <w:numId w:val="66"/>
        </w:numPr>
        <w:rPr>
          <w:sz w:val="20"/>
          <w:szCs w:val="20"/>
        </w:rPr>
      </w:pPr>
      <w:r w:rsidRPr="007B69FD">
        <w:rPr>
          <w:sz w:val="20"/>
          <w:szCs w:val="20"/>
        </w:rPr>
        <w:t xml:space="preserve">[12:9] </w:t>
      </w:r>
      <w:r w:rsidR="00464F40">
        <w:rPr>
          <w:sz w:val="20"/>
          <w:szCs w:val="20"/>
        </w:rPr>
        <w:tab/>
      </w:r>
      <w:r w:rsidRPr="007B69FD">
        <w:rPr>
          <w:sz w:val="20"/>
          <w:szCs w:val="20"/>
        </w:rPr>
        <w:t>What</w:t>
      </w:r>
      <w:r w:rsidR="00933EA9" w:rsidRPr="007B69FD">
        <w:rPr>
          <w:sz w:val="20"/>
          <w:szCs w:val="20"/>
        </w:rPr>
        <w:t xml:space="preserve"> was the dragon called? </w:t>
      </w:r>
    </w:p>
    <w:p w14:paraId="732F17E0" w14:textId="77777777" w:rsidR="00933EA9" w:rsidRPr="007B69FD" w:rsidRDefault="00933EA9" w:rsidP="00933EA9">
      <w:pPr>
        <w:ind w:left="720"/>
        <w:rPr>
          <w:sz w:val="20"/>
          <w:szCs w:val="20"/>
        </w:rPr>
      </w:pPr>
      <w:r w:rsidRPr="007B69FD">
        <w:rPr>
          <w:sz w:val="20"/>
          <w:szCs w:val="20"/>
        </w:rPr>
        <w:t>He was called the Devil or Satan.</w:t>
      </w:r>
    </w:p>
    <w:p w14:paraId="70B3DBB7" w14:textId="77777777" w:rsidR="00933EA9" w:rsidRPr="007B69FD" w:rsidRDefault="00933EA9" w:rsidP="00933EA9">
      <w:pPr>
        <w:spacing w:before="240" w:after="240"/>
        <w:rPr>
          <w:b/>
          <w:sz w:val="20"/>
          <w:szCs w:val="20"/>
        </w:rPr>
      </w:pPr>
      <w:r w:rsidRPr="007B69FD">
        <w:rPr>
          <w:b/>
          <w:sz w:val="20"/>
          <w:szCs w:val="20"/>
        </w:rPr>
        <w:t>Comment Section:</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w:pStyle w:val="Heading1"/>
        <w:keepNext w:val="0"/>
        <w:keepLines w:val="0"/>
        <w:spacing w:before="480"/>
        <w:rPr>
          <w:b/>
          <w:bCs/>
          <w:szCs w:val="44"/>
        </w:rPr>
      </w:pPr>
      <w:bookmarkStart w:id="111" w:name="_Toc166194297"/>
      <w:r w:rsidRPr="007B69FD">
        <w:rPr>
          <w:b/>
          <w:bCs/>
          <w:szCs w:val="44"/>
        </w:rPr>
        <w:lastRenderedPageBreak/>
        <w:t>Revelation 22:12-16</w:t>
      </w:r>
      <w:bookmarkEnd w:id="111"/>
    </w:p>
    <w:p w14:paraId="25669F6B" w14:textId="2E04C328" w:rsidR="00933EA9" w:rsidRPr="007B69FD" w:rsidRDefault="00933EA9" w:rsidP="00FC60EA">
      <w:pPr>
        <w:pStyle w:val="Background"/>
        <w:rPr>
          <w:b/>
          <w:sz w:val="32"/>
          <w:szCs w:val="32"/>
        </w:rPr>
      </w:pPr>
      <w:r w:rsidRPr="007B69FD">
        <w:rPr>
          <w:b/>
        </w:rPr>
        <w:t>Background</w:t>
      </w:r>
      <w:r w:rsidRPr="007B69FD">
        <w:t xml:space="preserve">: </w:t>
      </w:r>
      <w:r w:rsidR="006326AE">
        <w:t>The chapter before this one talked about the new city of Jerusalem at the end of time. Late i</w:t>
      </w:r>
      <w:r w:rsidRPr="007B69FD">
        <w:t>n this passage Jesus sp</w:t>
      </w:r>
      <w:r w:rsidR="006326AE">
        <w:t>eaks</w:t>
      </w:r>
      <w:r w:rsidRPr="007B69FD">
        <w:t xml:space="preserve"> of David. King David lived about 1000 years before Jesus did. He was Israel's most important king, and God had promised him that one of his descendants would be king forever.</w:t>
      </w:r>
    </w:p>
    <w:p w14:paraId="1D839B85" w14:textId="77777777" w:rsidR="00170DC8" w:rsidRPr="00170DC8" w:rsidRDefault="00170DC8" w:rsidP="00170DC8">
      <w:pPr>
        <w:pStyle w:val="Background"/>
        <w:rPr>
          <w:b/>
          <w:bCs w:val="0"/>
          <w:i/>
          <w:iCs/>
        </w:rPr>
      </w:pPr>
      <w:r w:rsidRPr="00170DC8">
        <w:rPr>
          <w:b/>
          <w:bCs w:val="0"/>
          <w:i/>
          <w:iCs/>
        </w:rPr>
        <w:t>Read the passage.</w:t>
      </w:r>
    </w:p>
    <w:p w14:paraId="6CFE87BD" w14:textId="77777777" w:rsidR="00933EA9" w:rsidRPr="007B69FD" w:rsidRDefault="00933EA9" w:rsidP="00FC60EA">
      <w:pPr>
        <w:pStyle w:val="Part1"/>
      </w:pPr>
      <w:r w:rsidRPr="007B69FD">
        <w:t>Part 1</w:t>
      </w:r>
    </w:p>
    <w:p w14:paraId="7BAA3C84" w14:textId="6C80111E" w:rsidR="00933EA9" w:rsidRPr="007B69FD" w:rsidRDefault="00933EA9" w:rsidP="00FC60EA">
      <w:pPr>
        <w:pStyle w:val="Answerortell"/>
      </w:pPr>
      <w:r w:rsidRPr="007B69FD">
        <w:t xml:space="preserve">Tell in your own words what you just read in </w:t>
      </w:r>
      <w:r w:rsidR="003947E5">
        <w:t>this passage</w:t>
      </w:r>
      <w:r w:rsidRPr="007B69FD">
        <w:t>.</w:t>
      </w:r>
    </w:p>
    <w:p w14:paraId="4CE092A8" w14:textId="73B0A700" w:rsidR="00933EA9" w:rsidRPr="007B69FD" w:rsidRDefault="001974FE" w:rsidP="00FC60EA">
      <w:pPr>
        <w:pStyle w:val="Checklist"/>
      </w:pPr>
      <w:r w:rsidRPr="007B69FD">
        <w:t>The</w:t>
      </w:r>
      <w:r w:rsidR="00933EA9" w:rsidRPr="007B69FD">
        <w:t xml:space="preserve"> Lord said that he is coming to reward each person according to what he did. </w:t>
      </w:r>
      <w:r w:rsidR="00464F40" w:rsidRPr="007B69FD">
        <w:t>[22:12]</w:t>
      </w:r>
    </w:p>
    <w:p w14:paraId="5E6716DD" w14:textId="6D452290" w:rsidR="00933EA9" w:rsidRPr="007B69FD" w:rsidRDefault="00933EA9" w:rsidP="00FC60EA">
      <w:pPr>
        <w:pStyle w:val="Checklist"/>
      </w:pPr>
      <w:r w:rsidRPr="007B69FD">
        <w:t xml:space="preserve">Those who washed their robes would have the right to go into the city. </w:t>
      </w:r>
      <w:r w:rsidR="00464F40" w:rsidRPr="007B69FD">
        <w:t>[22:14]</w:t>
      </w:r>
    </w:p>
    <w:p w14:paraId="33E50257" w14:textId="16172A35" w:rsidR="00933EA9" w:rsidRPr="007B69FD" w:rsidRDefault="001974FE" w:rsidP="00FC60EA">
      <w:pPr>
        <w:pStyle w:val="Checklist"/>
      </w:pPr>
      <w:r w:rsidRPr="007B69FD">
        <w:t>The</w:t>
      </w:r>
      <w:r w:rsidR="00933EA9" w:rsidRPr="007B69FD">
        <w:t xml:space="preserve"> sinners would be outside of the city. </w:t>
      </w:r>
      <w:r w:rsidR="00464F40" w:rsidRPr="007B69FD">
        <w:t>[22:15]</w:t>
      </w:r>
    </w:p>
    <w:p w14:paraId="73978637" w14:textId="5318A727" w:rsidR="00933EA9" w:rsidRPr="007B69FD" w:rsidRDefault="001974FE" w:rsidP="00FC60EA">
      <w:pPr>
        <w:pStyle w:val="Checklist"/>
      </w:pPr>
      <w:r w:rsidRPr="007B69FD">
        <w:t>Jesus</w:t>
      </w:r>
      <w:r w:rsidR="00933EA9" w:rsidRPr="007B69FD">
        <w:t xml:space="preserve"> says he is the root and descendant of King David. </w:t>
      </w:r>
      <w:r w:rsidR="00464F40" w:rsidRPr="007B69FD">
        <w:t>[22:16]</w:t>
      </w:r>
    </w:p>
    <w:p w14:paraId="1704D82E" w14:textId="77777777" w:rsidR="00933EA9" w:rsidRPr="007B69FD" w:rsidRDefault="00933EA9" w:rsidP="00FC60EA">
      <w:pPr>
        <w:pStyle w:val="Part2"/>
      </w:pPr>
      <w:r w:rsidRPr="007B69FD">
        <w:t>Part 2</w:t>
      </w:r>
    </w:p>
    <w:p w14:paraId="2FE61B47" w14:textId="09941341" w:rsidR="00933EA9" w:rsidRPr="007B69FD" w:rsidRDefault="003947E5" w:rsidP="00FC60EA">
      <w:pPr>
        <w:pStyle w:val="Answerortell"/>
      </w:pPr>
      <w:r>
        <w:t>Answer the following questions from the specified verses.</w:t>
      </w:r>
    </w:p>
    <w:p w14:paraId="29B13FF9" w14:textId="73D15549" w:rsidR="00933EA9" w:rsidRPr="007B69FD" w:rsidRDefault="001974FE" w:rsidP="0099152C">
      <w:pPr>
        <w:numPr>
          <w:ilvl w:val="0"/>
          <w:numId w:val="68"/>
        </w:numPr>
        <w:rPr>
          <w:sz w:val="20"/>
          <w:szCs w:val="20"/>
        </w:rPr>
      </w:pPr>
      <w:r w:rsidRPr="007B69FD">
        <w:rPr>
          <w:sz w:val="20"/>
          <w:szCs w:val="20"/>
        </w:rPr>
        <w:t xml:space="preserve">[22:12] </w:t>
      </w:r>
      <w:r w:rsidR="00464F40">
        <w:rPr>
          <w:sz w:val="20"/>
          <w:szCs w:val="20"/>
        </w:rPr>
        <w:tab/>
      </w:r>
      <w:r w:rsidRPr="007B69FD">
        <w:rPr>
          <w:sz w:val="20"/>
          <w:szCs w:val="20"/>
        </w:rPr>
        <w:t>What</w:t>
      </w:r>
      <w:r w:rsidR="00933EA9" w:rsidRPr="007B69FD">
        <w:rPr>
          <w:sz w:val="20"/>
          <w:szCs w:val="20"/>
        </w:rPr>
        <w:t xml:space="preserve"> did the Lord say he was bringing with him when he comes? </w:t>
      </w:r>
    </w:p>
    <w:p w14:paraId="0FEFEA62" w14:textId="77777777" w:rsidR="00933EA9" w:rsidRPr="007B69FD" w:rsidRDefault="00933EA9" w:rsidP="00933EA9">
      <w:pPr>
        <w:ind w:left="720"/>
        <w:rPr>
          <w:sz w:val="20"/>
          <w:szCs w:val="20"/>
        </w:rPr>
      </w:pPr>
      <w:r w:rsidRPr="007B69FD">
        <w:rPr>
          <w:sz w:val="20"/>
          <w:szCs w:val="20"/>
        </w:rPr>
        <w:t>The Lord said he was bringing his reward with him.</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w:numPr>
          <w:ilvl w:val="0"/>
          <w:numId w:val="68"/>
        </w:numPr>
        <w:rPr>
          <w:sz w:val="20"/>
          <w:szCs w:val="20"/>
        </w:rPr>
      </w:pPr>
      <w:r w:rsidRPr="007B69FD">
        <w:rPr>
          <w:sz w:val="20"/>
          <w:szCs w:val="20"/>
        </w:rPr>
        <w:t xml:space="preserve">[22:13] </w:t>
      </w:r>
      <w:r w:rsidR="00464F40">
        <w:rPr>
          <w:sz w:val="20"/>
          <w:szCs w:val="20"/>
        </w:rPr>
        <w:tab/>
      </w:r>
      <w:r w:rsidR="00933EA9" w:rsidRPr="007B69FD">
        <w:rPr>
          <w:sz w:val="20"/>
          <w:szCs w:val="20"/>
        </w:rPr>
        <w:t xml:space="preserve">What did the Lord say about himself? </w:t>
      </w:r>
    </w:p>
    <w:p w14:paraId="34FADF99" w14:textId="77777777" w:rsidR="00933EA9" w:rsidRPr="007B69FD" w:rsidRDefault="00933EA9" w:rsidP="00933EA9">
      <w:pPr>
        <w:ind w:left="720"/>
        <w:rPr>
          <w:sz w:val="20"/>
          <w:szCs w:val="20"/>
        </w:rPr>
      </w:pPr>
      <w:r w:rsidRPr="007B69FD">
        <w:rPr>
          <w:sz w:val="20"/>
          <w:szCs w:val="20"/>
        </w:rPr>
        <w:t>He said he is the Alpha and the Omega, the first and the last, the beginning and the end.</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w:numPr>
          <w:ilvl w:val="0"/>
          <w:numId w:val="68"/>
        </w:numPr>
        <w:rPr>
          <w:sz w:val="20"/>
          <w:szCs w:val="20"/>
        </w:rPr>
      </w:pPr>
      <w:r w:rsidRPr="007B69FD">
        <w:rPr>
          <w:sz w:val="20"/>
          <w:szCs w:val="20"/>
        </w:rPr>
        <w:t xml:space="preserve">[22:14] </w:t>
      </w:r>
      <w:r w:rsidR="00464F40">
        <w:rPr>
          <w:sz w:val="20"/>
          <w:szCs w:val="20"/>
        </w:rPr>
        <w:tab/>
      </w:r>
      <w:r w:rsidRPr="007B69FD">
        <w:rPr>
          <w:sz w:val="20"/>
          <w:szCs w:val="20"/>
        </w:rPr>
        <w:t>What</w:t>
      </w:r>
      <w:r w:rsidR="00933EA9" w:rsidRPr="007B69FD">
        <w:rPr>
          <w:sz w:val="20"/>
          <w:szCs w:val="20"/>
        </w:rPr>
        <w:t xml:space="preserve"> rights will those who washed their robes have? </w:t>
      </w:r>
    </w:p>
    <w:p w14:paraId="7039491F" w14:textId="77777777" w:rsidR="00933EA9" w:rsidRPr="007B69FD" w:rsidRDefault="00933EA9" w:rsidP="00933EA9">
      <w:pPr>
        <w:ind w:left="720"/>
        <w:rPr>
          <w:sz w:val="20"/>
          <w:szCs w:val="20"/>
        </w:rPr>
      </w:pPr>
      <w:r w:rsidRPr="007B69FD">
        <w:rPr>
          <w:sz w:val="20"/>
          <w:szCs w:val="20"/>
        </w:rPr>
        <w:t>They will have the right to eat fruit from the tree of life and the right to go through the gates into the city.</w:t>
      </w:r>
    </w:p>
    <w:p w14:paraId="2F215803" w14:textId="77777777" w:rsidR="00933EA9" w:rsidRPr="007B69FD" w:rsidRDefault="00933EA9" w:rsidP="006A5C23">
      <w:pPr>
        <w:rPr>
          <w:sz w:val="20"/>
          <w:szCs w:val="20"/>
        </w:rPr>
      </w:pPr>
    </w:p>
    <w:p w14:paraId="2D3A3B90" w14:textId="16E237A1" w:rsidR="00933EA9" w:rsidRPr="007B69FD" w:rsidRDefault="001974FE" w:rsidP="0099152C">
      <w:pPr>
        <w:numPr>
          <w:ilvl w:val="0"/>
          <w:numId w:val="68"/>
        </w:numPr>
        <w:rPr>
          <w:sz w:val="20"/>
          <w:szCs w:val="20"/>
        </w:rPr>
      </w:pPr>
      <w:r w:rsidRPr="007B69FD">
        <w:rPr>
          <w:sz w:val="20"/>
          <w:szCs w:val="20"/>
        </w:rPr>
        <w:t>[22:15]</w:t>
      </w:r>
      <w:r>
        <w:rPr>
          <w:sz w:val="20"/>
          <w:szCs w:val="20"/>
        </w:rPr>
        <w:t xml:space="preserve"> </w:t>
      </w:r>
      <w:r w:rsidR="00464F40">
        <w:rPr>
          <w:sz w:val="20"/>
          <w:szCs w:val="20"/>
        </w:rPr>
        <w:tab/>
      </w:r>
      <w:r w:rsidR="00933EA9" w:rsidRPr="007B69FD">
        <w:rPr>
          <w:sz w:val="20"/>
          <w:szCs w:val="20"/>
        </w:rPr>
        <w:t xml:space="preserve">Who will not be allowed to go into the city? </w:t>
      </w:r>
    </w:p>
    <w:p w14:paraId="2E0BE04D" w14:textId="4BBD8FAD" w:rsidR="00933EA9" w:rsidRPr="007B69FD" w:rsidRDefault="006A5C23" w:rsidP="00933EA9">
      <w:pPr>
        <w:ind w:left="720"/>
        <w:rPr>
          <w:sz w:val="20"/>
          <w:szCs w:val="20"/>
        </w:rPr>
      </w:pPr>
      <w:r>
        <w:rPr>
          <w:sz w:val="20"/>
          <w:szCs w:val="20"/>
        </w:rPr>
        <w:t>Those who are dogs or those</w:t>
      </w:r>
      <w:r w:rsidR="00933EA9" w:rsidRPr="007B69FD">
        <w:rPr>
          <w:sz w:val="20"/>
          <w:szCs w:val="20"/>
        </w:rPr>
        <w:t xml:space="preserve"> who practice sorcery, sexual immorality, murder, idolatry, and falsehood.</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w:numPr>
          <w:ilvl w:val="0"/>
          <w:numId w:val="68"/>
        </w:numPr>
        <w:rPr>
          <w:sz w:val="20"/>
          <w:szCs w:val="20"/>
        </w:rPr>
      </w:pPr>
      <w:r w:rsidRPr="007B69FD">
        <w:rPr>
          <w:sz w:val="20"/>
          <w:szCs w:val="20"/>
        </w:rPr>
        <w:t>[22:16]</w:t>
      </w:r>
      <w:r>
        <w:rPr>
          <w:sz w:val="20"/>
          <w:szCs w:val="20"/>
        </w:rPr>
        <w:t xml:space="preserve"> </w:t>
      </w:r>
      <w:r w:rsidR="00464F40">
        <w:rPr>
          <w:sz w:val="20"/>
          <w:szCs w:val="20"/>
        </w:rPr>
        <w:tab/>
      </w:r>
      <w:r w:rsidR="00933EA9" w:rsidRPr="007B69FD">
        <w:rPr>
          <w:sz w:val="20"/>
          <w:szCs w:val="20"/>
        </w:rPr>
        <w:t xml:space="preserve">How did Jesus say he is related to King David? </w:t>
      </w:r>
    </w:p>
    <w:p w14:paraId="26D92DE1" w14:textId="77777777" w:rsidR="00933EA9" w:rsidRPr="007B69FD" w:rsidRDefault="00933EA9" w:rsidP="00933EA9">
      <w:pPr>
        <w:ind w:left="720"/>
        <w:rPr>
          <w:sz w:val="20"/>
          <w:szCs w:val="20"/>
        </w:rPr>
      </w:pPr>
      <w:r w:rsidRPr="007B69FD">
        <w:rPr>
          <w:sz w:val="20"/>
          <w:szCs w:val="20"/>
        </w:rPr>
        <w:t>Jesus said that he is the root and descendant of King David.</w:t>
      </w:r>
    </w:p>
    <w:p w14:paraId="74C1E208" w14:textId="77777777" w:rsidR="00933EA9" w:rsidRDefault="00933EA9" w:rsidP="00933EA9">
      <w:pPr>
        <w:spacing w:before="240" w:after="240"/>
        <w:rPr>
          <w:b/>
          <w:sz w:val="20"/>
          <w:szCs w:val="20"/>
        </w:rPr>
      </w:pPr>
      <w:r w:rsidRPr="007B69FD">
        <w:rPr>
          <w:b/>
          <w:sz w:val="20"/>
          <w:szCs w:val="20"/>
        </w:rPr>
        <w:t>Comment Section:</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D2A8" w14:textId="77777777" w:rsidR="00A16E2D" w:rsidRDefault="00A16E2D" w:rsidP="001673AE">
      <w:r>
        <w:separator/>
      </w:r>
    </w:p>
  </w:endnote>
  <w:endnote w:type="continuationSeparator" w:id="0">
    <w:p w14:paraId="2B469E97" w14:textId="77777777" w:rsidR="00A16E2D" w:rsidRDefault="00A16E2D"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BD94" w14:textId="77777777" w:rsidR="00A16E2D" w:rsidRDefault="00A16E2D" w:rsidP="001673AE">
      <w:r>
        <w:separator/>
      </w:r>
    </w:p>
  </w:footnote>
  <w:footnote w:type="continuationSeparator" w:id="0">
    <w:p w14:paraId="1AF73D77" w14:textId="77777777" w:rsidR="00A16E2D" w:rsidRDefault="00A16E2D"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F83B" w14:textId="27426AD9" w:rsidR="00DF5642" w:rsidRPr="00DF5642" w:rsidRDefault="00DF5642" w:rsidP="00DF5642">
    <w:pPr>
      <w:pStyle w:val="Header"/>
      <w:jc w:val="center"/>
      <w:rPr>
        <w:b/>
        <w:bCs/>
        <w:lang w:val="en-US"/>
      </w:rPr>
    </w:pPr>
    <w:r>
      <w:rPr>
        <w:lang w:val="en-US"/>
      </w:rPr>
      <w:t xml:space="preserve">Reviewers’ Guide (RG) </w:t>
    </w:r>
    <w:r>
      <w:rPr>
        <w:lang w:val="en-US"/>
      </w:rPr>
      <w:tab/>
    </w:r>
    <w:r w:rsidRPr="00DF5642">
      <w:rPr>
        <w:b/>
        <w:bCs/>
        <w:lang w:val="en-US"/>
      </w:rPr>
      <w:t xml:space="preserve">New Testament </w:t>
    </w:r>
    <w:r>
      <w:rPr>
        <w:b/>
        <w:bCs/>
        <w:lang w:val="en-U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C697E"/>
    <w:multiLevelType w:val="hybridMultilevel"/>
    <w:tmpl w:val="CC567F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97"/>
  </w:num>
  <w:num w:numId="2" w16cid:durableId="384451973">
    <w:abstractNumId w:val="26"/>
  </w:num>
  <w:num w:numId="3" w16cid:durableId="792330743">
    <w:abstractNumId w:val="64"/>
  </w:num>
  <w:num w:numId="4" w16cid:durableId="1798329543">
    <w:abstractNumId w:val="71"/>
  </w:num>
  <w:num w:numId="5" w16cid:durableId="1494294504">
    <w:abstractNumId w:val="40"/>
  </w:num>
  <w:num w:numId="6" w16cid:durableId="2047831943">
    <w:abstractNumId w:val="32"/>
  </w:num>
  <w:num w:numId="7" w16cid:durableId="862061105">
    <w:abstractNumId w:val="34"/>
  </w:num>
  <w:num w:numId="8" w16cid:durableId="1186015582">
    <w:abstractNumId w:val="92"/>
  </w:num>
  <w:num w:numId="9" w16cid:durableId="342971504">
    <w:abstractNumId w:val="4"/>
  </w:num>
  <w:num w:numId="10" w16cid:durableId="1946033116">
    <w:abstractNumId w:val="16"/>
  </w:num>
  <w:num w:numId="11" w16cid:durableId="1098405951">
    <w:abstractNumId w:val="48"/>
  </w:num>
  <w:num w:numId="12" w16cid:durableId="810634430">
    <w:abstractNumId w:val="5"/>
  </w:num>
  <w:num w:numId="13" w16cid:durableId="1078097223">
    <w:abstractNumId w:val="94"/>
  </w:num>
  <w:num w:numId="14" w16cid:durableId="2009751754">
    <w:abstractNumId w:val="87"/>
  </w:num>
  <w:num w:numId="15" w16cid:durableId="1544099745">
    <w:abstractNumId w:val="25"/>
  </w:num>
  <w:num w:numId="16" w16cid:durableId="2073697088">
    <w:abstractNumId w:val="78"/>
  </w:num>
  <w:num w:numId="17" w16cid:durableId="1255019222">
    <w:abstractNumId w:val="63"/>
  </w:num>
  <w:num w:numId="18" w16cid:durableId="1486168338">
    <w:abstractNumId w:val="46"/>
  </w:num>
  <w:num w:numId="19" w16cid:durableId="1705516224">
    <w:abstractNumId w:val="74"/>
  </w:num>
  <w:num w:numId="20" w16cid:durableId="877083053">
    <w:abstractNumId w:val="59"/>
  </w:num>
  <w:num w:numId="21" w16cid:durableId="305741922">
    <w:abstractNumId w:val="55"/>
  </w:num>
  <w:num w:numId="22" w16cid:durableId="1468083564">
    <w:abstractNumId w:val="42"/>
  </w:num>
  <w:num w:numId="23" w16cid:durableId="313686124">
    <w:abstractNumId w:val="50"/>
  </w:num>
  <w:num w:numId="24" w16cid:durableId="345638725">
    <w:abstractNumId w:val="57"/>
  </w:num>
  <w:num w:numId="25" w16cid:durableId="296616661">
    <w:abstractNumId w:val="19"/>
  </w:num>
  <w:num w:numId="26" w16cid:durableId="1828588304">
    <w:abstractNumId w:val="14"/>
  </w:num>
  <w:num w:numId="27" w16cid:durableId="1965037688">
    <w:abstractNumId w:val="49"/>
  </w:num>
  <w:num w:numId="28" w16cid:durableId="349600481">
    <w:abstractNumId w:val="21"/>
  </w:num>
  <w:num w:numId="29" w16cid:durableId="752240514">
    <w:abstractNumId w:val="15"/>
  </w:num>
  <w:num w:numId="30" w16cid:durableId="1694574252">
    <w:abstractNumId w:val="33"/>
  </w:num>
  <w:num w:numId="31" w16cid:durableId="521671228">
    <w:abstractNumId w:val="75"/>
  </w:num>
  <w:num w:numId="32" w16cid:durableId="62990763">
    <w:abstractNumId w:val="44"/>
  </w:num>
  <w:num w:numId="33" w16cid:durableId="2113162486">
    <w:abstractNumId w:val="2"/>
  </w:num>
  <w:num w:numId="34" w16cid:durableId="956792117">
    <w:abstractNumId w:val="9"/>
  </w:num>
  <w:num w:numId="35" w16cid:durableId="918558636">
    <w:abstractNumId w:val="67"/>
  </w:num>
  <w:num w:numId="36" w16cid:durableId="1268854939">
    <w:abstractNumId w:val="11"/>
  </w:num>
  <w:num w:numId="37" w16cid:durableId="465054522">
    <w:abstractNumId w:val="77"/>
  </w:num>
  <w:num w:numId="38" w16cid:durableId="1032265511">
    <w:abstractNumId w:val="84"/>
  </w:num>
  <w:num w:numId="39" w16cid:durableId="679965074">
    <w:abstractNumId w:val="30"/>
  </w:num>
  <w:num w:numId="40" w16cid:durableId="9261952">
    <w:abstractNumId w:val="76"/>
  </w:num>
  <w:num w:numId="41" w16cid:durableId="2122677404">
    <w:abstractNumId w:val="36"/>
  </w:num>
  <w:num w:numId="42" w16cid:durableId="1617365573">
    <w:abstractNumId w:val="61"/>
  </w:num>
  <w:num w:numId="43" w16cid:durableId="664475401">
    <w:abstractNumId w:val="82"/>
  </w:num>
  <w:num w:numId="44" w16cid:durableId="1274442550">
    <w:abstractNumId w:val="85"/>
  </w:num>
  <w:num w:numId="45" w16cid:durableId="1874688975">
    <w:abstractNumId w:val="10"/>
  </w:num>
  <w:num w:numId="46" w16cid:durableId="28144630">
    <w:abstractNumId w:val="22"/>
  </w:num>
  <w:num w:numId="47" w16cid:durableId="68507443">
    <w:abstractNumId w:val="72"/>
  </w:num>
  <w:num w:numId="48" w16cid:durableId="331103739">
    <w:abstractNumId w:val="6"/>
  </w:num>
  <w:num w:numId="49" w16cid:durableId="1421759800">
    <w:abstractNumId w:val="12"/>
  </w:num>
  <w:num w:numId="50" w16cid:durableId="452486393">
    <w:abstractNumId w:val="69"/>
  </w:num>
  <w:num w:numId="51" w16cid:durableId="192767700">
    <w:abstractNumId w:val="90"/>
  </w:num>
  <w:num w:numId="52" w16cid:durableId="40715675">
    <w:abstractNumId w:val="41"/>
  </w:num>
  <w:num w:numId="53" w16cid:durableId="1461143656">
    <w:abstractNumId w:val="66"/>
  </w:num>
  <w:num w:numId="54" w16cid:durableId="1043558570">
    <w:abstractNumId w:val="29"/>
  </w:num>
  <w:num w:numId="55" w16cid:durableId="541094592">
    <w:abstractNumId w:val="95"/>
  </w:num>
  <w:num w:numId="56" w16cid:durableId="1286306636">
    <w:abstractNumId w:val="45"/>
  </w:num>
  <w:num w:numId="57" w16cid:durableId="1672679867">
    <w:abstractNumId w:val="93"/>
  </w:num>
  <w:num w:numId="58" w16cid:durableId="1234513402">
    <w:abstractNumId w:val="31"/>
  </w:num>
  <w:num w:numId="59" w16cid:durableId="757094469">
    <w:abstractNumId w:val="27"/>
  </w:num>
  <w:num w:numId="60" w16cid:durableId="53092124">
    <w:abstractNumId w:val="65"/>
  </w:num>
  <w:num w:numId="61" w16cid:durableId="1909923247">
    <w:abstractNumId w:val="60"/>
  </w:num>
  <w:num w:numId="62" w16cid:durableId="803159039">
    <w:abstractNumId w:val="52"/>
  </w:num>
  <w:num w:numId="63" w16cid:durableId="943222511">
    <w:abstractNumId w:val="53"/>
  </w:num>
  <w:num w:numId="64" w16cid:durableId="113601484">
    <w:abstractNumId w:val="20"/>
  </w:num>
  <w:num w:numId="65" w16cid:durableId="1845432646">
    <w:abstractNumId w:val="7"/>
  </w:num>
  <w:num w:numId="66" w16cid:durableId="1680040474">
    <w:abstractNumId w:val="58"/>
  </w:num>
  <w:num w:numId="67" w16cid:durableId="1586723789">
    <w:abstractNumId w:val="35"/>
  </w:num>
  <w:num w:numId="68" w16cid:durableId="1057824865">
    <w:abstractNumId w:val="62"/>
  </w:num>
  <w:num w:numId="69" w16cid:durableId="2131511962">
    <w:abstractNumId w:val="17"/>
  </w:num>
  <w:num w:numId="70" w16cid:durableId="1794401874">
    <w:abstractNumId w:val="24"/>
  </w:num>
  <w:num w:numId="71" w16cid:durableId="1074352623">
    <w:abstractNumId w:val="86"/>
  </w:num>
  <w:num w:numId="72" w16cid:durableId="857352954">
    <w:abstractNumId w:val="98"/>
  </w:num>
  <w:num w:numId="73" w16cid:durableId="1653440346">
    <w:abstractNumId w:val="73"/>
  </w:num>
  <w:num w:numId="74" w16cid:durableId="1223517219">
    <w:abstractNumId w:val="47"/>
  </w:num>
  <w:num w:numId="75" w16cid:durableId="1656487977">
    <w:abstractNumId w:val="91"/>
  </w:num>
  <w:num w:numId="76" w16cid:durableId="1694258350">
    <w:abstractNumId w:val="8"/>
  </w:num>
  <w:num w:numId="77" w16cid:durableId="710767261">
    <w:abstractNumId w:val="13"/>
  </w:num>
  <w:num w:numId="78" w16cid:durableId="1970547128">
    <w:abstractNumId w:val="18"/>
  </w:num>
  <w:num w:numId="79" w16cid:durableId="1371683998">
    <w:abstractNumId w:val="88"/>
  </w:num>
  <w:num w:numId="80" w16cid:durableId="1494104777">
    <w:abstractNumId w:val="43"/>
  </w:num>
  <w:num w:numId="81" w16cid:durableId="1789735112">
    <w:abstractNumId w:val="81"/>
  </w:num>
  <w:num w:numId="82" w16cid:durableId="1620725040">
    <w:abstractNumId w:val="68"/>
  </w:num>
  <w:num w:numId="83" w16cid:durableId="1244413605">
    <w:abstractNumId w:val="56"/>
  </w:num>
  <w:num w:numId="84" w16cid:durableId="775760235">
    <w:abstractNumId w:val="51"/>
  </w:num>
  <w:num w:numId="85" w16cid:durableId="2079939977">
    <w:abstractNumId w:val="1"/>
  </w:num>
  <w:num w:numId="86" w16cid:durableId="1422798554">
    <w:abstractNumId w:val="37"/>
  </w:num>
  <w:num w:numId="87" w16cid:durableId="1696154289">
    <w:abstractNumId w:val="54"/>
  </w:num>
  <w:num w:numId="88" w16cid:durableId="1121263025">
    <w:abstractNumId w:val="0"/>
  </w:num>
  <w:num w:numId="89" w16cid:durableId="93208695">
    <w:abstractNumId w:val="3"/>
  </w:num>
  <w:num w:numId="90" w16cid:durableId="874586805">
    <w:abstractNumId w:val="89"/>
  </w:num>
  <w:num w:numId="91" w16cid:durableId="1559317254">
    <w:abstractNumId w:val="23"/>
  </w:num>
  <w:num w:numId="92" w16cid:durableId="986938457">
    <w:abstractNumId w:val="83"/>
  </w:num>
  <w:num w:numId="93" w16cid:durableId="1043209103">
    <w:abstractNumId w:val="80"/>
  </w:num>
  <w:num w:numId="94" w16cid:durableId="602492712">
    <w:abstractNumId w:val="39"/>
  </w:num>
  <w:num w:numId="95" w16cid:durableId="782461593">
    <w:abstractNumId w:val="79"/>
  </w:num>
  <w:num w:numId="96" w16cid:durableId="2026981342">
    <w:abstractNumId w:val="28"/>
  </w:num>
  <w:num w:numId="97" w16cid:durableId="1422222365">
    <w:abstractNumId w:val="38"/>
  </w:num>
  <w:num w:numId="98" w16cid:durableId="664478275">
    <w:abstractNumId w:val="96"/>
  </w:num>
  <w:num w:numId="99" w16cid:durableId="207527970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79D7"/>
    <w:rsid w:val="0079781D"/>
    <w:rsid w:val="007A7107"/>
    <w:rsid w:val="007B2438"/>
    <w:rsid w:val="007B30F0"/>
    <w:rsid w:val="007B69FD"/>
    <w:rsid w:val="007C075D"/>
    <w:rsid w:val="007E0CD8"/>
    <w:rsid w:val="00801EF6"/>
    <w:rsid w:val="008302B8"/>
    <w:rsid w:val="00837A3C"/>
    <w:rsid w:val="0084183A"/>
    <w:rsid w:val="00845102"/>
    <w:rsid w:val="00860EFF"/>
    <w:rsid w:val="008671BC"/>
    <w:rsid w:val="008847ED"/>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13153"/>
    <w:rsid w:val="00A16E2D"/>
    <w:rsid w:val="00A4079E"/>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83"/>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60683"/>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606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E606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606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606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0683"/>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E606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683"/>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E60683"/>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E60683"/>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E60683"/>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E60683"/>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E60683"/>
    <w:pPr>
      <w:spacing w:line="240" w:lineRule="auto"/>
    </w:pPr>
    <w:rPr>
      <w:sz w:val="20"/>
      <w:szCs w:val="20"/>
    </w:rPr>
  </w:style>
  <w:style w:type="character" w:customStyle="1" w:styleId="CommentTextChar">
    <w:name w:val="Comment Text Char"/>
    <w:basedOn w:val="DefaultParagraphFont"/>
    <w:link w:val="CommentText"/>
    <w:uiPriority w:val="99"/>
    <w:rsid w:val="00E60683"/>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60683"/>
    <w:rPr>
      <w:b/>
      <w:bCs/>
    </w:rPr>
  </w:style>
  <w:style w:type="character" w:customStyle="1" w:styleId="CommentSubjectChar">
    <w:name w:val="Comment Subject Char"/>
    <w:basedOn w:val="CommentTextChar"/>
    <w:link w:val="CommentSubject"/>
    <w:uiPriority w:val="99"/>
    <w:semiHidden/>
    <w:rsid w:val="00E60683"/>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E60683"/>
    <w:pPr>
      <w:tabs>
        <w:tab w:val="center" w:pos="4680"/>
        <w:tab w:val="right" w:pos="9360"/>
      </w:tabs>
      <w:spacing w:line="240" w:lineRule="auto"/>
    </w:pPr>
  </w:style>
  <w:style w:type="character" w:customStyle="1" w:styleId="HeaderChar">
    <w:name w:val="Header Char"/>
    <w:basedOn w:val="DefaultParagraphFont"/>
    <w:link w:val="Header"/>
    <w:uiPriority w:val="99"/>
    <w:rsid w:val="00E60683"/>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E60683"/>
    <w:pPr>
      <w:tabs>
        <w:tab w:val="center" w:pos="4680"/>
        <w:tab w:val="right" w:pos="9360"/>
      </w:tabs>
      <w:spacing w:line="240" w:lineRule="auto"/>
    </w:pPr>
  </w:style>
  <w:style w:type="character" w:customStyle="1" w:styleId="FooterChar">
    <w:name w:val="Footer Char"/>
    <w:basedOn w:val="DefaultParagraphFont"/>
    <w:link w:val="Footer"/>
    <w:uiPriority w:val="99"/>
    <w:rsid w:val="00E60683"/>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E60683"/>
    <w:rPr>
      <w:rFonts w:ascii="Arial" w:eastAsia="Arial" w:hAnsi="Arial" w:cs="Arial"/>
      <w:kern w:val="0"/>
      <w:sz w:val="22"/>
      <w:szCs w:val="22"/>
      <w:lang w:val="en"/>
      <w14:ligatures w14:val="none"/>
    </w:rPr>
  </w:style>
  <w:style w:type="paragraph" w:customStyle="1" w:styleId="Checklist">
    <w:name w:val="Checklist"/>
    <w:basedOn w:val="Normal"/>
    <w:qFormat/>
    <w:rsid w:val="00E60683"/>
    <w:pPr>
      <w:numPr>
        <w:numId w:val="69"/>
      </w:numPr>
      <w:spacing w:after="80"/>
    </w:pPr>
    <w:rPr>
      <w:sz w:val="20"/>
      <w:szCs w:val="20"/>
    </w:rPr>
  </w:style>
  <w:style w:type="paragraph" w:customStyle="1" w:styleId="Continuedline">
    <w:name w:val="Continued line"/>
    <w:basedOn w:val="Normal"/>
    <w:qFormat/>
    <w:rsid w:val="00E60683"/>
    <w:pPr>
      <w:pageBreakBefore/>
    </w:pPr>
    <w:rPr>
      <w:b/>
      <w:sz w:val="20"/>
      <w:szCs w:val="20"/>
    </w:rPr>
  </w:style>
  <w:style w:type="paragraph" w:customStyle="1" w:styleId="CommentSection">
    <w:name w:val="Comment Section"/>
    <w:basedOn w:val="Normal"/>
    <w:qFormat/>
    <w:rsid w:val="00E60683"/>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E60683"/>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E60683"/>
    <w:pPr>
      <w:spacing w:line="360" w:lineRule="auto"/>
    </w:pPr>
    <w:rPr>
      <w:b/>
      <w:sz w:val="32"/>
      <w:szCs w:val="32"/>
    </w:rPr>
  </w:style>
  <w:style w:type="paragraph" w:customStyle="1" w:styleId="Background">
    <w:name w:val="Background"/>
    <w:basedOn w:val="Normal"/>
    <w:qFormat/>
    <w:rsid w:val="00E60683"/>
    <w:pPr>
      <w:spacing w:after="240"/>
    </w:pPr>
    <w:rPr>
      <w:bCs/>
      <w:sz w:val="20"/>
      <w:szCs w:val="20"/>
    </w:rPr>
  </w:style>
  <w:style w:type="paragraph" w:customStyle="1" w:styleId="Answerortell">
    <w:name w:val="Answer or tell"/>
    <w:basedOn w:val="Normal"/>
    <w:qFormat/>
    <w:rsid w:val="00E60683"/>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yellen/Library/Group%20Containers/UBF8T346G9.Office/User%20Content.localized/Templates.localized/Ultimate%20R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Ultimate RG template.dotx</Template>
  <TotalTime>8</TotalTime>
  <Pages>113</Pages>
  <Words>24273</Words>
  <Characters>138360</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cp:lastPrinted>2024-05-02T09:52:00Z</cp:lastPrinted>
  <dcterms:created xsi:type="dcterms:W3CDTF">2024-06-14T14:15:00Z</dcterms:created>
  <dcterms:modified xsi:type="dcterms:W3CDTF">2024-06-14T14:15:00Z</dcterms:modified>
</cp:coreProperties>
</file>